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5BBB" w14:textId="77777777" w:rsidR="00CE271E" w:rsidRPr="009A6C54" w:rsidRDefault="00CE271E" w:rsidP="009E32D4">
      <w:pPr>
        <w:pStyle w:val="Title"/>
      </w:pPr>
      <w:bookmarkStart w:id="0" w:name="_GoBack"/>
      <w:bookmarkEnd w:id="0"/>
      <w:r w:rsidRPr="009A6C54">
        <w:t>Patient Information Management System (PIMS) Technical Manual</w:t>
      </w:r>
    </w:p>
    <w:p w14:paraId="26F25BBC" w14:textId="77777777" w:rsidR="00CE271E" w:rsidRPr="009E32D4" w:rsidRDefault="00CE271E" w:rsidP="009E32D4">
      <w:pPr>
        <w:pStyle w:val="Title2"/>
      </w:pPr>
      <w:r w:rsidRPr="009E32D4">
        <w:t>Patient Registration, Admission, Discharge, Transfer, and Appointment Scheduling</w:t>
      </w:r>
    </w:p>
    <w:p w14:paraId="26F25BBD" w14:textId="77777777" w:rsidR="00CE271E" w:rsidRPr="009A6C54" w:rsidRDefault="009D4AA3" w:rsidP="00CE271E">
      <w:pPr>
        <w:pStyle w:val="CoverTitleInstructions"/>
        <w:spacing w:before="1200" w:after="1200"/>
      </w:pPr>
      <w:r>
        <w:rPr>
          <w:noProof/>
          <w:lang w:val="en-US" w:eastAsia="en-US"/>
        </w:rPr>
        <w:drawing>
          <wp:inline distT="0" distB="0" distL="0" distR="0" wp14:anchorId="26F29721" wp14:editId="26F29722">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F25BBE" w14:textId="5FFDA996" w:rsidR="00CE271E" w:rsidRPr="009E32D4" w:rsidRDefault="00CE271E" w:rsidP="009E32D4">
      <w:pPr>
        <w:pStyle w:val="Title2"/>
      </w:pPr>
      <w:r w:rsidRPr="009E32D4">
        <w:t xml:space="preserve">Software Version </w:t>
      </w:r>
      <w:r w:rsidR="00125966">
        <w:t>5.3</w:t>
      </w:r>
    </w:p>
    <w:p w14:paraId="26F25BBF" w14:textId="2C24C944" w:rsidR="00124533" w:rsidRPr="009E32D4" w:rsidRDefault="00CE271E" w:rsidP="009E32D4">
      <w:pPr>
        <w:pStyle w:val="Title2"/>
      </w:pPr>
      <w:r w:rsidRPr="009E32D4">
        <w:t xml:space="preserve">Revised Software Release: </w:t>
      </w:r>
      <w:r w:rsidR="009B49AB">
        <w:t>September</w:t>
      </w:r>
      <w:r w:rsidR="00562BED" w:rsidRPr="00D555E0">
        <w:t xml:space="preserve"> </w:t>
      </w:r>
      <w:r w:rsidR="000075E8" w:rsidRPr="00D555E0">
        <w:t>2018</w:t>
      </w:r>
    </w:p>
    <w:p w14:paraId="26F25BC0" w14:textId="77777777" w:rsidR="00124533" w:rsidRPr="009E32D4" w:rsidRDefault="00124533" w:rsidP="009E32D4"/>
    <w:p w14:paraId="26F25BC1" w14:textId="77777777" w:rsidR="00124533" w:rsidRPr="009E32D4" w:rsidRDefault="00124533" w:rsidP="009E32D4">
      <w:pPr>
        <w:pStyle w:val="Title2"/>
      </w:pPr>
      <w:r w:rsidRPr="009E32D4">
        <w:t>Department of Veterans Affairs</w:t>
      </w:r>
    </w:p>
    <w:p w14:paraId="26F25BC2" w14:textId="73CDFB96" w:rsidR="00124533" w:rsidRPr="009E32D4" w:rsidRDefault="00124533" w:rsidP="009E32D4">
      <w:pPr>
        <w:pStyle w:val="Title2"/>
      </w:pPr>
      <w:r w:rsidRPr="009E32D4">
        <w:t xml:space="preserve">Office of Information and Technology </w:t>
      </w:r>
      <w:r w:rsidRPr="00E3103C">
        <w:t>(OI</w:t>
      </w:r>
      <w:r w:rsidR="00394023" w:rsidRPr="00E3103C">
        <w:t>&amp;</w:t>
      </w:r>
      <w:r w:rsidRPr="00E3103C">
        <w:t>T)</w:t>
      </w:r>
    </w:p>
    <w:p w14:paraId="26F25BC3" w14:textId="77777777" w:rsidR="006477A0" w:rsidRPr="009E32D4" w:rsidRDefault="006477A0" w:rsidP="009E32D4">
      <w:pPr>
        <w:pStyle w:val="Title2"/>
      </w:pPr>
      <w:r w:rsidRPr="009E32D4">
        <w:t>Enterprise Management Program Office</w:t>
      </w:r>
    </w:p>
    <w:p w14:paraId="26F25BC4" w14:textId="77777777" w:rsidR="00CE271E" w:rsidRPr="009A6C54" w:rsidRDefault="00CE271E" w:rsidP="00CE271E">
      <w:pPr>
        <w:pStyle w:val="Title2"/>
      </w:pPr>
    </w:p>
    <w:p w14:paraId="26F25BC5" w14:textId="77777777" w:rsidR="007F737C" w:rsidRPr="009A6C54" w:rsidRDefault="007F737C" w:rsidP="00CE271E">
      <w:pPr>
        <w:pStyle w:val="Title2"/>
        <w:sectPr w:rsidR="007F737C" w:rsidRPr="009A6C54" w:rsidSect="00414165">
          <w:footerReference w:type="even" r:id="rId14"/>
          <w:footerReference w:type="first" r:id="rId15"/>
          <w:type w:val="oddPage"/>
          <w:pgSz w:w="12240" w:h="15840" w:code="1"/>
          <w:pgMar w:top="1440" w:right="1440" w:bottom="1440" w:left="1440" w:header="720" w:footer="720" w:gutter="0"/>
          <w:pgNumType w:fmt="lowerRoman" w:start="3"/>
          <w:cols w:space="720"/>
          <w:docGrid w:linePitch="360"/>
        </w:sectPr>
      </w:pPr>
    </w:p>
    <w:p w14:paraId="26F25BC6" w14:textId="77777777" w:rsidR="00551030" w:rsidRPr="009A6C54" w:rsidRDefault="00551030" w:rsidP="00CE271E">
      <w:pPr>
        <w:pStyle w:val="Title2"/>
      </w:pPr>
      <w:r w:rsidRPr="009A6C54">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4969"/>
        <w:gridCol w:w="1930"/>
      </w:tblGrid>
      <w:tr w:rsidR="00BC791A" w:rsidRPr="009A6C54" w14:paraId="26F25BCB" w14:textId="77777777" w:rsidTr="008A5913">
        <w:trPr>
          <w:tblHeader/>
        </w:trPr>
        <w:tc>
          <w:tcPr>
            <w:tcW w:w="0" w:type="auto"/>
            <w:shd w:val="clear" w:color="auto" w:fill="BFBFBF"/>
          </w:tcPr>
          <w:p w14:paraId="26F25BC7" w14:textId="77777777" w:rsidR="00387973" w:rsidRPr="009A6C54" w:rsidRDefault="00387973" w:rsidP="0046594F">
            <w:pPr>
              <w:pStyle w:val="TableHeading"/>
            </w:pPr>
            <w:bookmarkStart w:id="1" w:name="ColumnTitle_Revision_History"/>
            <w:bookmarkEnd w:id="1"/>
            <w:r w:rsidRPr="009A6C54">
              <w:t>Date</w:t>
            </w:r>
          </w:p>
        </w:tc>
        <w:tc>
          <w:tcPr>
            <w:tcW w:w="0" w:type="auto"/>
            <w:shd w:val="clear" w:color="auto" w:fill="BFBFBF"/>
          </w:tcPr>
          <w:p w14:paraId="26F25BC8" w14:textId="77777777" w:rsidR="00387973" w:rsidRPr="009A6C54" w:rsidRDefault="00387973" w:rsidP="0046594F">
            <w:pPr>
              <w:pStyle w:val="TableHeading"/>
            </w:pPr>
            <w:r w:rsidRPr="009A6C54">
              <w:t>Revision</w:t>
            </w:r>
          </w:p>
        </w:tc>
        <w:tc>
          <w:tcPr>
            <w:tcW w:w="0" w:type="auto"/>
            <w:shd w:val="clear" w:color="auto" w:fill="BFBFBF"/>
          </w:tcPr>
          <w:p w14:paraId="26F25BC9" w14:textId="77777777" w:rsidR="00387973" w:rsidRPr="009A6C54" w:rsidRDefault="00387973" w:rsidP="0046594F">
            <w:pPr>
              <w:pStyle w:val="TableHeading"/>
            </w:pPr>
            <w:r w:rsidRPr="009A6C54">
              <w:t>Description</w:t>
            </w:r>
          </w:p>
        </w:tc>
        <w:tc>
          <w:tcPr>
            <w:tcW w:w="0" w:type="auto"/>
            <w:shd w:val="clear" w:color="auto" w:fill="BFBFBF"/>
          </w:tcPr>
          <w:p w14:paraId="26F25BCA" w14:textId="77777777" w:rsidR="00387973" w:rsidRPr="009A6C54" w:rsidRDefault="00387973" w:rsidP="0046594F">
            <w:pPr>
              <w:pStyle w:val="TableHeading"/>
            </w:pPr>
            <w:r w:rsidRPr="009A6C54">
              <w:t>Author</w:t>
            </w:r>
          </w:p>
        </w:tc>
      </w:tr>
      <w:tr w:rsidR="002D7B57" w:rsidRPr="009A6C54" w14:paraId="1D34037E" w14:textId="77777777" w:rsidTr="006477A0">
        <w:trPr>
          <w:trHeight w:val="575"/>
        </w:trPr>
        <w:tc>
          <w:tcPr>
            <w:tcW w:w="0" w:type="auto"/>
          </w:tcPr>
          <w:p w14:paraId="1B20F0F9" w14:textId="26C09341" w:rsidR="002D7B57" w:rsidRPr="00D555E0" w:rsidRDefault="00562BED" w:rsidP="00780890">
            <w:pPr>
              <w:pStyle w:val="TableText"/>
              <w:rPr>
                <w:rFonts w:cs="Arial"/>
                <w:color w:val="000000"/>
                <w:szCs w:val="22"/>
                <w:lang w:val="en-US"/>
              </w:rPr>
            </w:pPr>
            <w:r w:rsidRPr="00D555E0">
              <w:rPr>
                <w:rFonts w:cs="Arial"/>
                <w:color w:val="000000"/>
                <w:szCs w:val="22"/>
                <w:lang w:val="en-US"/>
              </w:rPr>
              <w:t>0</w:t>
            </w:r>
            <w:r w:rsidR="009B49AB">
              <w:rPr>
                <w:rFonts w:cs="Arial"/>
                <w:color w:val="000000"/>
                <w:szCs w:val="22"/>
                <w:lang w:val="en-US"/>
              </w:rPr>
              <w:t>9</w:t>
            </w:r>
            <w:r w:rsidR="00A35373" w:rsidRPr="00D555E0">
              <w:rPr>
                <w:rFonts w:cs="Arial"/>
                <w:color w:val="000000"/>
                <w:szCs w:val="22"/>
                <w:lang w:val="en-US"/>
              </w:rPr>
              <w:t>/2018</w:t>
            </w:r>
          </w:p>
        </w:tc>
        <w:tc>
          <w:tcPr>
            <w:tcW w:w="0" w:type="auto"/>
          </w:tcPr>
          <w:p w14:paraId="59C94A2F" w14:textId="23AF7754" w:rsidR="002D7B57" w:rsidRPr="00D555E0" w:rsidRDefault="00A35373" w:rsidP="006477A0">
            <w:pPr>
              <w:pStyle w:val="TableText"/>
              <w:rPr>
                <w:rFonts w:cs="Arial"/>
                <w:color w:val="000000"/>
                <w:szCs w:val="22"/>
                <w:lang w:val="en-US"/>
              </w:rPr>
            </w:pPr>
            <w:r w:rsidRPr="00D555E0">
              <w:rPr>
                <w:rFonts w:cs="Arial"/>
                <w:color w:val="000000"/>
                <w:szCs w:val="22"/>
                <w:lang w:val="en-US"/>
              </w:rPr>
              <w:t>0.32</w:t>
            </w:r>
          </w:p>
        </w:tc>
        <w:tc>
          <w:tcPr>
            <w:tcW w:w="0" w:type="auto"/>
            <w:vAlign w:val="center"/>
          </w:tcPr>
          <w:p w14:paraId="65EADE2D" w14:textId="664722B7" w:rsidR="002D7B57" w:rsidRPr="00D555E0" w:rsidRDefault="00542E31" w:rsidP="00542E31">
            <w:pPr>
              <w:pStyle w:val="TableText"/>
              <w:rPr>
                <w:rFonts w:cs="Arial"/>
                <w:szCs w:val="22"/>
                <w:lang w:val="en-US"/>
              </w:rPr>
            </w:pPr>
            <w:r w:rsidRPr="00D555E0">
              <w:rPr>
                <w:rFonts w:cs="Arial"/>
                <w:szCs w:val="22"/>
              </w:rPr>
              <w:t>DG*5.3*</w:t>
            </w:r>
            <w:r w:rsidRPr="00715749">
              <w:rPr>
                <w:rFonts w:cs="Arial"/>
                <w:szCs w:val="22"/>
              </w:rPr>
              <w:t>9</w:t>
            </w:r>
            <w:r w:rsidRPr="00715749">
              <w:rPr>
                <w:rFonts w:cs="Arial"/>
                <w:szCs w:val="22"/>
                <w:lang w:val="en-US"/>
              </w:rPr>
              <w:t>60</w:t>
            </w:r>
            <w:r w:rsidRPr="00D555E0">
              <w:rPr>
                <w:rFonts w:cs="Arial"/>
                <w:szCs w:val="22"/>
              </w:rPr>
              <w:t xml:space="preserve"> </w:t>
            </w:r>
            <w:r w:rsidR="006C2E74" w:rsidRPr="00D555E0">
              <w:rPr>
                <w:rFonts w:cs="Arial"/>
                <w:szCs w:val="22"/>
              </w:rPr>
              <w:t>–</w:t>
            </w:r>
            <w:r w:rsidRPr="00D555E0">
              <w:rPr>
                <w:rFonts w:cs="Arial"/>
                <w:szCs w:val="22"/>
              </w:rPr>
              <w:t xml:space="preserve"> </w:t>
            </w:r>
          </w:p>
          <w:p w14:paraId="1A2FE317" w14:textId="3571D7A0" w:rsidR="006C2E74" w:rsidRPr="00D555E0" w:rsidRDefault="00715749">
            <w:pPr>
              <w:pStyle w:val="TableText"/>
              <w:rPr>
                <w:rFonts w:cs="Arial"/>
                <w:szCs w:val="22"/>
                <w:lang w:val="en-US"/>
              </w:rPr>
            </w:pPr>
            <w:r>
              <w:rPr>
                <w:rFonts w:cs="Arial"/>
                <w:szCs w:val="22"/>
                <w:lang w:val="en-US"/>
              </w:rPr>
              <w:t>Added</w:t>
            </w:r>
            <w:r w:rsidR="006C2E74" w:rsidRPr="00D555E0">
              <w:rPr>
                <w:rFonts w:cs="Arial"/>
                <w:szCs w:val="22"/>
                <w:lang w:val="en-US"/>
              </w:rPr>
              <w:t xml:space="preserve"> section </w:t>
            </w:r>
            <w:hyperlink w:anchor="_Patch_DG*5.3*960_Routines" w:history="1">
              <w:r w:rsidR="006C2E74" w:rsidRPr="00D555E0">
                <w:rPr>
                  <w:rStyle w:val="Hyperlink"/>
                  <w:rFonts w:cs="Arial"/>
                  <w:szCs w:val="22"/>
                  <w:lang w:val="en-US"/>
                </w:rPr>
                <w:t>3.5.8</w:t>
              </w:r>
            </w:hyperlink>
            <w:r w:rsidR="00394023" w:rsidRPr="00D555E0">
              <w:rPr>
                <w:rFonts w:cs="Arial"/>
                <w:szCs w:val="22"/>
                <w:lang w:val="en-US"/>
              </w:rPr>
              <w:t xml:space="preserve"> </w:t>
            </w:r>
            <w:r w:rsidR="006C2E74" w:rsidRPr="00D555E0">
              <w:rPr>
                <w:rFonts w:cs="Arial"/>
                <w:szCs w:val="22"/>
                <w:lang w:val="en-US"/>
              </w:rPr>
              <w:t>Patch DG*5.3*960 Routines</w:t>
            </w:r>
          </w:p>
        </w:tc>
        <w:tc>
          <w:tcPr>
            <w:tcW w:w="0" w:type="auto"/>
          </w:tcPr>
          <w:p w14:paraId="32154597" w14:textId="77777777" w:rsidR="002D7B57" w:rsidRDefault="00715749" w:rsidP="009E32D4">
            <w:pPr>
              <w:pStyle w:val="TableText"/>
              <w:rPr>
                <w:rFonts w:cs="Arial"/>
                <w:color w:val="000000"/>
                <w:szCs w:val="22"/>
                <w:lang w:val="en-US"/>
              </w:rPr>
            </w:pPr>
            <w:r>
              <w:rPr>
                <w:rFonts w:cs="Arial"/>
                <w:color w:val="000000"/>
                <w:szCs w:val="22"/>
                <w:lang w:val="en-US"/>
              </w:rPr>
              <w:t>D. Kelly, Technical Writer</w:t>
            </w:r>
          </w:p>
          <w:p w14:paraId="3A27A00E" w14:textId="07B20F02" w:rsidR="00715749" w:rsidRPr="00D555E0" w:rsidRDefault="00715749" w:rsidP="009E32D4">
            <w:pPr>
              <w:pStyle w:val="TableText"/>
              <w:rPr>
                <w:rFonts w:cs="Arial"/>
                <w:color w:val="000000"/>
                <w:szCs w:val="22"/>
                <w:lang w:val="en-US"/>
              </w:rPr>
            </w:pPr>
            <w:r>
              <w:rPr>
                <w:rFonts w:cs="Arial"/>
                <w:color w:val="000000"/>
                <w:szCs w:val="22"/>
                <w:lang w:val="en-US"/>
              </w:rPr>
              <w:t>L. Behuniak, PM</w:t>
            </w:r>
          </w:p>
        </w:tc>
      </w:tr>
      <w:tr w:rsidR="000075E8" w:rsidRPr="009A6C54" w14:paraId="26F25BD1" w14:textId="77777777" w:rsidTr="006477A0">
        <w:trPr>
          <w:trHeight w:val="575"/>
        </w:trPr>
        <w:tc>
          <w:tcPr>
            <w:tcW w:w="0" w:type="auto"/>
          </w:tcPr>
          <w:p w14:paraId="26F25BCC" w14:textId="77777777" w:rsidR="000075E8" w:rsidRPr="000075E8" w:rsidRDefault="000075E8" w:rsidP="00780890">
            <w:pPr>
              <w:pStyle w:val="TableText"/>
              <w:rPr>
                <w:rFonts w:cs="Arial"/>
                <w:color w:val="000000"/>
                <w:szCs w:val="22"/>
                <w:lang w:val="en-US"/>
              </w:rPr>
            </w:pPr>
            <w:r>
              <w:rPr>
                <w:rFonts w:cs="Arial"/>
                <w:color w:val="000000"/>
                <w:szCs w:val="22"/>
                <w:lang w:val="en-US"/>
              </w:rPr>
              <w:t>2/2018</w:t>
            </w:r>
          </w:p>
        </w:tc>
        <w:tc>
          <w:tcPr>
            <w:tcW w:w="0" w:type="auto"/>
          </w:tcPr>
          <w:p w14:paraId="26F25BCD" w14:textId="77777777" w:rsidR="000075E8" w:rsidRPr="000075E8" w:rsidRDefault="000075E8" w:rsidP="006477A0">
            <w:pPr>
              <w:pStyle w:val="TableText"/>
              <w:rPr>
                <w:rFonts w:cs="Arial"/>
                <w:color w:val="000000"/>
                <w:szCs w:val="22"/>
                <w:lang w:val="en-US"/>
              </w:rPr>
            </w:pPr>
            <w:r>
              <w:rPr>
                <w:rFonts w:cs="Arial"/>
                <w:color w:val="000000"/>
                <w:szCs w:val="22"/>
                <w:lang w:val="en-US"/>
              </w:rPr>
              <w:t>0.31</w:t>
            </w:r>
          </w:p>
        </w:tc>
        <w:tc>
          <w:tcPr>
            <w:tcW w:w="0" w:type="auto"/>
            <w:vAlign w:val="center"/>
          </w:tcPr>
          <w:p w14:paraId="26F25BCE" w14:textId="77777777" w:rsidR="009E32D4" w:rsidRPr="009E32D4" w:rsidRDefault="009E32D4" w:rsidP="009E32D4">
            <w:pPr>
              <w:pStyle w:val="TableText"/>
              <w:rPr>
                <w:rFonts w:cs="Arial"/>
                <w:szCs w:val="22"/>
              </w:rPr>
            </w:pPr>
            <w:r w:rsidRPr="009E32D4">
              <w:rPr>
                <w:rFonts w:cs="Arial"/>
                <w:szCs w:val="22"/>
              </w:rPr>
              <w:t>DG*5.3*933 - Demographics Native Domain Standardization.</w:t>
            </w:r>
          </w:p>
          <w:p w14:paraId="26F25BCF" w14:textId="1981433D" w:rsidR="000075E8" w:rsidRPr="000075E8" w:rsidRDefault="009E32D4" w:rsidP="009E32D4">
            <w:pPr>
              <w:pStyle w:val="TableText"/>
              <w:rPr>
                <w:rFonts w:cs="Arial"/>
                <w:color w:val="000000"/>
                <w:szCs w:val="22"/>
                <w:lang w:val="en-US"/>
              </w:rPr>
            </w:pPr>
            <w:r w:rsidRPr="009E32D4">
              <w:rPr>
                <w:rFonts w:cs="Arial"/>
                <w:color w:val="000000"/>
                <w:szCs w:val="22"/>
                <w:lang w:val="en-US"/>
              </w:rPr>
              <w:t xml:space="preserve">Added Section </w:t>
            </w:r>
            <w:r w:rsidRPr="00D40067">
              <w:rPr>
                <w:rFonts w:cs="Arial"/>
                <w:szCs w:val="22"/>
                <w:lang w:val="en-US"/>
              </w:rPr>
              <w:t>22</w:t>
            </w:r>
            <w:r w:rsidRPr="009E32D4">
              <w:rPr>
                <w:rFonts w:cs="Arial"/>
                <w:color w:val="000000"/>
                <w:szCs w:val="22"/>
                <w:lang w:val="en-US"/>
              </w:rPr>
              <w:t xml:space="preserve"> Appendix A</w:t>
            </w:r>
            <w:r w:rsidR="00C37F9C">
              <w:rPr>
                <w:rFonts w:cs="Arial"/>
                <w:color w:val="000000"/>
                <w:szCs w:val="22"/>
                <w:lang w:val="en-US"/>
              </w:rPr>
              <w:t>.</w:t>
            </w:r>
          </w:p>
        </w:tc>
        <w:tc>
          <w:tcPr>
            <w:tcW w:w="0" w:type="auto"/>
          </w:tcPr>
          <w:p w14:paraId="26F25BD0" w14:textId="77777777" w:rsidR="000075E8" w:rsidRPr="000075E8" w:rsidRDefault="003D470D" w:rsidP="009E32D4">
            <w:pPr>
              <w:pStyle w:val="TableText"/>
              <w:rPr>
                <w:rFonts w:cs="Arial"/>
                <w:color w:val="000000"/>
                <w:szCs w:val="22"/>
                <w:lang w:val="en-US"/>
              </w:rPr>
            </w:pPr>
            <w:r>
              <w:rPr>
                <w:rFonts w:cs="Arial"/>
                <w:color w:val="000000"/>
                <w:szCs w:val="22"/>
                <w:lang w:val="en-US"/>
              </w:rPr>
              <w:t xml:space="preserve">J. Asel </w:t>
            </w:r>
            <w:r w:rsidR="009E32D4">
              <w:rPr>
                <w:rFonts w:cs="Arial"/>
                <w:color w:val="000000"/>
                <w:szCs w:val="22"/>
                <w:lang w:val="en-US"/>
              </w:rPr>
              <w:t>– CTT DM NDS Team</w:t>
            </w:r>
          </w:p>
        </w:tc>
      </w:tr>
      <w:tr w:rsidR="00AA44CA" w:rsidRPr="009A6C54" w14:paraId="26F25BD6" w14:textId="77777777" w:rsidTr="006477A0">
        <w:trPr>
          <w:trHeight w:val="575"/>
        </w:trPr>
        <w:tc>
          <w:tcPr>
            <w:tcW w:w="0" w:type="auto"/>
          </w:tcPr>
          <w:p w14:paraId="26F25BD2" w14:textId="77777777" w:rsidR="00AA44CA" w:rsidRPr="000075E8" w:rsidRDefault="00920D4F" w:rsidP="00780890">
            <w:pPr>
              <w:pStyle w:val="TableText"/>
              <w:rPr>
                <w:rFonts w:cs="Arial"/>
                <w:color w:val="000000"/>
                <w:szCs w:val="22"/>
                <w:lang w:val="en-US"/>
              </w:rPr>
            </w:pPr>
            <w:r w:rsidRPr="000075E8">
              <w:rPr>
                <w:rFonts w:cs="Arial"/>
                <w:color w:val="000000"/>
                <w:szCs w:val="22"/>
                <w:lang w:val="en-US"/>
              </w:rPr>
              <w:t>11</w:t>
            </w:r>
            <w:r w:rsidR="00AA44CA" w:rsidRPr="000075E8">
              <w:rPr>
                <w:rFonts w:cs="Arial"/>
                <w:color w:val="000000"/>
                <w:szCs w:val="22"/>
                <w:lang w:val="en-US"/>
              </w:rPr>
              <w:t>/2017</w:t>
            </w:r>
          </w:p>
        </w:tc>
        <w:tc>
          <w:tcPr>
            <w:tcW w:w="0" w:type="auto"/>
          </w:tcPr>
          <w:p w14:paraId="26F25BD3" w14:textId="77777777" w:rsidR="00AA44CA" w:rsidRPr="000075E8" w:rsidRDefault="00AA44CA" w:rsidP="006477A0">
            <w:pPr>
              <w:pStyle w:val="TableText"/>
              <w:rPr>
                <w:rFonts w:cs="Arial"/>
                <w:color w:val="000000"/>
                <w:szCs w:val="22"/>
              </w:rPr>
            </w:pPr>
            <w:r w:rsidRPr="000075E8">
              <w:rPr>
                <w:rFonts w:cs="Arial"/>
                <w:color w:val="000000"/>
                <w:szCs w:val="22"/>
                <w:lang w:val="en-US"/>
              </w:rPr>
              <w:t>0.30</w:t>
            </w:r>
          </w:p>
        </w:tc>
        <w:tc>
          <w:tcPr>
            <w:tcW w:w="0" w:type="auto"/>
            <w:vAlign w:val="center"/>
          </w:tcPr>
          <w:p w14:paraId="26F25BD4" w14:textId="2DA6646E" w:rsidR="00AA44CA" w:rsidRPr="000075E8" w:rsidRDefault="00AA44CA" w:rsidP="003D470D">
            <w:pPr>
              <w:pStyle w:val="TableText"/>
              <w:rPr>
                <w:rFonts w:cs="Arial"/>
                <w:color w:val="000000"/>
                <w:szCs w:val="22"/>
                <w:lang w:val="en-US"/>
              </w:rPr>
            </w:pPr>
            <w:r w:rsidRPr="000075E8">
              <w:rPr>
                <w:rFonts w:cs="Arial"/>
                <w:color w:val="000000"/>
                <w:szCs w:val="22"/>
                <w:lang w:val="en-US"/>
              </w:rPr>
              <w:t>DG*5.3*935 – Added check in MSD</w:t>
            </w:r>
            <w:r w:rsidR="00136998" w:rsidRPr="000075E8">
              <w:rPr>
                <w:rFonts w:cs="Arial"/>
                <w:color w:val="000000"/>
                <w:szCs w:val="22"/>
                <w:lang w:val="en-US"/>
              </w:rPr>
              <w:t>S^VADPT4 to prevent returning a Military Service Episode</w:t>
            </w:r>
            <w:r w:rsidRPr="000075E8">
              <w:rPr>
                <w:rFonts w:cs="Arial"/>
                <w:color w:val="000000"/>
                <w:szCs w:val="22"/>
                <w:lang w:val="en-US"/>
              </w:rPr>
              <w:t xml:space="preserve"> </w:t>
            </w:r>
            <w:r w:rsidR="00136998" w:rsidRPr="000075E8">
              <w:rPr>
                <w:rFonts w:cs="Arial"/>
                <w:color w:val="000000"/>
                <w:szCs w:val="22"/>
                <w:lang w:val="en-US"/>
              </w:rPr>
              <w:t>(</w:t>
            </w:r>
            <w:r w:rsidRPr="000075E8">
              <w:rPr>
                <w:rFonts w:cs="Arial"/>
                <w:color w:val="000000"/>
                <w:szCs w:val="22"/>
                <w:lang w:val="en-US"/>
              </w:rPr>
              <w:t>MSE</w:t>
            </w:r>
            <w:r w:rsidR="00136998" w:rsidRPr="000075E8">
              <w:rPr>
                <w:rFonts w:cs="Arial"/>
                <w:color w:val="000000"/>
                <w:szCs w:val="22"/>
                <w:lang w:val="en-US"/>
              </w:rPr>
              <w:t>)</w:t>
            </w:r>
            <w:r w:rsidRPr="000075E8">
              <w:rPr>
                <w:rFonts w:cs="Arial"/>
                <w:color w:val="000000"/>
                <w:szCs w:val="22"/>
                <w:lang w:val="en-US"/>
              </w:rPr>
              <w:t xml:space="preserve"> with a Future Discharge Date</w:t>
            </w:r>
            <w:r w:rsidR="00136998" w:rsidRPr="000075E8">
              <w:rPr>
                <w:rFonts w:cs="Arial"/>
                <w:color w:val="000000"/>
                <w:szCs w:val="22"/>
                <w:lang w:val="en-US"/>
              </w:rPr>
              <w:t xml:space="preserve"> (FDD) to any downstream applications (p</w:t>
            </w:r>
            <w:r w:rsidR="00D40067">
              <w:rPr>
                <w:rFonts w:cs="Arial"/>
                <w:color w:val="000000"/>
                <w:szCs w:val="22"/>
                <w:lang w:val="en-US"/>
              </w:rPr>
              <w:t xml:space="preserve"> 92</w:t>
            </w:r>
            <w:r w:rsidR="003D470D">
              <w:rPr>
                <w:rFonts w:cs="Arial"/>
                <w:color w:val="000000"/>
                <w:szCs w:val="22"/>
                <w:lang w:val="en-US"/>
              </w:rPr>
              <w:fldChar w:fldCharType="begin"/>
            </w:r>
            <w:r w:rsidR="003D470D">
              <w:rPr>
                <w:rFonts w:cs="Arial"/>
                <w:color w:val="000000"/>
                <w:szCs w:val="22"/>
                <w:lang w:val="en-US"/>
              </w:rPr>
              <w:instrText xml:space="preserve"> REF VADPT_API \h </w:instrText>
            </w:r>
            <w:r w:rsidR="003D470D">
              <w:rPr>
                <w:rFonts w:cs="Arial"/>
                <w:color w:val="000000"/>
                <w:szCs w:val="22"/>
                <w:lang w:val="en-US"/>
              </w:rPr>
            </w:r>
            <w:r w:rsidR="003D470D">
              <w:rPr>
                <w:rFonts w:cs="Arial"/>
                <w:color w:val="000000"/>
                <w:szCs w:val="22"/>
                <w:lang w:val="en-US"/>
              </w:rPr>
              <w:fldChar w:fldCharType="end"/>
            </w:r>
            <w:r w:rsidR="00136998" w:rsidRPr="000075E8">
              <w:rPr>
                <w:rFonts w:cs="Arial"/>
                <w:color w:val="000000"/>
                <w:szCs w:val="22"/>
                <w:lang w:val="en-US"/>
              </w:rPr>
              <w:t>)</w:t>
            </w:r>
            <w:r w:rsidR="00311072" w:rsidRPr="000075E8">
              <w:rPr>
                <w:rFonts w:cs="Arial"/>
                <w:color w:val="000000"/>
                <w:szCs w:val="22"/>
                <w:lang w:val="en-US"/>
              </w:rPr>
              <w:t>.</w:t>
            </w:r>
          </w:p>
        </w:tc>
        <w:tc>
          <w:tcPr>
            <w:tcW w:w="0" w:type="auto"/>
          </w:tcPr>
          <w:p w14:paraId="26F25BD5" w14:textId="77777777" w:rsidR="00AA44CA" w:rsidRPr="000075E8" w:rsidRDefault="00AA44CA" w:rsidP="006477A0">
            <w:pPr>
              <w:pStyle w:val="TableText"/>
              <w:rPr>
                <w:rFonts w:cs="Arial"/>
                <w:color w:val="000000"/>
                <w:szCs w:val="22"/>
                <w:lang w:val="en-US"/>
              </w:rPr>
            </w:pPr>
            <w:r w:rsidRPr="000075E8">
              <w:rPr>
                <w:rFonts w:cs="Arial"/>
                <w:color w:val="000000"/>
                <w:szCs w:val="22"/>
                <w:lang w:val="en-US"/>
              </w:rPr>
              <w:t>D. Sandusky</w:t>
            </w:r>
          </w:p>
        </w:tc>
      </w:tr>
      <w:tr w:rsidR="00A67474" w:rsidRPr="009A6C54" w14:paraId="26F25BDE" w14:textId="77777777" w:rsidTr="006477A0">
        <w:trPr>
          <w:trHeight w:val="575"/>
        </w:trPr>
        <w:tc>
          <w:tcPr>
            <w:tcW w:w="0" w:type="auto"/>
          </w:tcPr>
          <w:p w14:paraId="26F25BD7" w14:textId="77777777" w:rsidR="00A67474" w:rsidRPr="009A6C54" w:rsidRDefault="00780890" w:rsidP="00780890">
            <w:pPr>
              <w:pStyle w:val="TableText"/>
              <w:rPr>
                <w:rFonts w:cs="Arial"/>
                <w:color w:val="000000"/>
                <w:szCs w:val="22"/>
              </w:rPr>
            </w:pPr>
            <w:r w:rsidRPr="009A6C54">
              <w:rPr>
                <w:rFonts w:cs="Arial"/>
                <w:color w:val="000000"/>
                <w:szCs w:val="22"/>
                <w:lang w:val="en-US"/>
              </w:rPr>
              <w:t>3</w:t>
            </w:r>
            <w:r w:rsidR="00A67474" w:rsidRPr="009A6C54">
              <w:rPr>
                <w:rFonts w:cs="Arial"/>
                <w:color w:val="000000"/>
                <w:szCs w:val="22"/>
              </w:rPr>
              <w:t>/2017</w:t>
            </w:r>
          </w:p>
        </w:tc>
        <w:tc>
          <w:tcPr>
            <w:tcW w:w="0" w:type="auto"/>
          </w:tcPr>
          <w:p w14:paraId="26F25BD8" w14:textId="77777777" w:rsidR="00A67474" w:rsidRPr="009A6C54" w:rsidRDefault="00A67474" w:rsidP="006477A0">
            <w:pPr>
              <w:pStyle w:val="TableText"/>
              <w:rPr>
                <w:rFonts w:cs="Arial"/>
                <w:color w:val="000000"/>
                <w:szCs w:val="22"/>
              </w:rPr>
            </w:pPr>
            <w:r w:rsidRPr="009A6C54">
              <w:rPr>
                <w:rFonts w:cs="Arial"/>
                <w:color w:val="000000"/>
                <w:szCs w:val="22"/>
              </w:rPr>
              <w:t>0.2</w:t>
            </w:r>
            <w:r w:rsidR="000506D3" w:rsidRPr="009A6C54">
              <w:rPr>
                <w:rFonts w:cs="Arial"/>
                <w:color w:val="000000"/>
                <w:szCs w:val="22"/>
              </w:rPr>
              <w:t>9</w:t>
            </w:r>
          </w:p>
        </w:tc>
        <w:tc>
          <w:tcPr>
            <w:tcW w:w="0" w:type="auto"/>
            <w:vAlign w:val="center"/>
          </w:tcPr>
          <w:p w14:paraId="26F25BD9" w14:textId="77777777" w:rsidR="006F324D" w:rsidRPr="009A6C54" w:rsidRDefault="006F324D" w:rsidP="00A67474">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14:paraId="26F25BDA" w14:textId="2232320B" w:rsidR="006F324D" w:rsidRPr="009A6C54" w:rsidRDefault="00A67474" w:rsidP="00A67474">
            <w:pPr>
              <w:pStyle w:val="TableText"/>
              <w:rPr>
                <w:rFonts w:cs="Arial"/>
                <w:color w:val="000000"/>
                <w:szCs w:val="22"/>
                <w:lang w:val="en-US"/>
              </w:rPr>
            </w:pPr>
            <w:r w:rsidRPr="009A6C54">
              <w:rPr>
                <w:rFonts w:cs="Arial"/>
                <w:color w:val="000000"/>
                <w:szCs w:val="22"/>
                <w:lang w:val="en-US"/>
              </w:rPr>
              <w:t xml:space="preserve">Added Section </w:t>
            </w:r>
            <w:r w:rsidRPr="00D40067">
              <w:rPr>
                <w:rFonts w:cs="Arial"/>
                <w:szCs w:val="22"/>
                <w:lang w:val="en-US"/>
              </w:rPr>
              <w:t>3.</w:t>
            </w:r>
            <w:r w:rsidR="000506D3" w:rsidRPr="00D40067">
              <w:rPr>
                <w:rFonts w:cs="Arial"/>
                <w:szCs w:val="22"/>
                <w:lang w:val="en-US"/>
              </w:rPr>
              <w:t>57</w:t>
            </w:r>
            <w:r w:rsidRPr="009A6C54">
              <w:rPr>
                <w:rFonts w:cs="Arial"/>
                <w:color w:val="000000"/>
                <w:szCs w:val="22"/>
                <w:lang w:val="en-US"/>
              </w:rPr>
              <w:t xml:space="preserve"> </w:t>
            </w:r>
          </w:p>
          <w:p w14:paraId="26F25BDB" w14:textId="4A76613F"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w:t>
            </w:r>
            <w:r w:rsidR="000506D3" w:rsidRPr="009A6C54">
              <w:rPr>
                <w:rFonts w:cs="Arial"/>
                <w:color w:val="000000"/>
                <w:szCs w:val="22"/>
                <w:lang w:val="en-US"/>
              </w:rPr>
              <w:t>S</w:t>
            </w:r>
            <w:r w:rsidRPr="009A6C54">
              <w:rPr>
                <w:rFonts w:cs="Arial"/>
                <w:color w:val="000000"/>
                <w:szCs w:val="22"/>
                <w:lang w:val="en-US"/>
              </w:rPr>
              <w:t xml:space="preserve">ection </w:t>
            </w:r>
            <w:r w:rsidRPr="00D40067">
              <w:rPr>
                <w:rFonts w:cs="Arial"/>
                <w:szCs w:val="22"/>
                <w:lang w:val="en-US"/>
              </w:rPr>
              <w:t>4.1</w:t>
            </w:r>
            <w:r w:rsidRPr="009A6C54">
              <w:rPr>
                <w:rFonts w:cs="Arial"/>
                <w:color w:val="000000"/>
                <w:szCs w:val="22"/>
                <w:lang w:val="en-US"/>
              </w:rPr>
              <w:t xml:space="preserve"> with ^DGMHV, global.</w:t>
            </w:r>
          </w:p>
          <w:p w14:paraId="26F25BDC" w14:textId="7A995596" w:rsidR="00A67474" w:rsidRPr="009A6C54" w:rsidRDefault="00A67474" w:rsidP="00A67474">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4.2</w:t>
            </w:r>
            <w:r w:rsidRPr="009A6C54">
              <w:rPr>
                <w:rFonts w:cs="Arial"/>
                <w:color w:val="000000"/>
                <w:szCs w:val="22"/>
                <w:lang w:val="en-US"/>
              </w:rPr>
              <w:t xml:space="preserve"> with new files 390.01, 390.02, 390.03, 390.4.</w:t>
            </w:r>
          </w:p>
        </w:tc>
        <w:tc>
          <w:tcPr>
            <w:tcW w:w="0" w:type="auto"/>
          </w:tcPr>
          <w:p w14:paraId="26F25BDD" w14:textId="77777777" w:rsidR="00A67474" w:rsidRPr="009A6C54" w:rsidRDefault="00A67474" w:rsidP="006477A0">
            <w:pPr>
              <w:pStyle w:val="TableText"/>
              <w:rPr>
                <w:rFonts w:cs="Arial"/>
                <w:color w:val="000000"/>
                <w:szCs w:val="22"/>
                <w:lang w:val="en-US"/>
              </w:rPr>
            </w:pPr>
            <w:r w:rsidRPr="009A6C54">
              <w:rPr>
                <w:rFonts w:cs="Arial"/>
                <w:color w:val="000000"/>
                <w:szCs w:val="22"/>
                <w:lang w:val="en-US"/>
              </w:rPr>
              <w:t>S. Winterton</w:t>
            </w:r>
          </w:p>
        </w:tc>
      </w:tr>
      <w:tr w:rsidR="00BC791A" w:rsidRPr="009A6C54" w14:paraId="26F25BE6" w14:textId="77777777" w:rsidTr="00BC791A">
        <w:trPr>
          <w:trHeight w:val="575"/>
        </w:trPr>
        <w:tc>
          <w:tcPr>
            <w:tcW w:w="0" w:type="auto"/>
          </w:tcPr>
          <w:p w14:paraId="26F25BDF" w14:textId="77777777" w:rsidR="005037C2" w:rsidRPr="009A6C54" w:rsidRDefault="00E924D4" w:rsidP="0046594F">
            <w:pPr>
              <w:pStyle w:val="TableText"/>
              <w:rPr>
                <w:rFonts w:cs="Arial"/>
                <w:color w:val="000000"/>
                <w:szCs w:val="22"/>
              </w:rPr>
            </w:pPr>
            <w:r w:rsidRPr="009A6C54">
              <w:rPr>
                <w:rFonts w:cs="Arial"/>
                <w:color w:val="000000"/>
                <w:szCs w:val="22"/>
                <w:lang w:val="en-US"/>
              </w:rPr>
              <w:t>9</w:t>
            </w:r>
            <w:r w:rsidR="005037C2" w:rsidRPr="009A6C54">
              <w:rPr>
                <w:rFonts w:cs="Arial"/>
                <w:color w:val="000000"/>
                <w:szCs w:val="22"/>
              </w:rPr>
              <w:t>/2015</w:t>
            </w:r>
          </w:p>
        </w:tc>
        <w:tc>
          <w:tcPr>
            <w:tcW w:w="0" w:type="auto"/>
          </w:tcPr>
          <w:p w14:paraId="26F25BE0" w14:textId="77777777" w:rsidR="005037C2" w:rsidRPr="009A6C54" w:rsidRDefault="005037C2" w:rsidP="0046594F">
            <w:pPr>
              <w:pStyle w:val="TableText"/>
              <w:rPr>
                <w:rFonts w:cs="Arial"/>
                <w:color w:val="000000"/>
                <w:szCs w:val="22"/>
              </w:rPr>
            </w:pPr>
            <w:r w:rsidRPr="009A6C54">
              <w:rPr>
                <w:rFonts w:cs="Arial"/>
                <w:color w:val="000000"/>
                <w:szCs w:val="22"/>
              </w:rPr>
              <w:t>0.2</w:t>
            </w:r>
            <w:r w:rsidR="0020102E" w:rsidRPr="009A6C54">
              <w:rPr>
                <w:rFonts w:cs="Arial"/>
                <w:color w:val="000000"/>
                <w:szCs w:val="22"/>
              </w:rPr>
              <w:t>8</w:t>
            </w:r>
          </w:p>
        </w:tc>
        <w:tc>
          <w:tcPr>
            <w:tcW w:w="0" w:type="auto"/>
          </w:tcPr>
          <w:p w14:paraId="26F25BE1" w14:textId="77777777" w:rsidR="00FD16A0" w:rsidRPr="009A6C54" w:rsidRDefault="005037C2" w:rsidP="0046594F">
            <w:pPr>
              <w:pStyle w:val="TableText"/>
              <w:rPr>
                <w:rFonts w:cs="Arial"/>
                <w:color w:val="000000"/>
                <w:szCs w:val="22"/>
              </w:rPr>
            </w:pPr>
            <w:r w:rsidRPr="009A6C54">
              <w:rPr>
                <w:rFonts w:cs="Arial"/>
                <w:color w:val="000000"/>
                <w:szCs w:val="22"/>
              </w:rPr>
              <w:t>Updated for patch DG*5.3*</w:t>
            </w:r>
            <w:r w:rsidR="00FD16A0" w:rsidRPr="009A6C54">
              <w:rPr>
                <w:rFonts w:cs="Arial"/>
                <w:color w:val="000000"/>
                <w:szCs w:val="22"/>
              </w:rPr>
              <w:t>884, ICD-10 PTF Modifications:</w:t>
            </w:r>
          </w:p>
          <w:p w14:paraId="26F25BE2" w14:textId="77777777" w:rsidR="00FD16A0" w:rsidRPr="009A6C54" w:rsidRDefault="00FD16A0" w:rsidP="000322B1">
            <w:pPr>
              <w:pStyle w:val="TableText"/>
              <w:numPr>
                <w:ilvl w:val="0"/>
                <w:numId w:val="53"/>
              </w:numPr>
              <w:rPr>
                <w:rFonts w:cs="Arial"/>
                <w:szCs w:val="22"/>
              </w:rPr>
            </w:pPr>
            <w:r w:rsidRPr="009A6C54">
              <w:rPr>
                <w:rFonts w:cs="Arial"/>
                <w:color w:val="000000"/>
                <w:szCs w:val="22"/>
              </w:rPr>
              <w:t>Updated title page, footers, and made various formatting changes.</w:t>
            </w:r>
          </w:p>
          <w:p w14:paraId="26F25BE3" w14:textId="77777777" w:rsidR="000837FE" w:rsidRPr="009A6C54" w:rsidRDefault="000837FE" w:rsidP="000322B1">
            <w:pPr>
              <w:pStyle w:val="TableText"/>
              <w:numPr>
                <w:ilvl w:val="0"/>
                <w:numId w:val="53"/>
              </w:numPr>
              <w:rPr>
                <w:rFonts w:cs="Arial"/>
                <w:color w:val="000000"/>
                <w:szCs w:val="22"/>
              </w:rPr>
            </w:pPr>
            <w:r w:rsidRPr="009A6C54">
              <w:rPr>
                <w:rFonts w:cs="Arial"/>
                <w:szCs w:val="22"/>
              </w:rPr>
              <w:t>Corrected headings in Section 2.</w:t>
            </w:r>
          </w:p>
          <w:p w14:paraId="26F25BE4" w14:textId="77777777" w:rsidR="005037C2" w:rsidRPr="009A6C54" w:rsidRDefault="005037C2" w:rsidP="000322B1">
            <w:pPr>
              <w:pStyle w:val="TableText"/>
              <w:numPr>
                <w:ilvl w:val="0"/>
                <w:numId w:val="53"/>
              </w:numPr>
              <w:rPr>
                <w:rFonts w:cs="Arial"/>
                <w:color w:val="000000"/>
                <w:szCs w:val="22"/>
              </w:rPr>
            </w:pPr>
            <w:r w:rsidRPr="009A6C54">
              <w:rPr>
                <w:rFonts w:cs="Arial"/>
                <w:color w:val="000000"/>
                <w:szCs w:val="22"/>
              </w:rPr>
              <w:t>Added new Input Templates to Section 3.3.1.</w:t>
            </w:r>
          </w:p>
        </w:tc>
        <w:tc>
          <w:tcPr>
            <w:tcW w:w="0" w:type="auto"/>
          </w:tcPr>
          <w:p w14:paraId="26F25BE5" w14:textId="77777777" w:rsidR="005037C2" w:rsidRPr="009A6C54" w:rsidRDefault="00A07642" w:rsidP="0046594F">
            <w:pPr>
              <w:pStyle w:val="TableText"/>
              <w:rPr>
                <w:rFonts w:cs="Arial"/>
                <w:color w:val="000000"/>
                <w:szCs w:val="22"/>
              </w:rPr>
            </w:pPr>
            <w:r w:rsidRPr="009A6C54">
              <w:rPr>
                <w:rFonts w:cs="Arial"/>
                <w:color w:val="000000"/>
                <w:szCs w:val="22"/>
              </w:rPr>
              <w:t>VA OI&amp;T PD, ICD-10 PTF Modifications Team</w:t>
            </w:r>
          </w:p>
        </w:tc>
      </w:tr>
      <w:tr w:rsidR="00BC791A" w:rsidRPr="009A6C54" w14:paraId="26F25BEC" w14:textId="77777777" w:rsidTr="00BC791A">
        <w:trPr>
          <w:trHeight w:val="575"/>
        </w:trPr>
        <w:tc>
          <w:tcPr>
            <w:tcW w:w="0" w:type="auto"/>
          </w:tcPr>
          <w:p w14:paraId="26F25BE7" w14:textId="77777777" w:rsidR="0020102E" w:rsidRPr="009A6C54" w:rsidRDefault="0020102E" w:rsidP="0046594F">
            <w:pPr>
              <w:pStyle w:val="TableText"/>
              <w:rPr>
                <w:rFonts w:cs="Arial"/>
                <w:color w:val="000000"/>
                <w:szCs w:val="22"/>
              </w:rPr>
            </w:pPr>
            <w:r w:rsidRPr="009A6C54">
              <w:rPr>
                <w:rFonts w:cs="Arial"/>
                <w:color w:val="000000"/>
                <w:szCs w:val="22"/>
              </w:rPr>
              <w:t>7/2015</w:t>
            </w:r>
          </w:p>
        </w:tc>
        <w:tc>
          <w:tcPr>
            <w:tcW w:w="0" w:type="auto"/>
          </w:tcPr>
          <w:p w14:paraId="26F25BE8" w14:textId="77777777" w:rsidR="0020102E" w:rsidRPr="009A6C54" w:rsidRDefault="0020102E" w:rsidP="0046594F">
            <w:pPr>
              <w:pStyle w:val="TableText"/>
              <w:rPr>
                <w:rFonts w:cs="Arial"/>
                <w:color w:val="000000"/>
                <w:szCs w:val="22"/>
              </w:rPr>
            </w:pPr>
            <w:r w:rsidRPr="009A6C54">
              <w:rPr>
                <w:rFonts w:cs="Arial"/>
                <w:color w:val="000000"/>
                <w:szCs w:val="22"/>
              </w:rPr>
              <w:t>0.27</w:t>
            </w:r>
          </w:p>
        </w:tc>
        <w:tc>
          <w:tcPr>
            <w:tcW w:w="0" w:type="auto"/>
          </w:tcPr>
          <w:p w14:paraId="26F25BE9" w14:textId="77777777" w:rsidR="0020102E" w:rsidRPr="009A6C54" w:rsidRDefault="00801399" w:rsidP="0046594F">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0020102E" w:rsidRPr="009A6C54">
              <w:rPr>
                <w:rFonts w:cs="Arial"/>
                <w:color w:val="000000"/>
                <w:szCs w:val="22"/>
              </w:rPr>
              <w:t xml:space="preserve"> for Patch SD*5.3*622 Routines </w:t>
            </w:r>
            <w:r w:rsidRPr="009A6C54">
              <w:rPr>
                <w:rFonts w:cs="Arial"/>
                <w:color w:val="000000"/>
                <w:szCs w:val="22"/>
              </w:rPr>
              <w:t>(released in December 2014) (p.</w:t>
            </w:r>
            <w:r w:rsidRPr="009A6C54">
              <w:rPr>
                <w:rFonts w:cs="Arial"/>
                <w:color w:val="000000"/>
                <w:szCs w:val="22"/>
                <w:lang w:val="en-US"/>
              </w:rPr>
              <w:t>1</w:t>
            </w:r>
            <w:r w:rsidR="0020102E" w:rsidRPr="009A6C54">
              <w:rPr>
                <w:rFonts w:cs="Arial"/>
                <w:color w:val="000000"/>
                <w:szCs w:val="22"/>
              </w:rPr>
              <w:t>9).</w:t>
            </w:r>
          </w:p>
        </w:tc>
        <w:tc>
          <w:tcPr>
            <w:tcW w:w="0" w:type="auto"/>
          </w:tcPr>
          <w:p w14:paraId="26F25BEA" w14:textId="77777777" w:rsidR="0020102E" w:rsidRPr="009A6C54" w:rsidRDefault="0020102E" w:rsidP="0046594F">
            <w:pPr>
              <w:pStyle w:val="TableText"/>
              <w:rPr>
                <w:rFonts w:cs="Arial"/>
                <w:color w:val="000000"/>
                <w:szCs w:val="22"/>
              </w:rPr>
            </w:pPr>
            <w:r w:rsidRPr="009A6C54">
              <w:rPr>
                <w:rFonts w:cs="Arial"/>
                <w:color w:val="000000"/>
                <w:szCs w:val="22"/>
              </w:rPr>
              <w:t>C.R.</w:t>
            </w:r>
          </w:p>
          <w:p w14:paraId="26F25BEB" w14:textId="77777777" w:rsidR="0020102E" w:rsidRPr="009A6C54" w:rsidRDefault="0020102E" w:rsidP="0046594F">
            <w:pPr>
              <w:pStyle w:val="TableText"/>
              <w:rPr>
                <w:rFonts w:cs="Arial"/>
                <w:color w:val="000000"/>
                <w:szCs w:val="22"/>
              </w:rPr>
            </w:pPr>
            <w:r w:rsidRPr="009A6C54">
              <w:rPr>
                <w:rFonts w:cs="Arial"/>
                <w:color w:val="000000"/>
                <w:szCs w:val="22"/>
              </w:rPr>
              <w:t>K.S.</w:t>
            </w:r>
          </w:p>
        </w:tc>
      </w:tr>
      <w:tr w:rsidR="00BC791A" w:rsidRPr="009A6C54" w14:paraId="26F25BF1" w14:textId="77777777" w:rsidTr="00BC791A">
        <w:trPr>
          <w:trHeight w:val="575"/>
        </w:trPr>
        <w:tc>
          <w:tcPr>
            <w:tcW w:w="0" w:type="auto"/>
          </w:tcPr>
          <w:p w14:paraId="26F25BED" w14:textId="77777777" w:rsidR="0081465B" w:rsidRPr="009A6C54" w:rsidRDefault="0081465B" w:rsidP="0046594F">
            <w:pPr>
              <w:pStyle w:val="TableText"/>
              <w:rPr>
                <w:rFonts w:cs="Arial"/>
                <w:color w:val="000000"/>
                <w:szCs w:val="22"/>
              </w:rPr>
            </w:pPr>
            <w:r w:rsidRPr="009A6C54">
              <w:rPr>
                <w:rFonts w:cs="Arial"/>
                <w:color w:val="000000"/>
                <w:szCs w:val="22"/>
              </w:rPr>
              <w:t>6/2015</w:t>
            </w:r>
          </w:p>
        </w:tc>
        <w:tc>
          <w:tcPr>
            <w:tcW w:w="0" w:type="auto"/>
          </w:tcPr>
          <w:p w14:paraId="26F25BEE" w14:textId="77777777" w:rsidR="0081465B" w:rsidRPr="009A6C54" w:rsidRDefault="0020102E" w:rsidP="0046594F">
            <w:pPr>
              <w:pStyle w:val="TableText"/>
              <w:rPr>
                <w:rFonts w:cs="Arial"/>
                <w:color w:val="000000"/>
                <w:szCs w:val="22"/>
              </w:rPr>
            </w:pPr>
            <w:r w:rsidRPr="009A6C54">
              <w:rPr>
                <w:rFonts w:cs="Arial"/>
                <w:color w:val="000000"/>
                <w:szCs w:val="22"/>
              </w:rPr>
              <w:t>0.26</w:t>
            </w:r>
          </w:p>
        </w:tc>
        <w:tc>
          <w:tcPr>
            <w:tcW w:w="0" w:type="auto"/>
          </w:tcPr>
          <w:p w14:paraId="26F25BEF" w14:textId="77777777" w:rsidR="0081465B" w:rsidRPr="009A6C54" w:rsidRDefault="0081465B" w:rsidP="0046594F">
            <w:pPr>
              <w:pStyle w:val="TableText"/>
              <w:rPr>
                <w:rFonts w:cs="Arial"/>
                <w:color w:val="000000"/>
                <w:szCs w:val="22"/>
              </w:rPr>
            </w:pPr>
            <w:r w:rsidRPr="009A6C54">
              <w:rPr>
                <w:rFonts w:cs="Arial"/>
                <w:color w:val="000000"/>
                <w:szCs w:val="22"/>
              </w:rPr>
              <w:t>Removed HL7 instructions due to patch SD*5.3*624</w:t>
            </w:r>
            <w:r w:rsidR="009E57AF" w:rsidRPr="009A6C54">
              <w:rPr>
                <w:rFonts w:cs="Arial"/>
                <w:color w:val="000000"/>
                <w:szCs w:val="22"/>
              </w:rPr>
              <w:t xml:space="preserve"> (Table 1 and Sections 15.10-18)</w:t>
            </w:r>
            <w:r w:rsidRPr="009A6C54">
              <w:rPr>
                <w:rFonts w:cs="Arial"/>
                <w:color w:val="000000"/>
                <w:szCs w:val="22"/>
              </w:rPr>
              <w:t>.</w:t>
            </w:r>
          </w:p>
        </w:tc>
        <w:tc>
          <w:tcPr>
            <w:tcW w:w="0" w:type="auto"/>
          </w:tcPr>
          <w:p w14:paraId="26F25BF0" w14:textId="77777777" w:rsidR="0081465B" w:rsidRPr="009A6C54" w:rsidRDefault="0081465B" w:rsidP="0046594F">
            <w:pPr>
              <w:pStyle w:val="TableText"/>
              <w:rPr>
                <w:rFonts w:cs="Arial"/>
                <w:color w:val="000000"/>
                <w:szCs w:val="22"/>
              </w:rPr>
            </w:pPr>
            <w:r w:rsidRPr="009A6C54">
              <w:rPr>
                <w:rFonts w:cs="Arial"/>
                <w:color w:val="000000"/>
                <w:szCs w:val="22"/>
              </w:rPr>
              <w:t>R.S.</w:t>
            </w:r>
          </w:p>
        </w:tc>
      </w:tr>
      <w:tr w:rsidR="00BC791A" w:rsidRPr="009A6C54" w14:paraId="26F25BF9" w14:textId="77777777" w:rsidTr="00BC791A">
        <w:trPr>
          <w:trHeight w:val="575"/>
        </w:trPr>
        <w:tc>
          <w:tcPr>
            <w:tcW w:w="0" w:type="auto"/>
          </w:tcPr>
          <w:p w14:paraId="26F25BF2" w14:textId="77777777" w:rsidR="0020102E" w:rsidRPr="009A6C54" w:rsidRDefault="0020102E" w:rsidP="0046594F">
            <w:pPr>
              <w:pStyle w:val="TableText"/>
              <w:rPr>
                <w:rFonts w:cs="Arial"/>
                <w:color w:val="000000"/>
                <w:szCs w:val="22"/>
              </w:rPr>
            </w:pPr>
            <w:r w:rsidRPr="009A6C54">
              <w:rPr>
                <w:rFonts w:cs="Arial"/>
                <w:color w:val="000000"/>
                <w:szCs w:val="22"/>
              </w:rPr>
              <w:t>7/2014</w:t>
            </w:r>
          </w:p>
        </w:tc>
        <w:tc>
          <w:tcPr>
            <w:tcW w:w="0" w:type="auto"/>
          </w:tcPr>
          <w:p w14:paraId="26F25BF3" w14:textId="77777777" w:rsidR="0020102E" w:rsidRPr="009A6C54" w:rsidRDefault="0020102E" w:rsidP="0046594F">
            <w:pPr>
              <w:pStyle w:val="TableText"/>
              <w:rPr>
                <w:rFonts w:cs="Arial"/>
                <w:color w:val="000000"/>
                <w:szCs w:val="22"/>
              </w:rPr>
            </w:pPr>
            <w:r w:rsidRPr="009A6C54">
              <w:rPr>
                <w:rFonts w:cs="Arial"/>
                <w:color w:val="000000"/>
                <w:szCs w:val="22"/>
              </w:rPr>
              <w:t>0.25</w:t>
            </w:r>
          </w:p>
        </w:tc>
        <w:tc>
          <w:tcPr>
            <w:tcW w:w="0" w:type="auto"/>
          </w:tcPr>
          <w:p w14:paraId="26F25BF4" w14:textId="77777777" w:rsidR="0020102E" w:rsidRPr="009A6C54" w:rsidRDefault="0020102E" w:rsidP="0046594F">
            <w:pPr>
              <w:pStyle w:val="TableText"/>
              <w:rPr>
                <w:rFonts w:cs="Arial"/>
                <w:color w:val="000000"/>
                <w:szCs w:val="22"/>
              </w:rPr>
            </w:pPr>
            <w:r w:rsidRPr="009A6C54">
              <w:rPr>
                <w:rFonts w:cs="Arial"/>
                <w:color w:val="000000"/>
                <w:szCs w:val="22"/>
              </w:rPr>
              <w:t>SD*5.3*586  – ICD-10 Remediation:</w:t>
            </w:r>
          </w:p>
          <w:p w14:paraId="26F25BF5"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Title Page and Revision History.</w:t>
            </w:r>
          </w:p>
          <w:p w14:paraId="26F25BF6"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ICD9 reference to generic ICD (p.</w:t>
            </w:r>
            <w:r w:rsidR="0046594F" w:rsidRPr="009A6C54">
              <w:rPr>
                <w:rFonts w:cs="Arial"/>
                <w:szCs w:val="22"/>
              </w:rPr>
              <w:t>12</w:t>
            </w:r>
            <w:r w:rsidRPr="009A6C54">
              <w:rPr>
                <w:rFonts w:cs="Arial"/>
                <w:color w:val="000000"/>
                <w:szCs w:val="22"/>
              </w:rPr>
              <w:t>).</w:t>
            </w:r>
          </w:p>
          <w:p w14:paraId="26F25BF7" w14:textId="77777777" w:rsidR="0020102E" w:rsidRPr="009A6C54" w:rsidRDefault="0020102E" w:rsidP="000322B1">
            <w:pPr>
              <w:pStyle w:val="TableText"/>
              <w:numPr>
                <w:ilvl w:val="0"/>
                <w:numId w:val="54"/>
              </w:numPr>
              <w:rPr>
                <w:rFonts w:cs="Arial"/>
                <w:color w:val="000000"/>
                <w:szCs w:val="22"/>
              </w:rPr>
            </w:pPr>
            <w:r w:rsidRPr="009A6C54">
              <w:rPr>
                <w:rFonts w:cs="Arial"/>
                <w:color w:val="000000"/>
                <w:szCs w:val="22"/>
              </w:rPr>
              <w:t>Updated the DG1 - Diagnosis Information Segment table (p.</w:t>
            </w:r>
            <w:r w:rsidR="000322B1" w:rsidRPr="009A6C54">
              <w:rPr>
                <w:rFonts w:cs="Arial"/>
                <w:color w:val="000000"/>
                <w:szCs w:val="22"/>
                <w:lang w:val="en-US"/>
              </w:rPr>
              <w:t>200</w:t>
            </w:r>
            <w:r w:rsidRPr="009A6C54">
              <w:rPr>
                <w:rFonts w:cs="Arial"/>
                <w:color w:val="000000"/>
                <w:szCs w:val="22"/>
              </w:rPr>
              <w:t>).</w:t>
            </w:r>
          </w:p>
        </w:tc>
        <w:tc>
          <w:tcPr>
            <w:tcW w:w="0" w:type="auto"/>
          </w:tcPr>
          <w:p w14:paraId="26F25BF8" w14:textId="77777777" w:rsidR="0020102E" w:rsidRPr="009A6C54" w:rsidRDefault="0020102E" w:rsidP="0046594F">
            <w:pPr>
              <w:pStyle w:val="TableText"/>
              <w:rPr>
                <w:rFonts w:cs="Arial"/>
                <w:color w:val="000000"/>
                <w:szCs w:val="22"/>
              </w:rPr>
            </w:pPr>
            <w:r w:rsidRPr="009A6C54">
              <w:rPr>
                <w:rFonts w:cs="Arial"/>
                <w:color w:val="000000"/>
                <w:szCs w:val="22"/>
              </w:rPr>
              <w:t>B.T.</w:t>
            </w:r>
          </w:p>
        </w:tc>
      </w:tr>
      <w:tr w:rsidR="00BC791A" w:rsidRPr="009A6C54" w14:paraId="26F25BFE" w14:textId="77777777" w:rsidTr="00BC791A">
        <w:trPr>
          <w:trHeight w:val="575"/>
        </w:trPr>
        <w:tc>
          <w:tcPr>
            <w:tcW w:w="0" w:type="auto"/>
          </w:tcPr>
          <w:p w14:paraId="26F25BFA" w14:textId="77777777" w:rsidR="00387973" w:rsidRPr="009A6C54" w:rsidRDefault="007C6C1E" w:rsidP="0046594F">
            <w:pPr>
              <w:pStyle w:val="TableText"/>
              <w:rPr>
                <w:rFonts w:cs="Arial"/>
                <w:color w:val="000000"/>
                <w:szCs w:val="22"/>
              </w:rPr>
            </w:pPr>
            <w:r w:rsidRPr="009A6C54">
              <w:rPr>
                <w:rFonts w:cs="Arial"/>
                <w:color w:val="000000"/>
                <w:szCs w:val="22"/>
              </w:rPr>
              <w:t>11</w:t>
            </w:r>
            <w:r w:rsidR="00387973" w:rsidRPr="009A6C54">
              <w:rPr>
                <w:rFonts w:cs="Arial"/>
                <w:color w:val="000000"/>
                <w:szCs w:val="22"/>
              </w:rPr>
              <w:t>/</w:t>
            </w:r>
            <w:r w:rsidRPr="009A6C54">
              <w:rPr>
                <w:rFonts w:cs="Arial"/>
                <w:color w:val="000000"/>
                <w:szCs w:val="22"/>
              </w:rPr>
              <w:t>12</w:t>
            </w:r>
            <w:r w:rsidR="00387973" w:rsidRPr="009A6C54">
              <w:rPr>
                <w:rFonts w:cs="Arial"/>
                <w:color w:val="000000"/>
                <w:szCs w:val="22"/>
              </w:rPr>
              <w:t>/2013</w:t>
            </w:r>
          </w:p>
        </w:tc>
        <w:tc>
          <w:tcPr>
            <w:tcW w:w="0" w:type="auto"/>
          </w:tcPr>
          <w:p w14:paraId="26F25BFB" w14:textId="77777777" w:rsidR="00387973" w:rsidRPr="009A6C54" w:rsidRDefault="002C493F" w:rsidP="0046594F">
            <w:pPr>
              <w:pStyle w:val="TableText"/>
              <w:rPr>
                <w:rFonts w:cs="Arial"/>
                <w:color w:val="000000"/>
                <w:szCs w:val="22"/>
              </w:rPr>
            </w:pPr>
            <w:r w:rsidRPr="009A6C54">
              <w:rPr>
                <w:rFonts w:cs="Arial"/>
                <w:color w:val="000000"/>
                <w:szCs w:val="22"/>
              </w:rPr>
              <w:t>0.24</w:t>
            </w:r>
          </w:p>
        </w:tc>
        <w:tc>
          <w:tcPr>
            <w:tcW w:w="0" w:type="auto"/>
          </w:tcPr>
          <w:p w14:paraId="26F25BFC" w14:textId="77777777" w:rsidR="00387973" w:rsidRPr="009A6C54" w:rsidRDefault="00387973" w:rsidP="0046594F">
            <w:pPr>
              <w:pStyle w:val="TableText"/>
              <w:rPr>
                <w:rFonts w:cs="Arial"/>
                <w:color w:val="000000"/>
                <w:szCs w:val="22"/>
              </w:rPr>
            </w:pPr>
            <w:r w:rsidRPr="009A6C54">
              <w:rPr>
                <w:rFonts w:cs="Arial"/>
                <w:color w:val="000000"/>
                <w:szCs w:val="22"/>
              </w:rPr>
              <w:t xml:space="preserve">Added </w:t>
            </w:r>
            <w:r w:rsidR="003C7613" w:rsidRPr="009A6C54">
              <w:rPr>
                <w:rFonts w:cs="Arial"/>
                <w:color w:val="000000"/>
                <w:szCs w:val="22"/>
              </w:rPr>
              <w:t xml:space="preserve">Missing </w:t>
            </w:r>
            <w:r w:rsidR="00660F83" w:rsidRPr="009A6C54">
              <w:rPr>
                <w:rFonts w:cs="Arial"/>
                <w:color w:val="000000"/>
                <w:szCs w:val="22"/>
              </w:rPr>
              <w:t xml:space="preserve">Patient, </w:t>
            </w:r>
            <w:r w:rsidR="003C7613" w:rsidRPr="009A6C54">
              <w:rPr>
                <w:rFonts w:cs="Arial"/>
                <w:color w:val="000000"/>
                <w:szCs w:val="22"/>
              </w:rPr>
              <w:t>Patient Record Flag (PRF) - Patch Updates section</w:t>
            </w:r>
            <w:r w:rsidR="005F1832" w:rsidRPr="009A6C54">
              <w:rPr>
                <w:rFonts w:cs="Arial"/>
                <w:color w:val="000000"/>
                <w:szCs w:val="22"/>
              </w:rPr>
              <w:t xml:space="preserve"> (Section 2.4)</w:t>
            </w:r>
            <w:r w:rsidR="005B5F78" w:rsidRPr="009A6C54">
              <w:rPr>
                <w:rFonts w:cs="Arial"/>
                <w:color w:val="000000"/>
                <w:szCs w:val="22"/>
              </w:rPr>
              <w:t>,</w:t>
            </w:r>
            <w:r w:rsidR="005F1832" w:rsidRPr="009A6C54">
              <w:rPr>
                <w:rFonts w:cs="Arial"/>
                <w:color w:val="000000"/>
                <w:szCs w:val="22"/>
              </w:rPr>
              <w:t xml:space="preserve"> Page 21</w:t>
            </w:r>
            <w:r w:rsidR="00B0473D" w:rsidRPr="009A6C54">
              <w:rPr>
                <w:rFonts w:cs="Arial"/>
                <w:color w:val="000000"/>
                <w:szCs w:val="22"/>
              </w:rPr>
              <w:t xml:space="preserve"> </w:t>
            </w:r>
            <w:r w:rsidR="003C7613" w:rsidRPr="009A6C54">
              <w:rPr>
                <w:rFonts w:cs="Arial"/>
                <w:color w:val="000000"/>
                <w:szCs w:val="22"/>
              </w:rPr>
              <w:t xml:space="preserve">and Patch </w:t>
            </w:r>
            <w:r w:rsidR="00415543" w:rsidRPr="009A6C54">
              <w:rPr>
                <w:rFonts w:cs="Arial"/>
                <w:color w:val="000000"/>
                <w:szCs w:val="22"/>
              </w:rPr>
              <w:t>DG</w:t>
            </w:r>
            <w:r w:rsidR="003C7613" w:rsidRPr="009A6C54">
              <w:rPr>
                <w:rFonts w:cs="Arial"/>
                <w:color w:val="000000"/>
                <w:szCs w:val="22"/>
              </w:rPr>
              <w:t>*5.3*869 Routines</w:t>
            </w:r>
            <w:r w:rsidR="00CE1C8F" w:rsidRPr="009A6C54">
              <w:rPr>
                <w:rFonts w:cs="Arial"/>
                <w:color w:val="000000"/>
                <w:szCs w:val="22"/>
              </w:rPr>
              <w:t xml:space="preserve"> </w:t>
            </w:r>
            <w:r w:rsidR="003C7613" w:rsidRPr="009A6C54">
              <w:rPr>
                <w:rFonts w:cs="Arial"/>
                <w:color w:val="000000"/>
                <w:szCs w:val="22"/>
              </w:rPr>
              <w:t>section</w:t>
            </w:r>
            <w:r w:rsidR="00B0473D" w:rsidRPr="009A6C54">
              <w:rPr>
                <w:rFonts w:cs="Arial"/>
                <w:color w:val="000000"/>
                <w:szCs w:val="22"/>
              </w:rPr>
              <w:t xml:space="preserve"> 3.6, page 27</w:t>
            </w:r>
            <w:r w:rsidR="007E39D6" w:rsidRPr="009A6C54">
              <w:rPr>
                <w:rFonts w:cs="Arial"/>
                <w:color w:val="000000"/>
                <w:szCs w:val="22"/>
              </w:rPr>
              <w:t>.</w:t>
            </w:r>
            <w:r w:rsidR="00CE1C8F" w:rsidRPr="009A6C54">
              <w:rPr>
                <w:rFonts w:cs="Arial"/>
                <w:color w:val="000000"/>
                <w:szCs w:val="22"/>
              </w:rPr>
              <w:t xml:space="preserve"> Added Patch DG*5.3*869 Features</w:t>
            </w:r>
            <w:r w:rsidR="00CE1C8F" w:rsidRPr="009A6C54">
              <w:rPr>
                <w:rFonts w:cs="Arial"/>
                <w:color w:val="000000"/>
                <w:sz w:val="28"/>
                <w:szCs w:val="28"/>
              </w:rPr>
              <w:t xml:space="preserve"> </w:t>
            </w:r>
            <w:r w:rsidR="00CE1C8F" w:rsidRPr="009A6C54">
              <w:rPr>
                <w:rFonts w:cs="Arial"/>
                <w:color w:val="000000"/>
                <w:szCs w:val="22"/>
              </w:rPr>
              <w:t>page 22. Added List of Tables.</w:t>
            </w:r>
          </w:p>
        </w:tc>
        <w:tc>
          <w:tcPr>
            <w:tcW w:w="0" w:type="auto"/>
          </w:tcPr>
          <w:p w14:paraId="26F25BF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0D" w14:textId="77777777" w:rsidTr="00BC791A">
        <w:trPr>
          <w:trHeight w:val="575"/>
        </w:trPr>
        <w:tc>
          <w:tcPr>
            <w:tcW w:w="0" w:type="auto"/>
          </w:tcPr>
          <w:p w14:paraId="26F25BFF" w14:textId="77777777" w:rsidR="00387973" w:rsidRPr="009A6C54" w:rsidRDefault="00387973" w:rsidP="0046594F">
            <w:pPr>
              <w:pStyle w:val="TableText"/>
              <w:rPr>
                <w:rFonts w:cs="Arial"/>
                <w:color w:val="000000"/>
                <w:szCs w:val="22"/>
              </w:rPr>
            </w:pPr>
            <w:r w:rsidRPr="009A6C54">
              <w:rPr>
                <w:rFonts w:cs="Arial"/>
                <w:color w:val="000000"/>
                <w:szCs w:val="22"/>
              </w:rPr>
              <w:lastRenderedPageBreak/>
              <w:t>04/23/2013</w:t>
            </w:r>
          </w:p>
        </w:tc>
        <w:tc>
          <w:tcPr>
            <w:tcW w:w="0" w:type="auto"/>
          </w:tcPr>
          <w:p w14:paraId="26F25C00" w14:textId="77777777" w:rsidR="00387973" w:rsidRPr="009A6C54" w:rsidRDefault="002C493F" w:rsidP="0046594F">
            <w:pPr>
              <w:pStyle w:val="TableText"/>
              <w:rPr>
                <w:rFonts w:cs="Arial"/>
                <w:color w:val="000000"/>
                <w:szCs w:val="22"/>
              </w:rPr>
            </w:pPr>
            <w:r w:rsidRPr="009A6C54">
              <w:rPr>
                <w:rFonts w:cs="Arial"/>
                <w:color w:val="000000"/>
                <w:szCs w:val="22"/>
              </w:rPr>
              <w:t>0.23</w:t>
            </w:r>
          </w:p>
        </w:tc>
        <w:tc>
          <w:tcPr>
            <w:tcW w:w="0" w:type="auto"/>
          </w:tcPr>
          <w:p w14:paraId="26F25C01" w14:textId="77777777" w:rsidR="00387973" w:rsidRPr="009A6C54" w:rsidRDefault="00387973" w:rsidP="0046594F">
            <w:pPr>
              <w:pStyle w:val="TableText"/>
              <w:rPr>
                <w:rFonts w:cs="Arial"/>
                <w:color w:val="000000"/>
                <w:szCs w:val="22"/>
              </w:rPr>
            </w:pPr>
            <w:r w:rsidRPr="009A6C54">
              <w:rPr>
                <w:rFonts w:cs="Arial"/>
                <w:color w:val="000000"/>
                <w:szCs w:val="22"/>
              </w:rPr>
              <w:t>SD*5.3*588 – High Risk Mental Health Proactive Report patch exported the following:</w:t>
            </w:r>
          </w:p>
          <w:p w14:paraId="26F25C02" w14:textId="77777777" w:rsidR="00387973" w:rsidRPr="009A6C54" w:rsidRDefault="00387973" w:rsidP="0046594F">
            <w:pPr>
              <w:pStyle w:val="TableText"/>
              <w:rPr>
                <w:rFonts w:eastAsia="Calibri" w:cs="Arial"/>
                <w:color w:val="000000"/>
                <w:szCs w:val="22"/>
                <w:lang w:eastAsia="en-US"/>
              </w:rPr>
            </w:pPr>
            <w:r w:rsidRPr="009A6C54">
              <w:rPr>
                <w:rFonts w:eastAsia="Times New Roman" w:cs="Arial"/>
                <w:color w:val="000000"/>
                <w:kern w:val="2"/>
                <w:szCs w:val="22"/>
                <w:lang w:eastAsia="en-US"/>
              </w:rPr>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14:paraId="26F25C03" w14:textId="77777777" w:rsidR="00387973" w:rsidRPr="009A6C54" w:rsidRDefault="00387973" w:rsidP="0046594F">
            <w:pPr>
              <w:pStyle w:val="TableText"/>
              <w:rPr>
                <w:rFonts w:eastAsia="Calibri" w:cs="Arial"/>
                <w:color w:val="000000"/>
                <w:szCs w:val="22"/>
                <w:lang w:eastAsia="en-US"/>
              </w:rPr>
            </w:pPr>
            <w:r w:rsidRPr="009A6C54">
              <w:rPr>
                <w:rFonts w:cs="Arial"/>
                <w:color w:val="000000"/>
                <w:szCs w:val="22"/>
              </w:rPr>
              <w:t xml:space="preserve">Updated Routines Section new and modified SD routines. </w:t>
            </w:r>
          </w:p>
          <w:p w14:paraId="26F25C04" w14:textId="77777777" w:rsidR="00387973" w:rsidRPr="009A6C54" w:rsidRDefault="00387973" w:rsidP="0046594F">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14:paraId="26F25C05" w14:textId="77777777" w:rsidR="00387973" w:rsidRPr="009A6C54" w:rsidRDefault="00387973" w:rsidP="0046594F">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14:paraId="26F25C06" w14:textId="77777777" w:rsidR="00387973" w:rsidRPr="009A6C54" w:rsidRDefault="00387973" w:rsidP="0046594F">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14:paraId="26F25C07" w14:textId="77777777" w:rsidR="00387973" w:rsidRPr="009A6C54" w:rsidRDefault="00387973" w:rsidP="0046594F">
            <w:pPr>
              <w:pStyle w:val="TableText"/>
              <w:rPr>
                <w:rFonts w:cs="Arial"/>
                <w:color w:val="000000"/>
                <w:szCs w:val="22"/>
              </w:rPr>
            </w:pPr>
            <w:r w:rsidRPr="009A6C54">
              <w:rPr>
                <w:rFonts w:cs="Arial"/>
                <w:color w:val="000000"/>
                <w:szCs w:val="22"/>
              </w:rPr>
              <w:t>DG*5.3*849 – DGPF New Cat 1 Flag and Conversion &amp; Supporting Reports patch</w:t>
            </w:r>
          </w:p>
          <w:p w14:paraId="26F25C08" w14:textId="77777777" w:rsidR="00387973" w:rsidRPr="009A6C54" w:rsidRDefault="00387973" w:rsidP="0046594F">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14:paraId="26F25C09" w14:textId="77777777" w:rsidR="00387973" w:rsidRPr="009A6C54" w:rsidRDefault="00387973" w:rsidP="0046594F">
            <w:pPr>
              <w:pStyle w:val="TableText"/>
              <w:rPr>
                <w:rFonts w:cs="Arial"/>
                <w:color w:val="000000"/>
                <w:szCs w:val="22"/>
              </w:rPr>
            </w:pPr>
            <w:r w:rsidRPr="009A6C54">
              <w:rPr>
                <w:rFonts w:cs="Arial"/>
                <w:color w:val="000000"/>
                <w:szCs w:val="22"/>
              </w:rPr>
              <w:t>Updated Routines Section with new DG routines.</w:t>
            </w:r>
          </w:p>
          <w:p w14:paraId="26F25C0A" w14:textId="4CC4148F" w:rsidR="00387973" w:rsidRPr="009A6C54" w:rsidRDefault="00387973" w:rsidP="0046594F">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 xml:space="preserve">new Convert Local </w:t>
            </w:r>
            <w:r w:rsidR="000248EC">
              <w:rPr>
                <w:rFonts w:cs="Arial"/>
                <w:color w:val="000000"/>
                <w:szCs w:val="22"/>
                <w:lang w:val="en-US"/>
              </w:rPr>
              <w:t>option</w:t>
            </w:r>
            <w:r w:rsidRPr="009A6C54">
              <w:rPr>
                <w:rFonts w:cs="Arial"/>
                <w:color w:val="000000"/>
                <w:szCs w:val="22"/>
              </w:rPr>
              <w:t>HRMH PRF to National Action [DGPF LOCAL TO NATIONAL CONVERT] option</w:t>
            </w:r>
            <w:r w:rsidRPr="009A6C54">
              <w:rPr>
                <w:rFonts w:cs="Arial"/>
                <w:i/>
                <w:color w:val="000000"/>
                <w:szCs w:val="22"/>
              </w:rPr>
              <w:t>.</w:t>
            </w:r>
          </w:p>
          <w:p w14:paraId="26F25C0B"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14:paraId="26F25C0C"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12" w14:textId="77777777" w:rsidTr="00BC791A">
        <w:trPr>
          <w:trHeight w:val="575"/>
        </w:trPr>
        <w:tc>
          <w:tcPr>
            <w:tcW w:w="0" w:type="auto"/>
          </w:tcPr>
          <w:p w14:paraId="26F25C0E" w14:textId="77777777" w:rsidR="00387973" w:rsidRPr="009A6C54" w:rsidRDefault="00387973" w:rsidP="0046594F">
            <w:pPr>
              <w:pStyle w:val="TableText"/>
              <w:rPr>
                <w:rFonts w:cs="Arial"/>
                <w:color w:val="000000"/>
                <w:szCs w:val="22"/>
              </w:rPr>
            </w:pPr>
            <w:r w:rsidRPr="009A6C54">
              <w:rPr>
                <w:rFonts w:cs="Arial"/>
                <w:color w:val="000000"/>
                <w:szCs w:val="22"/>
              </w:rPr>
              <w:t>12/12/2012</w:t>
            </w:r>
          </w:p>
        </w:tc>
        <w:tc>
          <w:tcPr>
            <w:tcW w:w="0" w:type="auto"/>
          </w:tcPr>
          <w:p w14:paraId="26F25C0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14:paraId="26F25C1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14:paraId="26F25C1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17" w14:textId="77777777" w:rsidTr="00BC791A">
        <w:trPr>
          <w:trHeight w:val="575"/>
        </w:trPr>
        <w:tc>
          <w:tcPr>
            <w:tcW w:w="0" w:type="auto"/>
          </w:tcPr>
          <w:p w14:paraId="26F25C13"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14:paraId="26F25C1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14:paraId="26F25C1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4" w14:textId="77777777" w:rsidTr="00BC791A">
        <w:trPr>
          <w:trHeight w:val="575"/>
        </w:trPr>
        <w:tc>
          <w:tcPr>
            <w:tcW w:w="0" w:type="auto"/>
          </w:tcPr>
          <w:p w14:paraId="26F25C18" w14:textId="77777777" w:rsidR="00387973" w:rsidRPr="009A6C54" w:rsidRDefault="00387973" w:rsidP="0046594F">
            <w:pPr>
              <w:pStyle w:val="TableText"/>
              <w:rPr>
                <w:rFonts w:cs="Arial"/>
                <w:color w:val="000000"/>
                <w:szCs w:val="22"/>
              </w:rPr>
            </w:pPr>
            <w:r w:rsidRPr="009A6C54">
              <w:rPr>
                <w:rFonts w:cs="Arial"/>
                <w:color w:val="000000"/>
                <w:szCs w:val="22"/>
              </w:rPr>
              <w:t>05/18/2012</w:t>
            </w:r>
          </w:p>
        </w:tc>
        <w:tc>
          <w:tcPr>
            <w:tcW w:w="0" w:type="auto"/>
          </w:tcPr>
          <w:p w14:paraId="26F25C19" w14:textId="77777777" w:rsidR="00387973" w:rsidRPr="009A6C54" w:rsidRDefault="002C493F" w:rsidP="0046594F">
            <w:pPr>
              <w:pStyle w:val="TableText"/>
              <w:rPr>
                <w:rFonts w:cs="Arial"/>
                <w:color w:val="000000"/>
                <w:kern w:val="2"/>
                <w:szCs w:val="22"/>
              </w:rPr>
            </w:pPr>
            <w:r w:rsidRPr="009A6C54">
              <w:rPr>
                <w:rFonts w:cs="Arial"/>
                <w:color w:val="000000"/>
                <w:kern w:val="2"/>
                <w:szCs w:val="22"/>
              </w:rPr>
              <w:t>0.20</w:t>
            </w:r>
          </w:p>
        </w:tc>
        <w:tc>
          <w:tcPr>
            <w:tcW w:w="0" w:type="auto"/>
          </w:tcPr>
          <w:p w14:paraId="26F25C1A"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Phase I - Patches included in the High Risk Mental Health (HRMH) Project:</w:t>
            </w:r>
          </w:p>
          <w:p w14:paraId="26F25C1B"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14:paraId="26F25C1C"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DGPFAPIH and DGPFAPIU are new routines.</w:t>
            </w:r>
          </w:p>
          <w:p w14:paraId="26F25C1D" w14:textId="77777777" w:rsidR="00387973" w:rsidRPr="009A6C54" w:rsidRDefault="00387973" w:rsidP="0046594F">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14:paraId="26F25C1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lastRenderedPageBreak/>
              <w:t>Added two new Scheduling reports that identify no-show “high risk for suicide” patients that missed their MH appointments.</w:t>
            </w:r>
          </w:p>
          <w:p w14:paraId="26F25C1F"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SDMHAD, SDMHAD1, SDMHNS, and SDMHNS1 are new routine.</w:t>
            </w:r>
          </w:p>
          <w:p w14:paraId="26F25C20" w14:textId="77777777" w:rsidR="00387973" w:rsidRPr="009A6C54" w:rsidRDefault="00387973" w:rsidP="0046594F">
            <w:pPr>
              <w:pStyle w:val="TableText"/>
              <w:rPr>
                <w:rFonts w:cs="Arial"/>
                <w:color w:val="000000"/>
                <w:kern w:val="2"/>
                <w:szCs w:val="22"/>
              </w:rPr>
            </w:pPr>
          </w:p>
          <w:p w14:paraId="26F25C21" w14:textId="77777777" w:rsidR="00387973" w:rsidRPr="009A6C54" w:rsidRDefault="00387973" w:rsidP="0046594F">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14:paraId="26F25C22" w14:textId="77777777" w:rsidR="00387973" w:rsidRPr="009A6C54" w:rsidRDefault="00387973" w:rsidP="0046594F">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14:paraId="26F25C23" w14:textId="77777777" w:rsidR="00387973" w:rsidRPr="009A6C54" w:rsidRDefault="00A07642" w:rsidP="0046594F">
            <w:pPr>
              <w:pStyle w:val="TableText"/>
              <w:rPr>
                <w:rFonts w:cs="Arial"/>
                <w:color w:val="000000"/>
                <w:szCs w:val="22"/>
              </w:rPr>
            </w:pPr>
            <w:r w:rsidRPr="009A6C54">
              <w:rPr>
                <w:rFonts w:cs="Arial"/>
                <w:color w:val="000000"/>
                <w:szCs w:val="22"/>
              </w:rPr>
              <w:lastRenderedPageBreak/>
              <w:t>VA OI&amp;T</w:t>
            </w:r>
          </w:p>
        </w:tc>
      </w:tr>
      <w:tr w:rsidR="00BC791A" w:rsidRPr="009A6C54" w14:paraId="26F25C29"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5" w14:textId="77777777" w:rsidR="00387973" w:rsidRPr="009A6C54" w:rsidRDefault="00387973" w:rsidP="0046594F">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14:paraId="26F25C26"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14:paraId="26F25C2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14:paraId="26F25C28"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2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A" w14:textId="77777777" w:rsidR="00387973" w:rsidRPr="009A6C54" w:rsidRDefault="00387973" w:rsidP="0046594F">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14:paraId="26F25C2B"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14:paraId="26F25C2C"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14:paraId="26F25C2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2F" w14:textId="77777777" w:rsidR="00387973" w:rsidRPr="009A6C54" w:rsidRDefault="00387973" w:rsidP="0046594F">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14:paraId="26F25C3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14:paraId="26F25C3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14:paraId="26F25C3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3E"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4" w14:textId="77777777" w:rsidR="00387973" w:rsidRPr="009A6C54" w:rsidRDefault="00387973" w:rsidP="0046594F">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14:paraId="26F25C3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14:paraId="26F25C3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14:paraId="26F25C37"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14:paraId="26F25C38" w14:textId="77777777" w:rsidR="00387973" w:rsidRPr="009A6C54" w:rsidRDefault="00387973" w:rsidP="0046594F">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14:paraId="26F25C39"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14:paraId="26F25C3A"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Added entries to Part 5 of the CALLABLE ENTRY POINTS IN VADPT section.</w:t>
            </w:r>
          </w:p>
          <w:p w14:paraId="26F25C3B"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14:paraId="26F25C3C" w14:textId="77777777" w:rsidR="00387973" w:rsidRPr="009A6C54" w:rsidRDefault="00387973" w:rsidP="0046594F">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14:paraId="26F25C3D"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3"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3F" w14:textId="77777777" w:rsidR="00387973" w:rsidRPr="009A6C54" w:rsidRDefault="00387973" w:rsidP="0046594F">
            <w:pPr>
              <w:pStyle w:val="TableText"/>
              <w:rPr>
                <w:rFonts w:cs="Arial"/>
                <w:color w:val="000000"/>
                <w:szCs w:val="22"/>
              </w:rPr>
            </w:pPr>
            <w:r w:rsidRPr="009A6C54">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14:paraId="26F25C40"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14:paraId="26F25C41"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14:paraId="26F25C42"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48"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4" w14:textId="77777777" w:rsidR="00387973" w:rsidRPr="009A6C54" w:rsidRDefault="00387973" w:rsidP="0046594F">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14:paraId="26F25C45"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14:paraId="26F25C46"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 xml:space="preserve">DG*5.3*763 – Hold Debt to DMC – Added ENROLLMENT RATED DISABILITY UPLOAD AUDIT file to the Files Section (File List) and </w:t>
            </w:r>
            <w:r w:rsidRPr="009A6C54">
              <w:rPr>
                <w:rFonts w:eastAsia="Times New Roman" w:cs="Arial"/>
                <w:color w:val="000000"/>
                <w:kern w:val="2"/>
                <w:szCs w:val="22"/>
                <w:lang w:eastAsia="en-US"/>
              </w:rPr>
              <w:lastRenderedPageBreak/>
              <w:t>Security Section (FileMan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14:paraId="26F25C47" w14:textId="77777777" w:rsidR="00387973" w:rsidRPr="009A6C54" w:rsidRDefault="00A07642" w:rsidP="0046594F">
            <w:pPr>
              <w:pStyle w:val="TableText"/>
              <w:rPr>
                <w:rFonts w:cs="Arial"/>
                <w:color w:val="000000"/>
                <w:szCs w:val="22"/>
              </w:rPr>
            </w:pPr>
            <w:r w:rsidRPr="009A6C54">
              <w:rPr>
                <w:rFonts w:cs="Arial"/>
                <w:color w:val="000000"/>
                <w:szCs w:val="22"/>
              </w:rPr>
              <w:lastRenderedPageBreak/>
              <w:t>VA OI&amp;T</w:t>
            </w:r>
          </w:p>
        </w:tc>
      </w:tr>
      <w:tr w:rsidR="00BC791A" w:rsidRPr="009A6C54" w14:paraId="26F25C4D"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9" w14:textId="77777777" w:rsidR="00387973" w:rsidRPr="009A6C54" w:rsidRDefault="00387973" w:rsidP="0046594F">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14:paraId="26F25C4A"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14:paraId="26F25C4B"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14:paraId="26F25C4C"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2"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4E" w14:textId="77777777" w:rsidR="00387973" w:rsidRPr="009A6C54" w:rsidRDefault="00387973" w:rsidP="0046594F">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14:paraId="26F25C4F"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14:paraId="26F25C50"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14:paraId="26F25C51"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7"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3" w14:textId="77777777" w:rsidR="00387973" w:rsidRPr="009A6C54" w:rsidRDefault="00387973" w:rsidP="0046594F">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14:paraId="26F25C54"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14:paraId="26F25C55"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14:paraId="26F25C56"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5C"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8" w14:textId="77777777" w:rsidR="00387973" w:rsidRPr="009A6C54" w:rsidRDefault="00387973" w:rsidP="0046594F">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14:paraId="26F25C59"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14:paraId="26F25C5A"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14:paraId="26F25C5B"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1"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5D" w14:textId="77777777" w:rsidR="00387973" w:rsidRPr="009A6C54" w:rsidRDefault="00387973" w:rsidP="0046594F">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14:paraId="26F25C5E"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14:paraId="26F25C5F"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14:paraId="26F25C60"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6"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2" w14:textId="77777777" w:rsidR="00387973" w:rsidRPr="009A6C54" w:rsidRDefault="00387973" w:rsidP="0046594F">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14:paraId="26F25C63"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14:paraId="26F25C64"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14:paraId="26F25C65"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6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7" w14:textId="77777777" w:rsidR="00387973" w:rsidRPr="009A6C54" w:rsidRDefault="00387973" w:rsidP="0046594F">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14:paraId="26F25C68"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14:paraId="26F25C6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14:paraId="26F25C6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6C" w14:textId="77777777" w:rsidR="00387973" w:rsidRPr="009A6C54" w:rsidRDefault="00387973" w:rsidP="0046594F">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14:paraId="26F25C6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14:paraId="26F25C6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14:paraId="26F25C6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1" w14:textId="77777777" w:rsidR="00387973" w:rsidRPr="009A6C54" w:rsidRDefault="00387973" w:rsidP="0046594F">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14:paraId="26F25C7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14:paraId="26F25C7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14:paraId="26F25C7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7B"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6" w14:textId="77777777" w:rsidR="00387973" w:rsidRPr="009A6C54" w:rsidRDefault="00387973" w:rsidP="0046594F">
            <w:pPr>
              <w:pStyle w:val="TableText"/>
              <w:rPr>
                <w:rFonts w:cs="Arial"/>
                <w:color w:val="000000"/>
                <w:szCs w:val="22"/>
              </w:rPr>
            </w:pPr>
            <w:r w:rsidRPr="009A6C54">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14:paraId="26F25C7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14:paraId="26F25C7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14:paraId="26F25C79"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14:paraId="26F25C7A"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0"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7C" w14:textId="77777777" w:rsidR="00387973" w:rsidRPr="009A6C54" w:rsidRDefault="00387973" w:rsidP="0046594F">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14:paraId="26F25C7D"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14:paraId="26F25C7E"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14:paraId="26F25C7F"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5"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1" w14:textId="77777777" w:rsidR="00387973" w:rsidRPr="009A6C54" w:rsidRDefault="00387973" w:rsidP="0046594F">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14:paraId="26F25C82"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14:paraId="26F25C83"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14:paraId="26F25C84"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r w:rsidR="00BC791A" w:rsidRPr="009A6C54" w14:paraId="26F25C8A" w14:textId="77777777" w:rsidTr="00BC791A">
        <w:trPr>
          <w:trHeight w:val="575"/>
        </w:trPr>
        <w:tc>
          <w:tcPr>
            <w:tcW w:w="0" w:type="auto"/>
            <w:tcBorders>
              <w:top w:val="single" w:sz="4" w:space="0" w:color="auto"/>
              <w:left w:val="single" w:sz="4" w:space="0" w:color="auto"/>
              <w:bottom w:val="single" w:sz="4" w:space="0" w:color="auto"/>
              <w:right w:val="single" w:sz="4" w:space="0" w:color="auto"/>
            </w:tcBorders>
          </w:tcPr>
          <w:p w14:paraId="26F25C86" w14:textId="77777777" w:rsidR="00387973" w:rsidRPr="009A6C54" w:rsidRDefault="00387973" w:rsidP="0046594F">
            <w:pPr>
              <w:pStyle w:val="TableText"/>
              <w:rPr>
                <w:rFonts w:cs="Arial"/>
                <w:color w:val="000000"/>
                <w:szCs w:val="22"/>
              </w:rPr>
            </w:pPr>
            <w:r w:rsidRPr="009A6C54">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14:paraId="26F25C87" w14:textId="77777777" w:rsidR="00387973" w:rsidRPr="009A6C54" w:rsidRDefault="002C493F"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14:paraId="26F25C88" w14:textId="77777777" w:rsidR="00387973" w:rsidRPr="009A6C54" w:rsidRDefault="00387973" w:rsidP="0046594F">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14:paraId="26F25C89" w14:textId="77777777" w:rsidR="00387973" w:rsidRPr="009A6C54" w:rsidRDefault="00A07642" w:rsidP="0046594F">
            <w:pPr>
              <w:pStyle w:val="TableText"/>
              <w:rPr>
                <w:rFonts w:cs="Arial"/>
                <w:color w:val="000000"/>
                <w:szCs w:val="22"/>
              </w:rPr>
            </w:pPr>
            <w:r w:rsidRPr="009A6C54">
              <w:rPr>
                <w:rFonts w:cs="Arial"/>
                <w:color w:val="000000"/>
                <w:szCs w:val="22"/>
              </w:rPr>
              <w:t>VA OI&amp;T</w:t>
            </w:r>
          </w:p>
        </w:tc>
      </w:tr>
    </w:tbl>
    <w:p w14:paraId="26F25C8B" w14:textId="77777777" w:rsidR="003E6E0E" w:rsidRPr="009A6C54" w:rsidRDefault="003E6E0E" w:rsidP="00D0467A">
      <w:pPr>
        <w:pStyle w:val="BodyText"/>
        <w:rPr>
          <w:lang w:val="en-US"/>
        </w:rPr>
      </w:pPr>
    </w:p>
    <w:p w14:paraId="26F25C8C" w14:textId="77777777" w:rsidR="003E6E0E" w:rsidRPr="009A6C54" w:rsidRDefault="003E6E0E" w:rsidP="00D0467A">
      <w:pPr>
        <w:pStyle w:val="BodyText"/>
        <w:rPr>
          <w:lang w:val="en-US"/>
        </w:rPr>
        <w:sectPr w:rsidR="003E6E0E" w:rsidRPr="009A6C54" w:rsidSect="00414165">
          <w:footerReference w:type="default" r:id="rId16"/>
          <w:pgSz w:w="12240" w:h="15840" w:code="1"/>
          <w:pgMar w:top="1440" w:right="1440" w:bottom="1440" w:left="1440" w:header="720" w:footer="720" w:gutter="0"/>
          <w:pgNumType w:fmt="lowerRoman" w:start="2"/>
          <w:cols w:space="720"/>
          <w:titlePg/>
          <w:docGrid w:linePitch="360"/>
        </w:sectPr>
      </w:pPr>
    </w:p>
    <w:p w14:paraId="26F25C8D" w14:textId="77777777" w:rsidR="00551030" w:rsidRPr="009A6C54" w:rsidRDefault="003165FB" w:rsidP="00387973">
      <w:pPr>
        <w:pStyle w:val="HeadingTOC"/>
      </w:pPr>
      <w:r w:rsidRPr="009A6C54">
        <w:lastRenderedPageBreak/>
        <w:t xml:space="preserve">Table of </w:t>
      </w:r>
      <w:r w:rsidR="00551030" w:rsidRPr="009A6C54">
        <w:t>Contents</w:t>
      </w:r>
    </w:p>
    <w:p w14:paraId="728EEB07" w14:textId="6B3B0EDD" w:rsidR="00C848DA" w:rsidRPr="00D555E0"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518911162" w:history="1">
        <w:r w:rsidR="00C848DA" w:rsidRPr="00D555E0">
          <w:rPr>
            <w:rStyle w:val="Hyperlink"/>
            <w:noProof/>
          </w:rPr>
          <w:t>Orientation</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_Toc518911162 \h </w:instrText>
        </w:r>
        <w:r w:rsidR="00C848DA" w:rsidRPr="00D555E0">
          <w:rPr>
            <w:noProof/>
            <w:webHidden/>
          </w:rPr>
        </w:r>
        <w:r w:rsidR="00C848DA" w:rsidRPr="00D555E0">
          <w:rPr>
            <w:noProof/>
            <w:webHidden/>
          </w:rPr>
          <w:fldChar w:fldCharType="separate"/>
        </w:r>
        <w:r w:rsidR="00D555E0">
          <w:rPr>
            <w:noProof/>
            <w:webHidden/>
          </w:rPr>
          <w:t>xviii</w:t>
        </w:r>
        <w:r w:rsidR="00C848DA" w:rsidRPr="00D555E0">
          <w:rPr>
            <w:noProof/>
            <w:webHidden/>
          </w:rPr>
          <w:fldChar w:fldCharType="end"/>
        </w:r>
      </w:hyperlink>
    </w:p>
    <w:p w14:paraId="6FDB617A" w14:textId="0F64989B" w:rsidR="00C848DA" w:rsidRPr="00D555E0" w:rsidRDefault="00DC46C7">
      <w:pPr>
        <w:pStyle w:val="TOC1"/>
        <w:rPr>
          <w:rFonts w:asciiTheme="minorHAnsi" w:eastAsiaTheme="minorEastAsia" w:hAnsiTheme="minorHAnsi" w:cstheme="minorBidi"/>
          <w:b w:val="0"/>
          <w:noProof/>
          <w:color w:val="auto"/>
          <w:sz w:val="22"/>
          <w:szCs w:val="22"/>
          <w:lang w:eastAsia="en-US"/>
        </w:rPr>
      </w:pPr>
      <w:hyperlink w:anchor="_Toc518911163" w:history="1">
        <w:r w:rsidR="00C848DA" w:rsidRPr="00D555E0">
          <w:rPr>
            <w:rStyle w:val="Hyperlink"/>
            <w:noProof/>
          </w:rPr>
          <w:t>1</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Introduction and Software Purpose</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_Toc518911163 \h </w:instrText>
        </w:r>
        <w:r w:rsidR="00C848DA" w:rsidRPr="00D555E0">
          <w:rPr>
            <w:noProof/>
            <w:webHidden/>
          </w:rPr>
        </w:r>
        <w:r w:rsidR="00C848DA" w:rsidRPr="00D555E0">
          <w:rPr>
            <w:noProof/>
            <w:webHidden/>
          </w:rPr>
          <w:fldChar w:fldCharType="separate"/>
        </w:r>
        <w:r w:rsidR="00D555E0">
          <w:rPr>
            <w:noProof/>
            <w:webHidden/>
          </w:rPr>
          <w:t>1</w:t>
        </w:r>
        <w:r w:rsidR="00C848DA" w:rsidRPr="00D555E0">
          <w:rPr>
            <w:noProof/>
            <w:webHidden/>
          </w:rPr>
          <w:fldChar w:fldCharType="end"/>
        </w:r>
      </w:hyperlink>
    </w:p>
    <w:p w14:paraId="4E3781ED" w14:textId="1153E245"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64" w:history="1">
        <w:r w:rsidR="00C848DA" w:rsidRPr="00D555E0">
          <w:rPr>
            <w:rStyle w:val="Hyperlink"/>
            <w:noProof/>
          </w:rPr>
          <w:t>1.1</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Namespace Conventions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_Toc518911164 \h </w:instrText>
        </w:r>
        <w:r w:rsidR="00C848DA" w:rsidRPr="00D555E0">
          <w:rPr>
            <w:noProof/>
            <w:webHidden/>
          </w:rPr>
        </w:r>
        <w:r w:rsidR="00C848DA" w:rsidRPr="00D555E0">
          <w:rPr>
            <w:noProof/>
            <w:webHidden/>
          </w:rPr>
          <w:fldChar w:fldCharType="separate"/>
        </w:r>
        <w:r w:rsidR="00D555E0">
          <w:rPr>
            <w:noProof/>
            <w:webHidden/>
          </w:rPr>
          <w:t>2</w:t>
        </w:r>
        <w:r w:rsidR="00C848DA" w:rsidRPr="00D555E0">
          <w:rPr>
            <w:noProof/>
            <w:webHidden/>
          </w:rPr>
          <w:fldChar w:fldCharType="end"/>
        </w:r>
      </w:hyperlink>
    </w:p>
    <w:p w14:paraId="42803DA2" w14:textId="040921CD"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65" w:history="1">
        <w:r w:rsidR="00C848DA" w:rsidRPr="00D555E0">
          <w:rPr>
            <w:rStyle w:val="Hyperlink"/>
            <w:noProof/>
          </w:rPr>
          <w:t>1.2</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SACC Exemptions/Non-Standard Code</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_Toc518911165 \h </w:instrText>
        </w:r>
        <w:r w:rsidR="00C848DA" w:rsidRPr="00D555E0">
          <w:rPr>
            <w:noProof/>
            <w:webHidden/>
          </w:rPr>
        </w:r>
        <w:r w:rsidR="00C848DA" w:rsidRPr="00D555E0">
          <w:rPr>
            <w:noProof/>
            <w:webHidden/>
          </w:rPr>
          <w:fldChar w:fldCharType="separate"/>
        </w:r>
        <w:r w:rsidR="00D555E0">
          <w:rPr>
            <w:noProof/>
            <w:webHidden/>
          </w:rPr>
          <w:t>3</w:t>
        </w:r>
        <w:r w:rsidR="00C848DA" w:rsidRPr="00D555E0">
          <w:rPr>
            <w:noProof/>
            <w:webHidden/>
          </w:rPr>
          <w:fldChar w:fldCharType="end"/>
        </w:r>
      </w:hyperlink>
    </w:p>
    <w:p w14:paraId="4CC95634" w14:textId="75410E59"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66" w:history="1">
        <w:r w:rsidR="00C848DA" w:rsidRPr="00D555E0">
          <w:rPr>
            <w:rStyle w:val="Hyperlink"/>
            <w:noProof/>
          </w:rPr>
          <w:t>1.3</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Primary Care Management Module (PCMM) Overview</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_Toc518911166 \h </w:instrText>
        </w:r>
        <w:r w:rsidR="00C848DA" w:rsidRPr="00D555E0">
          <w:rPr>
            <w:noProof/>
            <w:webHidden/>
          </w:rPr>
        </w:r>
        <w:r w:rsidR="00C848DA" w:rsidRPr="00D555E0">
          <w:rPr>
            <w:noProof/>
            <w:webHidden/>
          </w:rPr>
          <w:fldChar w:fldCharType="separate"/>
        </w:r>
        <w:r w:rsidR="00D555E0">
          <w:rPr>
            <w:noProof/>
            <w:webHidden/>
          </w:rPr>
          <w:t>4</w:t>
        </w:r>
        <w:r w:rsidR="00C848DA" w:rsidRPr="00D555E0">
          <w:rPr>
            <w:noProof/>
            <w:webHidden/>
          </w:rPr>
          <w:fldChar w:fldCharType="end"/>
        </w:r>
      </w:hyperlink>
    </w:p>
    <w:p w14:paraId="62FCE760" w14:textId="662B5227" w:rsidR="00C848DA" w:rsidRPr="00D555E0" w:rsidRDefault="00DC46C7">
      <w:pPr>
        <w:pStyle w:val="TOC1"/>
        <w:rPr>
          <w:rFonts w:asciiTheme="minorHAnsi" w:eastAsiaTheme="minorEastAsia" w:hAnsiTheme="minorHAnsi" w:cstheme="minorBidi"/>
          <w:b w:val="0"/>
          <w:noProof/>
          <w:color w:val="auto"/>
          <w:sz w:val="22"/>
          <w:szCs w:val="22"/>
          <w:lang w:eastAsia="en-US"/>
        </w:rPr>
      </w:pPr>
      <w:hyperlink w:anchor="_Toc518911167" w:history="1">
        <w:r w:rsidR="00C848DA" w:rsidRPr="00D555E0">
          <w:rPr>
            <w:rStyle w:val="Hyperlink"/>
            <w:noProof/>
          </w:rPr>
          <w:t>2</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Implementation and Maintenance</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_Toc518911167 \h </w:instrText>
        </w:r>
        <w:r w:rsidR="00C848DA" w:rsidRPr="00D555E0">
          <w:rPr>
            <w:noProof/>
            <w:webHidden/>
          </w:rPr>
        </w:r>
        <w:r w:rsidR="00C848DA" w:rsidRPr="00D555E0">
          <w:rPr>
            <w:noProof/>
            <w:webHidden/>
          </w:rPr>
          <w:fldChar w:fldCharType="separate"/>
        </w:r>
        <w:r w:rsidR="00D555E0">
          <w:rPr>
            <w:noProof/>
            <w:webHidden/>
          </w:rPr>
          <w:t>5</w:t>
        </w:r>
        <w:r w:rsidR="00C848DA" w:rsidRPr="00D555E0">
          <w:rPr>
            <w:noProof/>
            <w:webHidden/>
          </w:rPr>
          <w:fldChar w:fldCharType="end"/>
        </w:r>
      </w:hyperlink>
    </w:p>
    <w:p w14:paraId="1B452997" w14:textId="1AFBF171"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68" w:history="1">
        <w:r w:rsidR="00C848DA" w:rsidRPr="00D555E0">
          <w:rPr>
            <w:rStyle w:val="Hyperlink"/>
            <w:noProof/>
          </w:rPr>
          <w:t>2.1</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Eligibility ID/Maintenance Menu</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_Toc518911168 \h </w:instrText>
        </w:r>
        <w:r w:rsidR="00C848DA" w:rsidRPr="00D555E0">
          <w:rPr>
            <w:noProof/>
            <w:webHidden/>
          </w:rPr>
        </w:r>
        <w:r w:rsidR="00C848DA" w:rsidRPr="00D555E0">
          <w:rPr>
            <w:noProof/>
            <w:webHidden/>
          </w:rPr>
          <w:fldChar w:fldCharType="separate"/>
        </w:r>
        <w:r w:rsidR="00D555E0">
          <w:rPr>
            <w:noProof/>
            <w:webHidden/>
          </w:rPr>
          <w:t>6</w:t>
        </w:r>
        <w:r w:rsidR="00C848DA" w:rsidRPr="00D555E0">
          <w:rPr>
            <w:noProof/>
            <w:webHidden/>
          </w:rPr>
          <w:fldChar w:fldCharType="end"/>
        </w:r>
      </w:hyperlink>
    </w:p>
    <w:p w14:paraId="475945EB" w14:textId="5C26AEC6"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69" w:history="1">
        <w:r w:rsidR="00C848DA" w:rsidRPr="00D555E0">
          <w:rPr>
            <w:rStyle w:val="Hyperlink"/>
            <w:noProof/>
          </w:rPr>
          <w:t>2.2</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Station Number (Time Sensitive) Enter/Edit (D ^VASITE0)</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_Toc518911169 \h </w:instrText>
        </w:r>
        <w:r w:rsidR="00C848DA" w:rsidRPr="00D555E0">
          <w:rPr>
            <w:noProof/>
            <w:webHidden/>
          </w:rPr>
        </w:r>
        <w:r w:rsidR="00C848DA" w:rsidRPr="00D555E0">
          <w:rPr>
            <w:noProof/>
            <w:webHidden/>
          </w:rPr>
          <w:fldChar w:fldCharType="separate"/>
        </w:r>
        <w:r w:rsidR="00D555E0">
          <w:rPr>
            <w:noProof/>
            <w:webHidden/>
          </w:rPr>
          <w:t>7</w:t>
        </w:r>
        <w:r w:rsidR="00C848DA" w:rsidRPr="00D555E0">
          <w:rPr>
            <w:noProof/>
            <w:webHidden/>
          </w:rPr>
          <w:fldChar w:fldCharType="end"/>
        </w:r>
      </w:hyperlink>
    </w:p>
    <w:p w14:paraId="46DC2DD3" w14:textId="03B3ABCE"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0" w:history="1">
        <w:r w:rsidR="00C848DA" w:rsidRPr="00D555E0">
          <w:rPr>
            <w:rStyle w:val="Hyperlink"/>
            <w:noProof/>
          </w:rPr>
          <w:t>2.3</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New SD Parameters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_Toc518911170 \h </w:instrText>
        </w:r>
        <w:r w:rsidR="00C848DA" w:rsidRPr="00D555E0">
          <w:rPr>
            <w:noProof/>
            <w:webHidden/>
          </w:rPr>
        </w:r>
        <w:r w:rsidR="00C848DA" w:rsidRPr="00D555E0">
          <w:rPr>
            <w:noProof/>
            <w:webHidden/>
          </w:rPr>
          <w:fldChar w:fldCharType="separate"/>
        </w:r>
        <w:r w:rsidR="00D555E0">
          <w:rPr>
            <w:noProof/>
            <w:webHidden/>
          </w:rPr>
          <w:t>8</w:t>
        </w:r>
        <w:r w:rsidR="00C848DA" w:rsidRPr="00D555E0">
          <w:rPr>
            <w:noProof/>
            <w:webHidden/>
          </w:rPr>
          <w:fldChar w:fldCharType="end"/>
        </w:r>
      </w:hyperlink>
    </w:p>
    <w:p w14:paraId="07D6CF3F" w14:textId="11A755BB"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1" w:history="1">
        <w:r w:rsidR="00C848DA" w:rsidRPr="00D555E0">
          <w:rPr>
            <w:rStyle w:val="Hyperlink"/>
            <w:noProof/>
          </w:rPr>
          <w:t>2.4</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Patient Record Flag (PRF) NATIONAL FLAG file (#26.15)</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_Toc518911171 \h </w:instrText>
        </w:r>
        <w:r w:rsidR="00C848DA" w:rsidRPr="00D555E0">
          <w:rPr>
            <w:noProof/>
            <w:webHidden/>
          </w:rPr>
        </w:r>
        <w:r w:rsidR="00C848DA" w:rsidRPr="00D555E0">
          <w:rPr>
            <w:noProof/>
            <w:webHidden/>
          </w:rPr>
          <w:fldChar w:fldCharType="separate"/>
        </w:r>
        <w:r w:rsidR="00D555E0">
          <w:rPr>
            <w:noProof/>
            <w:webHidden/>
          </w:rPr>
          <w:t>8</w:t>
        </w:r>
        <w:r w:rsidR="00C848DA" w:rsidRPr="00D555E0">
          <w:rPr>
            <w:noProof/>
            <w:webHidden/>
          </w:rPr>
          <w:fldChar w:fldCharType="end"/>
        </w:r>
      </w:hyperlink>
    </w:p>
    <w:p w14:paraId="56D96453" w14:textId="58D63968"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2" w:history="1">
        <w:r w:rsidR="00C848DA" w:rsidRPr="00D555E0">
          <w:rPr>
            <w:rStyle w:val="Hyperlink"/>
            <w:noProof/>
          </w:rPr>
          <w:t>2.5</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Patch DG*5.3*869</w:t>
        </w:r>
        <w:r w:rsidR="00C848DA" w:rsidRPr="00D555E0">
          <w:rPr>
            <w:rStyle w:val="Hyperlink"/>
            <w:rFonts w:cs="Arial"/>
            <w:noProof/>
          </w:rPr>
          <w:t xml:space="preserve"> - </w:t>
        </w:r>
        <w:r w:rsidR="00C848DA" w:rsidRPr="00D555E0">
          <w:rPr>
            <w:rStyle w:val="Hyperlink"/>
            <w:noProof/>
          </w:rPr>
          <w:t>Missing Patient, Patient Record Flag Features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_Toc518911172 \h </w:instrText>
        </w:r>
        <w:r w:rsidR="00C848DA" w:rsidRPr="00D555E0">
          <w:rPr>
            <w:noProof/>
            <w:webHidden/>
          </w:rPr>
        </w:r>
        <w:r w:rsidR="00C848DA" w:rsidRPr="00D555E0">
          <w:rPr>
            <w:noProof/>
            <w:webHidden/>
          </w:rPr>
          <w:fldChar w:fldCharType="separate"/>
        </w:r>
        <w:r w:rsidR="00D555E0">
          <w:rPr>
            <w:noProof/>
            <w:webHidden/>
          </w:rPr>
          <w:t>9</w:t>
        </w:r>
        <w:r w:rsidR="00C848DA" w:rsidRPr="00D555E0">
          <w:rPr>
            <w:noProof/>
            <w:webHidden/>
          </w:rPr>
          <w:fldChar w:fldCharType="end"/>
        </w:r>
      </w:hyperlink>
    </w:p>
    <w:p w14:paraId="6CEAA615" w14:textId="1CB653E0" w:rsidR="00C848DA" w:rsidRPr="00D555E0" w:rsidRDefault="00DC46C7">
      <w:pPr>
        <w:pStyle w:val="TOC1"/>
        <w:rPr>
          <w:rFonts w:asciiTheme="minorHAnsi" w:eastAsiaTheme="minorEastAsia" w:hAnsiTheme="minorHAnsi" w:cstheme="minorBidi"/>
          <w:b w:val="0"/>
          <w:noProof/>
          <w:color w:val="auto"/>
          <w:sz w:val="22"/>
          <w:szCs w:val="22"/>
          <w:lang w:eastAsia="en-US"/>
        </w:rPr>
      </w:pPr>
      <w:hyperlink w:anchor="_Toc518911173" w:history="1">
        <w:r w:rsidR="00C848DA" w:rsidRPr="00D555E0">
          <w:rPr>
            <w:rStyle w:val="Hyperlink"/>
            <w:noProof/>
          </w:rPr>
          <w:t>3</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_Toc518911173 \h </w:instrText>
        </w:r>
        <w:r w:rsidR="00C848DA" w:rsidRPr="00D555E0">
          <w:rPr>
            <w:noProof/>
            <w:webHidden/>
          </w:rPr>
        </w:r>
        <w:r w:rsidR="00C848DA" w:rsidRPr="00D555E0">
          <w:rPr>
            <w:noProof/>
            <w:webHidden/>
          </w:rPr>
          <w:fldChar w:fldCharType="separate"/>
        </w:r>
        <w:r w:rsidR="00D555E0">
          <w:rPr>
            <w:noProof/>
            <w:webHidden/>
          </w:rPr>
          <w:t>10</w:t>
        </w:r>
        <w:r w:rsidR="00C848DA" w:rsidRPr="00D555E0">
          <w:rPr>
            <w:noProof/>
            <w:webHidden/>
          </w:rPr>
          <w:fldChar w:fldCharType="end"/>
        </w:r>
      </w:hyperlink>
    </w:p>
    <w:p w14:paraId="00F25CFB" w14:textId="6EA1A36C"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4" w:history="1">
        <w:r w:rsidR="00C848DA" w:rsidRPr="00D555E0">
          <w:rPr>
            <w:rStyle w:val="Hyperlink"/>
            <w:noProof/>
          </w:rPr>
          <w:t>3.1</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Routines To Map</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_Toc518911174 \h </w:instrText>
        </w:r>
        <w:r w:rsidR="00C848DA" w:rsidRPr="00D555E0">
          <w:rPr>
            <w:noProof/>
            <w:webHidden/>
          </w:rPr>
        </w:r>
        <w:r w:rsidR="00C848DA" w:rsidRPr="00D555E0">
          <w:rPr>
            <w:noProof/>
            <w:webHidden/>
          </w:rPr>
          <w:fldChar w:fldCharType="separate"/>
        </w:r>
        <w:r w:rsidR="00D555E0">
          <w:rPr>
            <w:noProof/>
            <w:webHidden/>
          </w:rPr>
          <w:t>10</w:t>
        </w:r>
        <w:r w:rsidR="00C848DA" w:rsidRPr="00D555E0">
          <w:rPr>
            <w:noProof/>
            <w:webHidden/>
          </w:rPr>
          <w:fldChar w:fldCharType="end"/>
        </w:r>
      </w:hyperlink>
    </w:p>
    <w:p w14:paraId="6CE5CBA4" w14:textId="1722DD55"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5" w:history="1">
        <w:r w:rsidR="00C848DA" w:rsidRPr="00D555E0">
          <w:rPr>
            <w:rStyle w:val="Hyperlink"/>
            <w:noProof/>
          </w:rPr>
          <w:t>3.2</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Callable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_Toc518911175 \h </w:instrText>
        </w:r>
        <w:r w:rsidR="00C848DA" w:rsidRPr="00D555E0">
          <w:rPr>
            <w:noProof/>
            <w:webHidden/>
          </w:rPr>
        </w:r>
        <w:r w:rsidR="00C848DA" w:rsidRPr="00D555E0">
          <w:rPr>
            <w:noProof/>
            <w:webHidden/>
          </w:rPr>
          <w:fldChar w:fldCharType="separate"/>
        </w:r>
        <w:r w:rsidR="00D555E0">
          <w:rPr>
            <w:noProof/>
            <w:webHidden/>
          </w:rPr>
          <w:t>10</w:t>
        </w:r>
        <w:r w:rsidR="00C848DA" w:rsidRPr="00D555E0">
          <w:rPr>
            <w:noProof/>
            <w:webHidden/>
          </w:rPr>
          <w:fldChar w:fldCharType="end"/>
        </w:r>
      </w:hyperlink>
    </w:p>
    <w:p w14:paraId="46C25734" w14:textId="08381EED"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76" w:history="1">
        <w:r w:rsidR="00C848DA" w:rsidRPr="00D555E0">
          <w:rPr>
            <w:rStyle w:val="Hyperlink"/>
            <w:noProof/>
          </w:rPr>
          <w:t>3.3</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Compiled Template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_Toc518911176 \h </w:instrText>
        </w:r>
        <w:r w:rsidR="00C848DA" w:rsidRPr="00D555E0">
          <w:rPr>
            <w:noProof/>
            <w:webHidden/>
          </w:rPr>
        </w:r>
        <w:r w:rsidR="00C848DA" w:rsidRPr="00D555E0">
          <w:rPr>
            <w:noProof/>
            <w:webHidden/>
          </w:rPr>
          <w:fldChar w:fldCharType="separate"/>
        </w:r>
        <w:r w:rsidR="00D555E0">
          <w:rPr>
            <w:noProof/>
            <w:webHidden/>
          </w:rPr>
          <w:t>13</w:t>
        </w:r>
        <w:r w:rsidR="00C848DA" w:rsidRPr="00D555E0">
          <w:rPr>
            <w:noProof/>
            <w:webHidden/>
          </w:rPr>
          <w:fldChar w:fldCharType="end"/>
        </w:r>
      </w:hyperlink>
    </w:p>
    <w:p w14:paraId="2898383D" w14:textId="6A81A57E"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77" w:history="1">
        <w:r w:rsidR="00C848DA" w:rsidRPr="00D555E0">
          <w:rPr>
            <w:rStyle w:val="Hyperlink"/>
            <w:noProof/>
          </w:rPr>
          <w:t>3.3.1</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Input Templates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_Toc518911177 \h </w:instrText>
        </w:r>
        <w:r w:rsidR="00C848DA" w:rsidRPr="00D555E0">
          <w:rPr>
            <w:noProof/>
            <w:webHidden/>
          </w:rPr>
        </w:r>
        <w:r w:rsidR="00C848DA" w:rsidRPr="00D555E0">
          <w:rPr>
            <w:noProof/>
            <w:webHidden/>
          </w:rPr>
          <w:fldChar w:fldCharType="separate"/>
        </w:r>
        <w:r w:rsidR="00D555E0">
          <w:rPr>
            <w:noProof/>
            <w:webHidden/>
          </w:rPr>
          <w:t>13</w:t>
        </w:r>
        <w:r w:rsidR="00C848DA" w:rsidRPr="00D555E0">
          <w:rPr>
            <w:noProof/>
            <w:webHidden/>
          </w:rPr>
          <w:fldChar w:fldCharType="end"/>
        </w:r>
      </w:hyperlink>
    </w:p>
    <w:p w14:paraId="72B24789" w14:textId="1E78C428"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78" w:history="1">
        <w:r w:rsidR="00C848DA" w:rsidRPr="00D555E0">
          <w:rPr>
            <w:rStyle w:val="Hyperlink"/>
            <w:noProof/>
          </w:rPr>
          <w:t>3.3.2</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Print Templates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_Toc518911178 \h </w:instrText>
        </w:r>
        <w:r w:rsidR="00C848DA" w:rsidRPr="00D555E0">
          <w:rPr>
            <w:noProof/>
            <w:webHidden/>
          </w:rPr>
        </w:r>
        <w:r w:rsidR="00C848DA" w:rsidRPr="00D555E0">
          <w:rPr>
            <w:noProof/>
            <w:webHidden/>
          </w:rPr>
          <w:fldChar w:fldCharType="separate"/>
        </w:r>
        <w:r w:rsidR="00D555E0">
          <w:rPr>
            <w:noProof/>
            <w:webHidden/>
          </w:rPr>
          <w:t>14</w:t>
        </w:r>
        <w:r w:rsidR="00C848DA" w:rsidRPr="00D555E0">
          <w:rPr>
            <w:noProof/>
            <w:webHidden/>
          </w:rPr>
          <w:fldChar w:fldCharType="end"/>
        </w:r>
      </w:hyperlink>
    </w:p>
    <w:p w14:paraId="3C6F48A2" w14:textId="0A285CA0"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79" w:history="1">
        <w:r w:rsidR="00C848DA" w:rsidRPr="00D555E0">
          <w:rPr>
            <w:rStyle w:val="Hyperlink"/>
            <w:noProof/>
          </w:rPr>
          <w:t>3.3.3</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Compiled Cross-Reference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_Toc518911179 \h </w:instrText>
        </w:r>
        <w:r w:rsidR="00C848DA" w:rsidRPr="00D555E0">
          <w:rPr>
            <w:noProof/>
            <w:webHidden/>
          </w:rPr>
        </w:r>
        <w:r w:rsidR="00C848DA" w:rsidRPr="00D555E0">
          <w:rPr>
            <w:noProof/>
            <w:webHidden/>
          </w:rPr>
          <w:fldChar w:fldCharType="separate"/>
        </w:r>
        <w:r w:rsidR="00D555E0">
          <w:rPr>
            <w:noProof/>
            <w:webHidden/>
          </w:rPr>
          <w:t>14</w:t>
        </w:r>
        <w:r w:rsidR="00C848DA" w:rsidRPr="00D555E0">
          <w:rPr>
            <w:noProof/>
            <w:webHidden/>
          </w:rPr>
          <w:fldChar w:fldCharType="end"/>
        </w:r>
      </w:hyperlink>
    </w:p>
    <w:p w14:paraId="14423E0E" w14:textId="52148260"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80" w:history="1">
        <w:r w:rsidR="00C848DA" w:rsidRPr="00D555E0">
          <w:rPr>
            <w:rStyle w:val="Hyperlink"/>
            <w:noProof/>
          </w:rPr>
          <w:t>3.4</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Routine List</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_Toc518911180 \h </w:instrText>
        </w:r>
        <w:r w:rsidR="00C848DA" w:rsidRPr="00D555E0">
          <w:rPr>
            <w:noProof/>
            <w:webHidden/>
          </w:rPr>
        </w:r>
        <w:r w:rsidR="00C848DA" w:rsidRPr="00D555E0">
          <w:rPr>
            <w:noProof/>
            <w:webHidden/>
          </w:rPr>
          <w:fldChar w:fldCharType="separate"/>
        </w:r>
        <w:r w:rsidR="00D555E0">
          <w:rPr>
            <w:noProof/>
            <w:webHidden/>
          </w:rPr>
          <w:t>14</w:t>
        </w:r>
        <w:r w:rsidR="00C848DA" w:rsidRPr="00D555E0">
          <w:rPr>
            <w:noProof/>
            <w:webHidden/>
          </w:rPr>
          <w:fldChar w:fldCharType="end"/>
        </w:r>
      </w:hyperlink>
    </w:p>
    <w:p w14:paraId="4C535256" w14:textId="15873F72" w:rsidR="00C848DA" w:rsidRPr="00D555E0" w:rsidRDefault="00DC46C7">
      <w:pPr>
        <w:pStyle w:val="TOC2"/>
        <w:rPr>
          <w:rFonts w:asciiTheme="minorHAnsi" w:eastAsiaTheme="minorEastAsia" w:hAnsiTheme="minorHAnsi" w:cstheme="minorBidi"/>
          <w:b w:val="0"/>
          <w:noProof/>
          <w:color w:val="auto"/>
          <w:sz w:val="22"/>
          <w:szCs w:val="22"/>
          <w:lang w:eastAsia="en-US"/>
        </w:rPr>
      </w:pPr>
      <w:hyperlink w:anchor="_Toc518911181" w:history="1">
        <w:r w:rsidR="00C848DA" w:rsidRPr="00D555E0">
          <w:rPr>
            <w:rStyle w:val="Hyperlink"/>
            <w:noProof/>
          </w:rPr>
          <w:t>3.5</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New and Modified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_Toc518911181 \h </w:instrText>
        </w:r>
        <w:r w:rsidR="00C848DA" w:rsidRPr="00D555E0">
          <w:rPr>
            <w:noProof/>
            <w:webHidden/>
          </w:rPr>
        </w:r>
        <w:r w:rsidR="00C848DA" w:rsidRPr="00D555E0">
          <w:rPr>
            <w:noProof/>
            <w:webHidden/>
          </w:rPr>
          <w:fldChar w:fldCharType="separate"/>
        </w:r>
        <w:r w:rsidR="00D555E0">
          <w:rPr>
            <w:noProof/>
            <w:webHidden/>
          </w:rPr>
          <w:t>15</w:t>
        </w:r>
        <w:r w:rsidR="00C848DA" w:rsidRPr="00D555E0">
          <w:rPr>
            <w:noProof/>
            <w:webHidden/>
          </w:rPr>
          <w:fldChar w:fldCharType="end"/>
        </w:r>
      </w:hyperlink>
    </w:p>
    <w:p w14:paraId="338A9060" w14:textId="23331231"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2" w:history="1">
        <w:r w:rsidR="00C848DA" w:rsidRPr="00D555E0">
          <w:rPr>
            <w:rStyle w:val="Hyperlink"/>
            <w:noProof/>
          </w:rPr>
          <w:t>3.5.1</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DG*5.3*869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_Toc518911182 \h </w:instrText>
        </w:r>
        <w:r w:rsidR="00C848DA" w:rsidRPr="00D555E0">
          <w:rPr>
            <w:noProof/>
            <w:webHidden/>
          </w:rPr>
        </w:r>
        <w:r w:rsidR="00C848DA" w:rsidRPr="00D555E0">
          <w:rPr>
            <w:noProof/>
            <w:webHidden/>
          </w:rPr>
          <w:fldChar w:fldCharType="separate"/>
        </w:r>
        <w:r w:rsidR="00D555E0">
          <w:rPr>
            <w:noProof/>
            <w:webHidden/>
          </w:rPr>
          <w:t>15</w:t>
        </w:r>
        <w:r w:rsidR="00C848DA" w:rsidRPr="00D555E0">
          <w:rPr>
            <w:noProof/>
            <w:webHidden/>
          </w:rPr>
          <w:fldChar w:fldCharType="end"/>
        </w:r>
      </w:hyperlink>
    </w:p>
    <w:p w14:paraId="65D17243" w14:textId="31DA5128"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3" w:history="1">
        <w:r w:rsidR="00C848DA" w:rsidRPr="00D555E0">
          <w:rPr>
            <w:rStyle w:val="Hyperlink"/>
            <w:noProof/>
          </w:rPr>
          <w:t>3.5.2</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SD*5.3*588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_Toc518911183 \h </w:instrText>
        </w:r>
        <w:r w:rsidR="00C848DA" w:rsidRPr="00D555E0">
          <w:rPr>
            <w:noProof/>
            <w:webHidden/>
          </w:rPr>
        </w:r>
        <w:r w:rsidR="00C848DA" w:rsidRPr="00D555E0">
          <w:rPr>
            <w:noProof/>
            <w:webHidden/>
          </w:rPr>
          <w:fldChar w:fldCharType="separate"/>
        </w:r>
        <w:r w:rsidR="00D555E0">
          <w:rPr>
            <w:noProof/>
            <w:webHidden/>
          </w:rPr>
          <w:t>15</w:t>
        </w:r>
        <w:r w:rsidR="00C848DA" w:rsidRPr="00D555E0">
          <w:rPr>
            <w:noProof/>
            <w:webHidden/>
          </w:rPr>
          <w:fldChar w:fldCharType="end"/>
        </w:r>
      </w:hyperlink>
    </w:p>
    <w:p w14:paraId="2F1967CE" w14:textId="7AD0467F"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4" w:history="1">
        <w:r w:rsidR="00C848DA" w:rsidRPr="00D555E0">
          <w:rPr>
            <w:rStyle w:val="Hyperlink"/>
            <w:noProof/>
          </w:rPr>
          <w:t>3.5.3</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DG*5.3*849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_Toc518911184 \h </w:instrText>
        </w:r>
        <w:r w:rsidR="00C848DA" w:rsidRPr="00D555E0">
          <w:rPr>
            <w:noProof/>
            <w:webHidden/>
          </w:rPr>
        </w:r>
        <w:r w:rsidR="00C848DA" w:rsidRPr="00D555E0">
          <w:rPr>
            <w:noProof/>
            <w:webHidden/>
          </w:rPr>
          <w:fldChar w:fldCharType="separate"/>
        </w:r>
        <w:r w:rsidR="00D555E0">
          <w:rPr>
            <w:noProof/>
            <w:webHidden/>
          </w:rPr>
          <w:t>15</w:t>
        </w:r>
        <w:r w:rsidR="00C848DA" w:rsidRPr="00D555E0">
          <w:rPr>
            <w:noProof/>
            <w:webHidden/>
          </w:rPr>
          <w:fldChar w:fldCharType="end"/>
        </w:r>
      </w:hyperlink>
    </w:p>
    <w:p w14:paraId="7CB02026" w14:textId="201690E4"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5" w:history="1">
        <w:r w:rsidR="00C848DA" w:rsidRPr="00D555E0">
          <w:rPr>
            <w:rStyle w:val="Hyperlink"/>
            <w:noProof/>
          </w:rPr>
          <w:t>3.5.4</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SD*5.3*578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_Toc518911185 \h </w:instrText>
        </w:r>
        <w:r w:rsidR="00C848DA" w:rsidRPr="00D555E0">
          <w:rPr>
            <w:noProof/>
            <w:webHidden/>
          </w:rPr>
        </w:r>
        <w:r w:rsidR="00C848DA" w:rsidRPr="00D555E0">
          <w:rPr>
            <w:noProof/>
            <w:webHidden/>
          </w:rPr>
          <w:fldChar w:fldCharType="separate"/>
        </w:r>
        <w:r w:rsidR="00D555E0">
          <w:rPr>
            <w:noProof/>
            <w:webHidden/>
          </w:rPr>
          <w:t>16</w:t>
        </w:r>
        <w:r w:rsidR="00C848DA" w:rsidRPr="00D555E0">
          <w:rPr>
            <w:noProof/>
            <w:webHidden/>
          </w:rPr>
          <w:fldChar w:fldCharType="end"/>
        </w:r>
      </w:hyperlink>
    </w:p>
    <w:p w14:paraId="0BCE5B9A" w14:textId="3E3EE849"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6" w:history="1">
        <w:r w:rsidR="00C848DA" w:rsidRPr="00D555E0">
          <w:rPr>
            <w:rStyle w:val="Hyperlink"/>
            <w:noProof/>
          </w:rPr>
          <w:t>3.5.5</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DG*5.3*836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_Toc518911186 \h </w:instrText>
        </w:r>
        <w:r w:rsidR="00C848DA" w:rsidRPr="00D555E0">
          <w:rPr>
            <w:noProof/>
            <w:webHidden/>
          </w:rPr>
        </w:r>
        <w:r w:rsidR="00C848DA" w:rsidRPr="00D555E0">
          <w:rPr>
            <w:noProof/>
            <w:webHidden/>
          </w:rPr>
          <w:fldChar w:fldCharType="separate"/>
        </w:r>
        <w:r w:rsidR="00D555E0">
          <w:rPr>
            <w:noProof/>
            <w:webHidden/>
          </w:rPr>
          <w:t>17</w:t>
        </w:r>
        <w:r w:rsidR="00C848DA" w:rsidRPr="00D555E0">
          <w:rPr>
            <w:noProof/>
            <w:webHidden/>
          </w:rPr>
          <w:fldChar w:fldCharType="end"/>
        </w:r>
      </w:hyperlink>
    </w:p>
    <w:p w14:paraId="069CD7EC" w14:textId="6569ADF1"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7" w:history="1">
        <w:r w:rsidR="00C848DA" w:rsidRPr="00D555E0">
          <w:rPr>
            <w:rStyle w:val="Hyperlink"/>
            <w:noProof/>
          </w:rPr>
          <w:t>3.5.6</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SD*5.3*622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_Toc518911187 \h </w:instrText>
        </w:r>
        <w:r w:rsidR="00C848DA" w:rsidRPr="00D555E0">
          <w:rPr>
            <w:noProof/>
            <w:webHidden/>
          </w:rPr>
        </w:r>
        <w:r w:rsidR="00C848DA" w:rsidRPr="00D555E0">
          <w:rPr>
            <w:noProof/>
            <w:webHidden/>
          </w:rPr>
          <w:fldChar w:fldCharType="separate"/>
        </w:r>
        <w:r w:rsidR="00D555E0">
          <w:rPr>
            <w:noProof/>
            <w:webHidden/>
          </w:rPr>
          <w:t>18</w:t>
        </w:r>
        <w:r w:rsidR="00C848DA" w:rsidRPr="00D555E0">
          <w:rPr>
            <w:noProof/>
            <w:webHidden/>
          </w:rPr>
          <w:fldChar w:fldCharType="end"/>
        </w:r>
      </w:hyperlink>
    </w:p>
    <w:p w14:paraId="4A143C52" w14:textId="7C9F8BB0"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8" w:history="1">
        <w:r w:rsidR="00C848DA" w:rsidRPr="00D555E0">
          <w:rPr>
            <w:rStyle w:val="Hyperlink"/>
            <w:noProof/>
          </w:rPr>
          <w:t>3.5.7</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DG*5.3*903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_Toc518911188 \h </w:instrText>
        </w:r>
        <w:r w:rsidR="00C848DA" w:rsidRPr="00D555E0">
          <w:rPr>
            <w:noProof/>
            <w:webHidden/>
          </w:rPr>
        </w:r>
        <w:r w:rsidR="00C848DA" w:rsidRPr="00D555E0">
          <w:rPr>
            <w:noProof/>
            <w:webHidden/>
          </w:rPr>
          <w:fldChar w:fldCharType="separate"/>
        </w:r>
        <w:r w:rsidR="00D555E0">
          <w:rPr>
            <w:noProof/>
            <w:webHidden/>
          </w:rPr>
          <w:t>19</w:t>
        </w:r>
        <w:r w:rsidR="00C848DA" w:rsidRPr="00D555E0">
          <w:rPr>
            <w:noProof/>
            <w:webHidden/>
          </w:rPr>
          <w:fldChar w:fldCharType="end"/>
        </w:r>
      </w:hyperlink>
    </w:p>
    <w:p w14:paraId="055AE97D" w14:textId="29AB4C95" w:rsidR="00C848DA" w:rsidRPr="00D555E0" w:rsidRDefault="00DC46C7">
      <w:pPr>
        <w:pStyle w:val="TOC3"/>
        <w:rPr>
          <w:rFonts w:asciiTheme="minorHAnsi" w:eastAsiaTheme="minorEastAsia" w:hAnsiTheme="minorHAnsi" w:cstheme="minorBidi"/>
          <w:noProof/>
          <w:color w:val="auto"/>
          <w:sz w:val="22"/>
          <w:szCs w:val="22"/>
          <w:lang w:eastAsia="en-US"/>
        </w:rPr>
      </w:pPr>
      <w:hyperlink w:anchor="_Toc518911189" w:history="1">
        <w:r w:rsidR="00C848DA" w:rsidRPr="00D555E0">
          <w:rPr>
            <w:rStyle w:val="Hyperlink"/>
            <w:noProof/>
          </w:rPr>
          <w:t>3.5.8</w:t>
        </w:r>
        <w:r w:rsidR="00C848DA" w:rsidRPr="00D555E0">
          <w:rPr>
            <w:rFonts w:asciiTheme="minorHAnsi" w:eastAsiaTheme="minorEastAsia" w:hAnsiTheme="minorHAnsi" w:cstheme="minorBidi"/>
            <w:noProof/>
            <w:color w:val="auto"/>
            <w:sz w:val="22"/>
            <w:szCs w:val="22"/>
            <w:lang w:eastAsia="en-US"/>
          </w:rPr>
          <w:tab/>
        </w:r>
        <w:r w:rsidR="00C848DA" w:rsidRPr="00D555E0">
          <w:rPr>
            <w:rStyle w:val="Hyperlink"/>
            <w:noProof/>
          </w:rPr>
          <w:t>Patch DG*5.3*960 Routines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_Toc518911189 \h </w:instrText>
        </w:r>
        <w:r w:rsidR="00C848DA" w:rsidRPr="00D555E0">
          <w:rPr>
            <w:noProof/>
            <w:webHidden/>
          </w:rPr>
        </w:r>
        <w:r w:rsidR="00C848DA" w:rsidRPr="00D555E0">
          <w:rPr>
            <w:noProof/>
            <w:webHidden/>
          </w:rPr>
          <w:fldChar w:fldCharType="separate"/>
        </w:r>
        <w:r w:rsidR="00D555E0">
          <w:rPr>
            <w:noProof/>
            <w:webHidden/>
          </w:rPr>
          <w:t>20</w:t>
        </w:r>
        <w:r w:rsidR="00C848DA" w:rsidRPr="00D555E0">
          <w:rPr>
            <w:noProof/>
            <w:webHidden/>
          </w:rPr>
          <w:fldChar w:fldCharType="end"/>
        </w:r>
      </w:hyperlink>
    </w:p>
    <w:p w14:paraId="0BBC0FC5" w14:textId="0E28CFF9" w:rsidR="00C848DA" w:rsidRDefault="00DC46C7">
      <w:pPr>
        <w:pStyle w:val="TOC1"/>
        <w:rPr>
          <w:rFonts w:asciiTheme="minorHAnsi" w:eastAsiaTheme="minorEastAsia" w:hAnsiTheme="minorHAnsi" w:cstheme="minorBidi"/>
          <w:b w:val="0"/>
          <w:noProof/>
          <w:color w:val="auto"/>
          <w:sz w:val="22"/>
          <w:szCs w:val="22"/>
          <w:lang w:eastAsia="en-US"/>
        </w:rPr>
      </w:pPr>
      <w:hyperlink w:anchor="_Toc518911190" w:history="1">
        <w:r w:rsidR="00C848DA" w:rsidRPr="00D555E0">
          <w:rPr>
            <w:rStyle w:val="Hyperlink"/>
            <w:noProof/>
          </w:rPr>
          <w:t>4</w:t>
        </w:r>
        <w:r w:rsidR="00C848DA" w:rsidRPr="00D555E0">
          <w:rPr>
            <w:rFonts w:asciiTheme="minorHAnsi" w:eastAsiaTheme="minorEastAsia" w:hAnsiTheme="minorHAnsi" w:cstheme="minorBidi"/>
            <w:b w:val="0"/>
            <w:noProof/>
            <w:color w:val="auto"/>
            <w:sz w:val="22"/>
            <w:szCs w:val="22"/>
            <w:lang w:eastAsia="en-US"/>
          </w:rPr>
          <w:tab/>
        </w:r>
        <w:r w:rsidR="00C848DA" w:rsidRPr="00D555E0">
          <w:rPr>
            <w:rStyle w:val="Hyperlink"/>
            <w:noProof/>
          </w:rPr>
          <w:t>Files</w:t>
        </w:r>
        <w:r w:rsidR="00C848DA" w:rsidRPr="00D555E0">
          <w:rPr>
            <w:noProof/>
            <w:webHidden/>
          </w:rPr>
          <w:tab/>
        </w:r>
        <w:r w:rsidR="00C848DA" w:rsidRPr="00D555E0">
          <w:rPr>
            <w:noProof/>
            <w:webHidden/>
          </w:rPr>
          <w:fldChar w:fldCharType="begin"/>
        </w:r>
        <w:r w:rsidR="00C848DA" w:rsidRPr="00D555E0">
          <w:rPr>
            <w:noProof/>
            <w:webHidden/>
          </w:rPr>
          <w:instrText xml:space="preserve"> PAGEREF _Toc518911190 \h </w:instrText>
        </w:r>
        <w:r w:rsidR="00C848DA" w:rsidRPr="00D555E0">
          <w:rPr>
            <w:noProof/>
            <w:webHidden/>
          </w:rPr>
        </w:r>
        <w:r w:rsidR="00C848DA" w:rsidRPr="00D555E0">
          <w:rPr>
            <w:noProof/>
            <w:webHidden/>
          </w:rPr>
          <w:fldChar w:fldCharType="separate"/>
        </w:r>
        <w:r w:rsidR="00D555E0">
          <w:rPr>
            <w:noProof/>
            <w:webHidden/>
          </w:rPr>
          <w:t>22</w:t>
        </w:r>
        <w:r w:rsidR="00C848DA" w:rsidRPr="00D555E0">
          <w:rPr>
            <w:noProof/>
            <w:webHidden/>
          </w:rPr>
          <w:fldChar w:fldCharType="end"/>
        </w:r>
      </w:hyperlink>
    </w:p>
    <w:p w14:paraId="48B5A440" w14:textId="19CD937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1" w:history="1">
        <w:r w:rsidR="00C848DA" w:rsidRPr="009B07A0">
          <w:rPr>
            <w:rStyle w:val="Hyperlink"/>
            <w:noProof/>
          </w:rPr>
          <w:t>4.1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Globals and Files</w:t>
        </w:r>
        <w:r w:rsidR="00C848DA">
          <w:rPr>
            <w:noProof/>
            <w:webHidden/>
          </w:rPr>
          <w:tab/>
        </w:r>
        <w:r w:rsidR="00C848DA">
          <w:rPr>
            <w:noProof/>
            <w:webHidden/>
          </w:rPr>
          <w:fldChar w:fldCharType="begin"/>
        </w:r>
        <w:r w:rsidR="00C848DA">
          <w:rPr>
            <w:noProof/>
            <w:webHidden/>
          </w:rPr>
          <w:instrText xml:space="preserve"> PAGEREF _Toc518911191 \h </w:instrText>
        </w:r>
        <w:r w:rsidR="00C848DA">
          <w:rPr>
            <w:noProof/>
            <w:webHidden/>
          </w:rPr>
        </w:r>
        <w:r w:rsidR="00C848DA">
          <w:rPr>
            <w:noProof/>
            <w:webHidden/>
          </w:rPr>
          <w:fldChar w:fldCharType="separate"/>
        </w:r>
        <w:r w:rsidR="00D555E0">
          <w:rPr>
            <w:noProof/>
            <w:webHidden/>
          </w:rPr>
          <w:t>22</w:t>
        </w:r>
        <w:r w:rsidR="00C848DA">
          <w:rPr>
            <w:noProof/>
            <w:webHidden/>
          </w:rPr>
          <w:fldChar w:fldCharType="end"/>
        </w:r>
      </w:hyperlink>
    </w:p>
    <w:p w14:paraId="7B6B011D" w14:textId="0AECAAC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2" w:history="1">
        <w:r w:rsidR="00C848DA" w:rsidRPr="009B07A0">
          <w:rPr>
            <w:rStyle w:val="Hyperlink"/>
            <w:noProof/>
          </w:rPr>
          <w:t>4.2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File List</w:t>
        </w:r>
        <w:r w:rsidR="00C848DA">
          <w:rPr>
            <w:noProof/>
            <w:webHidden/>
          </w:rPr>
          <w:tab/>
        </w:r>
        <w:r w:rsidR="00C848DA">
          <w:rPr>
            <w:noProof/>
            <w:webHidden/>
          </w:rPr>
          <w:fldChar w:fldCharType="begin"/>
        </w:r>
        <w:r w:rsidR="00C848DA">
          <w:rPr>
            <w:noProof/>
            <w:webHidden/>
          </w:rPr>
          <w:instrText xml:space="preserve"> PAGEREF _Toc518911192 \h </w:instrText>
        </w:r>
        <w:r w:rsidR="00C848DA">
          <w:rPr>
            <w:noProof/>
            <w:webHidden/>
          </w:rPr>
        </w:r>
        <w:r w:rsidR="00C848DA">
          <w:rPr>
            <w:noProof/>
            <w:webHidden/>
          </w:rPr>
          <w:fldChar w:fldCharType="separate"/>
        </w:r>
        <w:r w:rsidR="00D555E0">
          <w:rPr>
            <w:noProof/>
            <w:webHidden/>
          </w:rPr>
          <w:t>22</w:t>
        </w:r>
        <w:r w:rsidR="00C848DA">
          <w:rPr>
            <w:noProof/>
            <w:webHidden/>
          </w:rPr>
          <w:fldChar w:fldCharType="end"/>
        </w:r>
      </w:hyperlink>
    </w:p>
    <w:p w14:paraId="5316BBE1" w14:textId="468699B0" w:rsidR="00C848DA" w:rsidRDefault="00DC46C7">
      <w:pPr>
        <w:pStyle w:val="TOC1"/>
        <w:rPr>
          <w:rFonts w:asciiTheme="minorHAnsi" w:eastAsiaTheme="minorEastAsia" w:hAnsiTheme="minorHAnsi" w:cstheme="minorBidi"/>
          <w:b w:val="0"/>
          <w:noProof/>
          <w:color w:val="auto"/>
          <w:sz w:val="22"/>
          <w:szCs w:val="22"/>
          <w:lang w:eastAsia="en-US"/>
        </w:rPr>
      </w:pPr>
      <w:hyperlink w:anchor="_Toc518911193" w:history="1">
        <w:r w:rsidR="00C848DA" w:rsidRPr="009B07A0">
          <w:rPr>
            <w:rStyle w:val="Hyperlink"/>
            <w:noProof/>
          </w:rPr>
          <w:t>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Files and Templates in the PIMS Package</w:t>
        </w:r>
        <w:r w:rsidR="00C848DA">
          <w:rPr>
            <w:noProof/>
            <w:webHidden/>
          </w:rPr>
          <w:tab/>
        </w:r>
        <w:r w:rsidR="00C848DA">
          <w:rPr>
            <w:noProof/>
            <w:webHidden/>
          </w:rPr>
          <w:fldChar w:fldCharType="begin"/>
        </w:r>
        <w:r w:rsidR="00C848DA">
          <w:rPr>
            <w:noProof/>
            <w:webHidden/>
          </w:rPr>
          <w:instrText xml:space="preserve"> PAGEREF _Toc518911193 \h </w:instrText>
        </w:r>
        <w:r w:rsidR="00C848DA">
          <w:rPr>
            <w:noProof/>
            <w:webHidden/>
          </w:rPr>
        </w:r>
        <w:r w:rsidR="00C848DA">
          <w:rPr>
            <w:noProof/>
            <w:webHidden/>
          </w:rPr>
          <w:fldChar w:fldCharType="separate"/>
        </w:r>
        <w:r w:rsidR="00D555E0">
          <w:rPr>
            <w:noProof/>
            <w:webHidden/>
          </w:rPr>
          <w:t>29</w:t>
        </w:r>
        <w:r w:rsidR="00C848DA">
          <w:rPr>
            <w:noProof/>
            <w:webHidden/>
          </w:rPr>
          <w:fldChar w:fldCharType="end"/>
        </w:r>
      </w:hyperlink>
    </w:p>
    <w:p w14:paraId="2A329ACE" w14:textId="308EF973"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4" w:history="1">
        <w:r w:rsidR="00C848DA" w:rsidRPr="009B07A0">
          <w:rPr>
            <w:rStyle w:val="Hyperlink"/>
            <w:noProof/>
          </w:rPr>
          <w:t>5.1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File Flow (Relationships between files)</w:t>
        </w:r>
        <w:r w:rsidR="00C848DA">
          <w:rPr>
            <w:noProof/>
            <w:webHidden/>
          </w:rPr>
          <w:tab/>
        </w:r>
        <w:r w:rsidR="00C848DA">
          <w:rPr>
            <w:noProof/>
            <w:webHidden/>
          </w:rPr>
          <w:fldChar w:fldCharType="begin"/>
        </w:r>
        <w:r w:rsidR="00C848DA">
          <w:rPr>
            <w:noProof/>
            <w:webHidden/>
          </w:rPr>
          <w:instrText xml:space="preserve"> PAGEREF _Toc518911194 \h </w:instrText>
        </w:r>
        <w:r w:rsidR="00C848DA">
          <w:rPr>
            <w:noProof/>
            <w:webHidden/>
          </w:rPr>
        </w:r>
        <w:r w:rsidR="00C848DA">
          <w:rPr>
            <w:noProof/>
            <w:webHidden/>
          </w:rPr>
          <w:fldChar w:fldCharType="separate"/>
        </w:r>
        <w:r w:rsidR="00D555E0">
          <w:rPr>
            <w:noProof/>
            <w:webHidden/>
          </w:rPr>
          <w:t>29</w:t>
        </w:r>
        <w:r w:rsidR="00C848DA">
          <w:rPr>
            <w:noProof/>
            <w:webHidden/>
          </w:rPr>
          <w:fldChar w:fldCharType="end"/>
        </w:r>
      </w:hyperlink>
    </w:p>
    <w:p w14:paraId="7269922C" w14:textId="5EBCFE4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5" w:history="1">
        <w:r w:rsidR="00C848DA" w:rsidRPr="009B07A0">
          <w:rPr>
            <w:rStyle w:val="Hyperlink"/>
            <w:noProof/>
          </w:rPr>
          <w:t>5.2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Templates</w:t>
        </w:r>
        <w:r w:rsidR="00C848DA">
          <w:rPr>
            <w:noProof/>
            <w:webHidden/>
          </w:rPr>
          <w:tab/>
        </w:r>
        <w:r w:rsidR="00C848DA">
          <w:rPr>
            <w:noProof/>
            <w:webHidden/>
          </w:rPr>
          <w:fldChar w:fldCharType="begin"/>
        </w:r>
        <w:r w:rsidR="00C848DA">
          <w:rPr>
            <w:noProof/>
            <w:webHidden/>
          </w:rPr>
          <w:instrText xml:space="preserve"> PAGEREF _Toc518911195 \h </w:instrText>
        </w:r>
        <w:r w:rsidR="00C848DA">
          <w:rPr>
            <w:noProof/>
            <w:webHidden/>
          </w:rPr>
        </w:r>
        <w:r w:rsidR="00C848DA">
          <w:rPr>
            <w:noProof/>
            <w:webHidden/>
          </w:rPr>
          <w:fldChar w:fldCharType="separate"/>
        </w:r>
        <w:r w:rsidR="00D555E0">
          <w:rPr>
            <w:noProof/>
            <w:webHidden/>
          </w:rPr>
          <w:t>29</w:t>
        </w:r>
        <w:r w:rsidR="00C848DA">
          <w:rPr>
            <w:noProof/>
            <w:webHidden/>
          </w:rPr>
          <w:fldChar w:fldCharType="end"/>
        </w:r>
      </w:hyperlink>
    </w:p>
    <w:p w14:paraId="57198ACF" w14:textId="796A92D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6" w:history="1">
        <w:r w:rsidR="00C848DA" w:rsidRPr="009B07A0">
          <w:rPr>
            <w:rStyle w:val="Hyperlink"/>
            <w:noProof/>
          </w:rPr>
          <w:t>5.3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 FileMan Functions</w:t>
        </w:r>
        <w:r w:rsidR="00C848DA">
          <w:rPr>
            <w:noProof/>
            <w:webHidden/>
          </w:rPr>
          <w:tab/>
        </w:r>
        <w:r w:rsidR="00C848DA">
          <w:rPr>
            <w:noProof/>
            <w:webHidden/>
          </w:rPr>
          <w:fldChar w:fldCharType="begin"/>
        </w:r>
        <w:r w:rsidR="00C848DA">
          <w:rPr>
            <w:noProof/>
            <w:webHidden/>
          </w:rPr>
          <w:instrText xml:space="preserve"> PAGEREF _Toc518911196 \h </w:instrText>
        </w:r>
        <w:r w:rsidR="00C848DA">
          <w:rPr>
            <w:noProof/>
            <w:webHidden/>
          </w:rPr>
        </w:r>
        <w:r w:rsidR="00C848DA">
          <w:rPr>
            <w:noProof/>
            <w:webHidden/>
          </w:rPr>
          <w:fldChar w:fldCharType="separate"/>
        </w:r>
        <w:r w:rsidR="00D555E0">
          <w:rPr>
            <w:noProof/>
            <w:webHidden/>
          </w:rPr>
          <w:t>30</w:t>
        </w:r>
        <w:r w:rsidR="00C848DA">
          <w:rPr>
            <w:noProof/>
            <w:webHidden/>
          </w:rPr>
          <w:fldChar w:fldCharType="end"/>
        </w:r>
      </w:hyperlink>
    </w:p>
    <w:p w14:paraId="09EF058A" w14:textId="3A794080" w:rsidR="00C848DA" w:rsidRDefault="00DC46C7">
      <w:pPr>
        <w:pStyle w:val="TOC1"/>
        <w:rPr>
          <w:rFonts w:asciiTheme="minorHAnsi" w:eastAsiaTheme="minorEastAsia" w:hAnsiTheme="minorHAnsi" w:cstheme="minorBidi"/>
          <w:b w:val="0"/>
          <w:noProof/>
          <w:color w:val="auto"/>
          <w:sz w:val="22"/>
          <w:szCs w:val="22"/>
          <w:lang w:eastAsia="en-US"/>
        </w:rPr>
      </w:pPr>
      <w:hyperlink w:anchor="_Toc518911197" w:history="1">
        <w:r w:rsidR="00C848DA" w:rsidRPr="009B07A0">
          <w:rPr>
            <w:rStyle w:val="Hyperlink"/>
            <w:noProof/>
          </w:rPr>
          <w:t>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Options</w:t>
        </w:r>
        <w:r w:rsidR="00C848DA">
          <w:rPr>
            <w:noProof/>
            <w:webHidden/>
          </w:rPr>
          <w:tab/>
        </w:r>
        <w:r w:rsidR="00C848DA">
          <w:rPr>
            <w:noProof/>
            <w:webHidden/>
          </w:rPr>
          <w:fldChar w:fldCharType="begin"/>
        </w:r>
        <w:r w:rsidR="00C848DA">
          <w:rPr>
            <w:noProof/>
            <w:webHidden/>
          </w:rPr>
          <w:instrText xml:space="preserve"> PAGEREF _Toc518911197 \h </w:instrText>
        </w:r>
        <w:r w:rsidR="00C848DA">
          <w:rPr>
            <w:noProof/>
            <w:webHidden/>
          </w:rPr>
        </w:r>
        <w:r w:rsidR="00C848DA">
          <w:rPr>
            <w:noProof/>
            <w:webHidden/>
          </w:rPr>
          <w:fldChar w:fldCharType="separate"/>
        </w:r>
        <w:r w:rsidR="00D555E0">
          <w:rPr>
            <w:noProof/>
            <w:webHidden/>
          </w:rPr>
          <w:t>33</w:t>
        </w:r>
        <w:r w:rsidR="00C848DA">
          <w:rPr>
            <w:noProof/>
            <w:webHidden/>
          </w:rPr>
          <w:fldChar w:fldCharType="end"/>
        </w:r>
      </w:hyperlink>
    </w:p>
    <w:p w14:paraId="31B4268C" w14:textId="60860FA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8" w:history="1">
        <w:r w:rsidR="00C848DA" w:rsidRPr="009B07A0">
          <w:rPr>
            <w:rStyle w:val="Hyperlink"/>
            <w:noProof/>
          </w:rPr>
          <w:t>6.1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Menu Diagrams</w:t>
        </w:r>
        <w:r w:rsidR="00C848DA">
          <w:rPr>
            <w:noProof/>
            <w:webHidden/>
          </w:rPr>
          <w:tab/>
        </w:r>
        <w:r w:rsidR="00C848DA">
          <w:rPr>
            <w:noProof/>
            <w:webHidden/>
          </w:rPr>
          <w:fldChar w:fldCharType="begin"/>
        </w:r>
        <w:r w:rsidR="00C848DA">
          <w:rPr>
            <w:noProof/>
            <w:webHidden/>
          </w:rPr>
          <w:instrText xml:space="preserve"> PAGEREF _Toc518911198 \h </w:instrText>
        </w:r>
        <w:r w:rsidR="00C848DA">
          <w:rPr>
            <w:noProof/>
            <w:webHidden/>
          </w:rPr>
        </w:r>
        <w:r w:rsidR="00C848DA">
          <w:rPr>
            <w:noProof/>
            <w:webHidden/>
          </w:rPr>
          <w:fldChar w:fldCharType="separate"/>
        </w:r>
        <w:r w:rsidR="00D555E0">
          <w:rPr>
            <w:noProof/>
            <w:webHidden/>
          </w:rPr>
          <w:t>33</w:t>
        </w:r>
        <w:r w:rsidR="00C848DA">
          <w:rPr>
            <w:noProof/>
            <w:webHidden/>
          </w:rPr>
          <w:fldChar w:fldCharType="end"/>
        </w:r>
      </w:hyperlink>
    </w:p>
    <w:p w14:paraId="6737912A" w14:textId="728427BF" w:rsidR="00C848DA" w:rsidRDefault="00DC46C7">
      <w:pPr>
        <w:pStyle w:val="TOC2"/>
        <w:rPr>
          <w:rFonts w:asciiTheme="minorHAnsi" w:eastAsiaTheme="minorEastAsia" w:hAnsiTheme="minorHAnsi" w:cstheme="minorBidi"/>
          <w:b w:val="0"/>
          <w:noProof/>
          <w:color w:val="auto"/>
          <w:sz w:val="22"/>
          <w:szCs w:val="22"/>
          <w:lang w:eastAsia="en-US"/>
        </w:rPr>
      </w:pPr>
      <w:hyperlink w:anchor="_Toc518911199" w:history="1">
        <w:r w:rsidR="00C848DA" w:rsidRPr="009B07A0">
          <w:rPr>
            <w:rStyle w:val="Hyperlink"/>
            <w:noProof/>
          </w:rPr>
          <w:t>6.2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Protocols</w:t>
        </w:r>
        <w:r w:rsidR="00C848DA">
          <w:rPr>
            <w:noProof/>
            <w:webHidden/>
          </w:rPr>
          <w:tab/>
        </w:r>
        <w:r w:rsidR="00C848DA">
          <w:rPr>
            <w:noProof/>
            <w:webHidden/>
          </w:rPr>
          <w:fldChar w:fldCharType="begin"/>
        </w:r>
        <w:r w:rsidR="00C848DA">
          <w:rPr>
            <w:noProof/>
            <w:webHidden/>
          </w:rPr>
          <w:instrText xml:space="preserve"> PAGEREF _Toc518911199 \h </w:instrText>
        </w:r>
        <w:r w:rsidR="00C848DA">
          <w:rPr>
            <w:noProof/>
            <w:webHidden/>
          </w:rPr>
        </w:r>
        <w:r w:rsidR="00C848DA">
          <w:rPr>
            <w:noProof/>
            <w:webHidden/>
          </w:rPr>
          <w:fldChar w:fldCharType="separate"/>
        </w:r>
        <w:r w:rsidR="00D555E0">
          <w:rPr>
            <w:noProof/>
            <w:webHidden/>
          </w:rPr>
          <w:t>33</w:t>
        </w:r>
        <w:r w:rsidR="00C848DA">
          <w:rPr>
            <w:noProof/>
            <w:webHidden/>
          </w:rPr>
          <w:fldChar w:fldCharType="end"/>
        </w:r>
      </w:hyperlink>
    </w:p>
    <w:p w14:paraId="59C8DCF6" w14:textId="3B192CA4"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0" w:history="1">
        <w:r w:rsidR="00C848DA" w:rsidRPr="009B07A0">
          <w:rPr>
            <w:rStyle w:val="Hyperlink"/>
            <w:noProof/>
          </w:rPr>
          <w:t>6.3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Options</w:t>
        </w:r>
        <w:r w:rsidR="00C848DA">
          <w:rPr>
            <w:noProof/>
            <w:webHidden/>
          </w:rPr>
          <w:tab/>
        </w:r>
        <w:r w:rsidR="00C848DA">
          <w:rPr>
            <w:noProof/>
            <w:webHidden/>
          </w:rPr>
          <w:fldChar w:fldCharType="begin"/>
        </w:r>
        <w:r w:rsidR="00C848DA">
          <w:rPr>
            <w:noProof/>
            <w:webHidden/>
          </w:rPr>
          <w:instrText xml:space="preserve"> PAGEREF _Toc518911200 \h </w:instrText>
        </w:r>
        <w:r w:rsidR="00C848DA">
          <w:rPr>
            <w:noProof/>
            <w:webHidden/>
          </w:rPr>
        </w:r>
        <w:r w:rsidR="00C848DA">
          <w:rPr>
            <w:noProof/>
            <w:webHidden/>
          </w:rPr>
          <w:fldChar w:fldCharType="separate"/>
        </w:r>
        <w:r w:rsidR="00D555E0">
          <w:rPr>
            <w:noProof/>
            <w:webHidden/>
          </w:rPr>
          <w:t>33</w:t>
        </w:r>
        <w:r w:rsidR="00C848DA">
          <w:rPr>
            <w:noProof/>
            <w:webHidden/>
          </w:rPr>
          <w:fldChar w:fldCharType="end"/>
        </w:r>
      </w:hyperlink>
    </w:p>
    <w:p w14:paraId="09D1A801" w14:textId="52E444EB"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1" w:history="1">
        <w:r w:rsidR="00C848DA" w:rsidRPr="009B07A0">
          <w:rPr>
            <w:rStyle w:val="Hyperlink"/>
            <w:noProof/>
          </w:rPr>
          <w:t>6.4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Remote Procedures</w:t>
        </w:r>
        <w:r w:rsidR="00C848DA">
          <w:rPr>
            <w:noProof/>
            <w:webHidden/>
          </w:rPr>
          <w:tab/>
        </w:r>
        <w:r w:rsidR="00C848DA">
          <w:rPr>
            <w:noProof/>
            <w:webHidden/>
          </w:rPr>
          <w:fldChar w:fldCharType="begin"/>
        </w:r>
        <w:r w:rsidR="00C848DA">
          <w:rPr>
            <w:noProof/>
            <w:webHidden/>
          </w:rPr>
          <w:instrText xml:space="preserve"> PAGEREF _Toc518911201 \h </w:instrText>
        </w:r>
        <w:r w:rsidR="00C848DA">
          <w:rPr>
            <w:noProof/>
            <w:webHidden/>
          </w:rPr>
        </w:r>
        <w:r w:rsidR="00C848DA">
          <w:rPr>
            <w:noProof/>
            <w:webHidden/>
          </w:rPr>
          <w:fldChar w:fldCharType="separate"/>
        </w:r>
        <w:r w:rsidR="00D555E0">
          <w:rPr>
            <w:noProof/>
            <w:webHidden/>
          </w:rPr>
          <w:t>34</w:t>
        </w:r>
        <w:r w:rsidR="00C848DA">
          <w:rPr>
            <w:noProof/>
            <w:webHidden/>
          </w:rPr>
          <w:fldChar w:fldCharType="end"/>
        </w:r>
      </w:hyperlink>
    </w:p>
    <w:p w14:paraId="4B26F1A6" w14:textId="75AF5816"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2" w:history="1">
        <w:r w:rsidR="00C848DA" w:rsidRPr="009B07A0">
          <w:rPr>
            <w:rStyle w:val="Hyperlink"/>
            <w:noProof/>
          </w:rPr>
          <w:t>6.5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HL7 Applications for Ambulatory Care Reporting</w:t>
        </w:r>
        <w:r w:rsidR="00C848DA">
          <w:rPr>
            <w:noProof/>
            <w:webHidden/>
          </w:rPr>
          <w:tab/>
        </w:r>
        <w:r w:rsidR="00C848DA">
          <w:rPr>
            <w:noProof/>
            <w:webHidden/>
          </w:rPr>
          <w:fldChar w:fldCharType="begin"/>
        </w:r>
        <w:r w:rsidR="00C848DA">
          <w:rPr>
            <w:noProof/>
            <w:webHidden/>
          </w:rPr>
          <w:instrText xml:space="preserve"> PAGEREF _Toc518911202 \h </w:instrText>
        </w:r>
        <w:r w:rsidR="00C848DA">
          <w:rPr>
            <w:noProof/>
            <w:webHidden/>
          </w:rPr>
        </w:r>
        <w:r w:rsidR="00C848DA">
          <w:rPr>
            <w:noProof/>
            <w:webHidden/>
          </w:rPr>
          <w:fldChar w:fldCharType="separate"/>
        </w:r>
        <w:r w:rsidR="00D555E0">
          <w:rPr>
            <w:noProof/>
            <w:webHidden/>
          </w:rPr>
          <w:t>34</w:t>
        </w:r>
        <w:r w:rsidR="00C848DA">
          <w:rPr>
            <w:noProof/>
            <w:webHidden/>
          </w:rPr>
          <w:fldChar w:fldCharType="end"/>
        </w:r>
      </w:hyperlink>
    </w:p>
    <w:p w14:paraId="30114B7E" w14:textId="5EDA994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3" w:history="1">
        <w:r w:rsidR="00C848DA" w:rsidRPr="009B07A0">
          <w:rPr>
            <w:rStyle w:val="Hyperlink"/>
            <w:noProof/>
          </w:rPr>
          <w:t>6.6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HL7 Applications For Inpatient Reporting To National Patient Care Database</w:t>
        </w:r>
        <w:r w:rsidR="00C848DA">
          <w:rPr>
            <w:noProof/>
            <w:webHidden/>
          </w:rPr>
          <w:tab/>
        </w:r>
        <w:r w:rsidR="00C848DA">
          <w:rPr>
            <w:noProof/>
            <w:webHidden/>
          </w:rPr>
          <w:fldChar w:fldCharType="begin"/>
        </w:r>
        <w:r w:rsidR="00C848DA">
          <w:rPr>
            <w:noProof/>
            <w:webHidden/>
          </w:rPr>
          <w:instrText xml:space="preserve"> PAGEREF _Toc518911203 \h </w:instrText>
        </w:r>
        <w:r w:rsidR="00C848DA">
          <w:rPr>
            <w:noProof/>
            <w:webHidden/>
          </w:rPr>
        </w:r>
        <w:r w:rsidR="00C848DA">
          <w:rPr>
            <w:noProof/>
            <w:webHidden/>
          </w:rPr>
          <w:fldChar w:fldCharType="separate"/>
        </w:r>
        <w:r w:rsidR="00D555E0">
          <w:rPr>
            <w:noProof/>
            <w:webHidden/>
          </w:rPr>
          <w:t>34</w:t>
        </w:r>
        <w:r w:rsidR="00C848DA">
          <w:rPr>
            <w:noProof/>
            <w:webHidden/>
          </w:rPr>
          <w:fldChar w:fldCharType="end"/>
        </w:r>
      </w:hyperlink>
    </w:p>
    <w:p w14:paraId="2289E09D" w14:textId="4D15753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4" w:history="1">
        <w:r w:rsidR="00C848DA" w:rsidRPr="009B07A0">
          <w:rPr>
            <w:rStyle w:val="Hyperlink"/>
            <w:noProof/>
          </w:rPr>
          <w:t>6.7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HL7 Applications for Home Telehealth Care Database</w:t>
        </w:r>
        <w:r w:rsidR="00C848DA">
          <w:rPr>
            <w:noProof/>
            <w:webHidden/>
          </w:rPr>
          <w:tab/>
        </w:r>
        <w:r w:rsidR="00C848DA">
          <w:rPr>
            <w:noProof/>
            <w:webHidden/>
          </w:rPr>
          <w:fldChar w:fldCharType="begin"/>
        </w:r>
        <w:r w:rsidR="00C848DA">
          <w:rPr>
            <w:noProof/>
            <w:webHidden/>
          </w:rPr>
          <w:instrText xml:space="preserve"> PAGEREF _Toc518911204 \h </w:instrText>
        </w:r>
        <w:r w:rsidR="00C848DA">
          <w:rPr>
            <w:noProof/>
            <w:webHidden/>
          </w:rPr>
        </w:r>
        <w:r w:rsidR="00C848DA">
          <w:rPr>
            <w:noProof/>
            <w:webHidden/>
          </w:rPr>
          <w:fldChar w:fldCharType="separate"/>
        </w:r>
        <w:r w:rsidR="00D555E0">
          <w:rPr>
            <w:noProof/>
            <w:webHidden/>
          </w:rPr>
          <w:t>34</w:t>
        </w:r>
        <w:r w:rsidR="00C848DA">
          <w:rPr>
            <w:noProof/>
            <w:webHidden/>
          </w:rPr>
          <w:fldChar w:fldCharType="end"/>
        </w:r>
      </w:hyperlink>
    </w:p>
    <w:p w14:paraId="1E7AB796" w14:textId="136C4646"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5" w:history="1">
        <w:r w:rsidR="00C848DA" w:rsidRPr="009B07A0">
          <w:rPr>
            <w:rStyle w:val="Hyperlink"/>
            <w:noProof/>
          </w:rPr>
          <w:t>6.8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Exported Scheduling Options</w:t>
        </w:r>
        <w:r w:rsidR="00C848DA">
          <w:rPr>
            <w:noProof/>
            <w:webHidden/>
          </w:rPr>
          <w:tab/>
        </w:r>
        <w:r w:rsidR="00C848DA">
          <w:rPr>
            <w:noProof/>
            <w:webHidden/>
          </w:rPr>
          <w:fldChar w:fldCharType="begin"/>
        </w:r>
        <w:r w:rsidR="00C848DA">
          <w:rPr>
            <w:noProof/>
            <w:webHidden/>
          </w:rPr>
          <w:instrText xml:space="preserve"> PAGEREF _Toc518911205 \h </w:instrText>
        </w:r>
        <w:r w:rsidR="00C848DA">
          <w:rPr>
            <w:noProof/>
            <w:webHidden/>
          </w:rPr>
        </w:r>
        <w:r w:rsidR="00C848DA">
          <w:rPr>
            <w:noProof/>
            <w:webHidden/>
          </w:rPr>
          <w:fldChar w:fldCharType="separate"/>
        </w:r>
        <w:r w:rsidR="00D555E0">
          <w:rPr>
            <w:noProof/>
            <w:webHidden/>
          </w:rPr>
          <w:t>35</w:t>
        </w:r>
        <w:r w:rsidR="00C848DA">
          <w:rPr>
            <w:noProof/>
            <w:webHidden/>
          </w:rPr>
          <w:fldChar w:fldCharType="end"/>
        </w:r>
      </w:hyperlink>
    </w:p>
    <w:p w14:paraId="64E1B315" w14:textId="4CFFC0DE"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06" w:history="1">
        <w:r w:rsidR="00C848DA" w:rsidRPr="009B07A0">
          <w:rPr>
            <w:rStyle w:val="Hyperlink"/>
            <w:noProof/>
          </w:rPr>
          <w:t>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Archiving and Purging</w:t>
        </w:r>
        <w:r w:rsidR="00C848DA">
          <w:rPr>
            <w:noProof/>
            <w:webHidden/>
          </w:rPr>
          <w:tab/>
        </w:r>
        <w:r w:rsidR="00C848DA">
          <w:rPr>
            <w:noProof/>
            <w:webHidden/>
          </w:rPr>
          <w:fldChar w:fldCharType="begin"/>
        </w:r>
        <w:r w:rsidR="00C848DA">
          <w:rPr>
            <w:noProof/>
            <w:webHidden/>
          </w:rPr>
          <w:instrText xml:space="preserve"> PAGEREF _Toc518911206 \h </w:instrText>
        </w:r>
        <w:r w:rsidR="00C848DA">
          <w:rPr>
            <w:noProof/>
            <w:webHidden/>
          </w:rPr>
        </w:r>
        <w:r w:rsidR="00C848DA">
          <w:rPr>
            <w:noProof/>
            <w:webHidden/>
          </w:rPr>
          <w:fldChar w:fldCharType="separate"/>
        </w:r>
        <w:r w:rsidR="00D555E0">
          <w:rPr>
            <w:noProof/>
            <w:webHidden/>
          </w:rPr>
          <w:t>36</w:t>
        </w:r>
        <w:r w:rsidR="00C848DA">
          <w:rPr>
            <w:noProof/>
            <w:webHidden/>
          </w:rPr>
          <w:fldChar w:fldCharType="end"/>
        </w:r>
      </w:hyperlink>
    </w:p>
    <w:p w14:paraId="41A0124F" w14:textId="5949AE6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7" w:history="1">
        <w:r w:rsidR="00C848DA" w:rsidRPr="009B07A0">
          <w:rPr>
            <w:rStyle w:val="Hyperlink"/>
            <w:noProof/>
          </w:rPr>
          <w:t>7.1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Archiving</w:t>
        </w:r>
        <w:r w:rsidR="00C848DA">
          <w:rPr>
            <w:noProof/>
            <w:webHidden/>
          </w:rPr>
          <w:tab/>
        </w:r>
        <w:r w:rsidR="00C848DA">
          <w:rPr>
            <w:noProof/>
            <w:webHidden/>
          </w:rPr>
          <w:fldChar w:fldCharType="begin"/>
        </w:r>
        <w:r w:rsidR="00C848DA">
          <w:rPr>
            <w:noProof/>
            <w:webHidden/>
          </w:rPr>
          <w:instrText xml:space="preserve"> PAGEREF _Toc518911207 \h </w:instrText>
        </w:r>
        <w:r w:rsidR="00C848DA">
          <w:rPr>
            <w:noProof/>
            <w:webHidden/>
          </w:rPr>
        </w:r>
        <w:r w:rsidR="00C848DA">
          <w:rPr>
            <w:noProof/>
            <w:webHidden/>
          </w:rPr>
          <w:fldChar w:fldCharType="separate"/>
        </w:r>
        <w:r w:rsidR="00D555E0">
          <w:rPr>
            <w:noProof/>
            <w:webHidden/>
          </w:rPr>
          <w:t>36</w:t>
        </w:r>
        <w:r w:rsidR="00C848DA">
          <w:rPr>
            <w:noProof/>
            <w:webHidden/>
          </w:rPr>
          <w:fldChar w:fldCharType="end"/>
        </w:r>
      </w:hyperlink>
    </w:p>
    <w:p w14:paraId="34EB26D5" w14:textId="1CB38358"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8" w:history="1">
        <w:r w:rsidR="00C848DA" w:rsidRPr="009B07A0">
          <w:rPr>
            <w:rStyle w:val="Hyperlink"/>
            <w:noProof/>
          </w:rPr>
          <w:t>7.2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Purging</w:t>
        </w:r>
        <w:r w:rsidR="00C848DA">
          <w:rPr>
            <w:noProof/>
            <w:webHidden/>
          </w:rPr>
          <w:tab/>
        </w:r>
        <w:r w:rsidR="00C848DA">
          <w:rPr>
            <w:noProof/>
            <w:webHidden/>
          </w:rPr>
          <w:fldChar w:fldCharType="begin"/>
        </w:r>
        <w:r w:rsidR="00C848DA">
          <w:rPr>
            <w:noProof/>
            <w:webHidden/>
          </w:rPr>
          <w:instrText xml:space="preserve"> PAGEREF _Toc518911208 \h </w:instrText>
        </w:r>
        <w:r w:rsidR="00C848DA">
          <w:rPr>
            <w:noProof/>
            <w:webHidden/>
          </w:rPr>
        </w:r>
        <w:r w:rsidR="00C848DA">
          <w:rPr>
            <w:noProof/>
            <w:webHidden/>
          </w:rPr>
          <w:fldChar w:fldCharType="separate"/>
        </w:r>
        <w:r w:rsidR="00D555E0">
          <w:rPr>
            <w:noProof/>
            <w:webHidden/>
          </w:rPr>
          <w:t>36</w:t>
        </w:r>
        <w:r w:rsidR="00C848DA">
          <w:rPr>
            <w:noProof/>
            <w:webHidden/>
          </w:rPr>
          <w:fldChar w:fldCharType="end"/>
        </w:r>
      </w:hyperlink>
    </w:p>
    <w:p w14:paraId="3C3D93D1" w14:textId="1AC3235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09" w:history="1">
        <w:r w:rsidR="00C848DA" w:rsidRPr="009B07A0">
          <w:rPr>
            <w:rStyle w:val="Hyperlink"/>
            <w:noProof/>
          </w:rPr>
          <w:t>7.3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ADT Module</w:t>
        </w:r>
        <w:r w:rsidR="00C848DA">
          <w:rPr>
            <w:noProof/>
            <w:webHidden/>
          </w:rPr>
          <w:tab/>
        </w:r>
        <w:r w:rsidR="00C848DA">
          <w:rPr>
            <w:noProof/>
            <w:webHidden/>
          </w:rPr>
          <w:fldChar w:fldCharType="begin"/>
        </w:r>
        <w:r w:rsidR="00C848DA">
          <w:rPr>
            <w:noProof/>
            <w:webHidden/>
          </w:rPr>
          <w:instrText xml:space="preserve"> PAGEREF _Toc518911209 \h </w:instrText>
        </w:r>
        <w:r w:rsidR="00C848DA">
          <w:rPr>
            <w:noProof/>
            <w:webHidden/>
          </w:rPr>
        </w:r>
        <w:r w:rsidR="00C848DA">
          <w:rPr>
            <w:noProof/>
            <w:webHidden/>
          </w:rPr>
          <w:fldChar w:fldCharType="separate"/>
        </w:r>
        <w:r w:rsidR="00D555E0">
          <w:rPr>
            <w:noProof/>
            <w:webHidden/>
          </w:rPr>
          <w:t>36</w:t>
        </w:r>
        <w:r w:rsidR="00C848DA">
          <w:rPr>
            <w:noProof/>
            <w:webHidden/>
          </w:rPr>
          <w:fldChar w:fldCharType="end"/>
        </w:r>
      </w:hyperlink>
    </w:p>
    <w:p w14:paraId="215C9BFC" w14:textId="18AD51E5"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10" w:history="1">
        <w:r w:rsidR="00C848DA" w:rsidRPr="009B07A0">
          <w:rPr>
            <w:rStyle w:val="Hyperlink"/>
            <w:noProof/>
          </w:rPr>
          <w:t>7.4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ACRP Database Conversion Option</w:t>
        </w:r>
        <w:r w:rsidR="00C848DA">
          <w:rPr>
            <w:noProof/>
            <w:webHidden/>
          </w:rPr>
          <w:tab/>
        </w:r>
        <w:r w:rsidR="00C848DA">
          <w:rPr>
            <w:noProof/>
            <w:webHidden/>
          </w:rPr>
          <w:fldChar w:fldCharType="begin"/>
        </w:r>
        <w:r w:rsidR="00C848DA">
          <w:rPr>
            <w:noProof/>
            <w:webHidden/>
          </w:rPr>
          <w:instrText xml:space="preserve"> PAGEREF _Toc518911210 \h </w:instrText>
        </w:r>
        <w:r w:rsidR="00C848DA">
          <w:rPr>
            <w:noProof/>
            <w:webHidden/>
          </w:rPr>
        </w:r>
        <w:r w:rsidR="00C848DA">
          <w:rPr>
            <w:noProof/>
            <w:webHidden/>
          </w:rPr>
          <w:fldChar w:fldCharType="separate"/>
        </w:r>
        <w:r w:rsidR="00D555E0">
          <w:rPr>
            <w:noProof/>
            <w:webHidden/>
          </w:rPr>
          <w:t>36</w:t>
        </w:r>
        <w:r w:rsidR="00C848DA">
          <w:rPr>
            <w:noProof/>
            <w:webHidden/>
          </w:rPr>
          <w:fldChar w:fldCharType="end"/>
        </w:r>
      </w:hyperlink>
    </w:p>
    <w:p w14:paraId="78D8CAF7" w14:textId="3AEAF0D4"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11" w:history="1">
        <w:r w:rsidR="00C848DA" w:rsidRPr="009B07A0">
          <w:rPr>
            <w:rStyle w:val="Hyperlink"/>
            <w:noProof/>
          </w:rPr>
          <w:t>7.5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Purger</w:t>
        </w:r>
        <w:r w:rsidR="00C848DA">
          <w:rPr>
            <w:noProof/>
            <w:webHidden/>
          </w:rPr>
          <w:tab/>
        </w:r>
        <w:r w:rsidR="00C848DA">
          <w:rPr>
            <w:noProof/>
            <w:webHidden/>
          </w:rPr>
          <w:fldChar w:fldCharType="begin"/>
        </w:r>
        <w:r w:rsidR="00C848DA">
          <w:rPr>
            <w:noProof/>
            <w:webHidden/>
          </w:rPr>
          <w:instrText xml:space="preserve"> PAGEREF _Toc518911211 \h </w:instrText>
        </w:r>
        <w:r w:rsidR="00C848DA">
          <w:rPr>
            <w:noProof/>
            <w:webHidden/>
          </w:rPr>
        </w:r>
        <w:r w:rsidR="00C848DA">
          <w:rPr>
            <w:noProof/>
            <w:webHidden/>
          </w:rPr>
          <w:fldChar w:fldCharType="separate"/>
        </w:r>
        <w:r w:rsidR="00D555E0">
          <w:rPr>
            <w:noProof/>
            <w:webHidden/>
          </w:rPr>
          <w:t>37</w:t>
        </w:r>
        <w:r w:rsidR="00C848DA">
          <w:rPr>
            <w:noProof/>
            <w:webHidden/>
          </w:rPr>
          <w:fldChar w:fldCharType="end"/>
        </w:r>
      </w:hyperlink>
    </w:p>
    <w:p w14:paraId="2FEF5D51" w14:textId="5BF6E1D6"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12" w:history="1">
        <w:r w:rsidR="00C848DA" w:rsidRPr="009B07A0">
          <w:rPr>
            <w:rStyle w:val="Hyperlink"/>
            <w:noProof/>
          </w:rPr>
          <w:t>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Callable Routines/Entry Points/Application Program Interfaces</w:t>
        </w:r>
        <w:r w:rsidR="00C848DA">
          <w:rPr>
            <w:noProof/>
            <w:webHidden/>
          </w:rPr>
          <w:tab/>
        </w:r>
        <w:r w:rsidR="00C848DA">
          <w:rPr>
            <w:noProof/>
            <w:webHidden/>
          </w:rPr>
          <w:fldChar w:fldCharType="begin"/>
        </w:r>
        <w:r w:rsidR="00C848DA">
          <w:rPr>
            <w:noProof/>
            <w:webHidden/>
          </w:rPr>
          <w:instrText xml:space="preserve"> PAGEREF _Toc518911212 \h </w:instrText>
        </w:r>
        <w:r w:rsidR="00C848DA">
          <w:rPr>
            <w:noProof/>
            <w:webHidden/>
          </w:rPr>
        </w:r>
        <w:r w:rsidR="00C848DA">
          <w:rPr>
            <w:noProof/>
            <w:webHidden/>
          </w:rPr>
          <w:fldChar w:fldCharType="separate"/>
        </w:r>
        <w:r w:rsidR="00D555E0">
          <w:rPr>
            <w:noProof/>
            <w:webHidden/>
          </w:rPr>
          <w:t>38</w:t>
        </w:r>
        <w:r w:rsidR="00C848DA">
          <w:rPr>
            <w:noProof/>
            <w:webHidden/>
          </w:rPr>
          <w:fldChar w:fldCharType="end"/>
        </w:r>
      </w:hyperlink>
    </w:p>
    <w:p w14:paraId="0CDBC25F" w14:textId="016BFE37" w:rsidR="00C848DA" w:rsidRDefault="00DC46C7">
      <w:pPr>
        <w:pStyle w:val="TOC3"/>
        <w:rPr>
          <w:rFonts w:asciiTheme="minorHAnsi" w:eastAsiaTheme="minorEastAsia" w:hAnsiTheme="minorHAnsi" w:cstheme="minorBidi"/>
          <w:noProof/>
          <w:color w:val="auto"/>
          <w:sz w:val="22"/>
          <w:szCs w:val="22"/>
          <w:lang w:eastAsia="en-US"/>
        </w:rPr>
      </w:pPr>
      <w:hyperlink w:anchor="_Toc518911213" w:history="1">
        <w:r w:rsidR="00C848DA" w:rsidRPr="009B07A0">
          <w:rPr>
            <w:rStyle w:val="Hyperlink"/>
            <w:noProof/>
          </w:rPr>
          <w:t>^SDMHAD</w:t>
        </w:r>
        <w:r w:rsidR="00C848DA">
          <w:rPr>
            <w:noProof/>
            <w:webHidden/>
          </w:rPr>
          <w:tab/>
        </w:r>
        <w:r w:rsidR="00C848DA">
          <w:rPr>
            <w:noProof/>
            <w:webHidden/>
          </w:rPr>
          <w:fldChar w:fldCharType="begin"/>
        </w:r>
        <w:r w:rsidR="00C848DA">
          <w:rPr>
            <w:noProof/>
            <w:webHidden/>
          </w:rPr>
          <w:instrText xml:space="preserve"> PAGEREF _Toc518911213 \h </w:instrText>
        </w:r>
        <w:r w:rsidR="00C848DA">
          <w:rPr>
            <w:noProof/>
            <w:webHidden/>
          </w:rPr>
        </w:r>
        <w:r w:rsidR="00C848DA">
          <w:rPr>
            <w:noProof/>
            <w:webHidden/>
          </w:rPr>
          <w:fldChar w:fldCharType="separate"/>
        </w:r>
        <w:r w:rsidR="00D555E0">
          <w:rPr>
            <w:noProof/>
            <w:webHidden/>
          </w:rPr>
          <w:t>38</w:t>
        </w:r>
        <w:r w:rsidR="00C848DA">
          <w:rPr>
            <w:noProof/>
            <w:webHidden/>
          </w:rPr>
          <w:fldChar w:fldCharType="end"/>
        </w:r>
      </w:hyperlink>
    </w:p>
    <w:p w14:paraId="65BC7719" w14:textId="64B13921" w:rsidR="00C848DA" w:rsidRDefault="00DC46C7">
      <w:pPr>
        <w:pStyle w:val="TOC3"/>
        <w:rPr>
          <w:rFonts w:asciiTheme="minorHAnsi" w:eastAsiaTheme="minorEastAsia" w:hAnsiTheme="minorHAnsi" w:cstheme="minorBidi"/>
          <w:noProof/>
          <w:color w:val="auto"/>
          <w:sz w:val="22"/>
          <w:szCs w:val="22"/>
          <w:lang w:eastAsia="en-US"/>
        </w:rPr>
      </w:pPr>
      <w:hyperlink w:anchor="_Toc518911214" w:history="1">
        <w:r w:rsidR="00C848DA" w:rsidRPr="009B07A0">
          <w:rPr>
            <w:rStyle w:val="Hyperlink"/>
            <w:noProof/>
          </w:rPr>
          <w:t>^SDMHAD1</w:t>
        </w:r>
        <w:r w:rsidR="00C848DA">
          <w:rPr>
            <w:noProof/>
            <w:webHidden/>
          </w:rPr>
          <w:tab/>
        </w:r>
        <w:r w:rsidR="00C848DA">
          <w:rPr>
            <w:noProof/>
            <w:webHidden/>
          </w:rPr>
          <w:fldChar w:fldCharType="begin"/>
        </w:r>
        <w:r w:rsidR="00C848DA">
          <w:rPr>
            <w:noProof/>
            <w:webHidden/>
          </w:rPr>
          <w:instrText xml:space="preserve"> PAGEREF _Toc518911214 \h </w:instrText>
        </w:r>
        <w:r w:rsidR="00C848DA">
          <w:rPr>
            <w:noProof/>
            <w:webHidden/>
          </w:rPr>
        </w:r>
        <w:r w:rsidR="00C848DA">
          <w:rPr>
            <w:noProof/>
            <w:webHidden/>
          </w:rPr>
          <w:fldChar w:fldCharType="separate"/>
        </w:r>
        <w:r w:rsidR="00D555E0">
          <w:rPr>
            <w:noProof/>
            <w:webHidden/>
          </w:rPr>
          <w:t>40</w:t>
        </w:r>
        <w:r w:rsidR="00C848DA">
          <w:rPr>
            <w:noProof/>
            <w:webHidden/>
          </w:rPr>
          <w:fldChar w:fldCharType="end"/>
        </w:r>
      </w:hyperlink>
    </w:p>
    <w:p w14:paraId="0A31E9F4" w14:textId="02DEDCB5" w:rsidR="00C848DA" w:rsidRDefault="00DC46C7">
      <w:pPr>
        <w:pStyle w:val="TOC3"/>
        <w:rPr>
          <w:rFonts w:asciiTheme="minorHAnsi" w:eastAsiaTheme="minorEastAsia" w:hAnsiTheme="minorHAnsi" w:cstheme="minorBidi"/>
          <w:noProof/>
          <w:color w:val="auto"/>
          <w:sz w:val="22"/>
          <w:szCs w:val="22"/>
          <w:lang w:eastAsia="en-US"/>
        </w:rPr>
      </w:pPr>
      <w:hyperlink w:anchor="_Toc518911215" w:history="1">
        <w:r w:rsidR="00C848DA" w:rsidRPr="009B07A0">
          <w:rPr>
            <w:rStyle w:val="Hyperlink"/>
            <w:noProof/>
          </w:rPr>
          <w:t>^SDMHNS</w:t>
        </w:r>
        <w:r w:rsidR="00C848DA">
          <w:rPr>
            <w:noProof/>
            <w:webHidden/>
          </w:rPr>
          <w:tab/>
        </w:r>
        <w:r w:rsidR="00C848DA">
          <w:rPr>
            <w:noProof/>
            <w:webHidden/>
          </w:rPr>
          <w:fldChar w:fldCharType="begin"/>
        </w:r>
        <w:r w:rsidR="00C848DA">
          <w:rPr>
            <w:noProof/>
            <w:webHidden/>
          </w:rPr>
          <w:instrText xml:space="preserve"> PAGEREF _Toc518911215 \h </w:instrText>
        </w:r>
        <w:r w:rsidR="00C848DA">
          <w:rPr>
            <w:noProof/>
            <w:webHidden/>
          </w:rPr>
        </w:r>
        <w:r w:rsidR="00C848DA">
          <w:rPr>
            <w:noProof/>
            <w:webHidden/>
          </w:rPr>
          <w:fldChar w:fldCharType="separate"/>
        </w:r>
        <w:r w:rsidR="00D555E0">
          <w:rPr>
            <w:noProof/>
            <w:webHidden/>
          </w:rPr>
          <w:t>43</w:t>
        </w:r>
        <w:r w:rsidR="00C848DA">
          <w:rPr>
            <w:noProof/>
            <w:webHidden/>
          </w:rPr>
          <w:fldChar w:fldCharType="end"/>
        </w:r>
      </w:hyperlink>
    </w:p>
    <w:p w14:paraId="37E8F063" w14:textId="4DE19C25" w:rsidR="00C848DA" w:rsidRDefault="00DC46C7">
      <w:pPr>
        <w:pStyle w:val="TOC3"/>
        <w:rPr>
          <w:rFonts w:asciiTheme="minorHAnsi" w:eastAsiaTheme="minorEastAsia" w:hAnsiTheme="minorHAnsi" w:cstheme="minorBidi"/>
          <w:noProof/>
          <w:color w:val="auto"/>
          <w:sz w:val="22"/>
          <w:szCs w:val="22"/>
          <w:lang w:eastAsia="en-US"/>
        </w:rPr>
      </w:pPr>
      <w:hyperlink w:anchor="_Toc518911216" w:history="1">
        <w:r w:rsidR="00C848DA" w:rsidRPr="009B07A0">
          <w:rPr>
            <w:rStyle w:val="Hyperlink"/>
            <w:noProof/>
          </w:rPr>
          <w:t>^SDMHNS1</w:t>
        </w:r>
        <w:r w:rsidR="00C848DA">
          <w:rPr>
            <w:noProof/>
            <w:webHidden/>
          </w:rPr>
          <w:tab/>
        </w:r>
        <w:r w:rsidR="00C848DA">
          <w:rPr>
            <w:noProof/>
            <w:webHidden/>
          </w:rPr>
          <w:fldChar w:fldCharType="begin"/>
        </w:r>
        <w:r w:rsidR="00C848DA">
          <w:rPr>
            <w:noProof/>
            <w:webHidden/>
          </w:rPr>
          <w:instrText xml:space="preserve"> PAGEREF _Toc518911216 \h </w:instrText>
        </w:r>
        <w:r w:rsidR="00C848DA">
          <w:rPr>
            <w:noProof/>
            <w:webHidden/>
          </w:rPr>
        </w:r>
        <w:r w:rsidR="00C848DA">
          <w:rPr>
            <w:noProof/>
            <w:webHidden/>
          </w:rPr>
          <w:fldChar w:fldCharType="separate"/>
        </w:r>
        <w:r w:rsidR="00D555E0">
          <w:rPr>
            <w:noProof/>
            <w:webHidden/>
          </w:rPr>
          <w:t>45</w:t>
        </w:r>
        <w:r w:rsidR="00C848DA">
          <w:rPr>
            <w:noProof/>
            <w:webHidden/>
          </w:rPr>
          <w:fldChar w:fldCharType="end"/>
        </w:r>
      </w:hyperlink>
    </w:p>
    <w:p w14:paraId="7E5AC906" w14:textId="458CAEE8" w:rsidR="00C848DA" w:rsidRDefault="00DC46C7">
      <w:pPr>
        <w:pStyle w:val="TOC3"/>
        <w:rPr>
          <w:rFonts w:asciiTheme="minorHAnsi" w:eastAsiaTheme="minorEastAsia" w:hAnsiTheme="minorHAnsi" w:cstheme="minorBidi"/>
          <w:noProof/>
          <w:color w:val="auto"/>
          <w:sz w:val="22"/>
          <w:szCs w:val="22"/>
          <w:lang w:eastAsia="en-US"/>
        </w:rPr>
      </w:pPr>
      <w:hyperlink w:anchor="_Toc518911217" w:history="1">
        <w:r w:rsidR="00C848DA" w:rsidRPr="009B07A0">
          <w:rPr>
            <w:rStyle w:val="Hyperlink"/>
            <w:noProof/>
          </w:rPr>
          <w:t>^SDAMQ</w:t>
        </w:r>
        <w:r w:rsidR="00C848DA">
          <w:rPr>
            <w:noProof/>
            <w:webHidden/>
          </w:rPr>
          <w:tab/>
        </w:r>
        <w:r w:rsidR="00C848DA">
          <w:rPr>
            <w:noProof/>
            <w:webHidden/>
          </w:rPr>
          <w:fldChar w:fldCharType="begin"/>
        </w:r>
        <w:r w:rsidR="00C848DA">
          <w:rPr>
            <w:noProof/>
            <w:webHidden/>
          </w:rPr>
          <w:instrText xml:space="preserve"> PAGEREF _Toc518911217 \h </w:instrText>
        </w:r>
        <w:r w:rsidR="00C848DA">
          <w:rPr>
            <w:noProof/>
            <w:webHidden/>
          </w:rPr>
        </w:r>
        <w:r w:rsidR="00C848DA">
          <w:rPr>
            <w:noProof/>
            <w:webHidden/>
          </w:rPr>
          <w:fldChar w:fldCharType="separate"/>
        </w:r>
        <w:r w:rsidR="00D555E0">
          <w:rPr>
            <w:noProof/>
            <w:webHidden/>
          </w:rPr>
          <w:t>47</w:t>
        </w:r>
        <w:r w:rsidR="00C848DA">
          <w:rPr>
            <w:noProof/>
            <w:webHidden/>
          </w:rPr>
          <w:fldChar w:fldCharType="end"/>
        </w:r>
      </w:hyperlink>
    </w:p>
    <w:p w14:paraId="7BDEDAD2" w14:textId="56F3187A" w:rsidR="00C848DA" w:rsidRDefault="00DC46C7">
      <w:pPr>
        <w:pStyle w:val="TOC3"/>
        <w:rPr>
          <w:rFonts w:asciiTheme="minorHAnsi" w:eastAsiaTheme="minorEastAsia" w:hAnsiTheme="minorHAnsi" w:cstheme="minorBidi"/>
          <w:noProof/>
          <w:color w:val="auto"/>
          <w:sz w:val="22"/>
          <w:szCs w:val="22"/>
          <w:lang w:eastAsia="en-US"/>
        </w:rPr>
      </w:pPr>
      <w:hyperlink w:anchor="_Toc518911218" w:history="1">
        <w:r w:rsidR="00C848DA" w:rsidRPr="009B07A0">
          <w:rPr>
            <w:rStyle w:val="Hyperlink"/>
            <w:noProof/>
          </w:rPr>
          <w:t>EN^SDMHPRO</w:t>
        </w:r>
        <w:r w:rsidR="00C848DA">
          <w:rPr>
            <w:noProof/>
            <w:webHidden/>
          </w:rPr>
          <w:tab/>
        </w:r>
        <w:r w:rsidR="00C848DA">
          <w:rPr>
            <w:noProof/>
            <w:webHidden/>
          </w:rPr>
          <w:fldChar w:fldCharType="begin"/>
        </w:r>
        <w:r w:rsidR="00C848DA">
          <w:rPr>
            <w:noProof/>
            <w:webHidden/>
          </w:rPr>
          <w:instrText xml:space="preserve"> PAGEREF _Toc518911218 \h </w:instrText>
        </w:r>
        <w:r w:rsidR="00C848DA">
          <w:rPr>
            <w:noProof/>
            <w:webHidden/>
          </w:rPr>
        </w:r>
        <w:r w:rsidR="00C848DA">
          <w:rPr>
            <w:noProof/>
            <w:webHidden/>
          </w:rPr>
          <w:fldChar w:fldCharType="separate"/>
        </w:r>
        <w:r w:rsidR="00D555E0">
          <w:rPr>
            <w:noProof/>
            <w:webHidden/>
          </w:rPr>
          <w:t>49</w:t>
        </w:r>
        <w:r w:rsidR="00C848DA">
          <w:rPr>
            <w:noProof/>
            <w:webHidden/>
          </w:rPr>
          <w:fldChar w:fldCharType="end"/>
        </w:r>
      </w:hyperlink>
    </w:p>
    <w:p w14:paraId="2F7D9D01" w14:textId="39B68C0F" w:rsidR="00C848DA" w:rsidRDefault="00DC46C7">
      <w:pPr>
        <w:pStyle w:val="TOC3"/>
        <w:rPr>
          <w:rFonts w:asciiTheme="minorHAnsi" w:eastAsiaTheme="minorEastAsia" w:hAnsiTheme="minorHAnsi" w:cstheme="minorBidi"/>
          <w:noProof/>
          <w:color w:val="auto"/>
          <w:sz w:val="22"/>
          <w:szCs w:val="22"/>
          <w:lang w:eastAsia="en-US"/>
        </w:rPr>
      </w:pPr>
      <w:hyperlink w:anchor="_Toc518911219" w:history="1">
        <w:r w:rsidR="00C848DA" w:rsidRPr="009B07A0">
          <w:rPr>
            <w:rStyle w:val="Hyperlink"/>
            <w:noProof/>
          </w:rPr>
          <w:t>^SDMHPRO1</w:t>
        </w:r>
        <w:r w:rsidR="00C848DA">
          <w:rPr>
            <w:noProof/>
            <w:webHidden/>
          </w:rPr>
          <w:tab/>
        </w:r>
        <w:r w:rsidR="00C848DA">
          <w:rPr>
            <w:noProof/>
            <w:webHidden/>
          </w:rPr>
          <w:fldChar w:fldCharType="begin"/>
        </w:r>
        <w:r w:rsidR="00C848DA">
          <w:rPr>
            <w:noProof/>
            <w:webHidden/>
          </w:rPr>
          <w:instrText xml:space="preserve"> PAGEREF _Toc518911219 \h </w:instrText>
        </w:r>
        <w:r w:rsidR="00C848DA">
          <w:rPr>
            <w:noProof/>
            <w:webHidden/>
          </w:rPr>
        </w:r>
        <w:r w:rsidR="00C848DA">
          <w:rPr>
            <w:noProof/>
            <w:webHidden/>
          </w:rPr>
          <w:fldChar w:fldCharType="separate"/>
        </w:r>
        <w:r w:rsidR="00D555E0">
          <w:rPr>
            <w:noProof/>
            <w:webHidden/>
          </w:rPr>
          <w:t>51</w:t>
        </w:r>
        <w:r w:rsidR="00C848DA">
          <w:rPr>
            <w:noProof/>
            <w:webHidden/>
          </w:rPr>
          <w:fldChar w:fldCharType="end"/>
        </w:r>
      </w:hyperlink>
    </w:p>
    <w:p w14:paraId="00FD0CCE" w14:textId="365610ED" w:rsidR="00C848DA" w:rsidRDefault="00DC46C7">
      <w:pPr>
        <w:pStyle w:val="TOC3"/>
        <w:rPr>
          <w:rFonts w:asciiTheme="minorHAnsi" w:eastAsiaTheme="minorEastAsia" w:hAnsiTheme="minorHAnsi" w:cstheme="minorBidi"/>
          <w:noProof/>
          <w:color w:val="auto"/>
          <w:sz w:val="22"/>
          <w:szCs w:val="22"/>
          <w:lang w:eastAsia="en-US"/>
        </w:rPr>
      </w:pPr>
      <w:hyperlink w:anchor="_Toc518911220" w:history="1">
        <w:r w:rsidR="00C848DA" w:rsidRPr="009B07A0">
          <w:rPr>
            <w:rStyle w:val="Hyperlink"/>
            <w:noProof/>
          </w:rPr>
          <w:t>EN^SDMHAP</w:t>
        </w:r>
        <w:r w:rsidR="00C848DA">
          <w:rPr>
            <w:noProof/>
            <w:webHidden/>
          </w:rPr>
          <w:tab/>
        </w:r>
        <w:r w:rsidR="00C848DA">
          <w:rPr>
            <w:noProof/>
            <w:webHidden/>
          </w:rPr>
          <w:fldChar w:fldCharType="begin"/>
        </w:r>
        <w:r w:rsidR="00C848DA">
          <w:rPr>
            <w:noProof/>
            <w:webHidden/>
          </w:rPr>
          <w:instrText xml:space="preserve"> PAGEREF _Toc518911220 \h </w:instrText>
        </w:r>
        <w:r w:rsidR="00C848DA">
          <w:rPr>
            <w:noProof/>
            <w:webHidden/>
          </w:rPr>
        </w:r>
        <w:r w:rsidR="00C848DA">
          <w:rPr>
            <w:noProof/>
            <w:webHidden/>
          </w:rPr>
          <w:fldChar w:fldCharType="separate"/>
        </w:r>
        <w:r w:rsidR="00D555E0">
          <w:rPr>
            <w:noProof/>
            <w:webHidden/>
          </w:rPr>
          <w:t>54</w:t>
        </w:r>
        <w:r w:rsidR="00C848DA">
          <w:rPr>
            <w:noProof/>
            <w:webHidden/>
          </w:rPr>
          <w:fldChar w:fldCharType="end"/>
        </w:r>
      </w:hyperlink>
    </w:p>
    <w:p w14:paraId="06E0DB5C" w14:textId="4D96FA7D" w:rsidR="00C848DA" w:rsidRDefault="00DC46C7">
      <w:pPr>
        <w:pStyle w:val="TOC3"/>
        <w:rPr>
          <w:rFonts w:asciiTheme="minorHAnsi" w:eastAsiaTheme="minorEastAsia" w:hAnsiTheme="minorHAnsi" w:cstheme="minorBidi"/>
          <w:noProof/>
          <w:color w:val="auto"/>
          <w:sz w:val="22"/>
          <w:szCs w:val="22"/>
          <w:lang w:eastAsia="en-US"/>
        </w:rPr>
      </w:pPr>
      <w:hyperlink w:anchor="_Toc518911221" w:history="1">
        <w:r w:rsidR="00C848DA" w:rsidRPr="009B07A0">
          <w:rPr>
            <w:rStyle w:val="Hyperlink"/>
            <w:noProof/>
          </w:rPr>
          <w:t>EN^SDMHAP1</w:t>
        </w:r>
        <w:r w:rsidR="00C848DA">
          <w:rPr>
            <w:noProof/>
            <w:webHidden/>
          </w:rPr>
          <w:tab/>
        </w:r>
        <w:r w:rsidR="00C848DA">
          <w:rPr>
            <w:noProof/>
            <w:webHidden/>
          </w:rPr>
          <w:fldChar w:fldCharType="begin"/>
        </w:r>
        <w:r w:rsidR="00C848DA">
          <w:rPr>
            <w:noProof/>
            <w:webHidden/>
          </w:rPr>
          <w:instrText xml:space="preserve"> PAGEREF _Toc518911221 \h </w:instrText>
        </w:r>
        <w:r w:rsidR="00C848DA">
          <w:rPr>
            <w:noProof/>
            <w:webHidden/>
          </w:rPr>
        </w:r>
        <w:r w:rsidR="00C848DA">
          <w:rPr>
            <w:noProof/>
            <w:webHidden/>
          </w:rPr>
          <w:fldChar w:fldCharType="separate"/>
        </w:r>
        <w:r w:rsidR="00D555E0">
          <w:rPr>
            <w:noProof/>
            <w:webHidden/>
          </w:rPr>
          <w:t>57</w:t>
        </w:r>
        <w:r w:rsidR="00C848DA">
          <w:rPr>
            <w:noProof/>
            <w:webHidden/>
          </w:rPr>
          <w:fldChar w:fldCharType="end"/>
        </w:r>
      </w:hyperlink>
    </w:p>
    <w:p w14:paraId="7B4C0574" w14:textId="0D037CD9"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22" w:history="1">
        <w:r w:rsidR="00C848DA" w:rsidRPr="009B07A0">
          <w:rPr>
            <w:rStyle w:val="Hyperlink"/>
            <w:noProof/>
            <w:lang w:eastAsia="en-US"/>
          </w:rPr>
          <w:t>9</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lang w:eastAsia="en-US"/>
          </w:rPr>
          <w:t>External/Internal Relations</w:t>
        </w:r>
        <w:r w:rsidR="00C848DA">
          <w:rPr>
            <w:noProof/>
            <w:webHidden/>
          </w:rPr>
          <w:tab/>
        </w:r>
        <w:r w:rsidR="00C848DA">
          <w:rPr>
            <w:noProof/>
            <w:webHidden/>
          </w:rPr>
          <w:fldChar w:fldCharType="begin"/>
        </w:r>
        <w:r w:rsidR="00C848DA">
          <w:rPr>
            <w:noProof/>
            <w:webHidden/>
          </w:rPr>
          <w:instrText xml:space="preserve"> PAGEREF _Toc518911222 \h </w:instrText>
        </w:r>
        <w:r w:rsidR="00C848DA">
          <w:rPr>
            <w:noProof/>
            <w:webHidden/>
          </w:rPr>
        </w:r>
        <w:r w:rsidR="00C848DA">
          <w:rPr>
            <w:noProof/>
            <w:webHidden/>
          </w:rPr>
          <w:fldChar w:fldCharType="separate"/>
        </w:r>
        <w:r w:rsidR="00D555E0">
          <w:rPr>
            <w:noProof/>
            <w:webHidden/>
          </w:rPr>
          <w:t>60</w:t>
        </w:r>
        <w:r w:rsidR="00C848DA">
          <w:rPr>
            <w:noProof/>
            <w:webHidden/>
          </w:rPr>
          <w:fldChar w:fldCharType="end"/>
        </w:r>
      </w:hyperlink>
    </w:p>
    <w:p w14:paraId="2E7A1EDA" w14:textId="016BA1D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3" w:history="1">
        <w:r w:rsidR="00C848DA" w:rsidRPr="009B07A0">
          <w:rPr>
            <w:rStyle w:val="Hyperlink"/>
            <w:noProof/>
          </w:rPr>
          <w:t>9.1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External Relations</w:t>
        </w:r>
        <w:r w:rsidR="00C848DA">
          <w:rPr>
            <w:noProof/>
            <w:webHidden/>
          </w:rPr>
          <w:tab/>
        </w:r>
        <w:r w:rsidR="00C848DA">
          <w:rPr>
            <w:noProof/>
            <w:webHidden/>
          </w:rPr>
          <w:fldChar w:fldCharType="begin"/>
        </w:r>
        <w:r w:rsidR="00C848DA">
          <w:rPr>
            <w:noProof/>
            <w:webHidden/>
          </w:rPr>
          <w:instrText xml:space="preserve"> PAGEREF _Toc518911223 \h </w:instrText>
        </w:r>
        <w:r w:rsidR="00C848DA">
          <w:rPr>
            <w:noProof/>
            <w:webHidden/>
          </w:rPr>
        </w:r>
        <w:r w:rsidR="00C848DA">
          <w:rPr>
            <w:noProof/>
            <w:webHidden/>
          </w:rPr>
          <w:fldChar w:fldCharType="separate"/>
        </w:r>
        <w:r w:rsidR="00D555E0">
          <w:rPr>
            <w:noProof/>
            <w:webHidden/>
          </w:rPr>
          <w:t>60</w:t>
        </w:r>
        <w:r w:rsidR="00C848DA">
          <w:rPr>
            <w:noProof/>
            <w:webHidden/>
          </w:rPr>
          <w:fldChar w:fldCharType="end"/>
        </w:r>
      </w:hyperlink>
    </w:p>
    <w:p w14:paraId="1DFE5C0D" w14:textId="7A0282B5"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24" w:history="1">
        <w:r w:rsidR="00C848DA" w:rsidRPr="009B07A0">
          <w:rPr>
            <w:rStyle w:val="Hyperlink"/>
            <w:noProof/>
            <w:lang w:eastAsia="en-US"/>
          </w:rPr>
          <w:t>10</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lang w:eastAsia="en-US"/>
          </w:rPr>
          <w:t>DBIA Agreements</w:t>
        </w:r>
        <w:r w:rsidR="00C848DA">
          <w:rPr>
            <w:noProof/>
            <w:webHidden/>
          </w:rPr>
          <w:tab/>
        </w:r>
        <w:r w:rsidR="00C848DA">
          <w:rPr>
            <w:noProof/>
            <w:webHidden/>
          </w:rPr>
          <w:fldChar w:fldCharType="begin"/>
        </w:r>
        <w:r w:rsidR="00C848DA">
          <w:rPr>
            <w:noProof/>
            <w:webHidden/>
          </w:rPr>
          <w:instrText xml:space="preserve"> PAGEREF _Toc518911224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421E23CF" w14:textId="11F90627"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5" w:history="1">
        <w:r w:rsidR="00C848DA" w:rsidRPr="009B07A0">
          <w:rPr>
            <w:rStyle w:val="Hyperlink"/>
            <w:noProof/>
          </w:rPr>
          <w:t>10.1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DBIA AGREEMENTS - CUSTODIAL PACKAGE</w:t>
        </w:r>
        <w:r w:rsidR="00C848DA">
          <w:rPr>
            <w:noProof/>
            <w:webHidden/>
          </w:rPr>
          <w:tab/>
        </w:r>
        <w:r w:rsidR="00C848DA">
          <w:rPr>
            <w:noProof/>
            <w:webHidden/>
          </w:rPr>
          <w:fldChar w:fldCharType="begin"/>
        </w:r>
        <w:r w:rsidR="00C848DA">
          <w:rPr>
            <w:noProof/>
            <w:webHidden/>
          </w:rPr>
          <w:instrText xml:space="preserve"> PAGEREF _Toc518911225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195081CF" w14:textId="2049EE3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6" w:history="1">
        <w:r w:rsidR="00C848DA" w:rsidRPr="009B07A0">
          <w:rPr>
            <w:rStyle w:val="Hyperlink"/>
            <w:noProof/>
          </w:rPr>
          <w:t>10.2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DBIA AGREEMENTS - SUBSCRIBER PACKAGE</w:t>
        </w:r>
        <w:r w:rsidR="00C848DA">
          <w:rPr>
            <w:noProof/>
            <w:webHidden/>
          </w:rPr>
          <w:tab/>
        </w:r>
        <w:r w:rsidR="00C848DA">
          <w:rPr>
            <w:noProof/>
            <w:webHidden/>
          </w:rPr>
          <w:fldChar w:fldCharType="begin"/>
        </w:r>
        <w:r w:rsidR="00C848DA">
          <w:rPr>
            <w:noProof/>
            <w:webHidden/>
          </w:rPr>
          <w:instrText xml:space="preserve"> PAGEREF _Toc518911226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4090B239" w14:textId="730CDE88"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7" w:history="1">
        <w:r w:rsidR="00C848DA" w:rsidRPr="009B07A0">
          <w:rPr>
            <w:rStyle w:val="Hyperlink"/>
            <w:noProof/>
          </w:rPr>
          <w:t>10.3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Internal Relations</w:t>
        </w:r>
        <w:r w:rsidR="00C848DA">
          <w:rPr>
            <w:noProof/>
            <w:webHidden/>
          </w:rPr>
          <w:tab/>
        </w:r>
        <w:r w:rsidR="00C848DA">
          <w:rPr>
            <w:noProof/>
            <w:webHidden/>
          </w:rPr>
          <w:fldChar w:fldCharType="begin"/>
        </w:r>
        <w:r w:rsidR="00C848DA">
          <w:rPr>
            <w:noProof/>
            <w:webHidden/>
          </w:rPr>
          <w:instrText xml:space="preserve"> PAGEREF _Toc518911227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0A120E40" w14:textId="5D7A8DBB"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8" w:history="1">
        <w:r w:rsidR="00C848DA" w:rsidRPr="009B07A0">
          <w:rPr>
            <w:rStyle w:val="Hyperlink"/>
            <w:noProof/>
          </w:rPr>
          <w:t>10.4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Package-Wide Variables</w:t>
        </w:r>
        <w:r w:rsidR="00C848DA">
          <w:rPr>
            <w:noProof/>
            <w:webHidden/>
          </w:rPr>
          <w:tab/>
        </w:r>
        <w:r w:rsidR="00C848DA">
          <w:rPr>
            <w:noProof/>
            <w:webHidden/>
          </w:rPr>
          <w:fldChar w:fldCharType="begin"/>
        </w:r>
        <w:r w:rsidR="00C848DA">
          <w:rPr>
            <w:noProof/>
            <w:webHidden/>
          </w:rPr>
          <w:instrText xml:space="preserve"> PAGEREF _Toc518911228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71B9630C" w14:textId="1ED939C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29" w:history="1">
        <w:r w:rsidR="00C848DA" w:rsidRPr="009B07A0">
          <w:rPr>
            <w:rStyle w:val="Hyperlink"/>
            <w:noProof/>
          </w:rPr>
          <w:t>10.5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VADPT Variables</w:t>
        </w:r>
        <w:r w:rsidR="00C848DA">
          <w:rPr>
            <w:noProof/>
            <w:webHidden/>
          </w:rPr>
          <w:tab/>
        </w:r>
        <w:r w:rsidR="00C848DA">
          <w:rPr>
            <w:noProof/>
            <w:webHidden/>
          </w:rPr>
          <w:fldChar w:fldCharType="begin"/>
        </w:r>
        <w:r w:rsidR="00C848DA">
          <w:rPr>
            <w:noProof/>
            <w:webHidden/>
          </w:rPr>
          <w:instrText xml:space="preserve"> PAGEREF _Toc518911229 \h </w:instrText>
        </w:r>
        <w:r w:rsidR="00C848DA">
          <w:rPr>
            <w:noProof/>
            <w:webHidden/>
          </w:rPr>
        </w:r>
        <w:r w:rsidR="00C848DA">
          <w:rPr>
            <w:noProof/>
            <w:webHidden/>
          </w:rPr>
          <w:fldChar w:fldCharType="separate"/>
        </w:r>
        <w:r w:rsidR="00D555E0">
          <w:rPr>
            <w:noProof/>
            <w:webHidden/>
          </w:rPr>
          <w:t>63</w:t>
        </w:r>
        <w:r w:rsidR="00C848DA">
          <w:rPr>
            <w:noProof/>
            <w:webHidden/>
          </w:rPr>
          <w:fldChar w:fldCharType="end"/>
        </w:r>
      </w:hyperlink>
    </w:p>
    <w:p w14:paraId="7019AD3B" w14:textId="09DDC311" w:rsidR="00C848DA" w:rsidRDefault="00DC46C7">
      <w:pPr>
        <w:pStyle w:val="TOC3"/>
        <w:rPr>
          <w:rFonts w:asciiTheme="minorHAnsi" w:eastAsiaTheme="minorEastAsia" w:hAnsiTheme="minorHAnsi" w:cstheme="minorBidi"/>
          <w:noProof/>
          <w:color w:val="auto"/>
          <w:sz w:val="22"/>
          <w:szCs w:val="22"/>
          <w:lang w:eastAsia="en-US"/>
        </w:rPr>
      </w:pPr>
      <w:hyperlink w:anchor="_Toc518911230" w:history="1">
        <w:r w:rsidR="00C848DA" w:rsidRPr="009B07A0">
          <w:rPr>
            <w:rStyle w:val="Hyperlink"/>
            <w:noProof/>
          </w:rPr>
          <w:t>10.5.1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Scheduling Variables</w:t>
        </w:r>
        <w:r w:rsidR="00C848DA">
          <w:rPr>
            <w:noProof/>
            <w:webHidden/>
          </w:rPr>
          <w:tab/>
        </w:r>
        <w:r w:rsidR="00C848DA">
          <w:rPr>
            <w:noProof/>
            <w:webHidden/>
          </w:rPr>
          <w:fldChar w:fldCharType="begin"/>
        </w:r>
        <w:r w:rsidR="00C848DA">
          <w:rPr>
            <w:noProof/>
            <w:webHidden/>
          </w:rPr>
          <w:instrText xml:space="preserve"> PAGEREF _Toc518911230 \h </w:instrText>
        </w:r>
        <w:r w:rsidR="00C848DA">
          <w:rPr>
            <w:noProof/>
            <w:webHidden/>
          </w:rPr>
        </w:r>
        <w:r w:rsidR="00C848DA">
          <w:rPr>
            <w:noProof/>
            <w:webHidden/>
          </w:rPr>
          <w:fldChar w:fldCharType="separate"/>
        </w:r>
        <w:r w:rsidR="00D555E0">
          <w:rPr>
            <w:noProof/>
            <w:webHidden/>
          </w:rPr>
          <w:t>64</w:t>
        </w:r>
        <w:r w:rsidR="00C848DA">
          <w:rPr>
            <w:noProof/>
            <w:webHidden/>
          </w:rPr>
          <w:fldChar w:fldCharType="end"/>
        </w:r>
      </w:hyperlink>
    </w:p>
    <w:p w14:paraId="2417A39A" w14:textId="27867D32" w:rsidR="00C848DA" w:rsidRDefault="00DC46C7">
      <w:pPr>
        <w:pStyle w:val="TOC3"/>
        <w:rPr>
          <w:rFonts w:asciiTheme="minorHAnsi" w:eastAsiaTheme="minorEastAsia" w:hAnsiTheme="minorHAnsi" w:cstheme="minorBidi"/>
          <w:noProof/>
          <w:color w:val="auto"/>
          <w:sz w:val="22"/>
          <w:szCs w:val="22"/>
          <w:lang w:eastAsia="en-US"/>
        </w:rPr>
      </w:pPr>
      <w:hyperlink w:anchor="_Toc518911231" w:history="1">
        <w:r w:rsidR="00C848DA" w:rsidRPr="009B07A0">
          <w:rPr>
            <w:rStyle w:val="Hyperlink"/>
            <w:noProof/>
          </w:rPr>
          <w:t>10.5.2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Patient Record Flag Variables</w:t>
        </w:r>
        <w:r w:rsidR="00C848DA">
          <w:rPr>
            <w:noProof/>
            <w:webHidden/>
          </w:rPr>
          <w:tab/>
        </w:r>
        <w:r w:rsidR="00C848DA">
          <w:rPr>
            <w:noProof/>
            <w:webHidden/>
          </w:rPr>
          <w:fldChar w:fldCharType="begin"/>
        </w:r>
        <w:r w:rsidR="00C848DA">
          <w:rPr>
            <w:noProof/>
            <w:webHidden/>
          </w:rPr>
          <w:instrText xml:space="preserve"> PAGEREF _Toc518911231 \h </w:instrText>
        </w:r>
        <w:r w:rsidR="00C848DA">
          <w:rPr>
            <w:noProof/>
            <w:webHidden/>
          </w:rPr>
        </w:r>
        <w:r w:rsidR="00C848DA">
          <w:rPr>
            <w:noProof/>
            <w:webHidden/>
          </w:rPr>
          <w:fldChar w:fldCharType="separate"/>
        </w:r>
        <w:r w:rsidR="00D555E0">
          <w:rPr>
            <w:noProof/>
            <w:webHidden/>
          </w:rPr>
          <w:t>65</w:t>
        </w:r>
        <w:r w:rsidR="00C848DA">
          <w:rPr>
            <w:noProof/>
            <w:webHidden/>
          </w:rPr>
          <w:fldChar w:fldCharType="end"/>
        </w:r>
      </w:hyperlink>
    </w:p>
    <w:p w14:paraId="39EC0577" w14:textId="0A8D8A1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2" w:history="1">
        <w:r w:rsidR="00C848DA" w:rsidRPr="009B07A0">
          <w:rPr>
            <w:rStyle w:val="Hyperlink"/>
            <w:noProof/>
          </w:rPr>
          <w:t>10.6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VAUTOMA</w:t>
        </w:r>
        <w:r w:rsidR="00C848DA">
          <w:rPr>
            <w:noProof/>
            <w:webHidden/>
          </w:rPr>
          <w:tab/>
        </w:r>
        <w:r w:rsidR="00C848DA">
          <w:rPr>
            <w:noProof/>
            <w:webHidden/>
          </w:rPr>
          <w:fldChar w:fldCharType="begin"/>
        </w:r>
        <w:r w:rsidR="00C848DA">
          <w:rPr>
            <w:noProof/>
            <w:webHidden/>
          </w:rPr>
          <w:instrText xml:space="preserve"> PAGEREF _Toc518911232 \h </w:instrText>
        </w:r>
        <w:r w:rsidR="00C848DA">
          <w:rPr>
            <w:noProof/>
            <w:webHidden/>
          </w:rPr>
        </w:r>
        <w:r w:rsidR="00C848DA">
          <w:rPr>
            <w:noProof/>
            <w:webHidden/>
          </w:rPr>
          <w:fldChar w:fldCharType="separate"/>
        </w:r>
        <w:r w:rsidR="00D555E0">
          <w:rPr>
            <w:noProof/>
            <w:webHidden/>
          </w:rPr>
          <w:t>71</w:t>
        </w:r>
        <w:r w:rsidR="00C848DA">
          <w:rPr>
            <w:noProof/>
            <w:webHidden/>
          </w:rPr>
          <w:fldChar w:fldCharType="end"/>
        </w:r>
      </w:hyperlink>
    </w:p>
    <w:p w14:paraId="2E9A7AC0" w14:textId="3EA99771"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3" w:history="1">
        <w:r w:rsidR="00C848DA" w:rsidRPr="009B07A0">
          <w:rPr>
            <w:rStyle w:val="Hyperlink"/>
            <w:noProof/>
          </w:rPr>
          <w:t>10.7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VAFMON</w:t>
        </w:r>
        <w:r w:rsidR="00C848DA">
          <w:rPr>
            <w:noProof/>
            <w:webHidden/>
          </w:rPr>
          <w:tab/>
        </w:r>
        <w:r w:rsidR="00C848DA">
          <w:rPr>
            <w:noProof/>
            <w:webHidden/>
          </w:rPr>
          <w:fldChar w:fldCharType="begin"/>
        </w:r>
        <w:r w:rsidR="00C848DA">
          <w:rPr>
            <w:noProof/>
            <w:webHidden/>
          </w:rPr>
          <w:instrText xml:space="preserve"> PAGEREF _Toc518911233 \h </w:instrText>
        </w:r>
        <w:r w:rsidR="00C848DA">
          <w:rPr>
            <w:noProof/>
            <w:webHidden/>
          </w:rPr>
        </w:r>
        <w:r w:rsidR="00C848DA">
          <w:rPr>
            <w:noProof/>
            <w:webHidden/>
          </w:rPr>
          <w:fldChar w:fldCharType="separate"/>
        </w:r>
        <w:r w:rsidR="00D555E0">
          <w:rPr>
            <w:noProof/>
            <w:webHidden/>
          </w:rPr>
          <w:t>71</w:t>
        </w:r>
        <w:r w:rsidR="00C848DA">
          <w:rPr>
            <w:noProof/>
            <w:webHidden/>
          </w:rPr>
          <w:fldChar w:fldCharType="end"/>
        </w:r>
      </w:hyperlink>
    </w:p>
    <w:p w14:paraId="7763ED64" w14:textId="6E67D51F"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4" w:history="1">
        <w:r w:rsidR="00C848DA" w:rsidRPr="009B07A0">
          <w:rPr>
            <w:rStyle w:val="Hyperlink"/>
            <w:noProof/>
          </w:rPr>
          <w:t>10.8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AIT</w:t>
        </w:r>
        <w:r w:rsidR="00C848DA">
          <w:rPr>
            <w:noProof/>
            <w:webHidden/>
          </w:rPr>
          <w:tab/>
        </w:r>
        <w:r w:rsidR="00C848DA">
          <w:rPr>
            <w:noProof/>
            <w:webHidden/>
          </w:rPr>
          <w:fldChar w:fldCharType="begin"/>
        </w:r>
        <w:r w:rsidR="00C848DA">
          <w:rPr>
            <w:noProof/>
            <w:webHidden/>
          </w:rPr>
          <w:instrText xml:space="preserve"> PAGEREF _Toc518911234 \h </w:instrText>
        </w:r>
        <w:r w:rsidR="00C848DA">
          <w:rPr>
            <w:noProof/>
            <w:webHidden/>
          </w:rPr>
        </w:r>
        <w:r w:rsidR="00C848DA">
          <w:rPr>
            <w:noProof/>
            <w:webHidden/>
          </w:rPr>
          <w:fldChar w:fldCharType="separate"/>
        </w:r>
        <w:r w:rsidR="00D555E0">
          <w:rPr>
            <w:noProof/>
            <w:webHidden/>
          </w:rPr>
          <w:t>72</w:t>
        </w:r>
        <w:r w:rsidR="00C848DA">
          <w:rPr>
            <w:noProof/>
            <w:webHidden/>
          </w:rPr>
          <w:fldChar w:fldCharType="end"/>
        </w:r>
      </w:hyperlink>
    </w:p>
    <w:p w14:paraId="4F9706C5" w14:textId="51541A68"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35" w:history="1">
        <w:r w:rsidR="00C848DA" w:rsidRPr="009B07A0">
          <w:rPr>
            <w:rStyle w:val="Hyperlink"/>
            <w:noProof/>
          </w:rPr>
          <w:t>11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How To Generate On-Line Documentation</w:t>
        </w:r>
        <w:r w:rsidR="00C848DA">
          <w:rPr>
            <w:noProof/>
            <w:webHidden/>
          </w:rPr>
          <w:tab/>
        </w:r>
        <w:r w:rsidR="00C848DA">
          <w:rPr>
            <w:noProof/>
            <w:webHidden/>
          </w:rPr>
          <w:fldChar w:fldCharType="begin"/>
        </w:r>
        <w:r w:rsidR="00C848DA">
          <w:rPr>
            <w:noProof/>
            <w:webHidden/>
          </w:rPr>
          <w:instrText xml:space="preserve"> PAGEREF _Toc518911235 \h </w:instrText>
        </w:r>
        <w:r w:rsidR="00C848DA">
          <w:rPr>
            <w:noProof/>
            <w:webHidden/>
          </w:rPr>
        </w:r>
        <w:r w:rsidR="00C848DA">
          <w:rPr>
            <w:noProof/>
            <w:webHidden/>
          </w:rPr>
          <w:fldChar w:fldCharType="separate"/>
        </w:r>
        <w:r w:rsidR="00D555E0">
          <w:rPr>
            <w:noProof/>
            <w:webHidden/>
          </w:rPr>
          <w:t>73</w:t>
        </w:r>
        <w:r w:rsidR="00C848DA">
          <w:rPr>
            <w:noProof/>
            <w:webHidden/>
          </w:rPr>
          <w:fldChar w:fldCharType="end"/>
        </w:r>
      </w:hyperlink>
    </w:p>
    <w:p w14:paraId="6FEB8DB4" w14:textId="0918954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6" w:history="1">
        <w:r w:rsidR="00C848DA" w:rsidRPr="009B07A0">
          <w:rPr>
            <w:rStyle w:val="Hyperlink"/>
            <w:noProof/>
          </w:rPr>
          <w:t>11.1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XINDEX</w:t>
        </w:r>
        <w:r w:rsidR="00C848DA">
          <w:rPr>
            <w:noProof/>
            <w:webHidden/>
          </w:rPr>
          <w:tab/>
        </w:r>
        <w:r w:rsidR="00C848DA">
          <w:rPr>
            <w:noProof/>
            <w:webHidden/>
          </w:rPr>
          <w:fldChar w:fldCharType="begin"/>
        </w:r>
        <w:r w:rsidR="00C848DA">
          <w:rPr>
            <w:noProof/>
            <w:webHidden/>
          </w:rPr>
          <w:instrText xml:space="preserve"> PAGEREF _Toc518911236 \h </w:instrText>
        </w:r>
        <w:r w:rsidR="00C848DA">
          <w:rPr>
            <w:noProof/>
            <w:webHidden/>
          </w:rPr>
        </w:r>
        <w:r w:rsidR="00C848DA">
          <w:rPr>
            <w:noProof/>
            <w:webHidden/>
          </w:rPr>
          <w:fldChar w:fldCharType="separate"/>
        </w:r>
        <w:r w:rsidR="00D555E0">
          <w:rPr>
            <w:noProof/>
            <w:webHidden/>
          </w:rPr>
          <w:t>73</w:t>
        </w:r>
        <w:r w:rsidR="00C848DA">
          <w:rPr>
            <w:noProof/>
            <w:webHidden/>
          </w:rPr>
          <w:fldChar w:fldCharType="end"/>
        </w:r>
      </w:hyperlink>
    </w:p>
    <w:p w14:paraId="3AA81FF0" w14:textId="0425327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7" w:history="1">
        <w:r w:rsidR="00C848DA" w:rsidRPr="009B07A0">
          <w:rPr>
            <w:rStyle w:val="Hyperlink"/>
            <w:noProof/>
          </w:rPr>
          <w:t>11.2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INQUIRE TO OPTION FILE</w:t>
        </w:r>
        <w:r w:rsidR="00C848DA">
          <w:rPr>
            <w:noProof/>
            <w:webHidden/>
          </w:rPr>
          <w:tab/>
        </w:r>
        <w:r w:rsidR="00C848DA">
          <w:rPr>
            <w:noProof/>
            <w:webHidden/>
          </w:rPr>
          <w:fldChar w:fldCharType="begin"/>
        </w:r>
        <w:r w:rsidR="00C848DA">
          <w:rPr>
            <w:noProof/>
            <w:webHidden/>
          </w:rPr>
          <w:instrText xml:space="preserve"> PAGEREF _Toc518911237 \h </w:instrText>
        </w:r>
        <w:r w:rsidR="00C848DA">
          <w:rPr>
            <w:noProof/>
            <w:webHidden/>
          </w:rPr>
        </w:r>
        <w:r w:rsidR="00C848DA">
          <w:rPr>
            <w:noProof/>
            <w:webHidden/>
          </w:rPr>
          <w:fldChar w:fldCharType="separate"/>
        </w:r>
        <w:r w:rsidR="00D555E0">
          <w:rPr>
            <w:noProof/>
            <w:webHidden/>
          </w:rPr>
          <w:t>73</w:t>
        </w:r>
        <w:r w:rsidR="00C848DA">
          <w:rPr>
            <w:noProof/>
            <w:webHidden/>
          </w:rPr>
          <w:fldChar w:fldCharType="end"/>
        </w:r>
      </w:hyperlink>
    </w:p>
    <w:p w14:paraId="5EDE033E" w14:textId="1179CF8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8" w:history="1">
        <w:r w:rsidR="00C848DA" w:rsidRPr="009B07A0">
          <w:rPr>
            <w:rStyle w:val="Hyperlink"/>
            <w:noProof/>
          </w:rPr>
          <w:t>11.3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LIST FILE ATTRIBUTES</w:t>
        </w:r>
        <w:r w:rsidR="00C848DA">
          <w:rPr>
            <w:noProof/>
            <w:webHidden/>
          </w:rPr>
          <w:tab/>
        </w:r>
        <w:r w:rsidR="00C848DA">
          <w:rPr>
            <w:noProof/>
            <w:webHidden/>
          </w:rPr>
          <w:fldChar w:fldCharType="begin"/>
        </w:r>
        <w:r w:rsidR="00C848DA">
          <w:rPr>
            <w:noProof/>
            <w:webHidden/>
          </w:rPr>
          <w:instrText xml:space="preserve"> PAGEREF _Toc518911238 \h </w:instrText>
        </w:r>
        <w:r w:rsidR="00C848DA">
          <w:rPr>
            <w:noProof/>
            <w:webHidden/>
          </w:rPr>
        </w:r>
        <w:r w:rsidR="00C848DA">
          <w:rPr>
            <w:noProof/>
            <w:webHidden/>
          </w:rPr>
          <w:fldChar w:fldCharType="separate"/>
        </w:r>
        <w:r w:rsidR="00D555E0">
          <w:rPr>
            <w:noProof/>
            <w:webHidden/>
          </w:rPr>
          <w:t>74</w:t>
        </w:r>
        <w:r w:rsidR="00C848DA">
          <w:rPr>
            <w:noProof/>
            <w:webHidden/>
          </w:rPr>
          <w:fldChar w:fldCharType="end"/>
        </w:r>
      </w:hyperlink>
    </w:p>
    <w:p w14:paraId="062F3F30" w14:textId="1A6A7E9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39" w:history="1">
        <w:r w:rsidR="00C848DA" w:rsidRPr="009B07A0">
          <w:rPr>
            <w:rStyle w:val="Hyperlink"/>
            <w:noProof/>
          </w:rPr>
          <w:t>11.4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Security</w:t>
        </w:r>
        <w:r w:rsidR="00C848DA">
          <w:rPr>
            <w:noProof/>
            <w:webHidden/>
          </w:rPr>
          <w:tab/>
        </w:r>
        <w:r w:rsidR="00C848DA">
          <w:rPr>
            <w:noProof/>
            <w:webHidden/>
          </w:rPr>
          <w:fldChar w:fldCharType="begin"/>
        </w:r>
        <w:r w:rsidR="00C848DA">
          <w:rPr>
            <w:noProof/>
            <w:webHidden/>
          </w:rPr>
          <w:instrText xml:space="preserve"> PAGEREF _Toc518911239 \h </w:instrText>
        </w:r>
        <w:r w:rsidR="00C848DA">
          <w:rPr>
            <w:noProof/>
            <w:webHidden/>
          </w:rPr>
        </w:r>
        <w:r w:rsidR="00C848DA">
          <w:rPr>
            <w:noProof/>
            <w:webHidden/>
          </w:rPr>
          <w:fldChar w:fldCharType="separate"/>
        </w:r>
        <w:r w:rsidR="00D555E0">
          <w:rPr>
            <w:noProof/>
            <w:webHidden/>
          </w:rPr>
          <w:t>74</w:t>
        </w:r>
        <w:r w:rsidR="00C848DA">
          <w:rPr>
            <w:noProof/>
            <w:webHidden/>
          </w:rPr>
          <w:fldChar w:fldCharType="end"/>
        </w:r>
      </w:hyperlink>
    </w:p>
    <w:p w14:paraId="5D97C9DC" w14:textId="3A2EA93B" w:rsidR="00C848DA" w:rsidRDefault="00DC46C7">
      <w:pPr>
        <w:pStyle w:val="TOC3"/>
        <w:rPr>
          <w:rFonts w:asciiTheme="minorHAnsi" w:eastAsiaTheme="minorEastAsia" w:hAnsiTheme="minorHAnsi" w:cstheme="minorBidi"/>
          <w:noProof/>
          <w:color w:val="auto"/>
          <w:sz w:val="22"/>
          <w:szCs w:val="22"/>
          <w:lang w:eastAsia="en-US"/>
        </w:rPr>
      </w:pPr>
      <w:hyperlink w:anchor="_Toc518911240" w:history="1">
        <w:r w:rsidR="00C848DA" w:rsidRPr="009B07A0">
          <w:rPr>
            <w:rStyle w:val="Hyperlink"/>
            <w:noProof/>
          </w:rPr>
          <w:t>11.4.1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General Security</w:t>
        </w:r>
        <w:r w:rsidR="00C848DA">
          <w:rPr>
            <w:noProof/>
            <w:webHidden/>
          </w:rPr>
          <w:tab/>
        </w:r>
        <w:r w:rsidR="00C848DA">
          <w:rPr>
            <w:noProof/>
            <w:webHidden/>
          </w:rPr>
          <w:fldChar w:fldCharType="begin"/>
        </w:r>
        <w:r w:rsidR="00C848DA">
          <w:rPr>
            <w:noProof/>
            <w:webHidden/>
          </w:rPr>
          <w:instrText xml:space="preserve"> PAGEREF _Toc518911240 \h </w:instrText>
        </w:r>
        <w:r w:rsidR="00C848DA">
          <w:rPr>
            <w:noProof/>
            <w:webHidden/>
          </w:rPr>
        </w:r>
        <w:r w:rsidR="00C848DA">
          <w:rPr>
            <w:noProof/>
            <w:webHidden/>
          </w:rPr>
          <w:fldChar w:fldCharType="separate"/>
        </w:r>
        <w:r w:rsidR="00D555E0">
          <w:rPr>
            <w:noProof/>
            <w:webHidden/>
          </w:rPr>
          <w:t>74</w:t>
        </w:r>
        <w:r w:rsidR="00C848DA">
          <w:rPr>
            <w:noProof/>
            <w:webHidden/>
          </w:rPr>
          <w:fldChar w:fldCharType="end"/>
        </w:r>
      </w:hyperlink>
    </w:p>
    <w:p w14:paraId="2327EA52" w14:textId="63167F0F" w:rsidR="00C848DA" w:rsidRDefault="00DC46C7">
      <w:pPr>
        <w:pStyle w:val="TOC3"/>
        <w:rPr>
          <w:rFonts w:asciiTheme="minorHAnsi" w:eastAsiaTheme="minorEastAsia" w:hAnsiTheme="minorHAnsi" w:cstheme="minorBidi"/>
          <w:noProof/>
          <w:color w:val="auto"/>
          <w:sz w:val="22"/>
          <w:szCs w:val="22"/>
          <w:lang w:eastAsia="en-US"/>
        </w:rPr>
      </w:pPr>
      <w:hyperlink w:anchor="_Toc518911241" w:history="1">
        <w:r w:rsidR="00C848DA" w:rsidRPr="009B07A0">
          <w:rPr>
            <w:rStyle w:val="Hyperlink"/>
            <w:noProof/>
          </w:rPr>
          <w:t>11.4.2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Security Keys</w:t>
        </w:r>
        <w:r w:rsidR="00C848DA">
          <w:rPr>
            <w:noProof/>
            <w:webHidden/>
          </w:rPr>
          <w:tab/>
        </w:r>
        <w:r w:rsidR="00C848DA">
          <w:rPr>
            <w:noProof/>
            <w:webHidden/>
          </w:rPr>
          <w:fldChar w:fldCharType="begin"/>
        </w:r>
        <w:r w:rsidR="00C848DA">
          <w:rPr>
            <w:noProof/>
            <w:webHidden/>
          </w:rPr>
          <w:instrText xml:space="preserve"> PAGEREF _Toc518911241 \h </w:instrText>
        </w:r>
        <w:r w:rsidR="00C848DA">
          <w:rPr>
            <w:noProof/>
            <w:webHidden/>
          </w:rPr>
        </w:r>
        <w:r w:rsidR="00C848DA">
          <w:rPr>
            <w:noProof/>
            <w:webHidden/>
          </w:rPr>
          <w:fldChar w:fldCharType="separate"/>
        </w:r>
        <w:r w:rsidR="00D555E0">
          <w:rPr>
            <w:noProof/>
            <w:webHidden/>
          </w:rPr>
          <w:t>74</w:t>
        </w:r>
        <w:r w:rsidR="00C848DA">
          <w:rPr>
            <w:noProof/>
            <w:webHidden/>
          </w:rPr>
          <w:fldChar w:fldCharType="end"/>
        </w:r>
      </w:hyperlink>
    </w:p>
    <w:p w14:paraId="4D5506C2" w14:textId="59F28F4F" w:rsidR="00C848DA" w:rsidRDefault="00DC46C7">
      <w:pPr>
        <w:pStyle w:val="TOC3"/>
        <w:rPr>
          <w:rFonts w:asciiTheme="minorHAnsi" w:eastAsiaTheme="minorEastAsia" w:hAnsiTheme="minorHAnsi" w:cstheme="minorBidi"/>
          <w:noProof/>
          <w:color w:val="auto"/>
          <w:sz w:val="22"/>
          <w:szCs w:val="22"/>
          <w:lang w:eastAsia="en-US"/>
        </w:rPr>
      </w:pPr>
      <w:hyperlink w:anchor="_Toc518911242" w:history="1">
        <w:r w:rsidR="00C848DA" w:rsidRPr="009B07A0">
          <w:rPr>
            <w:rStyle w:val="Hyperlink"/>
            <w:noProof/>
          </w:rPr>
          <w:t>11.4.3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Legal Requirements</w:t>
        </w:r>
        <w:r w:rsidR="00C848DA">
          <w:rPr>
            <w:noProof/>
            <w:webHidden/>
          </w:rPr>
          <w:tab/>
        </w:r>
        <w:r w:rsidR="00C848DA">
          <w:rPr>
            <w:noProof/>
            <w:webHidden/>
          </w:rPr>
          <w:fldChar w:fldCharType="begin"/>
        </w:r>
        <w:r w:rsidR="00C848DA">
          <w:rPr>
            <w:noProof/>
            <w:webHidden/>
          </w:rPr>
          <w:instrText xml:space="preserve"> PAGEREF _Toc518911242 \h </w:instrText>
        </w:r>
        <w:r w:rsidR="00C848DA">
          <w:rPr>
            <w:noProof/>
            <w:webHidden/>
          </w:rPr>
        </w:r>
        <w:r w:rsidR="00C848DA">
          <w:rPr>
            <w:noProof/>
            <w:webHidden/>
          </w:rPr>
          <w:fldChar w:fldCharType="separate"/>
        </w:r>
        <w:r w:rsidR="00D555E0">
          <w:rPr>
            <w:noProof/>
            <w:webHidden/>
          </w:rPr>
          <w:t>75</w:t>
        </w:r>
        <w:r w:rsidR="00C848DA">
          <w:rPr>
            <w:noProof/>
            <w:webHidden/>
          </w:rPr>
          <w:fldChar w:fldCharType="end"/>
        </w:r>
      </w:hyperlink>
    </w:p>
    <w:p w14:paraId="51F11871" w14:textId="018F333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43" w:history="1">
        <w:r w:rsidR="00C848DA" w:rsidRPr="009B07A0">
          <w:rPr>
            <w:rStyle w:val="Hyperlink"/>
            <w:noProof/>
          </w:rPr>
          <w:t>11.5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FileMan Access Codes</w:t>
        </w:r>
        <w:r w:rsidR="00C848DA">
          <w:rPr>
            <w:noProof/>
            <w:webHidden/>
          </w:rPr>
          <w:tab/>
        </w:r>
        <w:r w:rsidR="00C848DA">
          <w:rPr>
            <w:noProof/>
            <w:webHidden/>
          </w:rPr>
          <w:fldChar w:fldCharType="begin"/>
        </w:r>
        <w:r w:rsidR="00C848DA">
          <w:rPr>
            <w:noProof/>
            <w:webHidden/>
          </w:rPr>
          <w:instrText xml:space="preserve"> PAGEREF _Toc518911243 \h </w:instrText>
        </w:r>
        <w:r w:rsidR="00C848DA">
          <w:rPr>
            <w:noProof/>
            <w:webHidden/>
          </w:rPr>
        </w:r>
        <w:r w:rsidR="00C848DA">
          <w:rPr>
            <w:noProof/>
            <w:webHidden/>
          </w:rPr>
          <w:fldChar w:fldCharType="separate"/>
        </w:r>
        <w:r w:rsidR="00D555E0">
          <w:rPr>
            <w:noProof/>
            <w:webHidden/>
          </w:rPr>
          <w:t>75</w:t>
        </w:r>
        <w:r w:rsidR="00C848DA">
          <w:rPr>
            <w:noProof/>
            <w:webHidden/>
          </w:rPr>
          <w:fldChar w:fldCharType="end"/>
        </w:r>
      </w:hyperlink>
    </w:p>
    <w:p w14:paraId="29438A55" w14:textId="643B02F9"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44" w:history="1">
        <w:r w:rsidR="00C848DA" w:rsidRPr="009B07A0">
          <w:rPr>
            <w:rStyle w:val="Hyperlink"/>
            <w:noProof/>
          </w:rPr>
          <w:t>12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VADPT Variables</w:t>
        </w:r>
        <w:r w:rsidR="00C848DA">
          <w:rPr>
            <w:noProof/>
            <w:webHidden/>
          </w:rPr>
          <w:tab/>
        </w:r>
        <w:r w:rsidR="00C848DA">
          <w:rPr>
            <w:noProof/>
            <w:webHidden/>
          </w:rPr>
          <w:fldChar w:fldCharType="begin"/>
        </w:r>
        <w:r w:rsidR="00C848DA">
          <w:rPr>
            <w:noProof/>
            <w:webHidden/>
          </w:rPr>
          <w:instrText xml:space="preserve"> PAGEREF _Toc518911244 \h </w:instrText>
        </w:r>
        <w:r w:rsidR="00C848DA">
          <w:rPr>
            <w:noProof/>
            <w:webHidden/>
          </w:rPr>
        </w:r>
        <w:r w:rsidR="00C848DA">
          <w:rPr>
            <w:noProof/>
            <w:webHidden/>
          </w:rPr>
          <w:fldChar w:fldCharType="separate"/>
        </w:r>
        <w:r w:rsidR="00D555E0">
          <w:rPr>
            <w:noProof/>
            <w:webHidden/>
          </w:rPr>
          <w:t>85</w:t>
        </w:r>
        <w:r w:rsidR="00C848DA">
          <w:rPr>
            <w:noProof/>
            <w:webHidden/>
          </w:rPr>
          <w:fldChar w:fldCharType="end"/>
        </w:r>
      </w:hyperlink>
    </w:p>
    <w:p w14:paraId="1F1EAC35" w14:textId="3172B13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45" w:history="1">
        <w:r w:rsidR="00C848DA" w:rsidRPr="009B07A0">
          <w:rPr>
            <w:rStyle w:val="Hyperlink"/>
            <w:noProof/>
          </w:rPr>
          <w:t>12.1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SUPPORTED REFERENCES</w:t>
        </w:r>
        <w:r w:rsidR="00C848DA">
          <w:rPr>
            <w:noProof/>
            <w:webHidden/>
          </w:rPr>
          <w:tab/>
        </w:r>
        <w:r w:rsidR="00C848DA">
          <w:rPr>
            <w:noProof/>
            <w:webHidden/>
          </w:rPr>
          <w:fldChar w:fldCharType="begin"/>
        </w:r>
        <w:r w:rsidR="00C848DA">
          <w:rPr>
            <w:noProof/>
            <w:webHidden/>
          </w:rPr>
          <w:instrText xml:space="preserve"> PAGEREF _Toc518911245 \h </w:instrText>
        </w:r>
        <w:r w:rsidR="00C848DA">
          <w:rPr>
            <w:noProof/>
            <w:webHidden/>
          </w:rPr>
        </w:r>
        <w:r w:rsidR="00C848DA">
          <w:rPr>
            <w:noProof/>
            <w:webHidden/>
          </w:rPr>
          <w:fldChar w:fldCharType="separate"/>
        </w:r>
        <w:r w:rsidR="00D555E0">
          <w:rPr>
            <w:noProof/>
            <w:webHidden/>
          </w:rPr>
          <w:t>85</w:t>
        </w:r>
        <w:r w:rsidR="00C848DA">
          <w:rPr>
            <w:noProof/>
            <w:webHidden/>
          </w:rPr>
          <w:fldChar w:fldCharType="end"/>
        </w:r>
      </w:hyperlink>
    </w:p>
    <w:p w14:paraId="76C1321C" w14:textId="334456C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46" w:history="1">
        <w:r w:rsidR="00C848DA" w:rsidRPr="009B07A0">
          <w:rPr>
            <w:rStyle w:val="Hyperlink"/>
            <w:noProof/>
          </w:rPr>
          <w:t>12.2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CALLABLE ENTRY POINTS IN VADPT</w:t>
        </w:r>
        <w:r w:rsidR="00C848DA">
          <w:rPr>
            <w:noProof/>
            <w:webHidden/>
          </w:rPr>
          <w:tab/>
        </w:r>
        <w:r w:rsidR="00C848DA">
          <w:rPr>
            <w:noProof/>
            <w:webHidden/>
          </w:rPr>
          <w:fldChar w:fldCharType="begin"/>
        </w:r>
        <w:r w:rsidR="00C848DA">
          <w:rPr>
            <w:noProof/>
            <w:webHidden/>
          </w:rPr>
          <w:instrText xml:space="preserve"> PAGEREF _Toc518911246 \h </w:instrText>
        </w:r>
        <w:r w:rsidR="00C848DA">
          <w:rPr>
            <w:noProof/>
            <w:webHidden/>
          </w:rPr>
        </w:r>
        <w:r w:rsidR="00C848DA">
          <w:rPr>
            <w:noProof/>
            <w:webHidden/>
          </w:rPr>
          <w:fldChar w:fldCharType="separate"/>
        </w:r>
        <w:r w:rsidR="00D555E0">
          <w:rPr>
            <w:noProof/>
            <w:webHidden/>
          </w:rPr>
          <w:t>87</w:t>
        </w:r>
        <w:r w:rsidR="00C848DA">
          <w:rPr>
            <w:noProof/>
            <w:webHidden/>
          </w:rPr>
          <w:fldChar w:fldCharType="end"/>
        </w:r>
      </w:hyperlink>
    </w:p>
    <w:p w14:paraId="6CAC5999" w14:textId="4D34BBF6" w:rsidR="00C848DA" w:rsidRDefault="00DC46C7">
      <w:pPr>
        <w:pStyle w:val="TOC3"/>
        <w:rPr>
          <w:rFonts w:asciiTheme="minorHAnsi" w:eastAsiaTheme="minorEastAsia" w:hAnsiTheme="minorHAnsi" w:cstheme="minorBidi"/>
          <w:noProof/>
          <w:color w:val="auto"/>
          <w:sz w:val="22"/>
          <w:szCs w:val="22"/>
          <w:lang w:eastAsia="en-US"/>
        </w:rPr>
      </w:pPr>
      <w:hyperlink w:anchor="_Toc518911247" w:history="1">
        <w:r w:rsidR="00C848DA" w:rsidRPr="009B07A0">
          <w:rPr>
            <w:rStyle w:val="Hyperlink"/>
            <w:noProof/>
          </w:rPr>
          <w:t>12.2.1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DEM^VADPT</w:t>
        </w:r>
        <w:r w:rsidR="00C848DA">
          <w:rPr>
            <w:noProof/>
            <w:webHidden/>
          </w:rPr>
          <w:tab/>
        </w:r>
        <w:r w:rsidR="00C848DA">
          <w:rPr>
            <w:noProof/>
            <w:webHidden/>
          </w:rPr>
          <w:fldChar w:fldCharType="begin"/>
        </w:r>
        <w:r w:rsidR="00C848DA">
          <w:rPr>
            <w:noProof/>
            <w:webHidden/>
          </w:rPr>
          <w:instrText xml:space="preserve"> PAGEREF _Toc518911247 \h </w:instrText>
        </w:r>
        <w:r w:rsidR="00C848DA">
          <w:rPr>
            <w:noProof/>
            <w:webHidden/>
          </w:rPr>
        </w:r>
        <w:r w:rsidR="00C848DA">
          <w:rPr>
            <w:noProof/>
            <w:webHidden/>
          </w:rPr>
          <w:fldChar w:fldCharType="separate"/>
        </w:r>
        <w:r w:rsidR="00D555E0">
          <w:rPr>
            <w:noProof/>
            <w:webHidden/>
          </w:rPr>
          <w:t>87</w:t>
        </w:r>
        <w:r w:rsidR="00C848DA">
          <w:rPr>
            <w:noProof/>
            <w:webHidden/>
          </w:rPr>
          <w:fldChar w:fldCharType="end"/>
        </w:r>
      </w:hyperlink>
    </w:p>
    <w:p w14:paraId="2AF6457C" w14:textId="704AFF56" w:rsidR="00C848DA" w:rsidRDefault="00DC46C7">
      <w:pPr>
        <w:pStyle w:val="TOC3"/>
        <w:rPr>
          <w:rFonts w:asciiTheme="minorHAnsi" w:eastAsiaTheme="minorEastAsia" w:hAnsiTheme="minorHAnsi" w:cstheme="minorBidi"/>
          <w:noProof/>
          <w:color w:val="auto"/>
          <w:sz w:val="22"/>
          <w:szCs w:val="22"/>
          <w:lang w:eastAsia="en-US"/>
        </w:rPr>
      </w:pPr>
      <w:hyperlink w:anchor="_Toc518911248" w:history="1">
        <w:r w:rsidR="00C848DA" w:rsidRPr="009B07A0">
          <w:rPr>
            <w:rStyle w:val="Hyperlink"/>
            <w:noProof/>
          </w:rPr>
          <w:t>12.2.2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ELIG^VADPT</w:t>
        </w:r>
        <w:r w:rsidR="00C848DA">
          <w:rPr>
            <w:noProof/>
            <w:webHidden/>
          </w:rPr>
          <w:tab/>
        </w:r>
        <w:r w:rsidR="00C848DA">
          <w:rPr>
            <w:noProof/>
            <w:webHidden/>
          </w:rPr>
          <w:fldChar w:fldCharType="begin"/>
        </w:r>
        <w:r w:rsidR="00C848DA">
          <w:rPr>
            <w:noProof/>
            <w:webHidden/>
          </w:rPr>
          <w:instrText xml:space="preserve"> PAGEREF _Toc518911248 \h </w:instrText>
        </w:r>
        <w:r w:rsidR="00C848DA">
          <w:rPr>
            <w:noProof/>
            <w:webHidden/>
          </w:rPr>
        </w:r>
        <w:r w:rsidR="00C848DA">
          <w:rPr>
            <w:noProof/>
            <w:webHidden/>
          </w:rPr>
          <w:fldChar w:fldCharType="separate"/>
        </w:r>
        <w:r w:rsidR="00D555E0">
          <w:rPr>
            <w:noProof/>
            <w:webHidden/>
          </w:rPr>
          <w:t>89</w:t>
        </w:r>
        <w:r w:rsidR="00C848DA">
          <w:rPr>
            <w:noProof/>
            <w:webHidden/>
          </w:rPr>
          <w:fldChar w:fldCharType="end"/>
        </w:r>
      </w:hyperlink>
    </w:p>
    <w:p w14:paraId="44D4661C" w14:textId="11D03E08" w:rsidR="00C848DA" w:rsidRDefault="00DC46C7">
      <w:pPr>
        <w:pStyle w:val="TOC3"/>
        <w:rPr>
          <w:rFonts w:asciiTheme="minorHAnsi" w:eastAsiaTheme="minorEastAsia" w:hAnsiTheme="minorHAnsi" w:cstheme="minorBidi"/>
          <w:noProof/>
          <w:color w:val="auto"/>
          <w:sz w:val="22"/>
          <w:szCs w:val="22"/>
          <w:lang w:eastAsia="en-US"/>
        </w:rPr>
      </w:pPr>
      <w:hyperlink w:anchor="_Toc518911249" w:history="1">
        <w:r w:rsidR="00C848DA" w:rsidRPr="009B07A0">
          <w:rPr>
            <w:rStyle w:val="Hyperlink"/>
            <w:noProof/>
          </w:rPr>
          <w:t>12.2.3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MB^VADPT</w:t>
        </w:r>
        <w:r w:rsidR="00C848DA">
          <w:rPr>
            <w:noProof/>
            <w:webHidden/>
          </w:rPr>
          <w:tab/>
        </w:r>
        <w:r w:rsidR="00C848DA">
          <w:rPr>
            <w:noProof/>
            <w:webHidden/>
          </w:rPr>
          <w:fldChar w:fldCharType="begin"/>
        </w:r>
        <w:r w:rsidR="00C848DA">
          <w:rPr>
            <w:noProof/>
            <w:webHidden/>
          </w:rPr>
          <w:instrText xml:space="preserve"> PAGEREF _Toc518911249 \h </w:instrText>
        </w:r>
        <w:r w:rsidR="00C848DA">
          <w:rPr>
            <w:noProof/>
            <w:webHidden/>
          </w:rPr>
        </w:r>
        <w:r w:rsidR="00C848DA">
          <w:rPr>
            <w:noProof/>
            <w:webHidden/>
          </w:rPr>
          <w:fldChar w:fldCharType="separate"/>
        </w:r>
        <w:r w:rsidR="00D555E0">
          <w:rPr>
            <w:noProof/>
            <w:webHidden/>
          </w:rPr>
          <w:t>91</w:t>
        </w:r>
        <w:r w:rsidR="00C848DA">
          <w:rPr>
            <w:noProof/>
            <w:webHidden/>
          </w:rPr>
          <w:fldChar w:fldCharType="end"/>
        </w:r>
      </w:hyperlink>
    </w:p>
    <w:p w14:paraId="235E25A0" w14:textId="7C3C55A4" w:rsidR="00C848DA" w:rsidRDefault="00DC46C7">
      <w:pPr>
        <w:pStyle w:val="TOC3"/>
        <w:rPr>
          <w:rFonts w:asciiTheme="minorHAnsi" w:eastAsiaTheme="minorEastAsia" w:hAnsiTheme="minorHAnsi" w:cstheme="minorBidi"/>
          <w:noProof/>
          <w:color w:val="auto"/>
          <w:sz w:val="22"/>
          <w:szCs w:val="22"/>
          <w:lang w:eastAsia="en-US"/>
        </w:rPr>
      </w:pPr>
      <w:hyperlink w:anchor="_Toc518911250" w:history="1">
        <w:r w:rsidR="00C848DA" w:rsidRPr="009B07A0">
          <w:rPr>
            <w:rStyle w:val="Hyperlink"/>
            <w:noProof/>
          </w:rPr>
          <w:t>12.2.4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SVC^VADPT</w:t>
        </w:r>
        <w:r w:rsidR="00C848DA">
          <w:rPr>
            <w:noProof/>
            <w:webHidden/>
          </w:rPr>
          <w:tab/>
        </w:r>
        <w:r w:rsidR="00C848DA">
          <w:rPr>
            <w:noProof/>
            <w:webHidden/>
          </w:rPr>
          <w:fldChar w:fldCharType="begin"/>
        </w:r>
        <w:r w:rsidR="00C848DA">
          <w:rPr>
            <w:noProof/>
            <w:webHidden/>
          </w:rPr>
          <w:instrText xml:space="preserve"> PAGEREF _Toc518911250 \h </w:instrText>
        </w:r>
        <w:r w:rsidR="00C848DA">
          <w:rPr>
            <w:noProof/>
            <w:webHidden/>
          </w:rPr>
        </w:r>
        <w:r w:rsidR="00C848DA">
          <w:rPr>
            <w:noProof/>
            <w:webHidden/>
          </w:rPr>
          <w:fldChar w:fldCharType="separate"/>
        </w:r>
        <w:r w:rsidR="00D555E0">
          <w:rPr>
            <w:noProof/>
            <w:webHidden/>
          </w:rPr>
          <w:t>92</w:t>
        </w:r>
        <w:r w:rsidR="00C848DA">
          <w:rPr>
            <w:noProof/>
            <w:webHidden/>
          </w:rPr>
          <w:fldChar w:fldCharType="end"/>
        </w:r>
      </w:hyperlink>
    </w:p>
    <w:p w14:paraId="6DD642B7" w14:textId="0AC3456D" w:rsidR="00C848DA" w:rsidRDefault="00DC46C7">
      <w:pPr>
        <w:pStyle w:val="TOC3"/>
        <w:rPr>
          <w:rFonts w:asciiTheme="minorHAnsi" w:eastAsiaTheme="minorEastAsia" w:hAnsiTheme="minorHAnsi" w:cstheme="minorBidi"/>
          <w:noProof/>
          <w:color w:val="auto"/>
          <w:sz w:val="22"/>
          <w:szCs w:val="22"/>
          <w:lang w:eastAsia="en-US"/>
        </w:rPr>
      </w:pPr>
      <w:hyperlink w:anchor="_Toc518911251" w:history="1">
        <w:r w:rsidR="00C848DA" w:rsidRPr="009B07A0">
          <w:rPr>
            <w:rStyle w:val="Hyperlink"/>
            <w:noProof/>
          </w:rPr>
          <w:t>12.2.5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ADD^VADPT</w:t>
        </w:r>
        <w:r w:rsidR="00C848DA">
          <w:rPr>
            <w:noProof/>
            <w:webHidden/>
          </w:rPr>
          <w:tab/>
        </w:r>
        <w:r w:rsidR="00C848DA">
          <w:rPr>
            <w:noProof/>
            <w:webHidden/>
          </w:rPr>
          <w:fldChar w:fldCharType="begin"/>
        </w:r>
        <w:r w:rsidR="00C848DA">
          <w:rPr>
            <w:noProof/>
            <w:webHidden/>
          </w:rPr>
          <w:instrText xml:space="preserve"> PAGEREF _Toc518911251 \h </w:instrText>
        </w:r>
        <w:r w:rsidR="00C848DA">
          <w:rPr>
            <w:noProof/>
            <w:webHidden/>
          </w:rPr>
        </w:r>
        <w:r w:rsidR="00C848DA">
          <w:rPr>
            <w:noProof/>
            <w:webHidden/>
          </w:rPr>
          <w:fldChar w:fldCharType="separate"/>
        </w:r>
        <w:r w:rsidR="00D555E0">
          <w:rPr>
            <w:noProof/>
            <w:webHidden/>
          </w:rPr>
          <w:t>99</w:t>
        </w:r>
        <w:r w:rsidR="00C848DA">
          <w:rPr>
            <w:noProof/>
            <w:webHidden/>
          </w:rPr>
          <w:fldChar w:fldCharType="end"/>
        </w:r>
      </w:hyperlink>
    </w:p>
    <w:p w14:paraId="4FCA4D48" w14:textId="5DE0694E" w:rsidR="00C848DA" w:rsidRDefault="00DC46C7">
      <w:pPr>
        <w:pStyle w:val="TOC3"/>
        <w:rPr>
          <w:rFonts w:asciiTheme="minorHAnsi" w:eastAsiaTheme="minorEastAsia" w:hAnsiTheme="minorHAnsi" w:cstheme="minorBidi"/>
          <w:noProof/>
          <w:color w:val="auto"/>
          <w:sz w:val="22"/>
          <w:szCs w:val="22"/>
          <w:lang w:eastAsia="en-US"/>
        </w:rPr>
      </w:pPr>
      <w:hyperlink w:anchor="_Toc518911252" w:history="1">
        <w:r w:rsidR="00C848DA" w:rsidRPr="009B07A0">
          <w:rPr>
            <w:rStyle w:val="Hyperlink"/>
            <w:noProof/>
          </w:rPr>
          <w:t>12.2.6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OAD^VADPT</w:t>
        </w:r>
        <w:r w:rsidR="00C848DA">
          <w:rPr>
            <w:noProof/>
            <w:webHidden/>
          </w:rPr>
          <w:tab/>
        </w:r>
        <w:r w:rsidR="00C848DA">
          <w:rPr>
            <w:noProof/>
            <w:webHidden/>
          </w:rPr>
          <w:fldChar w:fldCharType="begin"/>
        </w:r>
        <w:r w:rsidR="00C848DA">
          <w:rPr>
            <w:noProof/>
            <w:webHidden/>
          </w:rPr>
          <w:instrText xml:space="preserve"> PAGEREF _Toc518911252 \h </w:instrText>
        </w:r>
        <w:r w:rsidR="00C848DA">
          <w:rPr>
            <w:noProof/>
            <w:webHidden/>
          </w:rPr>
        </w:r>
        <w:r w:rsidR="00C848DA">
          <w:rPr>
            <w:noProof/>
            <w:webHidden/>
          </w:rPr>
          <w:fldChar w:fldCharType="separate"/>
        </w:r>
        <w:r w:rsidR="00D555E0">
          <w:rPr>
            <w:noProof/>
            <w:webHidden/>
          </w:rPr>
          <w:t>102</w:t>
        </w:r>
        <w:r w:rsidR="00C848DA">
          <w:rPr>
            <w:noProof/>
            <w:webHidden/>
          </w:rPr>
          <w:fldChar w:fldCharType="end"/>
        </w:r>
      </w:hyperlink>
    </w:p>
    <w:p w14:paraId="1F03A517" w14:textId="51175292" w:rsidR="00C848DA" w:rsidRDefault="00DC46C7">
      <w:pPr>
        <w:pStyle w:val="TOC3"/>
        <w:rPr>
          <w:rFonts w:asciiTheme="minorHAnsi" w:eastAsiaTheme="minorEastAsia" w:hAnsiTheme="minorHAnsi" w:cstheme="minorBidi"/>
          <w:noProof/>
          <w:color w:val="auto"/>
          <w:sz w:val="22"/>
          <w:szCs w:val="22"/>
          <w:lang w:eastAsia="en-US"/>
        </w:rPr>
      </w:pPr>
      <w:hyperlink w:anchor="_Toc518911253" w:history="1">
        <w:r w:rsidR="00C848DA" w:rsidRPr="009B07A0">
          <w:rPr>
            <w:rStyle w:val="Hyperlink"/>
            <w:noProof/>
          </w:rPr>
          <w:t>12.2.7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INP^VADPT</w:t>
        </w:r>
        <w:r w:rsidR="00C848DA">
          <w:rPr>
            <w:noProof/>
            <w:webHidden/>
          </w:rPr>
          <w:tab/>
        </w:r>
        <w:r w:rsidR="00C848DA">
          <w:rPr>
            <w:noProof/>
            <w:webHidden/>
          </w:rPr>
          <w:fldChar w:fldCharType="begin"/>
        </w:r>
        <w:r w:rsidR="00C848DA">
          <w:rPr>
            <w:noProof/>
            <w:webHidden/>
          </w:rPr>
          <w:instrText xml:space="preserve"> PAGEREF _Toc518911253 \h </w:instrText>
        </w:r>
        <w:r w:rsidR="00C848DA">
          <w:rPr>
            <w:noProof/>
            <w:webHidden/>
          </w:rPr>
        </w:r>
        <w:r w:rsidR="00C848DA">
          <w:rPr>
            <w:noProof/>
            <w:webHidden/>
          </w:rPr>
          <w:fldChar w:fldCharType="separate"/>
        </w:r>
        <w:r w:rsidR="00D555E0">
          <w:rPr>
            <w:noProof/>
            <w:webHidden/>
          </w:rPr>
          <w:t>104</w:t>
        </w:r>
        <w:r w:rsidR="00C848DA">
          <w:rPr>
            <w:noProof/>
            <w:webHidden/>
          </w:rPr>
          <w:fldChar w:fldCharType="end"/>
        </w:r>
      </w:hyperlink>
    </w:p>
    <w:p w14:paraId="69E12657" w14:textId="2E4768AA" w:rsidR="00C848DA" w:rsidRDefault="00DC46C7">
      <w:pPr>
        <w:pStyle w:val="TOC3"/>
        <w:rPr>
          <w:rFonts w:asciiTheme="minorHAnsi" w:eastAsiaTheme="minorEastAsia" w:hAnsiTheme="minorHAnsi" w:cstheme="minorBidi"/>
          <w:noProof/>
          <w:color w:val="auto"/>
          <w:sz w:val="22"/>
          <w:szCs w:val="22"/>
          <w:lang w:eastAsia="en-US"/>
        </w:rPr>
      </w:pPr>
      <w:hyperlink w:anchor="_Toc518911254" w:history="1">
        <w:r w:rsidR="00C848DA" w:rsidRPr="009B07A0">
          <w:rPr>
            <w:rStyle w:val="Hyperlink"/>
            <w:noProof/>
          </w:rPr>
          <w:t>12.2.8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IN5^VADPT</w:t>
        </w:r>
        <w:r w:rsidR="00C848DA">
          <w:rPr>
            <w:noProof/>
            <w:webHidden/>
          </w:rPr>
          <w:tab/>
        </w:r>
        <w:r w:rsidR="00C848DA">
          <w:rPr>
            <w:noProof/>
            <w:webHidden/>
          </w:rPr>
          <w:fldChar w:fldCharType="begin"/>
        </w:r>
        <w:r w:rsidR="00C848DA">
          <w:rPr>
            <w:noProof/>
            <w:webHidden/>
          </w:rPr>
          <w:instrText xml:space="preserve"> PAGEREF _Toc518911254 \h </w:instrText>
        </w:r>
        <w:r w:rsidR="00C848DA">
          <w:rPr>
            <w:noProof/>
            <w:webHidden/>
          </w:rPr>
        </w:r>
        <w:r w:rsidR="00C848DA">
          <w:rPr>
            <w:noProof/>
            <w:webHidden/>
          </w:rPr>
          <w:fldChar w:fldCharType="separate"/>
        </w:r>
        <w:r w:rsidR="00D555E0">
          <w:rPr>
            <w:noProof/>
            <w:webHidden/>
          </w:rPr>
          <w:t>106</w:t>
        </w:r>
        <w:r w:rsidR="00C848DA">
          <w:rPr>
            <w:noProof/>
            <w:webHidden/>
          </w:rPr>
          <w:fldChar w:fldCharType="end"/>
        </w:r>
      </w:hyperlink>
    </w:p>
    <w:p w14:paraId="7D88C047" w14:textId="4A665A5B" w:rsidR="00C848DA" w:rsidRDefault="00DC46C7">
      <w:pPr>
        <w:pStyle w:val="TOC3"/>
        <w:rPr>
          <w:rFonts w:asciiTheme="minorHAnsi" w:eastAsiaTheme="minorEastAsia" w:hAnsiTheme="minorHAnsi" w:cstheme="minorBidi"/>
          <w:noProof/>
          <w:color w:val="auto"/>
          <w:sz w:val="22"/>
          <w:szCs w:val="22"/>
          <w:lang w:eastAsia="en-US"/>
        </w:rPr>
      </w:pPr>
      <w:hyperlink w:anchor="_Toc518911255" w:history="1">
        <w:r w:rsidR="00C848DA" w:rsidRPr="009B07A0">
          <w:rPr>
            <w:rStyle w:val="Hyperlink"/>
            <w:noProof/>
          </w:rPr>
          <w:t>12.2.9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OPD^VADPT</w:t>
        </w:r>
        <w:r w:rsidR="00C848DA">
          <w:rPr>
            <w:noProof/>
            <w:webHidden/>
          </w:rPr>
          <w:tab/>
        </w:r>
        <w:r w:rsidR="00C848DA">
          <w:rPr>
            <w:noProof/>
            <w:webHidden/>
          </w:rPr>
          <w:fldChar w:fldCharType="begin"/>
        </w:r>
        <w:r w:rsidR="00C848DA">
          <w:rPr>
            <w:noProof/>
            <w:webHidden/>
          </w:rPr>
          <w:instrText xml:space="preserve"> PAGEREF _Toc518911255 \h </w:instrText>
        </w:r>
        <w:r w:rsidR="00C848DA">
          <w:rPr>
            <w:noProof/>
            <w:webHidden/>
          </w:rPr>
        </w:r>
        <w:r w:rsidR="00C848DA">
          <w:rPr>
            <w:noProof/>
            <w:webHidden/>
          </w:rPr>
          <w:fldChar w:fldCharType="separate"/>
        </w:r>
        <w:r w:rsidR="00D555E0">
          <w:rPr>
            <w:noProof/>
            <w:webHidden/>
          </w:rPr>
          <w:t>113</w:t>
        </w:r>
        <w:r w:rsidR="00C848DA">
          <w:rPr>
            <w:noProof/>
            <w:webHidden/>
          </w:rPr>
          <w:fldChar w:fldCharType="end"/>
        </w:r>
      </w:hyperlink>
    </w:p>
    <w:p w14:paraId="02455A7C" w14:textId="00D47873" w:rsidR="00C848DA" w:rsidRDefault="00DC46C7">
      <w:pPr>
        <w:pStyle w:val="TOC3"/>
        <w:rPr>
          <w:rFonts w:asciiTheme="minorHAnsi" w:eastAsiaTheme="minorEastAsia" w:hAnsiTheme="minorHAnsi" w:cstheme="minorBidi"/>
          <w:noProof/>
          <w:color w:val="auto"/>
          <w:sz w:val="22"/>
          <w:szCs w:val="22"/>
          <w:lang w:eastAsia="en-US"/>
        </w:rPr>
      </w:pPr>
      <w:hyperlink w:anchor="_Toc518911256" w:history="1">
        <w:r w:rsidR="00C848DA" w:rsidRPr="009B07A0">
          <w:rPr>
            <w:rStyle w:val="Hyperlink"/>
            <w:noProof/>
          </w:rPr>
          <w:t>12.2.10</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REG^VADPT</w:t>
        </w:r>
        <w:r w:rsidR="00C848DA">
          <w:rPr>
            <w:noProof/>
            <w:webHidden/>
          </w:rPr>
          <w:tab/>
        </w:r>
        <w:r w:rsidR="00C848DA">
          <w:rPr>
            <w:noProof/>
            <w:webHidden/>
          </w:rPr>
          <w:fldChar w:fldCharType="begin"/>
        </w:r>
        <w:r w:rsidR="00C848DA">
          <w:rPr>
            <w:noProof/>
            <w:webHidden/>
          </w:rPr>
          <w:instrText xml:space="preserve"> PAGEREF _Toc518911256 \h </w:instrText>
        </w:r>
        <w:r w:rsidR="00C848DA">
          <w:rPr>
            <w:noProof/>
            <w:webHidden/>
          </w:rPr>
        </w:r>
        <w:r w:rsidR="00C848DA">
          <w:rPr>
            <w:noProof/>
            <w:webHidden/>
          </w:rPr>
          <w:fldChar w:fldCharType="separate"/>
        </w:r>
        <w:r w:rsidR="00D555E0">
          <w:rPr>
            <w:noProof/>
            <w:webHidden/>
          </w:rPr>
          <w:t>114</w:t>
        </w:r>
        <w:r w:rsidR="00C848DA">
          <w:rPr>
            <w:noProof/>
            <w:webHidden/>
          </w:rPr>
          <w:fldChar w:fldCharType="end"/>
        </w:r>
      </w:hyperlink>
    </w:p>
    <w:p w14:paraId="39ACEFBC" w14:textId="717BBE8D" w:rsidR="00C848DA" w:rsidRDefault="00DC46C7">
      <w:pPr>
        <w:pStyle w:val="TOC3"/>
        <w:rPr>
          <w:rFonts w:asciiTheme="minorHAnsi" w:eastAsiaTheme="minorEastAsia" w:hAnsiTheme="minorHAnsi" w:cstheme="minorBidi"/>
          <w:noProof/>
          <w:color w:val="auto"/>
          <w:sz w:val="22"/>
          <w:szCs w:val="22"/>
          <w:lang w:eastAsia="en-US"/>
        </w:rPr>
      </w:pPr>
      <w:hyperlink w:anchor="_Toc518911257" w:history="1">
        <w:r w:rsidR="00C848DA" w:rsidRPr="009B07A0">
          <w:rPr>
            <w:rStyle w:val="Hyperlink"/>
            <w:noProof/>
          </w:rPr>
          <w:t>12.2.11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SDE^VADPT</w:t>
        </w:r>
        <w:r w:rsidR="00C848DA">
          <w:rPr>
            <w:noProof/>
            <w:webHidden/>
          </w:rPr>
          <w:tab/>
        </w:r>
        <w:r w:rsidR="00C848DA">
          <w:rPr>
            <w:noProof/>
            <w:webHidden/>
          </w:rPr>
          <w:fldChar w:fldCharType="begin"/>
        </w:r>
        <w:r w:rsidR="00C848DA">
          <w:rPr>
            <w:noProof/>
            <w:webHidden/>
          </w:rPr>
          <w:instrText xml:space="preserve"> PAGEREF _Toc518911257 \h </w:instrText>
        </w:r>
        <w:r w:rsidR="00C848DA">
          <w:rPr>
            <w:noProof/>
            <w:webHidden/>
          </w:rPr>
        </w:r>
        <w:r w:rsidR="00C848DA">
          <w:rPr>
            <w:noProof/>
            <w:webHidden/>
          </w:rPr>
          <w:fldChar w:fldCharType="separate"/>
        </w:r>
        <w:r w:rsidR="00D555E0">
          <w:rPr>
            <w:noProof/>
            <w:webHidden/>
          </w:rPr>
          <w:t>115</w:t>
        </w:r>
        <w:r w:rsidR="00C848DA">
          <w:rPr>
            <w:noProof/>
            <w:webHidden/>
          </w:rPr>
          <w:fldChar w:fldCharType="end"/>
        </w:r>
      </w:hyperlink>
    </w:p>
    <w:p w14:paraId="3A75CAFA" w14:textId="3DE5DD35" w:rsidR="00C848DA" w:rsidRDefault="00DC46C7">
      <w:pPr>
        <w:pStyle w:val="TOC3"/>
        <w:rPr>
          <w:rFonts w:asciiTheme="minorHAnsi" w:eastAsiaTheme="minorEastAsia" w:hAnsiTheme="minorHAnsi" w:cstheme="minorBidi"/>
          <w:noProof/>
          <w:color w:val="auto"/>
          <w:sz w:val="22"/>
          <w:szCs w:val="22"/>
          <w:lang w:eastAsia="en-US"/>
        </w:rPr>
      </w:pPr>
      <w:hyperlink w:anchor="_Toc518911258" w:history="1">
        <w:r w:rsidR="00C848DA" w:rsidRPr="009B07A0">
          <w:rPr>
            <w:rStyle w:val="Hyperlink"/>
            <w:noProof/>
          </w:rPr>
          <w:t>12.2.12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SDA^VADPT</w:t>
        </w:r>
        <w:r w:rsidR="00C848DA">
          <w:rPr>
            <w:noProof/>
            <w:webHidden/>
          </w:rPr>
          <w:tab/>
        </w:r>
        <w:r w:rsidR="00C848DA">
          <w:rPr>
            <w:noProof/>
            <w:webHidden/>
          </w:rPr>
          <w:fldChar w:fldCharType="begin"/>
        </w:r>
        <w:r w:rsidR="00C848DA">
          <w:rPr>
            <w:noProof/>
            <w:webHidden/>
          </w:rPr>
          <w:instrText xml:space="preserve"> PAGEREF _Toc518911258 \h </w:instrText>
        </w:r>
        <w:r w:rsidR="00C848DA">
          <w:rPr>
            <w:noProof/>
            <w:webHidden/>
          </w:rPr>
        </w:r>
        <w:r w:rsidR="00C848DA">
          <w:rPr>
            <w:noProof/>
            <w:webHidden/>
          </w:rPr>
          <w:fldChar w:fldCharType="separate"/>
        </w:r>
        <w:r w:rsidR="00D555E0">
          <w:rPr>
            <w:noProof/>
            <w:webHidden/>
          </w:rPr>
          <w:t>115</w:t>
        </w:r>
        <w:r w:rsidR="00C848DA">
          <w:rPr>
            <w:noProof/>
            <w:webHidden/>
          </w:rPr>
          <w:fldChar w:fldCharType="end"/>
        </w:r>
      </w:hyperlink>
    </w:p>
    <w:p w14:paraId="53F8B4D5" w14:textId="39804197" w:rsidR="00C848DA" w:rsidRDefault="00DC46C7">
      <w:pPr>
        <w:pStyle w:val="TOC3"/>
        <w:rPr>
          <w:rFonts w:asciiTheme="minorHAnsi" w:eastAsiaTheme="minorEastAsia" w:hAnsiTheme="minorHAnsi" w:cstheme="minorBidi"/>
          <w:noProof/>
          <w:color w:val="auto"/>
          <w:sz w:val="22"/>
          <w:szCs w:val="22"/>
          <w:lang w:eastAsia="en-US"/>
        </w:rPr>
      </w:pPr>
      <w:hyperlink w:anchor="_Toc518911259" w:history="1">
        <w:r w:rsidR="00C848DA" w:rsidRPr="009B07A0">
          <w:rPr>
            <w:rStyle w:val="Hyperlink"/>
            <w:noProof/>
          </w:rPr>
          <w:t>12.2.13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PID^VADPT</w:t>
        </w:r>
        <w:r w:rsidR="00C848DA">
          <w:rPr>
            <w:noProof/>
            <w:webHidden/>
          </w:rPr>
          <w:tab/>
        </w:r>
        <w:r w:rsidR="00C848DA">
          <w:rPr>
            <w:noProof/>
            <w:webHidden/>
          </w:rPr>
          <w:fldChar w:fldCharType="begin"/>
        </w:r>
        <w:r w:rsidR="00C848DA">
          <w:rPr>
            <w:noProof/>
            <w:webHidden/>
          </w:rPr>
          <w:instrText xml:space="preserve"> PAGEREF _Toc518911259 \h </w:instrText>
        </w:r>
        <w:r w:rsidR="00C848DA">
          <w:rPr>
            <w:noProof/>
            <w:webHidden/>
          </w:rPr>
        </w:r>
        <w:r w:rsidR="00C848DA">
          <w:rPr>
            <w:noProof/>
            <w:webHidden/>
          </w:rPr>
          <w:fldChar w:fldCharType="separate"/>
        </w:r>
        <w:r w:rsidR="00D555E0">
          <w:rPr>
            <w:noProof/>
            <w:webHidden/>
          </w:rPr>
          <w:t>117</w:t>
        </w:r>
        <w:r w:rsidR="00C848DA">
          <w:rPr>
            <w:noProof/>
            <w:webHidden/>
          </w:rPr>
          <w:fldChar w:fldCharType="end"/>
        </w:r>
      </w:hyperlink>
    </w:p>
    <w:p w14:paraId="073E2B52" w14:textId="0C1F6425" w:rsidR="00C848DA" w:rsidRDefault="00DC46C7">
      <w:pPr>
        <w:pStyle w:val="TOC3"/>
        <w:rPr>
          <w:rFonts w:asciiTheme="minorHAnsi" w:eastAsiaTheme="minorEastAsia" w:hAnsiTheme="minorHAnsi" w:cstheme="minorBidi"/>
          <w:noProof/>
          <w:color w:val="auto"/>
          <w:sz w:val="22"/>
          <w:szCs w:val="22"/>
          <w:lang w:eastAsia="en-US"/>
        </w:rPr>
      </w:pPr>
      <w:hyperlink w:anchor="_Toc518911260" w:history="1">
        <w:r w:rsidR="00C848DA" w:rsidRPr="009B07A0">
          <w:rPr>
            <w:rStyle w:val="Hyperlink"/>
            <w:noProof/>
          </w:rPr>
          <w:t>12.2.14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PID^VADPT6</w:t>
        </w:r>
        <w:r w:rsidR="00C848DA">
          <w:rPr>
            <w:noProof/>
            <w:webHidden/>
          </w:rPr>
          <w:tab/>
        </w:r>
        <w:r w:rsidR="00C848DA">
          <w:rPr>
            <w:noProof/>
            <w:webHidden/>
          </w:rPr>
          <w:fldChar w:fldCharType="begin"/>
        </w:r>
        <w:r w:rsidR="00C848DA">
          <w:rPr>
            <w:noProof/>
            <w:webHidden/>
          </w:rPr>
          <w:instrText xml:space="preserve"> PAGEREF _Toc518911260 \h </w:instrText>
        </w:r>
        <w:r w:rsidR="00C848DA">
          <w:rPr>
            <w:noProof/>
            <w:webHidden/>
          </w:rPr>
        </w:r>
        <w:r w:rsidR="00C848DA">
          <w:rPr>
            <w:noProof/>
            <w:webHidden/>
          </w:rPr>
          <w:fldChar w:fldCharType="separate"/>
        </w:r>
        <w:r w:rsidR="00D555E0">
          <w:rPr>
            <w:noProof/>
            <w:webHidden/>
          </w:rPr>
          <w:t>117</w:t>
        </w:r>
        <w:r w:rsidR="00C848DA">
          <w:rPr>
            <w:noProof/>
            <w:webHidden/>
          </w:rPr>
          <w:fldChar w:fldCharType="end"/>
        </w:r>
      </w:hyperlink>
    </w:p>
    <w:p w14:paraId="77109764" w14:textId="76A00EF5" w:rsidR="00C848DA" w:rsidRDefault="00DC46C7">
      <w:pPr>
        <w:pStyle w:val="TOC3"/>
        <w:rPr>
          <w:rFonts w:asciiTheme="minorHAnsi" w:eastAsiaTheme="minorEastAsia" w:hAnsiTheme="minorHAnsi" w:cstheme="minorBidi"/>
          <w:noProof/>
          <w:color w:val="auto"/>
          <w:sz w:val="22"/>
          <w:szCs w:val="22"/>
          <w:lang w:eastAsia="en-US"/>
        </w:rPr>
      </w:pPr>
      <w:hyperlink w:anchor="_Toc518911261" w:history="1">
        <w:r w:rsidR="00C848DA" w:rsidRPr="009B07A0">
          <w:rPr>
            <w:rStyle w:val="Hyperlink"/>
            <w:noProof/>
          </w:rPr>
          <w:t>12.2.15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ADM^VADPT2</w:t>
        </w:r>
        <w:r w:rsidR="00C848DA">
          <w:rPr>
            <w:noProof/>
            <w:webHidden/>
          </w:rPr>
          <w:tab/>
        </w:r>
        <w:r w:rsidR="00C848DA">
          <w:rPr>
            <w:noProof/>
            <w:webHidden/>
          </w:rPr>
          <w:fldChar w:fldCharType="begin"/>
        </w:r>
        <w:r w:rsidR="00C848DA">
          <w:rPr>
            <w:noProof/>
            <w:webHidden/>
          </w:rPr>
          <w:instrText xml:space="preserve"> PAGEREF _Toc518911261 \h </w:instrText>
        </w:r>
        <w:r w:rsidR="00C848DA">
          <w:rPr>
            <w:noProof/>
            <w:webHidden/>
          </w:rPr>
        </w:r>
        <w:r w:rsidR="00C848DA">
          <w:rPr>
            <w:noProof/>
            <w:webHidden/>
          </w:rPr>
          <w:fldChar w:fldCharType="separate"/>
        </w:r>
        <w:r w:rsidR="00D555E0">
          <w:rPr>
            <w:noProof/>
            <w:webHidden/>
          </w:rPr>
          <w:t>117</w:t>
        </w:r>
        <w:r w:rsidR="00C848DA">
          <w:rPr>
            <w:noProof/>
            <w:webHidden/>
          </w:rPr>
          <w:fldChar w:fldCharType="end"/>
        </w:r>
      </w:hyperlink>
    </w:p>
    <w:p w14:paraId="528CD6C8" w14:textId="1D691AC4" w:rsidR="00C848DA" w:rsidRDefault="00DC46C7">
      <w:pPr>
        <w:pStyle w:val="TOC3"/>
        <w:rPr>
          <w:rFonts w:asciiTheme="minorHAnsi" w:eastAsiaTheme="minorEastAsia" w:hAnsiTheme="minorHAnsi" w:cstheme="minorBidi"/>
          <w:noProof/>
          <w:color w:val="auto"/>
          <w:sz w:val="22"/>
          <w:szCs w:val="22"/>
          <w:lang w:eastAsia="en-US"/>
        </w:rPr>
      </w:pPr>
      <w:hyperlink w:anchor="_Toc518911262" w:history="1">
        <w:r w:rsidR="00C848DA" w:rsidRPr="009B07A0">
          <w:rPr>
            <w:rStyle w:val="Hyperlink"/>
            <w:noProof/>
          </w:rPr>
          <w:t>12.2.16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KVAR^VADPT</w:t>
        </w:r>
        <w:r w:rsidR="00C848DA">
          <w:rPr>
            <w:noProof/>
            <w:webHidden/>
          </w:rPr>
          <w:tab/>
        </w:r>
        <w:r w:rsidR="00C848DA">
          <w:rPr>
            <w:noProof/>
            <w:webHidden/>
          </w:rPr>
          <w:fldChar w:fldCharType="begin"/>
        </w:r>
        <w:r w:rsidR="00C848DA">
          <w:rPr>
            <w:noProof/>
            <w:webHidden/>
          </w:rPr>
          <w:instrText xml:space="preserve"> PAGEREF _Toc518911262 \h </w:instrText>
        </w:r>
        <w:r w:rsidR="00C848DA">
          <w:rPr>
            <w:noProof/>
            <w:webHidden/>
          </w:rPr>
        </w:r>
        <w:r w:rsidR="00C848DA">
          <w:rPr>
            <w:noProof/>
            <w:webHidden/>
          </w:rPr>
          <w:fldChar w:fldCharType="separate"/>
        </w:r>
        <w:r w:rsidR="00D555E0">
          <w:rPr>
            <w:noProof/>
            <w:webHidden/>
          </w:rPr>
          <w:t>118</w:t>
        </w:r>
        <w:r w:rsidR="00C848DA">
          <w:rPr>
            <w:noProof/>
            <w:webHidden/>
          </w:rPr>
          <w:fldChar w:fldCharType="end"/>
        </w:r>
      </w:hyperlink>
    </w:p>
    <w:p w14:paraId="00188F73" w14:textId="4DF55755" w:rsidR="00C848DA" w:rsidRDefault="00DC46C7">
      <w:pPr>
        <w:pStyle w:val="TOC3"/>
        <w:rPr>
          <w:rFonts w:asciiTheme="minorHAnsi" w:eastAsiaTheme="minorEastAsia" w:hAnsiTheme="minorHAnsi" w:cstheme="minorBidi"/>
          <w:noProof/>
          <w:color w:val="auto"/>
          <w:sz w:val="22"/>
          <w:szCs w:val="22"/>
          <w:lang w:eastAsia="en-US"/>
        </w:rPr>
      </w:pPr>
      <w:hyperlink w:anchor="_Toc518911263" w:history="1">
        <w:r w:rsidR="00C848DA" w:rsidRPr="009B07A0">
          <w:rPr>
            <w:rStyle w:val="Hyperlink"/>
            <w:noProof/>
          </w:rPr>
          <w:t>12.2.17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KVA^VADPT</w:t>
        </w:r>
        <w:r w:rsidR="00C848DA">
          <w:rPr>
            <w:noProof/>
            <w:webHidden/>
          </w:rPr>
          <w:tab/>
        </w:r>
        <w:r w:rsidR="00C848DA">
          <w:rPr>
            <w:noProof/>
            <w:webHidden/>
          </w:rPr>
          <w:fldChar w:fldCharType="begin"/>
        </w:r>
        <w:r w:rsidR="00C848DA">
          <w:rPr>
            <w:noProof/>
            <w:webHidden/>
          </w:rPr>
          <w:instrText xml:space="preserve"> PAGEREF _Toc518911263 \h </w:instrText>
        </w:r>
        <w:r w:rsidR="00C848DA">
          <w:rPr>
            <w:noProof/>
            <w:webHidden/>
          </w:rPr>
        </w:r>
        <w:r w:rsidR="00C848DA">
          <w:rPr>
            <w:noProof/>
            <w:webHidden/>
          </w:rPr>
          <w:fldChar w:fldCharType="separate"/>
        </w:r>
        <w:r w:rsidR="00D555E0">
          <w:rPr>
            <w:noProof/>
            <w:webHidden/>
          </w:rPr>
          <w:t>118</w:t>
        </w:r>
        <w:r w:rsidR="00C848DA">
          <w:rPr>
            <w:noProof/>
            <w:webHidden/>
          </w:rPr>
          <w:fldChar w:fldCharType="end"/>
        </w:r>
      </w:hyperlink>
    </w:p>
    <w:p w14:paraId="4943EB9E" w14:textId="7DD9856E" w:rsidR="00C848DA" w:rsidRDefault="00DC46C7">
      <w:pPr>
        <w:pStyle w:val="TOC3"/>
        <w:rPr>
          <w:rFonts w:asciiTheme="minorHAnsi" w:eastAsiaTheme="minorEastAsia" w:hAnsiTheme="minorHAnsi" w:cstheme="minorBidi"/>
          <w:noProof/>
          <w:color w:val="auto"/>
          <w:sz w:val="22"/>
          <w:szCs w:val="22"/>
          <w:lang w:eastAsia="en-US"/>
        </w:rPr>
      </w:pPr>
      <w:hyperlink w:anchor="_Toc518911264" w:history="1">
        <w:r w:rsidR="00C848DA" w:rsidRPr="009B07A0">
          <w:rPr>
            <w:rStyle w:val="Hyperlink"/>
            <w:noProof/>
          </w:rPr>
          <w:t>12.2.18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COMBINATIONS</w:t>
        </w:r>
        <w:r w:rsidR="00C848DA">
          <w:rPr>
            <w:noProof/>
            <w:webHidden/>
          </w:rPr>
          <w:tab/>
        </w:r>
        <w:r w:rsidR="00C848DA">
          <w:rPr>
            <w:noProof/>
            <w:webHidden/>
          </w:rPr>
          <w:fldChar w:fldCharType="begin"/>
        </w:r>
        <w:r w:rsidR="00C848DA">
          <w:rPr>
            <w:noProof/>
            <w:webHidden/>
          </w:rPr>
          <w:instrText xml:space="preserve"> PAGEREF _Toc518911264 \h </w:instrText>
        </w:r>
        <w:r w:rsidR="00C848DA">
          <w:rPr>
            <w:noProof/>
            <w:webHidden/>
          </w:rPr>
        </w:r>
        <w:r w:rsidR="00C848DA">
          <w:rPr>
            <w:noProof/>
            <w:webHidden/>
          </w:rPr>
          <w:fldChar w:fldCharType="separate"/>
        </w:r>
        <w:r w:rsidR="00D555E0">
          <w:rPr>
            <w:noProof/>
            <w:webHidden/>
          </w:rPr>
          <w:t>118</w:t>
        </w:r>
        <w:r w:rsidR="00C848DA">
          <w:rPr>
            <w:noProof/>
            <w:webHidden/>
          </w:rPr>
          <w:fldChar w:fldCharType="end"/>
        </w:r>
      </w:hyperlink>
    </w:p>
    <w:p w14:paraId="4DB2F91F" w14:textId="7479B50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65" w:history="1">
        <w:r w:rsidR="00C848DA" w:rsidRPr="009B07A0">
          <w:rPr>
            <w:rStyle w:val="Hyperlink"/>
            <w:noProof/>
          </w:rPr>
          <w:t>12.3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Alpha Subscripts</w:t>
        </w:r>
        <w:r w:rsidR="00C848DA">
          <w:rPr>
            <w:noProof/>
            <w:webHidden/>
          </w:rPr>
          <w:tab/>
        </w:r>
        <w:r w:rsidR="00C848DA">
          <w:rPr>
            <w:noProof/>
            <w:webHidden/>
          </w:rPr>
          <w:fldChar w:fldCharType="begin"/>
        </w:r>
        <w:r w:rsidR="00C848DA">
          <w:rPr>
            <w:noProof/>
            <w:webHidden/>
          </w:rPr>
          <w:instrText xml:space="preserve"> PAGEREF _Toc518911265 \h </w:instrText>
        </w:r>
        <w:r w:rsidR="00C848DA">
          <w:rPr>
            <w:noProof/>
            <w:webHidden/>
          </w:rPr>
        </w:r>
        <w:r w:rsidR="00C848DA">
          <w:rPr>
            <w:noProof/>
            <w:webHidden/>
          </w:rPr>
          <w:fldChar w:fldCharType="separate"/>
        </w:r>
        <w:r w:rsidR="00D555E0">
          <w:rPr>
            <w:noProof/>
            <w:webHidden/>
          </w:rPr>
          <w:t>120</w:t>
        </w:r>
        <w:r w:rsidR="00C848DA">
          <w:rPr>
            <w:noProof/>
            <w:webHidden/>
          </w:rPr>
          <w:fldChar w:fldCharType="end"/>
        </w:r>
      </w:hyperlink>
    </w:p>
    <w:p w14:paraId="660BF0E0" w14:textId="6F3346CB"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66" w:history="1">
        <w:r w:rsidR="00C848DA" w:rsidRPr="009B07A0">
          <w:rPr>
            <w:rStyle w:val="Hyperlink"/>
            <w:noProof/>
          </w:rPr>
          <w:t>13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Scheduling Application Programmer Interfaces (APIs)</w:t>
        </w:r>
        <w:r w:rsidR="00C848DA">
          <w:rPr>
            <w:noProof/>
            <w:webHidden/>
          </w:rPr>
          <w:tab/>
        </w:r>
        <w:r w:rsidR="00C848DA">
          <w:rPr>
            <w:noProof/>
            <w:webHidden/>
          </w:rPr>
          <w:fldChar w:fldCharType="begin"/>
        </w:r>
        <w:r w:rsidR="00C848DA">
          <w:rPr>
            <w:noProof/>
            <w:webHidden/>
          </w:rPr>
          <w:instrText xml:space="preserve"> PAGEREF _Toc518911266 \h </w:instrText>
        </w:r>
        <w:r w:rsidR="00C848DA">
          <w:rPr>
            <w:noProof/>
            <w:webHidden/>
          </w:rPr>
        </w:r>
        <w:r w:rsidR="00C848DA">
          <w:rPr>
            <w:noProof/>
            <w:webHidden/>
          </w:rPr>
          <w:fldChar w:fldCharType="separate"/>
        </w:r>
        <w:r w:rsidR="00D555E0">
          <w:rPr>
            <w:noProof/>
            <w:webHidden/>
          </w:rPr>
          <w:t>125</w:t>
        </w:r>
        <w:r w:rsidR="00C848DA">
          <w:rPr>
            <w:noProof/>
            <w:webHidden/>
          </w:rPr>
          <w:fldChar w:fldCharType="end"/>
        </w:r>
      </w:hyperlink>
    </w:p>
    <w:p w14:paraId="7324C0AD" w14:textId="50028E70" w:rsidR="00C848DA" w:rsidRDefault="00DC46C7">
      <w:pPr>
        <w:pStyle w:val="TOC3"/>
        <w:rPr>
          <w:rFonts w:asciiTheme="minorHAnsi" w:eastAsiaTheme="minorEastAsia" w:hAnsiTheme="minorHAnsi" w:cstheme="minorBidi"/>
          <w:noProof/>
          <w:color w:val="auto"/>
          <w:sz w:val="22"/>
          <w:szCs w:val="22"/>
          <w:lang w:eastAsia="en-US"/>
        </w:rPr>
      </w:pPr>
      <w:hyperlink w:anchor="_Toc518911267" w:history="1">
        <w:r w:rsidR="00C848DA" w:rsidRPr="009B07A0">
          <w:rPr>
            <w:rStyle w:val="Hyperlink"/>
            <w:noProof/>
          </w:rPr>
          <w:t>13.1.1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Special Features</w:t>
        </w:r>
        <w:r w:rsidR="00C848DA">
          <w:rPr>
            <w:noProof/>
            <w:webHidden/>
          </w:rPr>
          <w:tab/>
        </w:r>
        <w:r w:rsidR="00C848DA">
          <w:rPr>
            <w:noProof/>
            <w:webHidden/>
          </w:rPr>
          <w:fldChar w:fldCharType="begin"/>
        </w:r>
        <w:r w:rsidR="00C848DA">
          <w:rPr>
            <w:noProof/>
            <w:webHidden/>
          </w:rPr>
          <w:instrText xml:space="preserve"> PAGEREF _Toc518911267 \h </w:instrText>
        </w:r>
        <w:r w:rsidR="00C848DA">
          <w:rPr>
            <w:noProof/>
            <w:webHidden/>
          </w:rPr>
        </w:r>
        <w:r w:rsidR="00C848DA">
          <w:rPr>
            <w:noProof/>
            <w:webHidden/>
          </w:rPr>
          <w:fldChar w:fldCharType="separate"/>
        </w:r>
        <w:r w:rsidR="00D555E0">
          <w:rPr>
            <w:noProof/>
            <w:webHidden/>
          </w:rPr>
          <w:t>126</w:t>
        </w:r>
        <w:r w:rsidR="00C848DA">
          <w:rPr>
            <w:noProof/>
            <w:webHidden/>
          </w:rPr>
          <w:fldChar w:fldCharType="end"/>
        </w:r>
      </w:hyperlink>
    </w:p>
    <w:p w14:paraId="64009DFD" w14:textId="01E8034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68" w:history="1">
        <w:r w:rsidR="00C848DA" w:rsidRPr="009B07A0">
          <w:rPr>
            <w:rStyle w:val="Hyperlink"/>
            <w:noProof/>
          </w:rPr>
          <w:t>13.2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SDAPI - EXAMPLES</w:t>
        </w:r>
        <w:r w:rsidR="00C848DA">
          <w:rPr>
            <w:noProof/>
            <w:webHidden/>
          </w:rPr>
          <w:tab/>
        </w:r>
        <w:r w:rsidR="00C848DA">
          <w:rPr>
            <w:noProof/>
            <w:webHidden/>
          </w:rPr>
          <w:fldChar w:fldCharType="begin"/>
        </w:r>
        <w:r w:rsidR="00C848DA">
          <w:rPr>
            <w:noProof/>
            <w:webHidden/>
          </w:rPr>
          <w:instrText xml:space="preserve"> PAGEREF _Toc518911268 \h </w:instrText>
        </w:r>
        <w:r w:rsidR="00C848DA">
          <w:rPr>
            <w:noProof/>
            <w:webHidden/>
          </w:rPr>
        </w:r>
        <w:r w:rsidR="00C848DA">
          <w:rPr>
            <w:noProof/>
            <w:webHidden/>
          </w:rPr>
          <w:fldChar w:fldCharType="separate"/>
        </w:r>
        <w:r w:rsidR="00D555E0">
          <w:rPr>
            <w:noProof/>
            <w:webHidden/>
          </w:rPr>
          <w:t>131</w:t>
        </w:r>
        <w:r w:rsidR="00C848DA">
          <w:rPr>
            <w:noProof/>
            <w:webHidden/>
          </w:rPr>
          <w:fldChar w:fldCharType="end"/>
        </w:r>
      </w:hyperlink>
    </w:p>
    <w:p w14:paraId="06B9D78B" w14:textId="0B7F4079"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69" w:history="1">
        <w:r w:rsidR="00C848DA" w:rsidRPr="009B07A0">
          <w:rPr>
            <w:rStyle w:val="Hyperlink"/>
            <w:noProof/>
          </w:rPr>
          <w:t>13.3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SDAPI - Data Fields</w:t>
        </w:r>
        <w:r w:rsidR="00C848DA">
          <w:rPr>
            <w:noProof/>
            <w:webHidden/>
          </w:rPr>
          <w:tab/>
        </w:r>
        <w:r w:rsidR="00C848DA">
          <w:rPr>
            <w:noProof/>
            <w:webHidden/>
          </w:rPr>
          <w:fldChar w:fldCharType="begin"/>
        </w:r>
        <w:r w:rsidR="00C848DA">
          <w:rPr>
            <w:noProof/>
            <w:webHidden/>
          </w:rPr>
          <w:instrText xml:space="preserve"> PAGEREF _Toc518911269 \h </w:instrText>
        </w:r>
        <w:r w:rsidR="00C848DA">
          <w:rPr>
            <w:noProof/>
            <w:webHidden/>
          </w:rPr>
        </w:r>
        <w:r w:rsidR="00C848DA">
          <w:rPr>
            <w:noProof/>
            <w:webHidden/>
          </w:rPr>
          <w:fldChar w:fldCharType="separate"/>
        </w:r>
        <w:r w:rsidR="00D555E0">
          <w:rPr>
            <w:noProof/>
            <w:webHidden/>
          </w:rPr>
          <w:t>138</w:t>
        </w:r>
        <w:r w:rsidR="00C848DA">
          <w:rPr>
            <w:noProof/>
            <w:webHidden/>
          </w:rPr>
          <w:fldChar w:fldCharType="end"/>
        </w:r>
      </w:hyperlink>
    </w:p>
    <w:p w14:paraId="228EA0CD" w14:textId="435FC641" w:rsidR="00C848DA" w:rsidRDefault="00DC46C7">
      <w:pPr>
        <w:pStyle w:val="TOC3"/>
        <w:rPr>
          <w:rFonts w:asciiTheme="minorHAnsi" w:eastAsiaTheme="minorEastAsia" w:hAnsiTheme="minorHAnsi" w:cstheme="minorBidi"/>
          <w:noProof/>
          <w:color w:val="auto"/>
          <w:sz w:val="22"/>
          <w:szCs w:val="22"/>
          <w:lang w:eastAsia="en-US"/>
        </w:rPr>
      </w:pPr>
      <w:hyperlink w:anchor="_Toc518911270" w:history="1">
        <w:r w:rsidR="00C848DA" w:rsidRPr="009B07A0">
          <w:rPr>
            <w:rStyle w:val="Hyperlink"/>
            <w:noProof/>
          </w:rPr>
          <w:t>13.3.1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Available Data Filters</w:t>
        </w:r>
        <w:r w:rsidR="00C848DA">
          <w:rPr>
            <w:noProof/>
            <w:webHidden/>
          </w:rPr>
          <w:tab/>
        </w:r>
        <w:r w:rsidR="00C848DA">
          <w:rPr>
            <w:noProof/>
            <w:webHidden/>
          </w:rPr>
          <w:fldChar w:fldCharType="begin"/>
        </w:r>
        <w:r w:rsidR="00C848DA">
          <w:rPr>
            <w:noProof/>
            <w:webHidden/>
          </w:rPr>
          <w:instrText xml:space="preserve"> PAGEREF _Toc518911270 \h </w:instrText>
        </w:r>
        <w:r w:rsidR="00C848DA">
          <w:rPr>
            <w:noProof/>
            <w:webHidden/>
          </w:rPr>
        </w:r>
        <w:r w:rsidR="00C848DA">
          <w:rPr>
            <w:noProof/>
            <w:webHidden/>
          </w:rPr>
          <w:fldChar w:fldCharType="separate"/>
        </w:r>
        <w:r w:rsidR="00D555E0">
          <w:rPr>
            <w:noProof/>
            <w:webHidden/>
          </w:rPr>
          <w:t>143</w:t>
        </w:r>
        <w:r w:rsidR="00C848DA">
          <w:rPr>
            <w:noProof/>
            <w:webHidden/>
          </w:rPr>
          <w:fldChar w:fldCharType="end"/>
        </w:r>
      </w:hyperlink>
    </w:p>
    <w:p w14:paraId="54BB9FE1" w14:textId="20A215E3" w:rsidR="00C848DA" w:rsidRDefault="00DC46C7">
      <w:pPr>
        <w:pStyle w:val="TOC3"/>
        <w:rPr>
          <w:rFonts w:asciiTheme="minorHAnsi" w:eastAsiaTheme="minorEastAsia" w:hAnsiTheme="minorHAnsi" w:cstheme="minorBidi"/>
          <w:noProof/>
          <w:color w:val="auto"/>
          <w:sz w:val="22"/>
          <w:szCs w:val="22"/>
          <w:lang w:eastAsia="en-US"/>
        </w:rPr>
      </w:pPr>
      <w:hyperlink w:anchor="_Toc518911271" w:history="1">
        <w:r w:rsidR="00C848DA" w:rsidRPr="009B07A0">
          <w:rPr>
            <w:rStyle w:val="Hyperlink"/>
            <w:noProof/>
            <w:lang w:eastAsia="en-US"/>
          </w:rPr>
          <w:t>13.3.2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Input – Other Array Entries</w:t>
        </w:r>
        <w:r w:rsidR="00C848DA">
          <w:rPr>
            <w:noProof/>
            <w:webHidden/>
          </w:rPr>
          <w:tab/>
        </w:r>
        <w:r w:rsidR="00C848DA">
          <w:rPr>
            <w:noProof/>
            <w:webHidden/>
          </w:rPr>
          <w:fldChar w:fldCharType="begin"/>
        </w:r>
        <w:r w:rsidR="00C848DA">
          <w:rPr>
            <w:noProof/>
            <w:webHidden/>
          </w:rPr>
          <w:instrText xml:space="preserve"> PAGEREF _Toc518911271 \h </w:instrText>
        </w:r>
        <w:r w:rsidR="00C848DA">
          <w:rPr>
            <w:noProof/>
            <w:webHidden/>
          </w:rPr>
        </w:r>
        <w:r w:rsidR="00C848DA">
          <w:rPr>
            <w:noProof/>
            <w:webHidden/>
          </w:rPr>
          <w:fldChar w:fldCharType="separate"/>
        </w:r>
        <w:r w:rsidR="00D555E0">
          <w:rPr>
            <w:noProof/>
            <w:webHidden/>
          </w:rPr>
          <w:t>145</w:t>
        </w:r>
        <w:r w:rsidR="00C848DA">
          <w:rPr>
            <w:noProof/>
            <w:webHidden/>
          </w:rPr>
          <w:fldChar w:fldCharType="end"/>
        </w:r>
      </w:hyperlink>
    </w:p>
    <w:p w14:paraId="3CF1588D" w14:textId="5F0E1C19" w:rsidR="00C848DA" w:rsidRDefault="00DC46C7">
      <w:pPr>
        <w:pStyle w:val="TOC3"/>
        <w:rPr>
          <w:rFonts w:asciiTheme="minorHAnsi" w:eastAsiaTheme="minorEastAsia" w:hAnsiTheme="minorHAnsi" w:cstheme="minorBidi"/>
          <w:noProof/>
          <w:color w:val="auto"/>
          <w:sz w:val="22"/>
          <w:szCs w:val="22"/>
          <w:lang w:eastAsia="en-US"/>
        </w:rPr>
      </w:pPr>
      <w:hyperlink w:anchor="_Toc518911272" w:history="1">
        <w:r w:rsidR="00C848DA" w:rsidRPr="009B07A0">
          <w:rPr>
            <w:rStyle w:val="Hyperlink"/>
            <w:noProof/>
          </w:rPr>
          <w:t>13.3.3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Other Array Entries</w:t>
        </w:r>
        <w:r w:rsidR="00C848DA">
          <w:rPr>
            <w:noProof/>
            <w:webHidden/>
          </w:rPr>
          <w:tab/>
        </w:r>
        <w:r w:rsidR="00C848DA">
          <w:rPr>
            <w:noProof/>
            <w:webHidden/>
          </w:rPr>
          <w:fldChar w:fldCharType="begin"/>
        </w:r>
        <w:r w:rsidR="00C848DA">
          <w:rPr>
            <w:noProof/>
            <w:webHidden/>
          </w:rPr>
          <w:instrText xml:space="preserve"> PAGEREF _Toc518911272 \h </w:instrText>
        </w:r>
        <w:r w:rsidR="00C848DA">
          <w:rPr>
            <w:noProof/>
            <w:webHidden/>
          </w:rPr>
        </w:r>
        <w:r w:rsidR="00C848DA">
          <w:rPr>
            <w:noProof/>
            <w:webHidden/>
          </w:rPr>
          <w:fldChar w:fldCharType="separate"/>
        </w:r>
        <w:r w:rsidR="00D555E0">
          <w:rPr>
            <w:noProof/>
            <w:webHidden/>
          </w:rPr>
          <w:t>149</w:t>
        </w:r>
        <w:r w:rsidR="00C848DA">
          <w:rPr>
            <w:noProof/>
            <w:webHidden/>
          </w:rPr>
          <w:fldChar w:fldCharType="end"/>
        </w:r>
      </w:hyperlink>
    </w:p>
    <w:p w14:paraId="11DEDC96" w14:textId="5BD731BE" w:rsidR="00C848DA" w:rsidRDefault="00DC46C7">
      <w:pPr>
        <w:pStyle w:val="TOC3"/>
        <w:rPr>
          <w:rFonts w:asciiTheme="minorHAnsi" w:eastAsiaTheme="minorEastAsia" w:hAnsiTheme="minorHAnsi" w:cstheme="minorBidi"/>
          <w:noProof/>
          <w:color w:val="auto"/>
          <w:sz w:val="22"/>
          <w:szCs w:val="22"/>
          <w:lang w:eastAsia="en-US"/>
        </w:rPr>
      </w:pPr>
      <w:hyperlink w:anchor="_Toc518911273" w:history="1">
        <w:r w:rsidR="00C848DA" w:rsidRPr="009B07A0">
          <w:rPr>
            <w:rStyle w:val="Hyperlink"/>
            <w:noProof/>
          </w:rPr>
          <w:t>13.3.4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SDAPI - Error Codes</w:t>
        </w:r>
        <w:r w:rsidR="00C848DA">
          <w:rPr>
            <w:noProof/>
            <w:webHidden/>
          </w:rPr>
          <w:tab/>
        </w:r>
        <w:r w:rsidR="00C848DA">
          <w:rPr>
            <w:noProof/>
            <w:webHidden/>
          </w:rPr>
          <w:fldChar w:fldCharType="begin"/>
        </w:r>
        <w:r w:rsidR="00C848DA">
          <w:rPr>
            <w:noProof/>
            <w:webHidden/>
          </w:rPr>
          <w:instrText xml:space="preserve"> PAGEREF _Toc518911273 \h </w:instrText>
        </w:r>
        <w:r w:rsidR="00C848DA">
          <w:rPr>
            <w:noProof/>
            <w:webHidden/>
          </w:rPr>
        </w:r>
        <w:r w:rsidR="00C848DA">
          <w:rPr>
            <w:noProof/>
            <w:webHidden/>
          </w:rPr>
          <w:fldChar w:fldCharType="separate"/>
        </w:r>
        <w:r w:rsidR="00D555E0">
          <w:rPr>
            <w:noProof/>
            <w:webHidden/>
          </w:rPr>
          <w:t>150</w:t>
        </w:r>
        <w:r w:rsidR="00C848DA">
          <w:rPr>
            <w:noProof/>
            <w:webHidden/>
          </w:rPr>
          <w:fldChar w:fldCharType="end"/>
        </w:r>
      </w:hyperlink>
    </w:p>
    <w:p w14:paraId="2DC12549" w14:textId="29BDC213" w:rsidR="00C848DA" w:rsidRDefault="00DC46C7">
      <w:pPr>
        <w:pStyle w:val="TOC3"/>
        <w:rPr>
          <w:rFonts w:asciiTheme="minorHAnsi" w:eastAsiaTheme="minorEastAsia" w:hAnsiTheme="minorHAnsi" w:cstheme="minorBidi"/>
          <w:noProof/>
          <w:color w:val="auto"/>
          <w:sz w:val="22"/>
          <w:szCs w:val="22"/>
          <w:lang w:eastAsia="en-US"/>
        </w:rPr>
      </w:pPr>
      <w:hyperlink w:anchor="_Toc518911274" w:history="1">
        <w:r w:rsidR="00C848DA" w:rsidRPr="009B07A0">
          <w:rPr>
            <w:rStyle w:val="Hyperlink"/>
            <w:noProof/>
          </w:rPr>
          <w:t>13.3.5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SDAPI - Constraints</w:t>
        </w:r>
        <w:r w:rsidR="00C848DA">
          <w:rPr>
            <w:noProof/>
            <w:webHidden/>
          </w:rPr>
          <w:tab/>
        </w:r>
        <w:r w:rsidR="00C848DA">
          <w:rPr>
            <w:noProof/>
            <w:webHidden/>
          </w:rPr>
          <w:fldChar w:fldCharType="begin"/>
        </w:r>
        <w:r w:rsidR="00C848DA">
          <w:rPr>
            <w:noProof/>
            <w:webHidden/>
          </w:rPr>
          <w:instrText xml:space="preserve"> PAGEREF _Toc518911274 \h </w:instrText>
        </w:r>
        <w:r w:rsidR="00C848DA">
          <w:rPr>
            <w:noProof/>
            <w:webHidden/>
          </w:rPr>
        </w:r>
        <w:r w:rsidR="00C848DA">
          <w:rPr>
            <w:noProof/>
            <w:webHidden/>
          </w:rPr>
          <w:fldChar w:fldCharType="separate"/>
        </w:r>
        <w:r w:rsidR="00D555E0">
          <w:rPr>
            <w:noProof/>
            <w:webHidden/>
          </w:rPr>
          <w:t>150</w:t>
        </w:r>
        <w:r w:rsidR="00C848DA">
          <w:rPr>
            <w:noProof/>
            <w:webHidden/>
          </w:rPr>
          <w:fldChar w:fldCharType="end"/>
        </w:r>
      </w:hyperlink>
    </w:p>
    <w:p w14:paraId="65C01D3C" w14:textId="5CF3EF90" w:rsidR="00C848DA" w:rsidRDefault="00DC46C7">
      <w:pPr>
        <w:pStyle w:val="TOC3"/>
        <w:rPr>
          <w:rFonts w:asciiTheme="minorHAnsi" w:eastAsiaTheme="minorEastAsia" w:hAnsiTheme="minorHAnsi" w:cstheme="minorBidi"/>
          <w:noProof/>
          <w:color w:val="auto"/>
          <w:sz w:val="22"/>
          <w:szCs w:val="22"/>
          <w:lang w:eastAsia="en-US"/>
        </w:rPr>
      </w:pPr>
      <w:hyperlink w:anchor="_Toc518911275" w:history="1">
        <w:r w:rsidR="00C848DA" w:rsidRPr="009B07A0">
          <w:rPr>
            <w:rStyle w:val="Hyperlink"/>
            <w:noProof/>
          </w:rPr>
          <w:t>13.3.6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Application Programmer Interface - GETAPPT</w:t>
        </w:r>
        <w:r w:rsidR="00C848DA">
          <w:rPr>
            <w:noProof/>
            <w:webHidden/>
          </w:rPr>
          <w:tab/>
        </w:r>
        <w:r w:rsidR="00C848DA">
          <w:rPr>
            <w:noProof/>
            <w:webHidden/>
          </w:rPr>
          <w:fldChar w:fldCharType="begin"/>
        </w:r>
        <w:r w:rsidR="00C848DA">
          <w:rPr>
            <w:noProof/>
            <w:webHidden/>
          </w:rPr>
          <w:instrText xml:space="preserve"> PAGEREF _Toc518911275 \h </w:instrText>
        </w:r>
        <w:r w:rsidR="00C848DA">
          <w:rPr>
            <w:noProof/>
            <w:webHidden/>
          </w:rPr>
        </w:r>
        <w:r w:rsidR="00C848DA">
          <w:rPr>
            <w:noProof/>
            <w:webHidden/>
          </w:rPr>
          <w:fldChar w:fldCharType="separate"/>
        </w:r>
        <w:r w:rsidR="00D555E0">
          <w:rPr>
            <w:noProof/>
            <w:webHidden/>
          </w:rPr>
          <w:t>151</w:t>
        </w:r>
        <w:r w:rsidR="00C848DA">
          <w:rPr>
            <w:noProof/>
            <w:webHidden/>
          </w:rPr>
          <w:fldChar w:fldCharType="end"/>
        </w:r>
      </w:hyperlink>
    </w:p>
    <w:p w14:paraId="162E7E16" w14:textId="76864AF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76" w:history="1">
        <w:r w:rsidR="00C848DA" w:rsidRPr="009B07A0">
          <w:rPr>
            <w:rStyle w:val="Hyperlink"/>
            <w:noProof/>
          </w:rPr>
          <w:t>13.4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Application Programmer Interface - NEXTAPPT</w:t>
        </w:r>
        <w:r w:rsidR="00C848DA">
          <w:rPr>
            <w:noProof/>
            <w:webHidden/>
          </w:rPr>
          <w:tab/>
        </w:r>
        <w:r w:rsidR="00C848DA">
          <w:rPr>
            <w:noProof/>
            <w:webHidden/>
          </w:rPr>
          <w:fldChar w:fldCharType="begin"/>
        </w:r>
        <w:r w:rsidR="00C848DA">
          <w:rPr>
            <w:noProof/>
            <w:webHidden/>
          </w:rPr>
          <w:instrText xml:space="preserve"> PAGEREF _Toc518911276 \h </w:instrText>
        </w:r>
        <w:r w:rsidR="00C848DA">
          <w:rPr>
            <w:noProof/>
            <w:webHidden/>
          </w:rPr>
        </w:r>
        <w:r w:rsidR="00C848DA">
          <w:rPr>
            <w:noProof/>
            <w:webHidden/>
          </w:rPr>
          <w:fldChar w:fldCharType="separate"/>
        </w:r>
        <w:r w:rsidR="00D555E0">
          <w:rPr>
            <w:noProof/>
            <w:webHidden/>
          </w:rPr>
          <w:t>154</w:t>
        </w:r>
        <w:r w:rsidR="00C848DA">
          <w:rPr>
            <w:noProof/>
            <w:webHidden/>
          </w:rPr>
          <w:fldChar w:fldCharType="end"/>
        </w:r>
      </w:hyperlink>
    </w:p>
    <w:p w14:paraId="10A7CC11" w14:textId="60D1F2F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77" w:history="1">
        <w:r w:rsidR="00C848DA" w:rsidRPr="009B07A0">
          <w:rPr>
            <w:rStyle w:val="Hyperlink"/>
            <w:noProof/>
          </w:rPr>
          <w:t>13.5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Application Programmer Interface - GETPLIST</w:t>
        </w:r>
        <w:r w:rsidR="00C848DA">
          <w:rPr>
            <w:noProof/>
            <w:webHidden/>
          </w:rPr>
          <w:tab/>
        </w:r>
        <w:r w:rsidR="00C848DA">
          <w:rPr>
            <w:noProof/>
            <w:webHidden/>
          </w:rPr>
          <w:fldChar w:fldCharType="begin"/>
        </w:r>
        <w:r w:rsidR="00C848DA">
          <w:rPr>
            <w:noProof/>
            <w:webHidden/>
          </w:rPr>
          <w:instrText xml:space="preserve"> PAGEREF _Toc518911277 \h </w:instrText>
        </w:r>
        <w:r w:rsidR="00C848DA">
          <w:rPr>
            <w:noProof/>
            <w:webHidden/>
          </w:rPr>
        </w:r>
        <w:r w:rsidR="00C848DA">
          <w:rPr>
            <w:noProof/>
            <w:webHidden/>
          </w:rPr>
          <w:fldChar w:fldCharType="separate"/>
        </w:r>
        <w:r w:rsidR="00D555E0">
          <w:rPr>
            <w:noProof/>
            <w:webHidden/>
          </w:rPr>
          <w:t>156</w:t>
        </w:r>
        <w:r w:rsidR="00C848DA">
          <w:rPr>
            <w:noProof/>
            <w:webHidden/>
          </w:rPr>
          <w:fldChar w:fldCharType="end"/>
        </w:r>
      </w:hyperlink>
    </w:p>
    <w:p w14:paraId="104C52E3" w14:textId="5D22F6F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78" w:history="1">
        <w:r w:rsidR="00C848DA" w:rsidRPr="009B07A0">
          <w:rPr>
            <w:rStyle w:val="Hyperlink"/>
            <w:noProof/>
          </w:rPr>
          <w:t>13.6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Application Programmer Interface - PATAPPT</w:t>
        </w:r>
        <w:r w:rsidR="00C848DA">
          <w:rPr>
            <w:noProof/>
            <w:webHidden/>
          </w:rPr>
          <w:tab/>
        </w:r>
        <w:r w:rsidR="00C848DA">
          <w:rPr>
            <w:noProof/>
            <w:webHidden/>
          </w:rPr>
          <w:fldChar w:fldCharType="begin"/>
        </w:r>
        <w:r w:rsidR="00C848DA">
          <w:rPr>
            <w:noProof/>
            <w:webHidden/>
          </w:rPr>
          <w:instrText xml:space="preserve"> PAGEREF _Toc518911278 \h </w:instrText>
        </w:r>
        <w:r w:rsidR="00C848DA">
          <w:rPr>
            <w:noProof/>
            <w:webHidden/>
          </w:rPr>
        </w:r>
        <w:r w:rsidR="00C848DA">
          <w:rPr>
            <w:noProof/>
            <w:webHidden/>
          </w:rPr>
          <w:fldChar w:fldCharType="separate"/>
        </w:r>
        <w:r w:rsidR="00D555E0">
          <w:rPr>
            <w:noProof/>
            <w:webHidden/>
          </w:rPr>
          <w:t>157</w:t>
        </w:r>
        <w:r w:rsidR="00C848DA">
          <w:rPr>
            <w:noProof/>
            <w:webHidden/>
          </w:rPr>
          <w:fldChar w:fldCharType="end"/>
        </w:r>
      </w:hyperlink>
    </w:p>
    <w:p w14:paraId="5B149678" w14:textId="0900A84F"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79" w:history="1">
        <w:r w:rsidR="00C848DA" w:rsidRPr="009B07A0">
          <w:rPr>
            <w:rStyle w:val="Hyperlink"/>
            <w:noProof/>
          </w:rPr>
          <w:t>14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Data Fields</w:t>
        </w:r>
        <w:r w:rsidR="00C848DA">
          <w:rPr>
            <w:noProof/>
            <w:webHidden/>
          </w:rPr>
          <w:tab/>
        </w:r>
        <w:r w:rsidR="00C848DA">
          <w:rPr>
            <w:noProof/>
            <w:webHidden/>
          </w:rPr>
          <w:fldChar w:fldCharType="begin"/>
        </w:r>
        <w:r w:rsidR="00C848DA">
          <w:rPr>
            <w:noProof/>
            <w:webHidden/>
          </w:rPr>
          <w:instrText xml:space="preserve"> PAGEREF _Toc518911279 \h </w:instrText>
        </w:r>
        <w:r w:rsidR="00C848DA">
          <w:rPr>
            <w:noProof/>
            <w:webHidden/>
          </w:rPr>
        </w:r>
        <w:r w:rsidR="00C848DA">
          <w:rPr>
            <w:noProof/>
            <w:webHidden/>
          </w:rPr>
          <w:fldChar w:fldCharType="separate"/>
        </w:r>
        <w:r w:rsidR="00D555E0">
          <w:rPr>
            <w:noProof/>
            <w:webHidden/>
          </w:rPr>
          <w:t>160</w:t>
        </w:r>
        <w:r w:rsidR="00C848DA">
          <w:rPr>
            <w:noProof/>
            <w:webHidden/>
          </w:rPr>
          <w:fldChar w:fldCharType="end"/>
        </w:r>
      </w:hyperlink>
    </w:p>
    <w:p w14:paraId="3FDD68CA" w14:textId="7E13CDD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80" w:history="1">
        <w:r w:rsidR="00C848DA" w:rsidRPr="009B07A0">
          <w:rPr>
            <w:rStyle w:val="Hyperlink"/>
            <w:noProof/>
          </w:rPr>
          <w:t>14.1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Available Data Fields</w:t>
        </w:r>
        <w:r w:rsidR="00C848DA">
          <w:rPr>
            <w:noProof/>
            <w:webHidden/>
          </w:rPr>
          <w:tab/>
        </w:r>
        <w:r w:rsidR="00C848DA">
          <w:rPr>
            <w:noProof/>
            <w:webHidden/>
          </w:rPr>
          <w:fldChar w:fldCharType="begin"/>
        </w:r>
        <w:r w:rsidR="00C848DA">
          <w:rPr>
            <w:noProof/>
            <w:webHidden/>
          </w:rPr>
          <w:instrText xml:space="preserve"> PAGEREF _Toc518911280 \h </w:instrText>
        </w:r>
        <w:r w:rsidR="00C848DA">
          <w:rPr>
            <w:noProof/>
            <w:webHidden/>
          </w:rPr>
        </w:r>
        <w:r w:rsidR="00C848DA">
          <w:rPr>
            <w:noProof/>
            <w:webHidden/>
          </w:rPr>
          <w:fldChar w:fldCharType="separate"/>
        </w:r>
        <w:r w:rsidR="00D555E0">
          <w:rPr>
            <w:noProof/>
            <w:webHidden/>
          </w:rPr>
          <w:t>160</w:t>
        </w:r>
        <w:r w:rsidR="00C848DA">
          <w:rPr>
            <w:noProof/>
            <w:webHidden/>
          </w:rPr>
          <w:fldChar w:fldCharType="end"/>
        </w:r>
      </w:hyperlink>
    </w:p>
    <w:p w14:paraId="2C09D624" w14:textId="5BD8B19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81" w:history="1">
        <w:r w:rsidR="00C848DA" w:rsidRPr="009B07A0">
          <w:rPr>
            <w:rStyle w:val="Hyperlink"/>
            <w:noProof/>
          </w:rPr>
          <w:t>14.2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FILTERS</w:t>
        </w:r>
        <w:r w:rsidR="00C848DA">
          <w:rPr>
            <w:noProof/>
            <w:webHidden/>
          </w:rPr>
          <w:tab/>
        </w:r>
        <w:r w:rsidR="00C848DA">
          <w:rPr>
            <w:noProof/>
            <w:webHidden/>
          </w:rPr>
          <w:fldChar w:fldCharType="begin"/>
        </w:r>
        <w:r w:rsidR="00C848DA">
          <w:rPr>
            <w:noProof/>
            <w:webHidden/>
          </w:rPr>
          <w:instrText xml:space="preserve"> PAGEREF _Toc518911281 \h </w:instrText>
        </w:r>
        <w:r w:rsidR="00C848DA">
          <w:rPr>
            <w:noProof/>
            <w:webHidden/>
          </w:rPr>
        </w:r>
        <w:r w:rsidR="00C848DA">
          <w:rPr>
            <w:noProof/>
            <w:webHidden/>
          </w:rPr>
          <w:fldChar w:fldCharType="separate"/>
        </w:r>
        <w:r w:rsidR="00D555E0">
          <w:rPr>
            <w:noProof/>
            <w:webHidden/>
          </w:rPr>
          <w:t>162</w:t>
        </w:r>
        <w:r w:rsidR="00C848DA">
          <w:rPr>
            <w:noProof/>
            <w:webHidden/>
          </w:rPr>
          <w:fldChar w:fldCharType="end"/>
        </w:r>
      </w:hyperlink>
    </w:p>
    <w:p w14:paraId="1068E4DE" w14:textId="05864FC4" w:rsidR="00C848DA" w:rsidRDefault="00DC46C7">
      <w:pPr>
        <w:pStyle w:val="TOC3"/>
        <w:rPr>
          <w:rFonts w:asciiTheme="minorHAnsi" w:eastAsiaTheme="minorEastAsia" w:hAnsiTheme="minorHAnsi" w:cstheme="minorBidi"/>
          <w:noProof/>
          <w:color w:val="auto"/>
          <w:sz w:val="22"/>
          <w:szCs w:val="22"/>
          <w:lang w:eastAsia="en-US"/>
        </w:rPr>
      </w:pPr>
      <w:hyperlink w:anchor="_Toc518911282" w:history="1">
        <w:r w:rsidR="00C848DA" w:rsidRPr="009B07A0">
          <w:rPr>
            <w:rStyle w:val="Hyperlink"/>
            <w:noProof/>
          </w:rPr>
          <w:t>14.2.1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Valid Appointment Status Filters</w:t>
        </w:r>
        <w:r w:rsidR="00C848DA">
          <w:rPr>
            <w:noProof/>
            <w:webHidden/>
          </w:rPr>
          <w:tab/>
        </w:r>
        <w:r w:rsidR="00C848DA">
          <w:rPr>
            <w:noProof/>
            <w:webHidden/>
          </w:rPr>
          <w:fldChar w:fldCharType="begin"/>
        </w:r>
        <w:r w:rsidR="00C848DA">
          <w:rPr>
            <w:noProof/>
            <w:webHidden/>
          </w:rPr>
          <w:instrText xml:space="preserve"> PAGEREF _Toc518911282 \h </w:instrText>
        </w:r>
        <w:r w:rsidR="00C848DA">
          <w:rPr>
            <w:noProof/>
            <w:webHidden/>
          </w:rPr>
        </w:r>
        <w:r w:rsidR="00C848DA">
          <w:rPr>
            <w:noProof/>
            <w:webHidden/>
          </w:rPr>
          <w:fldChar w:fldCharType="separate"/>
        </w:r>
        <w:r w:rsidR="00D555E0">
          <w:rPr>
            <w:noProof/>
            <w:webHidden/>
          </w:rPr>
          <w:t>162</w:t>
        </w:r>
        <w:r w:rsidR="00C848DA">
          <w:rPr>
            <w:noProof/>
            <w:webHidden/>
          </w:rPr>
          <w:fldChar w:fldCharType="end"/>
        </w:r>
      </w:hyperlink>
    </w:p>
    <w:p w14:paraId="2320DE8F" w14:textId="26A3643D" w:rsidR="00C848DA" w:rsidRDefault="00DC46C7">
      <w:pPr>
        <w:pStyle w:val="TOC3"/>
        <w:rPr>
          <w:rFonts w:asciiTheme="minorHAnsi" w:eastAsiaTheme="minorEastAsia" w:hAnsiTheme="minorHAnsi" w:cstheme="minorBidi"/>
          <w:noProof/>
          <w:color w:val="auto"/>
          <w:sz w:val="22"/>
          <w:szCs w:val="22"/>
          <w:lang w:eastAsia="en-US"/>
        </w:rPr>
      </w:pPr>
      <w:hyperlink w:anchor="_Toc518911283" w:history="1">
        <w:r w:rsidR="00C848DA" w:rsidRPr="009B07A0">
          <w:rPr>
            <w:rStyle w:val="Hyperlink"/>
            <w:noProof/>
          </w:rPr>
          <w:t>14.2.2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Valid Patient Status Filters</w:t>
        </w:r>
        <w:r w:rsidR="00C848DA">
          <w:rPr>
            <w:noProof/>
            <w:webHidden/>
          </w:rPr>
          <w:tab/>
        </w:r>
        <w:r w:rsidR="00C848DA">
          <w:rPr>
            <w:noProof/>
            <w:webHidden/>
          </w:rPr>
          <w:fldChar w:fldCharType="begin"/>
        </w:r>
        <w:r w:rsidR="00C848DA">
          <w:rPr>
            <w:noProof/>
            <w:webHidden/>
          </w:rPr>
          <w:instrText xml:space="preserve"> PAGEREF _Toc518911283 \h </w:instrText>
        </w:r>
        <w:r w:rsidR="00C848DA">
          <w:rPr>
            <w:noProof/>
            <w:webHidden/>
          </w:rPr>
        </w:r>
        <w:r w:rsidR="00C848DA">
          <w:rPr>
            <w:noProof/>
            <w:webHidden/>
          </w:rPr>
          <w:fldChar w:fldCharType="separate"/>
        </w:r>
        <w:r w:rsidR="00D555E0">
          <w:rPr>
            <w:noProof/>
            <w:webHidden/>
          </w:rPr>
          <w:t>162</w:t>
        </w:r>
        <w:r w:rsidR="00C848DA">
          <w:rPr>
            <w:noProof/>
            <w:webHidden/>
          </w:rPr>
          <w:fldChar w:fldCharType="end"/>
        </w:r>
      </w:hyperlink>
    </w:p>
    <w:p w14:paraId="3F06D97C" w14:textId="485A417E" w:rsidR="00C848DA" w:rsidRDefault="00DC46C7">
      <w:pPr>
        <w:pStyle w:val="TOC3"/>
        <w:rPr>
          <w:rFonts w:asciiTheme="minorHAnsi" w:eastAsiaTheme="minorEastAsia" w:hAnsiTheme="minorHAnsi" w:cstheme="minorBidi"/>
          <w:noProof/>
          <w:color w:val="auto"/>
          <w:sz w:val="22"/>
          <w:szCs w:val="22"/>
          <w:lang w:eastAsia="en-US"/>
        </w:rPr>
      </w:pPr>
      <w:hyperlink w:anchor="_Toc518911284" w:history="1">
        <w:r w:rsidR="00C848DA" w:rsidRPr="009B07A0">
          <w:rPr>
            <w:rStyle w:val="Hyperlink"/>
            <w:noProof/>
          </w:rPr>
          <w:t>14.2.3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Valid Patient Status and Appointment Status Filter Combinations</w:t>
        </w:r>
        <w:r w:rsidR="00C848DA">
          <w:rPr>
            <w:noProof/>
            <w:webHidden/>
          </w:rPr>
          <w:tab/>
        </w:r>
        <w:r w:rsidR="00C848DA">
          <w:rPr>
            <w:noProof/>
            <w:webHidden/>
          </w:rPr>
          <w:fldChar w:fldCharType="begin"/>
        </w:r>
        <w:r w:rsidR="00C848DA">
          <w:rPr>
            <w:noProof/>
            <w:webHidden/>
          </w:rPr>
          <w:instrText xml:space="preserve"> PAGEREF _Toc518911284 \h </w:instrText>
        </w:r>
        <w:r w:rsidR="00C848DA">
          <w:rPr>
            <w:noProof/>
            <w:webHidden/>
          </w:rPr>
        </w:r>
        <w:r w:rsidR="00C848DA">
          <w:rPr>
            <w:noProof/>
            <w:webHidden/>
          </w:rPr>
          <w:fldChar w:fldCharType="separate"/>
        </w:r>
        <w:r w:rsidR="00D555E0">
          <w:rPr>
            <w:noProof/>
            <w:webHidden/>
          </w:rPr>
          <w:t>162</w:t>
        </w:r>
        <w:r w:rsidR="00C848DA">
          <w:rPr>
            <w:noProof/>
            <w:webHidden/>
          </w:rPr>
          <w:fldChar w:fldCharType="end"/>
        </w:r>
      </w:hyperlink>
    </w:p>
    <w:p w14:paraId="04D2331B" w14:textId="1A41BC7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85" w:history="1">
        <w:r w:rsidR="00C848DA" w:rsidRPr="009B07A0">
          <w:rPr>
            <w:rStyle w:val="Hyperlink"/>
            <w:noProof/>
          </w:rPr>
          <w:t>14.3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Application Programmer Interface - SDIMO</w:t>
        </w:r>
        <w:r w:rsidR="00C848DA">
          <w:rPr>
            <w:noProof/>
            <w:webHidden/>
          </w:rPr>
          <w:tab/>
        </w:r>
        <w:r w:rsidR="00C848DA">
          <w:rPr>
            <w:noProof/>
            <w:webHidden/>
          </w:rPr>
          <w:fldChar w:fldCharType="begin"/>
        </w:r>
        <w:r w:rsidR="00C848DA">
          <w:rPr>
            <w:noProof/>
            <w:webHidden/>
          </w:rPr>
          <w:instrText xml:space="preserve"> PAGEREF _Toc518911285 \h </w:instrText>
        </w:r>
        <w:r w:rsidR="00C848DA">
          <w:rPr>
            <w:noProof/>
            <w:webHidden/>
          </w:rPr>
        </w:r>
        <w:r w:rsidR="00C848DA">
          <w:rPr>
            <w:noProof/>
            <w:webHidden/>
          </w:rPr>
          <w:fldChar w:fldCharType="separate"/>
        </w:r>
        <w:r w:rsidR="00D555E0">
          <w:rPr>
            <w:noProof/>
            <w:webHidden/>
          </w:rPr>
          <w:t>164</w:t>
        </w:r>
        <w:r w:rsidR="00C848DA">
          <w:rPr>
            <w:noProof/>
            <w:webHidden/>
          </w:rPr>
          <w:fldChar w:fldCharType="end"/>
        </w:r>
      </w:hyperlink>
    </w:p>
    <w:p w14:paraId="0EFF4A1C" w14:textId="7C7B1C36"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86" w:history="1">
        <w:r w:rsidR="00C848DA" w:rsidRPr="009B07A0">
          <w:rPr>
            <w:rStyle w:val="Hyperlink"/>
            <w:noProof/>
          </w:rPr>
          <w:t>14.4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Configuring Bar Code Label Printers for Print Patient Label Option</w:t>
        </w:r>
        <w:r w:rsidR="00C848DA">
          <w:rPr>
            <w:noProof/>
            <w:webHidden/>
          </w:rPr>
          <w:tab/>
        </w:r>
        <w:r w:rsidR="00C848DA">
          <w:rPr>
            <w:noProof/>
            <w:webHidden/>
          </w:rPr>
          <w:fldChar w:fldCharType="begin"/>
        </w:r>
        <w:r w:rsidR="00C848DA">
          <w:rPr>
            <w:noProof/>
            <w:webHidden/>
          </w:rPr>
          <w:instrText xml:space="preserve"> PAGEREF _Toc518911286 \h </w:instrText>
        </w:r>
        <w:r w:rsidR="00C848DA">
          <w:rPr>
            <w:noProof/>
            <w:webHidden/>
          </w:rPr>
        </w:r>
        <w:r w:rsidR="00C848DA">
          <w:rPr>
            <w:noProof/>
            <w:webHidden/>
          </w:rPr>
          <w:fldChar w:fldCharType="separate"/>
        </w:r>
        <w:r w:rsidR="00D555E0">
          <w:rPr>
            <w:noProof/>
            <w:webHidden/>
          </w:rPr>
          <w:t>166</w:t>
        </w:r>
        <w:r w:rsidR="00C848DA">
          <w:rPr>
            <w:noProof/>
            <w:webHidden/>
          </w:rPr>
          <w:fldChar w:fldCharType="end"/>
        </w:r>
      </w:hyperlink>
    </w:p>
    <w:p w14:paraId="72CAC998" w14:textId="178081DE" w:rsidR="00C848DA" w:rsidRDefault="00DC46C7">
      <w:pPr>
        <w:pStyle w:val="TOC3"/>
        <w:rPr>
          <w:rFonts w:asciiTheme="minorHAnsi" w:eastAsiaTheme="minorEastAsia" w:hAnsiTheme="minorHAnsi" w:cstheme="minorBidi"/>
          <w:noProof/>
          <w:color w:val="auto"/>
          <w:sz w:val="22"/>
          <w:szCs w:val="22"/>
          <w:lang w:eastAsia="en-US"/>
        </w:rPr>
      </w:pPr>
      <w:hyperlink w:anchor="_Toc518911287" w:history="1">
        <w:r w:rsidR="00C848DA" w:rsidRPr="009B07A0">
          <w:rPr>
            <w:rStyle w:val="Hyperlink"/>
            <w:noProof/>
          </w:rPr>
          <w:t>14.4.1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Hardware Setup</w:t>
        </w:r>
        <w:r w:rsidR="00C848DA">
          <w:rPr>
            <w:noProof/>
            <w:webHidden/>
          </w:rPr>
          <w:tab/>
        </w:r>
        <w:r w:rsidR="00C848DA">
          <w:rPr>
            <w:noProof/>
            <w:webHidden/>
          </w:rPr>
          <w:fldChar w:fldCharType="begin"/>
        </w:r>
        <w:r w:rsidR="00C848DA">
          <w:rPr>
            <w:noProof/>
            <w:webHidden/>
          </w:rPr>
          <w:instrText xml:space="preserve"> PAGEREF _Toc518911287 \h </w:instrText>
        </w:r>
        <w:r w:rsidR="00C848DA">
          <w:rPr>
            <w:noProof/>
            <w:webHidden/>
          </w:rPr>
        </w:r>
        <w:r w:rsidR="00C848DA">
          <w:rPr>
            <w:noProof/>
            <w:webHidden/>
          </w:rPr>
          <w:fldChar w:fldCharType="separate"/>
        </w:r>
        <w:r w:rsidR="00D555E0">
          <w:rPr>
            <w:noProof/>
            <w:webHidden/>
          </w:rPr>
          <w:t>166</w:t>
        </w:r>
        <w:r w:rsidR="00C848DA">
          <w:rPr>
            <w:noProof/>
            <w:webHidden/>
          </w:rPr>
          <w:fldChar w:fldCharType="end"/>
        </w:r>
      </w:hyperlink>
    </w:p>
    <w:p w14:paraId="68A4B99D" w14:textId="63F86D48" w:rsidR="00C848DA" w:rsidRDefault="00DC46C7">
      <w:pPr>
        <w:pStyle w:val="TOC3"/>
        <w:rPr>
          <w:rFonts w:asciiTheme="minorHAnsi" w:eastAsiaTheme="minorEastAsia" w:hAnsiTheme="minorHAnsi" w:cstheme="minorBidi"/>
          <w:noProof/>
          <w:color w:val="auto"/>
          <w:sz w:val="22"/>
          <w:szCs w:val="22"/>
          <w:lang w:eastAsia="en-US"/>
        </w:rPr>
      </w:pPr>
      <w:hyperlink w:anchor="_Toc518911288" w:history="1">
        <w:r w:rsidR="00C848DA" w:rsidRPr="009B07A0">
          <w:rPr>
            <w:rStyle w:val="Hyperlink"/>
            <w:noProof/>
          </w:rPr>
          <w:t>14.4.2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Software Setup</w:t>
        </w:r>
        <w:r w:rsidR="00C848DA">
          <w:rPr>
            <w:noProof/>
            <w:webHidden/>
          </w:rPr>
          <w:tab/>
        </w:r>
        <w:r w:rsidR="00C848DA">
          <w:rPr>
            <w:noProof/>
            <w:webHidden/>
          </w:rPr>
          <w:fldChar w:fldCharType="begin"/>
        </w:r>
        <w:r w:rsidR="00C848DA">
          <w:rPr>
            <w:noProof/>
            <w:webHidden/>
          </w:rPr>
          <w:instrText xml:space="preserve"> PAGEREF _Toc518911288 \h </w:instrText>
        </w:r>
        <w:r w:rsidR="00C848DA">
          <w:rPr>
            <w:noProof/>
            <w:webHidden/>
          </w:rPr>
        </w:r>
        <w:r w:rsidR="00C848DA">
          <w:rPr>
            <w:noProof/>
            <w:webHidden/>
          </w:rPr>
          <w:fldChar w:fldCharType="separate"/>
        </w:r>
        <w:r w:rsidR="00D555E0">
          <w:rPr>
            <w:noProof/>
            <w:webHidden/>
          </w:rPr>
          <w:t>166</w:t>
        </w:r>
        <w:r w:rsidR="00C848DA">
          <w:rPr>
            <w:noProof/>
            <w:webHidden/>
          </w:rPr>
          <w:fldChar w:fldCharType="end"/>
        </w:r>
      </w:hyperlink>
    </w:p>
    <w:p w14:paraId="12719D5F" w14:textId="30172213"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89" w:history="1">
        <w:r w:rsidR="00C848DA" w:rsidRPr="009B07A0">
          <w:rPr>
            <w:rStyle w:val="Hyperlink"/>
            <w:noProof/>
          </w:rPr>
          <w:t>14.5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Control Code Overview</w:t>
        </w:r>
        <w:r w:rsidR="00C848DA">
          <w:rPr>
            <w:noProof/>
            <w:webHidden/>
          </w:rPr>
          <w:tab/>
        </w:r>
        <w:r w:rsidR="00C848DA">
          <w:rPr>
            <w:noProof/>
            <w:webHidden/>
          </w:rPr>
          <w:fldChar w:fldCharType="begin"/>
        </w:r>
        <w:r w:rsidR="00C848DA">
          <w:rPr>
            <w:noProof/>
            <w:webHidden/>
          </w:rPr>
          <w:instrText xml:space="preserve"> PAGEREF _Toc518911289 \h </w:instrText>
        </w:r>
        <w:r w:rsidR="00C848DA">
          <w:rPr>
            <w:noProof/>
            <w:webHidden/>
          </w:rPr>
        </w:r>
        <w:r w:rsidR="00C848DA">
          <w:rPr>
            <w:noProof/>
            <w:webHidden/>
          </w:rPr>
          <w:fldChar w:fldCharType="separate"/>
        </w:r>
        <w:r w:rsidR="00D555E0">
          <w:rPr>
            <w:noProof/>
            <w:webHidden/>
          </w:rPr>
          <w:t>167</w:t>
        </w:r>
        <w:r w:rsidR="00C848DA">
          <w:rPr>
            <w:noProof/>
            <w:webHidden/>
          </w:rPr>
          <w:fldChar w:fldCharType="end"/>
        </w:r>
      </w:hyperlink>
    </w:p>
    <w:p w14:paraId="2BAEF71E" w14:textId="77A3D12B" w:rsidR="00C848DA" w:rsidRDefault="00DC46C7">
      <w:pPr>
        <w:pStyle w:val="TOC3"/>
        <w:rPr>
          <w:rFonts w:asciiTheme="minorHAnsi" w:eastAsiaTheme="minorEastAsia" w:hAnsiTheme="minorHAnsi" w:cstheme="minorBidi"/>
          <w:noProof/>
          <w:color w:val="auto"/>
          <w:sz w:val="22"/>
          <w:szCs w:val="22"/>
          <w:lang w:eastAsia="en-US"/>
        </w:rPr>
      </w:pPr>
      <w:hyperlink w:anchor="_Toc518911290" w:history="1">
        <w:r w:rsidR="00C848DA" w:rsidRPr="009B07A0">
          <w:rPr>
            <w:rStyle w:val="Hyperlink"/>
            <w:noProof/>
          </w:rPr>
          <w:t>14.5.1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Patient Label Print Routine Control Code Use</w:t>
        </w:r>
        <w:r w:rsidR="00C848DA">
          <w:rPr>
            <w:noProof/>
            <w:webHidden/>
          </w:rPr>
          <w:tab/>
        </w:r>
        <w:r w:rsidR="00C848DA">
          <w:rPr>
            <w:noProof/>
            <w:webHidden/>
          </w:rPr>
          <w:fldChar w:fldCharType="begin"/>
        </w:r>
        <w:r w:rsidR="00C848DA">
          <w:rPr>
            <w:noProof/>
            <w:webHidden/>
          </w:rPr>
          <w:instrText xml:space="preserve"> PAGEREF _Toc518911290 \h </w:instrText>
        </w:r>
        <w:r w:rsidR="00C848DA">
          <w:rPr>
            <w:noProof/>
            <w:webHidden/>
          </w:rPr>
        </w:r>
        <w:r w:rsidR="00C848DA">
          <w:rPr>
            <w:noProof/>
            <w:webHidden/>
          </w:rPr>
          <w:fldChar w:fldCharType="separate"/>
        </w:r>
        <w:r w:rsidR="00D555E0">
          <w:rPr>
            <w:noProof/>
            <w:webHidden/>
          </w:rPr>
          <w:t>167</w:t>
        </w:r>
        <w:r w:rsidR="00C848DA">
          <w:rPr>
            <w:noProof/>
            <w:webHidden/>
          </w:rPr>
          <w:fldChar w:fldCharType="end"/>
        </w:r>
      </w:hyperlink>
    </w:p>
    <w:p w14:paraId="724AF6D0" w14:textId="2225A1F8" w:rsidR="00C848DA" w:rsidRDefault="00DC46C7">
      <w:pPr>
        <w:pStyle w:val="TOC3"/>
        <w:rPr>
          <w:rFonts w:asciiTheme="minorHAnsi" w:eastAsiaTheme="minorEastAsia" w:hAnsiTheme="minorHAnsi" w:cstheme="minorBidi"/>
          <w:noProof/>
          <w:color w:val="auto"/>
          <w:sz w:val="22"/>
          <w:szCs w:val="22"/>
          <w:lang w:eastAsia="en-US"/>
        </w:rPr>
      </w:pPr>
      <w:hyperlink w:anchor="_Toc518911291" w:history="1">
        <w:r w:rsidR="00C848DA" w:rsidRPr="009B07A0">
          <w:rPr>
            <w:rStyle w:val="Hyperlink"/>
            <w:noProof/>
          </w:rPr>
          <w:t>14.5.2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Label Printer Setup Examples</w:t>
        </w:r>
        <w:r w:rsidR="00C848DA">
          <w:rPr>
            <w:noProof/>
            <w:webHidden/>
          </w:rPr>
          <w:tab/>
        </w:r>
        <w:r w:rsidR="00C848DA">
          <w:rPr>
            <w:noProof/>
            <w:webHidden/>
          </w:rPr>
          <w:fldChar w:fldCharType="begin"/>
        </w:r>
        <w:r w:rsidR="00C848DA">
          <w:rPr>
            <w:noProof/>
            <w:webHidden/>
          </w:rPr>
          <w:instrText xml:space="preserve"> PAGEREF _Toc518911291 \h </w:instrText>
        </w:r>
        <w:r w:rsidR="00C848DA">
          <w:rPr>
            <w:noProof/>
            <w:webHidden/>
          </w:rPr>
        </w:r>
        <w:r w:rsidR="00C848DA">
          <w:rPr>
            <w:noProof/>
            <w:webHidden/>
          </w:rPr>
          <w:fldChar w:fldCharType="separate"/>
        </w:r>
        <w:r w:rsidR="00D555E0">
          <w:rPr>
            <w:noProof/>
            <w:webHidden/>
          </w:rPr>
          <w:t>168</w:t>
        </w:r>
        <w:r w:rsidR="00C848DA">
          <w:rPr>
            <w:noProof/>
            <w:webHidden/>
          </w:rPr>
          <w:fldChar w:fldCharType="end"/>
        </w:r>
      </w:hyperlink>
    </w:p>
    <w:p w14:paraId="40EB7D41" w14:textId="198A83CF" w:rsidR="00C848DA" w:rsidRDefault="00DC46C7">
      <w:pPr>
        <w:pStyle w:val="TOC3"/>
        <w:rPr>
          <w:rFonts w:asciiTheme="minorHAnsi" w:eastAsiaTheme="minorEastAsia" w:hAnsiTheme="minorHAnsi" w:cstheme="minorBidi"/>
          <w:noProof/>
          <w:color w:val="auto"/>
          <w:sz w:val="22"/>
          <w:szCs w:val="22"/>
          <w:lang w:eastAsia="en-US"/>
        </w:rPr>
      </w:pPr>
      <w:hyperlink w:anchor="_Toc518911292" w:history="1">
        <w:r w:rsidR="00C848DA" w:rsidRPr="009B07A0">
          <w:rPr>
            <w:rStyle w:val="Hyperlink"/>
            <w:noProof/>
          </w:rPr>
          <w:t>14.5.3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Zebra Label Printer</w:t>
        </w:r>
        <w:r w:rsidR="00C848DA">
          <w:rPr>
            <w:noProof/>
            <w:webHidden/>
          </w:rPr>
          <w:tab/>
        </w:r>
        <w:r w:rsidR="00C848DA">
          <w:rPr>
            <w:noProof/>
            <w:webHidden/>
          </w:rPr>
          <w:fldChar w:fldCharType="begin"/>
        </w:r>
        <w:r w:rsidR="00C848DA">
          <w:rPr>
            <w:noProof/>
            <w:webHidden/>
          </w:rPr>
          <w:instrText xml:space="preserve"> PAGEREF _Toc518911292 \h </w:instrText>
        </w:r>
        <w:r w:rsidR="00C848DA">
          <w:rPr>
            <w:noProof/>
            <w:webHidden/>
          </w:rPr>
        </w:r>
        <w:r w:rsidR="00C848DA">
          <w:rPr>
            <w:noProof/>
            <w:webHidden/>
          </w:rPr>
          <w:fldChar w:fldCharType="separate"/>
        </w:r>
        <w:r w:rsidR="00D555E0">
          <w:rPr>
            <w:noProof/>
            <w:webHidden/>
          </w:rPr>
          <w:t>168</w:t>
        </w:r>
        <w:r w:rsidR="00C848DA">
          <w:rPr>
            <w:noProof/>
            <w:webHidden/>
          </w:rPr>
          <w:fldChar w:fldCharType="end"/>
        </w:r>
      </w:hyperlink>
    </w:p>
    <w:p w14:paraId="2530EB79" w14:textId="062C41E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93" w:history="1">
        <w:r w:rsidR="00C848DA" w:rsidRPr="009B07A0">
          <w:rPr>
            <w:rStyle w:val="Hyperlink"/>
            <w:noProof/>
          </w:rPr>
          <w:t>14.6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Intermec Label Printer</w:t>
        </w:r>
        <w:r w:rsidR="00C848DA">
          <w:rPr>
            <w:noProof/>
            <w:webHidden/>
          </w:rPr>
          <w:tab/>
        </w:r>
        <w:r w:rsidR="00C848DA">
          <w:rPr>
            <w:noProof/>
            <w:webHidden/>
          </w:rPr>
          <w:fldChar w:fldCharType="begin"/>
        </w:r>
        <w:r w:rsidR="00C848DA">
          <w:rPr>
            <w:noProof/>
            <w:webHidden/>
          </w:rPr>
          <w:instrText xml:space="preserve"> PAGEREF _Toc518911293 \h </w:instrText>
        </w:r>
        <w:r w:rsidR="00C848DA">
          <w:rPr>
            <w:noProof/>
            <w:webHidden/>
          </w:rPr>
        </w:r>
        <w:r w:rsidR="00C848DA">
          <w:rPr>
            <w:noProof/>
            <w:webHidden/>
          </w:rPr>
          <w:fldChar w:fldCharType="separate"/>
        </w:r>
        <w:r w:rsidR="00D555E0">
          <w:rPr>
            <w:noProof/>
            <w:webHidden/>
          </w:rPr>
          <w:t>170</w:t>
        </w:r>
        <w:r w:rsidR="00C848DA">
          <w:rPr>
            <w:noProof/>
            <w:webHidden/>
          </w:rPr>
          <w:fldChar w:fldCharType="end"/>
        </w:r>
      </w:hyperlink>
    </w:p>
    <w:p w14:paraId="60C65806" w14:textId="5CC4BA62" w:rsidR="00C848DA" w:rsidRDefault="00DC46C7">
      <w:pPr>
        <w:pStyle w:val="TOC1"/>
        <w:rPr>
          <w:rFonts w:asciiTheme="minorHAnsi" w:eastAsiaTheme="minorEastAsia" w:hAnsiTheme="minorHAnsi" w:cstheme="minorBidi"/>
          <w:b w:val="0"/>
          <w:noProof/>
          <w:color w:val="auto"/>
          <w:sz w:val="22"/>
          <w:szCs w:val="22"/>
          <w:lang w:eastAsia="en-US"/>
        </w:rPr>
      </w:pPr>
      <w:hyperlink w:anchor="_Toc518911294" w:history="1">
        <w:r w:rsidR="00C848DA" w:rsidRPr="009B07A0">
          <w:rPr>
            <w:rStyle w:val="Hyperlink"/>
            <w:noProof/>
          </w:rPr>
          <w:t>15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Interface Specification for Transmission of Ambulatory Care Data</w:t>
        </w:r>
        <w:r w:rsidR="00C848DA">
          <w:rPr>
            <w:noProof/>
            <w:webHidden/>
          </w:rPr>
          <w:tab/>
        </w:r>
        <w:r w:rsidR="00C848DA">
          <w:rPr>
            <w:noProof/>
            <w:webHidden/>
          </w:rPr>
          <w:fldChar w:fldCharType="begin"/>
        </w:r>
        <w:r w:rsidR="00C848DA">
          <w:rPr>
            <w:noProof/>
            <w:webHidden/>
          </w:rPr>
          <w:instrText xml:space="preserve"> PAGEREF _Toc518911294 \h </w:instrText>
        </w:r>
        <w:r w:rsidR="00C848DA">
          <w:rPr>
            <w:noProof/>
            <w:webHidden/>
          </w:rPr>
        </w:r>
        <w:r w:rsidR="00C848DA">
          <w:rPr>
            <w:noProof/>
            <w:webHidden/>
          </w:rPr>
          <w:fldChar w:fldCharType="separate"/>
        </w:r>
        <w:r w:rsidR="00D555E0">
          <w:rPr>
            <w:noProof/>
            <w:webHidden/>
          </w:rPr>
          <w:t>172</w:t>
        </w:r>
        <w:r w:rsidR="00C848DA">
          <w:rPr>
            <w:noProof/>
            <w:webHidden/>
          </w:rPr>
          <w:fldChar w:fldCharType="end"/>
        </w:r>
      </w:hyperlink>
    </w:p>
    <w:p w14:paraId="342BBA91" w14:textId="66A973C9" w:rsidR="00C848DA" w:rsidRDefault="00DC46C7">
      <w:pPr>
        <w:pStyle w:val="TOC2"/>
        <w:rPr>
          <w:rFonts w:asciiTheme="minorHAnsi" w:eastAsiaTheme="minorEastAsia" w:hAnsiTheme="minorHAnsi" w:cstheme="minorBidi"/>
          <w:b w:val="0"/>
          <w:noProof/>
          <w:color w:val="auto"/>
          <w:sz w:val="22"/>
          <w:szCs w:val="22"/>
          <w:lang w:eastAsia="en-US"/>
        </w:rPr>
      </w:pPr>
      <w:hyperlink w:anchor="_Toc518911295" w:history="1">
        <w:r w:rsidR="00C848DA" w:rsidRPr="009B07A0">
          <w:rPr>
            <w:rStyle w:val="Hyperlink"/>
            <w:noProof/>
          </w:rPr>
          <w:t>15.1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Assumptions</w:t>
        </w:r>
        <w:r w:rsidR="00C848DA">
          <w:rPr>
            <w:noProof/>
            <w:webHidden/>
          </w:rPr>
          <w:tab/>
        </w:r>
        <w:r w:rsidR="00C848DA">
          <w:rPr>
            <w:noProof/>
            <w:webHidden/>
          </w:rPr>
          <w:fldChar w:fldCharType="begin"/>
        </w:r>
        <w:r w:rsidR="00C848DA">
          <w:rPr>
            <w:noProof/>
            <w:webHidden/>
          </w:rPr>
          <w:instrText xml:space="preserve"> PAGEREF _Toc518911295 \h </w:instrText>
        </w:r>
        <w:r w:rsidR="00C848DA">
          <w:rPr>
            <w:noProof/>
            <w:webHidden/>
          </w:rPr>
        </w:r>
        <w:r w:rsidR="00C848DA">
          <w:rPr>
            <w:noProof/>
            <w:webHidden/>
          </w:rPr>
          <w:fldChar w:fldCharType="separate"/>
        </w:r>
        <w:r w:rsidR="00D555E0">
          <w:rPr>
            <w:noProof/>
            <w:webHidden/>
          </w:rPr>
          <w:t>172</w:t>
        </w:r>
        <w:r w:rsidR="00C848DA">
          <w:rPr>
            <w:noProof/>
            <w:webHidden/>
          </w:rPr>
          <w:fldChar w:fldCharType="end"/>
        </w:r>
      </w:hyperlink>
    </w:p>
    <w:p w14:paraId="0CA12518" w14:textId="610FCF9B" w:rsidR="00C848DA" w:rsidRDefault="00DC46C7">
      <w:pPr>
        <w:pStyle w:val="TOC3"/>
        <w:rPr>
          <w:rFonts w:asciiTheme="minorHAnsi" w:eastAsiaTheme="minorEastAsia" w:hAnsiTheme="minorHAnsi" w:cstheme="minorBidi"/>
          <w:noProof/>
          <w:color w:val="auto"/>
          <w:sz w:val="22"/>
          <w:szCs w:val="22"/>
          <w:lang w:eastAsia="en-US"/>
        </w:rPr>
      </w:pPr>
      <w:hyperlink w:anchor="_Toc518911296" w:history="1">
        <w:r w:rsidR="00C848DA" w:rsidRPr="009B07A0">
          <w:rPr>
            <w:rStyle w:val="Hyperlink"/>
            <w:noProof/>
          </w:rPr>
          <w:t>15.1.1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Message Content</w:t>
        </w:r>
        <w:r w:rsidR="00C848DA">
          <w:rPr>
            <w:noProof/>
            <w:webHidden/>
          </w:rPr>
          <w:tab/>
        </w:r>
        <w:r w:rsidR="00C848DA">
          <w:rPr>
            <w:noProof/>
            <w:webHidden/>
          </w:rPr>
          <w:fldChar w:fldCharType="begin"/>
        </w:r>
        <w:r w:rsidR="00C848DA">
          <w:rPr>
            <w:noProof/>
            <w:webHidden/>
          </w:rPr>
          <w:instrText xml:space="preserve"> PAGEREF _Toc518911296 \h </w:instrText>
        </w:r>
        <w:r w:rsidR="00C848DA">
          <w:rPr>
            <w:noProof/>
            <w:webHidden/>
          </w:rPr>
        </w:r>
        <w:r w:rsidR="00C848DA">
          <w:rPr>
            <w:noProof/>
            <w:webHidden/>
          </w:rPr>
          <w:fldChar w:fldCharType="separate"/>
        </w:r>
        <w:r w:rsidR="00D555E0">
          <w:rPr>
            <w:noProof/>
            <w:webHidden/>
          </w:rPr>
          <w:t>172</w:t>
        </w:r>
        <w:r w:rsidR="00C848DA">
          <w:rPr>
            <w:noProof/>
            <w:webHidden/>
          </w:rPr>
          <w:fldChar w:fldCharType="end"/>
        </w:r>
      </w:hyperlink>
    </w:p>
    <w:p w14:paraId="1D18CA16" w14:textId="27A6C8D8" w:rsidR="00C848DA" w:rsidRDefault="00DC46C7">
      <w:pPr>
        <w:pStyle w:val="TOC3"/>
        <w:rPr>
          <w:rFonts w:asciiTheme="minorHAnsi" w:eastAsiaTheme="minorEastAsia" w:hAnsiTheme="minorHAnsi" w:cstheme="minorBidi"/>
          <w:noProof/>
          <w:color w:val="auto"/>
          <w:sz w:val="22"/>
          <w:szCs w:val="22"/>
          <w:lang w:eastAsia="en-US"/>
        </w:rPr>
      </w:pPr>
      <w:hyperlink w:anchor="_Toc518911297" w:history="1">
        <w:r w:rsidR="00C848DA" w:rsidRPr="009B07A0">
          <w:rPr>
            <w:rStyle w:val="Hyperlink"/>
            <w:noProof/>
          </w:rPr>
          <w:t>15.1.2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Data Capture and Transmission</w:t>
        </w:r>
        <w:r w:rsidR="00C848DA">
          <w:rPr>
            <w:noProof/>
            <w:webHidden/>
          </w:rPr>
          <w:tab/>
        </w:r>
        <w:r w:rsidR="00C848DA">
          <w:rPr>
            <w:noProof/>
            <w:webHidden/>
          </w:rPr>
          <w:fldChar w:fldCharType="begin"/>
        </w:r>
        <w:r w:rsidR="00C848DA">
          <w:rPr>
            <w:noProof/>
            <w:webHidden/>
          </w:rPr>
          <w:instrText xml:space="preserve"> PAGEREF _Toc518911297 \h </w:instrText>
        </w:r>
        <w:r w:rsidR="00C848DA">
          <w:rPr>
            <w:noProof/>
            <w:webHidden/>
          </w:rPr>
        </w:r>
        <w:r w:rsidR="00C848DA">
          <w:rPr>
            <w:noProof/>
            <w:webHidden/>
          </w:rPr>
          <w:fldChar w:fldCharType="separate"/>
        </w:r>
        <w:r w:rsidR="00D555E0">
          <w:rPr>
            <w:noProof/>
            <w:webHidden/>
          </w:rPr>
          <w:t>172</w:t>
        </w:r>
        <w:r w:rsidR="00C848DA">
          <w:rPr>
            <w:noProof/>
            <w:webHidden/>
          </w:rPr>
          <w:fldChar w:fldCharType="end"/>
        </w:r>
      </w:hyperlink>
    </w:p>
    <w:p w14:paraId="5B0D6297" w14:textId="2AE17A59" w:rsidR="00C848DA" w:rsidRDefault="00DC46C7">
      <w:pPr>
        <w:pStyle w:val="TOC3"/>
        <w:rPr>
          <w:rFonts w:asciiTheme="minorHAnsi" w:eastAsiaTheme="minorEastAsia" w:hAnsiTheme="minorHAnsi" w:cstheme="minorBidi"/>
          <w:noProof/>
          <w:color w:val="auto"/>
          <w:sz w:val="22"/>
          <w:szCs w:val="22"/>
          <w:lang w:eastAsia="en-US"/>
        </w:rPr>
      </w:pPr>
      <w:hyperlink w:anchor="_Toc518911298" w:history="1">
        <w:r w:rsidR="00C848DA" w:rsidRPr="009B07A0">
          <w:rPr>
            <w:rStyle w:val="Hyperlink"/>
            <w:noProof/>
          </w:rPr>
          <w:t>15.1.3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Background Messages</w:t>
        </w:r>
        <w:r w:rsidR="00C848DA">
          <w:rPr>
            <w:noProof/>
            <w:webHidden/>
          </w:rPr>
          <w:tab/>
        </w:r>
        <w:r w:rsidR="00C848DA">
          <w:rPr>
            <w:noProof/>
            <w:webHidden/>
          </w:rPr>
          <w:fldChar w:fldCharType="begin"/>
        </w:r>
        <w:r w:rsidR="00C848DA">
          <w:rPr>
            <w:noProof/>
            <w:webHidden/>
          </w:rPr>
          <w:instrText xml:space="preserve"> PAGEREF _Toc518911298 \h </w:instrText>
        </w:r>
        <w:r w:rsidR="00C848DA">
          <w:rPr>
            <w:noProof/>
            <w:webHidden/>
          </w:rPr>
        </w:r>
        <w:r w:rsidR="00C848DA">
          <w:rPr>
            <w:noProof/>
            <w:webHidden/>
          </w:rPr>
          <w:fldChar w:fldCharType="separate"/>
        </w:r>
        <w:r w:rsidR="00D555E0">
          <w:rPr>
            <w:noProof/>
            <w:webHidden/>
          </w:rPr>
          <w:t>172</w:t>
        </w:r>
        <w:r w:rsidR="00C848DA">
          <w:rPr>
            <w:noProof/>
            <w:webHidden/>
          </w:rPr>
          <w:fldChar w:fldCharType="end"/>
        </w:r>
      </w:hyperlink>
    </w:p>
    <w:p w14:paraId="2B8C2854" w14:textId="7E5BC8F5" w:rsidR="00C848DA" w:rsidRDefault="00DC46C7">
      <w:pPr>
        <w:pStyle w:val="TOC3"/>
        <w:rPr>
          <w:rFonts w:asciiTheme="minorHAnsi" w:eastAsiaTheme="minorEastAsia" w:hAnsiTheme="minorHAnsi" w:cstheme="minorBidi"/>
          <w:noProof/>
          <w:color w:val="auto"/>
          <w:sz w:val="22"/>
          <w:szCs w:val="22"/>
          <w:lang w:eastAsia="en-US"/>
        </w:rPr>
      </w:pPr>
      <w:hyperlink w:anchor="_Toc518911299" w:history="1">
        <w:r w:rsidR="00C848DA" w:rsidRPr="009B07A0">
          <w:rPr>
            <w:rStyle w:val="Hyperlink"/>
            <w:noProof/>
          </w:rPr>
          <w:t>15.1.4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Batch Messages &amp; Acknowledgements</w:t>
        </w:r>
        <w:r w:rsidR="00C848DA">
          <w:rPr>
            <w:noProof/>
            <w:webHidden/>
          </w:rPr>
          <w:tab/>
        </w:r>
        <w:r w:rsidR="00C848DA">
          <w:rPr>
            <w:noProof/>
            <w:webHidden/>
          </w:rPr>
          <w:fldChar w:fldCharType="begin"/>
        </w:r>
        <w:r w:rsidR="00C848DA">
          <w:rPr>
            <w:noProof/>
            <w:webHidden/>
          </w:rPr>
          <w:instrText xml:space="preserve"> PAGEREF _Toc518911299 \h </w:instrText>
        </w:r>
        <w:r w:rsidR="00C848DA">
          <w:rPr>
            <w:noProof/>
            <w:webHidden/>
          </w:rPr>
        </w:r>
        <w:r w:rsidR="00C848DA">
          <w:rPr>
            <w:noProof/>
            <w:webHidden/>
          </w:rPr>
          <w:fldChar w:fldCharType="separate"/>
        </w:r>
        <w:r w:rsidR="00D555E0">
          <w:rPr>
            <w:noProof/>
            <w:webHidden/>
          </w:rPr>
          <w:t>173</w:t>
        </w:r>
        <w:r w:rsidR="00C848DA">
          <w:rPr>
            <w:noProof/>
            <w:webHidden/>
          </w:rPr>
          <w:fldChar w:fldCharType="end"/>
        </w:r>
      </w:hyperlink>
    </w:p>
    <w:p w14:paraId="3AF3E074" w14:textId="0A884E26" w:rsidR="00C848DA" w:rsidRDefault="00DC46C7">
      <w:pPr>
        <w:pStyle w:val="TOC3"/>
        <w:rPr>
          <w:rFonts w:asciiTheme="minorHAnsi" w:eastAsiaTheme="minorEastAsia" w:hAnsiTheme="minorHAnsi" w:cstheme="minorBidi"/>
          <w:noProof/>
          <w:color w:val="auto"/>
          <w:sz w:val="22"/>
          <w:szCs w:val="22"/>
          <w:lang w:eastAsia="en-US"/>
        </w:rPr>
      </w:pPr>
      <w:hyperlink w:anchor="_Toc518911300" w:history="1">
        <w:r w:rsidR="00C848DA" w:rsidRPr="009B07A0">
          <w:rPr>
            <w:rStyle w:val="Hyperlink"/>
            <w:noProof/>
          </w:rPr>
          <w:t>15.1.5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VA MailMan Lower Level Protocol</w:t>
        </w:r>
        <w:r w:rsidR="00C848DA">
          <w:rPr>
            <w:noProof/>
            <w:webHidden/>
          </w:rPr>
          <w:tab/>
        </w:r>
        <w:r w:rsidR="00C848DA">
          <w:rPr>
            <w:noProof/>
            <w:webHidden/>
          </w:rPr>
          <w:fldChar w:fldCharType="begin"/>
        </w:r>
        <w:r w:rsidR="00C848DA">
          <w:rPr>
            <w:noProof/>
            <w:webHidden/>
          </w:rPr>
          <w:instrText xml:space="preserve"> PAGEREF _Toc518911300 \h </w:instrText>
        </w:r>
        <w:r w:rsidR="00C848DA">
          <w:rPr>
            <w:noProof/>
            <w:webHidden/>
          </w:rPr>
        </w:r>
        <w:r w:rsidR="00C848DA">
          <w:rPr>
            <w:noProof/>
            <w:webHidden/>
          </w:rPr>
          <w:fldChar w:fldCharType="separate"/>
        </w:r>
        <w:r w:rsidR="00D555E0">
          <w:rPr>
            <w:noProof/>
            <w:webHidden/>
          </w:rPr>
          <w:t>173</w:t>
        </w:r>
        <w:r w:rsidR="00C848DA">
          <w:rPr>
            <w:noProof/>
            <w:webHidden/>
          </w:rPr>
          <w:fldChar w:fldCharType="end"/>
        </w:r>
      </w:hyperlink>
    </w:p>
    <w:p w14:paraId="38F695FC" w14:textId="46A71093"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01" w:history="1">
        <w:r w:rsidR="00C848DA" w:rsidRPr="009B07A0">
          <w:rPr>
            <w:rStyle w:val="Hyperlink"/>
            <w:noProof/>
          </w:rPr>
          <w:t>15.2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Control Segments</w:t>
        </w:r>
        <w:r w:rsidR="00C848DA">
          <w:rPr>
            <w:noProof/>
            <w:webHidden/>
          </w:rPr>
          <w:tab/>
        </w:r>
        <w:r w:rsidR="00C848DA">
          <w:rPr>
            <w:noProof/>
            <w:webHidden/>
          </w:rPr>
          <w:fldChar w:fldCharType="begin"/>
        </w:r>
        <w:r w:rsidR="00C848DA">
          <w:rPr>
            <w:noProof/>
            <w:webHidden/>
          </w:rPr>
          <w:instrText xml:space="preserve"> PAGEREF _Toc518911301 \h </w:instrText>
        </w:r>
        <w:r w:rsidR="00C848DA">
          <w:rPr>
            <w:noProof/>
            <w:webHidden/>
          </w:rPr>
        </w:r>
        <w:r w:rsidR="00C848DA">
          <w:rPr>
            <w:noProof/>
            <w:webHidden/>
          </w:rPr>
          <w:fldChar w:fldCharType="separate"/>
        </w:r>
        <w:r w:rsidR="00D555E0">
          <w:rPr>
            <w:noProof/>
            <w:webHidden/>
          </w:rPr>
          <w:t>173</w:t>
        </w:r>
        <w:r w:rsidR="00C848DA">
          <w:rPr>
            <w:noProof/>
            <w:webHidden/>
          </w:rPr>
          <w:fldChar w:fldCharType="end"/>
        </w:r>
      </w:hyperlink>
    </w:p>
    <w:p w14:paraId="66E4C833" w14:textId="652EBD2B"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02" w:history="1">
        <w:r w:rsidR="00C848DA" w:rsidRPr="009B07A0">
          <w:rPr>
            <w:rStyle w:val="Hyperlink"/>
            <w:noProof/>
          </w:rPr>
          <w:t>15.3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Definitions</w:t>
        </w:r>
        <w:r w:rsidR="00C848DA">
          <w:rPr>
            <w:noProof/>
            <w:webHidden/>
          </w:rPr>
          <w:tab/>
        </w:r>
        <w:r w:rsidR="00C848DA">
          <w:rPr>
            <w:noProof/>
            <w:webHidden/>
          </w:rPr>
          <w:fldChar w:fldCharType="begin"/>
        </w:r>
        <w:r w:rsidR="00C848DA">
          <w:rPr>
            <w:noProof/>
            <w:webHidden/>
          </w:rPr>
          <w:instrText xml:space="preserve"> PAGEREF _Toc518911302 \h </w:instrText>
        </w:r>
        <w:r w:rsidR="00C848DA">
          <w:rPr>
            <w:noProof/>
            <w:webHidden/>
          </w:rPr>
        </w:r>
        <w:r w:rsidR="00C848DA">
          <w:rPr>
            <w:noProof/>
            <w:webHidden/>
          </w:rPr>
          <w:fldChar w:fldCharType="separate"/>
        </w:r>
        <w:r w:rsidR="00D555E0">
          <w:rPr>
            <w:noProof/>
            <w:webHidden/>
          </w:rPr>
          <w:t>173</w:t>
        </w:r>
        <w:r w:rsidR="00C848DA">
          <w:rPr>
            <w:noProof/>
            <w:webHidden/>
          </w:rPr>
          <w:fldChar w:fldCharType="end"/>
        </w:r>
      </w:hyperlink>
    </w:p>
    <w:p w14:paraId="71E13CB1" w14:textId="447B44AB"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03" w:history="1">
        <w:r w:rsidR="00C848DA" w:rsidRPr="009B07A0">
          <w:rPr>
            <w:rStyle w:val="Hyperlink"/>
            <w:noProof/>
          </w:rPr>
          <w:t>15.4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Segment Table Definitions</w:t>
        </w:r>
        <w:r w:rsidR="00C848DA">
          <w:rPr>
            <w:noProof/>
            <w:webHidden/>
          </w:rPr>
          <w:tab/>
        </w:r>
        <w:r w:rsidR="00C848DA">
          <w:rPr>
            <w:noProof/>
            <w:webHidden/>
          </w:rPr>
          <w:fldChar w:fldCharType="begin"/>
        </w:r>
        <w:r w:rsidR="00C848DA">
          <w:rPr>
            <w:noProof/>
            <w:webHidden/>
          </w:rPr>
          <w:instrText xml:space="preserve"> PAGEREF _Toc518911303 \h </w:instrText>
        </w:r>
        <w:r w:rsidR="00C848DA">
          <w:rPr>
            <w:noProof/>
            <w:webHidden/>
          </w:rPr>
        </w:r>
        <w:r w:rsidR="00C848DA">
          <w:rPr>
            <w:noProof/>
            <w:webHidden/>
          </w:rPr>
          <w:fldChar w:fldCharType="separate"/>
        </w:r>
        <w:r w:rsidR="00D555E0">
          <w:rPr>
            <w:noProof/>
            <w:webHidden/>
          </w:rPr>
          <w:t>173</w:t>
        </w:r>
        <w:r w:rsidR="00C848DA">
          <w:rPr>
            <w:noProof/>
            <w:webHidden/>
          </w:rPr>
          <w:fldChar w:fldCharType="end"/>
        </w:r>
      </w:hyperlink>
    </w:p>
    <w:p w14:paraId="68E24F47" w14:textId="30AAE1B4"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04" w:history="1">
        <w:r w:rsidR="00C848DA" w:rsidRPr="009B07A0">
          <w:rPr>
            <w:rStyle w:val="Hyperlink"/>
            <w:noProof/>
          </w:rPr>
          <w:t>15.5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Control Segments</w:t>
        </w:r>
        <w:r w:rsidR="00C848DA">
          <w:rPr>
            <w:noProof/>
            <w:webHidden/>
          </w:rPr>
          <w:tab/>
        </w:r>
        <w:r w:rsidR="00C848DA">
          <w:rPr>
            <w:noProof/>
            <w:webHidden/>
          </w:rPr>
          <w:fldChar w:fldCharType="begin"/>
        </w:r>
        <w:r w:rsidR="00C848DA">
          <w:rPr>
            <w:noProof/>
            <w:webHidden/>
          </w:rPr>
          <w:instrText xml:space="preserve"> PAGEREF _Toc518911304 \h </w:instrText>
        </w:r>
        <w:r w:rsidR="00C848DA">
          <w:rPr>
            <w:noProof/>
            <w:webHidden/>
          </w:rPr>
        </w:r>
        <w:r w:rsidR="00C848DA">
          <w:rPr>
            <w:noProof/>
            <w:webHidden/>
          </w:rPr>
          <w:fldChar w:fldCharType="separate"/>
        </w:r>
        <w:r w:rsidR="00D555E0">
          <w:rPr>
            <w:noProof/>
            <w:webHidden/>
          </w:rPr>
          <w:t>174</w:t>
        </w:r>
        <w:r w:rsidR="00C848DA">
          <w:rPr>
            <w:noProof/>
            <w:webHidden/>
          </w:rPr>
          <w:fldChar w:fldCharType="end"/>
        </w:r>
      </w:hyperlink>
    </w:p>
    <w:p w14:paraId="4D085618" w14:textId="1D91AB58" w:rsidR="00C848DA" w:rsidRDefault="00DC46C7">
      <w:pPr>
        <w:pStyle w:val="TOC3"/>
        <w:rPr>
          <w:rFonts w:asciiTheme="minorHAnsi" w:eastAsiaTheme="minorEastAsia" w:hAnsiTheme="minorHAnsi" w:cstheme="minorBidi"/>
          <w:noProof/>
          <w:color w:val="auto"/>
          <w:sz w:val="22"/>
          <w:szCs w:val="22"/>
          <w:lang w:eastAsia="en-US"/>
        </w:rPr>
      </w:pPr>
      <w:hyperlink w:anchor="_Toc518911305" w:history="1">
        <w:r w:rsidR="00C848DA" w:rsidRPr="009B07A0">
          <w:rPr>
            <w:rStyle w:val="Hyperlink"/>
            <w:noProof/>
          </w:rPr>
          <w:t>15.5.1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MSH - MESSAGE HEADER SEGMENTS</w:t>
        </w:r>
        <w:r w:rsidR="00C848DA">
          <w:rPr>
            <w:noProof/>
            <w:webHidden/>
          </w:rPr>
          <w:tab/>
        </w:r>
        <w:r w:rsidR="00C848DA">
          <w:rPr>
            <w:noProof/>
            <w:webHidden/>
          </w:rPr>
          <w:fldChar w:fldCharType="begin"/>
        </w:r>
        <w:r w:rsidR="00C848DA">
          <w:rPr>
            <w:noProof/>
            <w:webHidden/>
          </w:rPr>
          <w:instrText xml:space="preserve"> PAGEREF _Toc518911305 \h </w:instrText>
        </w:r>
        <w:r w:rsidR="00C848DA">
          <w:rPr>
            <w:noProof/>
            <w:webHidden/>
          </w:rPr>
        </w:r>
        <w:r w:rsidR="00C848DA">
          <w:rPr>
            <w:noProof/>
            <w:webHidden/>
          </w:rPr>
          <w:fldChar w:fldCharType="separate"/>
        </w:r>
        <w:r w:rsidR="00D555E0">
          <w:rPr>
            <w:noProof/>
            <w:webHidden/>
          </w:rPr>
          <w:t>174</w:t>
        </w:r>
        <w:r w:rsidR="00C848DA">
          <w:rPr>
            <w:noProof/>
            <w:webHidden/>
          </w:rPr>
          <w:fldChar w:fldCharType="end"/>
        </w:r>
      </w:hyperlink>
    </w:p>
    <w:p w14:paraId="53DBC7DC" w14:textId="239BF82A" w:rsidR="00C848DA" w:rsidRDefault="00DC46C7">
      <w:pPr>
        <w:pStyle w:val="TOC3"/>
        <w:rPr>
          <w:rFonts w:asciiTheme="minorHAnsi" w:eastAsiaTheme="minorEastAsia" w:hAnsiTheme="minorHAnsi" w:cstheme="minorBidi"/>
          <w:noProof/>
          <w:color w:val="auto"/>
          <w:sz w:val="22"/>
          <w:szCs w:val="22"/>
          <w:lang w:eastAsia="en-US"/>
        </w:rPr>
      </w:pPr>
      <w:hyperlink w:anchor="_Toc518911306" w:history="1">
        <w:r w:rsidR="00C848DA" w:rsidRPr="009B07A0">
          <w:rPr>
            <w:rStyle w:val="Hyperlink"/>
            <w:noProof/>
          </w:rPr>
          <w:t>15.5.2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BHS - Batch Header Segment</w:t>
        </w:r>
        <w:r w:rsidR="00C848DA">
          <w:rPr>
            <w:noProof/>
            <w:webHidden/>
          </w:rPr>
          <w:tab/>
        </w:r>
        <w:r w:rsidR="00C848DA">
          <w:rPr>
            <w:noProof/>
            <w:webHidden/>
          </w:rPr>
          <w:fldChar w:fldCharType="begin"/>
        </w:r>
        <w:r w:rsidR="00C848DA">
          <w:rPr>
            <w:noProof/>
            <w:webHidden/>
          </w:rPr>
          <w:instrText xml:space="preserve"> PAGEREF _Toc518911306 \h </w:instrText>
        </w:r>
        <w:r w:rsidR="00C848DA">
          <w:rPr>
            <w:noProof/>
            <w:webHidden/>
          </w:rPr>
        </w:r>
        <w:r w:rsidR="00C848DA">
          <w:rPr>
            <w:noProof/>
            <w:webHidden/>
          </w:rPr>
          <w:fldChar w:fldCharType="separate"/>
        </w:r>
        <w:r w:rsidR="00D555E0">
          <w:rPr>
            <w:noProof/>
            <w:webHidden/>
          </w:rPr>
          <w:t>175</w:t>
        </w:r>
        <w:r w:rsidR="00C848DA">
          <w:rPr>
            <w:noProof/>
            <w:webHidden/>
          </w:rPr>
          <w:fldChar w:fldCharType="end"/>
        </w:r>
      </w:hyperlink>
    </w:p>
    <w:p w14:paraId="318F2767" w14:textId="69A3D5B0" w:rsidR="00C848DA" w:rsidRDefault="00DC46C7">
      <w:pPr>
        <w:pStyle w:val="TOC3"/>
        <w:rPr>
          <w:rFonts w:asciiTheme="minorHAnsi" w:eastAsiaTheme="minorEastAsia" w:hAnsiTheme="minorHAnsi" w:cstheme="minorBidi"/>
          <w:noProof/>
          <w:color w:val="auto"/>
          <w:sz w:val="22"/>
          <w:szCs w:val="22"/>
          <w:lang w:eastAsia="en-US"/>
        </w:rPr>
      </w:pPr>
      <w:hyperlink w:anchor="_Toc518911307" w:history="1">
        <w:r w:rsidR="00C848DA" w:rsidRPr="009B07A0">
          <w:rPr>
            <w:rStyle w:val="Hyperlink"/>
            <w:noProof/>
          </w:rPr>
          <w:t>15.5.3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BTS - Batch Trailer Segment</w:t>
        </w:r>
        <w:r w:rsidR="00C848DA">
          <w:rPr>
            <w:noProof/>
            <w:webHidden/>
          </w:rPr>
          <w:tab/>
        </w:r>
        <w:r w:rsidR="00C848DA">
          <w:rPr>
            <w:noProof/>
            <w:webHidden/>
          </w:rPr>
          <w:fldChar w:fldCharType="begin"/>
        </w:r>
        <w:r w:rsidR="00C848DA">
          <w:rPr>
            <w:noProof/>
            <w:webHidden/>
          </w:rPr>
          <w:instrText xml:space="preserve"> PAGEREF _Toc518911307 \h </w:instrText>
        </w:r>
        <w:r w:rsidR="00C848DA">
          <w:rPr>
            <w:noProof/>
            <w:webHidden/>
          </w:rPr>
        </w:r>
        <w:r w:rsidR="00C848DA">
          <w:rPr>
            <w:noProof/>
            <w:webHidden/>
          </w:rPr>
          <w:fldChar w:fldCharType="separate"/>
        </w:r>
        <w:r w:rsidR="00D555E0">
          <w:rPr>
            <w:noProof/>
            <w:webHidden/>
          </w:rPr>
          <w:t>177</w:t>
        </w:r>
        <w:r w:rsidR="00C848DA">
          <w:rPr>
            <w:noProof/>
            <w:webHidden/>
          </w:rPr>
          <w:fldChar w:fldCharType="end"/>
        </w:r>
      </w:hyperlink>
    </w:p>
    <w:p w14:paraId="5BE76425" w14:textId="1CDD494B" w:rsidR="00C848DA" w:rsidRDefault="00DC46C7">
      <w:pPr>
        <w:pStyle w:val="TOC3"/>
        <w:rPr>
          <w:rFonts w:asciiTheme="minorHAnsi" w:eastAsiaTheme="minorEastAsia" w:hAnsiTheme="minorHAnsi" w:cstheme="minorBidi"/>
          <w:noProof/>
          <w:color w:val="auto"/>
          <w:sz w:val="22"/>
          <w:szCs w:val="22"/>
          <w:lang w:eastAsia="en-US"/>
        </w:rPr>
      </w:pPr>
      <w:hyperlink w:anchor="_Toc518911308" w:history="1">
        <w:r w:rsidR="00C848DA" w:rsidRPr="009B07A0">
          <w:rPr>
            <w:rStyle w:val="Hyperlink"/>
            <w:noProof/>
          </w:rPr>
          <w:t>15.5.4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MSA - MESSAGE ACKNOWLEDGMENT SEGMENT</w:t>
        </w:r>
        <w:r w:rsidR="00C848DA">
          <w:rPr>
            <w:noProof/>
            <w:webHidden/>
          </w:rPr>
          <w:tab/>
        </w:r>
        <w:r w:rsidR="00C848DA">
          <w:rPr>
            <w:noProof/>
            <w:webHidden/>
          </w:rPr>
          <w:fldChar w:fldCharType="begin"/>
        </w:r>
        <w:r w:rsidR="00C848DA">
          <w:rPr>
            <w:noProof/>
            <w:webHidden/>
          </w:rPr>
          <w:instrText xml:space="preserve"> PAGEREF _Toc518911308 \h </w:instrText>
        </w:r>
        <w:r w:rsidR="00C848DA">
          <w:rPr>
            <w:noProof/>
            <w:webHidden/>
          </w:rPr>
        </w:r>
        <w:r w:rsidR="00C848DA">
          <w:rPr>
            <w:noProof/>
            <w:webHidden/>
          </w:rPr>
          <w:fldChar w:fldCharType="separate"/>
        </w:r>
        <w:r w:rsidR="00D555E0">
          <w:rPr>
            <w:noProof/>
            <w:webHidden/>
          </w:rPr>
          <w:t>178</w:t>
        </w:r>
        <w:r w:rsidR="00C848DA">
          <w:rPr>
            <w:noProof/>
            <w:webHidden/>
          </w:rPr>
          <w:fldChar w:fldCharType="end"/>
        </w:r>
      </w:hyperlink>
    </w:p>
    <w:p w14:paraId="56F9D574" w14:textId="02C46D5D" w:rsidR="00C848DA" w:rsidRDefault="00DC46C7">
      <w:pPr>
        <w:pStyle w:val="TOC3"/>
        <w:rPr>
          <w:rFonts w:asciiTheme="minorHAnsi" w:eastAsiaTheme="minorEastAsia" w:hAnsiTheme="minorHAnsi" w:cstheme="minorBidi"/>
          <w:noProof/>
          <w:color w:val="auto"/>
          <w:sz w:val="22"/>
          <w:szCs w:val="22"/>
          <w:lang w:eastAsia="en-US"/>
        </w:rPr>
      </w:pPr>
      <w:hyperlink w:anchor="_Toc518911309" w:history="1">
        <w:r w:rsidR="00C848DA" w:rsidRPr="009B07A0">
          <w:rPr>
            <w:rStyle w:val="Hyperlink"/>
            <w:noProof/>
          </w:rPr>
          <w:t>15.5.5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EVN - EVENT TYPE SEGMENT</w:t>
        </w:r>
        <w:r w:rsidR="00C848DA">
          <w:rPr>
            <w:noProof/>
            <w:webHidden/>
          </w:rPr>
          <w:tab/>
        </w:r>
        <w:r w:rsidR="00C848DA">
          <w:rPr>
            <w:noProof/>
            <w:webHidden/>
          </w:rPr>
          <w:fldChar w:fldCharType="begin"/>
        </w:r>
        <w:r w:rsidR="00C848DA">
          <w:rPr>
            <w:noProof/>
            <w:webHidden/>
          </w:rPr>
          <w:instrText xml:space="preserve"> PAGEREF _Toc518911309 \h </w:instrText>
        </w:r>
        <w:r w:rsidR="00C848DA">
          <w:rPr>
            <w:noProof/>
            <w:webHidden/>
          </w:rPr>
        </w:r>
        <w:r w:rsidR="00C848DA">
          <w:rPr>
            <w:noProof/>
            <w:webHidden/>
          </w:rPr>
          <w:fldChar w:fldCharType="separate"/>
        </w:r>
        <w:r w:rsidR="00D555E0">
          <w:rPr>
            <w:noProof/>
            <w:webHidden/>
          </w:rPr>
          <w:t>178</w:t>
        </w:r>
        <w:r w:rsidR="00C848DA">
          <w:rPr>
            <w:noProof/>
            <w:webHidden/>
          </w:rPr>
          <w:fldChar w:fldCharType="end"/>
        </w:r>
      </w:hyperlink>
    </w:p>
    <w:p w14:paraId="497EA034" w14:textId="6997BFCF"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10" w:history="1">
        <w:r w:rsidR="00C848DA" w:rsidRPr="009B07A0">
          <w:rPr>
            <w:rStyle w:val="Hyperlink"/>
            <w:noProof/>
          </w:rPr>
          <w:t>15.6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PID - Patient Identification Segment</w:t>
        </w:r>
        <w:r w:rsidR="00C848DA">
          <w:rPr>
            <w:noProof/>
            <w:webHidden/>
          </w:rPr>
          <w:tab/>
        </w:r>
        <w:r w:rsidR="00C848DA">
          <w:rPr>
            <w:noProof/>
            <w:webHidden/>
          </w:rPr>
          <w:fldChar w:fldCharType="begin"/>
        </w:r>
        <w:r w:rsidR="00C848DA">
          <w:rPr>
            <w:noProof/>
            <w:webHidden/>
          </w:rPr>
          <w:instrText xml:space="preserve"> PAGEREF _Toc518911310 \h </w:instrText>
        </w:r>
        <w:r w:rsidR="00C848DA">
          <w:rPr>
            <w:noProof/>
            <w:webHidden/>
          </w:rPr>
        </w:r>
        <w:r w:rsidR="00C848DA">
          <w:rPr>
            <w:noProof/>
            <w:webHidden/>
          </w:rPr>
          <w:fldChar w:fldCharType="separate"/>
        </w:r>
        <w:r w:rsidR="00D555E0">
          <w:rPr>
            <w:noProof/>
            <w:webHidden/>
          </w:rPr>
          <w:t>179</w:t>
        </w:r>
        <w:r w:rsidR="00C848DA">
          <w:rPr>
            <w:noProof/>
            <w:webHidden/>
          </w:rPr>
          <w:fldChar w:fldCharType="end"/>
        </w:r>
      </w:hyperlink>
    </w:p>
    <w:p w14:paraId="19D4B54C" w14:textId="704893E5" w:rsidR="00C848DA" w:rsidRDefault="00DC46C7">
      <w:pPr>
        <w:pStyle w:val="TOC3"/>
        <w:rPr>
          <w:rFonts w:asciiTheme="minorHAnsi" w:eastAsiaTheme="minorEastAsia" w:hAnsiTheme="minorHAnsi" w:cstheme="minorBidi"/>
          <w:noProof/>
          <w:color w:val="auto"/>
          <w:sz w:val="22"/>
          <w:szCs w:val="22"/>
          <w:lang w:eastAsia="en-US"/>
        </w:rPr>
      </w:pPr>
      <w:hyperlink w:anchor="_Toc518911311" w:history="1">
        <w:r w:rsidR="00C848DA" w:rsidRPr="009B07A0">
          <w:rPr>
            <w:rStyle w:val="Hyperlink"/>
            <w:noProof/>
          </w:rPr>
          <w:t>15.6.1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PD1 - Patient Additional Demographic Segment</w:t>
        </w:r>
        <w:r w:rsidR="00C848DA">
          <w:rPr>
            <w:noProof/>
            <w:webHidden/>
          </w:rPr>
          <w:tab/>
        </w:r>
        <w:r w:rsidR="00C848DA">
          <w:rPr>
            <w:noProof/>
            <w:webHidden/>
          </w:rPr>
          <w:fldChar w:fldCharType="begin"/>
        </w:r>
        <w:r w:rsidR="00C848DA">
          <w:rPr>
            <w:noProof/>
            <w:webHidden/>
          </w:rPr>
          <w:instrText xml:space="preserve"> PAGEREF _Toc518911311 \h </w:instrText>
        </w:r>
        <w:r w:rsidR="00C848DA">
          <w:rPr>
            <w:noProof/>
            <w:webHidden/>
          </w:rPr>
        </w:r>
        <w:r w:rsidR="00C848DA">
          <w:rPr>
            <w:noProof/>
            <w:webHidden/>
          </w:rPr>
          <w:fldChar w:fldCharType="separate"/>
        </w:r>
        <w:r w:rsidR="00D555E0">
          <w:rPr>
            <w:noProof/>
            <w:webHidden/>
          </w:rPr>
          <w:t>179</w:t>
        </w:r>
        <w:r w:rsidR="00C848DA">
          <w:rPr>
            <w:noProof/>
            <w:webHidden/>
          </w:rPr>
          <w:fldChar w:fldCharType="end"/>
        </w:r>
      </w:hyperlink>
    </w:p>
    <w:p w14:paraId="103BE640" w14:textId="6939EA71" w:rsidR="00C848DA" w:rsidRDefault="00DC46C7">
      <w:pPr>
        <w:pStyle w:val="TOC3"/>
        <w:rPr>
          <w:rFonts w:asciiTheme="minorHAnsi" w:eastAsiaTheme="minorEastAsia" w:hAnsiTheme="minorHAnsi" w:cstheme="minorBidi"/>
          <w:noProof/>
          <w:color w:val="auto"/>
          <w:sz w:val="22"/>
          <w:szCs w:val="22"/>
          <w:lang w:eastAsia="en-US"/>
        </w:rPr>
      </w:pPr>
      <w:hyperlink w:anchor="_Toc518911312" w:history="1">
        <w:r w:rsidR="00C848DA" w:rsidRPr="009B07A0">
          <w:rPr>
            <w:rStyle w:val="Hyperlink"/>
            <w:noProof/>
          </w:rPr>
          <w:t>15.6.2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PV1 - Patient Visit Segment</w:t>
        </w:r>
        <w:r w:rsidR="00C848DA">
          <w:rPr>
            <w:noProof/>
            <w:webHidden/>
          </w:rPr>
          <w:tab/>
        </w:r>
        <w:r w:rsidR="00C848DA">
          <w:rPr>
            <w:noProof/>
            <w:webHidden/>
          </w:rPr>
          <w:fldChar w:fldCharType="begin"/>
        </w:r>
        <w:r w:rsidR="00C848DA">
          <w:rPr>
            <w:noProof/>
            <w:webHidden/>
          </w:rPr>
          <w:instrText xml:space="preserve"> PAGEREF _Toc518911312 \h </w:instrText>
        </w:r>
        <w:r w:rsidR="00C848DA">
          <w:rPr>
            <w:noProof/>
            <w:webHidden/>
          </w:rPr>
        </w:r>
        <w:r w:rsidR="00C848DA">
          <w:rPr>
            <w:noProof/>
            <w:webHidden/>
          </w:rPr>
          <w:fldChar w:fldCharType="separate"/>
        </w:r>
        <w:r w:rsidR="00D555E0">
          <w:rPr>
            <w:noProof/>
            <w:webHidden/>
          </w:rPr>
          <w:t>180</w:t>
        </w:r>
        <w:r w:rsidR="00C848DA">
          <w:rPr>
            <w:noProof/>
            <w:webHidden/>
          </w:rPr>
          <w:fldChar w:fldCharType="end"/>
        </w:r>
      </w:hyperlink>
    </w:p>
    <w:p w14:paraId="64FCDD38" w14:textId="5772786C" w:rsidR="00C848DA" w:rsidRDefault="00DC46C7">
      <w:pPr>
        <w:pStyle w:val="TOC3"/>
        <w:rPr>
          <w:rFonts w:asciiTheme="minorHAnsi" w:eastAsiaTheme="minorEastAsia" w:hAnsiTheme="minorHAnsi" w:cstheme="minorBidi"/>
          <w:noProof/>
          <w:color w:val="auto"/>
          <w:sz w:val="22"/>
          <w:szCs w:val="22"/>
          <w:lang w:eastAsia="en-US"/>
        </w:rPr>
      </w:pPr>
      <w:hyperlink w:anchor="_Toc518911313" w:history="1">
        <w:r w:rsidR="00C848DA" w:rsidRPr="009B07A0">
          <w:rPr>
            <w:rStyle w:val="Hyperlink"/>
            <w:noProof/>
          </w:rPr>
          <w:t>15.6.3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PV2 - Patient Visit - Additional Information Segment</w:t>
        </w:r>
        <w:r w:rsidR="00C848DA">
          <w:rPr>
            <w:noProof/>
            <w:webHidden/>
          </w:rPr>
          <w:tab/>
        </w:r>
        <w:r w:rsidR="00C848DA">
          <w:rPr>
            <w:noProof/>
            <w:webHidden/>
          </w:rPr>
          <w:fldChar w:fldCharType="begin"/>
        </w:r>
        <w:r w:rsidR="00C848DA">
          <w:rPr>
            <w:noProof/>
            <w:webHidden/>
          </w:rPr>
          <w:instrText xml:space="preserve"> PAGEREF _Toc518911313 \h </w:instrText>
        </w:r>
        <w:r w:rsidR="00C848DA">
          <w:rPr>
            <w:noProof/>
            <w:webHidden/>
          </w:rPr>
        </w:r>
        <w:r w:rsidR="00C848DA">
          <w:rPr>
            <w:noProof/>
            <w:webHidden/>
          </w:rPr>
          <w:fldChar w:fldCharType="separate"/>
        </w:r>
        <w:r w:rsidR="00D555E0">
          <w:rPr>
            <w:noProof/>
            <w:webHidden/>
          </w:rPr>
          <w:t>183</w:t>
        </w:r>
        <w:r w:rsidR="00C848DA">
          <w:rPr>
            <w:noProof/>
            <w:webHidden/>
          </w:rPr>
          <w:fldChar w:fldCharType="end"/>
        </w:r>
      </w:hyperlink>
    </w:p>
    <w:p w14:paraId="53BFA17B" w14:textId="7713EB73" w:rsidR="00C848DA" w:rsidRDefault="00DC46C7">
      <w:pPr>
        <w:pStyle w:val="TOC3"/>
        <w:rPr>
          <w:rFonts w:asciiTheme="minorHAnsi" w:eastAsiaTheme="minorEastAsia" w:hAnsiTheme="minorHAnsi" w:cstheme="minorBidi"/>
          <w:noProof/>
          <w:color w:val="auto"/>
          <w:sz w:val="22"/>
          <w:szCs w:val="22"/>
          <w:lang w:eastAsia="en-US"/>
        </w:rPr>
      </w:pPr>
      <w:hyperlink w:anchor="_Toc518911314" w:history="1">
        <w:r w:rsidR="00C848DA" w:rsidRPr="009B07A0">
          <w:rPr>
            <w:rStyle w:val="Hyperlink"/>
            <w:noProof/>
          </w:rPr>
          <w:t>15.6.4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DG1 - Diagnosis Information Segment</w:t>
        </w:r>
        <w:r w:rsidR="00C848DA">
          <w:rPr>
            <w:noProof/>
            <w:webHidden/>
          </w:rPr>
          <w:tab/>
        </w:r>
        <w:r w:rsidR="00C848DA">
          <w:rPr>
            <w:noProof/>
            <w:webHidden/>
          </w:rPr>
          <w:fldChar w:fldCharType="begin"/>
        </w:r>
        <w:r w:rsidR="00C848DA">
          <w:rPr>
            <w:noProof/>
            <w:webHidden/>
          </w:rPr>
          <w:instrText xml:space="preserve"> PAGEREF _Toc518911314 \h </w:instrText>
        </w:r>
        <w:r w:rsidR="00C848DA">
          <w:rPr>
            <w:noProof/>
            <w:webHidden/>
          </w:rPr>
        </w:r>
        <w:r w:rsidR="00C848DA">
          <w:rPr>
            <w:noProof/>
            <w:webHidden/>
          </w:rPr>
          <w:fldChar w:fldCharType="separate"/>
        </w:r>
        <w:r w:rsidR="00D555E0">
          <w:rPr>
            <w:noProof/>
            <w:webHidden/>
          </w:rPr>
          <w:t>185</w:t>
        </w:r>
        <w:r w:rsidR="00C848DA">
          <w:rPr>
            <w:noProof/>
            <w:webHidden/>
          </w:rPr>
          <w:fldChar w:fldCharType="end"/>
        </w:r>
      </w:hyperlink>
    </w:p>
    <w:p w14:paraId="79A2DA59" w14:textId="7B48D2F6" w:rsidR="00C848DA" w:rsidRDefault="00DC46C7">
      <w:pPr>
        <w:pStyle w:val="TOC3"/>
        <w:rPr>
          <w:rFonts w:asciiTheme="minorHAnsi" w:eastAsiaTheme="minorEastAsia" w:hAnsiTheme="minorHAnsi" w:cstheme="minorBidi"/>
          <w:noProof/>
          <w:color w:val="auto"/>
          <w:sz w:val="22"/>
          <w:szCs w:val="22"/>
          <w:lang w:eastAsia="en-US"/>
        </w:rPr>
      </w:pPr>
      <w:hyperlink w:anchor="_Toc518911315" w:history="1">
        <w:r w:rsidR="00C848DA" w:rsidRPr="009B07A0">
          <w:rPr>
            <w:rStyle w:val="Hyperlink"/>
            <w:noProof/>
            <w:lang w:eastAsia="en-US"/>
          </w:rPr>
          <w:t>15.6.5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PR1 - Procedure Information Segment</w:t>
        </w:r>
        <w:r w:rsidR="00C848DA">
          <w:rPr>
            <w:noProof/>
            <w:webHidden/>
          </w:rPr>
          <w:tab/>
        </w:r>
        <w:r w:rsidR="00C848DA">
          <w:rPr>
            <w:noProof/>
            <w:webHidden/>
          </w:rPr>
          <w:fldChar w:fldCharType="begin"/>
        </w:r>
        <w:r w:rsidR="00C848DA">
          <w:rPr>
            <w:noProof/>
            <w:webHidden/>
          </w:rPr>
          <w:instrText xml:space="preserve"> PAGEREF _Toc518911315 \h </w:instrText>
        </w:r>
        <w:r w:rsidR="00C848DA">
          <w:rPr>
            <w:noProof/>
            <w:webHidden/>
          </w:rPr>
        </w:r>
        <w:r w:rsidR="00C848DA">
          <w:rPr>
            <w:noProof/>
            <w:webHidden/>
          </w:rPr>
          <w:fldChar w:fldCharType="separate"/>
        </w:r>
        <w:r w:rsidR="00D555E0">
          <w:rPr>
            <w:noProof/>
            <w:webHidden/>
          </w:rPr>
          <w:t>187</w:t>
        </w:r>
        <w:r w:rsidR="00C848DA">
          <w:rPr>
            <w:noProof/>
            <w:webHidden/>
          </w:rPr>
          <w:fldChar w:fldCharType="end"/>
        </w:r>
      </w:hyperlink>
    </w:p>
    <w:p w14:paraId="779F9365" w14:textId="1DC99A72" w:rsidR="00C848DA" w:rsidRDefault="00DC46C7">
      <w:pPr>
        <w:pStyle w:val="TOC3"/>
        <w:rPr>
          <w:rFonts w:asciiTheme="minorHAnsi" w:eastAsiaTheme="minorEastAsia" w:hAnsiTheme="minorHAnsi" w:cstheme="minorBidi"/>
          <w:noProof/>
          <w:color w:val="auto"/>
          <w:sz w:val="22"/>
          <w:szCs w:val="22"/>
          <w:lang w:eastAsia="en-US"/>
        </w:rPr>
      </w:pPr>
      <w:hyperlink w:anchor="_Toc518911316" w:history="1">
        <w:r w:rsidR="00C848DA" w:rsidRPr="009B07A0">
          <w:rPr>
            <w:rStyle w:val="Hyperlink"/>
            <w:noProof/>
            <w:lang w:eastAsia="en-US"/>
          </w:rPr>
          <w:t>15.6.6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ROL - Role Segment</w:t>
        </w:r>
        <w:r w:rsidR="00C848DA">
          <w:rPr>
            <w:noProof/>
            <w:webHidden/>
          </w:rPr>
          <w:tab/>
        </w:r>
        <w:r w:rsidR="00C848DA">
          <w:rPr>
            <w:noProof/>
            <w:webHidden/>
          </w:rPr>
          <w:fldChar w:fldCharType="begin"/>
        </w:r>
        <w:r w:rsidR="00C848DA">
          <w:rPr>
            <w:noProof/>
            <w:webHidden/>
          </w:rPr>
          <w:instrText xml:space="preserve"> PAGEREF _Toc518911316 \h </w:instrText>
        </w:r>
        <w:r w:rsidR="00C848DA">
          <w:rPr>
            <w:noProof/>
            <w:webHidden/>
          </w:rPr>
        </w:r>
        <w:r w:rsidR="00C848DA">
          <w:rPr>
            <w:noProof/>
            <w:webHidden/>
          </w:rPr>
          <w:fldChar w:fldCharType="separate"/>
        </w:r>
        <w:r w:rsidR="00D555E0">
          <w:rPr>
            <w:noProof/>
            <w:webHidden/>
          </w:rPr>
          <w:t>189</w:t>
        </w:r>
        <w:r w:rsidR="00C848DA">
          <w:rPr>
            <w:noProof/>
            <w:webHidden/>
          </w:rPr>
          <w:fldChar w:fldCharType="end"/>
        </w:r>
      </w:hyperlink>
    </w:p>
    <w:p w14:paraId="3FE68EB1" w14:textId="0133A86D" w:rsidR="00C848DA" w:rsidRDefault="00DC46C7">
      <w:pPr>
        <w:pStyle w:val="TOC3"/>
        <w:rPr>
          <w:rFonts w:asciiTheme="minorHAnsi" w:eastAsiaTheme="minorEastAsia" w:hAnsiTheme="minorHAnsi" w:cstheme="minorBidi"/>
          <w:noProof/>
          <w:color w:val="auto"/>
          <w:sz w:val="22"/>
          <w:szCs w:val="22"/>
          <w:lang w:eastAsia="en-US"/>
        </w:rPr>
      </w:pPr>
      <w:hyperlink w:anchor="_Toc518911317" w:history="1">
        <w:r w:rsidR="00C848DA" w:rsidRPr="009B07A0">
          <w:rPr>
            <w:rStyle w:val="Hyperlink"/>
            <w:noProof/>
            <w:lang w:eastAsia="en-US"/>
          </w:rPr>
          <w:t>15.6.7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ZPD - VA-Specific Patient Information Segment</w:t>
        </w:r>
        <w:r w:rsidR="00C848DA">
          <w:rPr>
            <w:noProof/>
            <w:webHidden/>
          </w:rPr>
          <w:tab/>
        </w:r>
        <w:r w:rsidR="00C848DA">
          <w:rPr>
            <w:noProof/>
            <w:webHidden/>
          </w:rPr>
          <w:fldChar w:fldCharType="begin"/>
        </w:r>
        <w:r w:rsidR="00C848DA">
          <w:rPr>
            <w:noProof/>
            <w:webHidden/>
          </w:rPr>
          <w:instrText xml:space="preserve"> PAGEREF _Toc518911317 \h </w:instrText>
        </w:r>
        <w:r w:rsidR="00C848DA">
          <w:rPr>
            <w:noProof/>
            <w:webHidden/>
          </w:rPr>
        </w:r>
        <w:r w:rsidR="00C848DA">
          <w:rPr>
            <w:noProof/>
            <w:webHidden/>
          </w:rPr>
          <w:fldChar w:fldCharType="separate"/>
        </w:r>
        <w:r w:rsidR="00D555E0">
          <w:rPr>
            <w:noProof/>
            <w:webHidden/>
          </w:rPr>
          <w:t>190</w:t>
        </w:r>
        <w:r w:rsidR="00C848DA">
          <w:rPr>
            <w:noProof/>
            <w:webHidden/>
          </w:rPr>
          <w:fldChar w:fldCharType="end"/>
        </w:r>
      </w:hyperlink>
    </w:p>
    <w:p w14:paraId="0AFCDFAA" w14:textId="302FBB96" w:rsidR="00C848DA" w:rsidRDefault="00DC46C7">
      <w:pPr>
        <w:pStyle w:val="TOC3"/>
        <w:rPr>
          <w:rFonts w:asciiTheme="minorHAnsi" w:eastAsiaTheme="minorEastAsia" w:hAnsiTheme="minorHAnsi" w:cstheme="minorBidi"/>
          <w:noProof/>
          <w:color w:val="auto"/>
          <w:sz w:val="22"/>
          <w:szCs w:val="22"/>
          <w:lang w:eastAsia="en-US"/>
        </w:rPr>
      </w:pPr>
      <w:hyperlink w:anchor="_Toc518911318" w:history="1">
        <w:r w:rsidR="00C848DA" w:rsidRPr="009B07A0">
          <w:rPr>
            <w:rStyle w:val="Hyperlink"/>
            <w:noProof/>
            <w:lang w:eastAsia="en-US"/>
          </w:rPr>
          <w:t>15.6.8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ZEL - VA-Specific Patient Eligibility Segment</w:t>
        </w:r>
        <w:r w:rsidR="00C848DA">
          <w:rPr>
            <w:noProof/>
            <w:webHidden/>
          </w:rPr>
          <w:tab/>
        </w:r>
        <w:r w:rsidR="00C848DA">
          <w:rPr>
            <w:noProof/>
            <w:webHidden/>
          </w:rPr>
          <w:fldChar w:fldCharType="begin"/>
        </w:r>
        <w:r w:rsidR="00C848DA">
          <w:rPr>
            <w:noProof/>
            <w:webHidden/>
          </w:rPr>
          <w:instrText xml:space="preserve"> PAGEREF _Toc518911318 \h </w:instrText>
        </w:r>
        <w:r w:rsidR="00C848DA">
          <w:rPr>
            <w:noProof/>
            <w:webHidden/>
          </w:rPr>
        </w:r>
        <w:r w:rsidR="00C848DA">
          <w:rPr>
            <w:noProof/>
            <w:webHidden/>
          </w:rPr>
          <w:fldChar w:fldCharType="separate"/>
        </w:r>
        <w:r w:rsidR="00D555E0">
          <w:rPr>
            <w:noProof/>
            <w:webHidden/>
          </w:rPr>
          <w:t>192</w:t>
        </w:r>
        <w:r w:rsidR="00C848DA">
          <w:rPr>
            <w:noProof/>
            <w:webHidden/>
          </w:rPr>
          <w:fldChar w:fldCharType="end"/>
        </w:r>
      </w:hyperlink>
    </w:p>
    <w:p w14:paraId="221D3B8D" w14:textId="4ABC7EE6" w:rsidR="00C848DA" w:rsidRDefault="00DC46C7">
      <w:pPr>
        <w:pStyle w:val="TOC3"/>
        <w:rPr>
          <w:rFonts w:asciiTheme="minorHAnsi" w:eastAsiaTheme="minorEastAsia" w:hAnsiTheme="minorHAnsi" w:cstheme="minorBidi"/>
          <w:noProof/>
          <w:color w:val="auto"/>
          <w:sz w:val="22"/>
          <w:szCs w:val="22"/>
          <w:lang w:eastAsia="en-US"/>
        </w:rPr>
      </w:pPr>
      <w:hyperlink w:anchor="_Toc518911319" w:history="1">
        <w:r w:rsidR="00C848DA" w:rsidRPr="009B07A0">
          <w:rPr>
            <w:rStyle w:val="Hyperlink"/>
            <w:noProof/>
            <w:lang w:eastAsia="en-US"/>
          </w:rPr>
          <w:t>15.6.9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VA-Specific Income Segment</w:t>
        </w:r>
        <w:r w:rsidR="00C848DA">
          <w:rPr>
            <w:noProof/>
            <w:webHidden/>
          </w:rPr>
          <w:tab/>
        </w:r>
        <w:r w:rsidR="00C848DA">
          <w:rPr>
            <w:noProof/>
            <w:webHidden/>
          </w:rPr>
          <w:fldChar w:fldCharType="begin"/>
        </w:r>
        <w:r w:rsidR="00C848DA">
          <w:rPr>
            <w:noProof/>
            <w:webHidden/>
          </w:rPr>
          <w:instrText xml:space="preserve"> PAGEREF _Toc518911319 \h </w:instrText>
        </w:r>
        <w:r w:rsidR="00C848DA">
          <w:rPr>
            <w:noProof/>
            <w:webHidden/>
          </w:rPr>
        </w:r>
        <w:r w:rsidR="00C848DA">
          <w:rPr>
            <w:noProof/>
            <w:webHidden/>
          </w:rPr>
          <w:fldChar w:fldCharType="separate"/>
        </w:r>
        <w:r w:rsidR="00D555E0">
          <w:rPr>
            <w:noProof/>
            <w:webHidden/>
          </w:rPr>
          <w:t>194</w:t>
        </w:r>
        <w:r w:rsidR="00C848DA">
          <w:rPr>
            <w:noProof/>
            <w:webHidden/>
          </w:rPr>
          <w:fldChar w:fldCharType="end"/>
        </w:r>
      </w:hyperlink>
    </w:p>
    <w:p w14:paraId="56824BF1" w14:textId="5A968C84" w:rsidR="00C848DA" w:rsidRDefault="00DC46C7">
      <w:pPr>
        <w:pStyle w:val="TOC3"/>
        <w:rPr>
          <w:rFonts w:asciiTheme="minorHAnsi" w:eastAsiaTheme="minorEastAsia" w:hAnsiTheme="minorHAnsi" w:cstheme="minorBidi"/>
          <w:noProof/>
          <w:color w:val="auto"/>
          <w:sz w:val="22"/>
          <w:szCs w:val="22"/>
          <w:lang w:eastAsia="en-US"/>
        </w:rPr>
      </w:pPr>
      <w:hyperlink w:anchor="_Toc518911320" w:history="1">
        <w:r w:rsidR="00C848DA" w:rsidRPr="009B07A0">
          <w:rPr>
            <w:rStyle w:val="Hyperlink"/>
            <w:noProof/>
            <w:lang w:eastAsia="en-US"/>
          </w:rPr>
          <w:t>15.6.10</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ZCL - VA-Specific Outpatient Classification Segment</w:t>
        </w:r>
        <w:r w:rsidR="00C848DA">
          <w:rPr>
            <w:noProof/>
            <w:webHidden/>
          </w:rPr>
          <w:tab/>
        </w:r>
        <w:r w:rsidR="00C848DA">
          <w:rPr>
            <w:noProof/>
            <w:webHidden/>
          </w:rPr>
          <w:fldChar w:fldCharType="begin"/>
        </w:r>
        <w:r w:rsidR="00C848DA">
          <w:rPr>
            <w:noProof/>
            <w:webHidden/>
          </w:rPr>
          <w:instrText xml:space="preserve"> PAGEREF _Toc518911320 \h </w:instrText>
        </w:r>
        <w:r w:rsidR="00C848DA">
          <w:rPr>
            <w:noProof/>
            <w:webHidden/>
          </w:rPr>
        </w:r>
        <w:r w:rsidR="00C848DA">
          <w:rPr>
            <w:noProof/>
            <w:webHidden/>
          </w:rPr>
          <w:fldChar w:fldCharType="separate"/>
        </w:r>
        <w:r w:rsidR="00D555E0">
          <w:rPr>
            <w:noProof/>
            <w:webHidden/>
          </w:rPr>
          <w:t>194</w:t>
        </w:r>
        <w:r w:rsidR="00C848DA">
          <w:rPr>
            <w:noProof/>
            <w:webHidden/>
          </w:rPr>
          <w:fldChar w:fldCharType="end"/>
        </w:r>
      </w:hyperlink>
    </w:p>
    <w:p w14:paraId="5FA82D79" w14:textId="0B137D0A" w:rsidR="00C848DA" w:rsidRDefault="00DC46C7">
      <w:pPr>
        <w:pStyle w:val="TOC3"/>
        <w:rPr>
          <w:rFonts w:asciiTheme="minorHAnsi" w:eastAsiaTheme="minorEastAsia" w:hAnsiTheme="minorHAnsi" w:cstheme="minorBidi"/>
          <w:noProof/>
          <w:color w:val="auto"/>
          <w:sz w:val="22"/>
          <w:szCs w:val="22"/>
          <w:lang w:eastAsia="en-US"/>
        </w:rPr>
      </w:pPr>
      <w:hyperlink w:anchor="_Toc518911321" w:history="1">
        <w:r w:rsidR="00C848DA" w:rsidRPr="009B07A0">
          <w:rPr>
            <w:rStyle w:val="Hyperlink"/>
            <w:noProof/>
            <w:lang w:eastAsia="en-US"/>
          </w:rPr>
          <w:t>15.6.11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Zsc - VA-Specific Stop Code Segment</w:t>
        </w:r>
        <w:r w:rsidR="00C848DA">
          <w:rPr>
            <w:noProof/>
            <w:webHidden/>
          </w:rPr>
          <w:tab/>
        </w:r>
        <w:r w:rsidR="00C848DA">
          <w:rPr>
            <w:noProof/>
            <w:webHidden/>
          </w:rPr>
          <w:fldChar w:fldCharType="begin"/>
        </w:r>
        <w:r w:rsidR="00C848DA">
          <w:rPr>
            <w:noProof/>
            <w:webHidden/>
          </w:rPr>
          <w:instrText xml:space="preserve"> PAGEREF _Toc518911321 \h </w:instrText>
        </w:r>
        <w:r w:rsidR="00C848DA">
          <w:rPr>
            <w:noProof/>
            <w:webHidden/>
          </w:rPr>
        </w:r>
        <w:r w:rsidR="00C848DA">
          <w:rPr>
            <w:noProof/>
            <w:webHidden/>
          </w:rPr>
          <w:fldChar w:fldCharType="separate"/>
        </w:r>
        <w:r w:rsidR="00D555E0">
          <w:rPr>
            <w:noProof/>
            <w:webHidden/>
          </w:rPr>
          <w:t>194</w:t>
        </w:r>
        <w:r w:rsidR="00C848DA">
          <w:rPr>
            <w:noProof/>
            <w:webHidden/>
          </w:rPr>
          <w:fldChar w:fldCharType="end"/>
        </w:r>
      </w:hyperlink>
    </w:p>
    <w:p w14:paraId="51E55B64" w14:textId="61288973" w:rsidR="00C848DA" w:rsidRDefault="00DC46C7">
      <w:pPr>
        <w:pStyle w:val="TOC3"/>
        <w:rPr>
          <w:rFonts w:asciiTheme="minorHAnsi" w:eastAsiaTheme="minorEastAsia" w:hAnsiTheme="minorHAnsi" w:cstheme="minorBidi"/>
          <w:noProof/>
          <w:color w:val="auto"/>
          <w:sz w:val="22"/>
          <w:szCs w:val="22"/>
          <w:lang w:eastAsia="en-US"/>
        </w:rPr>
      </w:pPr>
      <w:hyperlink w:anchor="_Toc518911322" w:history="1">
        <w:r w:rsidR="00C848DA" w:rsidRPr="009B07A0">
          <w:rPr>
            <w:rStyle w:val="Hyperlink"/>
            <w:noProof/>
            <w:lang w:eastAsia="en-US"/>
          </w:rPr>
          <w:t>15.6.12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ZSP - VA-Specific Service Period Segment</w:t>
        </w:r>
        <w:r w:rsidR="00C848DA">
          <w:rPr>
            <w:noProof/>
            <w:webHidden/>
          </w:rPr>
          <w:tab/>
        </w:r>
        <w:r w:rsidR="00C848DA">
          <w:rPr>
            <w:noProof/>
            <w:webHidden/>
          </w:rPr>
          <w:fldChar w:fldCharType="begin"/>
        </w:r>
        <w:r w:rsidR="00C848DA">
          <w:rPr>
            <w:noProof/>
            <w:webHidden/>
          </w:rPr>
          <w:instrText xml:space="preserve"> PAGEREF _Toc518911322 \h </w:instrText>
        </w:r>
        <w:r w:rsidR="00C848DA">
          <w:rPr>
            <w:noProof/>
            <w:webHidden/>
          </w:rPr>
        </w:r>
        <w:r w:rsidR="00C848DA">
          <w:rPr>
            <w:noProof/>
            <w:webHidden/>
          </w:rPr>
          <w:fldChar w:fldCharType="separate"/>
        </w:r>
        <w:r w:rsidR="00D555E0">
          <w:rPr>
            <w:noProof/>
            <w:webHidden/>
          </w:rPr>
          <w:t>195</w:t>
        </w:r>
        <w:r w:rsidR="00C848DA">
          <w:rPr>
            <w:noProof/>
            <w:webHidden/>
          </w:rPr>
          <w:fldChar w:fldCharType="end"/>
        </w:r>
      </w:hyperlink>
    </w:p>
    <w:p w14:paraId="66EFDC66" w14:textId="5AA41FFF" w:rsidR="00C848DA" w:rsidRDefault="00DC46C7">
      <w:pPr>
        <w:pStyle w:val="TOC3"/>
        <w:rPr>
          <w:rFonts w:asciiTheme="minorHAnsi" w:eastAsiaTheme="minorEastAsia" w:hAnsiTheme="minorHAnsi" w:cstheme="minorBidi"/>
          <w:noProof/>
          <w:color w:val="auto"/>
          <w:sz w:val="22"/>
          <w:szCs w:val="22"/>
          <w:lang w:eastAsia="en-US"/>
        </w:rPr>
      </w:pPr>
      <w:hyperlink w:anchor="_Toc518911323" w:history="1">
        <w:r w:rsidR="00C848DA" w:rsidRPr="009B07A0">
          <w:rPr>
            <w:rStyle w:val="Hyperlink"/>
            <w:noProof/>
            <w:lang w:eastAsia="en-US"/>
          </w:rPr>
          <w:t>15.6.13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lang w:eastAsia="en-US"/>
          </w:rPr>
          <w:t>ZEN - VA-Specific Enrollment Segment</w:t>
        </w:r>
        <w:r w:rsidR="00C848DA">
          <w:rPr>
            <w:noProof/>
            <w:webHidden/>
          </w:rPr>
          <w:tab/>
        </w:r>
        <w:r w:rsidR="00C848DA">
          <w:rPr>
            <w:noProof/>
            <w:webHidden/>
          </w:rPr>
          <w:fldChar w:fldCharType="begin"/>
        </w:r>
        <w:r w:rsidR="00C848DA">
          <w:rPr>
            <w:noProof/>
            <w:webHidden/>
          </w:rPr>
          <w:instrText xml:space="preserve"> PAGEREF _Toc518911323 \h </w:instrText>
        </w:r>
        <w:r w:rsidR="00C848DA">
          <w:rPr>
            <w:noProof/>
            <w:webHidden/>
          </w:rPr>
        </w:r>
        <w:r w:rsidR="00C848DA">
          <w:rPr>
            <w:noProof/>
            <w:webHidden/>
          </w:rPr>
          <w:fldChar w:fldCharType="separate"/>
        </w:r>
        <w:r w:rsidR="00D555E0">
          <w:rPr>
            <w:noProof/>
            <w:webHidden/>
          </w:rPr>
          <w:t>195</w:t>
        </w:r>
        <w:r w:rsidR="00C848DA">
          <w:rPr>
            <w:noProof/>
            <w:webHidden/>
          </w:rPr>
          <w:fldChar w:fldCharType="end"/>
        </w:r>
      </w:hyperlink>
    </w:p>
    <w:p w14:paraId="1AE7236D" w14:textId="0C770B3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24" w:history="1">
        <w:r w:rsidR="00C848DA" w:rsidRPr="009B07A0">
          <w:rPr>
            <w:rStyle w:val="Hyperlink"/>
            <w:noProof/>
          </w:rPr>
          <w:t>15.7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PURPOSE</w:t>
        </w:r>
        <w:r w:rsidR="00C848DA">
          <w:rPr>
            <w:noProof/>
            <w:webHidden/>
          </w:rPr>
          <w:tab/>
        </w:r>
        <w:r w:rsidR="00C848DA">
          <w:rPr>
            <w:noProof/>
            <w:webHidden/>
          </w:rPr>
          <w:fldChar w:fldCharType="begin"/>
        </w:r>
        <w:r w:rsidR="00C848DA">
          <w:rPr>
            <w:noProof/>
            <w:webHidden/>
          </w:rPr>
          <w:instrText xml:space="preserve"> PAGEREF _Toc518911324 \h </w:instrText>
        </w:r>
        <w:r w:rsidR="00C848DA">
          <w:rPr>
            <w:noProof/>
            <w:webHidden/>
          </w:rPr>
        </w:r>
        <w:r w:rsidR="00C848DA">
          <w:rPr>
            <w:noProof/>
            <w:webHidden/>
          </w:rPr>
          <w:fldChar w:fldCharType="separate"/>
        </w:r>
        <w:r w:rsidR="00D555E0">
          <w:rPr>
            <w:noProof/>
            <w:webHidden/>
          </w:rPr>
          <w:t>196</w:t>
        </w:r>
        <w:r w:rsidR="00C848DA">
          <w:rPr>
            <w:noProof/>
            <w:webHidden/>
          </w:rPr>
          <w:fldChar w:fldCharType="end"/>
        </w:r>
      </w:hyperlink>
    </w:p>
    <w:p w14:paraId="3046D56E" w14:textId="54128155"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25" w:history="1">
        <w:r w:rsidR="00C848DA" w:rsidRPr="009B07A0">
          <w:rPr>
            <w:rStyle w:val="Hyperlink"/>
            <w:noProof/>
          </w:rPr>
          <w:t>15.8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Trigger Events and Message Definitions</w:t>
        </w:r>
        <w:r w:rsidR="00C848DA">
          <w:rPr>
            <w:noProof/>
            <w:webHidden/>
          </w:rPr>
          <w:tab/>
        </w:r>
        <w:r w:rsidR="00C848DA">
          <w:rPr>
            <w:noProof/>
            <w:webHidden/>
          </w:rPr>
          <w:fldChar w:fldCharType="begin"/>
        </w:r>
        <w:r w:rsidR="00C848DA">
          <w:rPr>
            <w:noProof/>
            <w:webHidden/>
          </w:rPr>
          <w:instrText xml:space="preserve"> PAGEREF _Toc518911325 \h </w:instrText>
        </w:r>
        <w:r w:rsidR="00C848DA">
          <w:rPr>
            <w:noProof/>
            <w:webHidden/>
          </w:rPr>
        </w:r>
        <w:r w:rsidR="00C848DA">
          <w:rPr>
            <w:noProof/>
            <w:webHidden/>
          </w:rPr>
          <w:fldChar w:fldCharType="separate"/>
        </w:r>
        <w:r w:rsidR="00D555E0">
          <w:rPr>
            <w:noProof/>
            <w:webHidden/>
          </w:rPr>
          <w:t>196</w:t>
        </w:r>
        <w:r w:rsidR="00C848DA">
          <w:rPr>
            <w:noProof/>
            <w:webHidden/>
          </w:rPr>
          <w:fldChar w:fldCharType="end"/>
        </w:r>
      </w:hyperlink>
    </w:p>
    <w:p w14:paraId="2876A5B8" w14:textId="2D0B8E08" w:rsidR="00C848DA" w:rsidRDefault="00DC46C7">
      <w:pPr>
        <w:pStyle w:val="TOC3"/>
        <w:rPr>
          <w:rFonts w:asciiTheme="minorHAnsi" w:eastAsiaTheme="minorEastAsia" w:hAnsiTheme="minorHAnsi" w:cstheme="minorBidi"/>
          <w:noProof/>
          <w:color w:val="auto"/>
          <w:sz w:val="22"/>
          <w:szCs w:val="22"/>
          <w:lang w:eastAsia="en-US"/>
        </w:rPr>
      </w:pPr>
      <w:hyperlink w:anchor="_Toc518911326" w:history="1">
        <w:r w:rsidR="00C848DA" w:rsidRPr="009B07A0">
          <w:rPr>
            <w:rStyle w:val="Hyperlink"/>
            <w:noProof/>
          </w:rPr>
          <w:t>15.8.1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Update Patient Information (A08)</w:t>
        </w:r>
        <w:r w:rsidR="00C848DA">
          <w:rPr>
            <w:noProof/>
            <w:webHidden/>
          </w:rPr>
          <w:tab/>
        </w:r>
        <w:r w:rsidR="00C848DA">
          <w:rPr>
            <w:noProof/>
            <w:webHidden/>
          </w:rPr>
          <w:fldChar w:fldCharType="begin"/>
        </w:r>
        <w:r w:rsidR="00C848DA">
          <w:rPr>
            <w:noProof/>
            <w:webHidden/>
          </w:rPr>
          <w:instrText xml:space="preserve"> PAGEREF _Toc518911326 \h </w:instrText>
        </w:r>
        <w:r w:rsidR="00C848DA">
          <w:rPr>
            <w:noProof/>
            <w:webHidden/>
          </w:rPr>
        </w:r>
        <w:r w:rsidR="00C848DA">
          <w:rPr>
            <w:noProof/>
            <w:webHidden/>
          </w:rPr>
          <w:fldChar w:fldCharType="separate"/>
        </w:r>
        <w:r w:rsidR="00D555E0">
          <w:rPr>
            <w:noProof/>
            <w:webHidden/>
          </w:rPr>
          <w:t>197</w:t>
        </w:r>
        <w:r w:rsidR="00C848DA">
          <w:rPr>
            <w:noProof/>
            <w:webHidden/>
          </w:rPr>
          <w:fldChar w:fldCharType="end"/>
        </w:r>
      </w:hyperlink>
    </w:p>
    <w:p w14:paraId="6AC045A1" w14:textId="5A0EAC6C" w:rsidR="00C848DA" w:rsidRDefault="00DC46C7">
      <w:pPr>
        <w:pStyle w:val="TOC3"/>
        <w:rPr>
          <w:rFonts w:asciiTheme="minorHAnsi" w:eastAsiaTheme="minorEastAsia" w:hAnsiTheme="minorHAnsi" w:cstheme="minorBidi"/>
          <w:noProof/>
          <w:color w:val="auto"/>
          <w:sz w:val="22"/>
          <w:szCs w:val="22"/>
          <w:lang w:eastAsia="en-US"/>
        </w:rPr>
      </w:pPr>
      <w:hyperlink w:anchor="_Toc518911327" w:history="1">
        <w:r w:rsidR="00C848DA" w:rsidRPr="009B07A0">
          <w:rPr>
            <w:rStyle w:val="Hyperlink"/>
            <w:noProof/>
          </w:rPr>
          <w:t>15.8.2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Delete a Patient Record (A23)</w:t>
        </w:r>
        <w:r w:rsidR="00C848DA">
          <w:rPr>
            <w:noProof/>
            <w:webHidden/>
          </w:rPr>
          <w:tab/>
        </w:r>
        <w:r w:rsidR="00C848DA">
          <w:rPr>
            <w:noProof/>
            <w:webHidden/>
          </w:rPr>
          <w:fldChar w:fldCharType="begin"/>
        </w:r>
        <w:r w:rsidR="00C848DA">
          <w:rPr>
            <w:noProof/>
            <w:webHidden/>
          </w:rPr>
          <w:instrText xml:space="preserve"> PAGEREF _Toc518911327 \h </w:instrText>
        </w:r>
        <w:r w:rsidR="00C848DA">
          <w:rPr>
            <w:noProof/>
            <w:webHidden/>
          </w:rPr>
        </w:r>
        <w:r w:rsidR="00C848DA">
          <w:rPr>
            <w:noProof/>
            <w:webHidden/>
          </w:rPr>
          <w:fldChar w:fldCharType="separate"/>
        </w:r>
        <w:r w:rsidR="00D555E0">
          <w:rPr>
            <w:noProof/>
            <w:webHidden/>
          </w:rPr>
          <w:t>197</w:t>
        </w:r>
        <w:r w:rsidR="00C848DA">
          <w:rPr>
            <w:noProof/>
            <w:webHidden/>
          </w:rPr>
          <w:fldChar w:fldCharType="end"/>
        </w:r>
      </w:hyperlink>
    </w:p>
    <w:p w14:paraId="6D3C1DC2" w14:textId="267DCD05"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28" w:history="1">
        <w:r w:rsidR="00C848DA" w:rsidRPr="009B07A0">
          <w:rPr>
            <w:rStyle w:val="Hyperlink"/>
            <w:noProof/>
          </w:rPr>
          <w:t>15.9</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SUPPORTED AND USER-DEFINED HL7 TABLES</w:t>
        </w:r>
        <w:r w:rsidR="00C848DA">
          <w:rPr>
            <w:noProof/>
            <w:webHidden/>
          </w:rPr>
          <w:tab/>
        </w:r>
        <w:r w:rsidR="00C848DA">
          <w:rPr>
            <w:noProof/>
            <w:webHidden/>
          </w:rPr>
          <w:fldChar w:fldCharType="begin"/>
        </w:r>
        <w:r w:rsidR="00C848DA">
          <w:rPr>
            <w:noProof/>
            <w:webHidden/>
          </w:rPr>
          <w:instrText xml:space="preserve"> PAGEREF _Toc518911328 \h </w:instrText>
        </w:r>
        <w:r w:rsidR="00C848DA">
          <w:rPr>
            <w:noProof/>
            <w:webHidden/>
          </w:rPr>
        </w:r>
        <w:r w:rsidR="00C848DA">
          <w:rPr>
            <w:noProof/>
            <w:webHidden/>
          </w:rPr>
          <w:fldChar w:fldCharType="separate"/>
        </w:r>
        <w:r w:rsidR="00D555E0">
          <w:rPr>
            <w:noProof/>
            <w:webHidden/>
          </w:rPr>
          <w:t>199</w:t>
        </w:r>
        <w:r w:rsidR="00C848DA">
          <w:rPr>
            <w:noProof/>
            <w:webHidden/>
          </w:rPr>
          <w:fldChar w:fldCharType="end"/>
        </w:r>
      </w:hyperlink>
    </w:p>
    <w:p w14:paraId="364E8760" w14:textId="7C0335B5" w:rsidR="00C848DA" w:rsidRDefault="00DC46C7">
      <w:pPr>
        <w:pStyle w:val="TOC3"/>
        <w:rPr>
          <w:rFonts w:asciiTheme="minorHAnsi" w:eastAsiaTheme="minorEastAsia" w:hAnsiTheme="minorHAnsi" w:cstheme="minorBidi"/>
          <w:noProof/>
          <w:color w:val="auto"/>
          <w:sz w:val="22"/>
          <w:szCs w:val="22"/>
          <w:lang w:eastAsia="en-US"/>
        </w:rPr>
      </w:pPr>
      <w:hyperlink w:anchor="_Toc518911329" w:history="1">
        <w:r w:rsidR="00C848DA" w:rsidRPr="009B07A0">
          <w:rPr>
            <w:rStyle w:val="Hyperlink"/>
            <w:noProof/>
          </w:rPr>
          <w:t>15.9.1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0001 - SEX</w:t>
        </w:r>
        <w:r w:rsidR="00C848DA">
          <w:rPr>
            <w:noProof/>
            <w:webHidden/>
          </w:rPr>
          <w:tab/>
        </w:r>
        <w:r w:rsidR="00C848DA">
          <w:rPr>
            <w:noProof/>
            <w:webHidden/>
          </w:rPr>
          <w:fldChar w:fldCharType="begin"/>
        </w:r>
        <w:r w:rsidR="00C848DA">
          <w:rPr>
            <w:noProof/>
            <w:webHidden/>
          </w:rPr>
          <w:instrText xml:space="preserve"> PAGEREF _Toc518911329 \h </w:instrText>
        </w:r>
        <w:r w:rsidR="00C848DA">
          <w:rPr>
            <w:noProof/>
            <w:webHidden/>
          </w:rPr>
        </w:r>
        <w:r w:rsidR="00C848DA">
          <w:rPr>
            <w:noProof/>
            <w:webHidden/>
          </w:rPr>
          <w:fldChar w:fldCharType="separate"/>
        </w:r>
        <w:r w:rsidR="00D555E0">
          <w:rPr>
            <w:noProof/>
            <w:webHidden/>
          </w:rPr>
          <w:t>199</w:t>
        </w:r>
        <w:r w:rsidR="00C848DA">
          <w:rPr>
            <w:noProof/>
            <w:webHidden/>
          </w:rPr>
          <w:fldChar w:fldCharType="end"/>
        </w:r>
      </w:hyperlink>
    </w:p>
    <w:p w14:paraId="7DAC36ED" w14:textId="3166D265" w:rsidR="00C848DA" w:rsidRDefault="00DC46C7">
      <w:pPr>
        <w:pStyle w:val="TOC3"/>
        <w:rPr>
          <w:rFonts w:asciiTheme="minorHAnsi" w:eastAsiaTheme="minorEastAsia" w:hAnsiTheme="minorHAnsi" w:cstheme="minorBidi"/>
          <w:noProof/>
          <w:color w:val="auto"/>
          <w:sz w:val="22"/>
          <w:szCs w:val="22"/>
          <w:lang w:eastAsia="en-US"/>
        </w:rPr>
      </w:pPr>
      <w:hyperlink w:anchor="_Toc518911330" w:history="1">
        <w:r w:rsidR="00C848DA" w:rsidRPr="009B07A0">
          <w:rPr>
            <w:rStyle w:val="Hyperlink"/>
            <w:noProof/>
          </w:rPr>
          <w:t>15.9.2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0002 - MARITAL STATUS</w:t>
        </w:r>
        <w:r w:rsidR="00C848DA">
          <w:rPr>
            <w:noProof/>
            <w:webHidden/>
          </w:rPr>
          <w:tab/>
        </w:r>
        <w:r w:rsidR="00C848DA">
          <w:rPr>
            <w:noProof/>
            <w:webHidden/>
          </w:rPr>
          <w:fldChar w:fldCharType="begin"/>
        </w:r>
        <w:r w:rsidR="00C848DA">
          <w:rPr>
            <w:noProof/>
            <w:webHidden/>
          </w:rPr>
          <w:instrText xml:space="preserve"> PAGEREF _Toc518911330 \h </w:instrText>
        </w:r>
        <w:r w:rsidR="00C848DA">
          <w:rPr>
            <w:noProof/>
            <w:webHidden/>
          </w:rPr>
        </w:r>
        <w:r w:rsidR="00C848DA">
          <w:rPr>
            <w:noProof/>
            <w:webHidden/>
          </w:rPr>
          <w:fldChar w:fldCharType="separate"/>
        </w:r>
        <w:r w:rsidR="00D555E0">
          <w:rPr>
            <w:noProof/>
            <w:webHidden/>
          </w:rPr>
          <w:t>199</w:t>
        </w:r>
        <w:r w:rsidR="00C848DA">
          <w:rPr>
            <w:noProof/>
            <w:webHidden/>
          </w:rPr>
          <w:fldChar w:fldCharType="end"/>
        </w:r>
      </w:hyperlink>
    </w:p>
    <w:p w14:paraId="52C4261F" w14:textId="7B1710FB" w:rsidR="00C848DA" w:rsidRDefault="00DC46C7">
      <w:pPr>
        <w:pStyle w:val="TOC3"/>
        <w:rPr>
          <w:rFonts w:asciiTheme="minorHAnsi" w:eastAsiaTheme="minorEastAsia" w:hAnsiTheme="minorHAnsi" w:cstheme="minorBidi"/>
          <w:noProof/>
          <w:color w:val="auto"/>
          <w:sz w:val="22"/>
          <w:szCs w:val="22"/>
          <w:lang w:eastAsia="en-US"/>
        </w:rPr>
      </w:pPr>
      <w:hyperlink w:anchor="_Toc518911331" w:history="1">
        <w:r w:rsidR="00C848DA" w:rsidRPr="009B07A0">
          <w:rPr>
            <w:rStyle w:val="Hyperlink"/>
            <w:noProof/>
          </w:rPr>
          <w:t>15.9.3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0003 - EVENT TYPE CODE</w:t>
        </w:r>
        <w:r w:rsidR="00C848DA">
          <w:rPr>
            <w:noProof/>
            <w:webHidden/>
          </w:rPr>
          <w:tab/>
        </w:r>
        <w:r w:rsidR="00C848DA">
          <w:rPr>
            <w:noProof/>
            <w:webHidden/>
          </w:rPr>
          <w:fldChar w:fldCharType="begin"/>
        </w:r>
        <w:r w:rsidR="00C848DA">
          <w:rPr>
            <w:noProof/>
            <w:webHidden/>
          </w:rPr>
          <w:instrText xml:space="preserve"> PAGEREF _Toc518911331 \h </w:instrText>
        </w:r>
        <w:r w:rsidR="00C848DA">
          <w:rPr>
            <w:noProof/>
            <w:webHidden/>
          </w:rPr>
        </w:r>
        <w:r w:rsidR="00C848DA">
          <w:rPr>
            <w:noProof/>
            <w:webHidden/>
          </w:rPr>
          <w:fldChar w:fldCharType="separate"/>
        </w:r>
        <w:r w:rsidR="00D555E0">
          <w:rPr>
            <w:noProof/>
            <w:webHidden/>
          </w:rPr>
          <w:t>199</w:t>
        </w:r>
        <w:r w:rsidR="00C848DA">
          <w:rPr>
            <w:noProof/>
            <w:webHidden/>
          </w:rPr>
          <w:fldChar w:fldCharType="end"/>
        </w:r>
      </w:hyperlink>
    </w:p>
    <w:p w14:paraId="49F74F33" w14:textId="1CE05378" w:rsidR="00C848DA" w:rsidRDefault="00DC46C7">
      <w:pPr>
        <w:pStyle w:val="TOC3"/>
        <w:rPr>
          <w:rFonts w:asciiTheme="minorHAnsi" w:eastAsiaTheme="minorEastAsia" w:hAnsiTheme="minorHAnsi" w:cstheme="minorBidi"/>
          <w:noProof/>
          <w:color w:val="auto"/>
          <w:sz w:val="22"/>
          <w:szCs w:val="22"/>
          <w:lang w:eastAsia="en-US"/>
        </w:rPr>
      </w:pPr>
      <w:hyperlink w:anchor="_Toc518911332" w:history="1">
        <w:r w:rsidR="00C848DA" w:rsidRPr="009B07A0">
          <w:rPr>
            <w:rStyle w:val="Hyperlink"/>
            <w:noProof/>
          </w:rPr>
          <w:t>15.9.4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0008 - ACKNOWLEDGMENT CODE</w:t>
        </w:r>
        <w:r w:rsidR="00C848DA">
          <w:rPr>
            <w:noProof/>
            <w:webHidden/>
          </w:rPr>
          <w:tab/>
        </w:r>
        <w:r w:rsidR="00C848DA">
          <w:rPr>
            <w:noProof/>
            <w:webHidden/>
          </w:rPr>
          <w:fldChar w:fldCharType="begin"/>
        </w:r>
        <w:r w:rsidR="00C848DA">
          <w:rPr>
            <w:noProof/>
            <w:webHidden/>
          </w:rPr>
          <w:instrText xml:space="preserve"> PAGEREF _Toc518911332 \h </w:instrText>
        </w:r>
        <w:r w:rsidR="00C848DA">
          <w:rPr>
            <w:noProof/>
            <w:webHidden/>
          </w:rPr>
        </w:r>
        <w:r w:rsidR="00C848DA">
          <w:rPr>
            <w:noProof/>
            <w:webHidden/>
          </w:rPr>
          <w:fldChar w:fldCharType="separate"/>
        </w:r>
        <w:r w:rsidR="00D555E0">
          <w:rPr>
            <w:noProof/>
            <w:webHidden/>
          </w:rPr>
          <w:t>200</w:t>
        </w:r>
        <w:r w:rsidR="00C848DA">
          <w:rPr>
            <w:noProof/>
            <w:webHidden/>
          </w:rPr>
          <w:fldChar w:fldCharType="end"/>
        </w:r>
      </w:hyperlink>
    </w:p>
    <w:p w14:paraId="2FA62C7F" w14:textId="3B3DCF33" w:rsidR="00C848DA" w:rsidRDefault="00DC46C7">
      <w:pPr>
        <w:pStyle w:val="TOC3"/>
        <w:rPr>
          <w:rFonts w:asciiTheme="minorHAnsi" w:eastAsiaTheme="minorEastAsia" w:hAnsiTheme="minorHAnsi" w:cstheme="minorBidi"/>
          <w:noProof/>
          <w:color w:val="auto"/>
          <w:sz w:val="22"/>
          <w:szCs w:val="22"/>
          <w:lang w:eastAsia="en-US"/>
        </w:rPr>
      </w:pPr>
      <w:hyperlink w:anchor="_Toc518911333" w:history="1">
        <w:r w:rsidR="00C848DA" w:rsidRPr="009B07A0">
          <w:rPr>
            <w:rStyle w:val="Hyperlink"/>
            <w:noProof/>
          </w:rPr>
          <w:t>15.9.5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0023 - ADMIT SOURCE (USER DEFINED)</w:t>
        </w:r>
        <w:r w:rsidR="00C848DA">
          <w:rPr>
            <w:noProof/>
            <w:webHidden/>
          </w:rPr>
          <w:tab/>
        </w:r>
        <w:r w:rsidR="00C848DA">
          <w:rPr>
            <w:noProof/>
            <w:webHidden/>
          </w:rPr>
          <w:fldChar w:fldCharType="begin"/>
        </w:r>
        <w:r w:rsidR="00C848DA">
          <w:rPr>
            <w:noProof/>
            <w:webHidden/>
          </w:rPr>
          <w:instrText xml:space="preserve"> PAGEREF _Toc518911333 \h </w:instrText>
        </w:r>
        <w:r w:rsidR="00C848DA">
          <w:rPr>
            <w:noProof/>
            <w:webHidden/>
          </w:rPr>
        </w:r>
        <w:r w:rsidR="00C848DA">
          <w:rPr>
            <w:noProof/>
            <w:webHidden/>
          </w:rPr>
          <w:fldChar w:fldCharType="separate"/>
        </w:r>
        <w:r w:rsidR="00D555E0">
          <w:rPr>
            <w:noProof/>
            <w:webHidden/>
          </w:rPr>
          <w:t>201</w:t>
        </w:r>
        <w:r w:rsidR="00C848DA">
          <w:rPr>
            <w:noProof/>
            <w:webHidden/>
          </w:rPr>
          <w:fldChar w:fldCharType="end"/>
        </w:r>
      </w:hyperlink>
    </w:p>
    <w:p w14:paraId="1505DD3B" w14:textId="13BD87C3" w:rsidR="00C848DA" w:rsidRDefault="00DC46C7">
      <w:pPr>
        <w:pStyle w:val="TOC3"/>
        <w:rPr>
          <w:rFonts w:asciiTheme="minorHAnsi" w:eastAsiaTheme="minorEastAsia" w:hAnsiTheme="minorHAnsi" w:cstheme="minorBidi"/>
          <w:noProof/>
          <w:color w:val="auto"/>
          <w:sz w:val="22"/>
          <w:szCs w:val="22"/>
          <w:lang w:eastAsia="en-US"/>
        </w:rPr>
      </w:pPr>
      <w:hyperlink w:anchor="_Toc518911334" w:history="1">
        <w:r w:rsidR="00C848DA" w:rsidRPr="009B07A0">
          <w:rPr>
            <w:rStyle w:val="Hyperlink"/>
            <w:noProof/>
          </w:rPr>
          <w:t>15.9.6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0051 - DIAGNOSIS CODE (USER DEFINED)</w:t>
        </w:r>
        <w:r w:rsidR="00C848DA">
          <w:rPr>
            <w:noProof/>
            <w:webHidden/>
          </w:rPr>
          <w:tab/>
        </w:r>
        <w:r w:rsidR="00C848DA">
          <w:rPr>
            <w:noProof/>
            <w:webHidden/>
          </w:rPr>
          <w:fldChar w:fldCharType="begin"/>
        </w:r>
        <w:r w:rsidR="00C848DA">
          <w:rPr>
            <w:noProof/>
            <w:webHidden/>
          </w:rPr>
          <w:instrText xml:space="preserve"> PAGEREF _Toc518911334 \h </w:instrText>
        </w:r>
        <w:r w:rsidR="00C848DA">
          <w:rPr>
            <w:noProof/>
            <w:webHidden/>
          </w:rPr>
        </w:r>
        <w:r w:rsidR="00C848DA">
          <w:rPr>
            <w:noProof/>
            <w:webHidden/>
          </w:rPr>
          <w:fldChar w:fldCharType="separate"/>
        </w:r>
        <w:r w:rsidR="00D555E0">
          <w:rPr>
            <w:noProof/>
            <w:webHidden/>
          </w:rPr>
          <w:t>201</w:t>
        </w:r>
        <w:r w:rsidR="00C848DA">
          <w:rPr>
            <w:noProof/>
            <w:webHidden/>
          </w:rPr>
          <w:fldChar w:fldCharType="end"/>
        </w:r>
      </w:hyperlink>
    </w:p>
    <w:p w14:paraId="1D04D2CA" w14:textId="58A1C6EA" w:rsidR="00C848DA" w:rsidRDefault="00DC46C7">
      <w:pPr>
        <w:pStyle w:val="TOC3"/>
        <w:rPr>
          <w:rFonts w:asciiTheme="minorHAnsi" w:eastAsiaTheme="minorEastAsia" w:hAnsiTheme="minorHAnsi" w:cstheme="minorBidi"/>
          <w:noProof/>
          <w:color w:val="auto"/>
          <w:sz w:val="22"/>
          <w:szCs w:val="22"/>
          <w:lang w:eastAsia="en-US"/>
        </w:rPr>
      </w:pPr>
      <w:hyperlink w:anchor="_Toc518911335" w:history="1">
        <w:r w:rsidR="00C848DA" w:rsidRPr="009B07A0">
          <w:rPr>
            <w:rStyle w:val="Hyperlink"/>
            <w:noProof/>
          </w:rPr>
          <w:t>15.9.7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0069 - HOSPITAL SERVICE (USER DEFINED)</w:t>
        </w:r>
        <w:r w:rsidR="00C848DA">
          <w:rPr>
            <w:noProof/>
            <w:webHidden/>
          </w:rPr>
          <w:tab/>
        </w:r>
        <w:r w:rsidR="00C848DA">
          <w:rPr>
            <w:noProof/>
            <w:webHidden/>
          </w:rPr>
          <w:fldChar w:fldCharType="begin"/>
        </w:r>
        <w:r w:rsidR="00C848DA">
          <w:rPr>
            <w:noProof/>
            <w:webHidden/>
          </w:rPr>
          <w:instrText xml:space="preserve"> PAGEREF _Toc518911335 \h </w:instrText>
        </w:r>
        <w:r w:rsidR="00C848DA">
          <w:rPr>
            <w:noProof/>
            <w:webHidden/>
          </w:rPr>
        </w:r>
        <w:r w:rsidR="00C848DA">
          <w:rPr>
            <w:noProof/>
            <w:webHidden/>
          </w:rPr>
          <w:fldChar w:fldCharType="separate"/>
        </w:r>
        <w:r w:rsidR="00D555E0">
          <w:rPr>
            <w:noProof/>
            <w:webHidden/>
          </w:rPr>
          <w:t>201</w:t>
        </w:r>
        <w:r w:rsidR="00C848DA">
          <w:rPr>
            <w:noProof/>
            <w:webHidden/>
          </w:rPr>
          <w:fldChar w:fldCharType="end"/>
        </w:r>
      </w:hyperlink>
    </w:p>
    <w:p w14:paraId="5D174541" w14:textId="5A979694" w:rsidR="00C848DA" w:rsidRDefault="00DC46C7">
      <w:pPr>
        <w:pStyle w:val="TOC3"/>
        <w:rPr>
          <w:rFonts w:asciiTheme="minorHAnsi" w:eastAsiaTheme="minorEastAsia" w:hAnsiTheme="minorHAnsi" w:cstheme="minorBidi"/>
          <w:noProof/>
          <w:color w:val="auto"/>
          <w:sz w:val="22"/>
          <w:szCs w:val="22"/>
          <w:lang w:eastAsia="en-US"/>
        </w:rPr>
      </w:pPr>
      <w:hyperlink w:anchor="_Toc518911336" w:history="1">
        <w:r w:rsidR="00C848DA" w:rsidRPr="009B07A0">
          <w:rPr>
            <w:rStyle w:val="Hyperlink"/>
            <w:noProof/>
          </w:rPr>
          <w:t>15.9.8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0076 - MESSAGE TYPE</w:t>
        </w:r>
        <w:r w:rsidR="00C848DA">
          <w:rPr>
            <w:noProof/>
            <w:webHidden/>
          </w:rPr>
          <w:tab/>
        </w:r>
        <w:r w:rsidR="00C848DA">
          <w:rPr>
            <w:noProof/>
            <w:webHidden/>
          </w:rPr>
          <w:fldChar w:fldCharType="begin"/>
        </w:r>
        <w:r w:rsidR="00C848DA">
          <w:rPr>
            <w:noProof/>
            <w:webHidden/>
          </w:rPr>
          <w:instrText xml:space="preserve"> PAGEREF _Toc518911336 \h </w:instrText>
        </w:r>
        <w:r w:rsidR="00C848DA">
          <w:rPr>
            <w:noProof/>
            <w:webHidden/>
          </w:rPr>
        </w:r>
        <w:r w:rsidR="00C848DA">
          <w:rPr>
            <w:noProof/>
            <w:webHidden/>
          </w:rPr>
          <w:fldChar w:fldCharType="separate"/>
        </w:r>
        <w:r w:rsidR="00D555E0">
          <w:rPr>
            <w:noProof/>
            <w:webHidden/>
          </w:rPr>
          <w:t>202</w:t>
        </w:r>
        <w:r w:rsidR="00C848DA">
          <w:rPr>
            <w:noProof/>
            <w:webHidden/>
          </w:rPr>
          <w:fldChar w:fldCharType="end"/>
        </w:r>
      </w:hyperlink>
    </w:p>
    <w:p w14:paraId="60C8BF74" w14:textId="1F53F55A" w:rsidR="00C848DA" w:rsidRDefault="00DC46C7">
      <w:pPr>
        <w:pStyle w:val="TOC3"/>
        <w:rPr>
          <w:rFonts w:asciiTheme="minorHAnsi" w:eastAsiaTheme="minorEastAsia" w:hAnsiTheme="minorHAnsi" w:cstheme="minorBidi"/>
          <w:noProof/>
          <w:color w:val="auto"/>
          <w:sz w:val="22"/>
          <w:szCs w:val="22"/>
          <w:lang w:eastAsia="en-US"/>
        </w:rPr>
      </w:pPr>
      <w:hyperlink w:anchor="_Toc518911337" w:history="1">
        <w:r w:rsidR="00C848DA" w:rsidRPr="009B07A0">
          <w:rPr>
            <w:rStyle w:val="Hyperlink"/>
            <w:noProof/>
          </w:rPr>
          <w:t>15.9.9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0088 - PROCEDURE CODE (USER DEFINED)</w:t>
        </w:r>
        <w:r w:rsidR="00C848DA">
          <w:rPr>
            <w:noProof/>
            <w:webHidden/>
          </w:rPr>
          <w:tab/>
        </w:r>
        <w:r w:rsidR="00C848DA">
          <w:rPr>
            <w:noProof/>
            <w:webHidden/>
          </w:rPr>
          <w:fldChar w:fldCharType="begin"/>
        </w:r>
        <w:r w:rsidR="00C848DA">
          <w:rPr>
            <w:noProof/>
            <w:webHidden/>
          </w:rPr>
          <w:instrText xml:space="preserve"> PAGEREF _Toc518911337 \h </w:instrText>
        </w:r>
        <w:r w:rsidR="00C848DA">
          <w:rPr>
            <w:noProof/>
            <w:webHidden/>
          </w:rPr>
        </w:r>
        <w:r w:rsidR="00C848DA">
          <w:rPr>
            <w:noProof/>
            <w:webHidden/>
          </w:rPr>
          <w:fldChar w:fldCharType="separate"/>
        </w:r>
        <w:r w:rsidR="00D555E0">
          <w:rPr>
            <w:noProof/>
            <w:webHidden/>
          </w:rPr>
          <w:t>202</w:t>
        </w:r>
        <w:r w:rsidR="00C848DA">
          <w:rPr>
            <w:noProof/>
            <w:webHidden/>
          </w:rPr>
          <w:fldChar w:fldCharType="end"/>
        </w:r>
      </w:hyperlink>
    </w:p>
    <w:p w14:paraId="1065B41D" w14:textId="3A406B97" w:rsidR="00C848DA" w:rsidRDefault="00DC46C7">
      <w:pPr>
        <w:pStyle w:val="TOC3"/>
        <w:rPr>
          <w:rFonts w:asciiTheme="minorHAnsi" w:eastAsiaTheme="minorEastAsia" w:hAnsiTheme="minorHAnsi" w:cstheme="minorBidi"/>
          <w:noProof/>
          <w:color w:val="auto"/>
          <w:sz w:val="22"/>
          <w:szCs w:val="22"/>
          <w:lang w:eastAsia="en-US"/>
        </w:rPr>
      </w:pPr>
      <w:hyperlink w:anchor="_Toc518911338" w:history="1">
        <w:r w:rsidR="00C848DA" w:rsidRPr="009B07A0">
          <w:rPr>
            <w:rStyle w:val="Hyperlink"/>
            <w:noProof/>
          </w:rPr>
          <w:t>15.9.10</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0115 - SERVICING FACILITY (USER DEFINED)</w:t>
        </w:r>
        <w:r w:rsidR="00C848DA">
          <w:rPr>
            <w:noProof/>
            <w:webHidden/>
          </w:rPr>
          <w:tab/>
        </w:r>
        <w:r w:rsidR="00C848DA">
          <w:rPr>
            <w:noProof/>
            <w:webHidden/>
          </w:rPr>
          <w:fldChar w:fldCharType="begin"/>
        </w:r>
        <w:r w:rsidR="00C848DA">
          <w:rPr>
            <w:noProof/>
            <w:webHidden/>
          </w:rPr>
          <w:instrText xml:space="preserve"> PAGEREF _Toc518911338 \h </w:instrText>
        </w:r>
        <w:r w:rsidR="00C848DA">
          <w:rPr>
            <w:noProof/>
            <w:webHidden/>
          </w:rPr>
        </w:r>
        <w:r w:rsidR="00C848DA">
          <w:rPr>
            <w:noProof/>
            <w:webHidden/>
          </w:rPr>
          <w:fldChar w:fldCharType="separate"/>
        </w:r>
        <w:r w:rsidR="00D555E0">
          <w:rPr>
            <w:noProof/>
            <w:webHidden/>
          </w:rPr>
          <w:t>202</w:t>
        </w:r>
        <w:r w:rsidR="00C848DA">
          <w:rPr>
            <w:noProof/>
            <w:webHidden/>
          </w:rPr>
          <w:fldChar w:fldCharType="end"/>
        </w:r>
      </w:hyperlink>
    </w:p>
    <w:p w14:paraId="28BB7063" w14:textId="5CFBC4DA" w:rsidR="00C848DA" w:rsidRDefault="00DC46C7">
      <w:pPr>
        <w:pStyle w:val="TOC3"/>
        <w:rPr>
          <w:rFonts w:asciiTheme="minorHAnsi" w:eastAsiaTheme="minorEastAsia" w:hAnsiTheme="minorHAnsi" w:cstheme="minorBidi"/>
          <w:noProof/>
          <w:color w:val="auto"/>
          <w:sz w:val="22"/>
          <w:szCs w:val="22"/>
          <w:lang w:eastAsia="en-US"/>
        </w:rPr>
      </w:pPr>
      <w:hyperlink w:anchor="_Toc518911339" w:history="1">
        <w:r w:rsidR="00C848DA" w:rsidRPr="009B07A0">
          <w:rPr>
            <w:rStyle w:val="Hyperlink"/>
            <w:noProof/>
          </w:rPr>
          <w:t>15.9.11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0133 - PROCEDURE PRACTITIONER TYPE (USER DEFINED)</w:t>
        </w:r>
        <w:r w:rsidR="00C848DA">
          <w:rPr>
            <w:noProof/>
            <w:webHidden/>
          </w:rPr>
          <w:tab/>
        </w:r>
        <w:r w:rsidR="00C848DA">
          <w:rPr>
            <w:noProof/>
            <w:webHidden/>
          </w:rPr>
          <w:fldChar w:fldCharType="begin"/>
        </w:r>
        <w:r w:rsidR="00C848DA">
          <w:rPr>
            <w:noProof/>
            <w:webHidden/>
          </w:rPr>
          <w:instrText xml:space="preserve"> PAGEREF _Toc518911339 \h </w:instrText>
        </w:r>
        <w:r w:rsidR="00C848DA">
          <w:rPr>
            <w:noProof/>
            <w:webHidden/>
          </w:rPr>
        </w:r>
        <w:r w:rsidR="00C848DA">
          <w:rPr>
            <w:noProof/>
            <w:webHidden/>
          </w:rPr>
          <w:fldChar w:fldCharType="separate"/>
        </w:r>
        <w:r w:rsidR="00D555E0">
          <w:rPr>
            <w:noProof/>
            <w:webHidden/>
          </w:rPr>
          <w:t>203</w:t>
        </w:r>
        <w:r w:rsidR="00C848DA">
          <w:rPr>
            <w:noProof/>
            <w:webHidden/>
          </w:rPr>
          <w:fldChar w:fldCharType="end"/>
        </w:r>
      </w:hyperlink>
    </w:p>
    <w:p w14:paraId="39D3541E" w14:textId="597722C9" w:rsidR="00C848DA" w:rsidRDefault="00DC46C7">
      <w:pPr>
        <w:pStyle w:val="TOC3"/>
        <w:rPr>
          <w:rFonts w:asciiTheme="minorHAnsi" w:eastAsiaTheme="minorEastAsia" w:hAnsiTheme="minorHAnsi" w:cstheme="minorBidi"/>
          <w:noProof/>
          <w:color w:val="auto"/>
          <w:sz w:val="22"/>
          <w:szCs w:val="22"/>
          <w:lang w:eastAsia="en-US"/>
        </w:rPr>
      </w:pPr>
      <w:hyperlink w:anchor="_Toc518911340" w:history="1">
        <w:r w:rsidR="00C848DA" w:rsidRPr="009B07A0">
          <w:rPr>
            <w:rStyle w:val="Hyperlink"/>
            <w:noProof/>
          </w:rPr>
          <w:t>15.9.12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0136 - YES/NO INDICATOR</w:t>
        </w:r>
        <w:r w:rsidR="00C848DA">
          <w:rPr>
            <w:noProof/>
            <w:webHidden/>
          </w:rPr>
          <w:tab/>
        </w:r>
        <w:r w:rsidR="00C848DA">
          <w:rPr>
            <w:noProof/>
            <w:webHidden/>
          </w:rPr>
          <w:fldChar w:fldCharType="begin"/>
        </w:r>
        <w:r w:rsidR="00C848DA">
          <w:rPr>
            <w:noProof/>
            <w:webHidden/>
          </w:rPr>
          <w:instrText xml:space="preserve"> PAGEREF _Toc518911340 \h </w:instrText>
        </w:r>
        <w:r w:rsidR="00C848DA">
          <w:rPr>
            <w:noProof/>
            <w:webHidden/>
          </w:rPr>
        </w:r>
        <w:r w:rsidR="00C848DA">
          <w:rPr>
            <w:noProof/>
            <w:webHidden/>
          </w:rPr>
          <w:fldChar w:fldCharType="separate"/>
        </w:r>
        <w:r w:rsidR="00D555E0">
          <w:rPr>
            <w:noProof/>
            <w:webHidden/>
          </w:rPr>
          <w:t>203</w:t>
        </w:r>
        <w:r w:rsidR="00C848DA">
          <w:rPr>
            <w:noProof/>
            <w:webHidden/>
          </w:rPr>
          <w:fldChar w:fldCharType="end"/>
        </w:r>
      </w:hyperlink>
    </w:p>
    <w:p w14:paraId="7B4EC7AE" w14:textId="6D42FC50" w:rsidR="00C848DA" w:rsidRDefault="00DC46C7">
      <w:pPr>
        <w:pStyle w:val="TOC3"/>
        <w:rPr>
          <w:rFonts w:asciiTheme="minorHAnsi" w:eastAsiaTheme="minorEastAsia" w:hAnsiTheme="minorHAnsi" w:cstheme="minorBidi"/>
          <w:noProof/>
          <w:color w:val="auto"/>
          <w:sz w:val="22"/>
          <w:szCs w:val="22"/>
          <w:lang w:eastAsia="en-US"/>
        </w:rPr>
      </w:pPr>
      <w:hyperlink w:anchor="_Toc518911341" w:history="1">
        <w:r w:rsidR="00C848DA" w:rsidRPr="009B07A0">
          <w:rPr>
            <w:rStyle w:val="Hyperlink"/>
            <w:noProof/>
          </w:rPr>
          <w:t>15.9.13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SD001 - SERVICE INDICATOR (STOP CODE)</w:t>
        </w:r>
        <w:r w:rsidR="00C848DA">
          <w:rPr>
            <w:noProof/>
            <w:webHidden/>
          </w:rPr>
          <w:tab/>
        </w:r>
        <w:r w:rsidR="00C848DA">
          <w:rPr>
            <w:noProof/>
            <w:webHidden/>
          </w:rPr>
          <w:fldChar w:fldCharType="begin"/>
        </w:r>
        <w:r w:rsidR="00C848DA">
          <w:rPr>
            <w:noProof/>
            <w:webHidden/>
          </w:rPr>
          <w:instrText xml:space="preserve"> PAGEREF _Toc518911341 \h </w:instrText>
        </w:r>
        <w:r w:rsidR="00C848DA">
          <w:rPr>
            <w:noProof/>
            <w:webHidden/>
          </w:rPr>
        </w:r>
        <w:r w:rsidR="00C848DA">
          <w:rPr>
            <w:noProof/>
            <w:webHidden/>
          </w:rPr>
          <w:fldChar w:fldCharType="separate"/>
        </w:r>
        <w:r w:rsidR="00D555E0">
          <w:rPr>
            <w:noProof/>
            <w:webHidden/>
          </w:rPr>
          <w:t>203</w:t>
        </w:r>
        <w:r w:rsidR="00C848DA">
          <w:rPr>
            <w:noProof/>
            <w:webHidden/>
          </w:rPr>
          <w:fldChar w:fldCharType="end"/>
        </w:r>
      </w:hyperlink>
    </w:p>
    <w:p w14:paraId="184F54AD" w14:textId="685D1E78" w:rsidR="00C848DA" w:rsidRDefault="00DC46C7">
      <w:pPr>
        <w:pStyle w:val="TOC3"/>
        <w:rPr>
          <w:rFonts w:asciiTheme="minorHAnsi" w:eastAsiaTheme="minorEastAsia" w:hAnsiTheme="minorHAnsi" w:cstheme="minorBidi"/>
          <w:noProof/>
          <w:color w:val="auto"/>
          <w:sz w:val="22"/>
          <w:szCs w:val="22"/>
          <w:lang w:eastAsia="en-US"/>
        </w:rPr>
      </w:pPr>
      <w:hyperlink w:anchor="_Toc518911342" w:history="1">
        <w:r w:rsidR="00C848DA" w:rsidRPr="009B07A0">
          <w:rPr>
            <w:rStyle w:val="Hyperlink"/>
            <w:noProof/>
          </w:rPr>
          <w:t>15.9.14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SD008 - OUTPATIENT CLASSIFICATION TYPE</w:t>
        </w:r>
        <w:r w:rsidR="00C848DA">
          <w:rPr>
            <w:noProof/>
            <w:webHidden/>
          </w:rPr>
          <w:tab/>
        </w:r>
        <w:r w:rsidR="00C848DA">
          <w:rPr>
            <w:noProof/>
            <w:webHidden/>
          </w:rPr>
          <w:fldChar w:fldCharType="begin"/>
        </w:r>
        <w:r w:rsidR="00C848DA">
          <w:rPr>
            <w:noProof/>
            <w:webHidden/>
          </w:rPr>
          <w:instrText xml:space="preserve"> PAGEREF _Toc518911342 \h </w:instrText>
        </w:r>
        <w:r w:rsidR="00C848DA">
          <w:rPr>
            <w:noProof/>
            <w:webHidden/>
          </w:rPr>
        </w:r>
        <w:r w:rsidR="00C848DA">
          <w:rPr>
            <w:noProof/>
            <w:webHidden/>
          </w:rPr>
          <w:fldChar w:fldCharType="separate"/>
        </w:r>
        <w:r w:rsidR="00D555E0">
          <w:rPr>
            <w:noProof/>
            <w:webHidden/>
          </w:rPr>
          <w:t>204</w:t>
        </w:r>
        <w:r w:rsidR="00C848DA">
          <w:rPr>
            <w:noProof/>
            <w:webHidden/>
          </w:rPr>
          <w:fldChar w:fldCharType="end"/>
        </w:r>
      </w:hyperlink>
    </w:p>
    <w:p w14:paraId="36702B11" w14:textId="1CDDAFBB" w:rsidR="00C848DA" w:rsidRDefault="00DC46C7">
      <w:pPr>
        <w:pStyle w:val="TOC3"/>
        <w:rPr>
          <w:rFonts w:asciiTheme="minorHAnsi" w:eastAsiaTheme="minorEastAsia" w:hAnsiTheme="minorHAnsi" w:cstheme="minorBidi"/>
          <w:noProof/>
          <w:color w:val="auto"/>
          <w:sz w:val="22"/>
          <w:szCs w:val="22"/>
          <w:lang w:eastAsia="en-US"/>
        </w:rPr>
      </w:pPr>
      <w:hyperlink w:anchor="_Toc518911343" w:history="1">
        <w:r w:rsidR="00C848DA" w:rsidRPr="009B07A0">
          <w:rPr>
            <w:rStyle w:val="Hyperlink"/>
            <w:noProof/>
          </w:rPr>
          <w:t>15.9.15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SD009 - PURPOSE OF VISIT</w:t>
        </w:r>
        <w:r w:rsidR="00C848DA">
          <w:rPr>
            <w:noProof/>
            <w:webHidden/>
          </w:rPr>
          <w:tab/>
        </w:r>
        <w:r w:rsidR="00C848DA">
          <w:rPr>
            <w:noProof/>
            <w:webHidden/>
          </w:rPr>
          <w:fldChar w:fldCharType="begin"/>
        </w:r>
        <w:r w:rsidR="00C848DA">
          <w:rPr>
            <w:noProof/>
            <w:webHidden/>
          </w:rPr>
          <w:instrText xml:space="preserve"> PAGEREF _Toc518911343 \h </w:instrText>
        </w:r>
        <w:r w:rsidR="00C848DA">
          <w:rPr>
            <w:noProof/>
            <w:webHidden/>
          </w:rPr>
        </w:r>
        <w:r w:rsidR="00C848DA">
          <w:rPr>
            <w:noProof/>
            <w:webHidden/>
          </w:rPr>
          <w:fldChar w:fldCharType="separate"/>
        </w:r>
        <w:r w:rsidR="00D555E0">
          <w:rPr>
            <w:noProof/>
            <w:webHidden/>
          </w:rPr>
          <w:t>204</w:t>
        </w:r>
        <w:r w:rsidR="00C848DA">
          <w:rPr>
            <w:noProof/>
            <w:webHidden/>
          </w:rPr>
          <w:fldChar w:fldCharType="end"/>
        </w:r>
      </w:hyperlink>
    </w:p>
    <w:p w14:paraId="08310A30" w14:textId="69854AFA" w:rsidR="00C848DA" w:rsidRDefault="00DC46C7">
      <w:pPr>
        <w:pStyle w:val="TOC3"/>
        <w:rPr>
          <w:rFonts w:asciiTheme="minorHAnsi" w:eastAsiaTheme="minorEastAsia" w:hAnsiTheme="minorHAnsi" w:cstheme="minorBidi"/>
          <w:noProof/>
          <w:color w:val="auto"/>
          <w:sz w:val="22"/>
          <w:szCs w:val="22"/>
          <w:lang w:eastAsia="en-US"/>
        </w:rPr>
      </w:pPr>
      <w:hyperlink w:anchor="_Toc518911344" w:history="1">
        <w:r w:rsidR="00C848DA" w:rsidRPr="009B07A0">
          <w:rPr>
            <w:rStyle w:val="Hyperlink"/>
            <w:noProof/>
          </w:rPr>
          <w:t>15.9.16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VA01 - YES/NO</w:t>
        </w:r>
        <w:r w:rsidR="00C848DA">
          <w:rPr>
            <w:noProof/>
            <w:webHidden/>
          </w:rPr>
          <w:tab/>
        </w:r>
        <w:r w:rsidR="00C848DA">
          <w:rPr>
            <w:noProof/>
            <w:webHidden/>
          </w:rPr>
          <w:fldChar w:fldCharType="begin"/>
        </w:r>
        <w:r w:rsidR="00C848DA">
          <w:rPr>
            <w:noProof/>
            <w:webHidden/>
          </w:rPr>
          <w:instrText xml:space="preserve"> PAGEREF _Toc518911344 \h </w:instrText>
        </w:r>
        <w:r w:rsidR="00C848DA">
          <w:rPr>
            <w:noProof/>
            <w:webHidden/>
          </w:rPr>
        </w:r>
        <w:r w:rsidR="00C848DA">
          <w:rPr>
            <w:noProof/>
            <w:webHidden/>
          </w:rPr>
          <w:fldChar w:fldCharType="separate"/>
        </w:r>
        <w:r w:rsidR="00D555E0">
          <w:rPr>
            <w:noProof/>
            <w:webHidden/>
          </w:rPr>
          <w:t>205</w:t>
        </w:r>
        <w:r w:rsidR="00C848DA">
          <w:rPr>
            <w:noProof/>
            <w:webHidden/>
          </w:rPr>
          <w:fldChar w:fldCharType="end"/>
        </w:r>
      </w:hyperlink>
    </w:p>
    <w:p w14:paraId="5C609333" w14:textId="7116CFB2" w:rsidR="00C848DA" w:rsidRDefault="00DC46C7">
      <w:pPr>
        <w:pStyle w:val="TOC3"/>
        <w:rPr>
          <w:rFonts w:asciiTheme="minorHAnsi" w:eastAsiaTheme="minorEastAsia" w:hAnsiTheme="minorHAnsi" w:cstheme="minorBidi"/>
          <w:noProof/>
          <w:color w:val="auto"/>
          <w:sz w:val="22"/>
          <w:szCs w:val="22"/>
          <w:lang w:eastAsia="en-US"/>
        </w:rPr>
      </w:pPr>
      <w:hyperlink w:anchor="_Toc518911345" w:history="1">
        <w:r w:rsidR="00C848DA" w:rsidRPr="009B07A0">
          <w:rPr>
            <w:rStyle w:val="Hyperlink"/>
            <w:noProof/>
          </w:rPr>
          <w:t>15.9.17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VA02 - CURRENT MEANS TEST STATUS</w:t>
        </w:r>
        <w:r w:rsidR="00C848DA">
          <w:rPr>
            <w:noProof/>
            <w:webHidden/>
          </w:rPr>
          <w:tab/>
        </w:r>
        <w:r w:rsidR="00C848DA">
          <w:rPr>
            <w:noProof/>
            <w:webHidden/>
          </w:rPr>
          <w:fldChar w:fldCharType="begin"/>
        </w:r>
        <w:r w:rsidR="00C848DA">
          <w:rPr>
            <w:noProof/>
            <w:webHidden/>
          </w:rPr>
          <w:instrText xml:space="preserve"> PAGEREF _Toc518911345 \h </w:instrText>
        </w:r>
        <w:r w:rsidR="00C848DA">
          <w:rPr>
            <w:noProof/>
            <w:webHidden/>
          </w:rPr>
        </w:r>
        <w:r w:rsidR="00C848DA">
          <w:rPr>
            <w:noProof/>
            <w:webHidden/>
          </w:rPr>
          <w:fldChar w:fldCharType="separate"/>
        </w:r>
        <w:r w:rsidR="00D555E0">
          <w:rPr>
            <w:noProof/>
            <w:webHidden/>
          </w:rPr>
          <w:t>207</w:t>
        </w:r>
        <w:r w:rsidR="00C848DA">
          <w:rPr>
            <w:noProof/>
            <w:webHidden/>
          </w:rPr>
          <w:fldChar w:fldCharType="end"/>
        </w:r>
      </w:hyperlink>
    </w:p>
    <w:p w14:paraId="7FFBFB77" w14:textId="6B20C454" w:rsidR="00C848DA" w:rsidRDefault="00DC46C7">
      <w:pPr>
        <w:pStyle w:val="TOC3"/>
        <w:rPr>
          <w:rFonts w:asciiTheme="minorHAnsi" w:eastAsiaTheme="minorEastAsia" w:hAnsiTheme="minorHAnsi" w:cstheme="minorBidi"/>
          <w:noProof/>
          <w:color w:val="auto"/>
          <w:sz w:val="22"/>
          <w:szCs w:val="22"/>
          <w:lang w:eastAsia="en-US"/>
        </w:rPr>
      </w:pPr>
      <w:hyperlink w:anchor="_Toc518911346" w:history="1">
        <w:r w:rsidR="00C848DA" w:rsidRPr="009B07A0">
          <w:rPr>
            <w:rStyle w:val="Hyperlink"/>
            <w:noProof/>
          </w:rPr>
          <w:t>15.9.18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VA04 - ELIGIBILITY</w:t>
        </w:r>
        <w:r w:rsidR="00C848DA">
          <w:rPr>
            <w:noProof/>
            <w:webHidden/>
          </w:rPr>
          <w:tab/>
        </w:r>
        <w:r w:rsidR="00C848DA">
          <w:rPr>
            <w:noProof/>
            <w:webHidden/>
          </w:rPr>
          <w:fldChar w:fldCharType="begin"/>
        </w:r>
        <w:r w:rsidR="00C848DA">
          <w:rPr>
            <w:noProof/>
            <w:webHidden/>
          </w:rPr>
          <w:instrText xml:space="preserve"> PAGEREF _Toc518911346 \h </w:instrText>
        </w:r>
        <w:r w:rsidR="00C848DA">
          <w:rPr>
            <w:noProof/>
            <w:webHidden/>
          </w:rPr>
        </w:r>
        <w:r w:rsidR="00C848DA">
          <w:rPr>
            <w:noProof/>
            <w:webHidden/>
          </w:rPr>
          <w:fldChar w:fldCharType="separate"/>
        </w:r>
        <w:r w:rsidR="00D555E0">
          <w:rPr>
            <w:noProof/>
            <w:webHidden/>
          </w:rPr>
          <w:t>207</w:t>
        </w:r>
        <w:r w:rsidR="00C848DA">
          <w:rPr>
            <w:noProof/>
            <w:webHidden/>
          </w:rPr>
          <w:fldChar w:fldCharType="end"/>
        </w:r>
      </w:hyperlink>
    </w:p>
    <w:p w14:paraId="00EB12AC" w14:textId="483171A8" w:rsidR="00C848DA" w:rsidRDefault="00DC46C7">
      <w:pPr>
        <w:pStyle w:val="TOC3"/>
        <w:rPr>
          <w:rFonts w:asciiTheme="minorHAnsi" w:eastAsiaTheme="minorEastAsia" w:hAnsiTheme="minorHAnsi" w:cstheme="minorBidi"/>
          <w:noProof/>
          <w:color w:val="auto"/>
          <w:sz w:val="22"/>
          <w:szCs w:val="22"/>
          <w:lang w:eastAsia="en-US"/>
        </w:rPr>
      </w:pPr>
      <w:hyperlink w:anchor="_Toc518911347" w:history="1">
        <w:r w:rsidR="00C848DA" w:rsidRPr="009B07A0">
          <w:rPr>
            <w:rStyle w:val="Hyperlink"/>
            <w:noProof/>
          </w:rPr>
          <w:t>15.9.19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VA05 - DISABILITY RETIREMENT FROM MILITARY</w:t>
        </w:r>
        <w:r w:rsidR="00C848DA">
          <w:rPr>
            <w:noProof/>
            <w:webHidden/>
          </w:rPr>
          <w:tab/>
        </w:r>
        <w:r w:rsidR="00C848DA">
          <w:rPr>
            <w:noProof/>
            <w:webHidden/>
          </w:rPr>
          <w:fldChar w:fldCharType="begin"/>
        </w:r>
        <w:r w:rsidR="00C848DA">
          <w:rPr>
            <w:noProof/>
            <w:webHidden/>
          </w:rPr>
          <w:instrText xml:space="preserve"> PAGEREF _Toc518911347 \h </w:instrText>
        </w:r>
        <w:r w:rsidR="00C848DA">
          <w:rPr>
            <w:noProof/>
            <w:webHidden/>
          </w:rPr>
        </w:r>
        <w:r w:rsidR="00C848DA">
          <w:rPr>
            <w:noProof/>
            <w:webHidden/>
          </w:rPr>
          <w:fldChar w:fldCharType="separate"/>
        </w:r>
        <w:r w:rsidR="00D555E0">
          <w:rPr>
            <w:noProof/>
            <w:webHidden/>
          </w:rPr>
          <w:t>208</w:t>
        </w:r>
        <w:r w:rsidR="00C848DA">
          <w:rPr>
            <w:noProof/>
            <w:webHidden/>
          </w:rPr>
          <w:fldChar w:fldCharType="end"/>
        </w:r>
      </w:hyperlink>
    </w:p>
    <w:p w14:paraId="55380F80" w14:textId="1DE723BE" w:rsidR="00C848DA" w:rsidRDefault="00DC46C7">
      <w:pPr>
        <w:pStyle w:val="TOC3"/>
        <w:rPr>
          <w:rFonts w:asciiTheme="minorHAnsi" w:eastAsiaTheme="minorEastAsia" w:hAnsiTheme="minorHAnsi" w:cstheme="minorBidi"/>
          <w:noProof/>
          <w:color w:val="auto"/>
          <w:sz w:val="22"/>
          <w:szCs w:val="22"/>
          <w:lang w:eastAsia="en-US"/>
        </w:rPr>
      </w:pPr>
      <w:hyperlink w:anchor="_Toc518911348" w:history="1">
        <w:r w:rsidR="00C848DA" w:rsidRPr="009B07A0">
          <w:rPr>
            <w:rStyle w:val="Hyperlink"/>
            <w:noProof/>
          </w:rPr>
          <w:t>15.9.20</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VA06 - ELIGIBILITY STATUS</w:t>
        </w:r>
        <w:r w:rsidR="00C848DA">
          <w:rPr>
            <w:noProof/>
            <w:webHidden/>
          </w:rPr>
          <w:tab/>
        </w:r>
        <w:r w:rsidR="00C848DA">
          <w:rPr>
            <w:noProof/>
            <w:webHidden/>
          </w:rPr>
          <w:fldChar w:fldCharType="begin"/>
        </w:r>
        <w:r w:rsidR="00C848DA">
          <w:rPr>
            <w:noProof/>
            <w:webHidden/>
          </w:rPr>
          <w:instrText xml:space="preserve"> PAGEREF _Toc518911348 \h </w:instrText>
        </w:r>
        <w:r w:rsidR="00C848DA">
          <w:rPr>
            <w:noProof/>
            <w:webHidden/>
          </w:rPr>
        </w:r>
        <w:r w:rsidR="00C848DA">
          <w:rPr>
            <w:noProof/>
            <w:webHidden/>
          </w:rPr>
          <w:fldChar w:fldCharType="separate"/>
        </w:r>
        <w:r w:rsidR="00D555E0">
          <w:rPr>
            <w:noProof/>
            <w:webHidden/>
          </w:rPr>
          <w:t>208</w:t>
        </w:r>
        <w:r w:rsidR="00C848DA">
          <w:rPr>
            <w:noProof/>
            <w:webHidden/>
          </w:rPr>
          <w:fldChar w:fldCharType="end"/>
        </w:r>
      </w:hyperlink>
    </w:p>
    <w:p w14:paraId="62B7721F" w14:textId="548C390A" w:rsidR="00C848DA" w:rsidRDefault="00DC46C7">
      <w:pPr>
        <w:pStyle w:val="TOC3"/>
        <w:rPr>
          <w:rFonts w:asciiTheme="minorHAnsi" w:eastAsiaTheme="minorEastAsia" w:hAnsiTheme="minorHAnsi" w:cstheme="minorBidi"/>
          <w:noProof/>
          <w:color w:val="auto"/>
          <w:sz w:val="22"/>
          <w:szCs w:val="22"/>
          <w:lang w:eastAsia="en-US"/>
        </w:rPr>
      </w:pPr>
      <w:hyperlink w:anchor="_Toc518911349" w:history="1">
        <w:r w:rsidR="00C848DA" w:rsidRPr="009B07A0">
          <w:rPr>
            <w:rStyle w:val="Hyperlink"/>
            <w:noProof/>
          </w:rPr>
          <w:t>15.9.21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VA07 - RACE</w:t>
        </w:r>
        <w:r w:rsidR="00C848DA">
          <w:rPr>
            <w:noProof/>
            <w:webHidden/>
          </w:rPr>
          <w:tab/>
        </w:r>
        <w:r w:rsidR="00C848DA">
          <w:rPr>
            <w:noProof/>
            <w:webHidden/>
          </w:rPr>
          <w:fldChar w:fldCharType="begin"/>
        </w:r>
        <w:r w:rsidR="00C848DA">
          <w:rPr>
            <w:noProof/>
            <w:webHidden/>
          </w:rPr>
          <w:instrText xml:space="preserve"> PAGEREF _Toc518911349 \h </w:instrText>
        </w:r>
        <w:r w:rsidR="00C848DA">
          <w:rPr>
            <w:noProof/>
            <w:webHidden/>
          </w:rPr>
        </w:r>
        <w:r w:rsidR="00C848DA">
          <w:rPr>
            <w:noProof/>
            <w:webHidden/>
          </w:rPr>
          <w:fldChar w:fldCharType="separate"/>
        </w:r>
        <w:r w:rsidR="00D555E0">
          <w:rPr>
            <w:noProof/>
            <w:webHidden/>
          </w:rPr>
          <w:t>208</w:t>
        </w:r>
        <w:r w:rsidR="00C848DA">
          <w:rPr>
            <w:noProof/>
            <w:webHidden/>
          </w:rPr>
          <w:fldChar w:fldCharType="end"/>
        </w:r>
      </w:hyperlink>
    </w:p>
    <w:p w14:paraId="32A205A6" w14:textId="7F7CAC57" w:rsidR="00C848DA" w:rsidRDefault="00DC46C7">
      <w:pPr>
        <w:pStyle w:val="TOC3"/>
        <w:rPr>
          <w:rFonts w:asciiTheme="minorHAnsi" w:eastAsiaTheme="minorEastAsia" w:hAnsiTheme="minorHAnsi" w:cstheme="minorBidi"/>
          <w:noProof/>
          <w:color w:val="auto"/>
          <w:sz w:val="22"/>
          <w:szCs w:val="22"/>
          <w:lang w:eastAsia="en-US"/>
        </w:rPr>
      </w:pPr>
      <w:hyperlink w:anchor="_Toc518911350" w:history="1">
        <w:r w:rsidR="00C848DA" w:rsidRPr="009B07A0">
          <w:rPr>
            <w:rStyle w:val="Hyperlink"/>
            <w:noProof/>
          </w:rPr>
          <w:t>15.9.22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VA08 - RELIGION</w:t>
        </w:r>
        <w:r w:rsidR="00C848DA">
          <w:rPr>
            <w:noProof/>
            <w:webHidden/>
          </w:rPr>
          <w:tab/>
        </w:r>
        <w:r w:rsidR="00C848DA">
          <w:rPr>
            <w:noProof/>
            <w:webHidden/>
          </w:rPr>
          <w:fldChar w:fldCharType="begin"/>
        </w:r>
        <w:r w:rsidR="00C848DA">
          <w:rPr>
            <w:noProof/>
            <w:webHidden/>
          </w:rPr>
          <w:instrText xml:space="preserve"> PAGEREF _Toc518911350 \h </w:instrText>
        </w:r>
        <w:r w:rsidR="00C848DA">
          <w:rPr>
            <w:noProof/>
            <w:webHidden/>
          </w:rPr>
        </w:r>
        <w:r w:rsidR="00C848DA">
          <w:rPr>
            <w:noProof/>
            <w:webHidden/>
          </w:rPr>
          <w:fldChar w:fldCharType="separate"/>
        </w:r>
        <w:r w:rsidR="00D555E0">
          <w:rPr>
            <w:noProof/>
            <w:webHidden/>
          </w:rPr>
          <w:t>208</w:t>
        </w:r>
        <w:r w:rsidR="00C848DA">
          <w:rPr>
            <w:noProof/>
            <w:webHidden/>
          </w:rPr>
          <w:fldChar w:fldCharType="end"/>
        </w:r>
      </w:hyperlink>
    </w:p>
    <w:p w14:paraId="0CBF8AD9" w14:textId="4A3D77B4" w:rsidR="00C848DA" w:rsidRDefault="00DC46C7">
      <w:pPr>
        <w:pStyle w:val="TOC3"/>
        <w:rPr>
          <w:rFonts w:asciiTheme="minorHAnsi" w:eastAsiaTheme="minorEastAsia" w:hAnsiTheme="minorHAnsi" w:cstheme="minorBidi"/>
          <w:noProof/>
          <w:color w:val="auto"/>
          <w:sz w:val="22"/>
          <w:szCs w:val="22"/>
          <w:lang w:eastAsia="en-US"/>
        </w:rPr>
      </w:pPr>
      <w:hyperlink w:anchor="_Toc518911351" w:history="1">
        <w:r w:rsidR="00C848DA" w:rsidRPr="009B07A0">
          <w:rPr>
            <w:rStyle w:val="Hyperlink"/>
            <w:noProof/>
          </w:rPr>
          <w:t>15.9.23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VA08 – RELIGION (CONT.)</w:t>
        </w:r>
        <w:r w:rsidR="00C848DA">
          <w:rPr>
            <w:noProof/>
            <w:webHidden/>
          </w:rPr>
          <w:tab/>
        </w:r>
        <w:r w:rsidR="00C848DA">
          <w:rPr>
            <w:noProof/>
            <w:webHidden/>
          </w:rPr>
          <w:fldChar w:fldCharType="begin"/>
        </w:r>
        <w:r w:rsidR="00C848DA">
          <w:rPr>
            <w:noProof/>
            <w:webHidden/>
          </w:rPr>
          <w:instrText xml:space="preserve"> PAGEREF _Toc518911351 \h </w:instrText>
        </w:r>
        <w:r w:rsidR="00C848DA">
          <w:rPr>
            <w:noProof/>
            <w:webHidden/>
          </w:rPr>
        </w:r>
        <w:r w:rsidR="00C848DA">
          <w:rPr>
            <w:noProof/>
            <w:webHidden/>
          </w:rPr>
          <w:fldChar w:fldCharType="separate"/>
        </w:r>
        <w:r w:rsidR="00D555E0">
          <w:rPr>
            <w:noProof/>
            <w:webHidden/>
          </w:rPr>
          <w:t>210</w:t>
        </w:r>
        <w:r w:rsidR="00C848DA">
          <w:rPr>
            <w:noProof/>
            <w:webHidden/>
          </w:rPr>
          <w:fldChar w:fldCharType="end"/>
        </w:r>
      </w:hyperlink>
    </w:p>
    <w:p w14:paraId="2B3E5CA2" w14:textId="593899DC" w:rsidR="00C848DA" w:rsidRDefault="00DC46C7">
      <w:pPr>
        <w:pStyle w:val="TOC3"/>
        <w:rPr>
          <w:rFonts w:asciiTheme="minorHAnsi" w:eastAsiaTheme="minorEastAsia" w:hAnsiTheme="minorHAnsi" w:cstheme="minorBidi"/>
          <w:noProof/>
          <w:color w:val="auto"/>
          <w:sz w:val="22"/>
          <w:szCs w:val="22"/>
          <w:lang w:eastAsia="en-US"/>
        </w:rPr>
      </w:pPr>
      <w:hyperlink w:anchor="_Toc518911352" w:history="1">
        <w:r w:rsidR="00C848DA" w:rsidRPr="009B07A0">
          <w:rPr>
            <w:rStyle w:val="Hyperlink"/>
            <w:noProof/>
          </w:rPr>
          <w:t>15.9.24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VA10 - MEANS TEST INDICATOR</w:t>
        </w:r>
        <w:r w:rsidR="00C848DA">
          <w:rPr>
            <w:noProof/>
            <w:webHidden/>
          </w:rPr>
          <w:tab/>
        </w:r>
        <w:r w:rsidR="00C848DA">
          <w:rPr>
            <w:noProof/>
            <w:webHidden/>
          </w:rPr>
          <w:fldChar w:fldCharType="begin"/>
        </w:r>
        <w:r w:rsidR="00C848DA">
          <w:rPr>
            <w:noProof/>
            <w:webHidden/>
          </w:rPr>
          <w:instrText xml:space="preserve"> PAGEREF _Toc518911352 \h </w:instrText>
        </w:r>
        <w:r w:rsidR="00C848DA">
          <w:rPr>
            <w:noProof/>
            <w:webHidden/>
          </w:rPr>
        </w:r>
        <w:r w:rsidR="00C848DA">
          <w:rPr>
            <w:noProof/>
            <w:webHidden/>
          </w:rPr>
          <w:fldChar w:fldCharType="separate"/>
        </w:r>
        <w:r w:rsidR="00D555E0">
          <w:rPr>
            <w:noProof/>
            <w:webHidden/>
          </w:rPr>
          <w:t>212</w:t>
        </w:r>
        <w:r w:rsidR="00C848DA">
          <w:rPr>
            <w:noProof/>
            <w:webHidden/>
          </w:rPr>
          <w:fldChar w:fldCharType="end"/>
        </w:r>
      </w:hyperlink>
    </w:p>
    <w:p w14:paraId="1274765D" w14:textId="4584D526" w:rsidR="00C848DA" w:rsidRDefault="00DC46C7">
      <w:pPr>
        <w:pStyle w:val="TOC3"/>
        <w:rPr>
          <w:rFonts w:asciiTheme="minorHAnsi" w:eastAsiaTheme="minorEastAsia" w:hAnsiTheme="minorHAnsi" w:cstheme="minorBidi"/>
          <w:noProof/>
          <w:color w:val="auto"/>
          <w:sz w:val="22"/>
          <w:szCs w:val="22"/>
          <w:lang w:eastAsia="en-US"/>
        </w:rPr>
      </w:pPr>
      <w:hyperlink w:anchor="_Toc518911353" w:history="1">
        <w:r w:rsidR="00C848DA" w:rsidRPr="009B07A0">
          <w:rPr>
            <w:rStyle w:val="Hyperlink"/>
            <w:noProof/>
          </w:rPr>
          <w:t>15.9.25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VA11 - PERIOD OF SERVICE</w:t>
        </w:r>
        <w:r w:rsidR="00C848DA">
          <w:rPr>
            <w:noProof/>
            <w:webHidden/>
          </w:rPr>
          <w:tab/>
        </w:r>
        <w:r w:rsidR="00C848DA">
          <w:rPr>
            <w:noProof/>
            <w:webHidden/>
          </w:rPr>
          <w:fldChar w:fldCharType="begin"/>
        </w:r>
        <w:r w:rsidR="00C848DA">
          <w:rPr>
            <w:noProof/>
            <w:webHidden/>
          </w:rPr>
          <w:instrText xml:space="preserve"> PAGEREF _Toc518911353 \h </w:instrText>
        </w:r>
        <w:r w:rsidR="00C848DA">
          <w:rPr>
            <w:noProof/>
            <w:webHidden/>
          </w:rPr>
        </w:r>
        <w:r w:rsidR="00C848DA">
          <w:rPr>
            <w:noProof/>
            <w:webHidden/>
          </w:rPr>
          <w:fldChar w:fldCharType="separate"/>
        </w:r>
        <w:r w:rsidR="00D555E0">
          <w:rPr>
            <w:noProof/>
            <w:webHidden/>
          </w:rPr>
          <w:t>213</w:t>
        </w:r>
        <w:r w:rsidR="00C848DA">
          <w:rPr>
            <w:noProof/>
            <w:webHidden/>
          </w:rPr>
          <w:fldChar w:fldCharType="end"/>
        </w:r>
      </w:hyperlink>
    </w:p>
    <w:p w14:paraId="18ED9A84" w14:textId="442FBAAE" w:rsidR="00C848DA" w:rsidRDefault="00DC46C7">
      <w:pPr>
        <w:pStyle w:val="TOC3"/>
        <w:rPr>
          <w:rFonts w:asciiTheme="minorHAnsi" w:eastAsiaTheme="minorEastAsia" w:hAnsiTheme="minorHAnsi" w:cstheme="minorBidi"/>
          <w:noProof/>
          <w:color w:val="auto"/>
          <w:sz w:val="22"/>
          <w:szCs w:val="22"/>
          <w:lang w:eastAsia="en-US"/>
        </w:rPr>
      </w:pPr>
      <w:hyperlink w:anchor="_Toc518911354" w:history="1">
        <w:r w:rsidR="00C848DA" w:rsidRPr="009B07A0">
          <w:rPr>
            <w:rStyle w:val="Hyperlink"/>
            <w:noProof/>
          </w:rPr>
          <w:t>15.9.26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VA12 - TYPE OF INSURANCE</w:t>
        </w:r>
        <w:r w:rsidR="00C848DA">
          <w:rPr>
            <w:noProof/>
            <w:webHidden/>
          </w:rPr>
          <w:tab/>
        </w:r>
        <w:r w:rsidR="00C848DA">
          <w:rPr>
            <w:noProof/>
            <w:webHidden/>
          </w:rPr>
          <w:fldChar w:fldCharType="begin"/>
        </w:r>
        <w:r w:rsidR="00C848DA">
          <w:rPr>
            <w:noProof/>
            <w:webHidden/>
          </w:rPr>
          <w:instrText xml:space="preserve"> PAGEREF _Toc518911354 \h </w:instrText>
        </w:r>
        <w:r w:rsidR="00C848DA">
          <w:rPr>
            <w:noProof/>
            <w:webHidden/>
          </w:rPr>
        </w:r>
        <w:r w:rsidR="00C848DA">
          <w:rPr>
            <w:noProof/>
            <w:webHidden/>
          </w:rPr>
          <w:fldChar w:fldCharType="separate"/>
        </w:r>
        <w:r w:rsidR="00D555E0">
          <w:rPr>
            <w:noProof/>
            <w:webHidden/>
          </w:rPr>
          <w:t>214</w:t>
        </w:r>
        <w:r w:rsidR="00C848DA">
          <w:rPr>
            <w:noProof/>
            <w:webHidden/>
          </w:rPr>
          <w:fldChar w:fldCharType="end"/>
        </w:r>
      </w:hyperlink>
    </w:p>
    <w:p w14:paraId="6E4D6D6D" w14:textId="4C961719" w:rsidR="00C848DA" w:rsidRDefault="00DC46C7">
      <w:pPr>
        <w:pStyle w:val="TOC3"/>
        <w:rPr>
          <w:rFonts w:asciiTheme="minorHAnsi" w:eastAsiaTheme="minorEastAsia" w:hAnsiTheme="minorHAnsi" w:cstheme="minorBidi"/>
          <w:noProof/>
          <w:color w:val="auto"/>
          <w:sz w:val="22"/>
          <w:szCs w:val="22"/>
          <w:lang w:eastAsia="en-US"/>
        </w:rPr>
      </w:pPr>
      <w:hyperlink w:anchor="_Toc518911355" w:history="1">
        <w:r w:rsidR="00C848DA" w:rsidRPr="009B07A0">
          <w:rPr>
            <w:rStyle w:val="Hyperlink"/>
            <w:noProof/>
          </w:rPr>
          <w:t>15.9.27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VA0015 - ENROLLMENT STATUS</w:t>
        </w:r>
        <w:r w:rsidR="00C848DA">
          <w:rPr>
            <w:noProof/>
            <w:webHidden/>
          </w:rPr>
          <w:tab/>
        </w:r>
        <w:r w:rsidR="00C848DA">
          <w:rPr>
            <w:noProof/>
            <w:webHidden/>
          </w:rPr>
          <w:fldChar w:fldCharType="begin"/>
        </w:r>
        <w:r w:rsidR="00C848DA">
          <w:rPr>
            <w:noProof/>
            <w:webHidden/>
          </w:rPr>
          <w:instrText xml:space="preserve"> PAGEREF _Toc518911355 \h </w:instrText>
        </w:r>
        <w:r w:rsidR="00C848DA">
          <w:rPr>
            <w:noProof/>
            <w:webHidden/>
          </w:rPr>
        </w:r>
        <w:r w:rsidR="00C848DA">
          <w:rPr>
            <w:noProof/>
            <w:webHidden/>
          </w:rPr>
          <w:fldChar w:fldCharType="separate"/>
        </w:r>
        <w:r w:rsidR="00D555E0">
          <w:rPr>
            <w:noProof/>
            <w:webHidden/>
          </w:rPr>
          <w:t>214</w:t>
        </w:r>
        <w:r w:rsidR="00C848DA">
          <w:rPr>
            <w:noProof/>
            <w:webHidden/>
          </w:rPr>
          <w:fldChar w:fldCharType="end"/>
        </w:r>
      </w:hyperlink>
    </w:p>
    <w:p w14:paraId="2B6BE6A2" w14:textId="03355868" w:rsidR="00C848DA" w:rsidRDefault="00DC46C7">
      <w:pPr>
        <w:pStyle w:val="TOC3"/>
        <w:rPr>
          <w:rFonts w:asciiTheme="minorHAnsi" w:eastAsiaTheme="minorEastAsia" w:hAnsiTheme="minorHAnsi" w:cstheme="minorBidi"/>
          <w:noProof/>
          <w:color w:val="auto"/>
          <w:sz w:val="22"/>
          <w:szCs w:val="22"/>
          <w:lang w:eastAsia="en-US"/>
        </w:rPr>
      </w:pPr>
      <w:hyperlink w:anchor="_Toc518911356" w:history="1">
        <w:r w:rsidR="00C848DA" w:rsidRPr="009B07A0">
          <w:rPr>
            <w:rStyle w:val="Hyperlink"/>
            <w:noProof/>
          </w:rPr>
          <w:t>15.9.28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VA0016 - REASON CANCELED/DECLINED</w:t>
        </w:r>
        <w:r w:rsidR="00C848DA">
          <w:rPr>
            <w:noProof/>
            <w:webHidden/>
          </w:rPr>
          <w:tab/>
        </w:r>
        <w:r w:rsidR="00C848DA">
          <w:rPr>
            <w:noProof/>
            <w:webHidden/>
          </w:rPr>
          <w:fldChar w:fldCharType="begin"/>
        </w:r>
        <w:r w:rsidR="00C848DA">
          <w:rPr>
            <w:noProof/>
            <w:webHidden/>
          </w:rPr>
          <w:instrText xml:space="preserve"> PAGEREF _Toc518911356 \h </w:instrText>
        </w:r>
        <w:r w:rsidR="00C848DA">
          <w:rPr>
            <w:noProof/>
            <w:webHidden/>
          </w:rPr>
        </w:r>
        <w:r w:rsidR="00C848DA">
          <w:rPr>
            <w:noProof/>
            <w:webHidden/>
          </w:rPr>
          <w:fldChar w:fldCharType="separate"/>
        </w:r>
        <w:r w:rsidR="00D555E0">
          <w:rPr>
            <w:noProof/>
            <w:webHidden/>
          </w:rPr>
          <w:t>215</w:t>
        </w:r>
        <w:r w:rsidR="00C848DA">
          <w:rPr>
            <w:noProof/>
            <w:webHidden/>
          </w:rPr>
          <w:fldChar w:fldCharType="end"/>
        </w:r>
      </w:hyperlink>
    </w:p>
    <w:p w14:paraId="657BAE64" w14:textId="366F0E41" w:rsidR="00C848DA" w:rsidRDefault="00DC46C7">
      <w:pPr>
        <w:pStyle w:val="TOC3"/>
        <w:rPr>
          <w:rFonts w:asciiTheme="minorHAnsi" w:eastAsiaTheme="minorEastAsia" w:hAnsiTheme="minorHAnsi" w:cstheme="minorBidi"/>
          <w:noProof/>
          <w:color w:val="auto"/>
          <w:sz w:val="22"/>
          <w:szCs w:val="22"/>
          <w:lang w:eastAsia="en-US"/>
        </w:rPr>
      </w:pPr>
      <w:hyperlink w:anchor="_Toc518911357" w:history="1">
        <w:r w:rsidR="00C848DA" w:rsidRPr="009B07A0">
          <w:rPr>
            <w:rStyle w:val="Hyperlink"/>
            <w:noProof/>
          </w:rPr>
          <w:t>15.9.29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VA0021 - ENROLLMENT PRIORITY</w:t>
        </w:r>
        <w:r w:rsidR="00C848DA">
          <w:rPr>
            <w:noProof/>
            <w:webHidden/>
          </w:rPr>
          <w:tab/>
        </w:r>
        <w:r w:rsidR="00C848DA">
          <w:rPr>
            <w:noProof/>
            <w:webHidden/>
          </w:rPr>
          <w:fldChar w:fldCharType="begin"/>
        </w:r>
        <w:r w:rsidR="00C848DA">
          <w:rPr>
            <w:noProof/>
            <w:webHidden/>
          </w:rPr>
          <w:instrText xml:space="preserve"> PAGEREF _Toc518911357 \h </w:instrText>
        </w:r>
        <w:r w:rsidR="00C848DA">
          <w:rPr>
            <w:noProof/>
            <w:webHidden/>
          </w:rPr>
        </w:r>
        <w:r w:rsidR="00C848DA">
          <w:rPr>
            <w:noProof/>
            <w:webHidden/>
          </w:rPr>
          <w:fldChar w:fldCharType="separate"/>
        </w:r>
        <w:r w:rsidR="00D555E0">
          <w:rPr>
            <w:noProof/>
            <w:webHidden/>
          </w:rPr>
          <w:t>215</w:t>
        </w:r>
        <w:r w:rsidR="00C848DA">
          <w:rPr>
            <w:noProof/>
            <w:webHidden/>
          </w:rPr>
          <w:fldChar w:fldCharType="end"/>
        </w:r>
      </w:hyperlink>
    </w:p>
    <w:p w14:paraId="54DE0E7D" w14:textId="78E63114" w:rsidR="00C848DA" w:rsidRDefault="00DC46C7">
      <w:pPr>
        <w:pStyle w:val="TOC3"/>
        <w:rPr>
          <w:rFonts w:asciiTheme="minorHAnsi" w:eastAsiaTheme="minorEastAsia" w:hAnsiTheme="minorHAnsi" w:cstheme="minorBidi"/>
          <w:noProof/>
          <w:color w:val="auto"/>
          <w:sz w:val="22"/>
          <w:szCs w:val="22"/>
          <w:lang w:eastAsia="en-US"/>
        </w:rPr>
      </w:pPr>
      <w:hyperlink w:anchor="_Toc518911358" w:history="1">
        <w:r w:rsidR="00C848DA" w:rsidRPr="009B07A0">
          <w:rPr>
            <w:rStyle w:val="Hyperlink"/>
            <w:noProof/>
          </w:rPr>
          <w:t>15.9.30</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VA0022 - RADIATION EXPOSURE METHOD</w:t>
        </w:r>
        <w:r w:rsidR="00C848DA">
          <w:rPr>
            <w:noProof/>
            <w:webHidden/>
          </w:rPr>
          <w:tab/>
        </w:r>
        <w:r w:rsidR="00C848DA">
          <w:rPr>
            <w:noProof/>
            <w:webHidden/>
          </w:rPr>
          <w:fldChar w:fldCharType="begin"/>
        </w:r>
        <w:r w:rsidR="00C848DA">
          <w:rPr>
            <w:noProof/>
            <w:webHidden/>
          </w:rPr>
          <w:instrText xml:space="preserve"> PAGEREF _Toc518911358 \h </w:instrText>
        </w:r>
        <w:r w:rsidR="00C848DA">
          <w:rPr>
            <w:noProof/>
            <w:webHidden/>
          </w:rPr>
        </w:r>
        <w:r w:rsidR="00C848DA">
          <w:rPr>
            <w:noProof/>
            <w:webHidden/>
          </w:rPr>
          <w:fldChar w:fldCharType="separate"/>
        </w:r>
        <w:r w:rsidR="00D555E0">
          <w:rPr>
            <w:noProof/>
            <w:webHidden/>
          </w:rPr>
          <w:t>215</w:t>
        </w:r>
        <w:r w:rsidR="00C848DA">
          <w:rPr>
            <w:noProof/>
            <w:webHidden/>
          </w:rPr>
          <w:fldChar w:fldCharType="end"/>
        </w:r>
      </w:hyperlink>
    </w:p>
    <w:p w14:paraId="65DEBB48" w14:textId="3B02E82D" w:rsidR="00C848DA" w:rsidRDefault="00DC46C7">
      <w:pPr>
        <w:pStyle w:val="TOC3"/>
        <w:rPr>
          <w:rFonts w:asciiTheme="minorHAnsi" w:eastAsiaTheme="minorEastAsia" w:hAnsiTheme="minorHAnsi" w:cstheme="minorBidi"/>
          <w:noProof/>
          <w:color w:val="auto"/>
          <w:sz w:val="22"/>
          <w:szCs w:val="22"/>
          <w:lang w:eastAsia="en-US"/>
        </w:rPr>
      </w:pPr>
      <w:hyperlink w:anchor="_Toc518911359" w:history="1">
        <w:r w:rsidR="00C848DA" w:rsidRPr="009B07A0">
          <w:rPr>
            <w:rStyle w:val="Hyperlink"/>
            <w:noProof/>
          </w:rPr>
          <w:t>15.9.31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VA0023 - PRISONER OF WAR LOCATION</w:t>
        </w:r>
        <w:r w:rsidR="00C848DA">
          <w:rPr>
            <w:noProof/>
            <w:webHidden/>
          </w:rPr>
          <w:tab/>
        </w:r>
        <w:r w:rsidR="00C848DA">
          <w:rPr>
            <w:noProof/>
            <w:webHidden/>
          </w:rPr>
          <w:fldChar w:fldCharType="begin"/>
        </w:r>
        <w:r w:rsidR="00C848DA">
          <w:rPr>
            <w:noProof/>
            <w:webHidden/>
          </w:rPr>
          <w:instrText xml:space="preserve"> PAGEREF _Toc518911359 \h </w:instrText>
        </w:r>
        <w:r w:rsidR="00C848DA">
          <w:rPr>
            <w:noProof/>
            <w:webHidden/>
          </w:rPr>
        </w:r>
        <w:r w:rsidR="00C848DA">
          <w:rPr>
            <w:noProof/>
            <w:webHidden/>
          </w:rPr>
          <w:fldChar w:fldCharType="separate"/>
        </w:r>
        <w:r w:rsidR="00D555E0">
          <w:rPr>
            <w:noProof/>
            <w:webHidden/>
          </w:rPr>
          <w:t>215</w:t>
        </w:r>
        <w:r w:rsidR="00C848DA">
          <w:rPr>
            <w:noProof/>
            <w:webHidden/>
          </w:rPr>
          <w:fldChar w:fldCharType="end"/>
        </w:r>
      </w:hyperlink>
    </w:p>
    <w:p w14:paraId="2CC3AC3F" w14:textId="6A61197B" w:rsidR="00C848DA" w:rsidRDefault="00DC46C7">
      <w:pPr>
        <w:pStyle w:val="TOC3"/>
        <w:rPr>
          <w:rFonts w:asciiTheme="minorHAnsi" w:eastAsiaTheme="minorEastAsia" w:hAnsiTheme="minorHAnsi" w:cstheme="minorBidi"/>
          <w:noProof/>
          <w:color w:val="auto"/>
          <w:sz w:val="22"/>
          <w:szCs w:val="22"/>
          <w:lang w:eastAsia="en-US"/>
        </w:rPr>
      </w:pPr>
      <w:hyperlink w:anchor="_Toc518911360" w:history="1">
        <w:r w:rsidR="00C848DA" w:rsidRPr="009B07A0">
          <w:rPr>
            <w:rStyle w:val="Hyperlink"/>
            <w:noProof/>
          </w:rPr>
          <w:t>15.9.32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VA0024 - SOURCE OF ENROLLMENT</w:t>
        </w:r>
        <w:r w:rsidR="00C848DA">
          <w:rPr>
            <w:noProof/>
            <w:webHidden/>
          </w:rPr>
          <w:tab/>
        </w:r>
        <w:r w:rsidR="00C848DA">
          <w:rPr>
            <w:noProof/>
            <w:webHidden/>
          </w:rPr>
          <w:fldChar w:fldCharType="begin"/>
        </w:r>
        <w:r w:rsidR="00C848DA">
          <w:rPr>
            <w:noProof/>
            <w:webHidden/>
          </w:rPr>
          <w:instrText xml:space="preserve"> PAGEREF _Toc518911360 \h </w:instrText>
        </w:r>
        <w:r w:rsidR="00C848DA">
          <w:rPr>
            <w:noProof/>
            <w:webHidden/>
          </w:rPr>
        </w:r>
        <w:r w:rsidR="00C848DA">
          <w:rPr>
            <w:noProof/>
            <w:webHidden/>
          </w:rPr>
          <w:fldChar w:fldCharType="separate"/>
        </w:r>
        <w:r w:rsidR="00D555E0">
          <w:rPr>
            <w:noProof/>
            <w:webHidden/>
          </w:rPr>
          <w:t>216</w:t>
        </w:r>
        <w:r w:rsidR="00C848DA">
          <w:rPr>
            <w:noProof/>
            <w:webHidden/>
          </w:rPr>
          <w:fldChar w:fldCharType="end"/>
        </w:r>
      </w:hyperlink>
    </w:p>
    <w:p w14:paraId="69B3C6B9" w14:textId="7A2CC954" w:rsidR="00C848DA" w:rsidRDefault="00DC46C7">
      <w:pPr>
        <w:pStyle w:val="TOC3"/>
        <w:rPr>
          <w:rFonts w:asciiTheme="minorHAnsi" w:eastAsiaTheme="minorEastAsia" w:hAnsiTheme="minorHAnsi" w:cstheme="minorBidi"/>
          <w:noProof/>
          <w:color w:val="auto"/>
          <w:sz w:val="22"/>
          <w:szCs w:val="22"/>
          <w:lang w:eastAsia="en-US"/>
        </w:rPr>
      </w:pPr>
      <w:hyperlink w:anchor="_Toc518911361" w:history="1">
        <w:r w:rsidR="00C848DA" w:rsidRPr="009B07A0">
          <w:rPr>
            <w:rStyle w:val="Hyperlink"/>
            <w:noProof/>
          </w:rPr>
          <w:t>15.9.33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VA0046 - AGENT ORANGE EXPOSURE LOCATION</w:t>
        </w:r>
        <w:r w:rsidR="00C848DA">
          <w:rPr>
            <w:noProof/>
            <w:webHidden/>
          </w:rPr>
          <w:tab/>
        </w:r>
        <w:r w:rsidR="00C848DA">
          <w:rPr>
            <w:noProof/>
            <w:webHidden/>
          </w:rPr>
          <w:fldChar w:fldCharType="begin"/>
        </w:r>
        <w:r w:rsidR="00C848DA">
          <w:rPr>
            <w:noProof/>
            <w:webHidden/>
          </w:rPr>
          <w:instrText xml:space="preserve"> PAGEREF _Toc518911361 \h </w:instrText>
        </w:r>
        <w:r w:rsidR="00C848DA">
          <w:rPr>
            <w:noProof/>
            <w:webHidden/>
          </w:rPr>
        </w:r>
        <w:r w:rsidR="00C848DA">
          <w:rPr>
            <w:noProof/>
            <w:webHidden/>
          </w:rPr>
          <w:fldChar w:fldCharType="separate"/>
        </w:r>
        <w:r w:rsidR="00D555E0">
          <w:rPr>
            <w:noProof/>
            <w:webHidden/>
          </w:rPr>
          <w:t>216</w:t>
        </w:r>
        <w:r w:rsidR="00C848DA">
          <w:rPr>
            <w:noProof/>
            <w:webHidden/>
          </w:rPr>
          <w:fldChar w:fldCharType="end"/>
        </w:r>
      </w:hyperlink>
    </w:p>
    <w:p w14:paraId="30DB9F3E" w14:textId="30DCDAE8" w:rsidR="00C848DA" w:rsidRDefault="00DC46C7">
      <w:pPr>
        <w:pStyle w:val="TOC3"/>
        <w:rPr>
          <w:rFonts w:asciiTheme="minorHAnsi" w:eastAsiaTheme="minorEastAsia" w:hAnsiTheme="minorHAnsi" w:cstheme="minorBidi"/>
          <w:noProof/>
          <w:color w:val="auto"/>
          <w:sz w:val="22"/>
          <w:szCs w:val="22"/>
          <w:lang w:eastAsia="en-US"/>
        </w:rPr>
      </w:pPr>
      <w:hyperlink w:anchor="_Toc518911362" w:history="1">
        <w:r w:rsidR="00C848DA" w:rsidRPr="009B07A0">
          <w:rPr>
            <w:rStyle w:val="Hyperlink"/>
            <w:noProof/>
          </w:rPr>
          <w:t>15.9.34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NPCD 001 - NATIONAL PATIENT CARE DATABASE ERROR CODES</w:t>
        </w:r>
        <w:r w:rsidR="00C848DA">
          <w:rPr>
            <w:noProof/>
            <w:webHidden/>
          </w:rPr>
          <w:tab/>
        </w:r>
        <w:r w:rsidR="00C848DA">
          <w:rPr>
            <w:noProof/>
            <w:webHidden/>
          </w:rPr>
          <w:fldChar w:fldCharType="begin"/>
        </w:r>
        <w:r w:rsidR="00C848DA">
          <w:rPr>
            <w:noProof/>
            <w:webHidden/>
          </w:rPr>
          <w:instrText xml:space="preserve"> PAGEREF _Toc518911362 \h </w:instrText>
        </w:r>
        <w:r w:rsidR="00C848DA">
          <w:rPr>
            <w:noProof/>
            <w:webHidden/>
          </w:rPr>
        </w:r>
        <w:r w:rsidR="00C848DA">
          <w:rPr>
            <w:noProof/>
            <w:webHidden/>
          </w:rPr>
          <w:fldChar w:fldCharType="separate"/>
        </w:r>
        <w:r w:rsidR="00D555E0">
          <w:rPr>
            <w:noProof/>
            <w:webHidden/>
          </w:rPr>
          <w:t>216</w:t>
        </w:r>
        <w:r w:rsidR="00C848DA">
          <w:rPr>
            <w:noProof/>
            <w:webHidden/>
          </w:rPr>
          <w:fldChar w:fldCharType="end"/>
        </w:r>
      </w:hyperlink>
    </w:p>
    <w:p w14:paraId="7478E6E9" w14:textId="1C2B3272" w:rsidR="00C848DA" w:rsidRDefault="00DC46C7">
      <w:pPr>
        <w:pStyle w:val="TOC2"/>
        <w:tabs>
          <w:tab w:val="left" w:pos="1814"/>
        </w:tabs>
        <w:rPr>
          <w:rFonts w:asciiTheme="minorHAnsi" w:eastAsiaTheme="minorEastAsia" w:hAnsiTheme="minorHAnsi" w:cstheme="minorBidi"/>
          <w:b w:val="0"/>
          <w:noProof/>
          <w:color w:val="auto"/>
          <w:sz w:val="22"/>
          <w:szCs w:val="22"/>
          <w:lang w:eastAsia="en-US"/>
        </w:rPr>
      </w:pPr>
      <w:hyperlink w:anchor="_Toc518911363" w:history="1">
        <w:r w:rsidR="00C848DA" w:rsidRPr="009B07A0">
          <w:rPr>
            <w:rStyle w:val="Hyperlink"/>
            <w:noProof/>
          </w:rPr>
          <w:t>15.10</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Interface Specification for the Transmission of PCMM Primary Care Data</w:t>
        </w:r>
        <w:r w:rsidR="00C848DA">
          <w:rPr>
            <w:noProof/>
            <w:webHidden/>
          </w:rPr>
          <w:tab/>
        </w:r>
        <w:r w:rsidR="00C848DA">
          <w:rPr>
            <w:noProof/>
            <w:webHidden/>
          </w:rPr>
          <w:fldChar w:fldCharType="begin"/>
        </w:r>
        <w:r w:rsidR="00C848DA">
          <w:rPr>
            <w:noProof/>
            <w:webHidden/>
          </w:rPr>
          <w:instrText xml:space="preserve"> PAGEREF _Toc518911363 \h </w:instrText>
        </w:r>
        <w:r w:rsidR="00C848DA">
          <w:rPr>
            <w:noProof/>
            <w:webHidden/>
          </w:rPr>
        </w:r>
        <w:r w:rsidR="00C848DA">
          <w:rPr>
            <w:noProof/>
            <w:webHidden/>
          </w:rPr>
          <w:fldChar w:fldCharType="separate"/>
        </w:r>
        <w:r w:rsidR="00D555E0">
          <w:rPr>
            <w:noProof/>
            <w:webHidden/>
          </w:rPr>
          <w:t>217</w:t>
        </w:r>
        <w:r w:rsidR="00C848DA">
          <w:rPr>
            <w:noProof/>
            <w:webHidden/>
          </w:rPr>
          <w:fldChar w:fldCharType="end"/>
        </w:r>
      </w:hyperlink>
    </w:p>
    <w:p w14:paraId="5D3F6D3B" w14:textId="33ACA229" w:rsidR="00C848DA" w:rsidRDefault="00DC46C7">
      <w:pPr>
        <w:pStyle w:val="TOC2"/>
        <w:tabs>
          <w:tab w:val="left" w:pos="1814"/>
        </w:tabs>
        <w:rPr>
          <w:rFonts w:asciiTheme="minorHAnsi" w:eastAsiaTheme="minorEastAsia" w:hAnsiTheme="minorHAnsi" w:cstheme="minorBidi"/>
          <w:b w:val="0"/>
          <w:noProof/>
          <w:color w:val="auto"/>
          <w:sz w:val="22"/>
          <w:szCs w:val="22"/>
          <w:lang w:eastAsia="en-US"/>
        </w:rPr>
      </w:pPr>
      <w:hyperlink w:anchor="_Toc518911364" w:history="1">
        <w:r w:rsidR="00C848DA" w:rsidRPr="009B07A0">
          <w:rPr>
            <w:rStyle w:val="Hyperlink"/>
            <w:noProof/>
          </w:rPr>
          <w:t>15.11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Assumptions</w:t>
        </w:r>
        <w:r w:rsidR="00C848DA">
          <w:rPr>
            <w:noProof/>
            <w:webHidden/>
          </w:rPr>
          <w:tab/>
        </w:r>
        <w:r w:rsidR="00C848DA">
          <w:rPr>
            <w:noProof/>
            <w:webHidden/>
          </w:rPr>
          <w:fldChar w:fldCharType="begin"/>
        </w:r>
        <w:r w:rsidR="00C848DA">
          <w:rPr>
            <w:noProof/>
            <w:webHidden/>
          </w:rPr>
          <w:instrText xml:space="preserve"> PAGEREF _Toc518911364 \h </w:instrText>
        </w:r>
        <w:r w:rsidR="00C848DA">
          <w:rPr>
            <w:noProof/>
            <w:webHidden/>
          </w:rPr>
        </w:r>
        <w:r w:rsidR="00C848DA">
          <w:rPr>
            <w:noProof/>
            <w:webHidden/>
          </w:rPr>
          <w:fldChar w:fldCharType="separate"/>
        </w:r>
        <w:r w:rsidR="00D555E0">
          <w:rPr>
            <w:noProof/>
            <w:webHidden/>
          </w:rPr>
          <w:t>217</w:t>
        </w:r>
        <w:r w:rsidR="00C848DA">
          <w:rPr>
            <w:noProof/>
            <w:webHidden/>
          </w:rPr>
          <w:fldChar w:fldCharType="end"/>
        </w:r>
      </w:hyperlink>
    </w:p>
    <w:p w14:paraId="654E628C" w14:textId="25C62308" w:rsidR="00C848DA" w:rsidRDefault="00DC46C7">
      <w:pPr>
        <w:pStyle w:val="TOC2"/>
        <w:tabs>
          <w:tab w:val="left" w:pos="1814"/>
        </w:tabs>
        <w:rPr>
          <w:rFonts w:asciiTheme="minorHAnsi" w:eastAsiaTheme="minorEastAsia" w:hAnsiTheme="minorHAnsi" w:cstheme="minorBidi"/>
          <w:b w:val="0"/>
          <w:noProof/>
          <w:color w:val="auto"/>
          <w:sz w:val="22"/>
          <w:szCs w:val="22"/>
          <w:lang w:eastAsia="en-US"/>
        </w:rPr>
      </w:pPr>
      <w:hyperlink w:anchor="_Toc518911365" w:history="1">
        <w:r w:rsidR="00C848DA" w:rsidRPr="009B07A0">
          <w:rPr>
            <w:rStyle w:val="Hyperlink"/>
            <w:noProof/>
          </w:rPr>
          <w:t>15.12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Definitions</w:t>
        </w:r>
        <w:r w:rsidR="00C848DA">
          <w:rPr>
            <w:noProof/>
            <w:webHidden/>
          </w:rPr>
          <w:tab/>
        </w:r>
        <w:r w:rsidR="00C848DA">
          <w:rPr>
            <w:noProof/>
            <w:webHidden/>
          </w:rPr>
          <w:fldChar w:fldCharType="begin"/>
        </w:r>
        <w:r w:rsidR="00C848DA">
          <w:rPr>
            <w:noProof/>
            <w:webHidden/>
          </w:rPr>
          <w:instrText xml:space="preserve"> PAGEREF _Toc518911365 \h </w:instrText>
        </w:r>
        <w:r w:rsidR="00C848DA">
          <w:rPr>
            <w:noProof/>
            <w:webHidden/>
          </w:rPr>
        </w:r>
        <w:r w:rsidR="00C848DA">
          <w:rPr>
            <w:noProof/>
            <w:webHidden/>
          </w:rPr>
          <w:fldChar w:fldCharType="separate"/>
        </w:r>
        <w:r w:rsidR="00D555E0">
          <w:rPr>
            <w:noProof/>
            <w:webHidden/>
          </w:rPr>
          <w:t>217</w:t>
        </w:r>
        <w:r w:rsidR="00C848DA">
          <w:rPr>
            <w:noProof/>
            <w:webHidden/>
          </w:rPr>
          <w:fldChar w:fldCharType="end"/>
        </w:r>
      </w:hyperlink>
    </w:p>
    <w:p w14:paraId="0B278734" w14:textId="1185BE4C" w:rsidR="00C848DA" w:rsidRDefault="00DC46C7">
      <w:pPr>
        <w:pStyle w:val="TOC2"/>
        <w:tabs>
          <w:tab w:val="left" w:pos="1814"/>
        </w:tabs>
        <w:rPr>
          <w:rFonts w:asciiTheme="minorHAnsi" w:eastAsiaTheme="minorEastAsia" w:hAnsiTheme="minorHAnsi" w:cstheme="minorBidi"/>
          <w:b w:val="0"/>
          <w:noProof/>
          <w:color w:val="auto"/>
          <w:sz w:val="22"/>
          <w:szCs w:val="22"/>
          <w:lang w:eastAsia="en-US"/>
        </w:rPr>
      </w:pPr>
      <w:hyperlink w:anchor="_Toc518911366" w:history="1">
        <w:r w:rsidR="00C848DA" w:rsidRPr="009B07A0">
          <w:rPr>
            <w:rStyle w:val="Hyperlink"/>
            <w:noProof/>
          </w:rPr>
          <w:t>15.13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Segment Table Definitions</w:t>
        </w:r>
        <w:r w:rsidR="00C848DA">
          <w:rPr>
            <w:noProof/>
            <w:webHidden/>
          </w:rPr>
          <w:tab/>
        </w:r>
        <w:r w:rsidR="00C848DA">
          <w:rPr>
            <w:noProof/>
            <w:webHidden/>
          </w:rPr>
          <w:fldChar w:fldCharType="begin"/>
        </w:r>
        <w:r w:rsidR="00C848DA">
          <w:rPr>
            <w:noProof/>
            <w:webHidden/>
          </w:rPr>
          <w:instrText xml:space="preserve"> PAGEREF _Toc518911366 \h </w:instrText>
        </w:r>
        <w:r w:rsidR="00C848DA">
          <w:rPr>
            <w:noProof/>
            <w:webHidden/>
          </w:rPr>
        </w:r>
        <w:r w:rsidR="00C848DA">
          <w:rPr>
            <w:noProof/>
            <w:webHidden/>
          </w:rPr>
          <w:fldChar w:fldCharType="separate"/>
        </w:r>
        <w:r w:rsidR="00D555E0">
          <w:rPr>
            <w:noProof/>
            <w:webHidden/>
          </w:rPr>
          <w:t>217</w:t>
        </w:r>
        <w:r w:rsidR="00C848DA">
          <w:rPr>
            <w:noProof/>
            <w:webHidden/>
          </w:rPr>
          <w:fldChar w:fldCharType="end"/>
        </w:r>
      </w:hyperlink>
    </w:p>
    <w:p w14:paraId="067A906A" w14:textId="492933A7" w:rsidR="00C848DA" w:rsidRDefault="00DC46C7">
      <w:pPr>
        <w:pStyle w:val="TOC2"/>
        <w:tabs>
          <w:tab w:val="left" w:pos="1814"/>
        </w:tabs>
        <w:rPr>
          <w:rFonts w:asciiTheme="minorHAnsi" w:eastAsiaTheme="minorEastAsia" w:hAnsiTheme="minorHAnsi" w:cstheme="minorBidi"/>
          <w:b w:val="0"/>
          <w:noProof/>
          <w:color w:val="auto"/>
          <w:sz w:val="22"/>
          <w:szCs w:val="22"/>
          <w:lang w:eastAsia="en-US"/>
        </w:rPr>
      </w:pPr>
      <w:hyperlink w:anchor="_Toc518911367" w:history="1">
        <w:r w:rsidR="00C848DA" w:rsidRPr="009B07A0">
          <w:rPr>
            <w:rStyle w:val="Hyperlink"/>
            <w:noProof/>
          </w:rPr>
          <w:t>15.14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Control Segments</w:t>
        </w:r>
        <w:r w:rsidR="00C848DA">
          <w:rPr>
            <w:noProof/>
            <w:webHidden/>
          </w:rPr>
          <w:tab/>
        </w:r>
        <w:r w:rsidR="00C848DA">
          <w:rPr>
            <w:noProof/>
            <w:webHidden/>
          </w:rPr>
          <w:fldChar w:fldCharType="begin"/>
        </w:r>
        <w:r w:rsidR="00C848DA">
          <w:rPr>
            <w:noProof/>
            <w:webHidden/>
          </w:rPr>
          <w:instrText xml:space="preserve"> PAGEREF _Toc518911367 \h </w:instrText>
        </w:r>
        <w:r w:rsidR="00C848DA">
          <w:rPr>
            <w:noProof/>
            <w:webHidden/>
          </w:rPr>
        </w:r>
        <w:r w:rsidR="00C848DA">
          <w:rPr>
            <w:noProof/>
            <w:webHidden/>
          </w:rPr>
          <w:fldChar w:fldCharType="separate"/>
        </w:r>
        <w:r w:rsidR="00D555E0">
          <w:rPr>
            <w:noProof/>
            <w:webHidden/>
          </w:rPr>
          <w:t>217</w:t>
        </w:r>
        <w:r w:rsidR="00C848DA">
          <w:rPr>
            <w:noProof/>
            <w:webHidden/>
          </w:rPr>
          <w:fldChar w:fldCharType="end"/>
        </w:r>
      </w:hyperlink>
    </w:p>
    <w:p w14:paraId="2702E0AA" w14:textId="01450AD7" w:rsidR="00C848DA" w:rsidRDefault="00DC46C7">
      <w:pPr>
        <w:pStyle w:val="TOC1"/>
        <w:rPr>
          <w:rFonts w:asciiTheme="minorHAnsi" w:eastAsiaTheme="minorEastAsia" w:hAnsiTheme="minorHAnsi" w:cstheme="minorBidi"/>
          <w:b w:val="0"/>
          <w:noProof/>
          <w:color w:val="auto"/>
          <w:sz w:val="22"/>
          <w:szCs w:val="22"/>
          <w:lang w:eastAsia="en-US"/>
        </w:rPr>
      </w:pPr>
      <w:hyperlink w:anchor="_Toc518911368" w:history="1">
        <w:r w:rsidR="00C848DA" w:rsidRPr="009B07A0">
          <w:rPr>
            <w:rStyle w:val="Hyperlink"/>
            <w:noProof/>
          </w:rPr>
          <w:t>16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message transactions</w:t>
        </w:r>
        <w:r w:rsidR="00C848DA">
          <w:rPr>
            <w:noProof/>
            <w:webHidden/>
          </w:rPr>
          <w:tab/>
        </w:r>
        <w:r w:rsidR="00C848DA">
          <w:rPr>
            <w:noProof/>
            <w:webHidden/>
          </w:rPr>
          <w:fldChar w:fldCharType="begin"/>
        </w:r>
        <w:r w:rsidR="00C848DA">
          <w:rPr>
            <w:noProof/>
            <w:webHidden/>
          </w:rPr>
          <w:instrText xml:space="preserve"> PAGEREF _Toc518911368 \h </w:instrText>
        </w:r>
        <w:r w:rsidR="00C848DA">
          <w:rPr>
            <w:noProof/>
            <w:webHidden/>
          </w:rPr>
        </w:r>
        <w:r w:rsidR="00C848DA">
          <w:rPr>
            <w:noProof/>
            <w:webHidden/>
          </w:rPr>
          <w:fldChar w:fldCharType="separate"/>
        </w:r>
        <w:r w:rsidR="00D555E0">
          <w:rPr>
            <w:noProof/>
            <w:webHidden/>
          </w:rPr>
          <w:t>218</w:t>
        </w:r>
        <w:r w:rsidR="00C848DA">
          <w:rPr>
            <w:noProof/>
            <w:webHidden/>
          </w:rPr>
          <w:fldChar w:fldCharType="end"/>
        </w:r>
      </w:hyperlink>
    </w:p>
    <w:p w14:paraId="3471AF67" w14:textId="13B9759F" w:rsidR="00C848DA" w:rsidRDefault="00DC46C7">
      <w:pPr>
        <w:pStyle w:val="TOC1"/>
        <w:rPr>
          <w:rFonts w:asciiTheme="minorHAnsi" w:eastAsiaTheme="minorEastAsia" w:hAnsiTheme="minorHAnsi" w:cstheme="minorBidi"/>
          <w:b w:val="0"/>
          <w:noProof/>
          <w:color w:val="auto"/>
          <w:sz w:val="22"/>
          <w:szCs w:val="22"/>
          <w:lang w:eastAsia="en-US"/>
        </w:rPr>
      </w:pPr>
      <w:hyperlink w:anchor="_Toc518911369" w:history="1">
        <w:r w:rsidR="00C848DA" w:rsidRPr="009B07A0">
          <w:rPr>
            <w:rStyle w:val="Hyperlink"/>
            <w:noProof/>
          </w:rPr>
          <w:t>17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SUPPORTED AND USER-DEFINED HL7 TABLES</w:t>
        </w:r>
        <w:r w:rsidR="00C848DA">
          <w:rPr>
            <w:noProof/>
            <w:webHidden/>
          </w:rPr>
          <w:tab/>
        </w:r>
        <w:r w:rsidR="00C848DA">
          <w:rPr>
            <w:noProof/>
            <w:webHidden/>
          </w:rPr>
          <w:fldChar w:fldCharType="begin"/>
        </w:r>
        <w:r w:rsidR="00C848DA">
          <w:rPr>
            <w:noProof/>
            <w:webHidden/>
          </w:rPr>
          <w:instrText xml:space="preserve"> PAGEREF _Toc518911369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0862CD80" w14:textId="1A2E721F"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0" w:history="1">
        <w:r w:rsidR="00C848DA" w:rsidRPr="009B07A0">
          <w:rPr>
            <w:rStyle w:val="Hyperlink"/>
            <w:noProof/>
          </w:rPr>
          <w:t>17.1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0001 - Sex</w:t>
        </w:r>
        <w:r w:rsidR="00C848DA">
          <w:rPr>
            <w:noProof/>
            <w:webHidden/>
          </w:rPr>
          <w:tab/>
        </w:r>
        <w:r w:rsidR="00C848DA">
          <w:rPr>
            <w:noProof/>
            <w:webHidden/>
          </w:rPr>
          <w:fldChar w:fldCharType="begin"/>
        </w:r>
        <w:r w:rsidR="00C848DA">
          <w:rPr>
            <w:noProof/>
            <w:webHidden/>
          </w:rPr>
          <w:instrText xml:space="preserve"> PAGEREF _Toc518911370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51725B20" w14:textId="6E0FF153"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1" w:history="1">
        <w:r w:rsidR="00C848DA" w:rsidRPr="009B07A0">
          <w:rPr>
            <w:rStyle w:val="Hyperlink"/>
            <w:noProof/>
          </w:rPr>
          <w:t>17.2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0002 - Marital Status</w:t>
        </w:r>
        <w:r w:rsidR="00C848DA">
          <w:rPr>
            <w:noProof/>
            <w:webHidden/>
          </w:rPr>
          <w:tab/>
        </w:r>
        <w:r w:rsidR="00C848DA">
          <w:rPr>
            <w:noProof/>
            <w:webHidden/>
          </w:rPr>
          <w:fldChar w:fldCharType="begin"/>
        </w:r>
        <w:r w:rsidR="00C848DA">
          <w:rPr>
            <w:noProof/>
            <w:webHidden/>
          </w:rPr>
          <w:instrText xml:space="preserve"> PAGEREF _Toc518911371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2B1EBA3C" w14:textId="3624CED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2" w:history="1">
        <w:r w:rsidR="00C848DA" w:rsidRPr="009B07A0">
          <w:rPr>
            <w:rStyle w:val="Hyperlink"/>
            <w:noProof/>
          </w:rPr>
          <w:t>17.3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0003 - Event Type Code</w:t>
        </w:r>
        <w:r w:rsidR="00C848DA">
          <w:rPr>
            <w:noProof/>
            <w:webHidden/>
          </w:rPr>
          <w:tab/>
        </w:r>
        <w:r w:rsidR="00C848DA">
          <w:rPr>
            <w:noProof/>
            <w:webHidden/>
          </w:rPr>
          <w:fldChar w:fldCharType="begin"/>
        </w:r>
        <w:r w:rsidR="00C848DA">
          <w:rPr>
            <w:noProof/>
            <w:webHidden/>
          </w:rPr>
          <w:instrText xml:space="preserve"> PAGEREF _Toc518911372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54DB60F1" w14:textId="25ABD9B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3" w:history="1">
        <w:r w:rsidR="00C848DA" w:rsidRPr="009B07A0">
          <w:rPr>
            <w:rStyle w:val="Hyperlink"/>
            <w:noProof/>
          </w:rPr>
          <w:t>17.4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0005 - Race</w:t>
        </w:r>
        <w:r w:rsidR="00C848DA">
          <w:rPr>
            <w:noProof/>
            <w:webHidden/>
          </w:rPr>
          <w:tab/>
        </w:r>
        <w:r w:rsidR="00C848DA">
          <w:rPr>
            <w:noProof/>
            <w:webHidden/>
          </w:rPr>
          <w:fldChar w:fldCharType="begin"/>
        </w:r>
        <w:r w:rsidR="00C848DA">
          <w:rPr>
            <w:noProof/>
            <w:webHidden/>
          </w:rPr>
          <w:instrText xml:space="preserve"> PAGEREF _Toc518911373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7F22F2E3" w14:textId="592221A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4" w:history="1">
        <w:r w:rsidR="00C848DA" w:rsidRPr="009B07A0">
          <w:rPr>
            <w:rStyle w:val="Hyperlink"/>
            <w:noProof/>
          </w:rPr>
          <w:t>17.5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0006 - Religion</w:t>
        </w:r>
        <w:r w:rsidR="00C848DA">
          <w:rPr>
            <w:noProof/>
            <w:webHidden/>
          </w:rPr>
          <w:tab/>
        </w:r>
        <w:r w:rsidR="00C848DA">
          <w:rPr>
            <w:noProof/>
            <w:webHidden/>
          </w:rPr>
          <w:fldChar w:fldCharType="begin"/>
        </w:r>
        <w:r w:rsidR="00C848DA">
          <w:rPr>
            <w:noProof/>
            <w:webHidden/>
          </w:rPr>
          <w:instrText xml:space="preserve"> PAGEREF _Toc518911374 \h </w:instrText>
        </w:r>
        <w:r w:rsidR="00C848DA">
          <w:rPr>
            <w:noProof/>
            <w:webHidden/>
          </w:rPr>
        </w:r>
        <w:r w:rsidR="00C848DA">
          <w:rPr>
            <w:noProof/>
            <w:webHidden/>
          </w:rPr>
          <w:fldChar w:fldCharType="separate"/>
        </w:r>
        <w:r w:rsidR="00D555E0">
          <w:rPr>
            <w:noProof/>
            <w:webHidden/>
          </w:rPr>
          <w:t>219</w:t>
        </w:r>
        <w:r w:rsidR="00C848DA">
          <w:rPr>
            <w:noProof/>
            <w:webHidden/>
          </w:rPr>
          <w:fldChar w:fldCharType="end"/>
        </w:r>
      </w:hyperlink>
    </w:p>
    <w:p w14:paraId="7ACCD989" w14:textId="497B4AB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5" w:history="1">
        <w:r w:rsidR="00C848DA" w:rsidRPr="009B07A0">
          <w:rPr>
            <w:rStyle w:val="Hyperlink"/>
            <w:noProof/>
          </w:rPr>
          <w:t>17.6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0006 – Religion (cont.)</w:t>
        </w:r>
        <w:r w:rsidR="00C848DA">
          <w:rPr>
            <w:noProof/>
            <w:webHidden/>
          </w:rPr>
          <w:tab/>
        </w:r>
        <w:r w:rsidR="00C848DA">
          <w:rPr>
            <w:noProof/>
            <w:webHidden/>
          </w:rPr>
          <w:fldChar w:fldCharType="begin"/>
        </w:r>
        <w:r w:rsidR="00C848DA">
          <w:rPr>
            <w:noProof/>
            <w:webHidden/>
          </w:rPr>
          <w:instrText xml:space="preserve"> PAGEREF _Toc518911375 \h </w:instrText>
        </w:r>
        <w:r w:rsidR="00C848DA">
          <w:rPr>
            <w:noProof/>
            <w:webHidden/>
          </w:rPr>
        </w:r>
        <w:r w:rsidR="00C848DA">
          <w:rPr>
            <w:noProof/>
            <w:webHidden/>
          </w:rPr>
          <w:fldChar w:fldCharType="separate"/>
        </w:r>
        <w:r w:rsidR="00D555E0">
          <w:rPr>
            <w:noProof/>
            <w:webHidden/>
          </w:rPr>
          <w:t>221</w:t>
        </w:r>
        <w:r w:rsidR="00C848DA">
          <w:rPr>
            <w:noProof/>
            <w:webHidden/>
          </w:rPr>
          <w:fldChar w:fldCharType="end"/>
        </w:r>
      </w:hyperlink>
    </w:p>
    <w:p w14:paraId="1FC24C57" w14:textId="74BDFAE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6" w:history="1">
        <w:r w:rsidR="00C848DA" w:rsidRPr="009B07A0">
          <w:rPr>
            <w:rStyle w:val="Hyperlink"/>
            <w:noProof/>
          </w:rPr>
          <w:t>17.7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Table 0076 - Message Type</w:t>
        </w:r>
        <w:r w:rsidR="00C848DA">
          <w:rPr>
            <w:noProof/>
            <w:webHidden/>
          </w:rPr>
          <w:tab/>
        </w:r>
        <w:r w:rsidR="00C848DA">
          <w:rPr>
            <w:noProof/>
            <w:webHidden/>
          </w:rPr>
          <w:fldChar w:fldCharType="begin"/>
        </w:r>
        <w:r w:rsidR="00C848DA">
          <w:rPr>
            <w:noProof/>
            <w:webHidden/>
          </w:rPr>
          <w:instrText xml:space="preserve"> PAGEREF _Toc518911376 \h </w:instrText>
        </w:r>
        <w:r w:rsidR="00C848DA">
          <w:rPr>
            <w:noProof/>
            <w:webHidden/>
          </w:rPr>
        </w:r>
        <w:r w:rsidR="00C848DA">
          <w:rPr>
            <w:noProof/>
            <w:webHidden/>
          </w:rPr>
          <w:fldChar w:fldCharType="separate"/>
        </w:r>
        <w:r w:rsidR="00D555E0">
          <w:rPr>
            <w:noProof/>
            <w:webHidden/>
          </w:rPr>
          <w:t>222</w:t>
        </w:r>
        <w:r w:rsidR="00C848DA">
          <w:rPr>
            <w:noProof/>
            <w:webHidden/>
          </w:rPr>
          <w:fldChar w:fldCharType="end"/>
        </w:r>
      </w:hyperlink>
    </w:p>
    <w:p w14:paraId="7BF76AE9" w14:textId="24E561DA" w:rsidR="00C848DA" w:rsidRDefault="00DC46C7">
      <w:pPr>
        <w:pStyle w:val="TOC1"/>
        <w:rPr>
          <w:rFonts w:asciiTheme="minorHAnsi" w:eastAsiaTheme="minorEastAsia" w:hAnsiTheme="minorHAnsi" w:cstheme="minorBidi"/>
          <w:b w:val="0"/>
          <w:noProof/>
          <w:color w:val="auto"/>
          <w:sz w:val="22"/>
          <w:szCs w:val="22"/>
          <w:lang w:eastAsia="en-US"/>
        </w:rPr>
      </w:pPr>
      <w:hyperlink w:anchor="_Toc518911377" w:history="1">
        <w:r w:rsidR="00C848DA" w:rsidRPr="009B07A0">
          <w:rPr>
            <w:rStyle w:val="Hyperlink"/>
            <w:noProof/>
          </w:rPr>
          <w:t>18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Interface Specification for VIC Card VistA to NCMD</w:t>
        </w:r>
        <w:r w:rsidR="00C848DA">
          <w:rPr>
            <w:noProof/>
            <w:webHidden/>
          </w:rPr>
          <w:tab/>
        </w:r>
        <w:r w:rsidR="00C848DA">
          <w:rPr>
            <w:noProof/>
            <w:webHidden/>
          </w:rPr>
          <w:fldChar w:fldCharType="begin"/>
        </w:r>
        <w:r w:rsidR="00C848DA">
          <w:rPr>
            <w:noProof/>
            <w:webHidden/>
          </w:rPr>
          <w:instrText xml:space="preserve"> PAGEREF _Toc518911377 \h </w:instrText>
        </w:r>
        <w:r w:rsidR="00C848DA">
          <w:rPr>
            <w:noProof/>
            <w:webHidden/>
          </w:rPr>
        </w:r>
        <w:r w:rsidR="00C848DA">
          <w:rPr>
            <w:noProof/>
            <w:webHidden/>
          </w:rPr>
          <w:fldChar w:fldCharType="separate"/>
        </w:r>
        <w:r w:rsidR="00D555E0">
          <w:rPr>
            <w:noProof/>
            <w:webHidden/>
          </w:rPr>
          <w:t>223</w:t>
        </w:r>
        <w:r w:rsidR="00C848DA">
          <w:rPr>
            <w:noProof/>
            <w:webHidden/>
          </w:rPr>
          <w:fldChar w:fldCharType="end"/>
        </w:r>
      </w:hyperlink>
    </w:p>
    <w:p w14:paraId="5DCD6D85" w14:textId="6AAFD496"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8" w:history="1">
        <w:r w:rsidR="00C848DA" w:rsidRPr="009B07A0">
          <w:rPr>
            <w:rStyle w:val="Hyperlink"/>
            <w:noProof/>
          </w:rPr>
          <w:t>18.1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Assumptions</w:t>
        </w:r>
        <w:r w:rsidR="00C848DA">
          <w:rPr>
            <w:noProof/>
            <w:webHidden/>
          </w:rPr>
          <w:tab/>
        </w:r>
        <w:r w:rsidR="00C848DA">
          <w:rPr>
            <w:noProof/>
            <w:webHidden/>
          </w:rPr>
          <w:fldChar w:fldCharType="begin"/>
        </w:r>
        <w:r w:rsidR="00C848DA">
          <w:rPr>
            <w:noProof/>
            <w:webHidden/>
          </w:rPr>
          <w:instrText xml:space="preserve"> PAGEREF _Toc518911378 \h </w:instrText>
        </w:r>
        <w:r w:rsidR="00C848DA">
          <w:rPr>
            <w:noProof/>
            <w:webHidden/>
          </w:rPr>
        </w:r>
        <w:r w:rsidR="00C848DA">
          <w:rPr>
            <w:noProof/>
            <w:webHidden/>
          </w:rPr>
          <w:fldChar w:fldCharType="separate"/>
        </w:r>
        <w:r w:rsidR="00D555E0">
          <w:rPr>
            <w:noProof/>
            <w:webHidden/>
          </w:rPr>
          <w:t>223</w:t>
        </w:r>
        <w:r w:rsidR="00C848DA">
          <w:rPr>
            <w:noProof/>
            <w:webHidden/>
          </w:rPr>
          <w:fldChar w:fldCharType="end"/>
        </w:r>
      </w:hyperlink>
    </w:p>
    <w:p w14:paraId="2CEF7157" w14:textId="7AA4253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79" w:history="1">
        <w:r w:rsidR="00C848DA" w:rsidRPr="009B07A0">
          <w:rPr>
            <w:rStyle w:val="Hyperlink"/>
            <w:noProof/>
          </w:rPr>
          <w:t>18.2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Content</w:t>
        </w:r>
        <w:r w:rsidR="00C848DA">
          <w:rPr>
            <w:noProof/>
            <w:webHidden/>
          </w:rPr>
          <w:tab/>
        </w:r>
        <w:r w:rsidR="00C848DA">
          <w:rPr>
            <w:noProof/>
            <w:webHidden/>
          </w:rPr>
          <w:fldChar w:fldCharType="begin"/>
        </w:r>
        <w:r w:rsidR="00C848DA">
          <w:rPr>
            <w:noProof/>
            <w:webHidden/>
          </w:rPr>
          <w:instrText xml:space="preserve"> PAGEREF _Toc518911379 \h </w:instrText>
        </w:r>
        <w:r w:rsidR="00C848DA">
          <w:rPr>
            <w:noProof/>
            <w:webHidden/>
          </w:rPr>
        </w:r>
        <w:r w:rsidR="00C848DA">
          <w:rPr>
            <w:noProof/>
            <w:webHidden/>
          </w:rPr>
          <w:fldChar w:fldCharType="separate"/>
        </w:r>
        <w:r w:rsidR="00D555E0">
          <w:rPr>
            <w:noProof/>
            <w:webHidden/>
          </w:rPr>
          <w:t>223</w:t>
        </w:r>
        <w:r w:rsidR="00C848DA">
          <w:rPr>
            <w:noProof/>
            <w:webHidden/>
          </w:rPr>
          <w:fldChar w:fldCharType="end"/>
        </w:r>
      </w:hyperlink>
    </w:p>
    <w:p w14:paraId="78DBF144" w14:textId="4F34739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80" w:history="1">
        <w:r w:rsidR="00C848DA" w:rsidRPr="009B07A0">
          <w:rPr>
            <w:rStyle w:val="Hyperlink"/>
            <w:noProof/>
          </w:rPr>
          <w:t>18.3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Data Capture and Transmission</w:t>
        </w:r>
        <w:r w:rsidR="00C848DA">
          <w:rPr>
            <w:noProof/>
            <w:webHidden/>
          </w:rPr>
          <w:tab/>
        </w:r>
        <w:r w:rsidR="00C848DA">
          <w:rPr>
            <w:noProof/>
            <w:webHidden/>
          </w:rPr>
          <w:fldChar w:fldCharType="begin"/>
        </w:r>
        <w:r w:rsidR="00C848DA">
          <w:rPr>
            <w:noProof/>
            <w:webHidden/>
          </w:rPr>
          <w:instrText xml:space="preserve"> PAGEREF _Toc518911380 \h </w:instrText>
        </w:r>
        <w:r w:rsidR="00C848DA">
          <w:rPr>
            <w:noProof/>
            <w:webHidden/>
          </w:rPr>
        </w:r>
        <w:r w:rsidR="00C848DA">
          <w:rPr>
            <w:noProof/>
            <w:webHidden/>
          </w:rPr>
          <w:fldChar w:fldCharType="separate"/>
        </w:r>
        <w:r w:rsidR="00D555E0">
          <w:rPr>
            <w:noProof/>
            <w:webHidden/>
          </w:rPr>
          <w:t>223</w:t>
        </w:r>
        <w:r w:rsidR="00C848DA">
          <w:rPr>
            <w:noProof/>
            <w:webHidden/>
          </w:rPr>
          <w:fldChar w:fldCharType="end"/>
        </w:r>
      </w:hyperlink>
    </w:p>
    <w:p w14:paraId="28C3B5AA" w14:textId="047DDD8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81" w:history="1">
        <w:r w:rsidR="00C848DA" w:rsidRPr="009B07A0">
          <w:rPr>
            <w:rStyle w:val="Hyperlink"/>
            <w:noProof/>
          </w:rPr>
          <w:t>18.4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 TCP/IP Lower Level Protocol</w:t>
        </w:r>
        <w:r w:rsidR="00C848DA">
          <w:rPr>
            <w:noProof/>
            <w:webHidden/>
          </w:rPr>
          <w:tab/>
        </w:r>
        <w:r w:rsidR="00C848DA">
          <w:rPr>
            <w:noProof/>
            <w:webHidden/>
          </w:rPr>
          <w:fldChar w:fldCharType="begin"/>
        </w:r>
        <w:r w:rsidR="00C848DA">
          <w:rPr>
            <w:noProof/>
            <w:webHidden/>
          </w:rPr>
          <w:instrText xml:space="preserve"> PAGEREF _Toc518911381 \h </w:instrText>
        </w:r>
        <w:r w:rsidR="00C848DA">
          <w:rPr>
            <w:noProof/>
            <w:webHidden/>
          </w:rPr>
        </w:r>
        <w:r w:rsidR="00C848DA">
          <w:rPr>
            <w:noProof/>
            <w:webHidden/>
          </w:rPr>
          <w:fldChar w:fldCharType="separate"/>
        </w:r>
        <w:r w:rsidR="00D555E0">
          <w:rPr>
            <w:noProof/>
            <w:webHidden/>
          </w:rPr>
          <w:t>224</w:t>
        </w:r>
        <w:r w:rsidR="00C848DA">
          <w:rPr>
            <w:noProof/>
            <w:webHidden/>
          </w:rPr>
          <w:fldChar w:fldCharType="end"/>
        </w:r>
      </w:hyperlink>
    </w:p>
    <w:p w14:paraId="771D0D40" w14:textId="4AC3DFD2" w:rsidR="00C848DA" w:rsidRDefault="00DC46C7">
      <w:pPr>
        <w:pStyle w:val="TOC3"/>
        <w:rPr>
          <w:rFonts w:asciiTheme="minorHAnsi" w:eastAsiaTheme="minorEastAsia" w:hAnsiTheme="minorHAnsi" w:cstheme="minorBidi"/>
          <w:noProof/>
          <w:color w:val="auto"/>
          <w:sz w:val="22"/>
          <w:szCs w:val="22"/>
          <w:lang w:eastAsia="en-US"/>
        </w:rPr>
      </w:pPr>
      <w:hyperlink w:anchor="_Toc518911382" w:history="1">
        <w:r w:rsidR="00C848DA" w:rsidRPr="009B07A0">
          <w:rPr>
            <w:rStyle w:val="Hyperlink"/>
            <w:noProof/>
          </w:rPr>
          <w:t>18.4.1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Message Definitions</w:t>
        </w:r>
        <w:r w:rsidR="00C848DA">
          <w:rPr>
            <w:noProof/>
            <w:webHidden/>
          </w:rPr>
          <w:tab/>
        </w:r>
        <w:r w:rsidR="00C848DA">
          <w:rPr>
            <w:noProof/>
            <w:webHidden/>
          </w:rPr>
          <w:fldChar w:fldCharType="begin"/>
        </w:r>
        <w:r w:rsidR="00C848DA">
          <w:rPr>
            <w:noProof/>
            <w:webHidden/>
          </w:rPr>
          <w:instrText xml:space="preserve"> PAGEREF _Toc518911382 \h </w:instrText>
        </w:r>
        <w:r w:rsidR="00C848DA">
          <w:rPr>
            <w:noProof/>
            <w:webHidden/>
          </w:rPr>
        </w:r>
        <w:r w:rsidR="00C848DA">
          <w:rPr>
            <w:noProof/>
            <w:webHidden/>
          </w:rPr>
          <w:fldChar w:fldCharType="separate"/>
        </w:r>
        <w:r w:rsidR="00D555E0">
          <w:rPr>
            <w:noProof/>
            <w:webHidden/>
          </w:rPr>
          <w:t>224</w:t>
        </w:r>
        <w:r w:rsidR="00C848DA">
          <w:rPr>
            <w:noProof/>
            <w:webHidden/>
          </w:rPr>
          <w:fldChar w:fldCharType="end"/>
        </w:r>
      </w:hyperlink>
    </w:p>
    <w:p w14:paraId="30924FEE" w14:textId="3FEF9736" w:rsidR="00C848DA" w:rsidRDefault="00DC46C7">
      <w:pPr>
        <w:pStyle w:val="TOC3"/>
        <w:rPr>
          <w:rFonts w:asciiTheme="minorHAnsi" w:eastAsiaTheme="minorEastAsia" w:hAnsiTheme="minorHAnsi" w:cstheme="minorBidi"/>
          <w:noProof/>
          <w:color w:val="auto"/>
          <w:sz w:val="22"/>
          <w:szCs w:val="22"/>
          <w:lang w:eastAsia="en-US"/>
        </w:rPr>
      </w:pPr>
      <w:hyperlink w:anchor="_Toc518911383" w:history="1">
        <w:r w:rsidR="00C848DA" w:rsidRPr="009B07A0">
          <w:rPr>
            <w:rStyle w:val="Hyperlink"/>
            <w:noProof/>
          </w:rPr>
          <w:t>18.4.2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Segment Table Definitions</w:t>
        </w:r>
        <w:r w:rsidR="00C848DA">
          <w:rPr>
            <w:noProof/>
            <w:webHidden/>
          </w:rPr>
          <w:tab/>
        </w:r>
        <w:r w:rsidR="00C848DA">
          <w:rPr>
            <w:noProof/>
            <w:webHidden/>
          </w:rPr>
          <w:fldChar w:fldCharType="begin"/>
        </w:r>
        <w:r w:rsidR="00C848DA">
          <w:rPr>
            <w:noProof/>
            <w:webHidden/>
          </w:rPr>
          <w:instrText xml:space="preserve"> PAGEREF _Toc518911383 \h </w:instrText>
        </w:r>
        <w:r w:rsidR="00C848DA">
          <w:rPr>
            <w:noProof/>
            <w:webHidden/>
          </w:rPr>
        </w:r>
        <w:r w:rsidR="00C848DA">
          <w:rPr>
            <w:noProof/>
            <w:webHidden/>
          </w:rPr>
          <w:fldChar w:fldCharType="separate"/>
        </w:r>
        <w:r w:rsidR="00D555E0">
          <w:rPr>
            <w:noProof/>
            <w:webHidden/>
          </w:rPr>
          <w:t>224</w:t>
        </w:r>
        <w:r w:rsidR="00C848DA">
          <w:rPr>
            <w:noProof/>
            <w:webHidden/>
          </w:rPr>
          <w:fldChar w:fldCharType="end"/>
        </w:r>
      </w:hyperlink>
    </w:p>
    <w:p w14:paraId="781124B7" w14:textId="4B0A4255" w:rsidR="00C848DA" w:rsidRDefault="00DC46C7">
      <w:pPr>
        <w:pStyle w:val="TOC3"/>
        <w:rPr>
          <w:rFonts w:asciiTheme="minorHAnsi" w:eastAsiaTheme="minorEastAsia" w:hAnsiTheme="minorHAnsi" w:cstheme="minorBidi"/>
          <w:noProof/>
          <w:color w:val="auto"/>
          <w:sz w:val="22"/>
          <w:szCs w:val="22"/>
          <w:lang w:eastAsia="en-US"/>
        </w:rPr>
      </w:pPr>
      <w:hyperlink w:anchor="_Toc518911384" w:history="1">
        <w:r w:rsidR="00C848DA" w:rsidRPr="009B07A0">
          <w:rPr>
            <w:rStyle w:val="Hyperlink"/>
            <w:noProof/>
          </w:rPr>
          <w:t>18.4.3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Message Control Segments</w:t>
        </w:r>
        <w:r w:rsidR="00C848DA">
          <w:rPr>
            <w:noProof/>
            <w:webHidden/>
          </w:rPr>
          <w:tab/>
        </w:r>
        <w:r w:rsidR="00C848DA">
          <w:rPr>
            <w:noProof/>
            <w:webHidden/>
          </w:rPr>
          <w:fldChar w:fldCharType="begin"/>
        </w:r>
        <w:r w:rsidR="00C848DA">
          <w:rPr>
            <w:noProof/>
            <w:webHidden/>
          </w:rPr>
          <w:instrText xml:space="preserve"> PAGEREF _Toc518911384 \h </w:instrText>
        </w:r>
        <w:r w:rsidR="00C848DA">
          <w:rPr>
            <w:noProof/>
            <w:webHidden/>
          </w:rPr>
        </w:r>
        <w:r w:rsidR="00C848DA">
          <w:rPr>
            <w:noProof/>
            <w:webHidden/>
          </w:rPr>
          <w:fldChar w:fldCharType="separate"/>
        </w:r>
        <w:r w:rsidR="00D555E0">
          <w:rPr>
            <w:noProof/>
            <w:webHidden/>
          </w:rPr>
          <w:t>224</w:t>
        </w:r>
        <w:r w:rsidR="00C848DA">
          <w:rPr>
            <w:noProof/>
            <w:webHidden/>
          </w:rPr>
          <w:fldChar w:fldCharType="end"/>
        </w:r>
      </w:hyperlink>
    </w:p>
    <w:p w14:paraId="44BA76B8" w14:textId="7BFE2ED2" w:rsidR="00C848DA" w:rsidRDefault="00DC46C7">
      <w:pPr>
        <w:pStyle w:val="TOC3"/>
        <w:rPr>
          <w:rFonts w:asciiTheme="minorHAnsi" w:eastAsiaTheme="minorEastAsia" w:hAnsiTheme="minorHAnsi" w:cstheme="minorBidi"/>
          <w:noProof/>
          <w:color w:val="auto"/>
          <w:sz w:val="22"/>
          <w:szCs w:val="22"/>
          <w:lang w:eastAsia="en-US"/>
        </w:rPr>
      </w:pPr>
      <w:hyperlink w:anchor="_Toc518911385" w:history="1">
        <w:r w:rsidR="00C848DA" w:rsidRPr="009B07A0">
          <w:rPr>
            <w:rStyle w:val="Hyperlink"/>
            <w:noProof/>
          </w:rPr>
          <w:t>18.4.4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MSH - Message Header Segment</w:t>
        </w:r>
        <w:r w:rsidR="00C848DA">
          <w:rPr>
            <w:noProof/>
            <w:webHidden/>
          </w:rPr>
          <w:tab/>
        </w:r>
        <w:r w:rsidR="00C848DA">
          <w:rPr>
            <w:noProof/>
            <w:webHidden/>
          </w:rPr>
          <w:fldChar w:fldCharType="begin"/>
        </w:r>
        <w:r w:rsidR="00C848DA">
          <w:rPr>
            <w:noProof/>
            <w:webHidden/>
          </w:rPr>
          <w:instrText xml:space="preserve"> PAGEREF _Toc518911385 \h </w:instrText>
        </w:r>
        <w:r w:rsidR="00C848DA">
          <w:rPr>
            <w:noProof/>
            <w:webHidden/>
          </w:rPr>
        </w:r>
        <w:r w:rsidR="00C848DA">
          <w:rPr>
            <w:noProof/>
            <w:webHidden/>
          </w:rPr>
          <w:fldChar w:fldCharType="separate"/>
        </w:r>
        <w:r w:rsidR="00D555E0">
          <w:rPr>
            <w:noProof/>
            <w:webHidden/>
          </w:rPr>
          <w:t>225</w:t>
        </w:r>
        <w:r w:rsidR="00C848DA">
          <w:rPr>
            <w:noProof/>
            <w:webHidden/>
          </w:rPr>
          <w:fldChar w:fldCharType="end"/>
        </w:r>
      </w:hyperlink>
    </w:p>
    <w:p w14:paraId="40693C99" w14:textId="6A209830" w:rsidR="00C848DA" w:rsidRDefault="00DC46C7">
      <w:pPr>
        <w:pStyle w:val="TOC3"/>
        <w:rPr>
          <w:rFonts w:asciiTheme="minorHAnsi" w:eastAsiaTheme="minorEastAsia" w:hAnsiTheme="minorHAnsi" w:cstheme="minorBidi"/>
          <w:noProof/>
          <w:color w:val="auto"/>
          <w:sz w:val="22"/>
          <w:szCs w:val="22"/>
          <w:lang w:eastAsia="en-US"/>
        </w:rPr>
      </w:pPr>
      <w:hyperlink w:anchor="_Toc518911386" w:history="1">
        <w:r w:rsidR="00C848DA" w:rsidRPr="009B07A0">
          <w:rPr>
            <w:rStyle w:val="Hyperlink"/>
            <w:noProof/>
          </w:rPr>
          <w:t>18.4.5</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MSA – Message Acknowledgement Segment</w:t>
        </w:r>
        <w:r w:rsidR="00C848DA">
          <w:rPr>
            <w:noProof/>
            <w:webHidden/>
          </w:rPr>
          <w:tab/>
        </w:r>
        <w:r w:rsidR="00C848DA">
          <w:rPr>
            <w:noProof/>
            <w:webHidden/>
          </w:rPr>
          <w:fldChar w:fldCharType="begin"/>
        </w:r>
        <w:r w:rsidR="00C848DA">
          <w:rPr>
            <w:noProof/>
            <w:webHidden/>
          </w:rPr>
          <w:instrText xml:space="preserve"> PAGEREF _Toc518911386 \h </w:instrText>
        </w:r>
        <w:r w:rsidR="00C848DA">
          <w:rPr>
            <w:noProof/>
            <w:webHidden/>
          </w:rPr>
        </w:r>
        <w:r w:rsidR="00C848DA">
          <w:rPr>
            <w:noProof/>
            <w:webHidden/>
          </w:rPr>
          <w:fldChar w:fldCharType="separate"/>
        </w:r>
        <w:r w:rsidR="00D555E0">
          <w:rPr>
            <w:noProof/>
            <w:webHidden/>
          </w:rPr>
          <w:t>226</w:t>
        </w:r>
        <w:r w:rsidR="00C848DA">
          <w:rPr>
            <w:noProof/>
            <w:webHidden/>
          </w:rPr>
          <w:fldChar w:fldCharType="end"/>
        </w:r>
      </w:hyperlink>
    </w:p>
    <w:p w14:paraId="20468590" w14:textId="3B45F920" w:rsidR="00C848DA" w:rsidRDefault="00DC46C7">
      <w:pPr>
        <w:pStyle w:val="TOC3"/>
        <w:rPr>
          <w:rFonts w:asciiTheme="minorHAnsi" w:eastAsiaTheme="minorEastAsia" w:hAnsiTheme="minorHAnsi" w:cstheme="minorBidi"/>
          <w:noProof/>
          <w:color w:val="auto"/>
          <w:sz w:val="22"/>
          <w:szCs w:val="22"/>
          <w:lang w:eastAsia="en-US"/>
        </w:rPr>
      </w:pPr>
      <w:hyperlink w:anchor="_Toc518911387" w:history="1">
        <w:r w:rsidR="00C848DA" w:rsidRPr="009B07A0">
          <w:rPr>
            <w:rStyle w:val="Hyperlink"/>
            <w:noProof/>
          </w:rPr>
          <w:t>18.4.6</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PID - Patient Identification Segment</w:t>
        </w:r>
        <w:r w:rsidR="00C848DA">
          <w:rPr>
            <w:noProof/>
            <w:webHidden/>
          </w:rPr>
          <w:tab/>
        </w:r>
        <w:r w:rsidR="00C848DA">
          <w:rPr>
            <w:noProof/>
            <w:webHidden/>
          </w:rPr>
          <w:fldChar w:fldCharType="begin"/>
        </w:r>
        <w:r w:rsidR="00C848DA">
          <w:rPr>
            <w:noProof/>
            <w:webHidden/>
          </w:rPr>
          <w:instrText xml:space="preserve"> PAGEREF _Toc518911387 \h </w:instrText>
        </w:r>
        <w:r w:rsidR="00C848DA">
          <w:rPr>
            <w:noProof/>
            <w:webHidden/>
          </w:rPr>
        </w:r>
        <w:r w:rsidR="00C848DA">
          <w:rPr>
            <w:noProof/>
            <w:webHidden/>
          </w:rPr>
          <w:fldChar w:fldCharType="separate"/>
        </w:r>
        <w:r w:rsidR="00D555E0">
          <w:rPr>
            <w:noProof/>
            <w:webHidden/>
          </w:rPr>
          <w:t>228</w:t>
        </w:r>
        <w:r w:rsidR="00C848DA">
          <w:rPr>
            <w:noProof/>
            <w:webHidden/>
          </w:rPr>
          <w:fldChar w:fldCharType="end"/>
        </w:r>
      </w:hyperlink>
    </w:p>
    <w:p w14:paraId="4C7E9FD5" w14:textId="0505445C" w:rsidR="00C848DA" w:rsidRDefault="00DC46C7">
      <w:pPr>
        <w:pStyle w:val="TOC3"/>
        <w:rPr>
          <w:rFonts w:asciiTheme="minorHAnsi" w:eastAsiaTheme="minorEastAsia" w:hAnsiTheme="minorHAnsi" w:cstheme="minorBidi"/>
          <w:noProof/>
          <w:color w:val="auto"/>
          <w:sz w:val="22"/>
          <w:szCs w:val="22"/>
          <w:lang w:eastAsia="en-US"/>
        </w:rPr>
      </w:pPr>
      <w:hyperlink w:anchor="_Toc518911388" w:history="1">
        <w:r w:rsidR="00C848DA" w:rsidRPr="009B07A0">
          <w:rPr>
            <w:rStyle w:val="Hyperlink"/>
            <w:noProof/>
          </w:rPr>
          <w:t>18.4.7</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ORC-Common Order Segment</w:t>
        </w:r>
        <w:r w:rsidR="00C848DA">
          <w:rPr>
            <w:noProof/>
            <w:webHidden/>
          </w:rPr>
          <w:tab/>
        </w:r>
        <w:r w:rsidR="00C848DA">
          <w:rPr>
            <w:noProof/>
            <w:webHidden/>
          </w:rPr>
          <w:fldChar w:fldCharType="begin"/>
        </w:r>
        <w:r w:rsidR="00C848DA">
          <w:rPr>
            <w:noProof/>
            <w:webHidden/>
          </w:rPr>
          <w:instrText xml:space="preserve"> PAGEREF _Toc518911388 \h </w:instrText>
        </w:r>
        <w:r w:rsidR="00C848DA">
          <w:rPr>
            <w:noProof/>
            <w:webHidden/>
          </w:rPr>
        </w:r>
        <w:r w:rsidR="00C848DA">
          <w:rPr>
            <w:noProof/>
            <w:webHidden/>
          </w:rPr>
          <w:fldChar w:fldCharType="separate"/>
        </w:r>
        <w:r w:rsidR="00D555E0">
          <w:rPr>
            <w:noProof/>
            <w:webHidden/>
          </w:rPr>
          <w:t>230</w:t>
        </w:r>
        <w:r w:rsidR="00C848DA">
          <w:rPr>
            <w:noProof/>
            <w:webHidden/>
          </w:rPr>
          <w:fldChar w:fldCharType="end"/>
        </w:r>
      </w:hyperlink>
    </w:p>
    <w:p w14:paraId="30C682E6" w14:textId="730573CB" w:rsidR="00C848DA" w:rsidRDefault="00DC46C7">
      <w:pPr>
        <w:pStyle w:val="TOC3"/>
        <w:rPr>
          <w:rFonts w:asciiTheme="minorHAnsi" w:eastAsiaTheme="minorEastAsia" w:hAnsiTheme="minorHAnsi" w:cstheme="minorBidi"/>
          <w:noProof/>
          <w:color w:val="auto"/>
          <w:sz w:val="22"/>
          <w:szCs w:val="22"/>
          <w:lang w:eastAsia="en-US"/>
        </w:rPr>
      </w:pPr>
      <w:hyperlink w:anchor="_Toc518911389" w:history="1">
        <w:r w:rsidR="00C848DA" w:rsidRPr="009B07A0">
          <w:rPr>
            <w:rStyle w:val="Hyperlink"/>
            <w:noProof/>
          </w:rPr>
          <w:t>18.4.8</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RQD-Requisition Detail Segment</w:t>
        </w:r>
        <w:r w:rsidR="00C848DA">
          <w:rPr>
            <w:noProof/>
            <w:webHidden/>
          </w:rPr>
          <w:tab/>
        </w:r>
        <w:r w:rsidR="00C848DA">
          <w:rPr>
            <w:noProof/>
            <w:webHidden/>
          </w:rPr>
          <w:fldChar w:fldCharType="begin"/>
        </w:r>
        <w:r w:rsidR="00C848DA">
          <w:rPr>
            <w:noProof/>
            <w:webHidden/>
          </w:rPr>
          <w:instrText xml:space="preserve"> PAGEREF _Toc518911389 \h </w:instrText>
        </w:r>
        <w:r w:rsidR="00C848DA">
          <w:rPr>
            <w:noProof/>
            <w:webHidden/>
          </w:rPr>
        </w:r>
        <w:r w:rsidR="00C848DA">
          <w:rPr>
            <w:noProof/>
            <w:webHidden/>
          </w:rPr>
          <w:fldChar w:fldCharType="separate"/>
        </w:r>
        <w:r w:rsidR="00D555E0">
          <w:rPr>
            <w:noProof/>
            <w:webHidden/>
          </w:rPr>
          <w:t>231</w:t>
        </w:r>
        <w:r w:rsidR="00C848DA">
          <w:rPr>
            <w:noProof/>
            <w:webHidden/>
          </w:rPr>
          <w:fldChar w:fldCharType="end"/>
        </w:r>
      </w:hyperlink>
    </w:p>
    <w:p w14:paraId="4A988733" w14:textId="0B0508B0" w:rsidR="00C848DA" w:rsidRDefault="00DC46C7">
      <w:pPr>
        <w:pStyle w:val="TOC3"/>
        <w:rPr>
          <w:rFonts w:asciiTheme="minorHAnsi" w:eastAsiaTheme="minorEastAsia" w:hAnsiTheme="minorHAnsi" w:cstheme="minorBidi"/>
          <w:noProof/>
          <w:color w:val="auto"/>
          <w:sz w:val="22"/>
          <w:szCs w:val="22"/>
          <w:lang w:eastAsia="en-US"/>
        </w:rPr>
      </w:pPr>
      <w:hyperlink w:anchor="_Toc518911390" w:history="1">
        <w:r w:rsidR="00C848DA" w:rsidRPr="009B07A0">
          <w:rPr>
            <w:rStyle w:val="Hyperlink"/>
            <w:noProof/>
          </w:rPr>
          <w:t>18.4.9</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NTE – Notes and Comments</w:t>
        </w:r>
        <w:r w:rsidR="00C848DA">
          <w:rPr>
            <w:noProof/>
            <w:webHidden/>
          </w:rPr>
          <w:tab/>
        </w:r>
        <w:r w:rsidR="00C848DA">
          <w:rPr>
            <w:noProof/>
            <w:webHidden/>
          </w:rPr>
          <w:fldChar w:fldCharType="begin"/>
        </w:r>
        <w:r w:rsidR="00C848DA">
          <w:rPr>
            <w:noProof/>
            <w:webHidden/>
          </w:rPr>
          <w:instrText xml:space="preserve"> PAGEREF _Toc518911390 \h </w:instrText>
        </w:r>
        <w:r w:rsidR="00C848DA">
          <w:rPr>
            <w:noProof/>
            <w:webHidden/>
          </w:rPr>
        </w:r>
        <w:r w:rsidR="00C848DA">
          <w:rPr>
            <w:noProof/>
            <w:webHidden/>
          </w:rPr>
          <w:fldChar w:fldCharType="separate"/>
        </w:r>
        <w:r w:rsidR="00D555E0">
          <w:rPr>
            <w:noProof/>
            <w:webHidden/>
          </w:rPr>
          <w:t>232</w:t>
        </w:r>
        <w:r w:rsidR="00C848DA">
          <w:rPr>
            <w:noProof/>
            <w:webHidden/>
          </w:rPr>
          <w:fldChar w:fldCharType="end"/>
        </w:r>
      </w:hyperlink>
    </w:p>
    <w:p w14:paraId="58877A9B" w14:textId="1ABF85E6"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91" w:history="1">
        <w:r w:rsidR="00C848DA" w:rsidRPr="009B07A0">
          <w:rPr>
            <w:rStyle w:val="Hyperlink"/>
            <w:noProof/>
          </w:rPr>
          <w:t>18.5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Trigger Events and Message Definitions</w:t>
        </w:r>
        <w:r w:rsidR="00C848DA">
          <w:rPr>
            <w:noProof/>
            <w:webHidden/>
          </w:rPr>
          <w:tab/>
        </w:r>
        <w:r w:rsidR="00C848DA">
          <w:rPr>
            <w:noProof/>
            <w:webHidden/>
          </w:rPr>
          <w:fldChar w:fldCharType="begin"/>
        </w:r>
        <w:r w:rsidR="00C848DA">
          <w:rPr>
            <w:noProof/>
            <w:webHidden/>
          </w:rPr>
          <w:instrText xml:space="preserve"> PAGEREF _Toc518911391 \h </w:instrText>
        </w:r>
        <w:r w:rsidR="00C848DA">
          <w:rPr>
            <w:noProof/>
            <w:webHidden/>
          </w:rPr>
        </w:r>
        <w:r w:rsidR="00C848DA">
          <w:rPr>
            <w:noProof/>
            <w:webHidden/>
          </w:rPr>
          <w:fldChar w:fldCharType="separate"/>
        </w:r>
        <w:r w:rsidR="00D555E0">
          <w:rPr>
            <w:noProof/>
            <w:webHidden/>
          </w:rPr>
          <w:t>233</w:t>
        </w:r>
        <w:r w:rsidR="00C848DA">
          <w:rPr>
            <w:noProof/>
            <w:webHidden/>
          </w:rPr>
          <w:fldChar w:fldCharType="end"/>
        </w:r>
      </w:hyperlink>
    </w:p>
    <w:p w14:paraId="6077664C" w14:textId="1D8A606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92" w:history="1">
        <w:r w:rsidR="00C848DA" w:rsidRPr="009B07A0">
          <w:rPr>
            <w:rStyle w:val="Hyperlink"/>
            <w:noProof/>
          </w:rPr>
          <w:t>18.6</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ORM - General Order Message (event O01)</w:t>
        </w:r>
        <w:r w:rsidR="00C848DA">
          <w:rPr>
            <w:noProof/>
            <w:webHidden/>
          </w:rPr>
          <w:tab/>
        </w:r>
        <w:r w:rsidR="00C848DA">
          <w:rPr>
            <w:noProof/>
            <w:webHidden/>
          </w:rPr>
          <w:fldChar w:fldCharType="begin"/>
        </w:r>
        <w:r w:rsidR="00C848DA">
          <w:rPr>
            <w:noProof/>
            <w:webHidden/>
          </w:rPr>
          <w:instrText xml:space="preserve"> PAGEREF _Toc518911392 \h </w:instrText>
        </w:r>
        <w:r w:rsidR="00C848DA">
          <w:rPr>
            <w:noProof/>
            <w:webHidden/>
          </w:rPr>
        </w:r>
        <w:r w:rsidR="00C848DA">
          <w:rPr>
            <w:noProof/>
            <w:webHidden/>
          </w:rPr>
          <w:fldChar w:fldCharType="separate"/>
        </w:r>
        <w:r w:rsidR="00D555E0">
          <w:rPr>
            <w:noProof/>
            <w:webHidden/>
          </w:rPr>
          <w:t>233</w:t>
        </w:r>
        <w:r w:rsidR="00C848DA">
          <w:rPr>
            <w:noProof/>
            <w:webHidden/>
          </w:rPr>
          <w:fldChar w:fldCharType="end"/>
        </w:r>
      </w:hyperlink>
    </w:p>
    <w:p w14:paraId="5F9C5137" w14:textId="3071111A"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93" w:history="1">
        <w:r w:rsidR="00C848DA" w:rsidRPr="009B07A0">
          <w:rPr>
            <w:rStyle w:val="Hyperlink"/>
            <w:noProof/>
          </w:rPr>
          <w:t>18.7</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ORR – General Order Response Message response to any ORM (event O02)</w:t>
        </w:r>
        <w:r w:rsidR="00C848DA">
          <w:rPr>
            <w:noProof/>
            <w:webHidden/>
          </w:rPr>
          <w:tab/>
        </w:r>
        <w:r w:rsidR="00C848DA">
          <w:rPr>
            <w:noProof/>
            <w:webHidden/>
          </w:rPr>
          <w:fldChar w:fldCharType="begin"/>
        </w:r>
        <w:r w:rsidR="00C848DA">
          <w:rPr>
            <w:noProof/>
            <w:webHidden/>
          </w:rPr>
          <w:instrText xml:space="preserve"> PAGEREF _Toc518911393 \h </w:instrText>
        </w:r>
        <w:r w:rsidR="00C848DA">
          <w:rPr>
            <w:noProof/>
            <w:webHidden/>
          </w:rPr>
        </w:r>
        <w:r w:rsidR="00C848DA">
          <w:rPr>
            <w:noProof/>
            <w:webHidden/>
          </w:rPr>
          <w:fldChar w:fldCharType="separate"/>
        </w:r>
        <w:r w:rsidR="00D555E0">
          <w:rPr>
            <w:noProof/>
            <w:webHidden/>
          </w:rPr>
          <w:t>233</w:t>
        </w:r>
        <w:r w:rsidR="00C848DA">
          <w:rPr>
            <w:noProof/>
            <w:webHidden/>
          </w:rPr>
          <w:fldChar w:fldCharType="end"/>
        </w:r>
      </w:hyperlink>
    </w:p>
    <w:p w14:paraId="0AE4A27F" w14:textId="1EC353B8" w:rsidR="00C848DA" w:rsidRDefault="00DC46C7">
      <w:pPr>
        <w:pStyle w:val="TOC2"/>
        <w:rPr>
          <w:rFonts w:asciiTheme="minorHAnsi" w:eastAsiaTheme="minorEastAsia" w:hAnsiTheme="minorHAnsi" w:cstheme="minorBidi"/>
          <w:b w:val="0"/>
          <w:noProof/>
          <w:color w:val="auto"/>
          <w:sz w:val="22"/>
          <w:szCs w:val="22"/>
          <w:lang w:eastAsia="en-US"/>
        </w:rPr>
      </w:pPr>
      <w:hyperlink w:anchor="_Toc518911394" w:history="1">
        <w:r w:rsidR="00C848DA" w:rsidRPr="009B07A0">
          <w:rPr>
            <w:rStyle w:val="Hyperlink"/>
            <w:noProof/>
          </w:rPr>
          <w:t>18.8</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Supported and User Defined HL7 Tables</w:t>
        </w:r>
        <w:r w:rsidR="00C848DA">
          <w:rPr>
            <w:noProof/>
            <w:webHidden/>
          </w:rPr>
          <w:tab/>
        </w:r>
        <w:r w:rsidR="00C848DA">
          <w:rPr>
            <w:noProof/>
            <w:webHidden/>
          </w:rPr>
          <w:fldChar w:fldCharType="begin"/>
        </w:r>
        <w:r w:rsidR="00C848DA">
          <w:rPr>
            <w:noProof/>
            <w:webHidden/>
          </w:rPr>
          <w:instrText xml:space="preserve"> PAGEREF _Toc518911394 \h </w:instrText>
        </w:r>
        <w:r w:rsidR="00C848DA">
          <w:rPr>
            <w:noProof/>
            <w:webHidden/>
          </w:rPr>
        </w:r>
        <w:r w:rsidR="00C848DA">
          <w:rPr>
            <w:noProof/>
            <w:webHidden/>
          </w:rPr>
          <w:fldChar w:fldCharType="separate"/>
        </w:r>
        <w:r w:rsidR="00D555E0">
          <w:rPr>
            <w:noProof/>
            <w:webHidden/>
          </w:rPr>
          <w:t>234</w:t>
        </w:r>
        <w:r w:rsidR="00C848DA">
          <w:rPr>
            <w:noProof/>
            <w:webHidden/>
          </w:rPr>
          <w:fldChar w:fldCharType="end"/>
        </w:r>
      </w:hyperlink>
    </w:p>
    <w:p w14:paraId="003A8AC1" w14:textId="3D6B2152" w:rsidR="00C848DA" w:rsidRDefault="00DC46C7">
      <w:pPr>
        <w:pStyle w:val="TOC3"/>
        <w:rPr>
          <w:rFonts w:asciiTheme="minorHAnsi" w:eastAsiaTheme="minorEastAsia" w:hAnsiTheme="minorHAnsi" w:cstheme="minorBidi"/>
          <w:noProof/>
          <w:color w:val="auto"/>
          <w:sz w:val="22"/>
          <w:szCs w:val="22"/>
          <w:lang w:eastAsia="en-US"/>
        </w:rPr>
      </w:pPr>
      <w:hyperlink w:anchor="_Toc518911395" w:history="1">
        <w:r w:rsidR="00C848DA" w:rsidRPr="009B07A0">
          <w:rPr>
            <w:rStyle w:val="Hyperlink"/>
            <w:noProof/>
          </w:rPr>
          <w:t>18.8.1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0003 - Event Type Code</w:t>
        </w:r>
        <w:r w:rsidR="00C848DA">
          <w:rPr>
            <w:noProof/>
            <w:webHidden/>
          </w:rPr>
          <w:tab/>
        </w:r>
        <w:r w:rsidR="00C848DA">
          <w:rPr>
            <w:noProof/>
            <w:webHidden/>
          </w:rPr>
          <w:fldChar w:fldCharType="begin"/>
        </w:r>
        <w:r w:rsidR="00C848DA">
          <w:rPr>
            <w:noProof/>
            <w:webHidden/>
          </w:rPr>
          <w:instrText xml:space="preserve"> PAGEREF _Toc518911395 \h </w:instrText>
        </w:r>
        <w:r w:rsidR="00C848DA">
          <w:rPr>
            <w:noProof/>
            <w:webHidden/>
          </w:rPr>
        </w:r>
        <w:r w:rsidR="00C848DA">
          <w:rPr>
            <w:noProof/>
            <w:webHidden/>
          </w:rPr>
          <w:fldChar w:fldCharType="separate"/>
        </w:r>
        <w:r w:rsidR="00D555E0">
          <w:rPr>
            <w:noProof/>
            <w:webHidden/>
          </w:rPr>
          <w:t>234</w:t>
        </w:r>
        <w:r w:rsidR="00C848DA">
          <w:rPr>
            <w:noProof/>
            <w:webHidden/>
          </w:rPr>
          <w:fldChar w:fldCharType="end"/>
        </w:r>
      </w:hyperlink>
    </w:p>
    <w:p w14:paraId="60E9AC75" w14:textId="1E76CC37" w:rsidR="00C848DA" w:rsidRDefault="00DC46C7">
      <w:pPr>
        <w:pStyle w:val="TOC3"/>
        <w:rPr>
          <w:rFonts w:asciiTheme="minorHAnsi" w:eastAsiaTheme="minorEastAsia" w:hAnsiTheme="minorHAnsi" w:cstheme="minorBidi"/>
          <w:noProof/>
          <w:color w:val="auto"/>
          <w:sz w:val="22"/>
          <w:szCs w:val="22"/>
          <w:lang w:eastAsia="en-US"/>
        </w:rPr>
      </w:pPr>
      <w:hyperlink w:anchor="_Toc518911396" w:history="1">
        <w:r w:rsidR="00C848DA" w:rsidRPr="009B07A0">
          <w:rPr>
            <w:rStyle w:val="Hyperlink"/>
            <w:noProof/>
          </w:rPr>
          <w:t>18.8.2</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0008 – Acknowledgment Code</w:t>
        </w:r>
        <w:r w:rsidR="00C848DA">
          <w:rPr>
            <w:noProof/>
            <w:webHidden/>
          </w:rPr>
          <w:tab/>
        </w:r>
        <w:r w:rsidR="00C848DA">
          <w:rPr>
            <w:noProof/>
            <w:webHidden/>
          </w:rPr>
          <w:fldChar w:fldCharType="begin"/>
        </w:r>
        <w:r w:rsidR="00C848DA">
          <w:rPr>
            <w:noProof/>
            <w:webHidden/>
          </w:rPr>
          <w:instrText xml:space="preserve"> PAGEREF _Toc518911396 \h </w:instrText>
        </w:r>
        <w:r w:rsidR="00C848DA">
          <w:rPr>
            <w:noProof/>
            <w:webHidden/>
          </w:rPr>
        </w:r>
        <w:r w:rsidR="00C848DA">
          <w:rPr>
            <w:noProof/>
            <w:webHidden/>
          </w:rPr>
          <w:fldChar w:fldCharType="separate"/>
        </w:r>
        <w:r w:rsidR="00D555E0">
          <w:rPr>
            <w:noProof/>
            <w:webHidden/>
          </w:rPr>
          <w:t>234</w:t>
        </w:r>
        <w:r w:rsidR="00C848DA">
          <w:rPr>
            <w:noProof/>
            <w:webHidden/>
          </w:rPr>
          <w:fldChar w:fldCharType="end"/>
        </w:r>
      </w:hyperlink>
    </w:p>
    <w:p w14:paraId="7F89F3FF" w14:textId="61A71012" w:rsidR="00C848DA" w:rsidRDefault="00DC46C7">
      <w:pPr>
        <w:pStyle w:val="TOC3"/>
        <w:rPr>
          <w:rFonts w:asciiTheme="minorHAnsi" w:eastAsiaTheme="minorEastAsia" w:hAnsiTheme="minorHAnsi" w:cstheme="minorBidi"/>
          <w:noProof/>
          <w:color w:val="auto"/>
          <w:sz w:val="22"/>
          <w:szCs w:val="22"/>
          <w:lang w:eastAsia="en-US"/>
        </w:rPr>
      </w:pPr>
      <w:hyperlink w:anchor="_Toc518911397" w:history="1">
        <w:r w:rsidR="00C848DA" w:rsidRPr="009B07A0">
          <w:rPr>
            <w:rStyle w:val="Hyperlink"/>
            <w:noProof/>
          </w:rPr>
          <w:t>18.8.3</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0076 - Message Type</w:t>
        </w:r>
        <w:r w:rsidR="00C848DA">
          <w:rPr>
            <w:noProof/>
            <w:webHidden/>
          </w:rPr>
          <w:tab/>
        </w:r>
        <w:r w:rsidR="00C848DA">
          <w:rPr>
            <w:noProof/>
            <w:webHidden/>
          </w:rPr>
          <w:fldChar w:fldCharType="begin"/>
        </w:r>
        <w:r w:rsidR="00C848DA">
          <w:rPr>
            <w:noProof/>
            <w:webHidden/>
          </w:rPr>
          <w:instrText xml:space="preserve"> PAGEREF _Toc518911397 \h </w:instrText>
        </w:r>
        <w:r w:rsidR="00C848DA">
          <w:rPr>
            <w:noProof/>
            <w:webHidden/>
          </w:rPr>
        </w:r>
        <w:r w:rsidR="00C848DA">
          <w:rPr>
            <w:noProof/>
            <w:webHidden/>
          </w:rPr>
          <w:fldChar w:fldCharType="separate"/>
        </w:r>
        <w:r w:rsidR="00D555E0">
          <w:rPr>
            <w:noProof/>
            <w:webHidden/>
          </w:rPr>
          <w:t>234</w:t>
        </w:r>
        <w:r w:rsidR="00C848DA">
          <w:rPr>
            <w:noProof/>
            <w:webHidden/>
          </w:rPr>
          <w:fldChar w:fldCharType="end"/>
        </w:r>
      </w:hyperlink>
    </w:p>
    <w:p w14:paraId="6A6270A6" w14:textId="33E06BC1" w:rsidR="00C848DA" w:rsidRDefault="00DC46C7">
      <w:pPr>
        <w:pStyle w:val="TOC3"/>
        <w:rPr>
          <w:rFonts w:asciiTheme="minorHAnsi" w:eastAsiaTheme="minorEastAsia" w:hAnsiTheme="minorHAnsi" w:cstheme="minorBidi"/>
          <w:noProof/>
          <w:color w:val="auto"/>
          <w:sz w:val="22"/>
          <w:szCs w:val="22"/>
          <w:lang w:eastAsia="en-US"/>
        </w:rPr>
      </w:pPr>
      <w:hyperlink w:anchor="_Toc518911398" w:history="1">
        <w:r w:rsidR="00C848DA" w:rsidRPr="009B07A0">
          <w:rPr>
            <w:rStyle w:val="Hyperlink"/>
            <w:noProof/>
          </w:rPr>
          <w:t>18.8.4</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Table 0119 – Order Control Codes</w:t>
        </w:r>
        <w:r w:rsidR="00C848DA">
          <w:rPr>
            <w:noProof/>
            <w:webHidden/>
          </w:rPr>
          <w:tab/>
        </w:r>
        <w:r w:rsidR="00C848DA">
          <w:rPr>
            <w:noProof/>
            <w:webHidden/>
          </w:rPr>
          <w:fldChar w:fldCharType="begin"/>
        </w:r>
        <w:r w:rsidR="00C848DA">
          <w:rPr>
            <w:noProof/>
            <w:webHidden/>
          </w:rPr>
          <w:instrText xml:space="preserve"> PAGEREF _Toc518911398 \h </w:instrText>
        </w:r>
        <w:r w:rsidR="00C848DA">
          <w:rPr>
            <w:noProof/>
            <w:webHidden/>
          </w:rPr>
        </w:r>
        <w:r w:rsidR="00C848DA">
          <w:rPr>
            <w:noProof/>
            <w:webHidden/>
          </w:rPr>
          <w:fldChar w:fldCharType="separate"/>
        </w:r>
        <w:r w:rsidR="00D555E0">
          <w:rPr>
            <w:noProof/>
            <w:webHidden/>
          </w:rPr>
          <w:t>235</w:t>
        </w:r>
        <w:r w:rsidR="00C848DA">
          <w:rPr>
            <w:noProof/>
            <w:webHidden/>
          </w:rPr>
          <w:fldChar w:fldCharType="end"/>
        </w:r>
      </w:hyperlink>
    </w:p>
    <w:p w14:paraId="5D88899D" w14:textId="68879C13" w:rsidR="00C848DA" w:rsidRDefault="00DC46C7">
      <w:pPr>
        <w:pStyle w:val="TOC1"/>
        <w:rPr>
          <w:rFonts w:asciiTheme="minorHAnsi" w:eastAsiaTheme="minorEastAsia" w:hAnsiTheme="minorHAnsi" w:cstheme="minorBidi"/>
          <w:b w:val="0"/>
          <w:noProof/>
          <w:color w:val="auto"/>
          <w:sz w:val="22"/>
          <w:szCs w:val="22"/>
          <w:lang w:eastAsia="en-US"/>
        </w:rPr>
      </w:pPr>
      <w:hyperlink w:anchor="_Toc518911399" w:history="1">
        <w:r w:rsidR="00C848DA" w:rsidRPr="009B07A0">
          <w:rPr>
            <w:rStyle w:val="Hyperlink"/>
            <w:noProof/>
          </w:rPr>
          <w:t>19</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GENERIC PID, EVN, PV1 SEGMENT BUILDER ESTABLISHED BY MPI</w:t>
        </w:r>
        <w:r w:rsidR="00C848DA">
          <w:rPr>
            <w:noProof/>
            <w:webHidden/>
          </w:rPr>
          <w:tab/>
        </w:r>
        <w:r w:rsidR="00C848DA">
          <w:rPr>
            <w:noProof/>
            <w:webHidden/>
          </w:rPr>
          <w:fldChar w:fldCharType="begin"/>
        </w:r>
        <w:r w:rsidR="00C848DA">
          <w:rPr>
            <w:noProof/>
            <w:webHidden/>
          </w:rPr>
          <w:instrText xml:space="preserve"> PAGEREF _Toc518911399 \h </w:instrText>
        </w:r>
        <w:r w:rsidR="00C848DA">
          <w:rPr>
            <w:noProof/>
            <w:webHidden/>
          </w:rPr>
        </w:r>
        <w:r w:rsidR="00C848DA">
          <w:rPr>
            <w:noProof/>
            <w:webHidden/>
          </w:rPr>
          <w:fldChar w:fldCharType="separate"/>
        </w:r>
        <w:r w:rsidR="00D555E0">
          <w:rPr>
            <w:noProof/>
            <w:webHidden/>
          </w:rPr>
          <w:t>236</w:t>
        </w:r>
        <w:r w:rsidR="00C848DA">
          <w:rPr>
            <w:noProof/>
            <w:webHidden/>
          </w:rPr>
          <w:fldChar w:fldCharType="end"/>
        </w:r>
      </w:hyperlink>
    </w:p>
    <w:p w14:paraId="5A1428CC" w14:textId="5AF99928"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0" w:history="1">
        <w:r w:rsidR="00C848DA" w:rsidRPr="009B07A0">
          <w:rPr>
            <w:rStyle w:val="Hyperlink"/>
            <w:noProof/>
          </w:rPr>
          <w:t>19.1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Integration Agreement (IA) #3630</w:t>
        </w:r>
        <w:r w:rsidR="00C848DA">
          <w:rPr>
            <w:noProof/>
            <w:webHidden/>
          </w:rPr>
          <w:tab/>
        </w:r>
        <w:r w:rsidR="00C848DA">
          <w:rPr>
            <w:noProof/>
            <w:webHidden/>
          </w:rPr>
          <w:fldChar w:fldCharType="begin"/>
        </w:r>
        <w:r w:rsidR="00C848DA">
          <w:rPr>
            <w:noProof/>
            <w:webHidden/>
          </w:rPr>
          <w:instrText xml:space="preserve"> PAGEREF _Toc518911400 \h </w:instrText>
        </w:r>
        <w:r w:rsidR="00C848DA">
          <w:rPr>
            <w:noProof/>
            <w:webHidden/>
          </w:rPr>
        </w:r>
        <w:r w:rsidR="00C848DA">
          <w:rPr>
            <w:noProof/>
            <w:webHidden/>
          </w:rPr>
          <w:fldChar w:fldCharType="separate"/>
        </w:r>
        <w:r w:rsidR="00D555E0">
          <w:rPr>
            <w:noProof/>
            <w:webHidden/>
          </w:rPr>
          <w:t>236</w:t>
        </w:r>
        <w:r w:rsidR="00C848DA">
          <w:rPr>
            <w:noProof/>
            <w:webHidden/>
          </w:rPr>
          <w:fldChar w:fldCharType="end"/>
        </w:r>
      </w:hyperlink>
    </w:p>
    <w:p w14:paraId="526DEF01" w14:textId="1A758A38" w:rsidR="00C848DA" w:rsidRDefault="00DC46C7">
      <w:pPr>
        <w:pStyle w:val="TOC3"/>
        <w:rPr>
          <w:rFonts w:asciiTheme="minorHAnsi" w:eastAsiaTheme="minorEastAsia" w:hAnsiTheme="minorHAnsi" w:cstheme="minorBidi"/>
          <w:noProof/>
          <w:color w:val="auto"/>
          <w:sz w:val="22"/>
          <w:szCs w:val="22"/>
          <w:lang w:eastAsia="en-US"/>
        </w:rPr>
      </w:pPr>
      <w:hyperlink w:anchor="_Toc518911401" w:history="1">
        <w:r w:rsidR="00C848DA" w:rsidRPr="009B07A0">
          <w:rPr>
            <w:rStyle w:val="Hyperlink"/>
            <w:noProof/>
          </w:rPr>
          <w:t>19.1.1</w:t>
        </w:r>
        <w:r w:rsidR="00C848DA">
          <w:rPr>
            <w:rFonts w:asciiTheme="minorHAnsi" w:eastAsiaTheme="minorEastAsia" w:hAnsiTheme="minorHAnsi" w:cstheme="minorBidi"/>
            <w:noProof/>
            <w:color w:val="auto"/>
            <w:sz w:val="22"/>
            <w:szCs w:val="22"/>
            <w:lang w:eastAsia="en-US"/>
          </w:rPr>
          <w:tab/>
        </w:r>
        <w:r w:rsidR="00C848DA" w:rsidRPr="009B07A0">
          <w:rPr>
            <w:rStyle w:val="Hyperlink"/>
            <w:noProof/>
          </w:rPr>
          <w:t>Custodial Package</w:t>
        </w:r>
        <w:r w:rsidR="00C848DA">
          <w:rPr>
            <w:noProof/>
            <w:webHidden/>
          </w:rPr>
          <w:tab/>
        </w:r>
        <w:r w:rsidR="00C848DA">
          <w:rPr>
            <w:noProof/>
            <w:webHidden/>
          </w:rPr>
          <w:fldChar w:fldCharType="begin"/>
        </w:r>
        <w:r w:rsidR="00C848DA">
          <w:rPr>
            <w:noProof/>
            <w:webHidden/>
          </w:rPr>
          <w:instrText xml:space="preserve"> PAGEREF _Toc518911401 \h </w:instrText>
        </w:r>
        <w:r w:rsidR="00C848DA">
          <w:rPr>
            <w:noProof/>
            <w:webHidden/>
          </w:rPr>
        </w:r>
        <w:r w:rsidR="00C848DA">
          <w:rPr>
            <w:noProof/>
            <w:webHidden/>
          </w:rPr>
          <w:fldChar w:fldCharType="separate"/>
        </w:r>
        <w:r w:rsidR="00D555E0">
          <w:rPr>
            <w:noProof/>
            <w:webHidden/>
          </w:rPr>
          <w:t>236</w:t>
        </w:r>
        <w:r w:rsidR="00C848DA">
          <w:rPr>
            <w:noProof/>
            <w:webHidden/>
          </w:rPr>
          <w:fldChar w:fldCharType="end"/>
        </w:r>
      </w:hyperlink>
    </w:p>
    <w:p w14:paraId="5E76CB7C" w14:textId="15FDC3E1"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2" w:history="1">
        <w:r w:rsidR="00C848DA" w:rsidRPr="009B07A0">
          <w:rPr>
            <w:rStyle w:val="Hyperlink"/>
            <w:noProof/>
          </w:rPr>
          <w:t>19.2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API: BLDEVN^VAFCQRY</w:t>
        </w:r>
        <w:r w:rsidR="00C848DA">
          <w:rPr>
            <w:noProof/>
            <w:webHidden/>
          </w:rPr>
          <w:tab/>
        </w:r>
        <w:r w:rsidR="00C848DA">
          <w:rPr>
            <w:noProof/>
            <w:webHidden/>
          </w:rPr>
          <w:fldChar w:fldCharType="begin"/>
        </w:r>
        <w:r w:rsidR="00C848DA">
          <w:rPr>
            <w:noProof/>
            <w:webHidden/>
          </w:rPr>
          <w:instrText xml:space="preserve"> PAGEREF _Toc518911402 \h </w:instrText>
        </w:r>
        <w:r w:rsidR="00C848DA">
          <w:rPr>
            <w:noProof/>
            <w:webHidden/>
          </w:rPr>
        </w:r>
        <w:r w:rsidR="00C848DA">
          <w:rPr>
            <w:noProof/>
            <w:webHidden/>
          </w:rPr>
          <w:fldChar w:fldCharType="separate"/>
        </w:r>
        <w:r w:rsidR="00D555E0">
          <w:rPr>
            <w:noProof/>
            <w:webHidden/>
          </w:rPr>
          <w:t>237</w:t>
        </w:r>
        <w:r w:rsidR="00C848DA">
          <w:rPr>
            <w:noProof/>
            <w:webHidden/>
          </w:rPr>
          <w:fldChar w:fldCharType="end"/>
        </w:r>
      </w:hyperlink>
    </w:p>
    <w:p w14:paraId="0E6930E3" w14:textId="797084F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3" w:history="1">
        <w:r w:rsidR="00C848DA" w:rsidRPr="009B07A0">
          <w:rPr>
            <w:rStyle w:val="Hyperlink"/>
            <w:noProof/>
          </w:rPr>
          <w:t>19.3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API: BLDPD1^VAFCQRY</w:t>
        </w:r>
        <w:r w:rsidR="00C848DA">
          <w:rPr>
            <w:noProof/>
            <w:webHidden/>
          </w:rPr>
          <w:tab/>
        </w:r>
        <w:r w:rsidR="00C848DA">
          <w:rPr>
            <w:noProof/>
            <w:webHidden/>
          </w:rPr>
          <w:fldChar w:fldCharType="begin"/>
        </w:r>
        <w:r w:rsidR="00C848DA">
          <w:rPr>
            <w:noProof/>
            <w:webHidden/>
          </w:rPr>
          <w:instrText xml:space="preserve"> PAGEREF _Toc518911403 \h </w:instrText>
        </w:r>
        <w:r w:rsidR="00C848DA">
          <w:rPr>
            <w:noProof/>
            <w:webHidden/>
          </w:rPr>
        </w:r>
        <w:r w:rsidR="00C848DA">
          <w:rPr>
            <w:noProof/>
            <w:webHidden/>
          </w:rPr>
          <w:fldChar w:fldCharType="separate"/>
        </w:r>
        <w:r w:rsidR="00D555E0">
          <w:rPr>
            <w:noProof/>
            <w:webHidden/>
          </w:rPr>
          <w:t>237</w:t>
        </w:r>
        <w:r w:rsidR="00C848DA">
          <w:rPr>
            <w:noProof/>
            <w:webHidden/>
          </w:rPr>
          <w:fldChar w:fldCharType="end"/>
        </w:r>
      </w:hyperlink>
    </w:p>
    <w:p w14:paraId="748529F6" w14:textId="7889C60C"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4" w:history="1">
        <w:r w:rsidR="00C848DA" w:rsidRPr="009B07A0">
          <w:rPr>
            <w:rStyle w:val="Hyperlink"/>
            <w:noProof/>
          </w:rPr>
          <w:t>19.4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API: BLDPID^VAFCQRY</w:t>
        </w:r>
        <w:r w:rsidR="00C848DA">
          <w:rPr>
            <w:noProof/>
            <w:webHidden/>
          </w:rPr>
          <w:tab/>
        </w:r>
        <w:r w:rsidR="00C848DA">
          <w:rPr>
            <w:noProof/>
            <w:webHidden/>
          </w:rPr>
          <w:fldChar w:fldCharType="begin"/>
        </w:r>
        <w:r w:rsidR="00C848DA">
          <w:rPr>
            <w:noProof/>
            <w:webHidden/>
          </w:rPr>
          <w:instrText xml:space="preserve"> PAGEREF _Toc518911404 \h </w:instrText>
        </w:r>
        <w:r w:rsidR="00C848DA">
          <w:rPr>
            <w:noProof/>
            <w:webHidden/>
          </w:rPr>
        </w:r>
        <w:r w:rsidR="00C848DA">
          <w:rPr>
            <w:noProof/>
            <w:webHidden/>
          </w:rPr>
          <w:fldChar w:fldCharType="separate"/>
        </w:r>
        <w:r w:rsidR="00D555E0">
          <w:rPr>
            <w:noProof/>
            <w:webHidden/>
          </w:rPr>
          <w:t>237</w:t>
        </w:r>
        <w:r w:rsidR="00C848DA">
          <w:rPr>
            <w:noProof/>
            <w:webHidden/>
          </w:rPr>
          <w:fldChar w:fldCharType="end"/>
        </w:r>
      </w:hyperlink>
    </w:p>
    <w:p w14:paraId="33A7B6BB" w14:textId="34565864"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05" w:history="1">
        <w:r w:rsidR="00C848DA" w:rsidRPr="009B07A0">
          <w:rPr>
            <w:rStyle w:val="Hyperlink"/>
            <w:noProof/>
          </w:rPr>
          <w:t>20</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Interface Specification for Home Telehealth (HTH)</w:t>
        </w:r>
        <w:r w:rsidR="00C848DA">
          <w:rPr>
            <w:noProof/>
            <w:webHidden/>
          </w:rPr>
          <w:tab/>
        </w:r>
        <w:r w:rsidR="00C848DA">
          <w:rPr>
            <w:noProof/>
            <w:webHidden/>
          </w:rPr>
          <w:fldChar w:fldCharType="begin"/>
        </w:r>
        <w:r w:rsidR="00C848DA">
          <w:rPr>
            <w:noProof/>
            <w:webHidden/>
          </w:rPr>
          <w:instrText xml:space="preserve"> PAGEREF _Toc518911405 \h </w:instrText>
        </w:r>
        <w:r w:rsidR="00C848DA">
          <w:rPr>
            <w:noProof/>
            <w:webHidden/>
          </w:rPr>
        </w:r>
        <w:r w:rsidR="00C848DA">
          <w:rPr>
            <w:noProof/>
            <w:webHidden/>
          </w:rPr>
          <w:fldChar w:fldCharType="separate"/>
        </w:r>
        <w:r w:rsidR="00D555E0">
          <w:rPr>
            <w:noProof/>
            <w:webHidden/>
          </w:rPr>
          <w:t>239</w:t>
        </w:r>
        <w:r w:rsidR="00C848DA">
          <w:rPr>
            <w:noProof/>
            <w:webHidden/>
          </w:rPr>
          <w:fldChar w:fldCharType="end"/>
        </w:r>
      </w:hyperlink>
    </w:p>
    <w:p w14:paraId="441A0138" w14:textId="14DC779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6" w:history="1">
        <w:r w:rsidR="00C848DA" w:rsidRPr="009B07A0">
          <w:rPr>
            <w:rStyle w:val="Hyperlink"/>
            <w:noProof/>
          </w:rPr>
          <w:t>20.1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Assumptions</w:t>
        </w:r>
        <w:r w:rsidR="00C848DA">
          <w:rPr>
            <w:noProof/>
            <w:webHidden/>
          </w:rPr>
          <w:tab/>
        </w:r>
        <w:r w:rsidR="00C848DA">
          <w:rPr>
            <w:noProof/>
            <w:webHidden/>
          </w:rPr>
          <w:fldChar w:fldCharType="begin"/>
        </w:r>
        <w:r w:rsidR="00C848DA">
          <w:rPr>
            <w:noProof/>
            <w:webHidden/>
          </w:rPr>
          <w:instrText xml:space="preserve"> PAGEREF _Toc518911406 \h </w:instrText>
        </w:r>
        <w:r w:rsidR="00C848DA">
          <w:rPr>
            <w:noProof/>
            <w:webHidden/>
          </w:rPr>
        </w:r>
        <w:r w:rsidR="00C848DA">
          <w:rPr>
            <w:noProof/>
            <w:webHidden/>
          </w:rPr>
          <w:fldChar w:fldCharType="separate"/>
        </w:r>
        <w:r w:rsidR="00D555E0">
          <w:rPr>
            <w:noProof/>
            <w:webHidden/>
          </w:rPr>
          <w:t>239</w:t>
        </w:r>
        <w:r w:rsidR="00C848DA">
          <w:rPr>
            <w:noProof/>
            <w:webHidden/>
          </w:rPr>
          <w:fldChar w:fldCharType="end"/>
        </w:r>
      </w:hyperlink>
    </w:p>
    <w:p w14:paraId="34ADA0A7" w14:textId="4943CCF2"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7" w:history="1">
        <w:r w:rsidR="00C848DA" w:rsidRPr="009B07A0">
          <w:rPr>
            <w:rStyle w:val="Hyperlink"/>
            <w:noProof/>
          </w:rPr>
          <w:t>20.2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Content</w:t>
        </w:r>
        <w:r w:rsidR="00C848DA">
          <w:rPr>
            <w:noProof/>
            <w:webHidden/>
          </w:rPr>
          <w:tab/>
        </w:r>
        <w:r w:rsidR="00C848DA">
          <w:rPr>
            <w:noProof/>
            <w:webHidden/>
          </w:rPr>
          <w:fldChar w:fldCharType="begin"/>
        </w:r>
        <w:r w:rsidR="00C848DA">
          <w:rPr>
            <w:noProof/>
            <w:webHidden/>
          </w:rPr>
          <w:instrText xml:space="preserve"> PAGEREF _Toc518911407 \h </w:instrText>
        </w:r>
        <w:r w:rsidR="00C848DA">
          <w:rPr>
            <w:noProof/>
            <w:webHidden/>
          </w:rPr>
        </w:r>
        <w:r w:rsidR="00C848DA">
          <w:rPr>
            <w:noProof/>
            <w:webHidden/>
          </w:rPr>
          <w:fldChar w:fldCharType="separate"/>
        </w:r>
        <w:r w:rsidR="00D555E0">
          <w:rPr>
            <w:noProof/>
            <w:webHidden/>
          </w:rPr>
          <w:t>239</w:t>
        </w:r>
        <w:r w:rsidR="00C848DA">
          <w:rPr>
            <w:noProof/>
            <w:webHidden/>
          </w:rPr>
          <w:fldChar w:fldCharType="end"/>
        </w:r>
      </w:hyperlink>
    </w:p>
    <w:p w14:paraId="03F9024F" w14:textId="100F1CCE"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08" w:history="1">
        <w:r w:rsidR="00C848DA" w:rsidRPr="009B07A0">
          <w:rPr>
            <w:rStyle w:val="Hyperlink"/>
            <w:noProof/>
          </w:rPr>
          <w:t>20.3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Data Capture and Transmission</w:t>
        </w:r>
        <w:r w:rsidR="00C848DA">
          <w:rPr>
            <w:noProof/>
            <w:webHidden/>
          </w:rPr>
          <w:tab/>
        </w:r>
        <w:r w:rsidR="00C848DA">
          <w:rPr>
            <w:noProof/>
            <w:webHidden/>
          </w:rPr>
          <w:fldChar w:fldCharType="begin"/>
        </w:r>
        <w:r w:rsidR="00C848DA">
          <w:rPr>
            <w:noProof/>
            <w:webHidden/>
          </w:rPr>
          <w:instrText xml:space="preserve"> PAGEREF _Toc518911408 \h </w:instrText>
        </w:r>
        <w:r w:rsidR="00C848DA">
          <w:rPr>
            <w:noProof/>
            <w:webHidden/>
          </w:rPr>
        </w:r>
        <w:r w:rsidR="00C848DA">
          <w:rPr>
            <w:noProof/>
            <w:webHidden/>
          </w:rPr>
          <w:fldChar w:fldCharType="separate"/>
        </w:r>
        <w:r w:rsidR="00D555E0">
          <w:rPr>
            <w:noProof/>
            <w:webHidden/>
          </w:rPr>
          <w:t>239</w:t>
        </w:r>
        <w:r w:rsidR="00C848DA">
          <w:rPr>
            <w:noProof/>
            <w:webHidden/>
          </w:rPr>
          <w:fldChar w:fldCharType="end"/>
        </w:r>
      </w:hyperlink>
    </w:p>
    <w:p w14:paraId="02DA49CC" w14:textId="178F66D8"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09" w:history="1">
        <w:r w:rsidR="00C848DA" w:rsidRPr="009B07A0">
          <w:rPr>
            <w:rStyle w:val="Hyperlink"/>
            <w:noProof/>
          </w:rPr>
          <w:t>21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VA TCP/IP Lower Level Protocol</w:t>
        </w:r>
        <w:r w:rsidR="00C848DA">
          <w:rPr>
            <w:noProof/>
            <w:webHidden/>
          </w:rPr>
          <w:tab/>
        </w:r>
        <w:r w:rsidR="00C848DA">
          <w:rPr>
            <w:noProof/>
            <w:webHidden/>
          </w:rPr>
          <w:fldChar w:fldCharType="begin"/>
        </w:r>
        <w:r w:rsidR="00C848DA">
          <w:rPr>
            <w:noProof/>
            <w:webHidden/>
          </w:rPr>
          <w:instrText xml:space="preserve"> PAGEREF _Toc518911409 \h </w:instrText>
        </w:r>
        <w:r w:rsidR="00C848DA">
          <w:rPr>
            <w:noProof/>
            <w:webHidden/>
          </w:rPr>
        </w:r>
        <w:r w:rsidR="00C848DA">
          <w:rPr>
            <w:noProof/>
            <w:webHidden/>
          </w:rPr>
          <w:fldChar w:fldCharType="separate"/>
        </w:r>
        <w:r w:rsidR="00D555E0">
          <w:rPr>
            <w:noProof/>
            <w:webHidden/>
          </w:rPr>
          <w:t>241</w:t>
        </w:r>
        <w:r w:rsidR="00C848DA">
          <w:rPr>
            <w:noProof/>
            <w:webHidden/>
          </w:rPr>
          <w:fldChar w:fldCharType="end"/>
        </w:r>
      </w:hyperlink>
    </w:p>
    <w:p w14:paraId="0B4DDA53" w14:textId="232396C7"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0" w:history="1">
        <w:r w:rsidR="00C848DA" w:rsidRPr="009B07A0">
          <w:rPr>
            <w:rStyle w:val="Hyperlink"/>
            <w:noProof/>
          </w:rPr>
          <w:t>21.1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HL7 CONTROL SEGMENTS</w:t>
        </w:r>
        <w:r w:rsidR="00C848DA">
          <w:rPr>
            <w:noProof/>
            <w:webHidden/>
          </w:rPr>
          <w:tab/>
        </w:r>
        <w:r w:rsidR="00C848DA">
          <w:rPr>
            <w:noProof/>
            <w:webHidden/>
          </w:rPr>
          <w:fldChar w:fldCharType="begin"/>
        </w:r>
        <w:r w:rsidR="00C848DA">
          <w:rPr>
            <w:noProof/>
            <w:webHidden/>
          </w:rPr>
          <w:instrText xml:space="preserve"> PAGEREF _Toc518911410 \h </w:instrText>
        </w:r>
        <w:r w:rsidR="00C848DA">
          <w:rPr>
            <w:noProof/>
            <w:webHidden/>
          </w:rPr>
        </w:r>
        <w:r w:rsidR="00C848DA">
          <w:rPr>
            <w:noProof/>
            <w:webHidden/>
          </w:rPr>
          <w:fldChar w:fldCharType="separate"/>
        </w:r>
        <w:r w:rsidR="00D555E0">
          <w:rPr>
            <w:noProof/>
            <w:webHidden/>
          </w:rPr>
          <w:t>241</w:t>
        </w:r>
        <w:r w:rsidR="00C848DA">
          <w:rPr>
            <w:noProof/>
            <w:webHidden/>
          </w:rPr>
          <w:fldChar w:fldCharType="end"/>
        </w:r>
      </w:hyperlink>
    </w:p>
    <w:p w14:paraId="44BD5302" w14:textId="12D24E2B"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1" w:history="1">
        <w:r w:rsidR="00C848DA" w:rsidRPr="009B07A0">
          <w:rPr>
            <w:rStyle w:val="Hyperlink"/>
            <w:noProof/>
          </w:rPr>
          <w:t>21.2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Definitions</w:t>
        </w:r>
        <w:r w:rsidR="00C848DA">
          <w:rPr>
            <w:noProof/>
            <w:webHidden/>
          </w:rPr>
          <w:tab/>
        </w:r>
        <w:r w:rsidR="00C848DA">
          <w:rPr>
            <w:noProof/>
            <w:webHidden/>
          </w:rPr>
          <w:fldChar w:fldCharType="begin"/>
        </w:r>
        <w:r w:rsidR="00C848DA">
          <w:rPr>
            <w:noProof/>
            <w:webHidden/>
          </w:rPr>
          <w:instrText xml:space="preserve"> PAGEREF _Toc518911411 \h </w:instrText>
        </w:r>
        <w:r w:rsidR="00C848DA">
          <w:rPr>
            <w:noProof/>
            <w:webHidden/>
          </w:rPr>
        </w:r>
        <w:r w:rsidR="00C848DA">
          <w:rPr>
            <w:noProof/>
            <w:webHidden/>
          </w:rPr>
          <w:fldChar w:fldCharType="separate"/>
        </w:r>
        <w:r w:rsidR="00D555E0">
          <w:rPr>
            <w:noProof/>
            <w:webHidden/>
          </w:rPr>
          <w:t>241</w:t>
        </w:r>
        <w:r w:rsidR="00C848DA">
          <w:rPr>
            <w:noProof/>
            <w:webHidden/>
          </w:rPr>
          <w:fldChar w:fldCharType="end"/>
        </w:r>
      </w:hyperlink>
    </w:p>
    <w:p w14:paraId="2E264EAE" w14:textId="0737E8BD"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2" w:history="1">
        <w:r w:rsidR="00C848DA" w:rsidRPr="009B07A0">
          <w:rPr>
            <w:rStyle w:val="Hyperlink"/>
            <w:noProof/>
          </w:rPr>
          <w:t>21.3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Segment Table Definitions</w:t>
        </w:r>
        <w:r w:rsidR="00C848DA">
          <w:rPr>
            <w:noProof/>
            <w:webHidden/>
          </w:rPr>
          <w:tab/>
        </w:r>
        <w:r w:rsidR="00C848DA">
          <w:rPr>
            <w:noProof/>
            <w:webHidden/>
          </w:rPr>
          <w:fldChar w:fldCharType="begin"/>
        </w:r>
        <w:r w:rsidR="00C848DA">
          <w:rPr>
            <w:noProof/>
            <w:webHidden/>
          </w:rPr>
          <w:instrText xml:space="preserve"> PAGEREF _Toc518911412 \h </w:instrText>
        </w:r>
        <w:r w:rsidR="00C848DA">
          <w:rPr>
            <w:noProof/>
            <w:webHidden/>
          </w:rPr>
        </w:r>
        <w:r w:rsidR="00C848DA">
          <w:rPr>
            <w:noProof/>
            <w:webHidden/>
          </w:rPr>
          <w:fldChar w:fldCharType="separate"/>
        </w:r>
        <w:r w:rsidR="00D555E0">
          <w:rPr>
            <w:noProof/>
            <w:webHidden/>
          </w:rPr>
          <w:t>241</w:t>
        </w:r>
        <w:r w:rsidR="00C848DA">
          <w:rPr>
            <w:noProof/>
            <w:webHidden/>
          </w:rPr>
          <w:fldChar w:fldCharType="end"/>
        </w:r>
      </w:hyperlink>
    </w:p>
    <w:p w14:paraId="0EA54766" w14:textId="1846EF2F"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3" w:history="1">
        <w:r w:rsidR="00C848DA" w:rsidRPr="009B07A0">
          <w:rPr>
            <w:rStyle w:val="Hyperlink"/>
            <w:noProof/>
          </w:rPr>
          <w:t>21.4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Message Control Segments</w:t>
        </w:r>
        <w:r w:rsidR="00C848DA">
          <w:rPr>
            <w:noProof/>
            <w:webHidden/>
          </w:rPr>
          <w:tab/>
        </w:r>
        <w:r w:rsidR="00C848DA">
          <w:rPr>
            <w:noProof/>
            <w:webHidden/>
          </w:rPr>
          <w:fldChar w:fldCharType="begin"/>
        </w:r>
        <w:r w:rsidR="00C848DA">
          <w:rPr>
            <w:noProof/>
            <w:webHidden/>
          </w:rPr>
          <w:instrText xml:space="preserve"> PAGEREF _Toc518911413 \h </w:instrText>
        </w:r>
        <w:r w:rsidR="00C848DA">
          <w:rPr>
            <w:noProof/>
            <w:webHidden/>
          </w:rPr>
        </w:r>
        <w:r w:rsidR="00C848DA">
          <w:rPr>
            <w:noProof/>
            <w:webHidden/>
          </w:rPr>
          <w:fldChar w:fldCharType="separate"/>
        </w:r>
        <w:r w:rsidR="00D555E0">
          <w:rPr>
            <w:noProof/>
            <w:webHidden/>
          </w:rPr>
          <w:t>242</w:t>
        </w:r>
        <w:r w:rsidR="00C848DA">
          <w:rPr>
            <w:noProof/>
            <w:webHidden/>
          </w:rPr>
          <w:fldChar w:fldCharType="end"/>
        </w:r>
      </w:hyperlink>
    </w:p>
    <w:p w14:paraId="75B0D3E4" w14:textId="2055CC7F"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14" w:history="1">
        <w:r w:rsidR="00C848DA" w:rsidRPr="009B07A0">
          <w:rPr>
            <w:rStyle w:val="Hyperlink"/>
            <w:noProof/>
            <w:kern w:val="32"/>
            <w:lang w:val="x-none"/>
          </w:rPr>
          <w:t>22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kern w:val="32"/>
            <w:lang w:val="x-none"/>
          </w:rPr>
          <w:t>Appendix A: Demographics Domain Native Domain Standardization (NDS)</w:t>
        </w:r>
        <w:r w:rsidR="00C848DA">
          <w:rPr>
            <w:noProof/>
            <w:webHidden/>
          </w:rPr>
          <w:tab/>
        </w:r>
        <w:r w:rsidR="00C848DA">
          <w:rPr>
            <w:noProof/>
            <w:webHidden/>
          </w:rPr>
          <w:fldChar w:fldCharType="begin"/>
        </w:r>
        <w:r w:rsidR="00C848DA">
          <w:rPr>
            <w:noProof/>
            <w:webHidden/>
          </w:rPr>
          <w:instrText xml:space="preserve"> PAGEREF _Toc518911414 \h </w:instrText>
        </w:r>
        <w:r w:rsidR="00C848DA">
          <w:rPr>
            <w:noProof/>
            <w:webHidden/>
          </w:rPr>
        </w:r>
        <w:r w:rsidR="00C848DA">
          <w:rPr>
            <w:noProof/>
            <w:webHidden/>
          </w:rPr>
          <w:fldChar w:fldCharType="separate"/>
        </w:r>
        <w:r w:rsidR="00D555E0">
          <w:rPr>
            <w:noProof/>
            <w:webHidden/>
          </w:rPr>
          <w:t>253</w:t>
        </w:r>
        <w:r w:rsidR="00C848DA">
          <w:rPr>
            <w:noProof/>
            <w:webHidden/>
          </w:rPr>
          <w:fldChar w:fldCharType="end"/>
        </w:r>
      </w:hyperlink>
    </w:p>
    <w:p w14:paraId="1BBDC8BE" w14:textId="1F6E39C5"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5" w:history="1">
        <w:r w:rsidR="00C848DA" w:rsidRPr="009B07A0">
          <w:rPr>
            <w:rStyle w:val="Hyperlink"/>
            <w:noProof/>
            <w:lang w:val="x-none"/>
          </w:rPr>
          <w:t>22.1</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lang w:val="x-none"/>
          </w:rPr>
          <w:t>New Functionality</w:t>
        </w:r>
        <w:r w:rsidR="00C848DA">
          <w:rPr>
            <w:noProof/>
            <w:webHidden/>
          </w:rPr>
          <w:tab/>
        </w:r>
        <w:r w:rsidR="00C848DA">
          <w:rPr>
            <w:noProof/>
            <w:webHidden/>
          </w:rPr>
          <w:fldChar w:fldCharType="begin"/>
        </w:r>
        <w:r w:rsidR="00C848DA">
          <w:rPr>
            <w:noProof/>
            <w:webHidden/>
          </w:rPr>
          <w:instrText xml:space="preserve"> PAGEREF _Toc518911415 \h </w:instrText>
        </w:r>
        <w:r w:rsidR="00C848DA">
          <w:rPr>
            <w:noProof/>
            <w:webHidden/>
          </w:rPr>
        </w:r>
        <w:r w:rsidR="00C848DA">
          <w:rPr>
            <w:noProof/>
            <w:webHidden/>
          </w:rPr>
          <w:fldChar w:fldCharType="separate"/>
        </w:r>
        <w:r w:rsidR="00D555E0">
          <w:rPr>
            <w:noProof/>
            <w:webHidden/>
          </w:rPr>
          <w:t>253</w:t>
        </w:r>
        <w:r w:rsidR="00C848DA">
          <w:rPr>
            <w:noProof/>
            <w:webHidden/>
          </w:rPr>
          <w:fldChar w:fldCharType="end"/>
        </w:r>
      </w:hyperlink>
    </w:p>
    <w:p w14:paraId="5ACADEB0" w14:textId="57717481"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6" w:history="1">
        <w:r w:rsidR="00C848DA" w:rsidRPr="009B07A0">
          <w:rPr>
            <w:rStyle w:val="Hyperlink"/>
            <w:noProof/>
            <w:lang w:val="x-none"/>
          </w:rPr>
          <w:t>22.2</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lang w:val="x-none"/>
          </w:rPr>
          <w:t>Options and Build Components</w:t>
        </w:r>
        <w:r w:rsidR="00C848DA">
          <w:rPr>
            <w:noProof/>
            <w:webHidden/>
          </w:rPr>
          <w:tab/>
        </w:r>
        <w:r w:rsidR="00C848DA">
          <w:rPr>
            <w:noProof/>
            <w:webHidden/>
          </w:rPr>
          <w:fldChar w:fldCharType="begin"/>
        </w:r>
        <w:r w:rsidR="00C848DA">
          <w:rPr>
            <w:noProof/>
            <w:webHidden/>
          </w:rPr>
          <w:instrText xml:space="preserve"> PAGEREF _Toc518911416 \h </w:instrText>
        </w:r>
        <w:r w:rsidR="00C848DA">
          <w:rPr>
            <w:noProof/>
            <w:webHidden/>
          </w:rPr>
        </w:r>
        <w:r w:rsidR="00C848DA">
          <w:rPr>
            <w:noProof/>
            <w:webHidden/>
          </w:rPr>
          <w:fldChar w:fldCharType="separate"/>
        </w:r>
        <w:r w:rsidR="00D555E0">
          <w:rPr>
            <w:noProof/>
            <w:webHidden/>
          </w:rPr>
          <w:t>254</w:t>
        </w:r>
        <w:r w:rsidR="00C848DA">
          <w:rPr>
            <w:noProof/>
            <w:webHidden/>
          </w:rPr>
          <w:fldChar w:fldCharType="end"/>
        </w:r>
      </w:hyperlink>
    </w:p>
    <w:p w14:paraId="33CDF296" w14:textId="364FF370" w:rsidR="00C848DA" w:rsidRDefault="00DC46C7">
      <w:pPr>
        <w:pStyle w:val="TOC2"/>
        <w:rPr>
          <w:rFonts w:asciiTheme="minorHAnsi" w:eastAsiaTheme="minorEastAsia" w:hAnsiTheme="minorHAnsi" w:cstheme="minorBidi"/>
          <w:b w:val="0"/>
          <w:noProof/>
          <w:color w:val="auto"/>
          <w:sz w:val="22"/>
          <w:szCs w:val="22"/>
          <w:lang w:eastAsia="en-US"/>
        </w:rPr>
      </w:pPr>
      <w:hyperlink w:anchor="_Toc518911417" w:history="1">
        <w:r w:rsidR="00C848DA" w:rsidRPr="009B07A0">
          <w:rPr>
            <w:rStyle w:val="Hyperlink"/>
            <w:noProof/>
            <w:lang w:val="x-none"/>
          </w:rPr>
          <w:t>22.3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lang w:val="x-none"/>
          </w:rPr>
          <w:t>Modified and New Routines</w:t>
        </w:r>
        <w:r w:rsidR="00C848DA">
          <w:rPr>
            <w:noProof/>
            <w:webHidden/>
          </w:rPr>
          <w:tab/>
        </w:r>
        <w:r w:rsidR="00C848DA">
          <w:rPr>
            <w:noProof/>
            <w:webHidden/>
          </w:rPr>
          <w:fldChar w:fldCharType="begin"/>
        </w:r>
        <w:r w:rsidR="00C848DA">
          <w:rPr>
            <w:noProof/>
            <w:webHidden/>
          </w:rPr>
          <w:instrText xml:space="preserve"> PAGEREF _Toc518911417 \h </w:instrText>
        </w:r>
        <w:r w:rsidR="00C848DA">
          <w:rPr>
            <w:noProof/>
            <w:webHidden/>
          </w:rPr>
        </w:r>
        <w:r w:rsidR="00C848DA">
          <w:rPr>
            <w:noProof/>
            <w:webHidden/>
          </w:rPr>
          <w:fldChar w:fldCharType="separate"/>
        </w:r>
        <w:r w:rsidR="00D555E0">
          <w:rPr>
            <w:noProof/>
            <w:webHidden/>
          </w:rPr>
          <w:t>256</w:t>
        </w:r>
        <w:r w:rsidR="00C848DA">
          <w:rPr>
            <w:noProof/>
            <w:webHidden/>
          </w:rPr>
          <w:fldChar w:fldCharType="end"/>
        </w:r>
      </w:hyperlink>
    </w:p>
    <w:p w14:paraId="7EE02680" w14:textId="5373EDD6"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18" w:history="1">
        <w:r w:rsidR="00C848DA" w:rsidRPr="009B07A0">
          <w:rPr>
            <w:rStyle w:val="Hyperlink"/>
            <w:noProof/>
          </w:rPr>
          <w:t>23</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Glossary</w:t>
        </w:r>
        <w:r w:rsidR="00C848DA">
          <w:rPr>
            <w:noProof/>
            <w:webHidden/>
          </w:rPr>
          <w:tab/>
        </w:r>
        <w:r w:rsidR="00C848DA">
          <w:rPr>
            <w:noProof/>
            <w:webHidden/>
          </w:rPr>
          <w:fldChar w:fldCharType="begin"/>
        </w:r>
        <w:r w:rsidR="00C848DA">
          <w:rPr>
            <w:noProof/>
            <w:webHidden/>
          </w:rPr>
          <w:instrText xml:space="preserve"> PAGEREF _Toc518911418 \h </w:instrText>
        </w:r>
        <w:r w:rsidR="00C848DA">
          <w:rPr>
            <w:noProof/>
            <w:webHidden/>
          </w:rPr>
        </w:r>
        <w:r w:rsidR="00C848DA">
          <w:rPr>
            <w:noProof/>
            <w:webHidden/>
          </w:rPr>
          <w:fldChar w:fldCharType="separate"/>
        </w:r>
        <w:r w:rsidR="00D555E0">
          <w:rPr>
            <w:noProof/>
            <w:webHidden/>
          </w:rPr>
          <w:t>258</w:t>
        </w:r>
        <w:r w:rsidR="00C848DA">
          <w:rPr>
            <w:noProof/>
            <w:webHidden/>
          </w:rPr>
          <w:fldChar w:fldCharType="end"/>
        </w:r>
      </w:hyperlink>
    </w:p>
    <w:p w14:paraId="7831FDAC" w14:textId="12FBA953"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19" w:history="1">
        <w:r w:rsidR="00C848DA" w:rsidRPr="009B07A0">
          <w:rPr>
            <w:rStyle w:val="Hyperlink"/>
            <w:noProof/>
          </w:rPr>
          <w:t>24</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Military Time Conversion Table</w:t>
        </w:r>
        <w:r w:rsidR="00C848DA">
          <w:rPr>
            <w:noProof/>
            <w:webHidden/>
          </w:rPr>
          <w:tab/>
        </w:r>
        <w:r w:rsidR="00C848DA">
          <w:rPr>
            <w:noProof/>
            <w:webHidden/>
          </w:rPr>
          <w:fldChar w:fldCharType="begin"/>
        </w:r>
        <w:r w:rsidR="00C848DA">
          <w:rPr>
            <w:noProof/>
            <w:webHidden/>
          </w:rPr>
          <w:instrText xml:space="preserve"> PAGEREF _Toc518911419 \h </w:instrText>
        </w:r>
        <w:r w:rsidR="00C848DA">
          <w:rPr>
            <w:noProof/>
            <w:webHidden/>
          </w:rPr>
        </w:r>
        <w:r w:rsidR="00C848DA">
          <w:rPr>
            <w:noProof/>
            <w:webHidden/>
          </w:rPr>
          <w:fldChar w:fldCharType="separate"/>
        </w:r>
        <w:r w:rsidR="00D555E0">
          <w:rPr>
            <w:noProof/>
            <w:webHidden/>
          </w:rPr>
          <w:t>262</w:t>
        </w:r>
        <w:r w:rsidR="00C848DA">
          <w:rPr>
            <w:noProof/>
            <w:webHidden/>
          </w:rPr>
          <w:fldChar w:fldCharType="end"/>
        </w:r>
      </w:hyperlink>
    </w:p>
    <w:p w14:paraId="30DDB562" w14:textId="7823222D" w:rsidR="00C848DA" w:rsidRDefault="00DC46C7">
      <w:pPr>
        <w:pStyle w:val="TOC1"/>
        <w:rPr>
          <w:rFonts w:asciiTheme="minorHAnsi" w:eastAsiaTheme="minorEastAsia" w:hAnsiTheme="minorHAnsi" w:cstheme="minorBidi"/>
          <w:b w:val="0"/>
          <w:noProof/>
          <w:color w:val="auto"/>
          <w:sz w:val="22"/>
          <w:szCs w:val="22"/>
          <w:lang w:eastAsia="en-US"/>
        </w:rPr>
      </w:pPr>
      <w:hyperlink w:anchor="_Toc518911420" w:history="1">
        <w:r w:rsidR="00C848DA" w:rsidRPr="009B07A0">
          <w:rPr>
            <w:rStyle w:val="Hyperlink"/>
            <w:noProof/>
          </w:rPr>
          <w:t>25</w:t>
        </w:r>
        <w:r w:rsidR="00C848DA">
          <w:rPr>
            <w:rFonts w:asciiTheme="minorHAnsi" w:eastAsiaTheme="minorEastAsia" w:hAnsiTheme="minorHAnsi" w:cstheme="minorBidi"/>
            <w:b w:val="0"/>
            <w:noProof/>
            <w:color w:val="auto"/>
            <w:sz w:val="22"/>
            <w:szCs w:val="22"/>
            <w:lang w:eastAsia="en-US"/>
          </w:rPr>
          <w:tab/>
        </w:r>
        <w:r w:rsidR="00C848DA" w:rsidRPr="009B07A0">
          <w:rPr>
            <w:rStyle w:val="Hyperlink"/>
            <w:noProof/>
          </w:rPr>
          <w:t>Alphabetical Index of PIMS Terms</w:t>
        </w:r>
        <w:r w:rsidR="00C848DA">
          <w:rPr>
            <w:noProof/>
            <w:webHidden/>
          </w:rPr>
          <w:tab/>
        </w:r>
        <w:r w:rsidR="00C848DA">
          <w:rPr>
            <w:noProof/>
            <w:webHidden/>
          </w:rPr>
          <w:fldChar w:fldCharType="begin"/>
        </w:r>
        <w:r w:rsidR="00C848DA">
          <w:rPr>
            <w:noProof/>
            <w:webHidden/>
          </w:rPr>
          <w:instrText xml:space="preserve"> PAGEREF _Toc518911420 \h </w:instrText>
        </w:r>
        <w:r w:rsidR="00C848DA">
          <w:rPr>
            <w:noProof/>
            <w:webHidden/>
          </w:rPr>
        </w:r>
        <w:r w:rsidR="00C848DA">
          <w:rPr>
            <w:noProof/>
            <w:webHidden/>
          </w:rPr>
          <w:fldChar w:fldCharType="separate"/>
        </w:r>
        <w:r w:rsidR="00D555E0">
          <w:rPr>
            <w:noProof/>
            <w:webHidden/>
          </w:rPr>
          <w:t>263</w:t>
        </w:r>
        <w:r w:rsidR="00C848DA">
          <w:rPr>
            <w:noProof/>
            <w:webHidden/>
          </w:rPr>
          <w:fldChar w:fldCharType="end"/>
        </w:r>
      </w:hyperlink>
    </w:p>
    <w:p w14:paraId="26F25D90" w14:textId="2ECC66C2" w:rsidR="002C5F03" w:rsidRPr="009A6C54" w:rsidRDefault="00245A6A" w:rsidP="000322B1">
      <w:pPr>
        <w:pStyle w:val="Title2"/>
        <w:spacing w:before="720"/>
      </w:pPr>
      <w:r w:rsidRPr="009A6C54">
        <w:rPr>
          <w:color w:val="auto"/>
          <w:szCs w:val="18"/>
        </w:rPr>
        <w:fldChar w:fldCharType="end"/>
      </w:r>
      <w:bookmarkStart w:id="2" w:name="_Toc373259245"/>
      <w:r w:rsidR="00A66471" w:rsidRPr="009A6C54">
        <w:t xml:space="preserve">List of </w:t>
      </w:r>
      <w:r w:rsidR="002C5F03" w:rsidRPr="009A6C54">
        <w:t>Tables</w:t>
      </w:r>
      <w:bookmarkEnd w:id="2"/>
    </w:p>
    <w:p w14:paraId="462BD177" w14:textId="7F2C423F" w:rsidR="00216313"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517426405" w:history="1">
        <w:r w:rsidR="00216313" w:rsidRPr="00C81D0E">
          <w:rPr>
            <w:rStyle w:val="Hyperlink"/>
            <w:noProof/>
          </w:rPr>
          <w:t>Table 1: Background Job Options</w:t>
        </w:r>
        <w:r w:rsidR="00216313">
          <w:rPr>
            <w:noProof/>
            <w:webHidden/>
          </w:rPr>
          <w:tab/>
        </w:r>
        <w:r w:rsidR="00216313">
          <w:rPr>
            <w:noProof/>
            <w:webHidden/>
          </w:rPr>
          <w:fldChar w:fldCharType="begin"/>
        </w:r>
        <w:r w:rsidR="00216313">
          <w:rPr>
            <w:noProof/>
            <w:webHidden/>
          </w:rPr>
          <w:instrText xml:space="preserve"> PAGEREF _Toc517426405 \h </w:instrText>
        </w:r>
        <w:r w:rsidR="00216313">
          <w:rPr>
            <w:noProof/>
            <w:webHidden/>
          </w:rPr>
        </w:r>
        <w:r w:rsidR="00216313">
          <w:rPr>
            <w:noProof/>
            <w:webHidden/>
          </w:rPr>
          <w:fldChar w:fldCharType="separate"/>
        </w:r>
        <w:r w:rsidR="00D555E0">
          <w:rPr>
            <w:noProof/>
            <w:webHidden/>
          </w:rPr>
          <w:t>2</w:t>
        </w:r>
        <w:r w:rsidR="00216313">
          <w:rPr>
            <w:noProof/>
            <w:webHidden/>
          </w:rPr>
          <w:fldChar w:fldCharType="end"/>
        </w:r>
      </w:hyperlink>
    </w:p>
    <w:p w14:paraId="1A0FA0DE" w14:textId="08A2C3B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6" w:history="1">
        <w:r w:rsidR="00216313" w:rsidRPr="00C81D0E">
          <w:rPr>
            <w:rStyle w:val="Hyperlink"/>
            <w:noProof/>
          </w:rPr>
          <w:t>Table 2: New SD Parameters</w:t>
        </w:r>
        <w:r w:rsidR="00216313">
          <w:rPr>
            <w:noProof/>
            <w:webHidden/>
          </w:rPr>
          <w:tab/>
        </w:r>
        <w:r w:rsidR="00216313">
          <w:rPr>
            <w:noProof/>
            <w:webHidden/>
          </w:rPr>
          <w:fldChar w:fldCharType="begin"/>
        </w:r>
        <w:r w:rsidR="00216313">
          <w:rPr>
            <w:noProof/>
            <w:webHidden/>
          </w:rPr>
          <w:instrText xml:space="preserve"> PAGEREF _Toc517426406 \h </w:instrText>
        </w:r>
        <w:r w:rsidR="00216313">
          <w:rPr>
            <w:noProof/>
            <w:webHidden/>
          </w:rPr>
        </w:r>
        <w:r w:rsidR="00216313">
          <w:rPr>
            <w:noProof/>
            <w:webHidden/>
          </w:rPr>
          <w:fldChar w:fldCharType="separate"/>
        </w:r>
        <w:r w:rsidR="00D555E0">
          <w:rPr>
            <w:noProof/>
            <w:webHidden/>
          </w:rPr>
          <w:t>8</w:t>
        </w:r>
        <w:r w:rsidR="00216313">
          <w:rPr>
            <w:noProof/>
            <w:webHidden/>
          </w:rPr>
          <w:fldChar w:fldCharType="end"/>
        </w:r>
      </w:hyperlink>
    </w:p>
    <w:p w14:paraId="649B27EF" w14:textId="40C3C1D8"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7" w:history="1">
        <w:r w:rsidR="00216313" w:rsidRPr="00C81D0E">
          <w:rPr>
            <w:rStyle w:val="Hyperlink"/>
            <w:noProof/>
          </w:rPr>
          <w:t>Table 3: Patient Record Flag files</w:t>
        </w:r>
        <w:r w:rsidR="00216313">
          <w:rPr>
            <w:noProof/>
            <w:webHidden/>
          </w:rPr>
          <w:tab/>
        </w:r>
        <w:r w:rsidR="00216313">
          <w:rPr>
            <w:noProof/>
            <w:webHidden/>
          </w:rPr>
          <w:fldChar w:fldCharType="begin"/>
        </w:r>
        <w:r w:rsidR="00216313">
          <w:rPr>
            <w:noProof/>
            <w:webHidden/>
          </w:rPr>
          <w:instrText xml:space="preserve"> PAGEREF _Toc517426407 \h </w:instrText>
        </w:r>
        <w:r w:rsidR="00216313">
          <w:rPr>
            <w:noProof/>
            <w:webHidden/>
          </w:rPr>
        </w:r>
        <w:r w:rsidR="00216313">
          <w:rPr>
            <w:noProof/>
            <w:webHidden/>
          </w:rPr>
          <w:fldChar w:fldCharType="separate"/>
        </w:r>
        <w:r w:rsidR="00D555E0">
          <w:rPr>
            <w:noProof/>
            <w:webHidden/>
          </w:rPr>
          <w:t>8</w:t>
        </w:r>
        <w:r w:rsidR="00216313">
          <w:rPr>
            <w:noProof/>
            <w:webHidden/>
          </w:rPr>
          <w:fldChar w:fldCharType="end"/>
        </w:r>
      </w:hyperlink>
    </w:p>
    <w:p w14:paraId="2F57DA03" w14:textId="0DBAF83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8" w:history="1">
        <w:r w:rsidR="00216313" w:rsidRPr="00C81D0E">
          <w:rPr>
            <w:rStyle w:val="Hyperlink"/>
            <w:noProof/>
          </w:rPr>
          <w:t>Table 4: Callable Routines</w:t>
        </w:r>
        <w:r w:rsidR="00216313">
          <w:rPr>
            <w:noProof/>
            <w:webHidden/>
          </w:rPr>
          <w:tab/>
        </w:r>
        <w:r w:rsidR="00216313">
          <w:rPr>
            <w:noProof/>
            <w:webHidden/>
          </w:rPr>
          <w:fldChar w:fldCharType="begin"/>
        </w:r>
        <w:r w:rsidR="00216313">
          <w:rPr>
            <w:noProof/>
            <w:webHidden/>
          </w:rPr>
          <w:instrText xml:space="preserve"> PAGEREF _Toc517426408 \h </w:instrText>
        </w:r>
        <w:r w:rsidR="00216313">
          <w:rPr>
            <w:noProof/>
            <w:webHidden/>
          </w:rPr>
        </w:r>
        <w:r w:rsidR="00216313">
          <w:rPr>
            <w:noProof/>
            <w:webHidden/>
          </w:rPr>
          <w:fldChar w:fldCharType="separate"/>
        </w:r>
        <w:r w:rsidR="00D555E0">
          <w:rPr>
            <w:noProof/>
            <w:webHidden/>
          </w:rPr>
          <w:t>10</w:t>
        </w:r>
        <w:r w:rsidR="00216313">
          <w:rPr>
            <w:noProof/>
            <w:webHidden/>
          </w:rPr>
          <w:fldChar w:fldCharType="end"/>
        </w:r>
      </w:hyperlink>
    </w:p>
    <w:p w14:paraId="585364ED" w14:textId="165996D4"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09" w:history="1">
        <w:r w:rsidR="00216313" w:rsidRPr="00C81D0E">
          <w:rPr>
            <w:rStyle w:val="Hyperlink"/>
            <w:noProof/>
          </w:rPr>
          <w:t>Table 5: Input Templates</w:t>
        </w:r>
        <w:r w:rsidR="00216313">
          <w:rPr>
            <w:noProof/>
            <w:webHidden/>
          </w:rPr>
          <w:tab/>
        </w:r>
        <w:r w:rsidR="00216313">
          <w:rPr>
            <w:noProof/>
            <w:webHidden/>
          </w:rPr>
          <w:fldChar w:fldCharType="begin"/>
        </w:r>
        <w:r w:rsidR="00216313">
          <w:rPr>
            <w:noProof/>
            <w:webHidden/>
          </w:rPr>
          <w:instrText xml:space="preserve"> PAGEREF _Toc517426409 \h </w:instrText>
        </w:r>
        <w:r w:rsidR="00216313">
          <w:rPr>
            <w:noProof/>
            <w:webHidden/>
          </w:rPr>
        </w:r>
        <w:r w:rsidR="00216313">
          <w:rPr>
            <w:noProof/>
            <w:webHidden/>
          </w:rPr>
          <w:fldChar w:fldCharType="separate"/>
        </w:r>
        <w:r w:rsidR="00D555E0">
          <w:rPr>
            <w:noProof/>
            <w:webHidden/>
          </w:rPr>
          <w:t>13</w:t>
        </w:r>
        <w:r w:rsidR="00216313">
          <w:rPr>
            <w:noProof/>
            <w:webHidden/>
          </w:rPr>
          <w:fldChar w:fldCharType="end"/>
        </w:r>
      </w:hyperlink>
    </w:p>
    <w:p w14:paraId="1253CF03" w14:textId="2F42E4E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0" w:history="1">
        <w:r w:rsidR="00216313" w:rsidRPr="00C81D0E">
          <w:rPr>
            <w:rStyle w:val="Hyperlink"/>
            <w:noProof/>
          </w:rPr>
          <w:t>Table 6: Print Templates</w:t>
        </w:r>
        <w:r w:rsidR="00216313">
          <w:rPr>
            <w:noProof/>
            <w:webHidden/>
          </w:rPr>
          <w:tab/>
        </w:r>
        <w:r w:rsidR="00216313">
          <w:rPr>
            <w:noProof/>
            <w:webHidden/>
          </w:rPr>
          <w:fldChar w:fldCharType="begin"/>
        </w:r>
        <w:r w:rsidR="00216313">
          <w:rPr>
            <w:noProof/>
            <w:webHidden/>
          </w:rPr>
          <w:instrText xml:space="preserve"> PAGEREF _Toc517426410 \h </w:instrText>
        </w:r>
        <w:r w:rsidR="00216313">
          <w:rPr>
            <w:noProof/>
            <w:webHidden/>
          </w:rPr>
        </w:r>
        <w:r w:rsidR="00216313">
          <w:rPr>
            <w:noProof/>
            <w:webHidden/>
          </w:rPr>
          <w:fldChar w:fldCharType="separate"/>
        </w:r>
        <w:r w:rsidR="00D555E0">
          <w:rPr>
            <w:noProof/>
            <w:webHidden/>
          </w:rPr>
          <w:t>14</w:t>
        </w:r>
        <w:r w:rsidR="00216313">
          <w:rPr>
            <w:noProof/>
            <w:webHidden/>
          </w:rPr>
          <w:fldChar w:fldCharType="end"/>
        </w:r>
      </w:hyperlink>
    </w:p>
    <w:p w14:paraId="343963AF" w14:textId="1E6FDFBB"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1" w:history="1">
        <w:r w:rsidR="00216313" w:rsidRPr="00C81D0E">
          <w:rPr>
            <w:rStyle w:val="Hyperlink"/>
            <w:noProof/>
          </w:rPr>
          <w:t>Table 7: Compiled Cross-Reference Routines</w:t>
        </w:r>
        <w:r w:rsidR="00216313">
          <w:rPr>
            <w:noProof/>
            <w:webHidden/>
          </w:rPr>
          <w:tab/>
        </w:r>
        <w:r w:rsidR="00216313">
          <w:rPr>
            <w:noProof/>
            <w:webHidden/>
          </w:rPr>
          <w:fldChar w:fldCharType="begin"/>
        </w:r>
        <w:r w:rsidR="00216313">
          <w:rPr>
            <w:noProof/>
            <w:webHidden/>
          </w:rPr>
          <w:instrText xml:space="preserve"> PAGEREF _Toc517426411 \h </w:instrText>
        </w:r>
        <w:r w:rsidR="00216313">
          <w:rPr>
            <w:noProof/>
            <w:webHidden/>
          </w:rPr>
        </w:r>
        <w:r w:rsidR="00216313">
          <w:rPr>
            <w:noProof/>
            <w:webHidden/>
          </w:rPr>
          <w:fldChar w:fldCharType="separate"/>
        </w:r>
        <w:r w:rsidR="00D555E0">
          <w:rPr>
            <w:noProof/>
            <w:webHidden/>
          </w:rPr>
          <w:t>14</w:t>
        </w:r>
        <w:r w:rsidR="00216313">
          <w:rPr>
            <w:noProof/>
            <w:webHidden/>
          </w:rPr>
          <w:fldChar w:fldCharType="end"/>
        </w:r>
      </w:hyperlink>
    </w:p>
    <w:p w14:paraId="18B1EFE4" w14:textId="67070993"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2" w:history="1">
        <w:r w:rsidR="00216313" w:rsidRPr="00C81D0E">
          <w:rPr>
            <w:rStyle w:val="Hyperlink"/>
            <w:noProof/>
          </w:rPr>
          <w:t>Table 8: Patch DG*5.3*869 Routines</w:t>
        </w:r>
        <w:r w:rsidR="00216313">
          <w:rPr>
            <w:noProof/>
            <w:webHidden/>
          </w:rPr>
          <w:tab/>
        </w:r>
        <w:r w:rsidR="00216313">
          <w:rPr>
            <w:noProof/>
            <w:webHidden/>
          </w:rPr>
          <w:fldChar w:fldCharType="begin"/>
        </w:r>
        <w:r w:rsidR="00216313">
          <w:rPr>
            <w:noProof/>
            <w:webHidden/>
          </w:rPr>
          <w:instrText xml:space="preserve"> PAGEREF _Toc517426412 \h </w:instrText>
        </w:r>
        <w:r w:rsidR="00216313">
          <w:rPr>
            <w:noProof/>
            <w:webHidden/>
          </w:rPr>
        </w:r>
        <w:r w:rsidR="00216313">
          <w:rPr>
            <w:noProof/>
            <w:webHidden/>
          </w:rPr>
          <w:fldChar w:fldCharType="separate"/>
        </w:r>
        <w:r w:rsidR="00D555E0">
          <w:rPr>
            <w:noProof/>
            <w:webHidden/>
          </w:rPr>
          <w:t>15</w:t>
        </w:r>
        <w:r w:rsidR="00216313">
          <w:rPr>
            <w:noProof/>
            <w:webHidden/>
          </w:rPr>
          <w:fldChar w:fldCharType="end"/>
        </w:r>
      </w:hyperlink>
    </w:p>
    <w:p w14:paraId="7D4CC3F5" w14:textId="769CCD48"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3" w:history="1">
        <w:r w:rsidR="00216313" w:rsidRPr="00C81D0E">
          <w:rPr>
            <w:rStyle w:val="Hyperlink"/>
            <w:noProof/>
          </w:rPr>
          <w:t>Table 9: Patch SD*5.3*588 Routines</w:t>
        </w:r>
        <w:r w:rsidR="00216313">
          <w:rPr>
            <w:noProof/>
            <w:webHidden/>
          </w:rPr>
          <w:tab/>
        </w:r>
        <w:r w:rsidR="00216313">
          <w:rPr>
            <w:noProof/>
            <w:webHidden/>
          </w:rPr>
          <w:fldChar w:fldCharType="begin"/>
        </w:r>
        <w:r w:rsidR="00216313">
          <w:rPr>
            <w:noProof/>
            <w:webHidden/>
          </w:rPr>
          <w:instrText xml:space="preserve"> PAGEREF _Toc517426413 \h </w:instrText>
        </w:r>
        <w:r w:rsidR="00216313">
          <w:rPr>
            <w:noProof/>
            <w:webHidden/>
          </w:rPr>
        </w:r>
        <w:r w:rsidR="00216313">
          <w:rPr>
            <w:noProof/>
            <w:webHidden/>
          </w:rPr>
          <w:fldChar w:fldCharType="separate"/>
        </w:r>
        <w:r w:rsidR="00D555E0">
          <w:rPr>
            <w:noProof/>
            <w:webHidden/>
          </w:rPr>
          <w:t>15</w:t>
        </w:r>
        <w:r w:rsidR="00216313">
          <w:rPr>
            <w:noProof/>
            <w:webHidden/>
          </w:rPr>
          <w:fldChar w:fldCharType="end"/>
        </w:r>
      </w:hyperlink>
    </w:p>
    <w:p w14:paraId="05068ECF" w14:textId="4EB2FA50"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4" w:history="1">
        <w:r w:rsidR="00216313" w:rsidRPr="00C81D0E">
          <w:rPr>
            <w:rStyle w:val="Hyperlink"/>
            <w:noProof/>
          </w:rPr>
          <w:t>Table 10: Patch DG*5.3*849 Routines</w:t>
        </w:r>
        <w:r w:rsidR="00216313">
          <w:rPr>
            <w:noProof/>
            <w:webHidden/>
          </w:rPr>
          <w:tab/>
        </w:r>
        <w:r w:rsidR="00216313">
          <w:rPr>
            <w:noProof/>
            <w:webHidden/>
          </w:rPr>
          <w:fldChar w:fldCharType="begin"/>
        </w:r>
        <w:r w:rsidR="00216313">
          <w:rPr>
            <w:noProof/>
            <w:webHidden/>
          </w:rPr>
          <w:instrText xml:space="preserve"> PAGEREF _Toc517426414 \h </w:instrText>
        </w:r>
        <w:r w:rsidR="00216313">
          <w:rPr>
            <w:noProof/>
            <w:webHidden/>
          </w:rPr>
        </w:r>
        <w:r w:rsidR="00216313">
          <w:rPr>
            <w:noProof/>
            <w:webHidden/>
          </w:rPr>
          <w:fldChar w:fldCharType="separate"/>
        </w:r>
        <w:r w:rsidR="00D555E0">
          <w:rPr>
            <w:noProof/>
            <w:webHidden/>
          </w:rPr>
          <w:t>16</w:t>
        </w:r>
        <w:r w:rsidR="00216313">
          <w:rPr>
            <w:noProof/>
            <w:webHidden/>
          </w:rPr>
          <w:fldChar w:fldCharType="end"/>
        </w:r>
      </w:hyperlink>
    </w:p>
    <w:p w14:paraId="67A157F7" w14:textId="185BDD3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5" w:history="1">
        <w:r w:rsidR="00216313" w:rsidRPr="00C81D0E">
          <w:rPr>
            <w:rStyle w:val="Hyperlink"/>
            <w:noProof/>
          </w:rPr>
          <w:t xml:space="preserve">Table 11 </w:t>
        </w:r>
        <w:r w:rsidR="00216313" w:rsidRPr="00D555E0">
          <w:rPr>
            <w:rStyle w:val="Hyperlink"/>
            <w:noProof/>
          </w:rPr>
          <w:t>: Patch DG*5.3*960 Routines</w:t>
        </w:r>
        <w:r w:rsidR="00216313">
          <w:rPr>
            <w:noProof/>
            <w:webHidden/>
          </w:rPr>
          <w:tab/>
        </w:r>
        <w:r w:rsidR="00216313">
          <w:rPr>
            <w:noProof/>
            <w:webHidden/>
          </w:rPr>
          <w:fldChar w:fldCharType="begin"/>
        </w:r>
        <w:r w:rsidR="00216313">
          <w:rPr>
            <w:noProof/>
            <w:webHidden/>
          </w:rPr>
          <w:instrText xml:space="preserve"> PAGEREF _Toc517426415 \h </w:instrText>
        </w:r>
        <w:r w:rsidR="00216313">
          <w:rPr>
            <w:noProof/>
            <w:webHidden/>
          </w:rPr>
        </w:r>
        <w:r w:rsidR="00216313">
          <w:rPr>
            <w:noProof/>
            <w:webHidden/>
          </w:rPr>
          <w:fldChar w:fldCharType="separate"/>
        </w:r>
        <w:r w:rsidR="00D555E0">
          <w:rPr>
            <w:noProof/>
            <w:webHidden/>
          </w:rPr>
          <w:t>20</w:t>
        </w:r>
        <w:r w:rsidR="00216313">
          <w:rPr>
            <w:noProof/>
            <w:webHidden/>
          </w:rPr>
          <w:fldChar w:fldCharType="end"/>
        </w:r>
      </w:hyperlink>
    </w:p>
    <w:p w14:paraId="33B8847C" w14:textId="5D76E97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6" w:history="1">
        <w:r w:rsidR="00216313" w:rsidRPr="00C81D0E">
          <w:rPr>
            <w:rStyle w:val="Hyperlink"/>
            <w:noProof/>
          </w:rPr>
          <w:t>Table 12: File List</w:t>
        </w:r>
        <w:r w:rsidR="00216313">
          <w:rPr>
            <w:noProof/>
            <w:webHidden/>
          </w:rPr>
          <w:tab/>
        </w:r>
        <w:r w:rsidR="00216313">
          <w:rPr>
            <w:noProof/>
            <w:webHidden/>
          </w:rPr>
          <w:fldChar w:fldCharType="begin"/>
        </w:r>
        <w:r w:rsidR="00216313">
          <w:rPr>
            <w:noProof/>
            <w:webHidden/>
          </w:rPr>
          <w:instrText xml:space="preserve"> PAGEREF _Toc517426416 \h </w:instrText>
        </w:r>
        <w:r w:rsidR="00216313">
          <w:rPr>
            <w:noProof/>
            <w:webHidden/>
          </w:rPr>
        </w:r>
        <w:r w:rsidR="00216313">
          <w:rPr>
            <w:noProof/>
            <w:webHidden/>
          </w:rPr>
          <w:fldChar w:fldCharType="separate"/>
        </w:r>
        <w:r w:rsidR="00D555E0">
          <w:rPr>
            <w:noProof/>
            <w:webHidden/>
          </w:rPr>
          <w:t>22</w:t>
        </w:r>
        <w:r w:rsidR="00216313">
          <w:rPr>
            <w:noProof/>
            <w:webHidden/>
          </w:rPr>
          <w:fldChar w:fldCharType="end"/>
        </w:r>
      </w:hyperlink>
    </w:p>
    <w:p w14:paraId="48BF5626" w14:textId="174647C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7" w:history="1">
        <w:r w:rsidR="00216313" w:rsidRPr="00C81D0E">
          <w:rPr>
            <w:rStyle w:val="Hyperlink"/>
            <w:noProof/>
          </w:rPr>
          <w:t>Table 13: VA Fileman Functions</w:t>
        </w:r>
        <w:r w:rsidR="00216313">
          <w:rPr>
            <w:noProof/>
            <w:webHidden/>
          </w:rPr>
          <w:tab/>
        </w:r>
        <w:r w:rsidR="00216313">
          <w:rPr>
            <w:noProof/>
            <w:webHidden/>
          </w:rPr>
          <w:fldChar w:fldCharType="begin"/>
        </w:r>
        <w:r w:rsidR="00216313">
          <w:rPr>
            <w:noProof/>
            <w:webHidden/>
          </w:rPr>
          <w:instrText xml:space="preserve"> PAGEREF _Toc517426417 \h </w:instrText>
        </w:r>
        <w:r w:rsidR="00216313">
          <w:rPr>
            <w:noProof/>
            <w:webHidden/>
          </w:rPr>
        </w:r>
        <w:r w:rsidR="00216313">
          <w:rPr>
            <w:noProof/>
            <w:webHidden/>
          </w:rPr>
          <w:fldChar w:fldCharType="separate"/>
        </w:r>
        <w:r w:rsidR="00D555E0">
          <w:rPr>
            <w:noProof/>
            <w:webHidden/>
          </w:rPr>
          <w:t>30</w:t>
        </w:r>
        <w:r w:rsidR="00216313">
          <w:rPr>
            <w:noProof/>
            <w:webHidden/>
          </w:rPr>
          <w:fldChar w:fldCharType="end"/>
        </w:r>
      </w:hyperlink>
    </w:p>
    <w:p w14:paraId="6F58C61F" w14:textId="6BC81DA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8" w:history="1">
        <w:r w:rsidR="00216313" w:rsidRPr="00C81D0E">
          <w:rPr>
            <w:rStyle w:val="Hyperlink"/>
            <w:noProof/>
          </w:rPr>
          <w:t>Table 14: Exported Scheduling Options</w:t>
        </w:r>
        <w:r w:rsidR="00216313">
          <w:rPr>
            <w:noProof/>
            <w:webHidden/>
          </w:rPr>
          <w:tab/>
        </w:r>
        <w:r w:rsidR="00216313">
          <w:rPr>
            <w:noProof/>
            <w:webHidden/>
          </w:rPr>
          <w:fldChar w:fldCharType="begin"/>
        </w:r>
        <w:r w:rsidR="00216313">
          <w:rPr>
            <w:noProof/>
            <w:webHidden/>
          </w:rPr>
          <w:instrText xml:space="preserve"> PAGEREF _Toc517426418 \h </w:instrText>
        </w:r>
        <w:r w:rsidR="00216313">
          <w:rPr>
            <w:noProof/>
            <w:webHidden/>
          </w:rPr>
        </w:r>
        <w:r w:rsidR="00216313">
          <w:rPr>
            <w:noProof/>
            <w:webHidden/>
          </w:rPr>
          <w:fldChar w:fldCharType="separate"/>
        </w:r>
        <w:r w:rsidR="00D555E0">
          <w:rPr>
            <w:noProof/>
            <w:webHidden/>
          </w:rPr>
          <w:t>35</w:t>
        </w:r>
        <w:r w:rsidR="00216313">
          <w:rPr>
            <w:noProof/>
            <w:webHidden/>
          </w:rPr>
          <w:fldChar w:fldCharType="end"/>
        </w:r>
      </w:hyperlink>
    </w:p>
    <w:p w14:paraId="3BB576B1" w14:textId="2EE2E68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19" w:history="1">
        <w:r w:rsidR="00216313" w:rsidRPr="00C81D0E">
          <w:rPr>
            <w:rStyle w:val="Hyperlink"/>
            <w:noProof/>
          </w:rPr>
          <w:t>Table 15: Modified Scheduling Options</w:t>
        </w:r>
        <w:r w:rsidR="00216313">
          <w:rPr>
            <w:noProof/>
            <w:webHidden/>
          </w:rPr>
          <w:tab/>
        </w:r>
        <w:r w:rsidR="00216313">
          <w:rPr>
            <w:noProof/>
            <w:webHidden/>
          </w:rPr>
          <w:fldChar w:fldCharType="begin"/>
        </w:r>
        <w:r w:rsidR="00216313">
          <w:rPr>
            <w:noProof/>
            <w:webHidden/>
          </w:rPr>
          <w:instrText xml:space="preserve"> PAGEREF _Toc517426419 \h </w:instrText>
        </w:r>
        <w:r w:rsidR="00216313">
          <w:rPr>
            <w:noProof/>
            <w:webHidden/>
          </w:rPr>
        </w:r>
        <w:r w:rsidR="00216313">
          <w:rPr>
            <w:noProof/>
            <w:webHidden/>
          </w:rPr>
          <w:fldChar w:fldCharType="separate"/>
        </w:r>
        <w:r w:rsidR="00D555E0">
          <w:rPr>
            <w:noProof/>
            <w:webHidden/>
          </w:rPr>
          <w:t>35</w:t>
        </w:r>
        <w:r w:rsidR="00216313">
          <w:rPr>
            <w:noProof/>
            <w:webHidden/>
          </w:rPr>
          <w:fldChar w:fldCharType="end"/>
        </w:r>
      </w:hyperlink>
    </w:p>
    <w:p w14:paraId="3B973FA4" w14:textId="4D420839"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0" w:history="1">
        <w:r w:rsidR="00216313" w:rsidRPr="00C81D0E">
          <w:rPr>
            <w:rStyle w:val="Hyperlink"/>
            <w:noProof/>
          </w:rPr>
          <w:t>Table 16: New DG Option</w:t>
        </w:r>
        <w:r w:rsidR="00216313">
          <w:rPr>
            <w:noProof/>
            <w:webHidden/>
          </w:rPr>
          <w:tab/>
        </w:r>
        <w:r w:rsidR="00216313">
          <w:rPr>
            <w:noProof/>
            <w:webHidden/>
          </w:rPr>
          <w:fldChar w:fldCharType="begin"/>
        </w:r>
        <w:r w:rsidR="00216313">
          <w:rPr>
            <w:noProof/>
            <w:webHidden/>
          </w:rPr>
          <w:instrText xml:space="preserve"> PAGEREF _Toc517426420 \h </w:instrText>
        </w:r>
        <w:r w:rsidR="00216313">
          <w:rPr>
            <w:noProof/>
            <w:webHidden/>
          </w:rPr>
        </w:r>
        <w:r w:rsidR="00216313">
          <w:rPr>
            <w:noProof/>
            <w:webHidden/>
          </w:rPr>
          <w:fldChar w:fldCharType="separate"/>
        </w:r>
        <w:r w:rsidR="00D555E0">
          <w:rPr>
            <w:noProof/>
            <w:webHidden/>
          </w:rPr>
          <w:t>35</w:t>
        </w:r>
        <w:r w:rsidR="00216313">
          <w:rPr>
            <w:noProof/>
            <w:webHidden/>
          </w:rPr>
          <w:fldChar w:fldCharType="end"/>
        </w:r>
      </w:hyperlink>
    </w:p>
    <w:p w14:paraId="34713A2A" w14:textId="7DC4BC7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1" w:history="1">
        <w:r w:rsidR="00216313" w:rsidRPr="00C81D0E">
          <w:rPr>
            <w:rStyle w:val="Hyperlink"/>
            <w:noProof/>
          </w:rPr>
          <w:t>Table 17: ADT and Scheduling Module Options</w:t>
        </w:r>
        <w:r w:rsidR="00216313">
          <w:rPr>
            <w:noProof/>
            <w:webHidden/>
          </w:rPr>
          <w:tab/>
        </w:r>
        <w:r w:rsidR="00216313">
          <w:rPr>
            <w:noProof/>
            <w:webHidden/>
          </w:rPr>
          <w:fldChar w:fldCharType="begin"/>
        </w:r>
        <w:r w:rsidR="00216313">
          <w:rPr>
            <w:noProof/>
            <w:webHidden/>
          </w:rPr>
          <w:instrText xml:space="preserve"> PAGEREF _Toc517426421 \h </w:instrText>
        </w:r>
        <w:r w:rsidR="00216313">
          <w:rPr>
            <w:noProof/>
            <w:webHidden/>
          </w:rPr>
        </w:r>
        <w:r w:rsidR="00216313">
          <w:rPr>
            <w:noProof/>
            <w:webHidden/>
          </w:rPr>
          <w:fldChar w:fldCharType="separate"/>
        </w:r>
        <w:r w:rsidR="00D555E0">
          <w:rPr>
            <w:noProof/>
            <w:webHidden/>
          </w:rPr>
          <w:t>36</w:t>
        </w:r>
        <w:r w:rsidR="00216313">
          <w:rPr>
            <w:noProof/>
            <w:webHidden/>
          </w:rPr>
          <w:fldChar w:fldCharType="end"/>
        </w:r>
      </w:hyperlink>
    </w:p>
    <w:p w14:paraId="76D130F3" w14:textId="2BC1DB2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2" w:history="1">
        <w:r w:rsidR="00216313" w:rsidRPr="00C81D0E">
          <w:rPr>
            <w:rStyle w:val="Hyperlink"/>
            <w:noProof/>
          </w:rPr>
          <w:t>Table 18: ^SDMHAD Routine</w:t>
        </w:r>
        <w:r w:rsidR="00216313">
          <w:rPr>
            <w:noProof/>
            <w:webHidden/>
          </w:rPr>
          <w:tab/>
        </w:r>
        <w:r w:rsidR="00216313">
          <w:rPr>
            <w:noProof/>
            <w:webHidden/>
          </w:rPr>
          <w:fldChar w:fldCharType="begin"/>
        </w:r>
        <w:r w:rsidR="00216313">
          <w:rPr>
            <w:noProof/>
            <w:webHidden/>
          </w:rPr>
          <w:instrText xml:space="preserve"> PAGEREF _Toc517426422 \h </w:instrText>
        </w:r>
        <w:r w:rsidR="00216313">
          <w:rPr>
            <w:noProof/>
            <w:webHidden/>
          </w:rPr>
        </w:r>
        <w:r w:rsidR="00216313">
          <w:rPr>
            <w:noProof/>
            <w:webHidden/>
          </w:rPr>
          <w:fldChar w:fldCharType="separate"/>
        </w:r>
        <w:r w:rsidR="00D555E0">
          <w:rPr>
            <w:noProof/>
            <w:webHidden/>
          </w:rPr>
          <w:t>38</w:t>
        </w:r>
        <w:r w:rsidR="00216313">
          <w:rPr>
            <w:noProof/>
            <w:webHidden/>
          </w:rPr>
          <w:fldChar w:fldCharType="end"/>
        </w:r>
      </w:hyperlink>
    </w:p>
    <w:p w14:paraId="524FD65C" w14:textId="43E0ACC9"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3" w:history="1">
        <w:r w:rsidR="00216313" w:rsidRPr="00C81D0E">
          <w:rPr>
            <w:rStyle w:val="Hyperlink"/>
            <w:noProof/>
          </w:rPr>
          <w:t>Table 19: ^SDMHAD1 Routine</w:t>
        </w:r>
        <w:r w:rsidR="00216313">
          <w:rPr>
            <w:noProof/>
            <w:webHidden/>
          </w:rPr>
          <w:tab/>
        </w:r>
        <w:r w:rsidR="00216313">
          <w:rPr>
            <w:noProof/>
            <w:webHidden/>
          </w:rPr>
          <w:fldChar w:fldCharType="begin"/>
        </w:r>
        <w:r w:rsidR="00216313">
          <w:rPr>
            <w:noProof/>
            <w:webHidden/>
          </w:rPr>
          <w:instrText xml:space="preserve"> PAGEREF _Toc517426423 \h </w:instrText>
        </w:r>
        <w:r w:rsidR="00216313">
          <w:rPr>
            <w:noProof/>
            <w:webHidden/>
          </w:rPr>
        </w:r>
        <w:r w:rsidR="00216313">
          <w:rPr>
            <w:noProof/>
            <w:webHidden/>
          </w:rPr>
          <w:fldChar w:fldCharType="separate"/>
        </w:r>
        <w:r w:rsidR="00D555E0">
          <w:rPr>
            <w:noProof/>
            <w:webHidden/>
          </w:rPr>
          <w:t>40</w:t>
        </w:r>
        <w:r w:rsidR="00216313">
          <w:rPr>
            <w:noProof/>
            <w:webHidden/>
          </w:rPr>
          <w:fldChar w:fldCharType="end"/>
        </w:r>
      </w:hyperlink>
    </w:p>
    <w:p w14:paraId="5BDF5978" w14:textId="567ECA4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4" w:history="1">
        <w:r w:rsidR="00216313" w:rsidRPr="00C81D0E">
          <w:rPr>
            <w:rStyle w:val="Hyperlink"/>
            <w:noProof/>
          </w:rPr>
          <w:t>Table 20: ^SDMHNS Routine</w:t>
        </w:r>
        <w:r w:rsidR="00216313">
          <w:rPr>
            <w:noProof/>
            <w:webHidden/>
          </w:rPr>
          <w:tab/>
        </w:r>
        <w:r w:rsidR="00216313">
          <w:rPr>
            <w:noProof/>
            <w:webHidden/>
          </w:rPr>
          <w:fldChar w:fldCharType="begin"/>
        </w:r>
        <w:r w:rsidR="00216313">
          <w:rPr>
            <w:noProof/>
            <w:webHidden/>
          </w:rPr>
          <w:instrText xml:space="preserve"> PAGEREF _Toc517426424 \h </w:instrText>
        </w:r>
        <w:r w:rsidR="00216313">
          <w:rPr>
            <w:noProof/>
            <w:webHidden/>
          </w:rPr>
        </w:r>
        <w:r w:rsidR="00216313">
          <w:rPr>
            <w:noProof/>
            <w:webHidden/>
          </w:rPr>
          <w:fldChar w:fldCharType="separate"/>
        </w:r>
        <w:r w:rsidR="00D555E0">
          <w:rPr>
            <w:noProof/>
            <w:webHidden/>
          </w:rPr>
          <w:t>43</w:t>
        </w:r>
        <w:r w:rsidR="00216313">
          <w:rPr>
            <w:noProof/>
            <w:webHidden/>
          </w:rPr>
          <w:fldChar w:fldCharType="end"/>
        </w:r>
      </w:hyperlink>
    </w:p>
    <w:p w14:paraId="22782677" w14:textId="5136D6E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5" w:history="1">
        <w:r w:rsidR="00216313" w:rsidRPr="00C81D0E">
          <w:rPr>
            <w:rStyle w:val="Hyperlink"/>
            <w:noProof/>
          </w:rPr>
          <w:t>Table 21: ^SDMHNS1 Routine</w:t>
        </w:r>
        <w:r w:rsidR="00216313">
          <w:rPr>
            <w:noProof/>
            <w:webHidden/>
          </w:rPr>
          <w:tab/>
        </w:r>
        <w:r w:rsidR="00216313">
          <w:rPr>
            <w:noProof/>
            <w:webHidden/>
          </w:rPr>
          <w:fldChar w:fldCharType="begin"/>
        </w:r>
        <w:r w:rsidR="00216313">
          <w:rPr>
            <w:noProof/>
            <w:webHidden/>
          </w:rPr>
          <w:instrText xml:space="preserve"> PAGEREF _Toc517426425 \h </w:instrText>
        </w:r>
        <w:r w:rsidR="00216313">
          <w:rPr>
            <w:noProof/>
            <w:webHidden/>
          </w:rPr>
        </w:r>
        <w:r w:rsidR="00216313">
          <w:rPr>
            <w:noProof/>
            <w:webHidden/>
          </w:rPr>
          <w:fldChar w:fldCharType="separate"/>
        </w:r>
        <w:r w:rsidR="00D555E0">
          <w:rPr>
            <w:noProof/>
            <w:webHidden/>
          </w:rPr>
          <w:t>45</w:t>
        </w:r>
        <w:r w:rsidR="00216313">
          <w:rPr>
            <w:noProof/>
            <w:webHidden/>
          </w:rPr>
          <w:fldChar w:fldCharType="end"/>
        </w:r>
      </w:hyperlink>
    </w:p>
    <w:p w14:paraId="76685CD9" w14:textId="5470AF7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6" w:history="1">
        <w:r w:rsidR="00216313" w:rsidRPr="00C81D0E">
          <w:rPr>
            <w:rStyle w:val="Hyperlink"/>
            <w:noProof/>
          </w:rPr>
          <w:t>Table 22: ^SDAMQ Routine</w:t>
        </w:r>
        <w:r w:rsidR="00216313">
          <w:rPr>
            <w:noProof/>
            <w:webHidden/>
          </w:rPr>
          <w:tab/>
        </w:r>
        <w:r w:rsidR="00216313">
          <w:rPr>
            <w:noProof/>
            <w:webHidden/>
          </w:rPr>
          <w:fldChar w:fldCharType="begin"/>
        </w:r>
        <w:r w:rsidR="00216313">
          <w:rPr>
            <w:noProof/>
            <w:webHidden/>
          </w:rPr>
          <w:instrText xml:space="preserve"> PAGEREF _Toc517426426 \h </w:instrText>
        </w:r>
        <w:r w:rsidR="00216313">
          <w:rPr>
            <w:noProof/>
            <w:webHidden/>
          </w:rPr>
        </w:r>
        <w:r w:rsidR="00216313">
          <w:rPr>
            <w:noProof/>
            <w:webHidden/>
          </w:rPr>
          <w:fldChar w:fldCharType="separate"/>
        </w:r>
        <w:r w:rsidR="00D555E0">
          <w:rPr>
            <w:noProof/>
            <w:webHidden/>
          </w:rPr>
          <w:t>47</w:t>
        </w:r>
        <w:r w:rsidR="00216313">
          <w:rPr>
            <w:noProof/>
            <w:webHidden/>
          </w:rPr>
          <w:fldChar w:fldCharType="end"/>
        </w:r>
      </w:hyperlink>
    </w:p>
    <w:p w14:paraId="1CBEE4D3" w14:textId="7716B285"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7" w:history="1">
        <w:r w:rsidR="00216313" w:rsidRPr="00C81D0E">
          <w:rPr>
            <w:rStyle w:val="Hyperlink"/>
            <w:noProof/>
          </w:rPr>
          <w:t>Table 23: EN^SDMHPRO Routine</w:t>
        </w:r>
        <w:r w:rsidR="00216313">
          <w:rPr>
            <w:noProof/>
            <w:webHidden/>
          </w:rPr>
          <w:tab/>
        </w:r>
        <w:r w:rsidR="00216313">
          <w:rPr>
            <w:noProof/>
            <w:webHidden/>
          </w:rPr>
          <w:fldChar w:fldCharType="begin"/>
        </w:r>
        <w:r w:rsidR="00216313">
          <w:rPr>
            <w:noProof/>
            <w:webHidden/>
          </w:rPr>
          <w:instrText xml:space="preserve"> PAGEREF _Toc517426427 \h </w:instrText>
        </w:r>
        <w:r w:rsidR="00216313">
          <w:rPr>
            <w:noProof/>
            <w:webHidden/>
          </w:rPr>
        </w:r>
        <w:r w:rsidR="00216313">
          <w:rPr>
            <w:noProof/>
            <w:webHidden/>
          </w:rPr>
          <w:fldChar w:fldCharType="separate"/>
        </w:r>
        <w:r w:rsidR="00D555E0">
          <w:rPr>
            <w:noProof/>
            <w:webHidden/>
          </w:rPr>
          <w:t>49</w:t>
        </w:r>
        <w:r w:rsidR="00216313">
          <w:rPr>
            <w:noProof/>
            <w:webHidden/>
          </w:rPr>
          <w:fldChar w:fldCharType="end"/>
        </w:r>
      </w:hyperlink>
    </w:p>
    <w:p w14:paraId="625D2D05" w14:textId="6A1FC98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8" w:history="1">
        <w:r w:rsidR="00216313" w:rsidRPr="00C81D0E">
          <w:rPr>
            <w:rStyle w:val="Hyperlink"/>
            <w:noProof/>
          </w:rPr>
          <w:t>Table 24: EN^SDMHPRO1 Routine</w:t>
        </w:r>
        <w:r w:rsidR="00216313">
          <w:rPr>
            <w:noProof/>
            <w:webHidden/>
          </w:rPr>
          <w:tab/>
        </w:r>
        <w:r w:rsidR="00216313">
          <w:rPr>
            <w:noProof/>
            <w:webHidden/>
          </w:rPr>
          <w:fldChar w:fldCharType="begin"/>
        </w:r>
        <w:r w:rsidR="00216313">
          <w:rPr>
            <w:noProof/>
            <w:webHidden/>
          </w:rPr>
          <w:instrText xml:space="preserve"> PAGEREF _Toc517426428 \h </w:instrText>
        </w:r>
        <w:r w:rsidR="00216313">
          <w:rPr>
            <w:noProof/>
            <w:webHidden/>
          </w:rPr>
        </w:r>
        <w:r w:rsidR="00216313">
          <w:rPr>
            <w:noProof/>
            <w:webHidden/>
          </w:rPr>
          <w:fldChar w:fldCharType="separate"/>
        </w:r>
        <w:r w:rsidR="00D555E0">
          <w:rPr>
            <w:noProof/>
            <w:webHidden/>
          </w:rPr>
          <w:t>51</w:t>
        </w:r>
        <w:r w:rsidR="00216313">
          <w:rPr>
            <w:noProof/>
            <w:webHidden/>
          </w:rPr>
          <w:fldChar w:fldCharType="end"/>
        </w:r>
      </w:hyperlink>
    </w:p>
    <w:p w14:paraId="2B9505C4" w14:textId="4FE4432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29" w:history="1">
        <w:r w:rsidR="00216313" w:rsidRPr="00C81D0E">
          <w:rPr>
            <w:rStyle w:val="Hyperlink"/>
            <w:noProof/>
          </w:rPr>
          <w:t>Table 25: EN^SDMHAP Routine</w:t>
        </w:r>
        <w:r w:rsidR="00216313">
          <w:rPr>
            <w:noProof/>
            <w:webHidden/>
          </w:rPr>
          <w:tab/>
        </w:r>
        <w:r w:rsidR="00216313">
          <w:rPr>
            <w:noProof/>
            <w:webHidden/>
          </w:rPr>
          <w:fldChar w:fldCharType="begin"/>
        </w:r>
        <w:r w:rsidR="00216313">
          <w:rPr>
            <w:noProof/>
            <w:webHidden/>
          </w:rPr>
          <w:instrText xml:space="preserve"> PAGEREF _Toc517426429 \h </w:instrText>
        </w:r>
        <w:r w:rsidR="00216313">
          <w:rPr>
            <w:noProof/>
            <w:webHidden/>
          </w:rPr>
        </w:r>
        <w:r w:rsidR="00216313">
          <w:rPr>
            <w:noProof/>
            <w:webHidden/>
          </w:rPr>
          <w:fldChar w:fldCharType="separate"/>
        </w:r>
        <w:r w:rsidR="00D555E0">
          <w:rPr>
            <w:noProof/>
            <w:webHidden/>
          </w:rPr>
          <w:t>54</w:t>
        </w:r>
        <w:r w:rsidR="00216313">
          <w:rPr>
            <w:noProof/>
            <w:webHidden/>
          </w:rPr>
          <w:fldChar w:fldCharType="end"/>
        </w:r>
      </w:hyperlink>
    </w:p>
    <w:p w14:paraId="0F0AE7BA" w14:textId="6CE9147C"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0" w:history="1">
        <w:r w:rsidR="00216313" w:rsidRPr="00C81D0E">
          <w:rPr>
            <w:rStyle w:val="Hyperlink"/>
            <w:noProof/>
          </w:rPr>
          <w:t>Table 26: EN^SDMHAP1 Routine</w:t>
        </w:r>
        <w:r w:rsidR="00216313">
          <w:rPr>
            <w:noProof/>
            <w:webHidden/>
          </w:rPr>
          <w:tab/>
        </w:r>
        <w:r w:rsidR="00216313">
          <w:rPr>
            <w:noProof/>
            <w:webHidden/>
          </w:rPr>
          <w:fldChar w:fldCharType="begin"/>
        </w:r>
        <w:r w:rsidR="00216313">
          <w:rPr>
            <w:noProof/>
            <w:webHidden/>
          </w:rPr>
          <w:instrText xml:space="preserve"> PAGEREF _Toc517426430 \h </w:instrText>
        </w:r>
        <w:r w:rsidR="00216313">
          <w:rPr>
            <w:noProof/>
            <w:webHidden/>
          </w:rPr>
        </w:r>
        <w:r w:rsidR="00216313">
          <w:rPr>
            <w:noProof/>
            <w:webHidden/>
          </w:rPr>
          <w:fldChar w:fldCharType="separate"/>
        </w:r>
        <w:r w:rsidR="00D555E0">
          <w:rPr>
            <w:noProof/>
            <w:webHidden/>
          </w:rPr>
          <w:t>57</w:t>
        </w:r>
        <w:r w:rsidR="00216313">
          <w:rPr>
            <w:noProof/>
            <w:webHidden/>
          </w:rPr>
          <w:fldChar w:fldCharType="end"/>
        </w:r>
      </w:hyperlink>
    </w:p>
    <w:p w14:paraId="306894E7" w14:textId="24A9A09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1" w:history="1">
        <w:r w:rsidR="00216313" w:rsidRPr="00C81D0E">
          <w:rPr>
            <w:rStyle w:val="Hyperlink"/>
            <w:noProof/>
          </w:rPr>
          <w:t>Table 27: Minimum Version Baseline</w:t>
        </w:r>
        <w:r w:rsidR="00216313">
          <w:rPr>
            <w:noProof/>
            <w:webHidden/>
          </w:rPr>
          <w:tab/>
        </w:r>
        <w:r w:rsidR="00216313">
          <w:rPr>
            <w:noProof/>
            <w:webHidden/>
          </w:rPr>
          <w:fldChar w:fldCharType="begin"/>
        </w:r>
        <w:r w:rsidR="00216313">
          <w:rPr>
            <w:noProof/>
            <w:webHidden/>
          </w:rPr>
          <w:instrText xml:space="preserve"> PAGEREF _Toc517426431 \h </w:instrText>
        </w:r>
        <w:r w:rsidR="00216313">
          <w:rPr>
            <w:noProof/>
            <w:webHidden/>
          </w:rPr>
        </w:r>
        <w:r w:rsidR="00216313">
          <w:rPr>
            <w:noProof/>
            <w:webHidden/>
          </w:rPr>
          <w:fldChar w:fldCharType="separate"/>
        </w:r>
        <w:r w:rsidR="00D555E0">
          <w:rPr>
            <w:noProof/>
            <w:webHidden/>
          </w:rPr>
          <w:t>60</w:t>
        </w:r>
        <w:r w:rsidR="00216313">
          <w:rPr>
            <w:noProof/>
            <w:webHidden/>
          </w:rPr>
          <w:fldChar w:fldCharType="end"/>
        </w:r>
      </w:hyperlink>
    </w:p>
    <w:p w14:paraId="37251C96" w14:textId="14BC4BD8"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2" w:history="1">
        <w:r w:rsidR="00216313" w:rsidRPr="00C81D0E">
          <w:rPr>
            <w:rStyle w:val="Hyperlink"/>
            <w:noProof/>
          </w:rPr>
          <w:t>Table 28: Ambulatory Care Reporting Project Elements</w:t>
        </w:r>
        <w:r w:rsidR="00216313">
          <w:rPr>
            <w:noProof/>
            <w:webHidden/>
          </w:rPr>
          <w:tab/>
        </w:r>
        <w:r w:rsidR="00216313">
          <w:rPr>
            <w:noProof/>
            <w:webHidden/>
          </w:rPr>
          <w:fldChar w:fldCharType="begin"/>
        </w:r>
        <w:r w:rsidR="00216313">
          <w:rPr>
            <w:noProof/>
            <w:webHidden/>
          </w:rPr>
          <w:instrText xml:space="preserve"> PAGEREF _Toc517426432 \h </w:instrText>
        </w:r>
        <w:r w:rsidR="00216313">
          <w:rPr>
            <w:noProof/>
            <w:webHidden/>
          </w:rPr>
        </w:r>
        <w:r w:rsidR="00216313">
          <w:rPr>
            <w:noProof/>
            <w:webHidden/>
          </w:rPr>
          <w:fldChar w:fldCharType="separate"/>
        </w:r>
        <w:r w:rsidR="00D555E0">
          <w:rPr>
            <w:noProof/>
            <w:webHidden/>
          </w:rPr>
          <w:t>62</w:t>
        </w:r>
        <w:r w:rsidR="00216313">
          <w:rPr>
            <w:noProof/>
            <w:webHidden/>
          </w:rPr>
          <w:fldChar w:fldCharType="end"/>
        </w:r>
      </w:hyperlink>
    </w:p>
    <w:p w14:paraId="25C688F3" w14:textId="6E9C1F6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3" w:history="1">
        <w:r w:rsidR="00216313" w:rsidRPr="00C81D0E">
          <w:rPr>
            <w:rStyle w:val="Hyperlink"/>
            <w:noProof/>
          </w:rPr>
          <w:t>Table 29: Fileman Access Codes</w:t>
        </w:r>
        <w:r w:rsidR="00216313">
          <w:rPr>
            <w:noProof/>
            <w:webHidden/>
          </w:rPr>
          <w:tab/>
        </w:r>
        <w:r w:rsidR="00216313">
          <w:rPr>
            <w:noProof/>
            <w:webHidden/>
          </w:rPr>
          <w:fldChar w:fldCharType="begin"/>
        </w:r>
        <w:r w:rsidR="00216313">
          <w:rPr>
            <w:noProof/>
            <w:webHidden/>
          </w:rPr>
          <w:instrText xml:space="preserve"> PAGEREF _Toc517426433 \h </w:instrText>
        </w:r>
        <w:r w:rsidR="00216313">
          <w:rPr>
            <w:noProof/>
            <w:webHidden/>
          </w:rPr>
        </w:r>
        <w:r w:rsidR="00216313">
          <w:rPr>
            <w:noProof/>
            <w:webHidden/>
          </w:rPr>
          <w:fldChar w:fldCharType="separate"/>
        </w:r>
        <w:r w:rsidR="00D555E0">
          <w:rPr>
            <w:noProof/>
            <w:webHidden/>
          </w:rPr>
          <w:t>75</w:t>
        </w:r>
        <w:r w:rsidR="00216313">
          <w:rPr>
            <w:noProof/>
            <w:webHidden/>
          </w:rPr>
          <w:fldChar w:fldCharType="end"/>
        </w:r>
      </w:hyperlink>
    </w:p>
    <w:p w14:paraId="4C809FAE" w14:textId="13604C25"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4" w:history="1">
        <w:r w:rsidR="00216313" w:rsidRPr="00C81D0E">
          <w:rPr>
            <w:rStyle w:val="Hyperlink"/>
            <w:noProof/>
          </w:rPr>
          <w:t>Table 30: Supported References</w:t>
        </w:r>
        <w:r w:rsidR="00216313">
          <w:rPr>
            <w:noProof/>
            <w:webHidden/>
          </w:rPr>
          <w:tab/>
        </w:r>
        <w:r w:rsidR="00216313">
          <w:rPr>
            <w:noProof/>
            <w:webHidden/>
          </w:rPr>
          <w:fldChar w:fldCharType="begin"/>
        </w:r>
        <w:r w:rsidR="00216313">
          <w:rPr>
            <w:noProof/>
            <w:webHidden/>
          </w:rPr>
          <w:instrText xml:space="preserve"> PAGEREF _Toc517426434 \h </w:instrText>
        </w:r>
        <w:r w:rsidR="00216313">
          <w:rPr>
            <w:noProof/>
            <w:webHidden/>
          </w:rPr>
        </w:r>
        <w:r w:rsidR="00216313">
          <w:rPr>
            <w:noProof/>
            <w:webHidden/>
          </w:rPr>
          <w:fldChar w:fldCharType="separate"/>
        </w:r>
        <w:r w:rsidR="00D555E0">
          <w:rPr>
            <w:noProof/>
            <w:webHidden/>
          </w:rPr>
          <w:t>85</w:t>
        </w:r>
        <w:r w:rsidR="00216313">
          <w:rPr>
            <w:noProof/>
            <w:webHidden/>
          </w:rPr>
          <w:fldChar w:fldCharType="end"/>
        </w:r>
      </w:hyperlink>
    </w:p>
    <w:p w14:paraId="7D7AA209" w14:textId="2BEC9651"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5" w:history="1">
        <w:r w:rsidR="00216313" w:rsidRPr="00C81D0E">
          <w:rPr>
            <w:rStyle w:val="Hyperlink"/>
            <w:noProof/>
          </w:rPr>
          <w:t>Table 31: Call Combinations</w:t>
        </w:r>
        <w:r w:rsidR="00216313">
          <w:rPr>
            <w:noProof/>
            <w:webHidden/>
          </w:rPr>
          <w:tab/>
        </w:r>
        <w:r w:rsidR="00216313">
          <w:rPr>
            <w:noProof/>
            <w:webHidden/>
          </w:rPr>
          <w:fldChar w:fldCharType="begin"/>
        </w:r>
        <w:r w:rsidR="00216313">
          <w:rPr>
            <w:noProof/>
            <w:webHidden/>
          </w:rPr>
          <w:instrText xml:space="preserve"> PAGEREF _Toc517426435 \h </w:instrText>
        </w:r>
        <w:r w:rsidR="00216313">
          <w:rPr>
            <w:noProof/>
            <w:webHidden/>
          </w:rPr>
        </w:r>
        <w:r w:rsidR="00216313">
          <w:rPr>
            <w:noProof/>
            <w:webHidden/>
          </w:rPr>
          <w:fldChar w:fldCharType="separate"/>
        </w:r>
        <w:r w:rsidR="00D555E0">
          <w:rPr>
            <w:noProof/>
            <w:webHidden/>
          </w:rPr>
          <w:t>118</w:t>
        </w:r>
        <w:r w:rsidR="00216313">
          <w:rPr>
            <w:noProof/>
            <w:webHidden/>
          </w:rPr>
          <w:fldChar w:fldCharType="end"/>
        </w:r>
      </w:hyperlink>
    </w:p>
    <w:p w14:paraId="64A72C94" w14:textId="3741D385"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6" w:history="1">
        <w:r w:rsidR="00216313" w:rsidRPr="00C81D0E">
          <w:rPr>
            <w:rStyle w:val="Hyperlink"/>
            <w:noProof/>
          </w:rPr>
          <w:t>Table 32: Alpha Subscripts</w:t>
        </w:r>
        <w:r w:rsidR="00216313">
          <w:rPr>
            <w:noProof/>
            <w:webHidden/>
          </w:rPr>
          <w:tab/>
        </w:r>
        <w:r w:rsidR="00216313">
          <w:rPr>
            <w:noProof/>
            <w:webHidden/>
          </w:rPr>
          <w:fldChar w:fldCharType="begin"/>
        </w:r>
        <w:r w:rsidR="00216313">
          <w:rPr>
            <w:noProof/>
            <w:webHidden/>
          </w:rPr>
          <w:instrText xml:space="preserve"> PAGEREF _Toc517426436 \h </w:instrText>
        </w:r>
        <w:r w:rsidR="00216313">
          <w:rPr>
            <w:noProof/>
            <w:webHidden/>
          </w:rPr>
        </w:r>
        <w:r w:rsidR="00216313">
          <w:rPr>
            <w:noProof/>
            <w:webHidden/>
          </w:rPr>
          <w:fldChar w:fldCharType="separate"/>
        </w:r>
        <w:r w:rsidR="00D555E0">
          <w:rPr>
            <w:noProof/>
            <w:webHidden/>
          </w:rPr>
          <w:t>120</w:t>
        </w:r>
        <w:r w:rsidR="00216313">
          <w:rPr>
            <w:noProof/>
            <w:webHidden/>
          </w:rPr>
          <w:fldChar w:fldCharType="end"/>
        </w:r>
      </w:hyperlink>
    </w:p>
    <w:p w14:paraId="7C660699" w14:textId="38610E6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7" w:history="1">
        <w:r w:rsidR="00216313" w:rsidRPr="00C81D0E">
          <w:rPr>
            <w:rStyle w:val="Hyperlink"/>
            <w:noProof/>
          </w:rPr>
          <w:t>Table 32: Special Features</w:t>
        </w:r>
        <w:r w:rsidR="00216313">
          <w:rPr>
            <w:noProof/>
            <w:webHidden/>
          </w:rPr>
          <w:tab/>
        </w:r>
        <w:r w:rsidR="00216313">
          <w:rPr>
            <w:noProof/>
            <w:webHidden/>
          </w:rPr>
          <w:fldChar w:fldCharType="begin"/>
        </w:r>
        <w:r w:rsidR="00216313">
          <w:rPr>
            <w:noProof/>
            <w:webHidden/>
          </w:rPr>
          <w:instrText xml:space="preserve"> PAGEREF _Toc517426437 \h </w:instrText>
        </w:r>
        <w:r w:rsidR="00216313">
          <w:rPr>
            <w:noProof/>
            <w:webHidden/>
          </w:rPr>
        </w:r>
        <w:r w:rsidR="00216313">
          <w:rPr>
            <w:noProof/>
            <w:webHidden/>
          </w:rPr>
          <w:fldChar w:fldCharType="separate"/>
        </w:r>
        <w:r w:rsidR="00D555E0">
          <w:rPr>
            <w:noProof/>
            <w:webHidden/>
          </w:rPr>
          <w:t>126</w:t>
        </w:r>
        <w:r w:rsidR="00216313">
          <w:rPr>
            <w:noProof/>
            <w:webHidden/>
          </w:rPr>
          <w:fldChar w:fldCharType="end"/>
        </w:r>
      </w:hyperlink>
    </w:p>
    <w:p w14:paraId="71181DCE" w14:textId="7E3A03A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8" w:history="1">
        <w:r w:rsidR="00216313" w:rsidRPr="00C81D0E">
          <w:rPr>
            <w:rStyle w:val="Hyperlink"/>
            <w:noProof/>
          </w:rPr>
          <w:t>Table 34:  Available Appointment Data Fields</w:t>
        </w:r>
        <w:r w:rsidR="00216313">
          <w:rPr>
            <w:noProof/>
            <w:webHidden/>
          </w:rPr>
          <w:tab/>
        </w:r>
        <w:r w:rsidR="00216313">
          <w:rPr>
            <w:noProof/>
            <w:webHidden/>
          </w:rPr>
          <w:fldChar w:fldCharType="begin"/>
        </w:r>
        <w:r w:rsidR="00216313">
          <w:rPr>
            <w:noProof/>
            <w:webHidden/>
          </w:rPr>
          <w:instrText xml:space="preserve"> PAGEREF _Toc517426438 \h </w:instrText>
        </w:r>
        <w:r w:rsidR="00216313">
          <w:rPr>
            <w:noProof/>
            <w:webHidden/>
          </w:rPr>
        </w:r>
        <w:r w:rsidR="00216313">
          <w:rPr>
            <w:noProof/>
            <w:webHidden/>
          </w:rPr>
          <w:fldChar w:fldCharType="separate"/>
        </w:r>
        <w:r w:rsidR="00D555E0">
          <w:rPr>
            <w:noProof/>
            <w:webHidden/>
          </w:rPr>
          <w:t>138</w:t>
        </w:r>
        <w:r w:rsidR="00216313">
          <w:rPr>
            <w:noProof/>
            <w:webHidden/>
          </w:rPr>
          <w:fldChar w:fldCharType="end"/>
        </w:r>
      </w:hyperlink>
    </w:p>
    <w:p w14:paraId="453C5C59" w14:textId="4B5AB21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39" w:history="1">
        <w:r w:rsidR="00216313" w:rsidRPr="00C81D0E">
          <w:rPr>
            <w:rStyle w:val="Hyperlink"/>
            <w:noProof/>
          </w:rPr>
          <w:t>Table 35: Available Data Filters</w:t>
        </w:r>
        <w:r w:rsidR="00216313">
          <w:rPr>
            <w:noProof/>
            <w:webHidden/>
          </w:rPr>
          <w:tab/>
        </w:r>
        <w:r w:rsidR="00216313">
          <w:rPr>
            <w:noProof/>
            <w:webHidden/>
          </w:rPr>
          <w:fldChar w:fldCharType="begin"/>
        </w:r>
        <w:r w:rsidR="00216313">
          <w:rPr>
            <w:noProof/>
            <w:webHidden/>
          </w:rPr>
          <w:instrText xml:space="preserve"> PAGEREF _Toc517426439 \h </w:instrText>
        </w:r>
        <w:r w:rsidR="00216313">
          <w:rPr>
            <w:noProof/>
            <w:webHidden/>
          </w:rPr>
        </w:r>
        <w:r w:rsidR="00216313">
          <w:rPr>
            <w:noProof/>
            <w:webHidden/>
          </w:rPr>
          <w:fldChar w:fldCharType="separate"/>
        </w:r>
        <w:r w:rsidR="00D555E0">
          <w:rPr>
            <w:noProof/>
            <w:webHidden/>
          </w:rPr>
          <w:t>143</w:t>
        </w:r>
        <w:r w:rsidR="00216313">
          <w:rPr>
            <w:noProof/>
            <w:webHidden/>
          </w:rPr>
          <w:fldChar w:fldCharType="end"/>
        </w:r>
      </w:hyperlink>
    </w:p>
    <w:p w14:paraId="37AFAD8E" w14:textId="593E11A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0" w:history="1">
        <w:r w:rsidR="00216313" w:rsidRPr="00C81D0E">
          <w:rPr>
            <w:rStyle w:val="Hyperlink"/>
            <w:noProof/>
          </w:rPr>
          <w:t>Table 36:  Input – Other Array Entries</w:t>
        </w:r>
        <w:r w:rsidR="00216313">
          <w:rPr>
            <w:noProof/>
            <w:webHidden/>
          </w:rPr>
          <w:tab/>
        </w:r>
        <w:r w:rsidR="00216313">
          <w:rPr>
            <w:noProof/>
            <w:webHidden/>
          </w:rPr>
          <w:fldChar w:fldCharType="begin"/>
        </w:r>
        <w:r w:rsidR="00216313">
          <w:rPr>
            <w:noProof/>
            <w:webHidden/>
          </w:rPr>
          <w:instrText xml:space="preserve"> PAGEREF _Toc517426440 \h </w:instrText>
        </w:r>
        <w:r w:rsidR="00216313">
          <w:rPr>
            <w:noProof/>
            <w:webHidden/>
          </w:rPr>
        </w:r>
        <w:r w:rsidR="00216313">
          <w:rPr>
            <w:noProof/>
            <w:webHidden/>
          </w:rPr>
          <w:fldChar w:fldCharType="separate"/>
        </w:r>
        <w:r w:rsidR="00D555E0">
          <w:rPr>
            <w:noProof/>
            <w:webHidden/>
          </w:rPr>
          <w:t>145</w:t>
        </w:r>
        <w:r w:rsidR="00216313">
          <w:rPr>
            <w:noProof/>
            <w:webHidden/>
          </w:rPr>
          <w:fldChar w:fldCharType="end"/>
        </w:r>
      </w:hyperlink>
    </w:p>
    <w:p w14:paraId="69A1F7A7" w14:textId="3FA3D179"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1" w:history="1">
        <w:r w:rsidR="00216313" w:rsidRPr="00C81D0E">
          <w:rPr>
            <w:rStyle w:val="Hyperlink"/>
            <w:noProof/>
          </w:rPr>
          <w:t>Table 37:  SDAPI – Error Codes</w:t>
        </w:r>
        <w:r w:rsidR="00216313">
          <w:rPr>
            <w:noProof/>
            <w:webHidden/>
          </w:rPr>
          <w:tab/>
        </w:r>
        <w:r w:rsidR="00216313">
          <w:rPr>
            <w:noProof/>
            <w:webHidden/>
          </w:rPr>
          <w:fldChar w:fldCharType="begin"/>
        </w:r>
        <w:r w:rsidR="00216313">
          <w:rPr>
            <w:noProof/>
            <w:webHidden/>
          </w:rPr>
          <w:instrText xml:space="preserve"> PAGEREF _Toc517426441 \h </w:instrText>
        </w:r>
        <w:r w:rsidR="00216313">
          <w:rPr>
            <w:noProof/>
            <w:webHidden/>
          </w:rPr>
        </w:r>
        <w:r w:rsidR="00216313">
          <w:rPr>
            <w:noProof/>
            <w:webHidden/>
          </w:rPr>
          <w:fldChar w:fldCharType="separate"/>
        </w:r>
        <w:r w:rsidR="00D555E0">
          <w:rPr>
            <w:noProof/>
            <w:webHidden/>
          </w:rPr>
          <w:t>150</w:t>
        </w:r>
        <w:r w:rsidR="00216313">
          <w:rPr>
            <w:noProof/>
            <w:webHidden/>
          </w:rPr>
          <w:fldChar w:fldCharType="end"/>
        </w:r>
      </w:hyperlink>
    </w:p>
    <w:p w14:paraId="05A69E0F" w14:textId="66612E5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2" w:history="1">
        <w:r w:rsidR="00216313" w:rsidRPr="00C81D0E">
          <w:rPr>
            <w:rStyle w:val="Hyperlink"/>
            <w:noProof/>
          </w:rPr>
          <w:t>Table 38: Available Data Fields</w:t>
        </w:r>
        <w:r w:rsidR="00216313">
          <w:rPr>
            <w:noProof/>
            <w:webHidden/>
          </w:rPr>
          <w:tab/>
        </w:r>
        <w:r w:rsidR="00216313">
          <w:rPr>
            <w:noProof/>
            <w:webHidden/>
          </w:rPr>
          <w:fldChar w:fldCharType="begin"/>
        </w:r>
        <w:r w:rsidR="00216313">
          <w:rPr>
            <w:noProof/>
            <w:webHidden/>
          </w:rPr>
          <w:instrText xml:space="preserve"> PAGEREF _Toc517426442 \h </w:instrText>
        </w:r>
        <w:r w:rsidR="00216313">
          <w:rPr>
            <w:noProof/>
            <w:webHidden/>
          </w:rPr>
        </w:r>
        <w:r w:rsidR="00216313">
          <w:rPr>
            <w:noProof/>
            <w:webHidden/>
          </w:rPr>
          <w:fldChar w:fldCharType="separate"/>
        </w:r>
        <w:r w:rsidR="00D555E0">
          <w:rPr>
            <w:noProof/>
            <w:webHidden/>
          </w:rPr>
          <w:t>160</w:t>
        </w:r>
        <w:r w:rsidR="00216313">
          <w:rPr>
            <w:noProof/>
            <w:webHidden/>
          </w:rPr>
          <w:fldChar w:fldCharType="end"/>
        </w:r>
      </w:hyperlink>
    </w:p>
    <w:p w14:paraId="640A5780" w14:textId="6781E38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3" w:history="1">
        <w:r w:rsidR="00216313" w:rsidRPr="00C81D0E">
          <w:rPr>
            <w:rStyle w:val="Hyperlink"/>
            <w:noProof/>
          </w:rPr>
          <w:t>Table 39: Valid Appointment Status Filters</w:t>
        </w:r>
        <w:r w:rsidR="00216313">
          <w:rPr>
            <w:noProof/>
            <w:webHidden/>
          </w:rPr>
          <w:tab/>
        </w:r>
        <w:r w:rsidR="00216313">
          <w:rPr>
            <w:noProof/>
            <w:webHidden/>
          </w:rPr>
          <w:fldChar w:fldCharType="begin"/>
        </w:r>
        <w:r w:rsidR="00216313">
          <w:rPr>
            <w:noProof/>
            <w:webHidden/>
          </w:rPr>
          <w:instrText xml:space="preserve"> PAGEREF _Toc517426443 \h </w:instrText>
        </w:r>
        <w:r w:rsidR="00216313">
          <w:rPr>
            <w:noProof/>
            <w:webHidden/>
          </w:rPr>
        </w:r>
        <w:r w:rsidR="00216313">
          <w:rPr>
            <w:noProof/>
            <w:webHidden/>
          </w:rPr>
          <w:fldChar w:fldCharType="separate"/>
        </w:r>
        <w:r w:rsidR="00D555E0">
          <w:rPr>
            <w:noProof/>
            <w:webHidden/>
          </w:rPr>
          <w:t>162</w:t>
        </w:r>
        <w:r w:rsidR="00216313">
          <w:rPr>
            <w:noProof/>
            <w:webHidden/>
          </w:rPr>
          <w:fldChar w:fldCharType="end"/>
        </w:r>
      </w:hyperlink>
    </w:p>
    <w:p w14:paraId="7BCBB039" w14:textId="686F0FBC"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4" w:history="1">
        <w:r w:rsidR="00216313" w:rsidRPr="00C81D0E">
          <w:rPr>
            <w:rStyle w:val="Hyperlink"/>
            <w:noProof/>
          </w:rPr>
          <w:t>Table 40:  Valid Patient Status Filters</w:t>
        </w:r>
        <w:r w:rsidR="00216313">
          <w:rPr>
            <w:noProof/>
            <w:webHidden/>
          </w:rPr>
          <w:tab/>
        </w:r>
        <w:r w:rsidR="00216313">
          <w:rPr>
            <w:noProof/>
            <w:webHidden/>
          </w:rPr>
          <w:fldChar w:fldCharType="begin"/>
        </w:r>
        <w:r w:rsidR="00216313">
          <w:rPr>
            <w:noProof/>
            <w:webHidden/>
          </w:rPr>
          <w:instrText xml:space="preserve"> PAGEREF _Toc517426444 \h </w:instrText>
        </w:r>
        <w:r w:rsidR="00216313">
          <w:rPr>
            <w:noProof/>
            <w:webHidden/>
          </w:rPr>
        </w:r>
        <w:r w:rsidR="00216313">
          <w:rPr>
            <w:noProof/>
            <w:webHidden/>
          </w:rPr>
          <w:fldChar w:fldCharType="separate"/>
        </w:r>
        <w:r w:rsidR="00D555E0">
          <w:rPr>
            <w:noProof/>
            <w:webHidden/>
          </w:rPr>
          <w:t>162</w:t>
        </w:r>
        <w:r w:rsidR="00216313">
          <w:rPr>
            <w:noProof/>
            <w:webHidden/>
          </w:rPr>
          <w:fldChar w:fldCharType="end"/>
        </w:r>
      </w:hyperlink>
    </w:p>
    <w:p w14:paraId="50347C08" w14:textId="3F59776B"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5" w:history="1">
        <w:r w:rsidR="00216313" w:rsidRPr="00C81D0E">
          <w:rPr>
            <w:rStyle w:val="Hyperlink"/>
            <w:noProof/>
          </w:rPr>
          <w:t>Table 41: Status Filter Combinations</w:t>
        </w:r>
        <w:r w:rsidR="00216313">
          <w:rPr>
            <w:noProof/>
            <w:webHidden/>
          </w:rPr>
          <w:tab/>
        </w:r>
        <w:r w:rsidR="00216313">
          <w:rPr>
            <w:noProof/>
            <w:webHidden/>
          </w:rPr>
          <w:fldChar w:fldCharType="begin"/>
        </w:r>
        <w:r w:rsidR="00216313">
          <w:rPr>
            <w:noProof/>
            <w:webHidden/>
          </w:rPr>
          <w:instrText xml:space="preserve"> PAGEREF _Toc517426445 \h </w:instrText>
        </w:r>
        <w:r w:rsidR="00216313">
          <w:rPr>
            <w:noProof/>
            <w:webHidden/>
          </w:rPr>
        </w:r>
        <w:r w:rsidR="00216313">
          <w:rPr>
            <w:noProof/>
            <w:webHidden/>
          </w:rPr>
          <w:fldChar w:fldCharType="separate"/>
        </w:r>
        <w:r w:rsidR="00D555E0">
          <w:rPr>
            <w:noProof/>
            <w:webHidden/>
          </w:rPr>
          <w:t>163</w:t>
        </w:r>
        <w:r w:rsidR="00216313">
          <w:rPr>
            <w:noProof/>
            <w:webHidden/>
          </w:rPr>
          <w:fldChar w:fldCharType="end"/>
        </w:r>
      </w:hyperlink>
    </w:p>
    <w:p w14:paraId="08872C88" w14:textId="5384C72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6" w:history="1">
        <w:r w:rsidR="00216313" w:rsidRPr="00C81D0E">
          <w:rPr>
            <w:rStyle w:val="Hyperlink"/>
            <w:noProof/>
          </w:rPr>
          <w:t>Table 42: SDIMO API Return Values</w:t>
        </w:r>
        <w:r w:rsidR="00216313">
          <w:rPr>
            <w:noProof/>
            <w:webHidden/>
          </w:rPr>
          <w:tab/>
        </w:r>
        <w:r w:rsidR="00216313">
          <w:rPr>
            <w:noProof/>
            <w:webHidden/>
          </w:rPr>
          <w:fldChar w:fldCharType="begin"/>
        </w:r>
        <w:r w:rsidR="00216313">
          <w:rPr>
            <w:noProof/>
            <w:webHidden/>
          </w:rPr>
          <w:instrText xml:space="preserve"> PAGEREF _Toc517426446 \h </w:instrText>
        </w:r>
        <w:r w:rsidR="00216313">
          <w:rPr>
            <w:noProof/>
            <w:webHidden/>
          </w:rPr>
        </w:r>
        <w:r w:rsidR="00216313">
          <w:rPr>
            <w:noProof/>
            <w:webHidden/>
          </w:rPr>
          <w:fldChar w:fldCharType="separate"/>
        </w:r>
        <w:r w:rsidR="00D555E0">
          <w:rPr>
            <w:noProof/>
            <w:webHidden/>
          </w:rPr>
          <w:t>164</w:t>
        </w:r>
        <w:r w:rsidR="00216313">
          <w:rPr>
            <w:noProof/>
            <w:webHidden/>
          </w:rPr>
          <w:fldChar w:fldCharType="end"/>
        </w:r>
      </w:hyperlink>
    </w:p>
    <w:p w14:paraId="44C406EB" w14:textId="76CF084D"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7" w:history="1">
        <w:r w:rsidR="00216313" w:rsidRPr="00C81D0E">
          <w:rPr>
            <w:rStyle w:val="Hyperlink"/>
            <w:noProof/>
          </w:rPr>
          <w:t>Table 43: Message Header Segments</w:t>
        </w:r>
        <w:r w:rsidR="00216313">
          <w:rPr>
            <w:noProof/>
            <w:webHidden/>
          </w:rPr>
          <w:tab/>
        </w:r>
        <w:r w:rsidR="00216313">
          <w:rPr>
            <w:noProof/>
            <w:webHidden/>
          </w:rPr>
          <w:fldChar w:fldCharType="begin"/>
        </w:r>
        <w:r w:rsidR="00216313">
          <w:rPr>
            <w:noProof/>
            <w:webHidden/>
          </w:rPr>
          <w:instrText xml:space="preserve"> PAGEREF _Toc517426447 \h </w:instrText>
        </w:r>
        <w:r w:rsidR="00216313">
          <w:rPr>
            <w:noProof/>
            <w:webHidden/>
          </w:rPr>
        </w:r>
        <w:r w:rsidR="00216313">
          <w:rPr>
            <w:noProof/>
            <w:webHidden/>
          </w:rPr>
          <w:fldChar w:fldCharType="separate"/>
        </w:r>
        <w:r w:rsidR="00D555E0">
          <w:rPr>
            <w:noProof/>
            <w:webHidden/>
          </w:rPr>
          <w:t>174</w:t>
        </w:r>
        <w:r w:rsidR="00216313">
          <w:rPr>
            <w:noProof/>
            <w:webHidden/>
          </w:rPr>
          <w:fldChar w:fldCharType="end"/>
        </w:r>
      </w:hyperlink>
    </w:p>
    <w:p w14:paraId="2F4A30FA" w14:textId="2DCFDE0C"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8" w:history="1">
        <w:r w:rsidR="00216313" w:rsidRPr="00C81D0E">
          <w:rPr>
            <w:rStyle w:val="Hyperlink"/>
            <w:noProof/>
          </w:rPr>
          <w:t>Table 44: Batch Header Segment</w:t>
        </w:r>
        <w:r w:rsidR="00216313">
          <w:rPr>
            <w:noProof/>
            <w:webHidden/>
          </w:rPr>
          <w:tab/>
        </w:r>
        <w:r w:rsidR="00216313">
          <w:rPr>
            <w:noProof/>
            <w:webHidden/>
          </w:rPr>
          <w:fldChar w:fldCharType="begin"/>
        </w:r>
        <w:r w:rsidR="00216313">
          <w:rPr>
            <w:noProof/>
            <w:webHidden/>
          </w:rPr>
          <w:instrText xml:space="preserve"> PAGEREF _Toc517426448 \h </w:instrText>
        </w:r>
        <w:r w:rsidR="00216313">
          <w:rPr>
            <w:noProof/>
            <w:webHidden/>
          </w:rPr>
        </w:r>
        <w:r w:rsidR="00216313">
          <w:rPr>
            <w:noProof/>
            <w:webHidden/>
          </w:rPr>
          <w:fldChar w:fldCharType="separate"/>
        </w:r>
        <w:r w:rsidR="00D555E0">
          <w:rPr>
            <w:noProof/>
            <w:webHidden/>
          </w:rPr>
          <w:t>175</w:t>
        </w:r>
        <w:r w:rsidR="00216313">
          <w:rPr>
            <w:noProof/>
            <w:webHidden/>
          </w:rPr>
          <w:fldChar w:fldCharType="end"/>
        </w:r>
      </w:hyperlink>
    </w:p>
    <w:p w14:paraId="4C45A4DC" w14:textId="2D59CFD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49" w:history="1">
        <w:r w:rsidR="00216313" w:rsidRPr="00C81D0E">
          <w:rPr>
            <w:rStyle w:val="Hyperlink"/>
            <w:noProof/>
          </w:rPr>
          <w:t>Table 45: Batch Trailer Segment</w:t>
        </w:r>
        <w:r w:rsidR="00216313">
          <w:rPr>
            <w:noProof/>
            <w:webHidden/>
          </w:rPr>
          <w:tab/>
        </w:r>
        <w:r w:rsidR="00216313">
          <w:rPr>
            <w:noProof/>
            <w:webHidden/>
          </w:rPr>
          <w:fldChar w:fldCharType="begin"/>
        </w:r>
        <w:r w:rsidR="00216313">
          <w:rPr>
            <w:noProof/>
            <w:webHidden/>
          </w:rPr>
          <w:instrText xml:space="preserve"> PAGEREF _Toc517426449 \h </w:instrText>
        </w:r>
        <w:r w:rsidR="00216313">
          <w:rPr>
            <w:noProof/>
            <w:webHidden/>
          </w:rPr>
        </w:r>
        <w:r w:rsidR="00216313">
          <w:rPr>
            <w:noProof/>
            <w:webHidden/>
          </w:rPr>
          <w:fldChar w:fldCharType="separate"/>
        </w:r>
        <w:r w:rsidR="00D555E0">
          <w:rPr>
            <w:noProof/>
            <w:webHidden/>
          </w:rPr>
          <w:t>178</w:t>
        </w:r>
        <w:r w:rsidR="00216313">
          <w:rPr>
            <w:noProof/>
            <w:webHidden/>
          </w:rPr>
          <w:fldChar w:fldCharType="end"/>
        </w:r>
      </w:hyperlink>
    </w:p>
    <w:p w14:paraId="26D2750C" w14:textId="33BB343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0" w:history="1">
        <w:r w:rsidR="00216313" w:rsidRPr="00C81D0E">
          <w:rPr>
            <w:rStyle w:val="Hyperlink"/>
            <w:noProof/>
          </w:rPr>
          <w:t>Table 46: Message Acknowledgement Segment</w:t>
        </w:r>
        <w:r w:rsidR="00216313">
          <w:rPr>
            <w:noProof/>
            <w:webHidden/>
          </w:rPr>
          <w:tab/>
        </w:r>
        <w:r w:rsidR="00216313">
          <w:rPr>
            <w:noProof/>
            <w:webHidden/>
          </w:rPr>
          <w:fldChar w:fldCharType="begin"/>
        </w:r>
        <w:r w:rsidR="00216313">
          <w:rPr>
            <w:noProof/>
            <w:webHidden/>
          </w:rPr>
          <w:instrText xml:space="preserve"> PAGEREF _Toc517426450 \h </w:instrText>
        </w:r>
        <w:r w:rsidR="00216313">
          <w:rPr>
            <w:noProof/>
            <w:webHidden/>
          </w:rPr>
        </w:r>
        <w:r w:rsidR="00216313">
          <w:rPr>
            <w:noProof/>
            <w:webHidden/>
          </w:rPr>
          <w:fldChar w:fldCharType="separate"/>
        </w:r>
        <w:r w:rsidR="00D555E0">
          <w:rPr>
            <w:noProof/>
            <w:webHidden/>
          </w:rPr>
          <w:t>178</w:t>
        </w:r>
        <w:r w:rsidR="00216313">
          <w:rPr>
            <w:noProof/>
            <w:webHidden/>
          </w:rPr>
          <w:fldChar w:fldCharType="end"/>
        </w:r>
      </w:hyperlink>
    </w:p>
    <w:p w14:paraId="72E12120" w14:textId="6080A889"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1" w:history="1">
        <w:r w:rsidR="00216313" w:rsidRPr="00C81D0E">
          <w:rPr>
            <w:rStyle w:val="Hyperlink"/>
            <w:noProof/>
          </w:rPr>
          <w:t>Table 47: Event Type Segment</w:t>
        </w:r>
        <w:r w:rsidR="00216313">
          <w:rPr>
            <w:noProof/>
            <w:webHidden/>
          </w:rPr>
          <w:tab/>
        </w:r>
        <w:r w:rsidR="00216313">
          <w:rPr>
            <w:noProof/>
            <w:webHidden/>
          </w:rPr>
          <w:fldChar w:fldCharType="begin"/>
        </w:r>
        <w:r w:rsidR="00216313">
          <w:rPr>
            <w:noProof/>
            <w:webHidden/>
          </w:rPr>
          <w:instrText xml:space="preserve"> PAGEREF _Toc517426451 \h </w:instrText>
        </w:r>
        <w:r w:rsidR="00216313">
          <w:rPr>
            <w:noProof/>
            <w:webHidden/>
          </w:rPr>
        </w:r>
        <w:r w:rsidR="00216313">
          <w:rPr>
            <w:noProof/>
            <w:webHidden/>
          </w:rPr>
          <w:fldChar w:fldCharType="separate"/>
        </w:r>
        <w:r w:rsidR="00D555E0">
          <w:rPr>
            <w:noProof/>
            <w:webHidden/>
          </w:rPr>
          <w:t>178</w:t>
        </w:r>
        <w:r w:rsidR="00216313">
          <w:rPr>
            <w:noProof/>
            <w:webHidden/>
          </w:rPr>
          <w:fldChar w:fldCharType="end"/>
        </w:r>
      </w:hyperlink>
    </w:p>
    <w:p w14:paraId="41C0CBAD" w14:textId="0412533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2" w:history="1">
        <w:r w:rsidR="00216313" w:rsidRPr="00C81D0E">
          <w:rPr>
            <w:rStyle w:val="Hyperlink"/>
            <w:noProof/>
          </w:rPr>
          <w:t>Table 48: Patient Additional Demographic Segment</w:t>
        </w:r>
        <w:r w:rsidR="00216313">
          <w:rPr>
            <w:noProof/>
            <w:webHidden/>
          </w:rPr>
          <w:tab/>
        </w:r>
        <w:r w:rsidR="00216313">
          <w:rPr>
            <w:noProof/>
            <w:webHidden/>
          </w:rPr>
          <w:fldChar w:fldCharType="begin"/>
        </w:r>
        <w:r w:rsidR="00216313">
          <w:rPr>
            <w:noProof/>
            <w:webHidden/>
          </w:rPr>
          <w:instrText xml:space="preserve"> PAGEREF _Toc517426452 \h </w:instrText>
        </w:r>
        <w:r w:rsidR="00216313">
          <w:rPr>
            <w:noProof/>
            <w:webHidden/>
          </w:rPr>
        </w:r>
        <w:r w:rsidR="00216313">
          <w:rPr>
            <w:noProof/>
            <w:webHidden/>
          </w:rPr>
          <w:fldChar w:fldCharType="separate"/>
        </w:r>
        <w:r w:rsidR="00D555E0">
          <w:rPr>
            <w:noProof/>
            <w:webHidden/>
          </w:rPr>
          <w:t>179</w:t>
        </w:r>
        <w:r w:rsidR="00216313">
          <w:rPr>
            <w:noProof/>
            <w:webHidden/>
          </w:rPr>
          <w:fldChar w:fldCharType="end"/>
        </w:r>
      </w:hyperlink>
    </w:p>
    <w:p w14:paraId="1C5279DA" w14:textId="2BD53223"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3" w:history="1">
        <w:r w:rsidR="00216313" w:rsidRPr="00C81D0E">
          <w:rPr>
            <w:rStyle w:val="Hyperlink"/>
            <w:noProof/>
          </w:rPr>
          <w:t>Table 49: Patient Visit Segment</w:t>
        </w:r>
        <w:r w:rsidR="00216313">
          <w:rPr>
            <w:noProof/>
            <w:webHidden/>
          </w:rPr>
          <w:tab/>
        </w:r>
        <w:r w:rsidR="00216313">
          <w:rPr>
            <w:noProof/>
            <w:webHidden/>
          </w:rPr>
          <w:fldChar w:fldCharType="begin"/>
        </w:r>
        <w:r w:rsidR="00216313">
          <w:rPr>
            <w:noProof/>
            <w:webHidden/>
          </w:rPr>
          <w:instrText xml:space="preserve"> PAGEREF _Toc517426453 \h </w:instrText>
        </w:r>
        <w:r w:rsidR="00216313">
          <w:rPr>
            <w:noProof/>
            <w:webHidden/>
          </w:rPr>
        </w:r>
        <w:r w:rsidR="00216313">
          <w:rPr>
            <w:noProof/>
            <w:webHidden/>
          </w:rPr>
          <w:fldChar w:fldCharType="separate"/>
        </w:r>
        <w:r w:rsidR="00D555E0">
          <w:rPr>
            <w:noProof/>
            <w:webHidden/>
          </w:rPr>
          <w:t>180</w:t>
        </w:r>
        <w:r w:rsidR="00216313">
          <w:rPr>
            <w:noProof/>
            <w:webHidden/>
          </w:rPr>
          <w:fldChar w:fldCharType="end"/>
        </w:r>
      </w:hyperlink>
    </w:p>
    <w:p w14:paraId="2319570B" w14:textId="3CD2A76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4" w:history="1">
        <w:r w:rsidR="00216313" w:rsidRPr="00C81D0E">
          <w:rPr>
            <w:rStyle w:val="Hyperlink"/>
            <w:noProof/>
          </w:rPr>
          <w:t>Table 50: PV2 Additional Information Segment</w:t>
        </w:r>
        <w:r w:rsidR="00216313">
          <w:rPr>
            <w:noProof/>
            <w:webHidden/>
          </w:rPr>
          <w:tab/>
        </w:r>
        <w:r w:rsidR="00216313">
          <w:rPr>
            <w:noProof/>
            <w:webHidden/>
          </w:rPr>
          <w:fldChar w:fldCharType="begin"/>
        </w:r>
        <w:r w:rsidR="00216313">
          <w:rPr>
            <w:noProof/>
            <w:webHidden/>
          </w:rPr>
          <w:instrText xml:space="preserve"> PAGEREF _Toc517426454 \h </w:instrText>
        </w:r>
        <w:r w:rsidR="00216313">
          <w:rPr>
            <w:noProof/>
            <w:webHidden/>
          </w:rPr>
        </w:r>
        <w:r w:rsidR="00216313">
          <w:rPr>
            <w:noProof/>
            <w:webHidden/>
          </w:rPr>
          <w:fldChar w:fldCharType="separate"/>
        </w:r>
        <w:r w:rsidR="00D555E0">
          <w:rPr>
            <w:noProof/>
            <w:webHidden/>
          </w:rPr>
          <w:t>183</w:t>
        </w:r>
        <w:r w:rsidR="00216313">
          <w:rPr>
            <w:noProof/>
            <w:webHidden/>
          </w:rPr>
          <w:fldChar w:fldCharType="end"/>
        </w:r>
      </w:hyperlink>
    </w:p>
    <w:p w14:paraId="1E2D1957" w14:textId="336B98B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5" w:history="1">
        <w:r w:rsidR="00216313" w:rsidRPr="00C81D0E">
          <w:rPr>
            <w:rStyle w:val="Hyperlink"/>
            <w:noProof/>
          </w:rPr>
          <w:t>Table 51: Diagnosis Information Segment</w:t>
        </w:r>
        <w:r w:rsidR="00216313">
          <w:rPr>
            <w:noProof/>
            <w:webHidden/>
          </w:rPr>
          <w:tab/>
        </w:r>
        <w:r w:rsidR="00216313">
          <w:rPr>
            <w:noProof/>
            <w:webHidden/>
          </w:rPr>
          <w:fldChar w:fldCharType="begin"/>
        </w:r>
        <w:r w:rsidR="00216313">
          <w:rPr>
            <w:noProof/>
            <w:webHidden/>
          </w:rPr>
          <w:instrText xml:space="preserve"> PAGEREF _Toc517426455 \h </w:instrText>
        </w:r>
        <w:r w:rsidR="00216313">
          <w:rPr>
            <w:noProof/>
            <w:webHidden/>
          </w:rPr>
        </w:r>
        <w:r w:rsidR="00216313">
          <w:rPr>
            <w:noProof/>
            <w:webHidden/>
          </w:rPr>
          <w:fldChar w:fldCharType="separate"/>
        </w:r>
        <w:r w:rsidR="00D555E0">
          <w:rPr>
            <w:noProof/>
            <w:webHidden/>
          </w:rPr>
          <w:t>185</w:t>
        </w:r>
        <w:r w:rsidR="00216313">
          <w:rPr>
            <w:noProof/>
            <w:webHidden/>
          </w:rPr>
          <w:fldChar w:fldCharType="end"/>
        </w:r>
      </w:hyperlink>
    </w:p>
    <w:p w14:paraId="4331D800" w14:textId="51CA150F"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6" w:history="1">
        <w:r w:rsidR="00216313" w:rsidRPr="00C81D0E">
          <w:rPr>
            <w:rStyle w:val="Hyperlink"/>
            <w:noProof/>
          </w:rPr>
          <w:t>Table 52: Procedure Information Segment</w:t>
        </w:r>
        <w:r w:rsidR="00216313">
          <w:rPr>
            <w:noProof/>
            <w:webHidden/>
          </w:rPr>
          <w:tab/>
        </w:r>
        <w:r w:rsidR="00216313">
          <w:rPr>
            <w:noProof/>
            <w:webHidden/>
          </w:rPr>
          <w:fldChar w:fldCharType="begin"/>
        </w:r>
        <w:r w:rsidR="00216313">
          <w:rPr>
            <w:noProof/>
            <w:webHidden/>
          </w:rPr>
          <w:instrText xml:space="preserve"> PAGEREF _Toc517426456 \h </w:instrText>
        </w:r>
        <w:r w:rsidR="00216313">
          <w:rPr>
            <w:noProof/>
            <w:webHidden/>
          </w:rPr>
        </w:r>
        <w:r w:rsidR="00216313">
          <w:rPr>
            <w:noProof/>
            <w:webHidden/>
          </w:rPr>
          <w:fldChar w:fldCharType="separate"/>
        </w:r>
        <w:r w:rsidR="00D555E0">
          <w:rPr>
            <w:noProof/>
            <w:webHidden/>
          </w:rPr>
          <w:t>187</w:t>
        </w:r>
        <w:r w:rsidR="00216313">
          <w:rPr>
            <w:noProof/>
            <w:webHidden/>
          </w:rPr>
          <w:fldChar w:fldCharType="end"/>
        </w:r>
      </w:hyperlink>
    </w:p>
    <w:p w14:paraId="6A385715" w14:textId="44B7150D"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7" w:history="1">
        <w:r w:rsidR="00216313" w:rsidRPr="00C81D0E">
          <w:rPr>
            <w:rStyle w:val="Hyperlink"/>
            <w:noProof/>
          </w:rPr>
          <w:t>Table 53: Role Segment</w:t>
        </w:r>
        <w:r w:rsidR="00216313">
          <w:rPr>
            <w:noProof/>
            <w:webHidden/>
          </w:rPr>
          <w:tab/>
        </w:r>
        <w:r w:rsidR="00216313">
          <w:rPr>
            <w:noProof/>
            <w:webHidden/>
          </w:rPr>
          <w:fldChar w:fldCharType="begin"/>
        </w:r>
        <w:r w:rsidR="00216313">
          <w:rPr>
            <w:noProof/>
            <w:webHidden/>
          </w:rPr>
          <w:instrText xml:space="preserve"> PAGEREF _Toc517426457 \h </w:instrText>
        </w:r>
        <w:r w:rsidR="00216313">
          <w:rPr>
            <w:noProof/>
            <w:webHidden/>
          </w:rPr>
        </w:r>
        <w:r w:rsidR="00216313">
          <w:rPr>
            <w:noProof/>
            <w:webHidden/>
          </w:rPr>
          <w:fldChar w:fldCharType="separate"/>
        </w:r>
        <w:r w:rsidR="00D555E0">
          <w:rPr>
            <w:noProof/>
            <w:webHidden/>
          </w:rPr>
          <w:t>189</w:t>
        </w:r>
        <w:r w:rsidR="00216313">
          <w:rPr>
            <w:noProof/>
            <w:webHidden/>
          </w:rPr>
          <w:fldChar w:fldCharType="end"/>
        </w:r>
      </w:hyperlink>
    </w:p>
    <w:p w14:paraId="0E71ADBA" w14:textId="6A1989D8"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8" w:history="1">
        <w:r w:rsidR="00216313" w:rsidRPr="00C81D0E">
          <w:rPr>
            <w:rStyle w:val="Hyperlink"/>
            <w:noProof/>
          </w:rPr>
          <w:t>Table 54: VA-Specific Patient Information Segment</w:t>
        </w:r>
        <w:r w:rsidR="00216313">
          <w:rPr>
            <w:noProof/>
            <w:webHidden/>
          </w:rPr>
          <w:tab/>
        </w:r>
        <w:r w:rsidR="00216313">
          <w:rPr>
            <w:noProof/>
            <w:webHidden/>
          </w:rPr>
          <w:fldChar w:fldCharType="begin"/>
        </w:r>
        <w:r w:rsidR="00216313">
          <w:rPr>
            <w:noProof/>
            <w:webHidden/>
          </w:rPr>
          <w:instrText xml:space="preserve"> PAGEREF _Toc517426458 \h </w:instrText>
        </w:r>
        <w:r w:rsidR="00216313">
          <w:rPr>
            <w:noProof/>
            <w:webHidden/>
          </w:rPr>
        </w:r>
        <w:r w:rsidR="00216313">
          <w:rPr>
            <w:noProof/>
            <w:webHidden/>
          </w:rPr>
          <w:fldChar w:fldCharType="separate"/>
        </w:r>
        <w:r w:rsidR="00D555E0">
          <w:rPr>
            <w:noProof/>
            <w:webHidden/>
          </w:rPr>
          <w:t>190</w:t>
        </w:r>
        <w:r w:rsidR="00216313">
          <w:rPr>
            <w:noProof/>
            <w:webHidden/>
          </w:rPr>
          <w:fldChar w:fldCharType="end"/>
        </w:r>
      </w:hyperlink>
    </w:p>
    <w:p w14:paraId="3A227E08" w14:textId="15D88E6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59" w:history="1">
        <w:r w:rsidR="00216313" w:rsidRPr="00C81D0E">
          <w:rPr>
            <w:rStyle w:val="Hyperlink"/>
            <w:noProof/>
          </w:rPr>
          <w:t>Table 55: ZEL – VA-Specific Patient Eligibility Segment</w:t>
        </w:r>
        <w:r w:rsidR="00216313">
          <w:rPr>
            <w:noProof/>
            <w:webHidden/>
          </w:rPr>
          <w:tab/>
        </w:r>
        <w:r w:rsidR="00216313">
          <w:rPr>
            <w:noProof/>
            <w:webHidden/>
          </w:rPr>
          <w:fldChar w:fldCharType="begin"/>
        </w:r>
        <w:r w:rsidR="00216313">
          <w:rPr>
            <w:noProof/>
            <w:webHidden/>
          </w:rPr>
          <w:instrText xml:space="preserve"> PAGEREF _Toc517426459 \h </w:instrText>
        </w:r>
        <w:r w:rsidR="00216313">
          <w:rPr>
            <w:noProof/>
            <w:webHidden/>
          </w:rPr>
        </w:r>
        <w:r w:rsidR="00216313">
          <w:rPr>
            <w:noProof/>
            <w:webHidden/>
          </w:rPr>
          <w:fldChar w:fldCharType="separate"/>
        </w:r>
        <w:r w:rsidR="00D555E0">
          <w:rPr>
            <w:noProof/>
            <w:webHidden/>
          </w:rPr>
          <w:t>192</w:t>
        </w:r>
        <w:r w:rsidR="00216313">
          <w:rPr>
            <w:noProof/>
            <w:webHidden/>
          </w:rPr>
          <w:fldChar w:fldCharType="end"/>
        </w:r>
      </w:hyperlink>
    </w:p>
    <w:p w14:paraId="5849BAFE" w14:textId="008C2F2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0" w:history="1">
        <w:r w:rsidR="00216313" w:rsidRPr="00C81D0E">
          <w:rPr>
            <w:rStyle w:val="Hyperlink"/>
            <w:noProof/>
          </w:rPr>
          <w:t>Table 56: VA-Specific Income Segment</w:t>
        </w:r>
        <w:r w:rsidR="00216313">
          <w:rPr>
            <w:noProof/>
            <w:webHidden/>
          </w:rPr>
          <w:tab/>
        </w:r>
        <w:r w:rsidR="00216313">
          <w:rPr>
            <w:noProof/>
            <w:webHidden/>
          </w:rPr>
          <w:fldChar w:fldCharType="begin"/>
        </w:r>
        <w:r w:rsidR="00216313">
          <w:rPr>
            <w:noProof/>
            <w:webHidden/>
          </w:rPr>
          <w:instrText xml:space="preserve"> PAGEREF _Toc517426460 \h </w:instrText>
        </w:r>
        <w:r w:rsidR="00216313">
          <w:rPr>
            <w:noProof/>
            <w:webHidden/>
          </w:rPr>
        </w:r>
        <w:r w:rsidR="00216313">
          <w:rPr>
            <w:noProof/>
            <w:webHidden/>
          </w:rPr>
          <w:fldChar w:fldCharType="separate"/>
        </w:r>
        <w:r w:rsidR="00D555E0">
          <w:rPr>
            <w:noProof/>
            <w:webHidden/>
          </w:rPr>
          <w:t>194</w:t>
        </w:r>
        <w:r w:rsidR="00216313">
          <w:rPr>
            <w:noProof/>
            <w:webHidden/>
          </w:rPr>
          <w:fldChar w:fldCharType="end"/>
        </w:r>
      </w:hyperlink>
    </w:p>
    <w:p w14:paraId="1F97840F" w14:textId="57FEDCAD"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1" w:history="1">
        <w:r w:rsidR="00216313" w:rsidRPr="00C81D0E">
          <w:rPr>
            <w:rStyle w:val="Hyperlink"/>
            <w:noProof/>
          </w:rPr>
          <w:t>Table 57: ZCL – VA-Specific Outpatient Classification Segment</w:t>
        </w:r>
        <w:r w:rsidR="00216313">
          <w:rPr>
            <w:noProof/>
            <w:webHidden/>
          </w:rPr>
          <w:tab/>
        </w:r>
        <w:r w:rsidR="00216313">
          <w:rPr>
            <w:noProof/>
            <w:webHidden/>
          </w:rPr>
          <w:fldChar w:fldCharType="begin"/>
        </w:r>
        <w:r w:rsidR="00216313">
          <w:rPr>
            <w:noProof/>
            <w:webHidden/>
          </w:rPr>
          <w:instrText xml:space="preserve"> PAGEREF _Toc517426461 \h </w:instrText>
        </w:r>
        <w:r w:rsidR="00216313">
          <w:rPr>
            <w:noProof/>
            <w:webHidden/>
          </w:rPr>
        </w:r>
        <w:r w:rsidR="00216313">
          <w:rPr>
            <w:noProof/>
            <w:webHidden/>
          </w:rPr>
          <w:fldChar w:fldCharType="separate"/>
        </w:r>
        <w:r w:rsidR="00D555E0">
          <w:rPr>
            <w:noProof/>
            <w:webHidden/>
          </w:rPr>
          <w:t>194</w:t>
        </w:r>
        <w:r w:rsidR="00216313">
          <w:rPr>
            <w:noProof/>
            <w:webHidden/>
          </w:rPr>
          <w:fldChar w:fldCharType="end"/>
        </w:r>
      </w:hyperlink>
    </w:p>
    <w:p w14:paraId="12B1E880" w14:textId="219E783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2" w:history="1">
        <w:r w:rsidR="00216313" w:rsidRPr="00C81D0E">
          <w:rPr>
            <w:rStyle w:val="Hyperlink"/>
            <w:noProof/>
          </w:rPr>
          <w:t>Table 58: ZSC – VA-Specific Stop Code Segment</w:t>
        </w:r>
        <w:r w:rsidR="00216313">
          <w:rPr>
            <w:noProof/>
            <w:webHidden/>
          </w:rPr>
          <w:tab/>
        </w:r>
        <w:r w:rsidR="00216313">
          <w:rPr>
            <w:noProof/>
            <w:webHidden/>
          </w:rPr>
          <w:fldChar w:fldCharType="begin"/>
        </w:r>
        <w:r w:rsidR="00216313">
          <w:rPr>
            <w:noProof/>
            <w:webHidden/>
          </w:rPr>
          <w:instrText xml:space="preserve"> PAGEREF _Toc517426462 \h </w:instrText>
        </w:r>
        <w:r w:rsidR="00216313">
          <w:rPr>
            <w:noProof/>
            <w:webHidden/>
          </w:rPr>
        </w:r>
        <w:r w:rsidR="00216313">
          <w:rPr>
            <w:noProof/>
            <w:webHidden/>
          </w:rPr>
          <w:fldChar w:fldCharType="separate"/>
        </w:r>
        <w:r w:rsidR="00D555E0">
          <w:rPr>
            <w:noProof/>
            <w:webHidden/>
          </w:rPr>
          <w:t>194</w:t>
        </w:r>
        <w:r w:rsidR="00216313">
          <w:rPr>
            <w:noProof/>
            <w:webHidden/>
          </w:rPr>
          <w:fldChar w:fldCharType="end"/>
        </w:r>
      </w:hyperlink>
    </w:p>
    <w:p w14:paraId="4E31410E" w14:textId="23EFF696"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3" w:history="1">
        <w:r w:rsidR="00216313" w:rsidRPr="00C81D0E">
          <w:rPr>
            <w:rStyle w:val="Hyperlink"/>
            <w:noProof/>
          </w:rPr>
          <w:t>Table 59: ZSP – VA-Specific Service Period Segment</w:t>
        </w:r>
        <w:r w:rsidR="00216313">
          <w:rPr>
            <w:noProof/>
            <w:webHidden/>
          </w:rPr>
          <w:tab/>
        </w:r>
        <w:r w:rsidR="00216313">
          <w:rPr>
            <w:noProof/>
            <w:webHidden/>
          </w:rPr>
          <w:fldChar w:fldCharType="begin"/>
        </w:r>
        <w:r w:rsidR="00216313">
          <w:rPr>
            <w:noProof/>
            <w:webHidden/>
          </w:rPr>
          <w:instrText xml:space="preserve"> PAGEREF _Toc517426463 \h </w:instrText>
        </w:r>
        <w:r w:rsidR="00216313">
          <w:rPr>
            <w:noProof/>
            <w:webHidden/>
          </w:rPr>
        </w:r>
        <w:r w:rsidR="00216313">
          <w:rPr>
            <w:noProof/>
            <w:webHidden/>
          </w:rPr>
          <w:fldChar w:fldCharType="separate"/>
        </w:r>
        <w:r w:rsidR="00D555E0">
          <w:rPr>
            <w:noProof/>
            <w:webHidden/>
          </w:rPr>
          <w:t>195</w:t>
        </w:r>
        <w:r w:rsidR="00216313">
          <w:rPr>
            <w:noProof/>
            <w:webHidden/>
          </w:rPr>
          <w:fldChar w:fldCharType="end"/>
        </w:r>
      </w:hyperlink>
    </w:p>
    <w:p w14:paraId="529985A9" w14:textId="1A87F0F0"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4" w:history="1">
        <w:r w:rsidR="00216313" w:rsidRPr="00C81D0E">
          <w:rPr>
            <w:rStyle w:val="Hyperlink"/>
            <w:noProof/>
          </w:rPr>
          <w:t>Table 60: ZEN – VA-Specific Enrollment Segment</w:t>
        </w:r>
        <w:r w:rsidR="00216313">
          <w:rPr>
            <w:noProof/>
            <w:webHidden/>
          </w:rPr>
          <w:tab/>
        </w:r>
        <w:r w:rsidR="00216313">
          <w:rPr>
            <w:noProof/>
            <w:webHidden/>
          </w:rPr>
          <w:fldChar w:fldCharType="begin"/>
        </w:r>
        <w:r w:rsidR="00216313">
          <w:rPr>
            <w:noProof/>
            <w:webHidden/>
          </w:rPr>
          <w:instrText xml:space="preserve"> PAGEREF _Toc517426464 \h </w:instrText>
        </w:r>
        <w:r w:rsidR="00216313">
          <w:rPr>
            <w:noProof/>
            <w:webHidden/>
          </w:rPr>
        </w:r>
        <w:r w:rsidR="00216313">
          <w:rPr>
            <w:noProof/>
            <w:webHidden/>
          </w:rPr>
          <w:fldChar w:fldCharType="separate"/>
        </w:r>
        <w:r w:rsidR="00D555E0">
          <w:rPr>
            <w:noProof/>
            <w:webHidden/>
          </w:rPr>
          <w:t>195</w:t>
        </w:r>
        <w:r w:rsidR="00216313">
          <w:rPr>
            <w:noProof/>
            <w:webHidden/>
          </w:rPr>
          <w:fldChar w:fldCharType="end"/>
        </w:r>
      </w:hyperlink>
    </w:p>
    <w:p w14:paraId="66A97A7C" w14:textId="7AB886D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5" w:history="1">
        <w:r w:rsidR="00216313" w:rsidRPr="00C81D0E">
          <w:rPr>
            <w:rStyle w:val="Hyperlink"/>
            <w:noProof/>
          </w:rPr>
          <w:t>Table 61: Table 0001 – Sex</w:t>
        </w:r>
        <w:r w:rsidR="00216313">
          <w:rPr>
            <w:noProof/>
            <w:webHidden/>
          </w:rPr>
          <w:tab/>
        </w:r>
        <w:r w:rsidR="00216313">
          <w:rPr>
            <w:noProof/>
            <w:webHidden/>
          </w:rPr>
          <w:fldChar w:fldCharType="begin"/>
        </w:r>
        <w:r w:rsidR="00216313">
          <w:rPr>
            <w:noProof/>
            <w:webHidden/>
          </w:rPr>
          <w:instrText xml:space="preserve"> PAGEREF _Toc517426465 \h </w:instrText>
        </w:r>
        <w:r w:rsidR="00216313">
          <w:rPr>
            <w:noProof/>
            <w:webHidden/>
          </w:rPr>
        </w:r>
        <w:r w:rsidR="00216313">
          <w:rPr>
            <w:noProof/>
            <w:webHidden/>
          </w:rPr>
          <w:fldChar w:fldCharType="separate"/>
        </w:r>
        <w:r w:rsidR="00D555E0">
          <w:rPr>
            <w:noProof/>
            <w:webHidden/>
          </w:rPr>
          <w:t>199</w:t>
        </w:r>
        <w:r w:rsidR="00216313">
          <w:rPr>
            <w:noProof/>
            <w:webHidden/>
          </w:rPr>
          <w:fldChar w:fldCharType="end"/>
        </w:r>
      </w:hyperlink>
    </w:p>
    <w:p w14:paraId="0ECCDBF0" w14:textId="4FEA8690"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6" w:history="1">
        <w:r w:rsidR="00216313" w:rsidRPr="00C81D0E">
          <w:rPr>
            <w:rStyle w:val="Hyperlink"/>
            <w:noProof/>
          </w:rPr>
          <w:t>Table 62: Table 0002 – Marital Status</w:t>
        </w:r>
        <w:r w:rsidR="00216313">
          <w:rPr>
            <w:noProof/>
            <w:webHidden/>
          </w:rPr>
          <w:tab/>
        </w:r>
        <w:r w:rsidR="00216313">
          <w:rPr>
            <w:noProof/>
            <w:webHidden/>
          </w:rPr>
          <w:fldChar w:fldCharType="begin"/>
        </w:r>
        <w:r w:rsidR="00216313">
          <w:rPr>
            <w:noProof/>
            <w:webHidden/>
          </w:rPr>
          <w:instrText xml:space="preserve"> PAGEREF _Toc517426466 \h </w:instrText>
        </w:r>
        <w:r w:rsidR="00216313">
          <w:rPr>
            <w:noProof/>
            <w:webHidden/>
          </w:rPr>
        </w:r>
        <w:r w:rsidR="00216313">
          <w:rPr>
            <w:noProof/>
            <w:webHidden/>
          </w:rPr>
          <w:fldChar w:fldCharType="separate"/>
        </w:r>
        <w:r w:rsidR="00D555E0">
          <w:rPr>
            <w:noProof/>
            <w:webHidden/>
          </w:rPr>
          <w:t>199</w:t>
        </w:r>
        <w:r w:rsidR="00216313">
          <w:rPr>
            <w:noProof/>
            <w:webHidden/>
          </w:rPr>
          <w:fldChar w:fldCharType="end"/>
        </w:r>
      </w:hyperlink>
    </w:p>
    <w:p w14:paraId="641E4773" w14:textId="7169F0CB"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7" w:history="1">
        <w:r w:rsidR="00216313" w:rsidRPr="00C81D0E">
          <w:rPr>
            <w:rStyle w:val="Hyperlink"/>
            <w:noProof/>
          </w:rPr>
          <w:t>Table 63: Table 0003 – Event Type Code</w:t>
        </w:r>
        <w:r w:rsidR="00216313">
          <w:rPr>
            <w:noProof/>
            <w:webHidden/>
          </w:rPr>
          <w:tab/>
        </w:r>
        <w:r w:rsidR="00216313">
          <w:rPr>
            <w:noProof/>
            <w:webHidden/>
          </w:rPr>
          <w:fldChar w:fldCharType="begin"/>
        </w:r>
        <w:r w:rsidR="00216313">
          <w:rPr>
            <w:noProof/>
            <w:webHidden/>
          </w:rPr>
          <w:instrText xml:space="preserve"> PAGEREF _Toc517426467 \h </w:instrText>
        </w:r>
        <w:r w:rsidR="00216313">
          <w:rPr>
            <w:noProof/>
            <w:webHidden/>
          </w:rPr>
        </w:r>
        <w:r w:rsidR="00216313">
          <w:rPr>
            <w:noProof/>
            <w:webHidden/>
          </w:rPr>
          <w:fldChar w:fldCharType="separate"/>
        </w:r>
        <w:r w:rsidR="00D555E0">
          <w:rPr>
            <w:noProof/>
            <w:webHidden/>
          </w:rPr>
          <w:t>199</w:t>
        </w:r>
        <w:r w:rsidR="00216313">
          <w:rPr>
            <w:noProof/>
            <w:webHidden/>
          </w:rPr>
          <w:fldChar w:fldCharType="end"/>
        </w:r>
      </w:hyperlink>
    </w:p>
    <w:p w14:paraId="78A7E8A1" w14:textId="3D11583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8" w:history="1">
        <w:r w:rsidR="00216313" w:rsidRPr="00C81D0E">
          <w:rPr>
            <w:rStyle w:val="Hyperlink"/>
            <w:noProof/>
          </w:rPr>
          <w:t>Table 64: Table 0008 – Acknowledgment Code</w:t>
        </w:r>
        <w:r w:rsidR="00216313">
          <w:rPr>
            <w:noProof/>
            <w:webHidden/>
          </w:rPr>
          <w:tab/>
        </w:r>
        <w:r w:rsidR="00216313">
          <w:rPr>
            <w:noProof/>
            <w:webHidden/>
          </w:rPr>
          <w:fldChar w:fldCharType="begin"/>
        </w:r>
        <w:r w:rsidR="00216313">
          <w:rPr>
            <w:noProof/>
            <w:webHidden/>
          </w:rPr>
          <w:instrText xml:space="preserve"> PAGEREF _Toc517426468 \h </w:instrText>
        </w:r>
        <w:r w:rsidR="00216313">
          <w:rPr>
            <w:noProof/>
            <w:webHidden/>
          </w:rPr>
        </w:r>
        <w:r w:rsidR="00216313">
          <w:rPr>
            <w:noProof/>
            <w:webHidden/>
          </w:rPr>
          <w:fldChar w:fldCharType="separate"/>
        </w:r>
        <w:r w:rsidR="00D555E0">
          <w:rPr>
            <w:noProof/>
            <w:webHidden/>
          </w:rPr>
          <w:t>200</w:t>
        </w:r>
        <w:r w:rsidR="00216313">
          <w:rPr>
            <w:noProof/>
            <w:webHidden/>
          </w:rPr>
          <w:fldChar w:fldCharType="end"/>
        </w:r>
      </w:hyperlink>
    </w:p>
    <w:p w14:paraId="5C94713B" w14:textId="7C90948D"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69" w:history="1">
        <w:r w:rsidR="00216313" w:rsidRPr="00C81D0E">
          <w:rPr>
            <w:rStyle w:val="Hyperlink"/>
            <w:noProof/>
          </w:rPr>
          <w:t>Table 65: Table VA10 – Means Test Indicator</w:t>
        </w:r>
        <w:r w:rsidR="00216313">
          <w:rPr>
            <w:noProof/>
            <w:webHidden/>
          </w:rPr>
          <w:tab/>
        </w:r>
        <w:r w:rsidR="00216313">
          <w:rPr>
            <w:noProof/>
            <w:webHidden/>
          </w:rPr>
          <w:fldChar w:fldCharType="begin"/>
        </w:r>
        <w:r w:rsidR="00216313">
          <w:rPr>
            <w:noProof/>
            <w:webHidden/>
          </w:rPr>
          <w:instrText xml:space="preserve"> PAGEREF _Toc517426469 \h </w:instrText>
        </w:r>
        <w:r w:rsidR="00216313">
          <w:rPr>
            <w:noProof/>
            <w:webHidden/>
          </w:rPr>
        </w:r>
        <w:r w:rsidR="00216313">
          <w:rPr>
            <w:noProof/>
            <w:webHidden/>
          </w:rPr>
          <w:fldChar w:fldCharType="separate"/>
        </w:r>
        <w:r w:rsidR="00D555E0">
          <w:rPr>
            <w:noProof/>
            <w:webHidden/>
          </w:rPr>
          <w:t>212</w:t>
        </w:r>
        <w:r w:rsidR="00216313">
          <w:rPr>
            <w:noProof/>
            <w:webHidden/>
          </w:rPr>
          <w:fldChar w:fldCharType="end"/>
        </w:r>
      </w:hyperlink>
    </w:p>
    <w:p w14:paraId="45C8D14E" w14:textId="7E39F80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0" w:history="1">
        <w:r w:rsidR="00216313" w:rsidRPr="00C81D0E">
          <w:rPr>
            <w:rStyle w:val="Hyperlink"/>
            <w:noProof/>
          </w:rPr>
          <w:t>Table 66: MSH – Message Header Segment</w:t>
        </w:r>
        <w:r w:rsidR="00216313">
          <w:rPr>
            <w:noProof/>
            <w:webHidden/>
          </w:rPr>
          <w:tab/>
        </w:r>
        <w:r w:rsidR="00216313">
          <w:rPr>
            <w:noProof/>
            <w:webHidden/>
          </w:rPr>
          <w:fldChar w:fldCharType="begin"/>
        </w:r>
        <w:r w:rsidR="00216313">
          <w:rPr>
            <w:noProof/>
            <w:webHidden/>
          </w:rPr>
          <w:instrText xml:space="preserve"> PAGEREF _Toc517426470 \h </w:instrText>
        </w:r>
        <w:r w:rsidR="00216313">
          <w:rPr>
            <w:noProof/>
            <w:webHidden/>
          </w:rPr>
        </w:r>
        <w:r w:rsidR="00216313">
          <w:rPr>
            <w:noProof/>
            <w:webHidden/>
          </w:rPr>
          <w:fldChar w:fldCharType="separate"/>
        </w:r>
        <w:r w:rsidR="00D555E0">
          <w:rPr>
            <w:noProof/>
            <w:webHidden/>
          </w:rPr>
          <w:t>225</w:t>
        </w:r>
        <w:r w:rsidR="00216313">
          <w:rPr>
            <w:noProof/>
            <w:webHidden/>
          </w:rPr>
          <w:fldChar w:fldCharType="end"/>
        </w:r>
      </w:hyperlink>
    </w:p>
    <w:p w14:paraId="44127441" w14:textId="74D2A344"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1" w:history="1">
        <w:r w:rsidR="00216313" w:rsidRPr="00C81D0E">
          <w:rPr>
            <w:rStyle w:val="Hyperlink"/>
            <w:noProof/>
          </w:rPr>
          <w:t>Table 67: MSA – Message Acknowledgement Segment</w:t>
        </w:r>
        <w:r w:rsidR="00216313">
          <w:rPr>
            <w:noProof/>
            <w:webHidden/>
          </w:rPr>
          <w:tab/>
        </w:r>
        <w:r w:rsidR="00216313">
          <w:rPr>
            <w:noProof/>
            <w:webHidden/>
          </w:rPr>
          <w:fldChar w:fldCharType="begin"/>
        </w:r>
        <w:r w:rsidR="00216313">
          <w:rPr>
            <w:noProof/>
            <w:webHidden/>
          </w:rPr>
          <w:instrText xml:space="preserve"> PAGEREF _Toc517426471 \h </w:instrText>
        </w:r>
        <w:r w:rsidR="00216313">
          <w:rPr>
            <w:noProof/>
            <w:webHidden/>
          </w:rPr>
        </w:r>
        <w:r w:rsidR="00216313">
          <w:rPr>
            <w:noProof/>
            <w:webHidden/>
          </w:rPr>
          <w:fldChar w:fldCharType="separate"/>
        </w:r>
        <w:r w:rsidR="00D555E0">
          <w:rPr>
            <w:noProof/>
            <w:webHidden/>
          </w:rPr>
          <w:t>226</w:t>
        </w:r>
        <w:r w:rsidR="00216313">
          <w:rPr>
            <w:noProof/>
            <w:webHidden/>
          </w:rPr>
          <w:fldChar w:fldCharType="end"/>
        </w:r>
      </w:hyperlink>
    </w:p>
    <w:p w14:paraId="1302B011" w14:textId="3AF6B24E"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2" w:history="1">
        <w:r w:rsidR="00216313" w:rsidRPr="00C81D0E">
          <w:rPr>
            <w:rStyle w:val="Hyperlink"/>
            <w:noProof/>
          </w:rPr>
          <w:t>Table 68: PID – Patient Idenfification Segment</w:t>
        </w:r>
        <w:r w:rsidR="00216313">
          <w:rPr>
            <w:noProof/>
            <w:webHidden/>
          </w:rPr>
          <w:tab/>
        </w:r>
        <w:r w:rsidR="00216313">
          <w:rPr>
            <w:noProof/>
            <w:webHidden/>
          </w:rPr>
          <w:fldChar w:fldCharType="begin"/>
        </w:r>
        <w:r w:rsidR="00216313">
          <w:rPr>
            <w:noProof/>
            <w:webHidden/>
          </w:rPr>
          <w:instrText xml:space="preserve"> PAGEREF _Toc517426472 \h </w:instrText>
        </w:r>
        <w:r w:rsidR="00216313">
          <w:rPr>
            <w:noProof/>
            <w:webHidden/>
          </w:rPr>
        </w:r>
        <w:r w:rsidR="00216313">
          <w:rPr>
            <w:noProof/>
            <w:webHidden/>
          </w:rPr>
          <w:fldChar w:fldCharType="separate"/>
        </w:r>
        <w:r w:rsidR="00D555E0">
          <w:rPr>
            <w:noProof/>
            <w:webHidden/>
          </w:rPr>
          <w:t>228</w:t>
        </w:r>
        <w:r w:rsidR="00216313">
          <w:rPr>
            <w:noProof/>
            <w:webHidden/>
          </w:rPr>
          <w:fldChar w:fldCharType="end"/>
        </w:r>
      </w:hyperlink>
    </w:p>
    <w:p w14:paraId="69293678" w14:textId="5081ABF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3" w:history="1">
        <w:r w:rsidR="00216313" w:rsidRPr="00C81D0E">
          <w:rPr>
            <w:rStyle w:val="Hyperlink"/>
            <w:noProof/>
          </w:rPr>
          <w:t>Table 69: ORC – Common Order Segment</w:t>
        </w:r>
        <w:r w:rsidR="00216313">
          <w:rPr>
            <w:noProof/>
            <w:webHidden/>
          </w:rPr>
          <w:tab/>
        </w:r>
        <w:r w:rsidR="00216313">
          <w:rPr>
            <w:noProof/>
            <w:webHidden/>
          </w:rPr>
          <w:fldChar w:fldCharType="begin"/>
        </w:r>
        <w:r w:rsidR="00216313">
          <w:rPr>
            <w:noProof/>
            <w:webHidden/>
          </w:rPr>
          <w:instrText xml:space="preserve"> PAGEREF _Toc517426473 \h </w:instrText>
        </w:r>
        <w:r w:rsidR="00216313">
          <w:rPr>
            <w:noProof/>
            <w:webHidden/>
          </w:rPr>
        </w:r>
        <w:r w:rsidR="00216313">
          <w:rPr>
            <w:noProof/>
            <w:webHidden/>
          </w:rPr>
          <w:fldChar w:fldCharType="separate"/>
        </w:r>
        <w:r w:rsidR="00D555E0">
          <w:rPr>
            <w:noProof/>
            <w:webHidden/>
          </w:rPr>
          <w:t>230</w:t>
        </w:r>
        <w:r w:rsidR="00216313">
          <w:rPr>
            <w:noProof/>
            <w:webHidden/>
          </w:rPr>
          <w:fldChar w:fldCharType="end"/>
        </w:r>
      </w:hyperlink>
    </w:p>
    <w:p w14:paraId="6D1B7F92" w14:textId="4B9172F8"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4" w:history="1">
        <w:r w:rsidR="00216313" w:rsidRPr="00C81D0E">
          <w:rPr>
            <w:rStyle w:val="Hyperlink"/>
            <w:noProof/>
          </w:rPr>
          <w:t>Table 70: RQD – Requisition Detail Segment</w:t>
        </w:r>
        <w:r w:rsidR="00216313">
          <w:rPr>
            <w:noProof/>
            <w:webHidden/>
          </w:rPr>
          <w:tab/>
        </w:r>
        <w:r w:rsidR="00216313">
          <w:rPr>
            <w:noProof/>
            <w:webHidden/>
          </w:rPr>
          <w:fldChar w:fldCharType="begin"/>
        </w:r>
        <w:r w:rsidR="00216313">
          <w:rPr>
            <w:noProof/>
            <w:webHidden/>
          </w:rPr>
          <w:instrText xml:space="preserve"> PAGEREF _Toc517426474 \h </w:instrText>
        </w:r>
        <w:r w:rsidR="00216313">
          <w:rPr>
            <w:noProof/>
            <w:webHidden/>
          </w:rPr>
        </w:r>
        <w:r w:rsidR="00216313">
          <w:rPr>
            <w:noProof/>
            <w:webHidden/>
          </w:rPr>
          <w:fldChar w:fldCharType="separate"/>
        </w:r>
        <w:r w:rsidR="00D555E0">
          <w:rPr>
            <w:noProof/>
            <w:webHidden/>
          </w:rPr>
          <w:t>231</w:t>
        </w:r>
        <w:r w:rsidR="00216313">
          <w:rPr>
            <w:noProof/>
            <w:webHidden/>
          </w:rPr>
          <w:fldChar w:fldCharType="end"/>
        </w:r>
      </w:hyperlink>
    </w:p>
    <w:p w14:paraId="52F9E60B" w14:textId="2AF3F4F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5" w:history="1">
        <w:r w:rsidR="00216313" w:rsidRPr="00C81D0E">
          <w:rPr>
            <w:rStyle w:val="Hyperlink"/>
            <w:noProof/>
          </w:rPr>
          <w:t>Table 71: NTE – Notes and Comments</w:t>
        </w:r>
        <w:r w:rsidR="00216313">
          <w:rPr>
            <w:noProof/>
            <w:webHidden/>
          </w:rPr>
          <w:tab/>
        </w:r>
        <w:r w:rsidR="00216313">
          <w:rPr>
            <w:noProof/>
            <w:webHidden/>
          </w:rPr>
          <w:fldChar w:fldCharType="begin"/>
        </w:r>
        <w:r w:rsidR="00216313">
          <w:rPr>
            <w:noProof/>
            <w:webHidden/>
          </w:rPr>
          <w:instrText xml:space="preserve"> PAGEREF _Toc517426475 \h </w:instrText>
        </w:r>
        <w:r w:rsidR="00216313">
          <w:rPr>
            <w:noProof/>
            <w:webHidden/>
          </w:rPr>
        </w:r>
        <w:r w:rsidR="00216313">
          <w:rPr>
            <w:noProof/>
            <w:webHidden/>
          </w:rPr>
          <w:fldChar w:fldCharType="separate"/>
        </w:r>
        <w:r w:rsidR="00D555E0">
          <w:rPr>
            <w:noProof/>
            <w:webHidden/>
          </w:rPr>
          <w:t>232</w:t>
        </w:r>
        <w:r w:rsidR="00216313">
          <w:rPr>
            <w:noProof/>
            <w:webHidden/>
          </w:rPr>
          <w:fldChar w:fldCharType="end"/>
        </w:r>
      </w:hyperlink>
    </w:p>
    <w:p w14:paraId="57FB2450" w14:textId="50196153"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6" w:history="1">
        <w:r w:rsidR="00216313" w:rsidRPr="00C81D0E">
          <w:rPr>
            <w:rStyle w:val="Hyperlink"/>
            <w:noProof/>
          </w:rPr>
          <w:t>Table 71: MSH – Message Header Segment</w:t>
        </w:r>
        <w:r w:rsidR="00216313">
          <w:rPr>
            <w:noProof/>
            <w:webHidden/>
          </w:rPr>
          <w:tab/>
        </w:r>
        <w:r w:rsidR="00216313">
          <w:rPr>
            <w:noProof/>
            <w:webHidden/>
          </w:rPr>
          <w:fldChar w:fldCharType="begin"/>
        </w:r>
        <w:r w:rsidR="00216313">
          <w:rPr>
            <w:noProof/>
            <w:webHidden/>
          </w:rPr>
          <w:instrText xml:space="preserve"> PAGEREF _Toc517426476 \h </w:instrText>
        </w:r>
        <w:r w:rsidR="00216313">
          <w:rPr>
            <w:noProof/>
            <w:webHidden/>
          </w:rPr>
        </w:r>
        <w:r w:rsidR="00216313">
          <w:rPr>
            <w:noProof/>
            <w:webHidden/>
          </w:rPr>
          <w:fldChar w:fldCharType="separate"/>
        </w:r>
        <w:r w:rsidR="00D555E0">
          <w:rPr>
            <w:noProof/>
            <w:webHidden/>
          </w:rPr>
          <w:t>242</w:t>
        </w:r>
        <w:r w:rsidR="00216313">
          <w:rPr>
            <w:noProof/>
            <w:webHidden/>
          </w:rPr>
          <w:fldChar w:fldCharType="end"/>
        </w:r>
      </w:hyperlink>
    </w:p>
    <w:p w14:paraId="58ACF59D" w14:textId="3224A292"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7" w:history="1">
        <w:r w:rsidR="00216313" w:rsidRPr="00C81D0E">
          <w:rPr>
            <w:rStyle w:val="Hyperlink"/>
            <w:noProof/>
          </w:rPr>
          <w:t>Table 72: EVN – Event Type Segment</w:t>
        </w:r>
        <w:r w:rsidR="00216313">
          <w:rPr>
            <w:noProof/>
            <w:webHidden/>
          </w:rPr>
          <w:tab/>
        </w:r>
        <w:r w:rsidR="00216313">
          <w:rPr>
            <w:noProof/>
            <w:webHidden/>
          </w:rPr>
          <w:fldChar w:fldCharType="begin"/>
        </w:r>
        <w:r w:rsidR="00216313">
          <w:rPr>
            <w:noProof/>
            <w:webHidden/>
          </w:rPr>
          <w:instrText xml:space="preserve"> PAGEREF _Toc517426477 \h </w:instrText>
        </w:r>
        <w:r w:rsidR="00216313">
          <w:rPr>
            <w:noProof/>
            <w:webHidden/>
          </w:rPr>
        </w:r>
        <w:r w:rsidR="00216313">
          <w:rPr>
            <w:noProof/>
            <w:webHidden/>
          </w:rPr>
          <w:fldChar w:fldCharType="separate"/>
        </w:r>
        <w:r w:rsidR="00D555E0">
          <w:rPr>
            <w:noProof/>
            <w:webHidden/>
          </w:rPr>
          <w:t>243</w:t>
        </w:r>
        <w:r w:rsidR="00216313">
          <w:rPr>
            <w:noProof/>
            <w:webHidden/>
          </w:rPr>
          <w:fldChar w:fldCharType="end"/>
        </w:r>
      </w:hyperlink>
    </w:p>
    <w:p w14:paraId="7E577F18" w14:textId="63ABF11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8" w:history="1">
        <w:r w:rsidR="00216313" w:rsidRPr="00C81D0E">
          <w:rPr>
            <w:rStyle w:val="Hyperlink"/>
            <w:noProof/>
          </w:rPr>
          <w:t>Table 74: PID – Patient Identification Segment</w:t>
        </w:r>
        <w:r w:rsidR="00216313">
          <w:rPr>
            <w:noProof/>
            <w:webHidden/>
          </w:rPr>
          <w:tab/>
        </w:r>
        <w:r w:rsidR="00216313">
          <w:rPr>
            <w:noProof/>
            <w:webHidden/>
          </w:rPr>
          <w:fldChar w:fldCharType="begin"/>
        </w:r>
        <w:r w:rsidR="00216313">
          <w:rPr>
            <w:noProof/>
            <w:webHidden/>
          </w:rPr>
          <w:instrText xml:space="preserve"> PAGEREF _Toc517426478 \h </w:instrText>
        </w:r>
        <w:r w:rsidR="00216313">
          <w:rPr>
            <w:noProof/>
            <w:webHidden/>
          </w:rPr>
        </w:r>
        <w:r w:rsidR="00216313">
          <w:rPr>
            <w:noProof/>
            <w:webHidden/>
          </w:rPr>
          <w:fldChar w:fldCharType="separate"/>
        </w:r>
        <w:r w:rsidR="00D555E0">
          <w:rPr>
            <w:noProof/>
            <w:webHidden/>
          </w:rPr>
          <w:t>246</w:t>
        </w:r>
        <w:r w:rsidR="00216313">
          <w:rPr>
            <w:noProof/>
            <w:webHidden/>
          </w:rPr>
          <w:fldChar w:fldCharType="end"/>
        </w:r>
      </w:hyperlink>
    </w:p>
    <w:p w14:paraId="7DB3AD9B" w14:textId="721D7407"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79" w:history="1">
        <w:r w:rsidR="00216313" w:rsidRPr="00C81D0E">
          <w:rPr>
            <w:rStyle w:val="Hyperlink"/>
            <w:noProof/>
          </w:rPr>
          <w:t>Table 75: PDI – Patient Additional Demographic Segment</w:t>
        </w:r>
        <w:r w:rsidR="00216313">
          <w:rPr>
            <w:noProof/>
            <w:webHidden/>
          </w:rPr>
          <w:tab/>
        </w:r>
        <w:r w:rsidR="00216313">
          <w:rPr>
            <w:noProof/>
            <w:webHidden/>
          </w:rPr>
          <w:fldChar w:fldCharType="begin"/>
        </w:r>
        <w:r w:rsidR="00216313">
          <w:rPr>
            <w:noProof/>
            <w:webHidden/>
          </w:rPr>
          <w:instrText xml:space="preserve"> PAGEREF _Toc517426479 \h </w:instrText>
        </w:r>
        <w:r w:rsidR="00216313">
          <w:rPr>
            <w:noProof/>
            <w:webHidden/>
          </w:rPr>
        </w:r>
        <w:r w:rsidR="00216313">
          <w:rPr>
            <w:noProof/>
            <w:webHidden/>
          </w:rPr>
          <w:fldChar w:fldCharType="separate"/>
        </w:r>
        <w:r w:rsidR="00D555E0">
          <w:rPr>
            <w:noProof/>
            <w:webHidden/>
          </w:rPr>
          <w:t>247</w:t>
        </w:r>
        <w:r w:rsidR="00216313">
          <w:rPr>
            <w:noProof/>
            <w:webHidden/>
          </w:rPr>
          <w:fldChar w:fldCharType="end"/>
        </w:r>
      </w:hyperlink>
    </w:p>
    <w:p w14:paraId="7118171B" w14:textId="68A1E333"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80" w:history="1">
        <w:r w:rsidR="00216313" w:rsidRPr="00C81D0E">
          <w:rPr>
            <w:rStyle w:val="Hyperlink"/>
            <w:noProof/>
          </w:rPr>
          <w:t>Table 76: PVI  Patient Visit Segment</w:t>
        </w:r>
        <w:r w:rsidR="00216313">
          <w:rPr>
            <w:noProof/>
            <w:webHidden/>
          </w:rPr>
          <w:tab/>
        </w:r>
        <w:r w:rsidR="00216313">
          <w:rPr>
            <w:noProof/>
            <w:webHidden/>
          </w:rPr>
          <w:fldChar w:fldCharType="begin"/>
        </w:r>
        <w:r w:rsidR="00216313">
          <w:rPr>
            <w:noProof/>
            <w:webHidden/>
          </w:rPr>
          <w:instrText xml:space="preserve"> PAGEREF _Toc517426480 \h </w:instrText>
        </w:r>
        <w:r w:rsidR="00216313">
          <w:rPr>
            <w:noProof/>
            <w:webHidden/>
          </w:rPr>
        </w:r>
        <w:r w:rsidR="00216313">
          <w:rPr>
            <w:noProof/>
            <w:webHidden/>
          </w:rPr>
          <w:fldChar w:fldCharType="separate"/>
        </w:r>
        <w:r w:rsidR="00D555E0">
          <w:rPr>
            <w:noProof/>
            <w:webHidden/>
          </w:rPr>
          <w:t>249</w:t>
        </w:r>
        <w:r w:rsidR="00216313">
          <w:rPr>
            <w:noProof/>
            <w:webHidden/>
          </w:rPr>
          <w:fldChar w:fldCharType="end"/>
        </w:r>
      </w:hyperlink>
    </w:p>
    <w:p w14:paraId="443B5421" w14:textId="0A11ADDA" w:rsidR="00216313" w:rsidRDefault="00DC46C7">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517426481" w:history="1">
        <w:r w:rsidR="00216313" w:rsidRPr="00C81D0E">
          <w:rPr>
            <w:rStyle w:val="Hyperlink"/>
            <w:noProof/>
          </w:rPr>
          <w:t>Table 77: MSA – Message Acknowledgement Segment</w:t>
        </w:r>
        <w:r w:rsidR="00216313">
          <w:rPr>
            <w:noProof/>
            <w:webHidden/>
          </w:rPr>
          <w:tab/>
        </w:r>
        <w:r w:rsidR="00216313">
          <w:rPr>
            <w:noProof/>
            <w:webHidden/>
          </w:rPr>
          <w:fldChar w:fldCharType="begin"/>
        </w:r>
        <w:r w:rsidR="00216313">
          <w:rPr>
            <w:noProof/>
            <w:webHidden/>
          </w:rPr>
          <w:instrText xml:space="preserve"> PAGEREF _Toc517426481 \h </w:instrText>
        </w:r>
        <w:r w:rsidR="00216313">
          <w:rPr>
            <w:noProof/>
            <w:webHidden/>
          </w:rPr>
        </w:r>
        <w:r w:rsidR="00216313">
          <w:rPr>
            <w:noProof/>
            <w:webHidden/>
          </w:rPr>
          <w:fldChar w:fldCharType="separate"/>
        </w:r>
        <w:r w:rsidR="00D555E0">
          <w:rPr>
            <w:noProof/>
            <w:webHidden/>
          </w:rPr>
          <w:t>252</w:t>
        </w:r>
        <w:r w:rsidR="00216313">
          <w:rPr>
            <w:noProof/>
            <w:webHidden/>
          </w:rPr>
          <w:fldChar w:fldCharType="end"/>
        </w:r>
      </w:hyperlink>
    </w:p>
    <w:p w14:paraId="26F25DDD" w14:textId="1C13FF0A" w:rsidR="002C5F03" w:rsidRPr="009A6C54" w:rsidRDefault="003F0407" w:rsidP="002C5F03">
      <w:pPr>
        <w:pStyle w:val="BodyText"/>
        <w:rPr>
          <w:b/>
        </w:rPr>
      </w:pPr>
      <w:r w:rsidRPr="009A6C54">
        <w:rPr>
          <w:b/>
        </w:rPr>
        <w:fldChar w:fldCharType="end"/>
      </w:r>
    </w:p>
    <w:p w14:paraId="26F25DDE" w14:textId="77777777" w:rsidR="00F97544" w:rsidRPr="009A6C54" w:rsidRDefault="002C5F03" w:rsidP="002C5F03">
      <w:pPr>
        <w:pStyle w:val="BodyText"/>
        <w:rPr>
          <w:b/>
          <w:lang w:val="en-US"/>
        </w:rPr>
      </w:pPr>
      <w:r w:rsidRPr="009A6C54">
        <w:rPr>
          <w:b/>
        </w:rPr>
        <w:br w:type="page"/>
      </w:r>
    </w:p>
    <w:p w14:paraId="26F25DDF" w14:textId="77777777" w:rsidR="00B67399" w:rsidRPr="009A6C54" w:rsidRDefault="005B00E7" w:rsidP="00A66471">
      <w:pPr>
        <w:pStyle w:val="AltHeading1"/>
      </w:pPr>
      <w:bookmarkStart w:id="3" w:name="_Toc518911162"/>
      <w:r w:rsidRPr="009A6C54">
        <w:lastRenderedPageBreak/>
        <w:t>Orientation</w:t>
      </w:r>
      <w:bookmarkEnd w:id="3"/>
    </w:p>
    <w:p w14:paraId="26F25DE0" w14:textId="77777777" w:rsidR="008408CD" w:rsidRPr="009A6C54" w:rsidRDefault="008408CD" w:rsidP="00286C20">
      <w:pPr>
        <w:pStyle w:val="AltHeading2"/>
        <w:spacing w:before="0"/>
        <w:rPr>
          <w:i w:val="0"/>
        </w:rPr>
      </w:pPr>
      <w:r w:rsidRPr="009A6C54">
        <w:rPr>
          <w:i w:val="0"/>
        </w:rPr>
        <w:t>On-line Help System</w:t>
      </w:r>
    </w:p>
    <w:p w14:paraId="26F25DE1" w14:textId="77777777" w:rsidR="008408CD" w:rsidRPr="009A6C54" w:rsidRDefault="008408CD" w:rsidP="00286C20">
      <w:pPr>
        <w:pStyle w:val="BodyText"/>
        <w:spacing w:before="0"/>
      </w:pPr>
      <w:r w:rsidRPr="009A6C54">
        <w:t>When the format of a response is specific, there usually is a HELP message provided for that prompt.  HELP messages provide lists of acceptable responses or format requirements which provide instruction on how to respond.</w:t>
      </w:r>
    </w:p>
    <w:p w14:paraId="26F25DE2" w14:textId="77777777"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14:paraId="26F25DE3" w14:textId="77777777" w:rsidR="008408CD" w:rsidRPr="009A6C54" w:rsidRDefault="008408CD" w:rsidP="00AD745C">
      <w:pPr>
        <w:pStyle w:val="capture"/>
        <w:rPr>
          <w:rStyle w:val="Code"/>
        </w:rPr>
      </w:pPr>
      <w:r w:rsidRPr="009A6C54">
        <w:rPr>
          <w:rStyle w:val="Code"/>
        </w:rPr>
        <w:t>Sort by TREATING SPECIALTY:</w:t>
      </w:r>
    </w:p>
    <w:p w14:paraId="26F25DE4" w14:textId="77777777" w:rsidR="008408CD" w:rsidRPr="009A6C54" w:rsidRDefault="008408CD" w:rsidP="00AD745C">
      <w:pPr>
        <w:pStyle w:val="capture"/>
        <w:rPr>
          <w:rStyle w:val="Code"/>
        </w:rPr>
      </w:pPr>
      <w:r w:rsidRPr="009A6C54">
        <w:rPr>
          <w:rStyle w:val="Code"/>
        </w:rPr>
        <w:t>enter "?" and the HELP message would appear.</w:t>
      </w:r>
    </w:p>
    <w:p w14:paraId="26F25DE5" w14:textId="77777777"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14:paraId="26F25DE6" w14:textId="77777777" w:rsidR="008408CD" w:rsidRPr="009A6C54" w:rsidRDefault="008408CD" w:rsidP="00AD745C">
      <w:pPr>
        <w:pStyle w:val="capture"/>
        <w:rPr>
          <w:rStyle w:val="Code"/>
        </w:rPr>
      </w:pPr>
      <w:r w:rsidRPr="009A6C54">
        <w:rPr>
          <w:rStyle w:val="Code"/>
        </w:rPr>
        <w:t>CHOOSE FROM:</w:t>
      </w:r>
    </w:p>
    <w:p w14:paraId="26F25DE7" w14:textId="77777777" w:rsidR="008408CD" w:rsidRPr="009A6C54" w:rsidRDefault="008408CD" w:rsidP="00AD745C">
      <w:pPr>
        <w:pStyle w:val="capture"/>
        <w:rPr>
          <w:rStyle w:val="Code"/>
        </w:rPr>
      </w:pPr>
      <w:r w:rsidRPr="009A6C54">
        <w:rPr>
          <w:rStyle w:val="Code"/>
        </w:rPr>
        <w:t>SURGERY</w:t>
      </w:r>
    </w:p>
    <w:p w14:paraId="26F25DE8" w14:textId="77777777" w:rsidR="008408CD" w:rsidRPr="009A6C54" w:rsidRDefault="008408CD" w:rsidP="00AD745C">
      <w:pPr>
        <w:pStyle w:val="capture"/>
        <w:rPr>
          <w:rStyle w:val="Code"/>
        </w:rPr>
      </w:pPr>
      <w:r w:rsidRPr="009A6C54">
        <w:rPr>
          <w:rStyle w:val="Code"/>
        </w:rPr>
        <w:t>CARDIOLOGY</w:t>
      </w:r>
    </w:p>
    <w:p w14:paraId="26F25DE9" w14:textId="77777777" w:rsidR="008408CD" w:rsidRPr="009A6C54" w:rsidRDefault="008408CD" w:rsidP="00AD745C">
      <w:pPr>
        <w:pStyle w:val="capture"/>
        <w:rPr>
          <w:rStyle w:val="Code"/>
        </w:rPr>
      </w:pPr>
      <w:r w:rsidRPr="009A6C54">
        <w:rPr>
          <w:rStyle w:val="Code"/>
        </w:rPr>
        <w:t>12  PSYCHIATRY</w:t>
      </w:r>
    </w:p>
    <w:p w14:paraId="26F25DEA" w14:textId="77777777" w:rsidR="008408CD" w:rsidRPr="009A6C54" w:rsidRDefault="008408CD" w:rsidP="00AD745C">
      <w:pPr>
        <w:pStyle w:val="capture"/>
        <w:rPr>
          <w:rStyle w:val="Code"/>
        </w:rPr>
      </w:pPr>
      <w:r w:rsidRPr="009A6C54">
        <w:rPr>
          <w:rStyle w:val="Code"/>
        </w:rPr>
        <w:t>Sort by TREATING SPECIALTY:</w:t>
      </w:r>
    </w:p>
    <w:p w14:paraId="26F25DEB" w14:textId="77777777" w:rsidR="00286C20" w:rsidRPr="009A6C54" w:rsidRDefault="00286C20" w:rsidP="00286C20">
      <w:pPr>
        <w:pStyle w:val="BodyText"/>
        <w:spacing w:before="0" w:after="0"/>
        <w:rPr>
          <w:lang w:val="en-US"/>
        </w:rPr>
      </w:pPr>
    </w:p>
    <w:p w14:paraId="26F25DEC" w14:textId="77777777"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14:paraId="26F25DED" w14:textId="77777777"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14:paraId="26F25DEE" w14:textId="77777777" w:rsidR="00286C20" w:rsidRPr="009A6C54" w:rsidRDefault="00286C20" w:rsidP="00286C20">
      <w:pPr>
        <w:pStyle w:val="BodyText"/>
        <w:spacing w:before="0" w:after="0"/>
        <w:rPr>
          <w:lang w:val="en-US"/>
        </w:rPr>
      </w:pPr>
    </w:p>
    <w:p w14:paraId="26F25DEF" w14:textId="77777777" w:rsidR="00551030" w:rsidRPr="009A6C54" w:rsidRDefault="00551030" w:rsidP="00286C20">
      <w:pPr>
        <w:pStyle w:val="AltHeading2"/>
        <w:spacing w:before="0" w:after="0"/>
        <w:rPr>
          <w:i w:val="0"/>
        </w:rPr>
      </w:pPr>
      <w:r w:rsidRPr="009A6C54">
        <w:rPr>
          <w:i w:val="0"/>
        </w:rPr>
        <w:t>Acronyms</w:t>
      </w:r>
    </w:p>
    <w:p w14:paraId="26F25DF0" w14:textId="77777777"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7" w:history="1">
        <w:r w:rsidRPr="009A6C54">
          <w:rPr>
            <w:rStyle w:val="Hyperlink"/>
          </w:rPr>
          <w:t>http://vaww1.va.gov/Acronyms/</w:t>
        </w:r>
      </w:hyperlink>
    </w:p>
    <w:p w14:paraId="26F25DF1" w14:textId="77777777" w:rsidR="00551030" w:rsidRPr="009A6C54" w:rsidRDefault="00551030" w:rsidP="008B7950">
      <w:pPr>
        <w:pStyle w:val="AltHeading2"/>
        <w:spacing w:before="0"/>
        <w:rPr>
          <w:i w:val="0"/>
        </w:rPr>
      </w:pPr>
      <w:r w:rsidRPr="009A6C54">
        <w:rPr>
          <w:i w:val="0"/>
        </w:rPr>
        <w:t>Reference Materials</w:t>
      </w:r>
    </w:p>
    <w:p w14:paraId="26F25DF2" w14:textId="77777777"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8" w:history="1">
        <w:r w:rsidR="001F7324" w:rsidRPr="009A6C54">
          <w:rPr>
            <w:rStyle w:val="Hyperlink"/>
          </w:rPr>
          <w:t>http://www.va.gov/vdl</w:t>
        </w:r>
      </w:hyperlink>
      <w:r w:rsidRPr="009A6C54">
        <w:t>:</w:t>
      </w:r>
    </w:p>
    <w:p w14:paraId="26F25DF3" w14:textId="77777777"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0"/>
        <w:gridCol w:w="2959"/>
        <w:gridCol w:w="3036"/>
      </w:tblGrid>
      <w:tr w:rsidR="00F64296" w:rsidRPr="009A6C54" w14:paraId="26F25DF7" w14:textId="77777777" w:rsidTr="00446E0C">
        <w:trPr>
          <w:tblHeader/>
          <w:jc w:val="center"/>
        </w:trPr>
        <w:tc>
          <w:tcPr>
            <w:tcW w:w="1726" w:type="pct"/>
            <w:shd w:val="clear" w:color="auto" w:fill="BFBFBF"/>
            <w:hideMark/>
          </w:tcPr>
          <w:p w14:paraId="26F25DF4" w14:textId="77777777" w:rsidR="00F64296" w:rsidRPr="009A6C54" w:rsidRDefault="00F64296" w:rsidP="000837FE">
            <w:pPr>
              <w:pStyle w:val="TableHeading"/>
              <w:rPr>
                <w:caps/>
              </w:rPr>
            </w:pPr>
            <w:bookmarkStart w:id="4" w:name="ColumnTitle_Reference_Materials"/>
            <w:bookmarkEnd w:id="4"/>
            <w:r w:rsidRPr="009A6C54">
              <w:t>DOCUMENTATION NAME</w:t>
            </w:r>
          </w:p>
        </w:tc>
        <w:tc>
          <w:tcPr>
            <w:tcW w:w="1616" w:type="pct"/>
            <w:shd w:val="clear" w:color="auto" w:fill="BFBFBF"/>
            <w:hideMark/>
          </w:tcPr>
          <w:p w14:paraId="26F25DF5" w14:textId="77777777"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14:paraId="26F25DF6" w14:textId="77777777"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14:paraId="26F25DFC" w14:textId="77777777" w:rsidTr="000837FE">
        <w:trPr>
          <w:jc w:val="center"/>
        </w:trPr>
        <w:tc>
          <w:tcPr>
            <w:tcW w:w="1726" w:type="pct"/>
            <w:hideMark/>
          </w:tcPr>
          <w:p w14:paraId="26F25DF8" w14:textId="77777777" w:rsidR="008A07D7" w:rsidRPr="009A6C54" w:rsidRDefault="008A07D7" w:rsidP="008A07D7">
            <w:pPr>
              <w:pStyle w:val="BodyText"/>
              <w:rPr>
                <w:b/>
              </w:rPr>
            </w:pPr>
            <w:r w:rsidRPr="009A6C54">
              <w:t>High Risk Mental Health Patient Project Installation and Setup Guide</w:t>
            </w:r>
          </w:p>
        </w:tc>
        <w:tc>
          <w:tcPr>
            <w:tcW w:w="1616" w:type="pct"/>
            <w:hideMark/>
          </w:tcPr>
          <w:p w14:paraId="26F25DF9" w14:textId="77777777" w:rsidR="008A07D7" w:rsidRPr="009A6C54" w:rsidRDefault="008A07D7" w:rsidP="008A07D7">
            <w:pPr>
              <w:pStyle w:val="BodyText"/>
              <w:jc w:val="both"/>
              <w:rPr>
                <w:rFonts w:eastAsia="SimSun"/>
                <w:b/>
                <w:bCs/>
                <w:lang w:eastAsia="zh-CN"/>
              </w:rPr>
            </w:pPr>
            <w:r w:rsidRPr="009A6C54">
              <w:t>PXRM_2_24_IG.PDF</w:t>
            </w:r>
          </w:p>
        </w:tc>
        <w:tc>
          <w:tcPr>
            <w:tcW w:w="1658" w:type="pct"/>
            <w:hideMark/>
          </w:tcPr>
          <w:p w14:paraId="26F25DFA"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DFB"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1" w14:textId="77777777" w:rsidTr="000837FE">
        <w:trPr>
          <w:jc w:val="center"/>
        </w:trPr>
        <w:tc>
          <w:tcPr>
            <w:tcW w:w="1726" w:type="pct"/>
            <w:hideMark/>
          </w:tcPr>
          <w:p w14:paraId="26F25DFD" w14:textId="77777777" w:rsidR="008A07D7" w:rsidRPr="009A6C54" w:rsidRDefault="008A07D7" w:rsidP="008A07D7">
            <w:pPr>
              <w:pStyle w:val="BodyText"/>
              <w:rPr>
                <w:b/>
              </w:rPr>
            </w:pPr>
            <w:r w:rsidRPr="009A6C54">
              <w:t>PIMS Technical Manual</w:t>
            </w:r>
          </w:p>
        </w:tc>
        <w:tc>
          <w:tcPr>
            <w:tcW w:w="1616" w:type="pct"/>
            <w:hideMark/>
          </w:tcPr>
          <w:p w14:paraId="26F25DFE" w14:textId="77777777" w:rsidR="008A07D7" w:rsidRPr="009A6C54" w:rsidRDefault="008A07D7" w:rsidP="008A07D7">
            <w:pPr>
              <w:pStyle w:val="BodyText"/>
              <w:jc w:val="both"/>
              <w:rPr>
                <w:rFonts w:eastAsia="SimSun"/>
                <w:b/>
                <w:bCs/>
                <w:lang w:eastAsia="zh-CN"/>
              </w:rPr>
            </w:pPr>
            <w:r w:rsidRPr="009A6C54">
              <w:t>PIMSTM.PDF</w:t>
            </w:r>
          </w:p>
        </w:tc>
        <w:tc>
          <w:tcPr>
            <w:tcW w:w="1658" w:type="pct"/>
            <w:hideMark/>
          </w:tcPr>
          <w:p w14:paraId="26F25DFF"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0"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6" w14:textId="77777777" w:rsidTr="000837FE">
        <w:trPr>
          <w:jc w:val="center"/>
        </w:trPr>
        <w:tc>
          <w:tcPr>
            <w:tcW w:w="1726" w:type="pct"/>
            <w:hideMark/>
          </w:tcPr>
          <w:p w14:paraId="26F25E02" w14:textId="77777777" w:rsidR="008A07D7" w:rsidRPr="009A6C54" w:rsidRDefault="008A07D7" w:rsidP="003B1205">
            <w:pPr>
              <w:pStyle w:val="BodyText"/>
              <w:rPr>
                <w:b/>
              </w:rPr>
            </w:pPr>
            <w:r w:rsidRPr="009A6C54">
              <w:t xml:space="preserve">PIMS </w:t>
            </w:r>
            <w:r w:rsidR="003B1205" w:rsidRPr="009A6C54">
              <w:rPr>
                <w:lang w:val="en-US"/>
              </w:rPr>
              <w:t>S</w:t>
            </w:r>
            <w:r w:rsidR="003B1205" w:rsidRPr="009A6C54">
              <w:t xml:space="preserve">cheduling </w:t>
            </w:r>
            <w:r w:rsidRPr="009A6C54">
              <w:t>User Manual - Outputs Menu</w:t>
            </w:r>
          </w:p>
        </w:tc>
        <w:tc>
          <w:tcPr>
            <w:tcW w:w="1616" w:type="pct"/>
            <w:hideMark/>
          </w:tcPr>
          <w:p w14:paraId="26F25E03" w14:textId="77777777" w:rsidR="008A07D7" w:rsidRPr="009A6C54" w:rsidRDefault="008A07D7" w:rsidP="008A07D7">
            <w:pPr>
              <w:pStyle w:val="BodyText"/>
              <w:jc w:val="both"/>
              <w:rPr>
                <w:rFonts w:eastAsia="SimSun"/>
                <w:b/>
                <w:bCs/>
                <w:lang w:eastAsia="zh-CN"/>
              </w:rPr>
            </w:pPr>
            <w:r w:rsidRPr="009A6C54">
              <w:t>PIMsSchOutput.PDF</w:t>
            </w:r>
          </w:p>
        </w:tc>
        <w:tc>
          <w:tcPr>
            <w:tcW w:w="1658" w:type="pct"/>
            <w:hideMark/>
          </w:tcPr>
          <w:p w14:paraId="26F25E04"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5"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0B" w14:textId="77777777" w:rsidTr="000837FE">
        <w:trPr>
          <w:jc w:val="center"/>
        </w:trPr>
        <w:tc>
          <w:tcPr>
            <w:tcW w:w="1726" w:type="pct"/>
            <w:hideMark/>
          </w:tcPr>
          <w:p w14:paraId="26F25E07" w14:textId="77777777" w:rsidR="008A07D7" w:rsidRPr="009A6C54" w:rsidRDefault="008A07D7" w:rsidP="008A07D7">
            <w:pPr>
              <w:pStyle w:val="BodyText"/>
              <w:rPr>
                <w:b/>
              </w:rPr>
            </w:pPr>
            <w:r w:rsidRPr="009A6C54">
              <w:lastRenderedPageBreak/>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14:paraId="26F25E08" w14:textId="77777777" w:rsidR="008A07D7" w:rsidRPr="009A6C54" w:rsidRDefault="008A07D7" w:rsidP="008A07D7">
            <w:pPr>
              <w:jc w:val="both"/>
            </w:pPr>
            <w:r w:rsidRPr="009A6C54">
              <w:t>PIMsSchIntro.PDF</w:t>
            </w:r>
          </w:p>
        </w:tc>
        <w:tc>
          <w:tcPr>
            <w:tcW w:w="1658" w:type="pct"/>
            <w:hideMark/>
          </w:tcPr>
          <w:p w14:paraId="26F25E09"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A"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0" w14:textId="77777777" w:rsidTr="000837FE">
        <w:trPr>
          <w:jc w:val="center"/>
        </w:trPr>
        <w:tc>
          <w:tcPr>
            <w:tcW w:w="1726" w:type="pct"/>
            <w:hideMark/>
          </w:tcPr>
          <w:p w14:paraId="26F25E0C" w14:textId="77777777" w:rsidR="008A07D7" w:rsidRPr="009A6C54" w:rsidRDefault="008A07D7" w:rsidP="008A07D7">
            <w:pPr>
              <w:pStyle w:val="BodyText"/>
              <w:rPr>
                <w:b/>
              </w:rPr>
            </w:pPr>
            <w:r w:rsidRPr="009A6C54">
              <w:t>Patient Record Flag User Guide</w:t>
            </w:r>
          </w:p>
        </w:tc>
        <w:tc>
          <w:tcPr>
            <w:tcW w:w="1616" w:type="pct"/>
            <w:hideMark/>
          </w:tcPr>
          <w:p w14:paraId="26F25E0D" w14:textId="77777777" w:rsidR="008A07D7" w:rsidRPr="009A6C54" w:rsidRDefault="008A07D7" w:rsidP="008A07D7">
            <w:pPr>
              <w:pStyle w:val="BodyText"/>
              <w:jc w:val="both"/>
              <w:rPr>
                <w:rFonts w:eastAsia="SimSun"/>
                <w:b/>
                <w:bCs/>
                <w:lang w:eastAsia="zh-CN"/>
              </w:rPr>
            </w:pPr>
            <w:r w:rsidRPr="009A6C54">
              <w:t>PatRecFlagUG.PDF</w:t>
            </w:r>
          </w:p>
        </w:tc>
        <w:tc>
          <w:tcPr>
            <w:tcW w:w="1658" w:type="pct"/>
            <w:hideMark/>
          </w:tcPr>
          <w:p w14:paraId="26F25E0E"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0F"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14:paraId="26F25E15" w14:textId="77777777" w:rsidTr="000837FE">
        <w:trPr>
          <w:jc w:val="center"/>
        </w:trPr>
        <w:tc>
          <w:tcPr>
            <w:tcW w:w="1726" w:type="pct"/>
            <w:hideMark/>
          </w:tcPr>
          <w:p w14:paraId="26F25E11" w14:textId="77777777"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14:paraId="26F25E12" w14:textId="77777777" w:rsidR="008A07D7" w:rsidRPr="009A6C54" w:rsidRDefault="008A07D7" w:rsidP="008A07D7">
            <w:pPr>
              <w:jc w:val="both"/>
            </w:pPr>
            <w:r w:rsidRPr="009A6C54">
              <w:t>SDDG_Install_Review.PDF</w:t>
            </w:r>
          </w:p>
        </w:tc>
        <w:tc>
          <w:tcPr>
            <w:tcW w:w="1658" w:type="pct"/>
            <w:hideMark/>
          </w:tcPr>
          <w:p w14:paraId="26F25E13" w14:textId="77777777"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14:paraId="26F25E14" w14:textId="77777777"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14:paraId="26F25E1C" w14:textId="77777777" w:rsidTr="000837FE">
        <w:trPr>
          <w:jc w:val="center"/>
        </w:trPr>
        <w:tc>
          <w:tcPr>
            <w:tcW w:w="1726" w:type="pct"/>
            <w:hideMark/>
          </w:tcPr>
          <w:p w14:paraId="26F25E16" w14:textId="77777777" w:rsidR="00A05185" w:rsidRPr="009A6C54" w:rsidRDefault="00A05185" w:rsidP="00750AA9">
            <w:r w:rsidRPr="009A6C54">
              <w:t>High Risk Mental Health Patient Project Installation and Setup Guide</w:t>
            </w:r>
          </w:p>
        </w:tc>
        <w:tc>
          <w:tcPr>
            <w:tcW w:w="1616" w:type="pct"/>
            <w:hideMark/>
          </w:tcPr>
          <w:p w14:paraId="26F25E17" w14:textId="77777777" w:rsidR="00A05185" w:rsidRPr="009A6C54" w:rsidRDefault="00A05185" w:rsidP="00A05185">
            <w:pPr>
              <w:pStyle w:val="BodyText"/>
              <w:jc w:val="both"/>
              <w:rPr>
                <w:rFonts w:eastAsia="SimSun"/>
                <w:lang w:eastAsia="zh-CN"/>
              </w:rPr>
            </w:pPr>
            <w:r w:rsidRPr="009A6C54">
              <w:rPr>
                <w:rFonts w:eastAsia="SimSun"/>
                <w:lang w:eastAsia="zh-CN"/>
              </w:rPr>
              <w:t>PXRM_2_18_IG.PDF</w:t>
            </w:r>
          </w:p>
          <w:p w14:paraId="26F25E18" w14:textId="77777777" w:rsidR="00A05185" w:rsidRPr="009A6C54" w:rsidRDefault="00A05185" w:rsidP="00A05185">
            <w:pPr>
              <w:jc w:val="both"/>
            </w:pPr>
            <w:r w:rsidRPr="009A6C54">
              <w:rPr>
                <w:rFonts w:eastAsia="SimSun"/>
                <w:lang w:eastAsia="zh-CN"/>
              </w:rPr>
              <w:t>PXRM_2_18_IG.doc</w:t>
            </w:r>
          </w:p>
        </w:tc>
        <w:tc>
          <w:tcPr>
            <w:tcW w:w="1658" w:type="pct"/>
            <w:hideMark/>
          </w:tcPr>
          <w:p w14:paraId="26F25E19" w14:textId="77777777" w:rsidR="00A05185" w:rsidRPr="009A6C54" w:rsidRDefault="00A05185" w:rsidP="00A05185">
            <w:pPr>
              <w:pStyle w:val="BodyText"/>
              <w:spacing w:after="0"/>
              <w:jc w:val="center"/>
              <w:rPr>
                <w:rFonts w:eastAsia="SimSun"/>
                <w:lang w:eastAsia="zh-CN"/>
              </w:rPr>
            </w:pPr>
            <w:r w:rsidRPr="009A6C54">
              <w:rPr>
                <w:rFonts w:eastAsia="SimSun"/>
                <w:lang w:eastAsia="zh-CN"/>
              </w:rPr>
              <w:t>VDL</w:t>
            </w:r>
          </w:p>
          <w:p w14:paraId="26F25E1A" w14:textId="77777777"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14:paraId="26F25E1B" w14:textId="77777777"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14:paraId="26F25E20" w14:textId="77777777" w:rsidTr="000837FE">
        <w:trPr>
          <w:trHeight w:val="913"/>
          <w:jc w:val="center"/>
        </w:trPr>
        <w:tc>
          <w:tcPr>
            <w:tcW w:w="1726" w:type="pct"/>
            <w:hideMark/>
          </w:tcPr>
          <w:p w14:paraId="26F25E1D" w14:textId="77777777"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14:paraId="26F25E1E" w14:textId="77777777"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14:paraId="26F25E1F" w14:textId="77777777"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14:paraId="26F25E24" w14:textId="77777777" w:rsidTr="000837FE">
        <w:trPr>
          <w:trHeight w:val="913"/>
          <w:jc w:val="center"/>
        </w:trPr>
        <w:tc>
          <w:tcPr>
            <w:tcW w:w="1726" w:type="pct"/>
            <w:hideMark/>
          </w:tcPr>
          <w:p w14:paraId="26F25E21" w14:textId="77777777"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14:paraId="26F25E22" w14:textId="77777777"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14:paraId="26F25E23" w14:textId="77777777"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14:paraId="26F25E25" w14:textId="77777777" w:rsidR="00CF782B" w:rsidRPr="009A6C54" w:rsidRDefault="00CF782B" w:rsidP="008A07D7">
      <w:pPr>
        <w:pStyle w:val="BodyText"/>
      </w:pPr>
    </w:p>
    <w:p w14:paraId="26F25E26" w14:textId="77777777" w:rsidR="00FD6D57" w:rsidRPr="009A6C54" w:rsidRDefault="00FD6D57" w:rsidP="00CF782B">
      <w:pPr>
        <w:pStyle w:val="BodyText"/>
        <w:sectPr w:rsidR="00FD6D57" w:rsidRPr="009A6C54" w:rsidSect="00414165">
          <w:headerReference w:type="even" r:id="rId19"/>
          <w:headerReference w:type="default" r:id="rId20"/>
          <w:footerReference w:type="default" r:id="rId21"/>
          <w:headerReference w:type="first" r:id="rId22"/>
          <w:pgSz w:w="12240" w:h="15840" w:code="1"/>
          <w:pgMar w:top="1440" w:right="1440" w:bottom="1440" w:left="1440" w:header="720" w:footer="720" w:gutter="0"/>
          <w:pgNumType w:fmt="lowerRoman"/>
          <w:cols w:space="720"/>
          <w:titlePg/>
          <w:docGrid w:linePitch="360"/>
        </w:sectPr>
      </w:pPr>
    </w:p>
    <w:p w14:paraId="26F25E27" w14:textId="77777777" w:rsidR="00045F7E" w:rsidRPr="009A6C54" w:rsidRDefault="00551030" w:rsidP="00101FB2">
      <w:pPr>
        <w:pStyle w:val="Heading1"/>
      </w:pPr>
      <w:bookmarkStart w:id="5" w:name="_Toc518911163"/>
      <w:r w:rsidRPr="009A6C54">
        <w:lastRenderedPageBreak/>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5"/>
    </w:p>
    <w:p w14:paraId="26F25E28" w14:textId="77777777"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14:paraId="26F25E29" w14:textId="77777777" w:rsidR="00045F7E" w:rsidRPr="009A6C54" w:rsidRDefault="00045F7E" w:rsidP="00045F7E">
      <w:pPr>
        <w:pStyle w:val="BodyText"/>
      </w:pPr>
      <w:r w:rsidRPr="009A6C54">
        <w:t>The ADT and Scheduling modules of PIMS are fully integrated with the VA FileMan, thus allowing ad hoc reports to be extracted by non-programmer personnel.  ADT is integrated with V. 2.1 of the Fee Basis software allowing Fee personnel to register patients through a select Fee option.</w:t>
      </w:r>
    </w:p>
    <w:p w14:paraId="26F25E2A" w14:textId="77777777"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14:paraId="26F25E2B" w14:textId="77777777"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14:paraId="26F25E2C" w14:textId="77777777"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14:paraId="26F25E2D" w14:textId="77777777"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14:paraId="26F25E2E" w14:textId="77777777" w:rsidR="00045F7E" w:rsidRPr="009A6C54" w:rsidRDefault="00045F7E" w:rsidP="00E02E09">
      <w:pPr>
        <w:pStyle w:val="BodyText"/>
        <w:tabs>
          <w:tab w:val="left" w:pos="990"/>
        </w:tabs>
        <w:ind w:firstLine="630"/>
      </w:pPr>
      <w:r w:rsidRPr="009A6C54">
        <w:t>•</w:t>
      </w:r>
      <w:r w:rsidRPr="009A6C54">
        <w:tab/>
        <w:t>Inpatient Listings</w:t>
      </w:r>
    </w:p>
    <w:p w14:paraId="26F25E2F" w14:textId="77777777" w:rsidR="00045F7E" w:rsidRPr="009A6C54" w:rsidRDefault="00045F7E" w:rsidP="00E02E09">
      <w:pPr>
        <w:pStyle w:val="BodyText"/>
        <w:tabs>
          <w:tab w:val="left" w:pos="990"/>
        </w:tabs>
        <w:ind w:firstLine="630"/>
      </w:pPr>
      <w:r w:rsidRPr="009A6C54">
        <w:t>•</w:t>
      </w:r>
      <w:r w:rsidRPr="009A6C54">
        <w:tab/>
        <w:t>Seriously Ill Listings</w:t>
      </w:r>
    </w:p>
    <w:p w14:paraId="26F25E30" w14:textId="77777777" w:rsidR="00045F7E" w:rsidRPr="009A6C54" w:rsidRDefault="00045F7E" w:rsidP="00E02E09">
      <w:pPr>
        <w:pStyle w:val="BodyText"/>
        <w:tabs>
          <w:tab w:val="left" w:pos="990"/>
        </w:tabs>
        <w:ind w:firstLine="630"/>
      </w:pPr>
      <w:r w:rsidRPr="009A6C54">
        <w:t>•</w:t>
      </w:r>
      <w:r w:rsidRPr="009A6C54">
        <w:tab/>
        <w:t>Bed Availability Reports</w:t>
      </w:r>
    </w:p>
    <w:p w14:paraId="26F25E31" w14:textId="77777777" w:rsidR="00045F7E" w:rsidRPr="009A6C54" w:rsidRDefault="00045F7E" w:rsidP="00E02E09">
      <w:pPr>
        <w:pStyle w:val="BodyText"/>
        <w:tabs>
          <w:tab w:val="left" w:pos="990"/>
        </w:tabs>
        <w:ind w:firstLine="630"/>
      </w:pPr>
      <w:r w:rsidRPr="009A6C54">
        <w:t>•</w:t>
      </w:r>
      <w:r w:rsidRPr="009A6C54">
        <w:tab/>
        <w:t>AMIS Reporting</w:t>
      </w:r>
    </w:p>
    <w:p w14:paraId="26F25E32" w14:textId="77777777" w:rsidR="00045F7E" w:rsidRPr="009A6C54" w:rsidRDefault="00045F7E" w:rsidP="00E02E09">
      <w:pPr>
        <w:pStyle w:val="BodyText"/>
        <w:tabs>
          <w:tab w:val="left" w:pos="990"/>
        </w:tabs>
        <w:ind w:firstLine="630"/>
      </w:pPr>
      <w:r w:rsidRPr="009A6C54">
        <w:t>•</w:t>
      </w:r>
      <w:r w:rsidRPr="009A6C54">
        <w:tab/>
        <w:t>Disposition Reporting</w:t>
      </w:r>
    </w:p>
    <w:p w14:paraId="26F25E33" w14:textId="77777777" w:rsidR="00045F7E" w:rsidRPr="009A6C54" w:rsidRDefault="00045F7E" w:rsidP="00E02E09">
      <w:pPr>
        <w:pStyle w:val="BodyText"/>
        <w:tabs>
          <w:tab w:val="left" w:pos="990"/>
        </w:tabs>
        <w:ind w:firstLine="630"/>
      </w:pPr>
      <w:r w:rsidRPr="009A6C54">
        <w:t>•</w:t>
      </w:r>
      <w:r w:rsidRPr="009A6C54">
        <w:tab/>
        <w:t>Generic code sheets for reporting AMIS segments</w:t>
      </w:r>
    </w:p>
    <w:p w14:paraId="26F25E34" w14:textId="77777777" w:rsidR="00045F7E" w:rsidRPr="009A6C54" w:rsidRDefault="00045F7E" w:rsidP="00E02E09">
      <w:pPr>
        <w:pStyle w:val="BodyText"/>
        <w:tabs>
          <w:tab w:val="left" w:pos="990"/>
        </w:tabs>
        <w:ind w:firstLine="630"/>
      </w:pPr>
      <w:r w:rsidRPr="009A6C54">
        <w:t>•</w:t>
      </w:r>
      <w:r w:rsidRPr="009A6C54">
        <w:tab/>
        <w:t>Automation of Appointment Status Update</w:t>
      </w:r>
    </w:p>
    <w:p w14:paraId="26F25E35" w14:textId="77777777"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14:paraId="26F25E36" w14:textId="77777777"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6" w:name="_Toc518911164"/>
      <w:r w:rsidR="008F761B" w:rsidRPr="009A6C54">
        <w:lastRenderedPageBreak/>
        <w:t>Namespace Conventions</w:t>
      </w:r>
      <w:bookmarkEnd w:id="6"/>
    </w:p>
    <w:p w14:paraId="26F25E37" w14:textId="77777777" w:rsidR="008F761B" w:rsidRPr="009A6C54" w:rsidRDefault="008F761B" w:rsidP="003640F7">
      <w:pPr>
        <w:pStyle w:val="BodyText"/>
        <w:spacing w:before="0"/>
        <w:rPr>
          <w:lang w:val="en-US"/>
        </w:rPr>
      </w:pPr>
      <w:r w:rsidRPr="009A6C54">
        <w:t>The namespaces assigned to the PIMS package are DG, DPT, SD, SC, and VA.</w:t>
      </w:r>
    </w:p>
    <w:p w14:paraId="26F25E38" w14:textId="636C525D" w:rsidR="00660CA9" w:rsidRPr="009A6C54" w:rsidRDefault="00660CA9" w:rsidP="00741C15">
      <w:pPr>
        <w:pStyle w:val="Caption"/>
        <w:rPr>
          <w:lang w:val="en-US"/>
        </w:rPr>
      </w:pPr>
      <w:bookmarkStart w:id="7" w:name="_Toc517426405"/>
      <w:r w:rsidRPr="009A6C54">
        <w:t xml:space="preserve">Table </w:t>
      </w:r>
      <w:r w:rsidR="007E52CE">
        <w:fldChar w:fldCharType="begin"/>
      </w:r>
      <w:r w:rsidR="007E52CE">
        <w:instrText xml:space="preserve"> SEQ Table \* ARABIC </w:instrText>
      </w:r>
      <w:r w:rsidR="007E52CE">
        <w:fldChar w:fldCharType="separate"/>
      </w:r>
      <w:r w:rsidR="00D555E0">
        <w:rPr>
          <w:noProof/>
        </w:rPr>
        <w:t>1</w:t>
      </w:r>
      <w:r w:rsidR="007E52CE">
        <w:rPr>
          <w:noProof/>
        </w:rPr>
        <w:fldChar w:fldCharType="end"/>
      </w:r>
      <w:r w:rsidRPr="009A6C54">
        <w:rPr>
          <w:lang w:val="en-US"/>
        </w:rPr>
        <w:t>: Background Job Options</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1631"/>
        <w:gridCol w:w="1610"/>
        <w:gridCol w:w="2302"/>
      </w:tblGrid>
      <w:tr w:rsidR="002F2F90" w:rsidRPr="009A6C54" w14:paraId="26F25E3D" w14:textId="77777777" w:rsidTr="00446E0C">
        <w:trPr>
          <w:tblHeader/>
        </w:trPr>
        <w:tc>
          <w:tcPr>
            <w:tcW w:w="3848" w:type="dxa"/>
            <w:shd w:val="clear" w:color="auto" w:fill="BFBFBF"/>
          </w:tcPr>
          <w:p w14:paraId="26F25E39" w14:textId="77777777" w:rsidR="002F2F90" w:rsidRPr="009A6C54" w:rsidRDefault="00CF782B" w:rsidP="000837FE">
            <w:pPr>
              <w:pStyle w:val="TableHeading"/>
            </w:pPr>
            <w:r w:rsidRPr="009A6C54">
              <w:br w:type="page"/>
            </w:r>
            <w:bookmarkStart w:id="8" w:name="ColumnTitle_01"/>
            <w:bookmarkEnd w:id="8"/>
            <w:r w:rsidR="002F2F90" w:rsidRPr="009A6C54">
              <w:t>OPTION NAME</w:t>
            </w:r>
          </w:p>
        </w:tc>
        <w:tc>
          <w:tcPr>
            <w:tcW w:w="1634" w:type="dxa"/>
            <w:shd w:val="clear" w:color="auto" w:fill="BFBFBF"/>
          </w:tcPr>
          <w:p w14:paraId="26F25E3A" w14:textId="77777777" w:rsidR="002F2F90" w:rsidRPr="009A6C54" w:rsidRDefault="002F2F90" w:rsidP="000837FE">
            <w:pPr>
              <w:pStyle w:val="TableHeading"/>
            </w:pPr>
            <w:r w:rsidRPr="009A6C54">
              <w:t>SUGGESTED RUN FREQUENCY</w:t>
            </w:r>
          </w:p>
        </w:tc>
        <w:tc>
          <w:tcPr>
            <w:tcW w:w="1631" w:type="dxa"/>
            <w:shd w:val="clear" w:color="auto" w:fill="BFBFBF"/>
          </w:tcPr>
          <w:p w14:paraId="26F25E3B" w14:textId="77777777" w:rsidR="002F2F90" w:rsidRPr="009A6C54" w:rsidRDefault="002F2F90" w:rsidP="000837FE">
            <w:pPr>
              <w:pStyle w:val="TableHeading"/>
            </w:pPr>
            <w:r w:rsidRPr="009A6C54">
              <w:t>DEVICE REQUIRED</w:t>
            </w:r>
          </w:p>
        </w:tc>
        <w:tc>
          <w:tcPr>
            <w:tcW w:w="2355" w:type="dxa"/>
            <w:shd w:val="clear" w:color="auto" w:fill="BFBFBF"/>
          </w:tcPr>
          <w:p w14:paraId="26F25E3C" w14:textId="77777777" w:rsidR="002F2F90" w:rsidRPr="009A6C54" w:rsidRDefault="002F2F90" w:rsidP="000837FE">
            <w:pPr>
              <w:pStyle w:val="TableHeading"/>
            </w:pPr>
            <w:r w:rsidRPr="009A6C54">
              <w:t>REMARKS</w:t>
            </w:r>
          </w:p>
        </w:tc>
      </w:tr>
      <w:tr w:rsidR="002F2F90" w:rsidRPr="009A6C54" w14:paraId="26F25E42" w14:textId="77777777" w:rsidTr="003F2B6D">
        <w:tc>
          <w:tcPr>
            <w:tcW w:w="3848" w:type="dxa"/>
            <w:shd w:val="clear" w:color="auto" w:fill="auto"/>
          </w:tcPr>
          <w:p w14:paraId="26F25E3E" w14:textId="77777777" w:rsidR="002F2F90" w:rsidRPr="009A6C54" w:rsidRDefault="002F2F90" w:rsidP="0046594F">
            <w:pPr>
              <w:pStyle w:val="TableText"/>
            </w:pPr>
            <w:r w:rsidRPr="009A6C54">
              <w:t>DG G&amp;L RECALCULATION AUTO</w:t>
            </w:r>
          </w:p>
        </w:tc>
        <w:tc>
          <w:tcPr>
            <w:tcW w:w="1634" w:type="dxa"/>
            <w:shd w:val="clear" w:color="auto" w:fill="auto"/>
          </w:tcPr>
          <w:p w14:paraId="26F25E3F" w14:textId="77777777" w:rsidR="002F2F90" w:rsidRPr="009A6C54" w:rsidRDefault="002F2F90" w:rsidP="0046594F">
            <w:pPr>
              <w:pStyle w:val="TableText"/>
            </w:pPr>
            <w:r w:rsidRPr="009A6C54">
              <w:t>Nightly</w:t>
            </w:r>
          </w:p>
        </w:tc>
        <w:tc>
          <w:tcPr>
            <w:tcW w:w="1631" w:type="dxa"/>
            <w:shd w:val="clear" w:color="auto" w:fill="auto"/>
          </w:tcPr>
          <w:p w14:paraId="26F25E40" w14:textId="77777777" w:rsidR="002F2F90" w:rsidRPr="009A6C54" w:rsidRDefault="002F2F90" w:rsidP="0046594F">
            <w:pPr>
              <w:pStyle w:val="TableText"/>
            </w:pPr>
            <w:r w:rsidRPr="009A6C54">
              <w:t>NO</w:t>
            </w:r>
          </w:p>
        </w:tc>
        <w:tc>
          <w:tcPr>
            <w:tcW w:w="2355" w:type="dxa"/>
            <w:shd w:val="clear" w:color="auto" w:fill="auto"/>
          </w:tcPr>
          <w:p w14:paraId="26F25E41" w14:textId="77777777" w:rsidR="002F2F90" w:rsidRPr="009A6C54" w:rsidRDefault="002F2F90" w:rsidP="0046594F">
            <w:pPr>
              <w:pStyle w:val="TableText"/>
            </w:pPr>
            <w:r w:rsidRPr="009A6C54">
              <w:t>Recommended to run @ 9PM</w:t>
            </w:r>
          </w:p>
        </w:tc>
      </w:tr>
      <w:tr w:rsidR="002F2F90" w:rsidRPr="009A6C54" w14:paraId="26F25E47" w14:textId="77777777" w:rsidTr="003F2B6D">
        <w:tc>
          <w:tcPr>
            <w:tcW w:w="3848" w:type="dxa"/>
            <w:shd w:val="clear" w:color="auto" w:fill="auto"/>
          </w:tcPr>
          <w:p w14:paraId="26F25E43" w14:textId="77777777" w:rsidR="002F2F90" w:rsidRPr="009A6C54" w:rsidRDefault="002F2F90" w:rsidP="0046594F">
            <w:pPr>
              <w:pStyle w:val="TableText"/>
            </w:pPr>
            <w:r w:rsidRPr="009A6C54">
              <w:t>DG PRE-REGISTER NIGHT JOB</w:t>
            </w:r>
          </w:p>
        </w:tc>
        <w:tc>
          <w:tcPr>
            <w:tcW w:w="1634" w:type="dxa"/>
            <w:shd w:val="clear" w:color="auto" w:fill="auto"/>
          </w:tcPr>
          <w:p w14:paraId="26F25E44" w14:textId="77777777" w:rsidR="002F2F90" w:rsidRPr="009A6C54" w:rsidRDefault="002F2F90" w:rsidP="0046594F">
            <w:pPr>
              <w:pStyle w:val="TableText"/>
            </w:pPr>
            <w:r w:rsidRPr="009A6C54">
              <w:t>Nightly</w:t>
            </w:r>
          </w:p>
        </w:tc>
        <w:tc>
          <w:tcPr>
            <w:tcW w:w="1631" w:type="dxa"/>
            <w:shd w:val="clear" w:color="auto" w:fill="auto"/>
          </w:tcPr>
          <w:p w14:paraId="26F25E45" w14:textId="77777777" w:rsidR="002F2F90" w:rsidRPr="009A6C54" w:rsidRDefault="002F2F90" w:rsidP="0046594F">
            <w:pPr>
              <w:pStyle w:val="TableText"/>
            </w:pPr>
            <w:r w:rsidRPr="009A6C54">
              <w:t>NO</w:t>
            </w:r>
          </w:p>
        </w:tc>
        <w:tc>
          <w:tcPr>
            <w:tcW w:w="2355" w:type="dxa"/>
            <w:shd w:val="clear" w:color="auto" w:fill="auto"/>
          </w:tcPr>
          <w:p w14:paraId="26F25E46" w14:textId="77777777" w:rsidR="002F2F90" w:rsidRPr="009A6C54" w:rsidRDefault="002F2F90" w:rsidP="0046594F">
            <w:pPr>
              <w:pStyle w:val="TableText"/>
            </w:pPr>
            <w:r w:rsidRPr="009A6C54">
              <w:t>Run during off hours. Set to null device for MSM sites.</w:t>
            </w:r>
          </w:p>
        </w:tc>
      </w:tr>
      <w:tr w:rsidR="002F2F90" w:rsidRPr="009A6C54" w14:paraId="26F25E4C" w14:textId="77777777" w:rsidTr="003F2B6D">
        <w:tc>
          <w:tcPr>
            <w:tcW w:w="3848" w:type="dxa"/>
            <w:shd w:val="clear" w:color="auto" w:fill="auto"/>
          </w:tcPr>
          <w:p w14:paraId="26F25E48" w14:textId="77777777" w:rsidR="002F2F90" w:rsidRPr="009A6C54" w:rsidRDefault="002F2F90" w:rsidP="0046594F">
            <w:pPr>
              <w:pStyle w:val="TableText"/>
            </w:pPr>
            <w:r w:rsidRPr="009A6C54">
              <w:t>DG PTF BACKGROUND JOB</w:t>
            </w:r>
          </w:p>
        </w:tc>
        <w:tc>
          <w:tcPr>
            <w:tcW w:w="1634" w:type="dxa"/>
            <w:shd w:val="clear" w:color="auto" w:fill="auto"/>
          </w:tcPr>
          <w:p w14:paraId="26F25E49" w14:textId="77777777" w:rsidR="002F2F90" w:rsidRPr="009A6C54" w:rsidRDefault="002F2F90" w:rsidP="0046594F">
            <w:pPr>
              <w:pStyle w:val="TableText"/>
            </w:pPr>
            <w:r w:rsidRPr="009A6C54">
              <w:t>Nightly</w:t>
            </w:r>
          </w:p>
        </w:tc>
        <w:tc>
          <w:tcPr>
            <w:tcW w:w="1631" w:type="dxa"/>
            <w:shd w:val="clear" w:color="auto" w:fill="auto"/>
          </w:tcPr>
          <w:p w14:paraId="26F25E4A" w14:textId="77777777" w:rsidR="002F2F90" w:rsidRPr="009A6C54" w:rsidRDefault="002F2F90" w:rsidP="0046594F">
            <w:pPr>
              <w:pStyle w:val="TableText"/>
            </w:pPr>
            <w:r w:rsidRPr="009A6C54">
              <w:t>NO</w:t>
            </w:r>
          </w:p>
        </w:tc>
        <w:tc>
          <w:tcPr>
            <w:tcW w:w="2355" w:type="dxa"/>
            <w:shd w:val="clear" w:color="auto" w:fill="auto"/>
          </w:tcPr>
          <w:p w14:paraId="26F25E4B" w14:textId="77777777" w:rsidR="002F2F90" w:rsidRPr="009A6C54" w:rsidRDefault="002F2F90" w:rsidP="0046594F">
            <w:pPr>
              <w:pStyle w:val="TableText"/>
            </w:pPr>
            <w:r w:rsidRPr="009A6C54">
              <w:t>Run during off hours</w:t>
            </w:r>
          </w:p>
        </w:tc>
      </w:tr>
      <w:tr w:rsidR="002F2F90" w:rsidRPr="009A6C54" w14:paraId="26F25E51" w14:textId="77777777" w:rsidTr="003F2B6D">
        <w:tc>
          <w:tcPr>
            <w:tcW w:w="3848" w:type="dxa"/>
            <w:shd w:val="clear" w:color="auto" w:fill="auto"/>
          </w:tcPr>
          <w:p w14:paraId="26F25E4D" w14:textId="77777777" w:rsidR="002F2F90" w:rsidRPr="009A6C54" w:rsidRDefault="002F2F90" w:rsidP="0046594F">
            <w:pPr>
              <w:pStyle w:val="TableText"/>
            </w:pPr>
            <w:r w:rsidRPr="009A6C54">
              <w:t>DG RUG BACKGROUND JOB</w:t>
            </w:r>
          </w:p>
        </w:tc>
        <w:tc>
          <w:tcPr>
            <w:tcW w:w="1634" w:type="dxa"/>
            <w:shd w:val="clear" w:color="auto" w:fill="auto"/>
          </w:tcPr>
          <w:p w14:paraId="26F25E4E" w14:textId="77777777" w:rsidR="002F2F90" w:rsidRPr="009A6C54" w:rsidRDefault="002F2F90" w:rsidP="0046594F">
            <w:pPr>
              <w:pStyle w:val="TableText"/>
            </w:pPr>
            <w:r w:rsidRPr="009A6C54">
              <w:t>Daily</w:t>
            </w:r>
          </w:p>
        </w:tc>
        <w:tc>
          <w:tcPr>
            <w:tcW w:w="1631" w:type="dxa"/>
            <w:shd w:val="clear" w:color="auto" w:fill="auto"/>
          </w:tcPr>
          <w:p w14:paraId="26F25E4F" w14:textId="77777777" w:rsidR="002F2F90" w:rsidRPr="009A6C54" w:rsidRDefault="002F2F90" w:rsidP="0046594F">
            <w:pPr>
              <w:pStyle w:val="TableText"/>
            </w:pPr>
            <w:r w:rsidRPr="009A6C54">
              <w:t>YES</w:t>
            </w:r>
          </w:p>
        </w:tc>
        <w:tc>
          <w:tcPr>
            <w:tcW w:w="2355" w:type="dxa"/>
            <w:shd w:val="clear" w:color="auto" w:fill="auto"/>
          </w:tcPr>
          <w:p w14:paraId="26F25E50" w14:textId="77777777" w:rsidR="002F2F90" w:rsidRPr="009A6C54" w:rsidRDefault="00943857" w:rsidP="0046594F">
            <w:pPr>
              <w:pStyle w:val="TableText"/>
            </w:pPr>
            <w:r w:rsidRPr="009A6C54">
              <w:t>-</w:t>
            </w:r>
          </w:p>
        </w:tc>
      </w:tr>
      <w:tr w:rsidR="002F2F90" w:rsidRPr="009A6C54" w14:paraId="26F25E56" w14:textId="77777777" w:rsidTr="003F2B6D">
        <w:tc>
          <w:tcPr>
            <w:tcW w:w="3848" w:type="dxa"/>
            <w:shd w:val="clear" w:color="auto" w:fill="auto"/>
          </w:tcPr>
          <w:p w14:paraId="26F25E52" w14:textId="77777777" w:rsidR="002F2F90" w:rsidRPr="009A6C54" w:rsidRDefault="002F2F90" w:rsidP="0046594F">
            <w:pPr>
              <w:pStyle w:val="TableText"/>
            </w:pPr>
            <w:r w:rsidRPr="009A6C54">
              <w:t>DG RUG SEMI ANNUAL - TASKED</w:t>
            </w:r>
          </w:p>
        </w:tc>
        <w:tc>
          <w:tcPr>
            <w:tcW w:w="1634" w:type="dxa"/>
            <w:shd w:val="clear" w:color="auto" w:fill="auto"/>
          </w:tcPr>
          <w:p w14:paraId="26F25E53" w14:textId="77777777" w:rsidR="002F2F90" w:rsidRPr="009A6C54" w:rsidRDefault="002F2F90" w:rsidP="0046594F">
            <w:pPr>
              <w:pStyle w:val="TableText"/>
            </w:pPr>
            <w:r w:rsidRPr="009A6C54">
              <w:t>*</w:t>
            </w:r>
          </w:p>
        </w:tc>
        <w:tc>
          <w:tcPr>
            <w:tcW w:w="1631" w:type="dxa"/>
            <w:shd w:val="clear" w:color="auto" w:fill="auto"/>
          </w:tcPr>
          <w:p w14:paraId="26F25E54" w14:textId="77777777" w:rsidR="002F2F90" w:rsidRPr="009A6C54" w:rsidRDefault="002F2F90" w:rsidP="0046594F">
            <w:pPr>
              <w:pStyle w:val="TableText"/>
            </w:pPr>
            <w:r w:rsidRPr="009A6C54">
              <w:t>YES</w:t>
            </w:r>
          </w:p>
        </w:tc>
        <w:tc>
          <w:tcPr>
            <w:tcW w:w="2355" w:type="dxa"/>
            <w:shd w:val="clear" w:color="auto" w:fill="auto"/>
          </w:tcPr>
          <w:p w14:paraId="26F25E55" w14:textId="77777777" w:rsidR="002F2F90" w:rsidRPr="009A6C54" w:rsidRDefault="002F2F90" w:rsidP="0046594F">
            <w:pPr>
              <w:pStyle w:val="TableText"/>
            </w:pPr>
            <w:r w:rsidRPr="009A6C54">
              <w:t>*Queued in advance to run on 10/1 and 4/1</w:t>
            </w:r>
          </w:p>
        </w:tc>
      </w:tr>
      <w:tr w:rsidR="002F2F90" w:rsidRPr="009A6C54" w14:paraId="26F25E5B" w14:textId="77777777" w:rsidTr="003F2B6D">
        <w:tc>
          <w:tcPr>
            <w:tcW w:w="3848" w:type="dxa"/>
            <w:shd w:val="clear" w:color="auto" w:fill="auto"/>
          </w:tcPr>
          <w:p w14:paraId="26F25E57" w14:textId="77777777" w:rsidR="002F2F90" w:rsidRPr="009A6C54" w:rsidRDefault="002F2F90" w:rsidP="0046594F">
            <w:pPr>
              <w:pStyle w:val="TableText"/>
            </w:pPr>
            <w:r w:rsidRPr="009A6C54">
              <w:t>DG SENSITIVE RCDS RPT-TASK</w:t>
            </w:r>
          </w:p>
        </w:tc>
        <w:tc>
          <w:tcPr>
            <w:tcW w:w="1634" w:type="dxa"/>
            <w:shd w:val="clear" w:color="auto" w:fill="auto"/>
          </w:tcPr>
          <w:p w14:paraId="26F25E58" w14:textId="77777777" w:rsidR="002F2F90" w:rsidRPr="009A6C54" w:rsidRDefault="002F2F90" w:rsidP="0046594F">
            <w:pPr>
              <w:pStyle w:val="TableText"/>
            </w:pPr>
            <w:r w:rsidRPr="009A6C54">
              <w:t>Nightly</w:t>
            </w:r>
          </w:p>
        </w:tc>
        <w:tc>
          <w:tcPr>
            <w:tcW w:w="1631" w:type="dxa"/>
            <w:shd w:val="clear" w:color="auto" w:fill="auto"/>
          </w:tcPr>
          <w:p w14:paraId="26F25E59" w14:textId="77777777" w:rsidR="002F2F90" w:rsidRPr="009A6C54" w:rsidRDefault="002F2F90" w:rsidP="0046594F">
            <w:pPr>
              <w:pStyle w:val="TableText"/>
            </w:pPr>
            <w:r w:rsidRPr="009A6C54">
              <w:t>NO</w:t>
            </w:r>
          </w:p>
        </w:tc>
        <w:tc>
          <w:tcPr>
            <w:tcW w:w="2355" w:type="dxa"/>
            <w:shd w:val="clear" w:color="auto" w:fill="auto"/>
          </w:tcPr>
          <w:p w14:paraId="26F25E5A" w14:textId="77777777" w:rsidR="002F2F90" w:rsidRPr="009A6C54" w:rsidRDefault="002F2F90" w:rsidP="0046594F">
            <w:pPr>
              <w:pStyle w:val="TableText"/>
            </w:pPr>
            <w:r w:rsidRPr="009A6C54">
              <w:t>Run after midnight</w:t>
            </w:r>
          </w:p>
        </w:tc>
      </w:tr>
      <w:tr w:rsidR="002F2F90" w:rsidRPr="009A6C54" w14:paraId="26F25E60" w14:textId="77777777" w:rsidTr="003F2B6D">
        <w:tc>
          <w:tcPr>
            <w:tcW w:w="3848" w:type="dxa"/>
            <w:shd w:val="clear" w:color="auto" w:fill="auto"/>
          </w:tcPr>
          <w:p w14:paraId="26F25E5C" w14:textId="77777777" w:rsidR="002F2F90" w:rsidRPr="009A6C54" w:rsidRDefault="002F2F90" w:rsidP="0046594F">
            <w:pPr>
              <w:pStyle w:val="TableText"/>
            </w:pPr>
            <w:r w:rsidRPr="009A6C54">
              <w:t>DGEN NEACL MGT RPT1BK</w:t>
            </w:r>
          </w:p>
        </w:tc>
        <w:tc>
          <w:tcPr>
            <w:tcW w:w="1634" w:type="dxa"/>
            <w:shd w:val="clear" w:color="auto" w:fill="auto"/>
          </w:tcPr>
          <w:p w14:paraId="26F25E5D" w14:textId="77777777" w:rsidR="002F2F90" w:rsidRPr="009A6C54" w:rsidRDefault="002F2F90" w:rsidP="0046594F">
            <w:pPr>
              <w:pStyle w:val="TableText"/>
            </w:pPr>
            <w:r w:rsidRPr="009A6C54">
              <w:t>Daily</w:t>
            </w:r>
          </w:p>
        </w:tc>
        <w:tc>
          <w:tcPr>
            <w:tcW w:w="1631" w:type="dxa"/>
            <w:shd w:val="clear" w:color="auto" w:fill="auto"/>
          </w:tcPr>
          <w:p w14:paraId="26F25E5E" w14:textId="77777777" w:rsidR="002F2F90" w:rsidRPr="009A6C54" w:rsidRDefault="002F2F90" w:rsidP="0046594F">
            <w:pPr>
              <w:pStyle w:val="TableText"/>
            </w:pPr>
            <w:r w:rsidRPr="009A6C54">
              <w:t>YES</w:t>
            </w:r>
          </w:p>
        </w:tc>
        <w:tc>
          <w:tcPr>
            <w:tcW w:w="2355" w:type="dxa"/>
            <w:shd w:val="clear" w:color="auto" w:fill="auto"/>
          </w:tcPr>
          <w:p w14:paraId="26F25E5F" w14:textId="77777777" w:rsidR="002F2F90" w:rsidRPr="009A6C54" w:rsidRDefault="00943857" w:rsidP="0046594F">
            <w:pPr>
              <w:pStyle w:val="TableText"/>
            </w:pPr>
            <w:r w:rsidRPr="009A6C54">
              <w:t>-</w:t>
            </w:r>
          </w:p>
        </w:tc>
      </w:tr>
      <w:tr w:rsidR="002F2F90" w:rsidRPr="009A6C54" w14:paraId="26F25E65" w14:textId="77777777" w:rsidTr="003F2B6D">
        <w:tc>
          <w:tcPr>
            <w:tcW w:w="3848" w:type="dxa"/>
            <w:shd w:val="clear" w:color="auto" w:fill="auto"/>
          </w:tcPr>
          <w:p w14:paraId="26F25E61" w14:textId="77777777" w:rsidR="002F2F90" w:rsidRPr="009A6C54" w:rsidRDefault="002F2F90" w:rsidP="0046594F">
            <w:pPr>
              <w:pStyle w:val="TableText"/>
            </w:pPr>
            <w:r w:rsidRPr="009A6C54">
              <w:t>DGEN RD UPLOAD AUDIT PURGE</w:t>
            </w:r>
          </w:p>
        </w:tc>
        <w:tc>
          <w:tcPr>
            <w:tcW w:w="1634" w:type="dxa"/>
            <w:shd w:val="clear" w:color="auto" w:fill="auto"/>
          </w:tcPr>
          <w:p w14:paraId="26F25E62" w14:textId="77777777" w:rsidR="002F2F90" w:rsidRPr="009A6C54" w:rsidRDefault="002F2F90" w:rsidP="0046594F">
            <w:pPr>
              <w:pStyle w:val="TableText"/>
            </w:pPr>
            <w:r w:rsidRPr="009A6C54">
              <w:t>Daily or Weekly</w:t>
            </w:r>
          </w:p>
        </w:tc>
        <w:tc>
          <w:tcPr>
            <w:tcW w:w="1631" w:type="dxa"/>
            <w:shd w:val="clear" w:color="auto" w:fill="auto"/>
          </w:tcPr>
          <w:p w14:paraId="26F25E63" w14:textId="77777777" w:rsidR="002F2F90" w:rsidRPr="009A6C54" w:rsidRDefault="002F2F90" w:rsidP="0046594F">
            <w:pPr>
              <w:pStyle w:val="TableText"/>
            </w:pPr>
            <w:r w:rsidRPr="009A6C54">
              <w:t>NO</w:t>
            </w:r>
          </w:p>
        </w:tc>
        <w:tc>
          <w:tcPr>
            <w:tcW w:w="2355" w:type="dxa"/>
            <w:shd w:val="clear" w:color="auto" w:fill="auto"/>
          </w:tcPr>
          <w:p w14:paraId="26F25E64" w14:textId="77777777" w:rsidR="002F2F90" w:rsidRPr="009A6C54" w:rsidRDefault="002F2F90" w:rsidP="0046594F">
            <w:pPr>
              <w:pStyle w:val="TableText"/>
            </w:pPr>
            <w:r w:rsidRPr="009A6C54">
              <w:t>Purges entries from the ENROLLMENT RATED DISABILITY, UPLOAD AUDIT file (#390) after 365 days</w:t>
            </w:r>
          </w:p>
        </w:tc>
      </w:tr>
      <w:tr w:rsidR="002F2F90" w:rsidRPr="009A6C54" w14:paraId="26F25E6A" w14:textId="77777777" w:rsidTr="003F2B6D">
        <w:tc>
          <w:tcPr>
            <w:tcW w:w="3848" w:type="dxa"/>
            <w:shd w:val="clear" w:color="auto" w:fill="auto"/>
          </w:tcPr>
          <w:p w14:paraId="26F25E66" w14:textId="77777777" w:rsidR="002F2F90" w:rsidRPr="009A6C54" w:rsidRDefault="002F2F90" w:rsidP="0046594F">
            <w:pPr>
              <w:pStyle w:val="TableText"/>
            </w:pPr>
            <w:r w:rsidRPr="009A6C54">
              <w:t>DGPF BACKGROUND PROCESSING</w:t>
            </w:r>
          </w:p>
        </w:tc>
        <w:tc>
          <w:tcPr>
            <w:tcW w:w="1634" w:type="dxa"/>
            <w:shd w:val="clear" w:color="auto" w:fill="auto"/>
          </w:tcPr>
          <w:p w14:paraId="26F25E67" w14:textId="77777777" w:rsidR="002F2F90" w:rsidRPr="009A6C54" w:rsidRDefault="002F2F90" w:rsidP="0046594F">
            <w:pPr>
              <w:pStyle w:val="TableText"/>
            </w:pPr>
            <w:r w:rsidRPr="009A6C54">
              <w:t>Daily</w:t>
            </w:r>
          </w:p>
        </w:tc>
        <w:tc>
          <w:tcPr>
            <w:tcW w:w="1631" w:type="dxa"/>
            <w:shd w:val="clear" w:color="auto" w:fill="auto"/>
          </w:tcPr>
          <w:p w14:paraId="26F25E68" w14:textId="77777777" w:rsidR="002F2F90" w:rsidRPr="009A6C54" w:rsidRDefault="002F2F90" w:rsidP="0046594F">
            <w:pPr>
              <w:pStyle w:val="TableText"/>
            </w:pPr>
            <w:r w:rsidRPr="009A6C54">
              <w:t>NO</w:t>
            </w:r>
          </w:p>
        </w:tc>
        <w:tc>
          <w:tcPr>
            <w:tcW w:w="2355" w:type="dxa"/>
            <w:shd w:val="clear" w:color="auto" w:fill="auto"/>
          </w:tcPr>
          <w:p w14:paraId="26F25E69" w14:textId="77777777" w:rsidR="002F2F90" w:rsidRPr="009A6C54" w:rsidRDefault="002F2F90" w:rsidP="0046594F">
            <w:pPr>
              <w:pStyle w:val="TableText"/>
            </w:pPr>
            <w:r w:rsidRPr="009A6C54">
              <w:t>Run during off hours</w:t>
            </w:r>
          </w:p>
        </w:tc>
      </w:tr>
      <w:tr w:rsidR="002F2F90" w:rsidRPr="009A6C54" w14:paraId="26F25E6F" w14:textId="77777777" w:rsidTr="003F2B6D">
        <w:tc>
          <w:tcPr>
            <w:tcW w:w="3848" w:type="dxa"/>
            <w:shd w:val="clear" w:color="auto" w:fill="auto"/>
          </w:tcPr>
          <w:p w14:paraId="26F25E6B" w14:textId="77777777" w:rsidR="002F2F90" w:rsidRPr="009A6C54" w:rsidRDefault="002F2F90" w:rsidP="0046594F">
            <w:pPr>
              <w:pStyle w:val="TableText"/>
            </w:pPr>
            <w:r w:rsidRPr="009A6C54">
              <w:t>DGQE BACKGROUND PROCESSING</w:t>
            </w:r>
          </w:p>
        </w:tc>
        <w:tc>
          <w:tcPr>
            <w:tcW w:w="1634" w:type="dxa"/>
            <w:shd w:val="clear" w:color="auto" w:fill="auto"/>
          </w:tcPr>
          <w:p w14:paraId="26F25E6C" w14:textId="77777777" w:rsidR="002F2F90" w:rsidRPr="009A6C54" w:rsidRDefault="002F2F90" w:rsidP="0046594F">
            <w:pPr>
              <w:pStyle w:val="TableText"/>
            </w:pPr>
            <w:r w:rsidRPr="009A6C54">
              <w:t>Nightly</w:t>
            </w:r>
          </w:p>
        </w:tc>
        <w:tc>
          <w:tcPr>
            <w:tcW w:w="1631" w:type="dxa"/>
            <w:shd w:val="clear" w:color="auto" w:fill="auto"/>
          </w:tcPr>
          <w:p w14:paraId="26F25E6D" w14:textId="77777777" w:rsidR="002F2F90" w:rsidRPr="009A6C54" w:rsidRDefault="002F2F90" w:rsidP="0046594F">
            <w:pPr>
              <w:pStyle w:val="TableText"/>
            </w:pPr>
            <w:r w:rsidRPr="009A6C54">
              <w:t>NO</w:t>
            </w:r>
          </w:p>
        </w:tc>
        <w:tc>
          <w:tcPr>
            <w:tcW w:w="2355" w:type="dxa"/>
            <w:shd w:val="clear" w:color="auto" w:fill="auto"/>
          </w:tcPr>
          <w:p w14:paraId="26F25E6E" w14:textId="77777777" w:rsidR="002F2F90" w:rsidRPr="009A6C54" w:rsidRDefault="002F2F90" w:rsidP="0046594F">
            <w:pPr>
              <w:pStyle w:val="TableText"/>
            </w:pPr>
            <w:r w:rsidRPr="009A6C54">
              <w:t>Run during off hours</w:t>
            </w:r>
          </w:p>
        </w:tc>
      </w:tr>
      <w:tr w:rsidR="002F2F90" w:rsidRPr="009A6C54" w14:paraId="26F25E74" w14:textId="77777777" w:rsidTr="003F2B6D">
        <w:tc>
          <w:tcPr>
            <w:tcW w:w="3848" w:type="dxa"/>
            <w:shd w:val="clear" w:color="auto" w:fill="auto"/>
          </w:tcPr>
          <w:p w14:paraId="26F25E70" w14:textId="77777777" w:rsidR="002F2F90" w:rsidRPr="009A6C54" w:rsidRDefault="002F2F90" w:rsidP="0046594F">
            <w:pPr>
              <w:pStyle w:val="TableText"/>
            </w:pPr>
            <w:r w:rsidRPr="009A6C54">
              <w:t>SCDX AMBCAR NIGHTLY XMIT</w:t>
            </w:r>
          </w:p>
        </w:tc>
        <w:tc>
          <w:tcPr>
            <w:tcW w:w="1634" w:type="dxa"/>
            <w:shd w:val="clear" w:color="auto" w:fill="auto"/>
          </w:tcPr>
          <w:p w14:paraId="26F25E71" w14:textId="77777777" w:rsidR="002F2F90" w:rsidRPr="009A6C54" w:rsidRDefault="002F2F90" w:rsidP="0046594F">
            <w:pPr>
              <w:pStyle w:val="TableText"/>
            </w:pPr>
            <w:r w:rsidRPr="009A6C54">
              <w:t>Nightly</w:t>
            </w:r>
          </w:p>
        </w:tc>
        <w:tc>
          <w:tcPr>
            <w:tcW w:w="1631" w:type="dxa"/>
            <w:shd w:val="clear" w:color="auto" w:fill="auto"/>
          </w:tcPr>
          <w:p w14:paraId="26F25E72" w14:textId="77777777" w:rsidR="002F2F90" w:rsidRPr="009A6C54" w:rsidRDefault="002F2F90" w:rsidP="0046594F">
            <w:pPr>
              <w:pStyle w:val="TableText"/>
            </w:pPr>
            <w:r w:rsidRPr="009A6C54">
              <w:t>NO</w:t>
            </w:r>
          </w:p>
        </w:tc>
        <w:tc>
          <w:tcPr>
            <w:tcW w:w="2355" w:type="dxa"/>
            <w:shd w:val="clear" w:color="auto" w:fill="auto"/>
          </w:tcPr>
          <w:p w14:paraId="26F25E73" w14:textId="77777777" w:rsidR="002F2F90" w:rsidRPr="009A6C54" w:rsidRDefault="002F2F90" w:rsidP="0046594F">
            <w:pPr>
              <w:pStyle w:val="TableText"/>
            </w:pPr>
            <w:r w:rsidRPr="009A6C54">
              <w:t>Collects workload information and sends it to NPCDB in Austin via HL7messages</w:t>
            </w:r>
          </w:p>
        </w:tc>
      </w:tr>
      <w:tr w:rsidR="002F2F90" w:rsidRPr="009A6C54" w14:paraId="26F25E79" w14:textId="77777777" w:rsidTr="003F2B6D">
        <w:tc>
          <w:tcPr>
            <w:tcW w:w="3848" w:type="dxa"/>
            <w:shd w:val="clear" w:color="auto" w:fill="auto"/>
          </w:tcPr>
          <w:p w14:paraId="26F25E75" w14:textId="77777777" w:rsidR="002F2F90" w:rsidRPr="009A6C54" w:rsidRDefault="002F2F90" w:rsidP="0046594F">
            <w:pPr>
              <w:pStyle w:val="TableText"/>
            </w:pPr>
            <w:r w:rsidRPr="009A6C54">
              <w:t>SCENI IEMM SUMMARY BULLETIN</w:t>
            </w:r>
          </w:p>
        </w:tc>
        <w:tc>
          <w:tcPr>
            <w:tcW w:w="1634" w:type="dxa"/>
            <w:shd w:val="clear" w:color="auto" w:fill="auto"/>
          </w:tcPr>
          <w:p w14:paraId="26F25E76" w14:textId="77777777" w:rsidR="002F2F90" w:rsidRPr="009A6C54" w:rsidRDefault="002F2F90" w:rsidP="0046594F">
            <w:pPr>
              <w:pStyle w:val="TableText"/>
            </w:pPr>
            <w:r w:rsidRPr="009A6C54">
              <w:t>Nightly</w:t>
            </w:r>
          </w:p>
        </w:tc>
        <w:tc>
          <w:tcPr>
            <w:tcW w:w="1631" w:type="dxa"/>
            <w:shd w:val="clear" w:color="auto" w:fill="auto"/>
          </w:tcPr>
          <w:p w14:paraId="26F25E77" w14:textId="77777777" w:rsidR="002F2F90" w:rsidRPr="009A6C54" w:rsidRDefault="002F2F90" w:rsidP="0046594F">
            <w:pPr>
              <w:pStyle w:val="TableText"/>
            </w:pPr>
            <w:r w:rsidRPr="009A6C54">
              <w:t>NO</w:t>
            </w:r>
          </w:p>
        </w:tc>
        <w:tc>
          <w:tcPr>
            <w:tcW w:w="2355" w:type="dxa"/>
            <w:shd w:val="clear" w:color="auto" w:fill="auto"/>
          </w:tcPr>
          <w:p w14:paraId="26F25E78" w14:textId="77777777" w:rsidR="002F2F90" w:rsidRPr="009A6C54" w:rsidRDefault="002F2F90" w:rsidP="0046594F">
            <w:pPr>
              <w:pStyle w:val="TableText"/>
            </w:pPr>
            <w:r w:rsidRPr="009A6C54">
              <w:t>Run after nightly transmission to Austin</w:t>
            </w:r>
          </w:p>
        </w:tc>
      </w:tr>
      <w:tr w:rsidR="00943857" w:rsidRPr="009A6C54" w14:paraId="26F25E7E" w14:textId="77777777" w:rsidTr="003F2B6D">
        <w:tc>
          <w:tcPr>
            <w:tcW w:w="3848" w:type="dxa"/>
            <w:shd w:val="clear" w:color="auto" w:fill="auto"/>
          </w:tcPr>
          <w:p w14:paraId="26F25E7A" w14:textId="77777777" w:rsidR="00943857" w:rsidRPr="009A6C54" w:rsidRDefault="00943857" w:rsidP="0046594F">
            <w:pPr>
              <w:pStyle w:val="TableText"/>
            </w:pPr>
            <w:r w:rsidRPr="009A6C54">
              <w:t>SCRPW APM TASK JOB</w:t>
            </w:r>
          </w:p>
        </w:tc>
        <w:tc>
          <w:tcPr>
            <w:tcW w:w="1634" w:type="dxa"/>
            <w:shd w:val="clear" w:color="auto" w:fill="auto"/>
          </w:tcPr>
          <w:p w14:paraId="26F25E7B" w14:textId="77777777" w:rsidR="00943857" w:rsidRPr="009A6C54" w:rsidRDefault="00943857" w:rsidP="0046594F">
            <w:pPr>
              <w:pStyle w:val="TableText"/>
            </w:pPr>
            <w:r w:rsidRPr="009A6C54">
              <w:t>Monthly</w:t>
            </w:r>
          </w:p>
        </w:tc>
        <w:tc>
          <w:tcPr>
            <w:tcW w:w="1631" w:type="dxa"/>
            <w:shd w:val="clear" w:color="auto" w:fill="auto"/>
          </w:tcPr>
          <w:p w14:paraId="26F25E7C" w14:textId="77777777" w:rsidR="00943857" w:rsidRPr="009A6C54" w:rsidRDefault="00943857" w:rsidP="0046594F">
            <w:pPr>
              <w:pStyle w:val="TableText"/>
            </w:pPr>
            <w:r w:rsidRPr="009A6C54">
              <w:t>NO</w:t>
            </w:r>
          </w:p>
        </w:tc>
        <w:tc>
          <w:tcPr>
            <w:tcW w:w="2355" w:type="dxa"/>
            <w:shd w:val="clear" w:color="auto" w:fill="auto"/>
          </w:tcPr>
          <w:p w14:paraId="26F25E7D" w14:textId="77777777" w:rsidR="00943857" w:rsidRPr="009A6C54" w:rsidRDefault="00943857" w:rsidP="0046594F">
            <w:pPr>
              <w:pStyle w:val="TableText"/>
            </w:pPr>
            <w:r w:rsidRPr="009A6C54">
              <w:t xml:space="preserve">Runs on the 15th of the current month after hours.  Generates info rolled up to AITC (formerly </w:t>
            </w:r>
            <w:r w:rsidRPr="009A6C54">
              <w:lastRenderedPageBreak/>
              <w:t>AAC) Additional Performance Monitors (TIU).</w:t>
            </w:r>
          </w:p>
        </w:tc>
      </w:tr>
      <w:tr w:rsidR="00C80D42" w:rsidRPr="009A6C54" w14:paraId="26F25E83" w14:textId="77777777" w:rsidTr="003F2B6D">
        <w:tc>
          <w:tcPr>
            <w:tcW w:w="3848" w:type="dxa"/>
            <w:shd w:val="clear" w:color="auto" w:fill="auto"/>
          </w:tcPr>
          <w:p w14:paraId="26F25E7F" w14:textId="77777777" w:rsidR="00C80D42" w:rsidRPr="009A6C54" w:rsidRDefault="00C80D42" w:rsidP="0046594F">
            <w:pPr>
              <w:pStyle w:val="TableText"/>
            </w:pPr>
            <w:r w:rsidRPr="009A6C54">
              <w:lastRenderedPageBreak/>
              <w:t>OPTION NAME</w:t>
            </w:r>
          </w:p>
        </w:tc>
        <w:tc>
          <w:tcPr>
            <w:tcW w:w="1634" w:type="dxa"/>
            <w:shd w:val="clear" w:color="auto" w:fill="auto"/>
          </w:tcPr>
          <w:p w14:paraId="26F25E80" w14:textId="77777777" w:rsidR="00C80D42" w:rsidRPr="009A6C54" w:rsidRDefault="00C80D42" w:rsidP="0046594F">
            <w:pPr>
              <w:pStyle w:val="TableText"/>
            </w:pPr>
            <w:r w:rsidRPr="009A6C54">
              <w:t>SUGGESTED RUN FREQUENCY</w:t>
            </w:r>
          </w:p>
        </w:tc>
        <w:tc>
          <w:tcPr>
            <w:tcW w:w="1631" w:type="dxa"/>
            <w:shd w:val="clear" w:color="auto" w:fill="auto"/>
          </w:tcPr>
          <w:p w14:paraId="26F25E81" w14:textId="77777777" w:rsidR="00C80D42" w:rsidRPr="009A6C54" w:rsidRDefault="00C80D42" w:rsidP="0046594F">
            <w:pPr>
              <w:pStyle w:val="TableText"/>
            </w:pPr>
            <w:r w:rsidRPr="009A6C54">
              <w:t>DEVICE REQUIRED</w:t>
            </w:r>
          </w:p>
        </w:tc>
        <w:tc>
          <w:tcPr>
            <w:tcW w:w="2355" w:type="dxa"/>
            <w:shd w:val="clear" w:color="auto" w:fill="auto"/>
          </w:tcPr>
          <w:p w14:paraId="26F25E82" w14:textId="77777777" w:rsidR="00C80D42" w:rsidRPr="009A6C54" w:rsidRDefault="00C80D42" w:rsidP="0046594F">
            <w:pPr>
              <w:pStyle w:val="TableText"/>
            </w:pPr>
            <w:r w:rsidRPr="009A6C54">
              <w:t>REMARKS</w:t>
            </w:r>
          </w:p>
        </w:tc>
      </w:tr>
      <w:tr w:rsidR="00943857" w:rsidRPr="009A6C54" w14:paraId="26F25E88" w14:textId="77777777" w:rsidTr="003F2B6D">
        <w:tc>
          <w:tcPr>
            <w:tcW w:w="3848" w:type="dxa"/>
            <w:shd w:val="clear" w:color="auto" w:fill="auto"/>
          </w:tcPr>
          <w:p w14:paraId="26F25E84" w14:textId="77777777" w:rsidR="00943857" w:rsidRPr="009A6C54" w:rsidRDefault="00943857" w:rsidP="0046594F">
            <w:pPr>
              <w:pStyle w:val="TableText"/>
            </w:pPr>
            <w:r w:rsidRPr="009A6C54">
              <w:t>SDAM BACKGROUND JOB</w:t>
            </w:r>
          </w:p>
        </w:tc>
        <w:tc>
          <w:tcPr>
            <w:tcW w:w="1634" w:type="dxa"/>
            <w:shd w:val="clear" w:color="auto" w:fill="auto"/>
          </w:tcPr>
          <w:p w14:paraId="26F25E85" w14:textId="77777777" w:rsidR="00943857" w:rsidRPr="009A6C54" w:rsidRDefault="00943857" w:rsidP="0046594F">
            <w:pPr>
              <w:pStyle w:val="TableText"/>
            </w:pPr>
            <w:r w:rsidRPr="009A6C54">
              <w:t>Nightly</w:t>
            </w:r>
          </w:p>
        </w:tc>
        <w:tc>
          <w:tcPr>
            <w:tcW w:w="1631" w:type="dxa"/>
            <w:shd w:val="clear" w:color="auto" w:fill="auto"/>
          </w:tcPr>
          <w:p w14:paraId="26F25E86" w14:textId="77777777" w:rsidR="00943857" w:rsidRPr="009A6C54" w:rsidRDefault="00943857" w:rsidP="0046594F">
            <w:pPr>
              <w:pStyle w:val="TableText"/>
            </w:pPr>
            <w:r w:rsidRPr="009A6C54">
              <w:t>NO</w:t>
            </w:r>
          </w:p>
        </w:tc>
        <w:tc>
          <w:tcPr>
            <w:tcW w:w="2355" w:type="dxa"/>
            <w:shd w:val="clear" w:color="auto" w:fill="auto"/>
          </w:tcPr>
          <w:p w14:paraId="26F25E87" w14:textId="77777777" w:rsidR="00943857" w:rsidRPr="009A6C54" w:rsidRDefault="00943857" w:rsidP="0046594F">
            <w:pPr>
              <w:pStyle w:val="TableText"/>
            </w:pPr>
            <w:r w:rsidRPr="009A6C54">
              <w:t>-</w:t>
            </w:r>
          </w:p>
        </w:tc>
      </w:tr>
      <w:tr w:rsidR="00943857" w:rsidRPr="009A6C54" w14:paraId="26F25E8D" w14:textId="77777777" w:rsidTr="003F2B6D">
        <w:tc>
          <w:tcPr>
            <w:tcW w:w="3848" w:type="dxa"/>
            <w:shd w:val="clear" w:color="auto" w:fill="auto"/>
          </w:tcPr>
          <w:p w14:paraId="26F25E89" w14:textId="77777777" w:rsidR="00943857" w:rsidRPr="009A6C54" w:rsidRDefault="00943857" w:rsidP="0046594F">
            <w:pPr>
              <w:pStyle w:val="TableText"/>
            </w:pPr>
            <w:r w:rsidRPr="009A6C54">
              <w:t>SDOQM PM NIGHTLY JOB</w:t>
            </w:r>
          </w:p>
        </w:tc>
        <w:tc>
          <w:tcPr>
            <w:tcW w:w="1634" w:type="dxa"/>
            <w:shd w:val="clear" w:color="auto" w:fill="auto"/>
          </w:tcPr>
          <w:p w14:paraId="26F25E8A" w14:textId="77777777" w:rsidR="00943857" w:rsidRPr="009A6C54" w:rsidRDefault="00943857" w:rsidP="0046594F">
            <w:pPr>
              <w:pStyle w:val="TableText"/>
            </w:pPr>
            <w:r w:rsidRPr="009A6C54">
              <w:t>As directed</w:t>
            </w:r>
          </w:p>
        </w:tc>
        <w:tc>
          <w:tcPr>
            <w:tcW w:w="1631" w:type="dxa"/>
            <w:shd w:val="clear" w:color="auto" w:fill="auto"/>
          </w:tcPr>
          <w:p w14:paraId="26F25E8B" w14:textId="77777777" w:rsidR="00943857" w:rsidRPr="009A6C54" w:rsidRDefault="00943857" w:rsidP="0046594F">
            <w:pPr>
              <w:pStyle w:val="TableText"/>
            </w:pPr>
            <w:r w:rsidRPr="009A6C54">
              <w:t>YES</w:t>
            </w:r>
          </w:p>
        </w:tc>
        <w:tc>
          <w:tcPr>
            <w:tcW w:w="2355" w:type="dxa"/>
            <w:shd w:val="clear" w:color="auto" w:fill="auto"/>
          </w:tcPr>
          <w:p w14:paraId="26F25E8C" w14:textId="77777777" w:rsidR="00943857" w:rsidRPr="009A6C54" w:rsidRDefault="00943857" w:rsidP="0046594F">
            <w:pPr>
              <w:pStyle w:val="TableText"/>
            </w:pPr>
            <w:r w:rsidRPr="009A6C54">
              <w:t>Suggested run time @ 2 AM</w:t>
            </w:r>
          </w:p>
        </w:tc>
      </w:tr>
      <w:tr w:rsidR="00943857" w:rsidRPr="009A6C54" w14:paraId="26F25E92" w14:textId="77777777" w:rsidTr="003F2B6D">
        <w:tc>
          <w:tcPr>
            <w:tcW w:w="3848" w:type="dxa"/>
            <w:shd w:val="clear" w:color="auto" w:fill="auto"/>
          </w:tcPr>
          <w:p w14:paraId="26F25E8E" w14:textId="77777777" w:rsidR="00943857" w:rsidRPr="009A6C54" w:rsidRDefault="00943857" w:rsidP="0046594F">
            <w:pPr>
              <w:pStyle w:val="TableText"/>
            </w:pPr>
            <w:r w:rsidRPr="009A6C54">
              <w:t>VAFC BATCH UPDATE</w:t>
            </w:r>
          </w:p>
        </w:tc>
        <w:tc>
          <w:tcPr>
            <w:tcW w:w="1634" w:type="dxa"/>
            <w:shd w:val="clear" w:color="auto" w:fill="auto"/>
          </w:tcPr>
          <w:p w14:paraId="26F25E8F" w14:textId="77777777" w:rsidR="00943857" w:rsidRPr="009A6C54" w:rsidRDefault="00943857" w:rsidP="0046594F">
            <w:pPr>
              <w:pStyle w:val="TableText"/>
            </w:pPr>
            <w:r w:rsidRPr="009A6C54">
              <w:t>30 minutes</w:t>
            </w:r>
          </w:p>
        </w:tc>
        <w:tc>
          <w:tcPr>
            <w:tcW w:w="1631" w:type="dxa"/>
            <w:shd w:val="clear" w:color="auto" w:fill="auto"/>
          </w:tcPr>
          <w:p w14:paraId="26F25E90" w14:textId="77777777" w:rsidR="00943857" w:rsidRPr="009A6C54" w:rsidRDefault="00943857" w:rsidP="0046594F">
            <w:pPr>
              <w:pStyle w:val="TableText"/>
            </w:pPr>
            <w:r w:rsidRPr="009A6C54">
              <w:t>NO</w:t>
            </w:r>
          </w:p>
        </w:tc>
        <w:tc>
          <w:tcPr>
            <w:tcW w:w="2355" w:type="dxa"/>
            <w:shd w:val="clear" w:color="auto" w:fill="auto"/>
          </w:tcPr>
          <w:p w14:paraId="26F25E91" w14:textId="77777777" w:rsidR="00943857" w:rsidRPr="009A6C54" w:rsidRDefault="00943857" w:rsidP="0046594F">
            <w:pPr>
              <w:pStyle w:val="TableText"/>
            </w:pPr>
            <w:r w:rsidRPr="009A6C54">
              <w:t>Transmits changes to key patient demographical data</w:t>
            </w:r>
          </w:p>
        </w:tc>
      </w:tr>
      <w:tr w:rsidR="00943857" w:rsidRPr="009A6C54" w14:paraId="26F25E97" w14:textId="77777777" w:rsidTr="003F2B6D">
        <w:tc>
          <w:tcPr>
            <w:tcW w:w="3848" w:type="dxa"/>
            <w:shd w:val="clear" w:color="auto" w:fill="auto"/>
          </w:tcPr>
          <w:p w14:paraId="26F25E93" w14:textId="77777777" w:rsidR="00943857" w:rsidRPr="009A6C54" w:rsidRDefault="00943857" w:rsidP="0046594F">
            <w:pPr>
              <w:pStyle w:val="TableText"/>
            </w:pPr>
            <w:r w:rsidRPr="009A6C54">
              <w:t>VAFH PIVOT PURGE</w:t>
            </w:r>
          </w:p>
        </w:tc>
        <w:tc>
          <w:tcPr>
            <w:tcW w:w="1634" w:type="dxa"/>
            <w:shd w:val="clear" w:color="auto" w:fill="auto"/>
          </w:tcPr>
          <w:p w14:paraId="26F25E94" w14:textId="77777777" w:rsidR="00943857" w:rsidRPr="009A6C54" w:rsidRDefault="00943857" w:rsidP="0046594F">
            <w:pPr>
              <w:pStyle w:val="TableText"/>
            </w:pPr>
            <w:r w:rsidRPr="009A6C54">
              <w:t>Weekly</w:t>
            </w:r>
          </w:p>
        </w:tc>
        <w:tc>
          <w:tcPr>
            <w:tcW w:w="1631" w:type="dxa"/>
            <w:shd w:val="clear" w:color="auto" w:fill="auto"/>
          </w:tcPr>
          <w:p w14:paraId="26F25E95" w14:textId="77777777" w:rsidR="00943857" w:rsidRPr="009A6C54" w:rsidRDefault="00943857" w:rsidP="0046594F">
            <w:pPr>
              <w:pStyle w:val="TableText"/>
            </w:pPr>
            <w:r w:rsidRPr="009A6C54">
              <w:t>NO</w:t>
            </w:r>
          </w:p>
        </w:tc>
        <w:tc>
          <w:tcPr>
            <w:tcW w:w="2355" w:type="dxa"/>
            <w:shd w:val="clear" w:color="auto" w:fill="auto"/>
          </w:tcPr>
          <w:p w14:paraId="26F25E96" w14:textId="77777777" w:rsidR="00943857" w:rsidRPr="009A6C54" w:rsidRDefault="00943857" w:rsidP="0046594F">
            <w:pPr>
              <w:pStyle w:val="TableText"/>
            </w:pPr>
            <w:r w:rsidRPr="009A6C54">
              <w:t>Purges entries greater than 1.5 years old from ADT/HL7 PIVOT file (#391.71)</w:t>
            </w:r>
          </w:p>
        </w:tc>
      </w:tr>
    </w:tbl>
    <w:p w14:paraId="26F25E98" w14:textId="77777777" w:rsidR="00660CA9" w:rsidRPr="009A6C54" w:rsidRDefault="00660CA9" w:rsidP="00660CA9"/>
    <w:p w14:paraId="26F25E99" w14:textId="77777777" w:rsidR="008F761B" w:rsidRPr="009A6C54" w:rsidRDefault="008F761B" w:rsidP="008B3AB3">
      <w:pPr>
        <w:pStyle w:val="Heading2"/>
      </w:pPr>
      <w:bookmarkStart w:id="9" w:name="_Toc518911165"/>
      <w:r w:rsidRPr="009A6C54">
        <w:t>SACC Exemptions/Non-Standard Code</w:t>
      </w:r>
      <w:bookmarkEnd w:id="9"/>
    </w:p>
    <w:p w14:paraId="26F25E9A" w14:textId="77777777" w:rsidR="008F761B" w:rsidRPr="009A6C54" w:rsidRDefault="008F761B" w:rsidP="002F2F90">
      <w:pPr>
        <w:pStyle w:val="BodyText"/>
        <w:tabs>
          <w:tab w:val="left" w:pos="360"/>
        </w:tabs>
      </w:pPr>
      <w:r w:rsidRPr="009A6C54">
        <w:t>The following are the steps you may take to obtain the SACC exemptions for the PIMS package.</w:t>
      </w:r>
    </w:p>
    <w:p w14:paraId="26F25E9B" w14:textId="77777777" w:rsidR="008F761B" w:rsidRPr="009A6C54" w:rsidRDefault="008F761B" w:rsidP="00E02E09">
      <w:pPr>
        <w:pStyle w:val="BodyText"/>
        <w:tabs>
          <w:tab w:val="left" w:pos="360"/>
        </w:tabs>
        <w:ind w:firstLine="540"/>
      </w:pPr>
      <w:r w:rsidRPr="009A6C54">
        <w:t>1.  FORUM</w:t>
      </w:r>
    </w:p>
    <w:p w14:paraId="26F25E9C" w14:textId="77777777" w:rsidR="008F761B" w:rsidRPr="009A6C54" w:rsidRDefault="008F761B" w:rsidP="00E02E09">
      <w:pPr>
        <w:pStyle w:val="BodyText"/>
        <w:tabs>
          <w:tab w:val="left" w:pos="360"/>
        </w:tabs>
        <w:ind w:firstLine="540"/>
      </w:pPr>
      <w:r w:rsidRPr="009A6C54">
        <w:t>2.  DBA Menu</w:t>
      </w:r>
    </w:p>
    <w:p w14:paraId="26F25E9D" w14:textId="77777777" w:rsidR="008F761B" w:rsidRPr="009A6C54" w:rsidRDefault="008F761B" w:rsidP="00E02E09">
      <w:pPr>
        <w:pStyle w:val="BodyText"/>
        <w:tabs>
          <w:tab w:val="left" w:pos="360"/>
        </w:tabs>
        <w:ind w:firstLine="540"/>
      </w:pPr>
      <w:r w:rsidRPr="009A6C54">
        <w:t>3.  SACC Exemptions Menu</w:t>
      </w:r>
    </w:p>
    <w:p w14:paraId="26F25E9E" w14:textId="77777777" w:rsidR="008F761B" w:rsidRPr="009A6C54" w:rsidRDefault="008F761B" w:rsidP="00E02E09">
      <w:pPr>
        <w:pStyle w:val="BodyText"/>
        <w:tabs>
          <w:tab w:val="left" w:pos="360"/>
        </w:tabs>
        <w:ind w:firstLine="540"/>
      </w:pPr>
      <w:r w:rsidRPr="009A6C54">
        <w:t>4.  Display Exemptions for a Package Option</w:t>
      </w:r>
    </w:p>
    <w:p w14:paraId="26F25E9F" w14:textId="77777777"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14:paraId="26F25EA0" w14:textId="77777777"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0" w:name="_Toc518911166"/>
      <w:r w:rsidR="00AC4C45" w:rsidRPr="009A6C54">
        <w:lastRenderedPageBreak/>
        <w:t>Primary Care Management Module (PCMM</w:t>
      </w:r>
      <w:r w:rsidR="00D764F6" w:rsidRPr="009A6C54">
        <w:t>) Overview</w:t>
      </w:r>
      <w:bookmarkEnd w:id="10"/>
    </w:p>
    <w:p w14:paraId="26F25EA1" w14:textId="77777777"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14:paraId="26F25EA2" w14:textId="77777777" w:rsidR="00AC4C45" w:rsidRPr="009A6C54" w:rsidRDefault="00AC4C45" w:rsidP="00F6073A">
      <w:pPr>
        <w:pStyle w:val="BodyText"/>
        <w:numPr>
          <w:ilvl w:val="0"/>
          <w:numId w:val="13"/>
        </w:numPr>
        <w:tabs>
          <w:tab w:val="clear" w:pos="72"/>
          <w:tab w:val="left" w:pos="360"/>
        </w:tabs>
        <w:ind w:firstLine="270"/>
      </w:pPr>
      <w:r w:rsidRPr="009A6C54">
        <w:t>Setup &amp; Define Team</w:t>
      </w:r>
    </w:p>
    <w:p w14:paraId="26F25EA3" w14:textId="77777777"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14:paraId="26F25EA4" w14:textId="77777777" w:rsidR="00AC4C45" w:rsidRPr="009A6C54" w:rsidRDefault="00AC4C45" w:rsidP="00F6073A">
      <w:pPr>
        <w:pStyle w:val="BodyText"/>
        <w:numPr>
          <w:ilvl w:val="0"/>
          <w:numId w:val="13"/>
        </w:numPr>
        <w:tabs>
          <w:tab w:val="clear" w:pos="72"/>
          <w:tab w:val="left" w:pos="360"/>
        </w:tabs>
        <w:ind w:firstLine="270"/>
      </w:pPr>
      <w:r w:rsidRPr="009A6C54">
        <w:t>Assign Patient to Team</w:t>
      </w:r>
    </w:p>
    <w:p w14:paraId="26F25EA5" w14:textId="77777777"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14:paraId="26F25EA6" w14:textId="77777777" w:rsidR="00AC4C45" w:rsidRPr="009A6C54" w:rsidRDefault="00AC4C45" w:rsidP="00F6073A">
      <w:pPr>
        <w:pStyle w:val="BodyText"/>
        <w:numPr>
          <w:ilvl w:val="0"/>
          <w:numId w:val="13"/>
        </w:numPr>
        <w:tabs>
          <w:tab w:val="clear" w:pos="72"/>
          <w:tab w:val="left" w:pos="360"/>
        </w:tabs>
        <w:ind w:firstLine="270"/>
      </w:pPr>
      <w:r w:rsidRPr="009A6C54">
        <w:t>Reports/Outputs/Mail Messages</w:t>
      </w:r>
    </w:p>
    <w:p w14:paraId="26F25EA7" w14:textId="77777777"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14:paraId="26F25EA8" w14:textId="77777777"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14:paraId="26F25EA9" w14:textId="77777777"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14:paraId="26F25EAA" w14:textId="77777777"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14:paraId="26F25EAB" w14:textId="77777777" w:rsidR="00A6259C" w:rsidRPr="009A6C54" w:rsidRDefault="00A6259C" w:rsidP="00AC4C45">
      <w:pPr>
        <w:pStyle w:val="BodyText"/>
        <w:rPr>
          <w:lang w:val="en-US"/>
        </w:rPr>
      </w:pPr>
    </w:p>
    <w:p w14:paraId="26F25EAC" w14:textId="77777777" w:rsidR="00F443CC" w:rsidRPr="009A6C54" w:rsidRDefault="00F443CC" w:rsidP="00AC4C45">
      <w:pPr>
        <w:pStyle w:val="BodyText"/>
        <w:rPr>
          <w:lang w:val="en-US"/>
        </w:rPr>
      </w:pPr>
    </w:p>
    <w:p w14:paraId="26F25EAD" w14:textId="77777777" w:rsidR="00F443CC" w:rsidRPr="009A6C54" w:rsidRDefault="00F443CC" w:rsidP="00AC4C45">
      <w:pPr>
        <w:pStyle w:val="BodyText"/>
        <w:rPr>
          <w:lang w:val="en-US"/>
        </w:rPr>
      </w:pPr>
    </w:p>
    <w:p w14:paraId="26F25EAE" w14:textId="77777777" w:rsidR="00FB3236" w:rsidRPr="009A6C54" w:rsidRDefault="00FB3236" w:rsidP="00AC4C45">
      <w:pPr>
        <w:pStyle w:val="BodyText"/>
        <w:rPr>
          <w:lang w:val="en-US"/>
        </w:rPr>
        <w:sectPr w:rsidR="00FB3236" w:rsidRPr="009A6C54" w:rsidSect="00414165">
          <w:headerReference w:type="even" r:id="rId23"/>
          <w:headerReference w:type="default" r:id="rId24"/>
          <w:headerReference w:type="first" r:id="rId25"/>
          <w:pgSz w:w="12240" w:h="15840" w:code="1"/>
          <w:pgMar w:top="1440" w:right="1440" w:bottom="1440" w:left="1440" w:header="720" w:footer="720" w:gutter="0"/>
          <w:pgNumType w:start="1"/>
          <w:cols w:space="720"/>
          <w:titlePg/>
          <w:docGrid w:linePitch="360"/>
        </w:sectPr>
      </w:pPr>
    </w:p>
    <w:p w14:paraId="26F25EAF" w14:textId="77777777" w:rsidR="00943857" w:rsidRPr="009A6C54" w:rsidRDefault="00943857" w:rsidP="00101FB2">
      <w:pPr>
        <w:pStyle w:val="Heading1"/>
        <w:rPr>
          <w:lang w:val="en-US"/>
        </w:rPr>
      </w:pPr>
      <w:bookmarkStart w:id="11" w:name="_Toc518911167"/>
      <w:r w:rsidRPr="009A6C54">
        <w:lastRenderedPageBreak/>
        <w:t>Implementation and Maintenance</w:t>
      </w:r>
      <w:bookmarkEnd w:id="11"/>
    </w:p>
    <w:p w14:paraId="26F25EB0" w14:textId="77777777"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14:paraId="26F25EB1" w14:textId="77777777" w:rsidR="00DD6891" w:rsidRPr="009A6C54" w:rsidRDefault="00DD6891" w:rsidP="000A3A24">
      <w:pPr>
        <w:pStyle w:val="BodyText"/>
        <w:spacing w:before="0" w:after="0"/>
        <w:rPr>
          <w:lang w:val="en-US"/>
        </w:rPr>
      </w:pPr>
    </w:p>
    <w:p w14:paraId="26F25EB2" w14:textId="77777777"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14:paraId="26F25EB3" w14:textId="77777777" w:rsidR="000A3A24" w:rsidRPr="009A6C54" w:rsidRDefault="000A3A24" w:rsidP="000A3A24">
      <w:pPr>
        <w:pStyle w:val="BodyText"/>
        <w:spacing w:before="0" w:after="0"/>
        <w:rPr>
          <w:lang w:val="en-US"/>
        </w:rPr>
      </w:pPr>
    </w:p>
    <w:p w14:paraId="26F25EB4" w14:textId="77777777"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14:paraId="26F25EB5" w14:textId="77777777" w:rsidR="000A3A24" w:rsidRPr="009A6C54" w:rsidRDefault="000A3A24" w:rsidP="000A3A24">
      <w:pPr>
        <w:pStyle w:val="BodyText"/>
        <w:spacing w:before="0" w:after="0"/>
        <w:rPr>
          <w:lang w:val="en-US"/>
        </w:rPr>
      </w:pPr>
    </w:p>
    <w:p w14:paraId="26F25EB6" w14:textId="77777777"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14:paraId="26F25EB7" w14:textId="77777777" w:rsidR="00013FE5" w:rsidRPr="009A6C54" w:rsidRDefault="00013FE5" w:rsidP="00101FB2">
      <w:pPr>
        <w:pStyle w:val="BodyText"/>
        <w:spacing w:before="0" w:after="0"/>
      </w:pPr>
    </w:p>
    <w:p w14:paraId="26F25EB8" w14:textId="77777777"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14:paraId="26F25EB9" w14:textId="77777777" w:rsidR="000A3A24" w:rsidRPr="009A6C54" w:rsidRDefault="000A3A24" w:rsidP="000A3A24">
      <w:pPr>
        <w:pStyle w:val="BodyText"/>
        <w:spacing w:before="0" w:after="0"/>
      </w:pPr>
    </w:p>
    <w:p w14:paraId="26F25EBA" w14:textId="77777777"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14:paraId="26F25EBB" w14:textId="77777777" w:rsidR="000A3A24" w:rsidRPr="009A6C54" w:rsidRDefault="000A3A24" w:rsidP="000A3A24">
      <w:pPr>
        <w:pStyle w:val="BodyText"/>
        <w:spacing w:before="0" w:after="0"/>
        <w:rPr>
          <w:lang w:val="en-US"/>
        </w:rPr>
      </w:pPr>
    </w:p>
    <w:p w14:paraId="26F25EBC" w14:textId="77777777"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14:paraId="26F25EBD" w14:textId="77777777" w:rsidR="000A3A24" w:rsidRPr="009A6C54" w:rsidRDefault="00101FB2" w:rsidP="00F8316B">
      <w:pPr>
        <w:pStyle w:val="Heading2"/>
      </w:pPr>
      <w:r w:rsidRPr="009A6C54">
        <w:br w:type="page"/>
      </w:r>
      <w:bookmarkStart w:id="12" w:name="_Toc518911168"/>
      <w:r w:rsidR="000A3A24" w:rsidRPr="009A6C54">
        <w:lastRenderedPageBreak/>
        <w:t>Eligibility ID/Maintenance Menu</w:t>
      </w:r>
      <w:bookmarkEnd w:id="12"/>
    </w:p>
    <w:p w14:paraId="26F25EBE" w14:textId="77777777"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14:paraId="26F25EBF" w14:textId="77777777" w:rsidR="00D41DE4" w:rsidRPr="009A6C54" w:rsidRDefault="00D41DE4" w:rsidP="00D41DE4">
      <w:pPr>
        <w:tabs>
          <w:tab w:val="left" w:pos="72"/>
        </w:tabs>
        <w:spacing w:before="0" w:after="0"/>
      </w:pPr>
    </w:p>
    <w:p w14:paraId="26F25EC0" w14:textId="77777777"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post-init of MAS V. 5.0.</w:t>
      </w:r>
    </w:p>
    <w:p w14:paraId="26F25EC1" w14:textId="77777777" w:rsidR="00D41DE4" w:rsidRPr="009A6C54" w:rsidRDefault="00D41DE4" w:rsidP="00D41DE4">
      <w:pPr>
        <w:tabs>
          <w:tab w:val="left" w:pos="72"/>
        </w:tabs>
        <w:spacing w:before="0" w:after="0"/>
      </w:pPr>
    </w:p>
    <w:p w14:paraId="26F25EC2" w14:textId="77777777"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14:paraId="26F25EC3" w14:textId="77777777" w:rsidR="00765402" w:rsidRPr="009A6C54" w:rsidRDefault="00765402" w:rsidP="00D41DE4">
      <w:pPr>
        <w:spacing w:before="0" w:after="0"/>
      </w:pPr>
    </w:p>
    <w:p w14:paraId="26F25EC4" w14:textId="77777777" w:rsidR="00D41DE4" w:rsidRPr="009A6C54" w:rsidRDefault="00D41DE4" w:rsidP="00D41DE4">
      <w:pPr>
        <w:spacing w:before="0" w:after="0"/>
      </w:pPr>
      <w:r w:rsidRPr="009A6C54">
        <w:rPr>
          <w:b/>
        </w:rPr>
        <w:t>Below is a brief description of each option and its utilization</w:t>
      </w:r>
      <w:r w:rsidRPr="009A6C54">
        <w:t>:</w:t>
      </w:r>
    </w:p>
    <w:p w14:paraId="26F25EC5" w14:textId="77777777" w:rsidR="00D41DE4" w:rsidRPr="009A6C54" w:rsidRDefault="00D41DE4" w:rsidP="00D41DE4">
      <w:pPr>
        <w:spacing w:before="0" w:after="0"/>
      </w:pPr>
    </w:p>
    <w:p w14:paraId="26F25EC6" w14:textId="77777777"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14:paraId="26F25EC7" w14:textId="77777777" w:rsidR="00D41DE4" w:rsidRPr="009A6C54" w:rsidRDefault="00D41DE4" w:rsidP="00D41DE4">
      <w:pPr>
        <w:spacing w:after="0"/>
      </w:pPr>
      <w:r w:rsidRPr="009A6C54">
        <w:t>The option can be executed multiple times with no harmful effects.  It should be run during non-peak hours, preferably over a weekend.  A MailMan message will be sent to the user when the job is completed showing the start and completion date/time.</w:t>
      </w:r>
    </w:p>
    <w:p w14:paraId="26F25EC8" w14:textId="77777777" w:rsidR="00D41DE4" w:rsidRPr="009A6C54" w:rsidRDefault="00D41DE4" w:rsidP="00D41DE4">
      <w:pPr>
        <w:spacing w:before="0" w:after="0"/>
      </w:pPr>
    </w:p>
    <w:p w14:paraId="26F25EC9" w14:textId="77777777"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14:paraId="26F25ECA" w14:textId="77777777"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14:paraId="26F25ECB" w14:textId="77777777" w:rsidR="00013FE5" w:rsidRPr="009A6C54" w:rsidRDefault="00013FE5" w:rsidP="00013FE5">
      <w:pPr>
        <w:tabs>
          <w:tab w:val="left" w:pos="72"/>
        </w:tabs>
        <w:spacing w:before="0" w:after="0"/>
      </w:pPr>
    </w:p>
    <w:p w14:paraId="26F25ECC"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CD"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14:paraId="26F25ECE"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14:paraId="26F25ECF"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14:paraId="26F25ED0"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14:paraId="26F25ED1"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14:paraId="26F25ED2"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14:paraId="26F25ED3"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14:paraId="26F25ED4"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14:paraId="26F25ED5"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14:paraId="26F25ED6"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14:paraId="26F25ED7" w14:textId="77777777"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14:paraId="26F25ED8" w14:textId="77777777"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14:paraId="26F25ED9" w14:textId="77777777" w:rsidR="00013FE5" w:rsidRPr="009A6C54" w:rsidRDefault="00013FE5" w:rsidP="00013FE5">
      <w:pPr>
        <w:tabs>
          <w:tab w:val="left" w:pos="72"/>
        </w:tabs>
        <w:spacing w:before="0" w:after="0"/>
      </w:pPr>
    </w:p>
    <w:p w14:paraId="26F25EDA" w14:textId="77777777" w:rsidR="00101FB2" w:rsidRPr="009A6C54" w:rsidRDefault="00101FB2" w:rsidP="00013FE5">
      <w:pPr>
        <w:tabs>
          <w:tab w:val="left" w:pos="72"/>
        </w:tabs>
        <w:spacing w:before="0" w:after="0"/>
      </w:pPr>
    </w:p>
    <w:p w14:paraId="26F25EDB" w14:textId="77777777" w:rsidR="00101FB2" w:rsidRPr="009A6C54" w:rsidRDefault="00101FB2" w:rsidP="00013FE5">
      <w:pPr>
        <w:tabs>
          <w:tab w:val="left" w:pos="72"/>
        </w:tabs>
        <w:spacing w:before="0" w:after="0"/>
      </w:pPr>
    </w:p>
    <w:p w14:paraId="26F25EDC" w14:textId="77777777" w:rsidR="00101FB2" w:rsidRPr="009A6C54" w:rsidRDefault="00101FB2" w:rsidP="00013FE5">
      <w:pPr>
        <w:tabs>
          <w:tab w:val="left" w:pos="72"/>
        </w:tabs>
        <w:spacing w:before="0" w:after="0"/>
      </w:pPr>
    </w:p>
    <w:p w14:paraId="26F25EDD" w14:textId="77777777"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14:paraId="26F25EDE" w14:textId="77777777"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14:paraId="26F25EDF" w14:textId="77777777" w:rsidR="00013FE5" w:rsidRPr="009A6C54" w:rsidRDefault="00013FE5" w:rsidP="00013FE5">
      <w:pPr>
        <w:tabs>
          <w:tab w:val="left" w:pos="72"/>
        </w:tabs>
        <w:rPr>
          <w:lang w:val="x-none"/>
        </w:rPr>
      </w:pPr>
      <w:r w:rsidRPr="009A6C54">
        <w:rPr>
          <w:lang w:val="x-none"/>
        </w:rPr>
        <w:t>RESET ALL IDS FOR ALL PATIENTS - This option resets all IDs corresponding to each of the patient's eligibilities.  The option should be executed during non-peak hours.  When the job is completed, a MailMan message will be generated to the user showing the start and completion date/time.</w:t>
      </w:r>
    </w:p>
    <w:p w14:paraId="26F25EE0" w14:textId="77777777"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14:paraId="26F25EE1" w14:textId="77777777" w:rsidR="00D41DE4" w:rsidRPr="009A6C54" w:rsidRDefault="00D41DE4" w:rsidP="00D41DE4">
      <w:pPr>
        <w:tabs>
          <w:tab w:val="left" w:pos="72"/>
        </w:tabs>
        <w:rPr>
          <w:lang w:val="x-none"/>
        </w:rPr>
      </w:pPr>
      <w:r w:rsidRPr="009A6C54">
        <w:rPr>
          <w:lang w:val="x-none"/>
        </w:rPr>
        <w:t>The option should be run during off hours.  When the job is completed, a MailMan message will be generated to the user showing the start and completion date/time.</w:t>
      </w:r>
    </w:p>
    <w:p w14:paraId="26F25EE2" w14:textId="77777777" w:rsidR="00D41DE4" w:rsidRPr="009A6C54" w:rsidRDefault="00D41DE4" w:rsidP="000A3A24">
      <w:pPr>
        <w:tabs>
          <w:tab w:val="left" w:pos="72"/>
        </w:tabs>
        <w:spacing w:after="0"/>
      </w:pPr>
      <w:r w:rsidRPr="009A6C54">
        <w:rPr>
          <w:lang w:val="x-none"/>
        </w:rPr>
        <w:t>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MailMan message will be sent to the user showing the start and completion date/time.</w:t>
      </w:r>
    </w:p>
    <w:p w14:paraId="26F25EE3" w14:textId="77777777" w:rsidR="000A3A24" w:rsidRPr="009A6C54" w:rsidRDefault="000A3A24" w:rsidP="000A3A24">
      <w:pPr>
        <w:tabs>
          <w:tab w:val="left" w:pos="72"/>
        </w:tabs>
        <w:spacing w:before="0" w:after="0"/>
      </w:pPr>
    </w:p>
    <w:p w14:paraId="26F25EE4" w14:textId="77777777" w:rsidR="000A3A24" w:rsidRPr="009A6C54" w:rsidRDefault="000A3A24" w:rsidP="00F8316B">
      <w:pPr>
        <w:pStyle w:val="Heading2"/>
        <w:rPr>
          <w:lang w:val="en-US"/>
        </w:rPr>
      </w:pPr>
      <w:bookmarkStart w:id="13" w:name="_Toc518911169"/>
      <w:r w:rsidRPr="009A6C54">
        <w:t>Station Number (Time Sensitive) Enter/Edit (D ^VASITE0)</w:t>
      </w:r>
      <w:bookmarkEnd w:id="13"/>
    </w:p>
    <w:p w14:paraId="26F25EE5" w14:textId="77777777"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init routine for MAS V. 5.2.  One entry was created for each medical center division with an effective date of Jan 1, 1980.  It is not necessary to modify this data unless the station number for a division changes or a new division is added.  </w:t>
      </w:r>
    </w:p>
    <w:p w14:paraId="26F25EE6" w14:textId="77777777"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14:paraId="26F25EE7" w14:textId="77777777"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14:paraId="26F25EE8" w14:textId="77777777"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14:paraId="26F25EE9" w14:textId="77777777" w:rsidR="000A3A24" w:rsidRPr="009A6C54" w:rsidRDefault="000A3A24" w:rsidP="00F8316B">
      <w:pPr>
        <w:pStyle w:val="Heading2"/>
        <w:rPr>
          <w:lang w:val="en-US"/>
        </w:rPr>
      </w:pPr>
      <w:bookmarkStart w:id="14" w:name="_Toc518911170"/>
      <w:r w:rsidRPr="009A6C54">
        <w:lastRenderedPageBreak/>
        <w:t>New SD Parameters</w:t>
      </w:r>
      <w:bookmarkEnd w:id="14"/>
    </w:p>
    <w:p w14:paraId="26F25EEA" w14:textId="77777777"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14:paraId="26F25EEB" w14:textId="71152C5C" w:rsidR="00DA5293" w:rsidRPr="009A6C54" w:rsidRDefault="00660CA9" w:rsidP="00741C15">
      <w:pPr>
        <w:pStyle w:val="Caption"/>
        <w:rPr>
          <w:lang w:val="en-US" w:eastAsia="en-US"/>
        </w:rPr>
      </w:pPr>
      <w:bookmarkStart w:id="15" w:name="_Toc517426406"/>
      <w:r w:rsidRPr="009A6C54">
        <w:t xml:space="preserve">Table </w:t>
      </w:r>
      <w:r w:rsidR="007E52CE">
        <w:fldChar w:fldCharType="begin"/>
      </w:r>
      <w:r w:rsidR="007E52CE">
        <w:instrText xml:space="preserve"> SEQ Table \* ARABIC </w:instrText>
      </w:r>
      <w:r w:rsidR="007E52CE">
        <w:fldChar w:fldCharType="separate"/>
      </w:r>
      <w:r w:rsidR="00D555E0">
        <w:rPr>
          <w:noProof/>
        </w:rPr>
        <w:t>2</w:t>
      </w:r>
      <w:r w:rsidR="007E52CE">
        <w:rPr>
          <w:noProof/>
        </w:rPr>
        <w:fldChar w:fldCharType="end"/>
      </w:r>
      <w:r w:rsidRPr="009A6C54">
        <w:rPr>
          <w:lang w:val="en-US"/>
        </w:rPr>
        <w:t>: New SD Parameters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DA5293" w:rsidRPr="009A6C54" w14:paraId="26F25EEE" w14:textId="77777777" w:rsidTr="00446E0C">
        <w:trPr>
          <w:tblHeader/>
        </w:trPr>
        <w:tc>
          <w:tcPr>
            <w:tcW w:w="4788" w:type="dxa"/>
            <w:shd w:val="clear" w:color="auto" w:fill="BFBFBF"/>
          </w:tcPr>
          <w:p w14:paraId="26F25EEC" w14:textId="77777777" w:rsidR="00DA5293" w:rsidRPr="009A6C54" w:rsidRDefault="00090E4F" w:rsidP="00F8316B">
            <w:pPr>
              <w:pStyle w:val="TableHeading"/>
            </w:pPr>
            <w:bookmarkStart w:id="16" w:name="ColumnTitle_02"/>
            <w:bookmarkEnd w:id="16"/>
            <w:r w:rsidRPr="009A6C54">
              <w:t>NEW SD PARAMETERS</w:t>
            </w:r>
          </w:p>
        </w:tc>
        <w:tc>
          <w:tcPr>
            <w:tcW w:w="4788" w:type="dxa"/>
            <w:shd w:val="clear" w:color="auto" w:fill="BFBFBF"/>
          </w:tcPr>
          <w:p w14:paraId="26F25EED" w14:textId="77777777" w:rsidR="00DA5293" w:rsidRPr="009A6C54" w:rsidRDefault="00090E4F" w:rsidP="00F8316B">
            <w:pPr>
              <w:pStyle w:val="TableHeading"/>
            </w:pPr>
            <w:r w:rsidRPr="009A6C54">
              <w:t>FILES</w:t>
            </w:r>
          </w:p>
        </w:tc>
      </w:tr>
      <w:tr w:rsidR="00DA5293" w:rsidRPr="009A6C54" w14:paraId="26F25EF1" w14:textId="77777777" w:rsidTr="00844CF6">
        <w:tc>
          <w:tcPr>
            <w:tcW w:w="4788" w:type="dxa"/>
          </w:tcPr>
          <w:p w14:paraId="26F25EEF" w14:textId="77777777"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14:paraId="26F25EF0" w14:textId="77777777" w:rsidR="00DA5293" w:rsidRPr="009A6C54" w:rsidRDefault="00E41DEB" w:rsidP="0046594F">
            <w:pPr>
              <w:pStyle w:val="TableText"/>
            </w:pPr>
            <w:r w:rsidRPr="009A6C54">
              <w:t>PARAMETER file (#8989.5)</w:t>
            </w:r>
          </w:p>
        </w:tc>
      </w:tr>
      <w:tr w:rsidR="00E41DEB" w:rsidRPr="009A6C54" w14:paraId="26F25EF4" w14:textId="77777777" w:rsidTr="00844CF6">
        <w:tc>
          <w:tcPr>
            <w:tcW w:w="4788" w:type="dxa"/>
          </w:tcPr>
          <w:p w14:paraId="26F25EF2" w14:textId="77777777"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14:paraId="26F25EF3" w14:textId="77777777" w:rsidR="00E41DEB" w:rsidRPr="009A6C54" w:rsidRDefault="00E41DEB" w:rsidP="0046594F">
            <w:pPr>
              <w:pStyle w:val="TableText"/>
            </w:pPr>
            <w:r w:rsidRPr="009A6C54">
              <w:t>PARAMETER file (#8989.5)</w:t>
            </w:r>
          </w:p>
        </w:tc>
      </w:tr>
      <w:tr w:rsidR="00DA5293" w:rsidRPr="009A6C54" w14:paraId="26F25EF7" w14:textId="77777777" w:rsidTr="00844CF6">
        <w:tc>
          <w:tcPr>
            <w:tcW w:w="4788" w:type="dxa"/>
          </w:tcPr>
          <w:p w14:paraId="26F25EF5" w14:textId="77777777"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14:paraId="26F25EF6"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14:paraId="26F25EFA" w14:textId="77777777" w:rsidTr="00844CF6">
        <w:tc>
          <w:tcPr>
            <w:tcW w:w="4788" w:type="dxa"/>
          </w:tcPr>
          <w:p w14:paraId="26F25EF8" w14:textId="77777777"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14:paraId="26F25EF9" w14:textId="77777777"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14:paraId="26F25EFB" w14:textId="77777777" w:rsidR="00A95926" w:rsidRPr="009A6C54" w:rsidRDefault="00A95926" w:rsidP="00F8316B">
      <w:pPr>
        <w:pStyle w:val="Heading2"/>
        <w:rPr>
          <w:lang w:val="en-US"/>
        </w:rPr>
      </w:pPr>
      <w:bookmarkStart w:id="17" w:name="_Toc518911171"/>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7"/>
    </w:p>
    <w:p w14:paraId="26F25EFC" w14:textId="77777777"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14:paraId="26F25EFD" w14:textId="77777777" w:rsidR="004005AC" w:rsidRPr="009A6C54" w:rsidRDefault="004005AC" w:rsidP="00A95926">
      <w:pPr>
        <w:pStyle w:val="BodyText"/>
        <w:spacing w:before="0" w:after="0"/>
        <w:rPr>
          <w:lang w:val="en-US"/>
        </w:rPr>
      </w:pPr>
    </w:p>
    <w:p w14:paraId="26F25EFE" w14:textId="77777777"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14:paraId="26F25EFF" w14:textId="14066FBD" w:rsidR="00A95926" w:rsidRPr="009A6C54" w:rsidRDefault="00660CA9" w:rsidP="00741C15">
      <w:pPr>
        <w:pStyle w:val="Caption"/>
        <w:rPr>
          <w:lang w:val="en-US"/>
        </w:rPr>
      </w:pPr>
      <w:bookmarkStart w:id="18" w:name="_Toc517426407"/>
      <w:r w:rsidRPr="009A6C54">
        <w:t xml:space="preserve">Table </w:t>
      </w:r>
      <w:r w:rsidR="007E52CE">
        <w:fldChar w:fldCharType="begin"/>
      </w:r>
      <w:r w:rsidR="007E52CE">
        <w:instrText xml:space="preserve"> SEQ Table \* ARABIC </w:instrText>
      </w:r>
      <w:r w:rsidR="007E52CE">
        <w:fldChar w:fldCharType="separate"/>
      </w:r>
      <w:r w:rsidR="00D555E0">
        <w:rPr>
          <w:noProof/>
        </w:rPr>
        <w:t>3</w:t>
      </w:r>
      <w:r w:rsidR="007E52CE">
        <w:rPr>
          <w:noProof/>
        </w:rPr>
        <w:fldChar w:fldCharType="end"/>
      </w:r>
      <w:r w:rsidRPr="009A6C54">
        <w:rPr>
          <w:lang w:val="en-US"/>
        </w:rPr>
        <w:t>: Patient Record Flag files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114"/>
        <w:gridCol w:w="3127"/>
      </w:tblGrid>
      <w:tr w:rsidR="00A95926" w:rsidRPr="009A6C54" w14:paraId="26F25F03" w14:textId="77777777" w:rsidTr="00446E0C">
        <w:trPr>
          <w:tblHeader/>
        </w:trPr>
        <w:tc>
          <w:tcPr>
            <w:tcW w:w="3192" w:type="dxa"/>
            <w:shd w:val="clear" w:color="auto" w:fill="BFBFBF"/>
          </w:tcPr>
          <w:p w14:paraId="26F25F00" w14:textId="77777777" w:rsidR="00A95926" w:rsidRPr="009A6C54" w:rsidRDefault="00A95926" w:rsidP="00F8316B">
            <w:pPr>
              <w:pStyle w:val="TableHeading"/>
            </w:pPr>
            <w:bookmarkStart w:id="19" w:name="ColumnTitle_03"/>
            <w:bookmarkEnd w:id="19"/>
            <w:r w:rsidRPr="009A6C54">
              <w:t>FILE NUMBER</w:t>
            </w:r>
          </w:p>
        </w:tc>
        <w:tc>
          <w:tcPr>
            <w:tcW w:w="3192" w:type="dxa"/>
            <w:shd w:val="clear" w:color="auto" w:fill="BFBFBF"/>
          </w:tcPr>
          <w:p w14:paraId="26F25F01" w14:textId="77777777" w:rsidR="00A95926" w:rsidRPr="009A6C54" w:rsidRDefault="00A95926" w:rsidP="00F8316B">
            <w:pPr>
              <w:pStyle w:val="TableHeading"/>
            </w:pPr>
            <w:r w:rsidRPr="009A6C54">
              <w:t>FILE NAME</w:t>
            </w:r>
          </w:p>
        </w:tc>
        <w:tc>
          <w:tcPr>
            <w:tcW w:w="3192" w:type="dxa"/>
            <w:shd w:val="clear" w:color="auto" w:fill="BFBFBF"/>
          </w:tcPr>
          <w:p w14:paraId="26F25F02" w14:textId="77777777" w:rsidR="00A95926" w:rsidRPr="009A6C54" w:rsidRDefault="00A95926" w:rsidP="00F8316B">
            <w:pPr>
              <w:pStyle w:val="TableHeading"/>
            </w:pPr>
            <w:r w:rsidRPr="009A6C54">
              <w:t>NEW DATA ENTRY</w:t>
            </w:r>
          </w:p>
        </w:tc>
      </w:tr>
      <w:tr w:rsidR="00A95926" w:rsidRPr="009A6C54" w14:paraId="26F25F07" w14:textId="77777777" w:rsidTr="007E423F">
        <w:tc>
          <w:tcPr>
            <w:tcW w:w="3192" w:type="dxa"/>
          </w:tcPr>
          <w:p w14:paraId="26F25F04" w14:textId="77777777" w:rsidR="00A95926" w:rsidRPr="009A6C54" w:rsidRDefault="00A95926" w:rsidP="0046594F">
            <w:pPr>
              <w:pStyle w:val="TableText"/>
              <w:rPr>
                <w:lang w:val="en-US"/>
              </w:rPr>
            </w:pPr>
            <w:r w:rsidRPr="009A6C54">
              <w:t>26.15</w:t>
            </w:r>
          </w:p>
        </w:tc>
        <w:tc>
          <w:tcPr>
            <w:tcW w:w="3192" w:type="dxa"/>
          </w:tcPr>
          <w:p w14:paraId="26F25F05" w14:textId="77777777" w:rsidR="00A95926" w:rsidRPr="009A6C54" w:rsidRDefault="00A95926" w:rsidP="0046594F">
            <w:pPr>
              <w:pStyle w:val="TableText"/>
              <w:rPr>
                <w:lang w:val="en-US"/>
              </w:rPr>
            </w:pPr>
            <w:r w:rsidRPr="009A6C54">
              <w:t xml:space="preserve">PRF NATIONAL FLAG </w:t>
            </w:r>
          </w:p>
        </w:tc>
        <w:tc>
          <w:tcPr>
            <w:tcW w:w="3192" w:type="dxa"/>
          </w:tcPr>
          <w:p w14:paraId="26F25F06" w14:textId="77777777" w:rsidR="00A95926" w:rsidRPr="009A6C54" w:rsidRDefault="00A95926" w:rsidP="0046594F">
            <w:pPr>
              <w:pStyle w:val="TableText"/>
              <w:rPr>
                <w:lang w:val="en-US"/>
              </w:rPr>
            </w:pPr>
            <w:r w:rsidRPr="009A6C54">
              <w:t>HIGH RISK FOR SUICIDE</w:t>
            </w:r>
          </w:p>
        </w:tc>
      </w:tr>
      <w:tr w:rsidR="005B3B69" w:rsidRPr="009A6C54" w14:paraId="26F25F0B" w14:textId="77777777" w:rsidTr="007E423F">
        <w:tc>
          <w:tcPr>
            <w:tcW w:w="3192" w:type="dxa"/>
          </w:tcPr>
          <w:p w14:paraId="26F25F08" w14:textId="77777777" w:rsidR="005B3B69" w:rsidRPr="009A6C54" w:rsidRDefault="005B3B69" w:rsidP="0046594F">
            <w:pPr>
              <w:pStyle w:val="TableText"/>
              <w:rPr>
                <w:lang w:val="en-US"/>
              </w:rPr>
            </w:pPr>
            <w:r w:rsidRPr="009A6C54">
              <w:rPr>
                <w:lang w:val="en-US"/>
              </w:rPr>
              <w:t>26.15</w:t>
            </w:r>
          </w:p>
        </w:tc>
        <w:tc>
          <w:tcPr>
            <w:tcW w:w="3192" w:type="dxa"/>
          </w:tcPr>
          <w:p w14:paraId="26F25F09" w14:textId="77777777" w:rsidR="005B3B69" w:rsidRPr="009A6C54" w:rsidRDefault="005B3B69" w:rsidP="0046594F">
            <w:pPr>
              <w:pStyle w:val="TableText"/>
              <w:rPr>
                <w:lang w:val="en-US"/>
              </w:rPr>
            </w:pPr>
            <w:r w:rsidRPr="009A6C54">
              <w:rPr>
                <w:lang w:val="en-US"/>
              </w:rPr>
              <w:t>PRF NATIONAL FLAG</w:t>
            </w:r>
          </w:p>
        </w:tc>
        <w:tc>
          <w:tcPr>
            <w:tcW w:w="3192" w:type="dxa"/>
          </w:tcPr>
          <w:p w14:paraId="26F25F0A" w14:textId="77777777" w:rsidR="005B3B69" w:rsidRPr="009A6C54" w:rsidRDefault="005B3B69" w:rsidP="0046594F">
            <w:pPr>
              <w:pStyle w:val="TableText"/>
              <w:rPr>
                <w:lang w:val="en-US"/>
              </w:rPr>
            </w:pPr>
            <w:r w:rsidRPr="009A6C54">
              <w:rPr>
                <w:lang w:val="en-US"/>
              </w:rPr>
              <w:t>URGENT ADDRESS AS FEMALE (SEE NOTE)</w:t>
            </w:r>
          </w:p>
        </w:tc>
      </w:tr>
      <w:tr w:rsidR="005B3B69" w:rsidRPr="009A6C54" w14:paraId="26F25F0F" w14:textId="77777777" w:rsidTr="007E423F">
        <w:tc>
          <w:tcPr>
            <w:tcW w:w="3192" w:type="dxa"/>
          </w:tcPr>
          <w:p w14:paraId="26F25F0C" w14:textId="77777777"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14:paraId="26F25F0D" w14:textId="77777777" w:rsidR="005B3B69" w:rsidRPr="009A6C54" w:rsidRDefault="005B3B69" w:rsidP="0046594F">
            <w:pPr>
              <w:pStyle w:val="TableText"/>
              <w:rPr>
                <w:lang w:val="en-US"/>
              </w:rPr>
            </w:pPr>
            <w:r w:rsidRPr="009A6C54">
              <w:rPr>
                <w:lang w:val="en-US"/>
              </w:rPr>
              <w:t>PRF NATIONAL FLAG</w:t>
            </w:r>
          </w:p>
        </w:tc>
        <w:tc>
          <w:tcPr>
            <w:tcW w:w="3192" w:type="dxa"/>
          </w:tcPr>
          <w:p w14:paraId="26F25F0E" w14:textId="77777777" w:rsidR="005B3B69" w:rsidRPr="009A6C54" w:rsidRDefault="005B3B69" w:rsidP="0046594F">
            <w:pPr>
              <w:pStyle w:val="TableText"/>
              <w:rPr>
                <w:lang w:val="en-US"/>
              </w:rPr>
            </w:pPr>
            <w:r w:rsidRPr="009A6C54">
              <w:rPr>
                <w:lang w:val="en-US"/>
              </w:rPr>
              <w:t>MISSING PATIENT</w:t>
            </w:r>
          </w:p>
        </w:tc>
      </w:tr>
      <w:tr w:rsidR="00001DA9" w:rsidRPr="009A6C54" w14:paraId="26F25F13" w14:textId="77777777" w:rsidTr="007E423F">
        <w:tc>
          <w:tcPr>
            <w:tcW w:w="3192" w:type="dxa"/>
          </w:tcPr>
          <w:p w14:paraId="26F25F10" w14:textId="77777777" w:rsidR="00001DA9" w:rsidRPr="009A6C54" w:rsidRDefault="00001DA9" w:rsidP="0046594F">
            <w:pPr>
              <w:pStyle w:val="TableText"/>
              <w:rPr>
                <w:lang w:val="en-US"/>
              </w:rPr>
            </w:pPr>
            <w:r w:rsidRPr="009A6C54">
              <w:rPr>
                <w:lang w:val="en-US"/>
              </w:rPr>
              <w:t>26.15</w:t>
            </w:r>
          </w:p>
        </w:tc>
        <w:tc>
          <w:tcPr>
            <w:tcW w:w="3192" w:type="dxa"/>
          </w:tcPr>
          <w:p w14:paraId="26F25F11" w14:textId="77777777" w:rsidR="00001DA9" w:rsidRPr="009A6C54" w:rsidRDefault="00001DA9" w:rsidP="0046594F">
            <w:pPr>
              <w:pStyle w:val="TableText"/>
              <w:rPr>
                <w:lang w:val="en-US"/>
              </w:rPr>
            </w:pPr>
            <w:r w:rsidRPr="009A6C54">
              <w:rPr>
                <w:lang w:val="en-US"/>
              </w:rPr>
              <w:t>PRF NATIONAL FLAG</w:t>
            </w:r>
          </w:p>
        </w:tc>
        <w:tc>
          <w:tcPr>
            <w:tcW w:w="3192" w:type="dxa"/>
          </w:tcPr>
          <w:p w14:paraId="26F25F12" w14:textId="77777777" w:rsidR="00001DA9" w:rsidRPr="009A6C54" w:rsidRDefault="00001DA9" w:rsidP="0046594F">
            <w:pPr>
              <w:pStyle w:val="TableText"/>
              <w:rPr>
                <w:lang w:val="en-US"/>
              </w:rPr>
            </w:pPr>
            <w:r w:rsidRPr="009A6C54">
              <w:t>B</w:t>
            </w:r>
            <w:r w:rsidRPr="009A6C54">
              <w:rPr>
                <w:lang w:val="en-US"/>
              </w:rPr>
              <w:t>EHAVIORAL</w:t>
            </w:r>
          </w:p>
        </w:tc>
      </w:tr>
    </w:tbl>
    <w:p w14:paraId="26F25F14" w14:textId="77777777" w:rsidR="00F8316B" w:rsidRPr="009A6C54" w:rsidRDefault="00165091" w:rsidP="00F8316B">
      <w:pPr>
        <w:pStyle w:val="BodyText"/>
        <w:rPr>
          <w:b/>
          <w:lang w:val="en-US"/>
        </w:rPr>
      </w:pPr>
      <w:r w:rsidRPr="009A6C54">
        <w:rPr>
          <w:rFonts w:cs="Arial"/>
          <w:b/>
        </w:rPr>
        <w:lastRenderedPageBreak/>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Installation</w:t>
      </w:r>
      <w:r w:rsidRPr="009A6C54">
        <w:t>Guide</w:t>
      </w:r>
      <w:r w:rsidR="009407CD" w:rsidRPr="009A6C54">
        <w:t>.</w:t>
      </w:r>
      <w:bookmarkStart w:id="20" w:name="_Toc365043677"/>
      <w:bookmarkStart w:id="21" w:name="_Toc365044113"/>
      <w:bookmarkStart w:id="22" w:name="_Toc371600837"/>
      <w:bookmarkStart w:id="23" w:name="_Toc373258701"/>
      <w:bookmarkStart w:id="24" w:name="_Toc373259256"/>
      <w:bookmarkStart w:id="25" w:name="_Toc417136985"/>
      <w:bookmarkStart w:id="26" w:name="_Toc417137428"/>
      <w:bookmarkStart w:id="27" w:name="_Toc417137705"/>
      <w:bookmarkStart w:id="28" w:name="_Toc421282399"/>
      <w:bookmarkStart w:id="29" w:name="_Toc421282747"/>
      <w:bookmarkStart w:id="30" w:name="_Toc421283145"/>
      <w:bookmarkStart w:id="31" w:name="_Toc424123740"/>
      <w:bookmarkStart w:id="32" w:name="_Toc424124058"/>
      <w:bookmarkStart w:id="33" w:name="_Toc424124376"/>
      <w:bookmarkStart w:id="34" w:name="_Toc424124972"/>
      <w:bookmarkStart w:id="35" w:name="_Toc365043678"/>
      <w:bookmarkStart w:id="36" w:name="_Toc365044114"/>
      <w:bookmarkStart w:id="37" w:name="_Toc371600838"/>
      <w:bookmarkStart w:id="38" w:name="_Toc373258702"/>
      <w:bookmarkStart w:id="39" w:name="_Toc373259257"/>
      <w:bookmarkStart w:id="40" w:name="_Toc417136986"/>
      <w:bookmarkStart w:id="41" w:name="_Toc417137429"/>
      <w:bookmarkStart w:id="42" w:name="_Toc417137706"/>
      <w:bookmarkStart w:id="43" w:name="_Toc421282400"/>
      <w:bookmarkStart w:id="44" w:name="_Toc421282748"/>
      <w:bookmarkStart w:id="45" w:name="_Toc421283146"/>
      <w:bookmarkStart w:id="46" w:name="_Toc424123741"/>
      <w:bookmarkStart w:id="47" w:name="_Toc424124059"/>
      <w:bookmarkStart w:id="48" w:name="_Toc424124377"/>
      <w:bookmarkStart w:id="49" w:name="_Toc424124973"/>
      <w:bookmarkStart w:id="50" w:name="_Toc365043679"/>
      <w:bookmarkStart w:id="51" w:name="_Toc365044115"/>
      <w:bookmarkStart w:id="52" w:name="_Toc371600839"/>
      <w:bookmarkStart w:id="53" w:name="_Toc373258703"/>
      <w:bookmarkStart w:id="54" w:name="_Toc373259258"/>
      <w:bookmarkStart w:id="55" w:name="_Toc417136987"/>
      <w:bookmarkStart w:id="56" w:name="_Toc417137430"/>
      <w:bookmarkStart w:id="57" w:name="_Toc417137707"/>
      <w:bookmarkStart w:id="58" w:name="_Toc421282401"/>
      <w:bookmarkStart w:id="59" w:name="_Toc421282749"/>
      <w:bookmarkStart w:id="60" w:name="_Toc421283147"/>
      <w:bookmarkStart w:id="61" w:name="_Toc424123742"/>
      <w:bookmarkStart w:id="62" w:name="_Toc424124060"/>
      <w:bookmarkStart w:id="63" w:name="_Toc424124378"/>
      <w:bookmarkStart w:id="64" w:name="_Toc424124974"/>
      <w:bookmarkStart w:id="65" w:name="_Toc365043680"/>
      <w:bookmarkStart w:id="66" w:name="_Toc365044116"/>
      <w:bookmarkStart w:id="67" w:name="_Toc371600840"/>
      <w:bookmarkStart w:id="68" w:name="_Toc373258704"/>
      <w:bookmarkStart w:id="69" w:name="_Toc373259259"/>
      <w:bookmarkStart w:id="70" w:name="_Toc417136988"/>
      <w:bookmarkStart w:id="71" w:name="_Toc417137431"/>
      <w:bookmarkStart w:id="72" w:name="_Toc417137708"/>
      <w:bookmarkStart w:id="73" w:name="_Toc421282402"/>
      <w:bookmarkStart w:id="74" w:name="_Toc421282750"/>
      <w:bookmarkStart w:id="75" w:name="_Toc421283148"/>
      <w:bookmarkStart w:id="76" w:name="_Toc424123743"/>
      <w:bookmarkStart w:id="77" w:name="_Toc424124061"/>
      <w:bookmarkStart w:id="78" w:name="_Toc424124379"/>
      <w:bookmarkStart w:id="79" w:name="_Toc424124975"/>
      <w:bookmarkStart w:id="80" w:name="_Toc3726413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6F25F15" w14:textId="77777777" w:rsidR="00001DA9" w:rsidRPr="009A6C54" w:rsidRDefault="00001DA9" w:rsidP="00F8316B">
      <w:pPr>
        <w:pStyle w:val="Heading2"/>
      </w:pPr>
      <w:bookmarkStart w:id="81" w:name="_Toc518911172"/>
      <w:r w:rsidRPr="009A6C54">
        <w:t>Patch DG*5.3*869</w:t>
      </w:r>
      <w:r w:rsidRPr="009A6C54">
        <w:rPr>
          <w:rFonts w:cs="Arial"/>
        </w:rPr>
        <w:t xml:space="preserve"> - </w:t>
      </w:r>
      <w:r w:rsidRPr="009A6C54">
        <w:t>Missing Patient, Patient Record Flag</w:t>
      </w:r>
      <w:bookmarkEnd w:id="80"/>
      <w:r w:rsidRPr="009A6C54">
        <w:t xml:space="preserve"> Features</w:t>
      </w:r>
      <w:bookmarkEnd w:id="81"/>
    </w:p>
    <w:p w14:paraId="26F25F16"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14:paraId="26F25F17" w14:textId="77777777" w:rsidR="00001DA9" w:rsidRPr="009A6C54" w:rsidRDefault="00001DA9" w:rsidP="00BE3E49">
      <w:pPr>
        <w:pStyle w:val="CrossReference"/>
        <w:numPr>
          <w:ilvl w:val="0"/>
          <w:numId w:val="48"/>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14:paraId="26F25F18" w14:textId="77777777" w:rsidR="00001DA9" w:rsidRPr="009A6C54" w:rsidRDefault="00001DA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14:paraId="26F25F19" w14:textId="77777777" w:rsidR="00BC54B9" w:rsidRPr="009A6C54" w:rsidRDefault="00BC54B9" w:rsidP="00BE3E49">
      <w:pPr>
        <w:pStyle w:val="CrossReference"/>
        <w:numPr>
          <w:ilvl w:val="0"/>
          <w:numId w:val="48"/>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14:paraId="26F25F1A" w14:textId="77777777" w:rsidR="00001DA9" w:rsidRPr="009A6C54" w:rsidRDefault="00001DA9" w:rsidP="00BE3E49">
      <w:pPr>
        <w:numPr>
          <w:ilvl w:val="2"/>
          <w:numId w:val="48"/>
        </w:numPr>
        <w:tabs>
          <w:tab w:val="left" w:pos="1170"/>
        </w:tabs>
        <w:spacing w:before="60" w:after="60"/>
      </w:pPr>
      <w:r w:rsidRPr="009A6C54">
        <w:rPr>
          <w:bCs/>
        </w:rPr>
        <w:t>Assignment Action Not Linked</w:t>
      </w:r>
      <w:r w:rsidRPr="009A6C54">
        <w:t xml:space="preserve">  Report</w:t>
      </w:r>
    </w:p>
    <w:p w14:paraId="26F25F1B" w14:textId="77777777" w:rsidR="00001DA9" w:rsidRPr="009A6C54" w:rsidRDefault="00001DA9" w:rsidP="00BE3E49">
      <w:pPr>
        <w:numPr>
          <w:ilvl w:val="2"/>
          <w:numId w:val="48"/>
        </w:numPr>
        <w:tabs>
          <w:tab w:val="left" w:pos="1170"/>
        </w:tabs>
        <w:spacing w:before="60" w:after="60"/>
      </w:pPr>
      <w:r w:rsidRPr="009A6C54">
        <w:rPr>
          <w:bCs/>
        </w:rPr>
        <w:t>Flag Assignment Report</w:t>
      </w:r>
      <w:r w:rsidRPr="009A6C54">
        <w:t xml:space="preserve">  </w:t>
      </w:r>
    </w:p>
    <w:p w14:paraId="26F25F1C" w14:textId="77777777" w:rsidR="00001DA9" w:rsidRPr="009A6C54" w:rsidRDefault="00001DA9" w:rsidP="00BE3E49">
      <w:pPr>
        <w:numPr>
          <w:ilvl w:val="2"/>
          <w:numId w:val="48"/>
        </w:numPr>
        <w:tabs>
          <w:tab w:val="left" w:pos="1170"/>
        </w:tabs>
        <w:spacing w:before="60" w:after="60"/>
      </w:pPr>
      <w:r w:rsidRPr="009A6C54">
        <w:rPr>
          <w:bCs/>
        </w:rPr>
        <w:t>Patient Assignments Report</w:t>
      </w:r>
      <w:r w:rsidRPr="009A6C54">
        <w:t xml:space="preserve">   </w:t>
      </w:r>
    </w:p>
    <w:p w14:paraId="26F25F1D" w14:textId="77777777" w:rsidR="00001DA9" w:rsidRPr="009A6C54" w:rsidRDefault="00001DA9" w:rsidP="00BE3E49">
      <w:pPr>
        <w:numPr>
          <w:ilvl w:val="2"/>
          <w:numId w:val="48"/>
        </w:numPr>
        <w:tabs>
          <w:tab w:val="left" w:pos="1170"/>
        </w:tabs>
        <w:spacing w:before="60" w:after="60"/>
      </w:pPr>
      <w:r w:rsidRPr="009A6C54">
        <w:rPr>
          <w:bCs/>
        </w:rPr>
        <w:t>Assignments Due For Review Report</w:t>
      </w:r>
      <w:r w:rsidRPr="009A6C54">
        <w:t xml:space="preserve">  </w:t>
      </w:r>
    </w:p>
    <w:p w14:paraId="26F25F1E" w14:textId="77777777" w:rsidR="00001DA9" w:rsidRPr="009A6C54" w:rsidRDefault="00001DA9" w:rsidP="00BE3E49">
      <w:pPr>
        <w:numPr>
          <w:ilvl w:val="2"/>
          <w:numId w:val="48"/>
        </w:numPr>
        <w:tabs>
          <w:tab w:val="left" w:pos="1170"/>
        </w:tabs>
        <w:spacing w:before="60" w:after="60"/>
        <w:rPr>
          <w:bCs/>
        </w:rPr>
      </w:pPr>
      <w:r w:rsidRPr="009A6C54">
        <w:rPr>
          <w:bCs/>
        </w:rPr>
        <w:t xml:space="preserve">Assignments Approved by Report. </w:t>
      </w:r>
    </w:p>
    <w:p w14:paraId="26F25F1F" w14:textId="77777777" w:rsidR="006F0A12" w:rsidRPr="009A6C54" w:rsidRDefault="006F0A12" w:rsidP="00101FB2">
      <w:pPr>
        <w:pStyle w:val="Heading1"/>
        <w:rPr>
          <w:lang w:val="en-US"/>
        </w:rPr>
      </w:pPr>
      <w:bookmarkStart w:id="82" w:name="_Toc518911173"/>
      <w:r w:rsidRPr="009A6C54">
        <w:lastRenderedPageBreak/>
        <w:t>Routines</w:t>
      </w:r>
      <w:bookmarkEnd w:id="82"/>
    </w:p>
    <w:p w14:paraId="26F25F20" w14:textId="77777777" w:rsidR="00875558" w:rsidRPr="009A6C54" w:rsidRDefault="00875558" w:rsidP="00875558">
      <w:pPr>
        <w:autoSpaceDE w:val="0"/>
        <w:autoSpaceDN w:val="0"/>
      </w:pPr>
      <w:r w:rsidRPr="009A6C54">
        <w:t>This section provides a list of routines or instruct the user how/where to find this information online:</w:t>
      </w:r>
    </w:p>
    <w:p w14:paraId="26F25F21" w14:textId="77777777" w:rsidR="006F0A12" w:rsidRPr="009A6C54" w:rsidRDefault="006F0A12" w:rsidP="008B3AB3">
      <w:pPr>
        <w:pStyle w:val="Heading2"/>
      </w:pPr>
      <w:bookmarkStart w:id="83" w:name="_Toc518911174"/>
      <w:r w:rsidRPr="009A6C54">
        <w:t>Routines To Map</w:t>
      </w:r>
      <w:bookmarkEnd w:id="83"/>
    </w:p>
    <w:p w14:paraId="26F25F22" w14:textId="77777777" w:rsidR="006F0A12" w:rsidRPr="009A6C54" w:rsidRDefault="006F0A12" w:rsidP="006F0A12">
      <w:pPr>
        <w:pStyle w:val="BodyText"/>
      </w:pPr>
      <w:r w:rsidRPr="009A6C54">
        <w:t>Routine mapping is not required with VMS/Cache systems.</w:t>
      </w:r>
    </w:p>
    <w:p w14:paraId="26F25F23" w14:textId="77777777" w:rsidR="006F0A12" w:rsidRPr="009A6C54" w:rsidRDefault="004E4BAA" w:rsidP="008B3AB3">
      <w:pPr>
        <w:pStyle w:val="Heading2"/>
      </w:pPr>
      <w:bookmarkStart w:id="84" w:name="_Toc518911175"/>
      <w:r w:rsidRPr="009A6C54">
        <w:t>Callable Routines</w:t>
      </w:r>
      <w:bookmarkEnd w:id="84"/>
      <w:r w:rsidRPr="009A6C54">
        <w:t xml:space="preserve"> </w:t>
      </w:r>
    </w:p>
    <w:p w14:paraId="26F25F24" w14:textId="6C1CA8CD" w:rsidR="004E4BAA" w:rsidRPr="009A6C54" w:rsidRDefault="00660CA9" w:rsidP="00741C15">
      <w:pPr>
        <w:pStyle w:val="Caption"/>
        <w:rPr>
          <w:lang w:val="en-US"/>
        </w:rPr>
      </w:pPr>
      <w:bookmarkStart w:id="85" w:name="_Toc517426408"/>
      <w:r w:rsidRPr="009A6C54">
        <w:t xml:space="preserve">Table </w:t>
      </w:r>
      <w:r w:rsidR="007E52CE">
        <w:fldChar w:fldCharType="begin"/>
      </w:r>
      <w:r w:rsidR="007E52CE">
        <w:instrText xml:space="preserve"> SEQ Table \* ARABIC </w:instrText>
      </w:r>
      <w:r w:rsidR="007E52CE">
        <w:fldChar w:fldCharType="separate"/>
      </w:r>
      <w:r w:rsidR="00D555E0">
        <w:rPr>
          <w:noProof/>
        </w:rPr>
        <w:t>4</w:t>
      </w:r>
      <w:r w:rsidR="007E52CE">
        <w:rPr>
          <w:noProof/>
        </w:rPr>
        <w:fldChar w:fldCharType="end"/>
      </w:r>
      <w:r w:rsidRPr="009A6C54">
        <w:rPr>
          <w:lang w:val="en-US"/>
        </w:rPr>
        <w:t>: Callable Routines</w:t>
      </w:r>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5658"/>
      </w:tblGrid>
      <w:tr w:rsidR="00BC4D05" w:rsidRPr="009A6C54" w14:paraId="26F25F27" w14:textId="77777777" w:rsidTr="00446E0C">
        <w:trPr>
          <w:tblHeader/>
        </w:trPr>
        <w:tc>
          <w:tcPr>
            <w:tcW w:w="3600" w:type="dxa"/>
            <w:shd w:val="clear" w:color="auto" w:fill="BFBFBF"/>
          </w:tcPr>
          <w:p w14:paraId="26F25F25" w14:textId="77777777" w:rsidR="00BC4D05" w:rsidRPr="009A6C54" w:rsidRDefault="000837FE" w:rsidP="000837FE">
            <w:pPr>
              <w:pStyle w:val="TableHeading"/>
            </w:pPr>
            <w:bookmarkStart w:id="86" w:name="ColumnTitle_04"/>
            <w:bookmarkEnd w:id="86"/>
            <w:r w:rsidRPr="009A6C54">
              <w:t xml:space="preserve">Callable </w:t>
            </w:r>
            <w:r w:rsidR="00BC4D05" w:rsidRPr="009A6C54">
              <w:t>Routine</w:t>
            </w:r>
          </w:p>
        </w:tc>
        <w:tc>
          <w:tcPr>
            <w:tcW w:w="5868" w:type="dxa"/>
            <w:shd w:val="clear" w:color="auto" w:fill="BFBFBF"/>
          </w:tcPr>
          <w:p w14:paraId="26F25F26" w14:textId="77777777" w:rsidR="00BC4D05" w:rsidRPr="009A6C54" w:rsidRDefault="000837FE" w:rsidP="000837FE">
            <w:pPr>
              <w:pStyle w:val="TableHeading"/>
            </w:pPr>
            <w:r w:rsidRPr="009A6C54">
              <w:t>Description</w:t>
            </w:r>
          </w:p>
        </w:tc>
      </w:tr>
      <w:tr w:rsidR="008C78E7" w:rsidRPr="009A6C54" w14:paraId="26F25F2A" w14:textId="77777777" w:rsidTr="00CC4DAC">
        <w:tc>
          <w:tcPr>
            <w:tcW w:w="3600" w:type="dxa"/>
            <w:shd w:val="clear" w:color="auto" w:fill="auto"/>
          </w:tcPr>
          <w:p w14:paraId="26F25F28" w14:textId="77777777"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14:paraId="26F25F29"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14:paraId="26F25F2D" w14:textId="77777777" w:rsidTr="00CC4DAC">
        <w:tc>
          <w:tcPr>
            <w:tcW w:w="3600" w:type="dxa"/>
            <w:shd w:val="clear" w:color="auto" w:fill="auto"/>
          </w:tcPr>
          <w:p w14:paraId="26F25F2B"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14:paraId="26F25F2C" w14:textId="77777777" w:rsidR="008C78E7" w:rsidRPr="009A6C54" w:rsidRDefault="008C78E7" w:rsidP="000F5387">
            <w:pPr>
              <w:pStyle w:val="BodyText"/>
              <w:tabs>
                <w:tab w:val="clear" w:pos="72"/>
              </w:tabs>
              <w:rPr>
                <w:rFonts w:ascii="Arial" w:hAnsi="Arial" w:cs="Arial"/>
              </w:rPr>
            </w:pPr>
            <w:r w:rsidRPr="009A6C54">
              <w:rPr>
                <w:rFonts w:ascii="Arial" w:hAnsi="Arial" w:cs="Arial"/>
              </w:rPr>
              <w:t>Institution &amp; team for pt's pc team</w:t>
            </w:r>
          </w:p>
        </w:tc>
      </w:tr>
      <w:tr w:rsidR="008C78E7" w:rsidRPr="009A6C54" w14:paraId="26F25F30" w14:textId="77777777" w:rsidTr="00CC4DAC">
        <w:tc>
          <w:tcPr>
            <w:tcW w:w="3600" w:type="dxa"/>
            <w:shd w:val="clear" w:color="auto" w:fill="auto"/>
          </w:tcPr>
          <w:p w14:paraId="26F25F2E" w14:textId="77777777"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14:paraId="26F25F2F"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14:paraId="26F25F33" w14:textId="77777777" w:rsidTr="00CC4DAC">
        <w:tc>
          <w:tcPr>
            <w:tcW w:w="3600" w:type="dxa"/>
            <w:shd w:val="clear" w:color="auto" w:fill="auto"/>
          </w:tcPr>
          <w:p w14:paraId="26F25F31" w14:textId="77777777"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14:paraId="26F25F32"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14:paraId="26F25F36" w14:textId="77777777" w:rsidTr="00CC4DAC">
        <w:tc>
          <w:tcPr>
            <w:tcW w:w="3600" w:type="dxa"/>
            <w:shd w:val="clear" w:color="auto" w:fill="auto"/>
          </w:tcPr>
          <w:p w14:paraId="26F25F34" w14:textId="77777777"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14:paraId="26F25F35" w14:textId="77777777"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14:paraId="26F25F39" w14:textId="77777777" w:rsidTr="00CC4DAC">
        <w:tc>
          <w:tcPr>
            <w:tcW w:w="3600" w:type="dxa"/>
            <w:shd w:val="clear" w:color="auto" w:fill="auto"/>
          </w:tcPr>
          <w:p w14:paraId="26F25F37" w14:textId="77777777"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14:paraId="26F25F38"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14:paraId="26F25F3C" w14:textId="77777777" w:rsidTr="00CC4DAC">
        <w:tc>
          <w:tcPr>
            <w:tcW w:w="3600" w:type="dxa"/>
            <w:shd w:val="clear" w:color="auto" w:fill="auto"/>
          </w:tcPr>
          <w:p w14:paraId="26F25F3A"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3B"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14:paraId="26F25F3F" w14:textId="77777777" w:rsidTr="00CC4DAC">
        <w:tc>
          <w:tcPr>
            <w:tcW w:w="3600" w:type="dxa"/>
            <w:shd w:val="clear" w:color="auto" w:fill="auto"/>
          </w:tcPr>
          <w:p w14:paraId="26F25F3D" w14:textId="77777777"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14:paraId="26F25F3E" w14:textId="77777777"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14:paraId="26F25F42" w14:textId="77777777" w:rsidTr="00CC4DAC">
        <w:tc>
          <w:tcPr>
            <w:tcW w:w="3600" w:type="dxa"/>
            <w:shd w:val="clear" w:color="auto" w:fill="auto"/>
          </w:tcPr>
          <w:p w14:paraId="26F25F40" w14:textId="77777777"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14:paraId="26F25F41"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14:paraId="26F25F45" w14:textId="77777777" w:rsidTr="00CC4DAC">
        <w:tc>
          <w:tcPr>
            <w:tcW w:w="3600" w:type="dxa"/>
            <w:shd w:val="clear" w:color="auto" w:fill="auto"/>
          </w:tcPr>
          <w:p w14:paraId="26F25F43" w14:textId="77777777"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14:paraId="26F25F44"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14:paraId="26F25F48" w14:textId="77777777" w:rsidTr="00CC4DAC">
        <w:tc>
          <w:tcPr>
            <w:tcW w:w="3600" w:type="dxa"/>
            <w:shd w:val="clear" w:color="auto" w:fill="auto"/>
          </w:tcPr>
          <w:p w14:paraId="26F25F46"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14:paraId="26F25F47"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14:paraId="26F25F4B" w14:textId="77777777" w:rsidTr="00CC4DAC">
        <w:tc>
          <w:tcPr>
            <w:tcW w:w="3600" w:type="dxa"/>
            <w:shd w:val="clear" w:color="auto" w:fill="auto"/>
          </w:tcPr>
          <w:p w14:paraId="26F25F49"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14:paraId="26F25F4A"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14:paraId="26F25F4E" w14:textId="77777777" w:rsidTr="00CC4DAC">
        <w:tc>
          <w:tcPr>
            <w:tcW w:w="3600" w:type="dxa"/>
            <w:shd w:val="clear" w:color="auto" w:fill="auto"/>
          </w:tcPr>
          <w:p w14:paraId="26F25F4C" w14:textId="77777777"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14:paraId="26F25F4D"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14:paraId="26F25F51" w14:textId="77777777" w:rsidTr="00CC4DAC">
        <w:tc>
          <w:tcPr>
            <w:tcW w:w="3600" w:type="dxa"/>
            <w:shd w:val="clear" w:color="auto" w:fill="auto"/>
          </w:tcPr>
          <w:p w14:paraId="26F25F4F" w14:textId="77777777"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14:paraId="26F25F50" w14:textId="77777777"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14:paraId="26F25F54" w14:textId="77777777" w:rsidTr="00CC4DAC">
        <w:tc>
          <w:tcPr>
            <w:tcW w:w="3600" w:type="dxa"/>
            <w:shd w:val="clear" w:color="auto" w:fill="auto"/>
          </w:tcPr>
          <w:p w14:paraId="26F25F52" w14:textId="77777777"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14:paraId="26F25F5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14:paraId="26F25F57" w14:textId="77777777" w:rsidTr="00CC4DAC">
        <w:tc>
          <w:tcPr>
            <w:tcW w:w="3600" w:type="dxa"/>
            <w:shd w:val="clear" w:color="auto" w:fill="auto"/>
          </w:tcPr>
          <w:p w14:paraId="26F25F55" w14:textId="77777777"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14:paraId="26F25F56"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14:paraId="26F25F5A" w14:textId="77777777" w:rsidTr="00CC4DAC">
        <w:tc>
          <w:tcPr>
            <w:tcW w:w="3600" w:type="dxa"/>
            <w:shd w:val="clear" w:color="auto" w:fill="auto"/>
          </w:tcPr>
          <w:p w14:paraId="26F25F58"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14:paraId="26F25F59"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14:paraId="26F25F5D" w14:textId="77777777" w:rsidTr="00CC4DAC">
        <w:tc>
          <w:tcPr>
            <w:tcW w:w="3600" w:type="dxa"/>
            <w:shd w:val="clear" w:color="auto" w:fill="auto"/>
          </w:tcPr>
          <w:p w14:paraId="26F25F5B"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$$DELPOV^DGAPI</w:t>
            </w:r>
          </w:p>
        </w:tc>
        <w:tc>
          <w:tcPr>
            <w:tcW w:w="5868" w:type="dxa"/>
            <w:shd w:val="clear" w:color="auto" w:fill="auto"/>
          </w:tcPr>
          <w:p w14:paraId="26F25F5C" w14:textId="77777777"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14:paraId="26F25F60" w14:textId="77777777" w:rsidTr="00CC4DAC">
        <w:tc>
          <w:tcPr>
            <w:tcW w:w="3600" w:type="dxa"/>
            <w:shd w:val="clear" w:color="auto" w:fill="auto"/>
          </w:tcPr>
          <w:p w14:paraId="26F25F5E" w14:textId="77777777"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14:paraId="26F25F5F" w14:textId="77777777"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14:paraId="26F25F63" w14:textId="77777777" w:rsidTr="00CC4DAC">
        <w:tc>
          <w:tcPr>
            <w:tcW w:w="3600" w:type="dxa"/>
            <w:shd w:val="clear" w:color="auto" w:fill="auto"/>
          </w:tcPr>
          <w:p w14:paraId="26F25F61" w14:textId="77777777"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14:paraId="26F25F62"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14:paraId="26F25F66" w14:textId="77777777" w:rsidTr="00CC4DAC">
        <w:tc>
          <w:tcPr>
            <w:tcW w:w="3600" w:type="dxa"/>
            <w:shd w:val="clear" w:color="auto" w:fill="auto"/>
          </w:tcPr>
          <w:p w14:paraId="26F25F6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14:paraId="26F25F65"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14:paraId="26F25F69" w14:textId="77777777" w:rsidTr="00CC4DAC">
        <w:tc>
          <w:tcPr>
            <w:tcW w:w="3600" w:type="dxa"/>
            <w:shd w:val="clear" w:color="auto" w:fill="auto"/>
          </w:tcPr>
          <w:p w14:paraId="26F25F67" w14:textId="77777777"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14:paraId="26F25F68"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14:paraId="26F25F6C" w14:textId="77777777" w:rsidTr="00CC4DAC">
        <w:tc>
          <w:tcPr>
            <w:tcW w:w="3600" w:type="dxa"/>
            <w:shd w:val="clear" w:color="auto" w:fill="auto"/>
          </w:tcPr>
          <w:p w14:paraId="26F25F6A"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14:paraId="26F25F6B" w14:textId="77777777"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14:paraId="26F25F6F" w14:textId="77777777" w:rsidTr="00CC4DAC">
        <w:tc>
          <w:tcPr>
            <w:tcW w:w="3600" w:type="dxa"/>
            <w:shd w:val="clear" w:color="auto" w:fill="auto"/>
          </w:tcPr>
          <w:p w14:paraId="26F25F6D" w14:textId="77777777"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14:paraId="26F25F6E" w14:textId="77777777"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14:paraId="26F25F72" w14:textId="77777777" w:rsidTr="00CC4DAC">
        <w:tc>
          <w:tcPr>
            <w:tcW w:w="3600" w:type="dxa"/>
            <w:shd w:val="clear" w:color="auto" w:fill="auto"/>
          </w:tcPr>
          <w:p w14:paraId="26F25F70" w14:textId="77777777"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14:paraId="26F25F71" w14:textId="77777777"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14:paraId="26F25F75" w14:textId="77777777" w:rsidTr="00CC4DAC">
        <w:tc>
          <w:tcPr>
            <w:tcW w:w="3600" w:type="dxa"/>
            <w:shd w:val="clear" w:color="auto" w:fill="auto"/>
          </w:tcPr>
          <w:p w14:paraId="26F25F73" w14:textId="77777777"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14:paraId="26F25F74"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8" w14:textId="77777777" w:rsidTr="00CC4DAC">
        <w:tc>
          <w:tcPr>
            <w:tcW w:w="3600" w:type="dxa"/>
            <w:shd w:val="clear" w:color="auto" w:fill="auto"/>
          </w:tcPr>
          <w:p w14:paraId="26F25F76" w14:textId="77777777"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14:paraId="26F25F77" w14:textId="77777777"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14:paraId="26F25F7B" w14:textId="77777777" w:rsidTr="00CC4DAC">
        <w:tc>
          <w:tcPr>
            <w:tcW w:w="3600" w:type="dxa"/>
            <w:shd w:val="clear" w:color="auto" w:fill="auto"/>
          </w:tcPr>
          <w:p w14:paraId="26F25F79" w14:textId="77777777"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14:paraId="26F25F7A" w14:textId="77777777"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14:paraId="26F25F7E" w14:textId="77777777" w:rsidTr="00CC4DAC">
        <w:tc>
          <w:tcPr>
            <w:tcW w:w="3600" w:type="dxa"/>
            <w:shd w:val="clear" w:color="auto" w:fill="auto"/>
          </w:tcPr>
          <w:p w14:paraId="26F25F7C" w14:textId="77777777"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14:paraId="26F25F7D"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14:paraId="26F25F81" w14:textId="77777777" w:rsidTr="00CC4DAC">
        <w:tc>
          <w:tcPr>
            <w:tcW w:w="3600" w:type="dxa"/>
            <w:shd w:val="clear" w:color="auto" w:fill="auto"/>
          </w:tcPr>
          <w:p w14:paraId="26F25F7F" w14:textId="77777777"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14:paraId="26F25F80" w14:textId="77777777"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14:paraId="26F25F84" w14:textId="77777777" w:rsidTr="00CC4DAC">
        <w:tc>
          <w:tcPr>
            <w:tcW w:w="3600" w:type="dxa"/>
            <w:shd w:val="clear" w:color="auto" w:fill="auto"/>
          </w:tcPr>
          <w:p w14:paraId="26F25F82"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14:paraId="26F25F83"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14:paraId="26F25F87" w14:textId="77777777" w:rsidTr="00CC4DAC">
        <w:tc>
          <w:tcPr>
            <w:tcW w:w="3600" w:type="dxa"/>
            <w:shd w:val="clear" w:color="auto" w:fill="auto"/>
          </w:tcPr>
          <w:p w14:paraId="26F25F85" w14:textId="77777777"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14:paraId="26F25F86"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14:paraId="26F25F8A" w14:textId="77777777" w:rsidTr="00CC4DAC">
        <w:tc>
          <w:tcPr>
            <w:tcW w:w="3600" w:type="dxa"/>
            <w:shd w:val="clear" w:color="auto" w:fill="auto"/>
          </w:tcPr>
          <w:p w14:paraId="26F25F88" w14:textId="77777777"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14:paraId="26F25F89" w14:textId="77777777"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14:paraId="26F25F8D" w14:textId="77777777" w:rsidTr="00CC4DAC">
        <w:tc>
          <w:tcPr>
            <w:tcW w:w="3600" w:type="dxa"/>
            <w:shd w:val="clear" w:color="auto" w:fill="auto"/>
          </w:tcPr>
          <w:p w14:paraId="26F25F8B" w14:textId="77777777"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14:paraId="26F25F8C"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14:paraId="26F25F90" w14:textId="77777777" w:rsidTr="00CC4DAC">
        <w:tc>
          <w:tcPr>
            <w:tcW w:w="3600" w:type="dxa"/>
            <w:shd w:val="clear" w:color="auto" w:fill="auto"/>
          </w:tcPr>
          <w:p w14:paraId="26F25F8E" w14:textId="77777777"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14:paraId="26F25F8F"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14:paraId="26F25F93" w14:textId="77777777" w:rsidTr="00CC4DAC">
        <w:tc>
          <w:tcPr>
            <w:tcW w:w="3600" w:type="dxa"/>
            <w:shd w:val="clear" w:color="auto" w:fill="auto"/>
          </w:tcPr>
          <w:p w14:paraId="26F25F91" w14:textId="77777777"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14:paraId="26F25F92" w14:textId="77777777"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14:paraId="26F25F96" w14:textId="77777777" w:rsidTr="00CC4DAC">
        <w:tc>
          <w:tcPr>
            <w:tcW w:w="3600" w:type="dxa"/>
            <w:shd w:val="clear" w:color="auto" w:fill="auto"/>
          </w:tcPr>
          <w:p w14:paraId="26F25F94" w14:textId="77777777"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14:paraId="26F25F95" w14:textId="77777777"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14:paraId="26F25F99" w14:textId="77777777" w:rsidTr="00CC4DAC">
        <w:tc>
          <w:tcPr>
            <w:tcW w:w="3600" w:type="dxa"/>
            <w:shd w:val="clear" w:color="auto" w:fill="auto"/>
          </w:tcPr>
          <w:p w14:paraId="26F25F97" w14:textId="77777777"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14:paraId="26F25F98" w14:textId="77777777"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14:paraId="26F25F9C" w14:textId="77777777" w:rsidTr="00CC4DAC">
        <w:tc>
          <w:tcPr>
            <w:tcW w:w="3600" w:type="dxa"/>
            <w:shd w:val="clear" w:color="auto" w:fill="auto"/>
          </w:tcPr>
          <w:p w14:paraId="26F25F9A"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14:paraId="26F25F9B" w14:textId="77777777"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14:paraId="26F25F9F" w14:textId="77777777" w:rsidTr="00CC4DAC">
        <w:tc>
          <w:tcPr>
            <w:tcW w:w="3600" w:type="dxa"/>
            <w:shd w:val="clear" w:color="auto" w:fill="auto"/>
          </w:tcPr>
          <w:p w14:paraId="26F25F9D" w14:textId="77777777"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14:paraId="26F25F9E" w14:textId="77777777"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14:paraId="26F25FA2" w14:textId="77777777" w:rsidTr="00CC4DAC">
        <w:tc>
          <w:tcPr>
            <w:tcW w:w="3600" w:type="dxa"/>
            <w:shd w:val="clear" w:color="auto" w:fill="auto"/>
          </w:tcPr>
          <w:p w14:paraId="26F25FA0" w14:textId="77777777" w:rsidR="008C78E7" w:rsidRPr="009A6C54" w:rsidRDefault="008C78E7" w:rsidP="000F5387">
            <w:pPr>
              <w:pStyle w:val="BodyText"/>
              <w:tabs>
                <w:tab w:val="clear" w:pos="72"/>
              </w:tabs>
              <w:rPr>
                <w:rFonts w:ascii="Arial" w:hAnsi="Arial" w:cs="Arial"/>
              </w:rPr>
            </w:pPr>
            <w:r w:rsidRPr="009A6C54">
              <w:rPr>
                <w:rFonts w:ascii="Arial" w:hAnsi="Arial" w:cs="Arial"/>
              </w:rPr>
              <w:lastRenderedPageBreak/>
              <w:t>VAUQWK</w:t>
            </w:r>
          </w:p>
        </w:tc>
        <w:tc>
          <w:tcPr>
            <w:tcW w:w="5868" w:type="dxa"/>
            <w:shd w:val="clear" w:color="auto" w:fill="auto"/>
          </w:tcPr>
          <w:p w14:paraId="26F25FA1" w14:textId="77777777" w:rsidR="008C78E7" w:rsidRPr="009A6C54" w:rsidRDefault="008C78E7" w:rsidP="000F5387">
            <w:pPr>
              <w:pStyle w:val="BodyText"/>
              <w:tabs>
                <w:tab w:val="clear" w:pos="72"/>
              </w:tabs>
              <w:rPr>
                <w:rFonts w:ascii="Arial" w:hAnsi="Arial" w:cs="Arial"/>
              </w:rPr>
            </w:pPr>
            <w:r w:rsidRPr="009A6C54">
              <w:rPr>
                <w:rFonts w:ascii="Arial" w:hAnsi="Arial" w:cs="Arial"/>
              </w:rPr>
              <w:t>Quick Lookup for Patient Data</w:t>
            </w:r>
          </w:p>
        </w:tc>
      </w:tr>
      <w:tr w:rsidR="008C78E7" w:rsidRPr="009A6C54" w14:paraId="26F25FA5" w14:textId="77777777" w:rsidTr="00CC4DAC">
        <w:tc>
          <w:tcPr>
            <w:tcW w:w="3600" w:type="dxa"/>
            <w:shd w:val="clear" w:color="auto" w:fill="auto"/>
          </w:tcPr>
          <w:p w14:paraId="26F25FA3" w14:textId="77777777"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14:paraId="26F25FA4" w14:textId="77777777"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14:paraId="26F25FA7" w14:textId="77777777" w:rsidTr="00CC4DAC">
        <w:tc>
          <w:tcPr>
            <w:tcW w:w="9468" w:type="dxa"/>
            <w:gridSpan w:val="2"/>
            <w:shd w:val="clear" w:color="auto" w:fill="auto"/>
          </w:tcPr>
          <w:p w14:paraId="26F25FA6" w14:textId="77777777"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14:paraId="26F25FA8" w14:textId="77777777" w:rsidR="00284172" w:rsidRPr="009A6C54" w:rsidRDefault="008C78E7" w:rsidP="008B3AB3">
      <w:pPr>
        <w:pStyle w:val="Heading2"/>
      </w:pPr>
      <w:r w:rsidRPr="009A6C54">
        <w:br w:type="page"/>
      </w:r>
      <w:bookmarkStart w:id="87" w:name="_Toc518911176"/>
      <w:r w:rsidR="00284172" w:rsidRPr="009A6C54">
        <w:lastRenderedPageBreak/>
        <w:t>Compiled Template Routines</w:t>
      </w:r>
      <w:bookmarkEnd w:id="87"/>
    </w:p>
    <w:p w14:paraId="26F25FA9" w14:textId="77777777" w:rsidR="00284172" w:rsidRPr="009A6C54" w:rsidRDefault="00284172" w:rsidP="00585118">
      <w:pPr>
        <w:pStyle w:val="BodyText"/>
      </w:pPr>
      <w:r w:rsidRPr="009A6C54">
        <w:t>It is recommended you recompile the following templates at 4000 bytes.</w:t>
      </w:r>
    </w:p>
    <w:p w14:paraId="26F25FAA" w14:textId="77777777" w:rsidR="00284172" w:rsidRPr="009A6C54" w:rsidRDefault="00284172" w:rsidP="009753B1">
      <w:pPr>
        <w:pStyle w:val="Heading3"/>
        <w:rPr>
          <w:lang w:val="en-US"/>
        </w:rPr>
      </w:pPr>
      <w:bookmarkStart w:id="88" w:name="_Toc518911177"/>
      <w:r w:rsidRPr="009A6C54">
        <w:t>Input Templates</w:t>
      </w:r>
      <w:bookmarkEnd w:id="88"/>
    </w:p>
    <w:p w14:paraId="26F25FAB" w14:textId="77C70F3F" w:rsidR="00660CA9" w:rsidRPr="009A6C54" w:rsidRDefault="00660CA9" w:rsidP="00741C15">
      <w:pPr>
        <w:pStyle w:val="Caption"/>
        <w:rPr>
          <w:lang w:val="en-US"/>
        </w:rPr>
      </w:pPr>
      <w:bookmarkStart w:id="89" w:name="_Toc517426409"/>
      <w:r w:rsidRPr="009A6C54">
        <w:t xml:space="preserve">Table </w:t>
      </w:r>
      <w:r w:rsidR="007E52CE">
        <w:fldChar w:fldCharType="begin"/>
      </w:r>
      <w:r w:rsidR="007E52CE">
        <w:instrText xml:space="preserve"> SEQ Table \* ARABIC </w:instrText>
      </w:r>
      <w:r w:rsidR="007E52CE">
        <w:fldChar w:fldCharType="separate"/>
      </w:r>
      <w:r w:rsidR="00D555E0">
        <w:rPr>
          <w:noProof/>
        </w:rPr>
        <w:t>5</w:t>
      </w:r>
      <w:r w:rsidR="007E52CE">
        <w:rPr>
          <w:noProof/>
        </w:rPr>
        <w:fldChar w:fldCharType="end"/>
      </w:r>
      <w:r w:rsidRPr="009A6C54">
        <w:rPr>
          <w:lang w:val="en-US"/>
        </w:rPr>
        <w:t>: Input Templates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9"/>
        <w:gridCol w:w="3699"/>
      </w:tblGrid>
      <w:tr w:rsidR="00284172" w:rsidRPr="009A6C54" w14:paraId="26F25FAF" w14:textId="77777777" w:rsidTr="00446E0C">
        <w:trPr>
          <w:tblHeader/>
        </w:trPr>
        <w:tc>
          <w:tcPr>
            <w:tcW w:w="1080" w:type="dxa"/>
            <w:shd w:val="clear" w:color="auto" w:fill="BFBFBF"/>
          </w:tcPr>
          <w:p w14:paraId="26F25FAC" w14:textId="77777777" w:rsidR="00284172" w:rsidRPr="009A6C54" w:rsidRDefault="00284172" w:rsidP="000837FE">
            <w:pPr>
              <w:pStyle w:val="TableHeading"/>
            </w:pPr>
            <w:bookmarkStart w:id="90" w:name="ColumnTitle_05"/>
            <w:bookmarkEnd w:id="90"/>
            <w:r w:rsidRPr="009A6C54">
              <w:t>FILE #</w:t>
            </w:r>
          </w:p>
        </w:tc>
        <w:tc>
          <w:tcPr>
            <w:tcW w:w="4698" w:type="dxa"/>
            <w:shd w:val="clear" w:color="auto" w:fill="BFBFBF"/>
          </w:tcPr>
          <w:p w14:paraId="26F25FAD" w14:textId="77777777" w:rsidR="00284172" w:rsidRPr="009A6C54" w:rsidRDefault="00284172" w:rsidP="000837FE">
            <w:pPr>
              <w:pStyle w:val="TableHeading"/>
            </w:pPr>
            <w:r w:rsidRPr="009A6C54">
              <w:t>TEMPLATE NAME</w:t>
            </w:r>
          </w:p>
        </w:tc>
        <w:tc>
          <w:tcPr>
            <w:tcW w:w="3798" w:type="dxa"/>
            <w:shd w:val="clear" w:color="auto" w:fill="BFBFBF"/>
          </w:tcPr>
          <w:p w14:paraId="26F25FAE" w14:textId="77777777" w:rsidR="00284172" w:rsidRPr="009A6C54" w:rsidRDefault="00284172" w:rsidP="000837FE">
            <w:pPr>
              <w:pStyle w:val="TableHeading"/>
            </w:pPr>
            <w:r w:rsidRPr="009A6C54">
              <w:t>ROUTINES</w:t>
            </w:r>
          </w:p>
        </w:tc>
      </w:tr>
      <w:tr w:rsidR="00284172" w:rsidRPr="009A6C54" w14:paraId="26F25FB3" w14:textId="77777777" w:rsidTr="006665B6">
        <w:tc>
          <w:tcPr>
            <w:tcW w:w="1080" w:type="dxa"/>
            <w:shd w:val="clear" w:color="auto" w:fill="auto"/>
          </w:tcPr>
          <w:p w14:paraId="26F25FB0" w14:textId="77777777" w:rsidR="00284172" w:rsidRPr="009A6C54" w:rsidRDefault="00284172" w:rsidP="000837FE">
            <w:pPr>
              <w:pStyle w:val="TableText"/>
            </w:pPr>
            <w:r w:rsidRPr="009A6C54">
              <w:t>2</w:t>
            </w:r>
          </w:p>
        </w:tc>
        <w:tc>
          <w:tcPr>
            <w:tcW w:w="4698" w:type="dxa"/>
            <w:shd w:val="clear" w:color="auto" w:fill="auto"/>
          </w:tcPr>
          <w:p w14:paraId="26F25FB1" w14:textId="77777777" w:rsidR="00284172" w:rsidRPr="009A6C54" w:rsidRDefault="00284172" w:rsidP="000837FE">
            <w:pPr>
              <w:pStyle w:val="TableText"/>
            </w:pPr>
            <w:r w:rsidRPr="009A6C54">
              <w:t>DG CONSISTENCY CHECKER</w:t>
            </w:r>
          </w:p>
        </w:tc>
        <w:tc>
          <w:tcPr>
            <w:tcW w:w="3798" w:type="dxa"/>
            <w:shd w:val="clear" w:color="auto" w:fill="auto"/>
          </w:tcPr>
          <w:p w14:paraId="26F25FB2" w14:textId="77777777" w:rsidR="00284172" w:rsidRPr="009A6C54" w:rsidRDefault="00284172" w:rsidP="000837FE">
            <w:pPr>
              <w:pStyle w:val="TableText"/>
            </w:pPr>
            <w:r w:rsidRPr="009A6C54">
              <w:t>DGRPXC*</w:t>
            </w:r>
          </w:p>
        </w:tc>
      </w:tr>
      <w:tr w:rsidR="00284172" w:rsidRPr="009A6C54" w14:paraId="26F25FB7" w14:textId="77777777" w:rsidTr="006665B6">
        <w:tc>
          <w:tcPr>
            <w:tcW w:w="1080" w:type="dxa"/>
            <w:shd w:val="clear" w:color="auto" w:fill="auto"/>
          </w:tcPr>
          <w:p w14:paraId="26F25FB4" w14:textId="77777777" w:rsidR="00284172" w:rsidRPr="009A6C54" w:rsidRDefault="00284172" w:rsidP="000837FE">
            <w:pPr>
              <w:pStyle w:val="TableText"/>
            </w:pPr>
          </w:p>
        </w:tc>
        <w:tc>
          <w:tcPr>
            <w:tcW w:w="4698" w:type="dxa"/>
            <w:shd w:val="clear" w:color="auto" w:fill="auto"/>
          </w:tcPr>
          <w:p w14:paraId="26F25FB5" w14:textId="77777777" w:rsidR="00284172" w:rsidRPr="009A6C54" w:rsidRDefault="00284172" w:rsidP="000837FE">
            <w:pPr>
              <w:pStyle w:val="TableText"/>
            </w:pPr>
            <w:r w:rsidRPr="009A6C54">
              <w:t>DG LOAD EDIT SCREEN 7</w:t>
            </w:r>
          </w:p>
        </w:tc>
        <w:tc>
          <w:tcPr>
            <w:tcW w:w="3798" w:type="dxa"/>
            <w:shd w:val="clear" w:color="auto" w:fill="auto"/>
          </w:tcPr>
          <w:p w14:paraId="26F25FB6" w14:textId="77777777" w:rsidR="00284172" w:rsidRPr="009A6C54" w:rsidRDefault="00284172" w:rsidP="000837FE">
            <w:pPr>
              <w:pStyle w:val="TableText"/>
            </w:pPr>
            <w:r w:rsidRPr="009A6C54">
              <w:t>DGRPXX7*</w:t>
            </w:r>
          </w:p>
        </w:tc>
      </w:tr>
      <w:tr w:rsidR="00284172" w:rsidRPr="009A6C54" w14:paraId="26F25FBB" w14:textId="77777777" w:rsidTr="006665B6">
        <w:tc>
          <w:tcPr>
            <w:tcW w:w="1080" w:type="dxa"/>
            <w:shd w:val="clear" w:color="auto" w:fill="auto"/>
          </w:tcPr>
          <w:p w14:paraId="26F25FB8" w14:textId="77777777" w:rsidR="00284172" w:rsidRPr="009A6C54" w:rsidRDefault="00284172" w:rsidP="000837FE">
            <w:pPr>
              <w:pStyle w:val="TableText"/>
            </w:pPr>
          </w:p>
        </w:tc>
        <w:tc>
          <w:tcPr>
            <w:tcW w:w="4698" w:type="dxa"/>
            <w:shd w:val="clear" w:color="auto" w:fill="auto"/>
          </w:tcPr>
          <w:p w14:paraId="26F25FB9" w14:textId="77777777" w:rsidR="00284172" w:rsidRPr="009A6C54" w:rsidRDefault="00284172" w:rsidP="000837FE">
            <w:pPr>
              <w:pStyle w:val="TableText"/>
            </w:pPr>
            <w:r w:rsidRPr="009A6C54">
              <w:t>DGRP COLLATERAL REGISTER</w:t>
            </w:r>
          </w:p>
        </w:tc>
        <w:tc>
          <w:tcPr>
            <w:tcW w:w="3798" w:type="dxa"/>
            <w:shd w:val="clear" w:color="auto" w:fill="auto"/>
          </w:tcPr>
          <w:p w14:paraId="26F25FBA" w14:textId="77777777" w:rsidR="00284172" w:rsidRPr="009A6C54" w:rsidRDefault="00284172" w:rsidP="000837FE">
            <w:pPr>
              <w:pStyle w:val="TableText"/>
            </w:pPr>
            <w:r w:rsidRPr="009A6C54">
              <w:t>DGRPXCR*</w:t>
            </w:r>
          </w:p>
        </w:tc>
      </w:tr>
      <w:tr w:rsidR="00284172" w:rsidRPr="009A6C54" w14:paraId="26F25FBF" w14:textId="77777777" w:rsidTr="006665B6">
        <w:tc>
          <w:tcPr>
            <w:tcW w:w="1080" w:type="dxa"/>
            <w:shd w:val="clear" w:color="auto" w:fill="auto"/>
          </w:tcPr>
          <w:p w14:paraId="26F25FBC" w14:textId="77777777" w:rsidR="00284172" w:rsidRPr="009A6C54" w:rsidRDefault="00284172" w:rsidP="000837FE">
            <w:pPr>
              <w:pStyle w:val="TableText"/>
            </w:pPr>
          </w:p>
        </w:tc>
        <w:tc>
          <w:tcPr>
            <w:tcW w:w="4698" w:type="dxa"/>
            <w:shd w:val="clear" w:color="auto" w:fill="auto"/>
          </w:tcPr>
          <w:p w14:paraId="26F25FBD" w14:textId="77777777" w:rsidR="00284172" w:rsidRPr="009A6C54" w:rsidRDefault="00284172" w:rsidP="000837FE">
            <w:pPr>
              <w:pStyle w:val="TableText"/>
            </w:pPr>
            <w:r w:rsidRPr="009A6C54">
              <w:t>SDM1</w:t>
            </w:r>
          </w:p>
        </w:tc>
        <w:tc>
          <w:tcPr>
            <w:tcW w:w="3798" w:type="dxa"/>
            <w:shd w:val="clear" w:color="auto" w:fill="auto"/>
          </w:tcPr>
          <w:p w14:paraId="26F25FBE" w14:textId="77777777" w:rsidR="00284172" w:rsidRPr="009A6C54" w:rsidRDefault="00284172" w:rsidP="000837FE">
            <w:pPr>
              <w:pStyle w:val="TableText"/>
            </w:pPr>
            <w:r w:rsidRPr="009A6C54">
              <w:t>SDM1T*</w:t>
            </w:r>
          </w:p>
        </w:tc>
      </w:tr>
      <w:tr w:rsidR="00284172" w:rsidRPr="009A6C54" w14:paraId="26F25FC3" w14:textId="77777777" w:rsidTr="006665B6">
        <w:tc>
          <w:tcPr>
            <w:tcW w:w="1080" w:type="dxa"/>
            <w:shd w:val="clear" w:color="auto" w:fill="auto"/>
          </w:tcPr>
          <w:p w14:paraId="26F25FC0" w14:textId="77777777" w:rsidR="00284172" w:rsidRPr="009A6C54" w:rsidRDefault="00284172" w:rsidP="000837FE">
            <w:pPr>
              <w:pStyle w:val="TableText"/>
            </w:pPr>
            <w:r w:rsidRPr="009A6C54">
              <w:t>40.8</w:t>
            </w:r>
          </w:p>
        </w:tc>
        <w:tc>
          <w:tcPr>
            <w:tcW w:w="4698" w:type="dxa"/>
            <w:shd w:val="clear" w:color="auto" w:fill="auto"/>
          </w:tcPr>
          <w:p w14:paraId="26F25FC1" w14:textId="77777777" w:rsidR="00284172" w:rsidRPr="009A6C54" w:rsidRDefault="00284172" w:rsidP="000837FE">
            <w:pPr>
              <w:pStyle w:val="TableText"/>
            </w:pPr>
            <w:r w:rsidRPr="009A6C54">
              <w:t>DGTS</w:t>
            </w:r>
          </w:p>
        </w:tc>
        <w:tc>
          <w:tcPr>
            <w:tcW w:w="3798" w:type="dxa"/>
            <w:shd w:val="clear" w:color="auto" w:fill="auto"/>
          </w:tcPr>
          <w:p w14:paraId="26F25FC2" w14:textId="77777777" w:rsidR="00284172" w:rsidRPr="009A6C54" w:rsidRDefault="00284172" w:rsidP="000837FE">
            <w:pPr>
              <w:pStyle w:val="TableText"/>
            </w:pPr>
            <w:r w:rsidRPr="009A6C54">
              <w:t>DGXTS</w:t>
            </w:r>
          </w:p>
        </w:tc>
      </w:tr>
      <w:tr w:rsidR="00284172" w:rsidRPr="009A6C54" w14:paraId="26F25FC7" w14:textId="77777777" w:rsidTr="006665B6">
        <w:tc>
          <w:tcPr>
            <w:tcW w:w="1080" w:type="dxa"/>
            <w:shd w:val="clear" w:color="auto" w:fill="auto"/>
          </w:tcPr>
          <w:p w14:paraId="26F25FC4" w14:textId="77777777" w:rsidR="00284172" w:rsidRPr="009A6C54" w:rsidRDefault="00284172" w:rsidP="000837FE">
            <w:pPr>
              <w:pStyle w:val="TableText"/>
            </w:pPr>
            <w:r w:rsidRPr="009A6C54">
              <w:t>44</w:t>
            </w:r>
          </w:p>
        </w:tc>
        <w:tc>
          <w:tcPr>
            <w:tcW w:w="4698" w:type="dxa"/>
            <w:shd w:val="clear" w:color="auto" w:fill="auto"/>
          </w:tcPr>
          <w:p w14:paraId="26F25FC5" w14:textId="77777777" w:rsidR="00284172" w:rsidRPr="009A6C54" w:rsidRDefault="00284172" w:rsidP="000837FE">
            <w:pPr>
              <w:pStyle w:val="TableText"/>
            </w:pPr>
            <w:r w:rsidRPr="009A6C54">
              <w:t>SDB</w:t>
            </w:r>
          </w:p>
        </w:tc>
        <w:tc>
          <w:tcPr>
            <w:tcW w:w="3798" w:type="dxa"/>
            <w:shd w:val="clear" w:color="auto" w:fill="auto"/>
          </w:tcPr>
          <w:p w14:paraId="26F25FC6" w14:textId="77777777" w:rsidR="00284172" w:rsidRPr="009A6C54" w:rsidRDefault="00284172" w:rsidP="000837FE">
            <w:pPr>
              <w:pStyle w:val="TableText"/>
            </w:pPr>
            <w:r w:rsidRPr="009A6C54">
              <w:t>SDBT*</w:t>
            </w:r>
          </w:p>
        </w:tc>
      </w:tr>
      <w:tr w:rsidR="00284172" w:rsidRPr="009A6C54" w14:paraId="26F25FCB" w14:textId="77777777" w:rsidTr="006665B6">
        <w:tc>
          <w:tcPr>
            <w:tcW w:w="1080" w:type="dxa"/>
            <w:shd w:val="clear" w:color="auto" w:fill="auto"/>
          </w:tcPr>
          <w:p w14:paraId="26F25FC8" w14:textId="77777777" w:rsidR="00284172" w:rsidRPr="009A6C54" w:rsidRDefault="00284172" w:rsidP="000837FE">
            <w:pPr>
              <w:pStyle w:val="TableText"/>
            </w:pPr>
            <w:r w:rsidRPr="009A6C54">
              <w:t>45</w:t>
            </w:r>
          </w:p>
        </w:tc>
        <w:tc>
          <w:tcPr>
            <w:tcW w:w="4698" w:type="dxa"/>
            <w:shd w:val="clear" w:color="auto" w:fill="auto"/>
          </w:tcPr>
          <w:p w14:paraId="26F25FC9" w14:textId="77777777" w:rsidR="00284172" w:rsidRPr="009A6C54" w:rsidRDefault="00284172" w:rsidP="000837FE">
            <w:pPr>
              <w:pStyle w:val="TableText"/>
            </w:pPr>
            <w:r w:rsidRPr="009A6C54">
              <w:t>DG PTF CREATE PTF ENTRY</w:t>
            </w:r>
          </w:p>
        </w:tc>
        <w:tc>
          <w:tcPr>
            <w:tcW w:w="3798" w:type="dxa"/>
            <w:shd w:val="clear" w:color="auto" w:fill="auto"/>
          </w:tcPr>
          <w:p w14:paraId="26F25FCA" w14:textId="77777777" w:rsidR="00284172" w:rsidRPr="009A6C54" w:rsidRDefault="00284172" w:rsidP="000837FE">
            <w:pPr>
              <w:pStyle w:val="TableText"/>
            </w:pPr>
            <w:r w:rsidRPr="009A6C54">
              <w:t>DGPTXC*</w:t>
            </w:r>
          </w:p>
        </w:tc>
      </w:tr>
      <w:tr w:rsidR="00284172" w:rsidRPr="009A6C54" w14:paraId="26F25FCF" w14:textId="77777777" w:rsidTr="006665B6">
        <w:tc>
          <w:tcPr>
            <w:tcW w:w="1080" w:type="dxa"/>
            <w:shd w:val="clear" w:color="auto" w:fill="auto"/>
          </w:tcPr>
          <w:p w14:paraId="26F25FCC" w14:textId="77777777" w:rsidR="00284172" w:rsidRPr="009A6C54" w:rsidRDefault="00284172" w:rsidP="000837FE">
            <w:pPr>
              <w:pStyle w:val="TableText"/>
            </w:pPr>
          </w:p>
        </w:tc>
        <w:tc>
          <w:tcPr>
            <w:tcW w:w="4698" w:type="dxa"/>
            <w:shd w:val="clear" w:color="auto" w:fill="auto"/>
          </w:tcPr>
          <w:p w14:paraId="26F25FCD" w14:textId="77777777" w:rsidR="00284172" w:rsidRPr="009A6C54" w:rsidRDefault="00284172" w:rsidP="000837FE">
            <w:pPr>
              <w:pStyle w:val="TableText"/>
            </w:pPr>
            <w:r w:rsidRPr="009A6C54">
              <w:t>DG PTF POST CREATE</w:t>
            </w:r>
          </w:p>
        </w:tc>
        <w:tc>
          <w:tcPr>
            <w:tcW w:w="3798" w:type="dxa"/>
            <w:shd w:val="clear" w:color="auto" w:fill="auto"/>
          </w:tcPr>
          <w:p w14:paraId="26F25FCE" w14:textId="77777777" w:rsidR="00284172" w:rsidRPr="009A6C54" w:rsidRDefault="00284172" w:rsidP="000837FE">
            <w:pPr>
              <w:pStyle w:val="TableText"/>
            </w:pPr>
            <w:r w:rsidRPr="009A6C54">
              <w:t>DGPTXCA*</w:t>
            </w:r>
          </w:p>
        </w:tc>
      </w:tr>
      <w:tr w:rsidR="00284172" w:rsidRPr="009A6C54" w14:paraId="26F25FD3" w14:textId="77777777" w:rsidTr="006665B6">
        <w:tc>
          <w:tcPr>
            <w:tcW w:w="1080" w:type="dxa"/>
            <w:shd w:val="clear" w:color="auto" w:fill="auto"/>
          </w:tcPr>
          <w:p w14:paraId="26F25FD0" w14:textId="77777777" w:rsidR="00284172" w:rsidRPr="009A6C54" w:rsidRDefault="00284172" w:rsidP="000837FE">
            <w:pPr>
              <w:pStyle w:val="TableText"/>
            </w:pPr>
          </w:p>
        </w:tc>
        <w:tc>
          <w:tcPr>
            <w:tcW w:w="4698" w:type="dxa"/>
            <w:shd w:val="clear" w:color="auto" w:fill="auto"/>
          </w:tcPr>
          <w:p w14:paraId="26F25FD1" w14:textId="77777777" w:rsidR="00284172" w:rsidRPr="009A6C54" w:rsidRDefault="00284172" w:rsidP="000837FE">
            <w:pPr>
              <w:pStyle w:val="TableText"/>
            </w:pPr>
            <w:r w:rsidRPr="009A6C54">
              <w:t>DG 101</w:t>
            </w:r>
          </w:p>
        </w:tc>
        <w:tc>
          <w:tcPr>
            <w:tcW w:w="3798" w:type="dxa"/>
            <w:shd w:val="clear" w:color="auto" w:fill="auto"/>
          </w:tcPr>
          <w:p w14:paraId="26F25FD2" w14:textId="77777777" w:rsidR="00284172" w:rsidRPr="009A6C54" w:rsidRDefault="00284172" w:rsidP="000837FE">
            <w:pPr>
              <w:pStyle w:val="TableText"/>
            </w:pPr>
            <w:r w:rsidRPr="009A6C54">
              <w:t>DGPTX1*</w:t>
            </w:r>
          </w:p>
        </w:tc>
      </w:tr>
      <w:tr w:rsidR="00284172" w:rsidRPr="009A6C54" w14:paraId="26F25FD7" w14:textId="77777777" w:rsidTr="006665B6">
        <w:tc>
          <w:tcPr>
            <w:tcW w:w="1080" w:type="dxa"/>
            <w:shd w:val="clear" w:color="auto" w:fill="auto"/>
          </w:tcPr>
          <w:p w14:paraId="26F25FD4" w14:textId="77777777" w:rsidR="00284172" w:rsidRPr="009A6C54" w:rsidRDefault="00284172" w:rsidP="000837FE">
            <w:pPr>
              <w:pStyle w:val="TableText"/>
            </w:pPr>
          </w:p>
        </w:tc>
        <w:tc>
          <w:tcPr>
            <w:tcW w:w="4698" w:type="dxa"/>
            <w:shd w:val="clear" w:color="auto" w:fill="auto"/>
          </w:tcPr>
          <w:p w14:paraId="26F25FD5" w14:textId="77777777" w:rsidR="00284172" w:rsidRPr="009A6C54" w:rsidRDefault="00284172" w:rsidP="000837FE">
            <w:pPr>
              <w:pStyle w:val="TableText"/>
            </w:pPr>
            <w:r w:rsidRPr="009A6C54">
              <w:t>DG 401</w:t>
            </w:r>
          </w:p>
        </w:tc>
        <w:tc>
          <w:tcPr>
            <w:tcW w:w="3798" w:type="dxa"/>
            <w:shd w:val="clear" w:color="auto" w:fill="auto"/>
          </w:tcPr>
          <w:p w14:paraId="26F25FD6" w14:textId="77777777" w:rsidR="00284172" w:rsidRPr="009A6C54" w:rsidRDefault="00284172" w:rsidP="000837FE">
            <w:pPr>
              <w:pStyle w:val="TableText"/>
            </w:pPr>
            <w:r w:rsidRPr="009A6C54">
              <w:t>DGPTX4*</w:t>
            </w:r>
          </w:p>
        </w:tc>
      </w:tr>
      <w:tr w:rsidR="00702465" w:rsidRPr="009A6C54" w14:paraId="26F25FDB" w14:textId="77777777" w:rsidTr="006665B6">
        <w:tc>
          <w:tcPr>
            <w:tcW w:w="1080" w:type="dxa"/>
            <w:shd w:val="clear" w:color="auto" w:fill="auto"/>
          </w:tcPr>
          <w:p w14:paraId="26F25FD8" w14:textId="77777777" w:rsidR="00702465" w:rsidRPr="009A6C54" w:rsidRDefault="00702465" w:rsidP="000837FE">
            <w:pPr>
              <w:pStyle w:val="TableText"/>
            </w:pPr>
          </w:p>
        </w:tc>
        <w:tc>
          <w:tcPr>
            <w:tcW w:w="4698" w:type="dxa"/>
            <w:shd w:val="clear" w:color="auto" w:fill="auto"/>
          </w:tcPr>
          <w:p w14:paraId="26F25FD9" w14:textId="77777777" w:rsidR="00702465" w:rsidRPr="009A6C54" w:rsidRDefault="00702465" w:rsidP="000837FE">
            <w:pPr>
              <w:pStyle w:val="TableText"/>
              <w:rPr>
                <w:lang w:val="en-US"/>
              </w:rPr>
            </w:pPr>
            <w:r w:rsidRPr="009A6C54">
              <w:rPr>
                <w:lang w:val="en-US"/>
              </w:rPr>
              <w:t>DG401-10P</w:t>
            </w:r>
          </w:p>
        </w:tc>
        <w:tc>
          <w:tcPr>
            <w:tcW w:w="3798" w:type="dxa"/>
            <w:shd w:val="clear" w:color="auto" w:fill="auto"/>
          </w:tcPr>
          <w:p w14:paraId="26F25FDA" w14:textId="77777777" w:rsidR="00702465" w:rsidRPr="009A6C54" w:rsidRDefault="008002D4" w:rsidP="000837FE">
            <w:pPr>
              <w:pStyle w:val="TableText"/>
              <w:rPr>
                <w:lang w:val="en-US"/>
              </w:rPr>
            </w:pPr>
            <w:r w:rsidRPr="009A6C54">
              <w:rPr>
                <w:lang w:val="en-US"/>
              </w:rPr>
              <w:t>DGX4*</w:t>
            </w:r>
          </w:p>
        </w:tc>
      </w:tr>
      <w:tr w:rsidR="00702465" w:rsidRPr="009A6C54" w14:paraId="26F25FDF" w14:textId="77777777" w:rsidTr="006665B6">
        <w:tc>
          <w:tcPr>
            <w:tcW w:w="1080" w:type="dxa"/>
            <w:shd w:val="clear" w:color="auto" w:fill="auto"/>
          </w:tcPr>
          <w:p w14:paraId="26F25FDC" w14:textId="77777777" w:rsidR="00702465" w:rsidRPr="009A6C54" w:rsidRDefault="00702465" w:rsidP="000837FE">
            <w:pPr>
              <w:pStyle w:val="TableText"/>
            </w:pPr>
          </w:p>
        </w:tc>
        <w:tc>
          <w:tcPr>
            <w:tcW w:w="4698" w:type="dxa"/>
            <w:shd w:val="clear" w:color="auto" w:fill="auto"/>
          </w:tcPr>
          <w:p w14:paraId="26F25FDD" w14:textId="77777777" w:rsidR="00702465" w:rsidRPr="009A6C54" w:rsidRDefault="00702465" w:rsidP="000837FE">
            <w:pPr>
              <w:pStyle w:val="TableText"/>
            </w:pPr>
            <w:r w:rsidRPr="009A6C54">
              <w:t>DG 501</w:t>
            </w:r>
          </w:p>
        </w:tc>
        <w:tc>
          <w:tcPr>
            <w:tcW w:w="3798" w:type="dxa"/>
            <w:shd w:val="clear" w:color="auto" w:fill="auto"/>
          </w:tcPr>
          <w:p w14:paraId="26F25FDE" w14:textId="77777777" w:rsidR="00702465" w:rsidRPr="009A6C54" w:rsidRDefault="00702465" w:rsidP="000837FE">
            <w:pPr>
              <w:pStyle w:val="TableText"/>
            </w:pPr>
            <w:r w:rsidRPr="009A6C54">
              <w:t>DGPTX5*</w:t>
            </w:r>
          </w:p>
        </w:tc>
      </w:tr>
      <w:tr w:rsidR="00702465" w:rsidRPr="009A6C54" w14:paraId="26F25FE3" w14:textId="77777777" w:rsidTr="006665B6">
        <w:tc>
          <w:tcPr>
            <w:tcW w:w="1080" w:type="dxa"/>
            <w:shd w:val="clear" w:color="auto" w:fill="auto"/>
          </w:tcPr>
          <w:p w14:paraId="26F25FE0" w14:textId="77777777" w:rsidR="00702465" w:rsidRPr="009A6C54" w:rsidRDefault="00702465" w:rsidP="000837FE">
            <w:pPr>
              <w:pStyle w:val="TableText"/>
            </w:pPr>
          </w:p>
        </w:tc>
        <w:tc>
          <w:tcPr>
            <w:tcW w:w="4698" w:type="dxa"/>
            <w:shd w:val="clear" w:color="auto" w:fill="auto"/>
          </w:tcPr>
          <w:p w14:paraId="26F25FE1" w14:textId="77777777" w:rsidR="00702465" w:rsidRPr="009A6C54" w:rsidRDefault="00702465" w:rsidP="000837FE">
            <w:pPr>
              <w:pStyle w:val="TableText"/>
              <w:rPr>
                <w:lang w:val="en-US"/>
              </w:rPr>
            </w:pPr>
            <w:r w:rsidRPr="009A6C54">
              <w:rPr>
                <w:lang w:val="en-US"/>
              </w:rPr>
              <w:t>DG501-10D</w:t>
            </w:r>
          </w:p>
        </w:tc>
        <w:tc>
          <w:tcPr>
            <w:tcW w:w="3798" w:type="dxa"/>
            <w:shd w:val="clear" w:color="auto" w:fill="auto"/>
          </w:tcPr>
          <w:p w14:paraId="26F25FE2" w14:textId="77777777" w:rsidR="00702465" w:rsidRPr="009A6C54" w:rsidRDefault="008002D4" w:rsidP="000837FE">
            <w:pPr>
              <w:pStyle w:val="TableText"/>
              <w:rPr>
                <w:lang w:val="en-US"/>
              </w:rPr>
            </w:pPr>
            <w:r w:rsidRPr="009A6C54">
              <w:rPr>
                <w:lang w:val="en-US"/>
              </w:rPr>
              <w:t>DGX5*</w:t>
            </w:r>
          </w:p>
        </w:tc>
      </w:tr>
      <w:tr w:rsidR="00284172" w:rsidRPr="009A6C54" w14:paraId="26F25FE7" w14:textId="77777777" w:rsidTr="006665B6">
        <w:tc>
          <w:tcPr>
            <w:tcW w:w="1080" w:type="dxa"/>
            <w:shd w:val="clear" w:color="auto" w:fill="auto"/>
          </w:tcPr>
          <w:p w14:paraId="26F25FE4" w14:textId="77777777" w:rsidR="00284172" w:rsidRPr="009A6C54" w:rsidRDefault="00284172" w:rsidP="000837FE">
            <w:pPr>
              <w:pStyle w:val="TableText"/>
            </w:pPr>
          </w:p>
        </w:tc>
        <w:tc>
          <w:tcPr>
            <w:tcW w:w="4698" w:type="dxa"/>
            <w:shd w:val="clear" w:color="auto" w:fill="auto"/>
          </w:tcPr>
          <w:p w14:paraId="26F25FE5" w14:textId="77777777" w:rsidR="00284172" w:rsidRPr="009A6C54" w:rsidRDefault="00284172" w:rsidP="000837FE">
            <w:pPr>
              <w:pStyle w:val="TableText"/>
            </w:pPr>
            <w:r w:rsidRPr="009A6C54">
              <w:t>DG 501F</w:t>
            </w:r>
          </w:p>
        </w:tc>
        <w:tc>
          <w:tcPr>
            <w:tcW w:w="3798" w:type="dxa"/>
            <w:shd w:val="clear" w:color="auto" w:fill="auto"/>
          </w:tcPr>
          <w:p w14:paraId="26F25FE6" w14:textId="77777777" w:rsidR="00284172" w:rsidRPr="009A6C54" w:rsidRDefault="00284172" w:rsidP="000837FE">
            <w:pPr>
              <w:pStyle w:val="TableText"/>
            </w:pPr>
            <w:r w:rsidRPr="009A6C54">
              <w:t>DGX5F*</w:t>
            </w:r>
          </w:p>
        </w:tc>
      </w:tr>
      <w:tr w:rsidR="008002D4" w:rsidRPr="009A6C54" w14:paraId="26F25FEB" w14:textId="77777777" w:rsidTr="006665B6">
        <w:tc>
          <w:tcPr>
            <w:tcW w:w="1080" w:type="dxa"/>
            <w:shd w:val="clear" w:color="auto" w:fill="auto"/>
          </w:tcPr>
          <w:p w14:paraId="26F25FE8" w14:textId="77777777" w:rsidR="008002D4" w:rsidRPr="009A6C54" w:rsidRDefault="008002D4" w:rsidP="000837FE">
            <w:pPr>
              <w:pStyle w:val="TableText"/>
            </w:pPr>
          </w:p>
        </w:tc>
        <w:tc>
          <w:tcPr>
            <w:tcW w:w="4698" w:type="dxa"/>
            <w:shd w:val="clear" w:color="auto" w:fill="auto"/>
          </w:tcPr>
          <w:p w14:paraId="26F25FE9" w14:textId="77777777" w:rsidR="008002D4" w:rsidRPr="009A6C54" w:rsidRDefault="008002D4" w:rsidP="000837FE">
            <w:pPr>
              <w:pStyle w:val="TableText"/>
              <w:rPr>
                <w:lang w:val="en-US"/>
              </w:rPr>
            </w:pPr>
            <w:r w:rsidRPr="009A6C54">
              <w:rPr>
                <w:lang w:val="en-US"/>
              </w:rPr>
              <w:t>DG501F-10D</w:t>
            </w:r>
          </w:p>
        </w:tc>
        <w:tc>
          <w:tcPr>
            <w:tcW w:w="3798" w:type="dxa"/>
            <w:shd w:val="clear" w:color="auto" w:fill="auto"/>
          </w:tcPr>
          <w:p w14:paraId="26F25FEA" w14:textId="77777777" w:rsidR="008002D4" w:rsidRPr="009A6C54" w:rsidRDefault="008002D4" w:rsidP="000837FE">
            <w:pPr>
              <w:pStyle w:val="TableText"/>
              <w:rPr>
                <w:lang w:val="en-US"/>
              </w:rPr>
            </w:pPr>
            <w:r w:rsidRPr="009A6C54">
              <w:rPr>
                <w:lang w:val="en-US"/>
              </w:rPr>
              <w:t>DGX5FD*</w:t>
            </w:r>
          </w:p>
        </w:tc>
      </w:tr>
      <w:tr w:rsidR="008002D4" w:rsidRPr="009A6C54" w14:paraId="26F25FEF" w14:textId="77777777" w:rsidTr="006665B6">
        <w:tc>
          <w:tcPr>
            <w:tcW w:w="1080" w:type="dxa"/>
            <w:shd w:val="clear" w:color="auto" w:fill="auto"/>
          </w:tcPr>
          <w:p w14:paraId="26F25FEC" w14:textId="77777777" w:rsidR="008002D4" w:rsidRPr="009A6C54" w:rsidRDefault="008002D4" w:rsidP="000837FE">
            <w:pPr>
              <w:pStyle w:val="TableText"/>
            </w:pPr>
          </w:p>
        </w:tc>
        <w:tc>
          <w:tcPr>
            <w:tcW w:w="4698" w:type="dxa"/>
            <w:shd w:val="clear" w:color="auto" w:fill="auto"/>
          </w:tcPr>
          <w:p w14:paraId="26F25FED" w14:textId="77777777" w:rsidR="008002D4" w:rsidRPr="009A6C54" w:rsidRDefault="008002D4" w:rsidP="000837FE">
            <w:pPr>
              <w:pStyle w:val="TableText"/>
              <w:rPr>
                <w:lang w:val="en-US"/>
              </w:rPr>
            </w:pPr>
            <w:r w:rsidRPr="009A6C54">
              <w:rPr>
                <w:lang w:val="en-US"/>
              </w:rPr>
              <w:t>DG601-10P</w:t>
            </w:r>
          </w:p>
        </w:tc>
        <w:tc>
          <w:tcPr>
            <w:tcW w:w="3798" w:type="dxa"/>
            <w:shd w:val="clear" w:color="auto" w:fill="auto"/>
          </w:tcPr>
          <w:p w14:paraId="26F25FEE" w14:textId="77777777" w:rsidR="008002D4" w:rsidRPr="009A6C54" w:rsidRDefault="008002D4" w:rsidP="000837FE">
            <w:pPr>
              <w:pStyle w:val="TableText"/>
              <w:rPr>
                <w:lang w:val="en-US"/>
              </w:rPr>
            </w:pPr>
            <w:r w:rsidRPr="009A6C54">
              <w:rPr>
                <w:lang w:val="en-US"/>
              </w:rPr>
              <w:t>DGX6*</w:t>
            </w:r>
          </w:p>
        </w:tc>
      </w:tr>
      <w:tr w:rsidR="008002D4" w:rsidRPr="009A6C54" w14:paraId="26F25FF3" w14:textId="77777777" w:rsidTr="006665B6">
        <w:tc>
          <w:tcPr>
            <w:tcW w:w="1080" w:type="dxa"/>
            <w:shd w:val="clear" w:color="auto" w:fill="auto"/>
          </w:tcPr>
          <w:p w14:paraId="26F25FF0" w14:textId="77777777" w:rsidR="008002D4" w:rsidRPr="009A6C54" w:rsidRDefault="008002D4" w:rsidP="000837FE">
            <w:pPr>
              <w:pStyle w:val="TableText"/>
            </w:pPr>
          </w:p>
        </w:tc>
        <w:tc>
          <w:tcPr>
            <w:tcW w:w="4698" w:type="dxa"/>
            <w:shd w:val="clear" w:color="auto" w:fill="auto"/>
          </w:tcPr>
          <w:p w14:paraId="26F25FF1" w14:textId="77777777" w:rsidR="008002D4" w:rsidRPr="009A6C54" w:rsidRDefault="008002D4" w:rsidP="000837FE">
            <w:pPr>
              <w:pStyle w:val="TableText"/>
            </w:pPr>
            <w:r w:rsidRPr="009A6C54">
              <w:t>DG 701</w:t>
            </w:r>
          </w:p>
        </w:tc>
        <w:tc>
          <w:tcPr>
            <w:tcW w:w="3798" w:type="dxa"/>
            <w:shd w:val="clear" w:color="auto" w:fill="auto"/>
          </w:tcPr>
          <w:p w14:paraId="26F25FF2" w14:textId="77777777" w:rsidR="008002D4" w:rsidRPr="009A6C54" w:rsidRDefault="008002D4" w:rsidP="000837FE">
            <w:pPr>
              <w:pStyle w:val="TableText"/>
            </w:pPr>
            <w:r w:rsidRPr="009A6C54">
              <w:t>DGPTX7*</w:t>
            </w:r>
          </w:p>
        </w:tc>
      </w:tr>
      <w:tr w:rsidR="008002D4" w:rsidRPr="009A6C54" w14:paraId="26F25FF7" w14:textId="77777777" w:rsidTr="006665B6">
        <w:tc>
          <w:tcPr>
            <w:tcW w:w="1080" w:type="dxa"/>
            <w:shd w:val="clear" w:color="auto" w:fill="auto"/>
          </w:tcPr>
          <w:p w14:paraId="26F25FF4" w14:textId="77777777" w:rsidR="008002D4" w:rsidRPr="009A6C54" w:rsidRDefault="008002D4" w:rsidP="000837FE">
            <w:pPr>
              <w:pStyle w:val="TableText"/>
            </w:pPr>
          </w:p>
        </w:tc>
        <w:tc>
          <w:tcPr>
            <w:tcW w:w="4698" w:type="dxa"/>
            <w:shd w:val="clear" w:color="auto" w:fill="auto"/>
          </w:tcPr>
          <w:p w14:paraId="26F25FF5" w14:textId="77777777" w:rsidR="008002D4" w:rsidRPr="009A6C54" w:rsidRDefault="008002D4" w:rsidP="000837FE">
            <w:pPr>
              <w:pStyle w:val="TableText"/>
              <w:rPr>
                <w:lang w:val="en-US"/>
              </w:rPr>
            </w:pPr>
            <w:r w:rsidRPr="009A6C54">
              <w:rPr>
                <w:lang w:val="en-US"/>
              </w:rPr>
              <w:t>DG701-10D</w:t>
            </w:r>
          </w:p>
        </w:tc>
        <w:tc>
          <w:tcPr>
            <w:tcW w:w="3798" w:type="dxa"/>
            <w:shd w:val="clear" w:color="auto" w:fill="auto"/>
          </w:tcPr>
          <w:p w14:paraId="26F25FF6" w14:textId="77777777" w:rsidR="008002D4" w:rsidRPr="009A6C54" w:rsidRDefault="008002D4" w:rsidP="000837FE">
            <w:pPr>
              <w:pStyle w:val="TableText"/>
              <w:rPr>
                <w:lang w:val="en-US"/>
              </w:rPr>
            </w:pPr>
            <w:r w:rsidRPr="009A6C54">
              <w:rPr>
                <w:lang w:val="en-US"/>
              </w:rPr>
              <w:t>DGX7*</w:t>
            </w:r>
          </w:p>
        </w:tc>
      </w:tr>
      <w:tr w:rsidR="008002D4" w:rsidRPr="009A6C54" w14:paraId="26F25FFB" w14:textId="77777777" w:rsidTr="006665B6">
        <w:tc>
          <w:tcPr>
            <w:tcW w:w="1080" w:type="dxa"/>
            <w:shd w:val="clear" w:color="auto" w:fill="auto"/>
          </w:tcPr>
          <w:p w14:paraId="26F25FF8" w14:textId="77777777" w:rsidR="008002D4" w:rsidRPr="009A6C54" w:rsidRDefault="008002D4" w:rsidP="000837FE">
            <w:pPr>
              <w:pStyle w:val="TableText"/>
            </w:pPr>
            <w:r w:rsidRPr="009A6C54">
              <w:t>45.5</w:t>
            </w:r>
          </w:p>
        </w:tc>
        <w:tc>
          <w:tcPr>
            <w:tcW w:w="4698" w:type="dxa"/>
            <w:shd w:val="clear" w:color="auto" w:fill="auto"/>
          </w:tcPr>
          <w:p w14:paraId="26F25FF9" w14:textId="77777777" w:rsidR="008002D4" w:rsidRPr="009A6C54" w:rsidRDefault="008002D4" w:rsidP="000837FE">
            <w:pPr>
              <w:pStyle w:val="TableText"/>
            </w:pPr>
            <w:r w:rsidRPr="009A6C54">
              <w:t>DG PTF ADD MESSAGE</w:t>
            </w:r>
          </w:p>
        </w:tc>
        <w:tc>
          <w:tcPr>
            <w:tcW w:w="3798" w:type="dxa"/>
            <w:shd w:val="clear" w:color="auto" w:fill="auto"/>
          </w:tcPr>
          <w:p w14:paraId="26F25FFA" w14:textId="77777777" w:rsidR="008002D4" w:rsidRPr="009A6C54" w:rsidRDefault="008002D4" w:rsidP="000837FE">
            <w:pPr>
              <w:pStyle w:val="TableText"/>
            </w:pPr>
            <w:r w:rsidRPr="009A6C54">
              <w:t>DGPTXMS*</w:t>
            </w:r>
          </w:p>
        </w:tc>
      </w:tr>
      <w:tr w:rsidR="008002D4" w:rsidRPr="009A6C54" w14:paraId="26F25FFF" w14:textId="77777777" w:rsidTr="006665B6">
        <w:tc>
          <w:tcPr>
            <w:tcW w:w="1080" w:type="dxa"/>
            <w:shd w:val="clear" w:color="auto" w:fill="auto"/>
          </w:tcPr>
          <w:p w14:paraId="26F25FFC" w14:textId="77777777" w:rsidR="008002D4" w:rsidRPr="009A6C54" w:rsidRDefault="008002D4" w:rsidP="000837FE">
            <w:pPr>
              <w:pStyle w:val="TableText"/>
            </w:pPr>
            <w:r w:rsidRPr="009A6C54">
              <w:t>46.1</w:t>
            </w:r>
          </w:p>
        </w:tc>
        <w:tc>
          <w:tcPr>
            <w:tcW w:w="4698" w:type="dxa"/>
            <w:shd w:val="clear" w:color="auto" w:fill="auto"/>
          </w:tcPr>
          <w:p w14:paraId="26F25FFD" w14:textId="77777777" w:rsidR="008002D4" w:rsidRPr="009A6C54" w:rsidRDefault="008002D4" w:rsidP="000837FE">
            <w:pPr>
              <w:pStyle w:val="TableText"/>
            </w:pPr>
            <w:r w:rsidRPr="009A6C54">
              <w:t>DG801</w:t>
            </w:r>
          </w:p>
        </w:tc>
        <w:tc>
          <w:tcPr>
            <w:tcW w:w="3798" w:type="dxa"/>
            <w:shd w:val="clear" w:color="auto" w:fill="auto"/>
          </w:tcPr>
          <w:p w14:paraId="26F25FFE" w14:textId="77777777" w:rsidR="008002D4" w:rsidRPr="009A6C54" w:rsidRDefault="008002D4" w:rsidP="000837FE">
            <w:pPr>
              <w:pStyle w:val="TableText"/>
            </w:pPr>
            <w:r w:rsidRPr="009A6C54">
              <w:t>DGPTX8*</w:t>
            </w:r>
          </w:p>
        </w:tc>
      </w:tr>
      <w:tr w:rsidR="008002D4" w:rsidRPr="009A6C54" w14:paraId="26F26003" w14:textId="77777777" w:rsidTr="006665B6">
        <w:tc>
          <w:tcPr>
            <w:tcW w:w="1080" w:type="dxa"/>
            <w:shd w:val="clear" w:color="auto" w:fill="auto"/>
          </w:tcPr>
          <w:p w14:paraId="26F26000" w14:textId="77777777" w:rsidR="008002D4" w:rsidRPr="009A6C54" w:rsidRDefault="008002D4" w:rsidP="000837FE">
            <w:pPr>
              <w:pStyle w:val="TableText"/>
            </w:pPr>
            <w:r w:rsidRPr="009A6C54">
              <w:t>405</w:t>
            </w:r>
          </w:p>
        </w:tc>
        <w:tc>
          <w:tcPr>
            <w:tcW w:w="4698" w:type="dxa"/>
            <w:shd w:val="clear" w:color="auto" w:fill="auto"/>
          </w:tcPr>
          <w:p w14:paraId="26F26001" w14:textId="77777777" w:rsidR="008002D4" w:rsidRPr="009A6C54" w:rsidRDefault="008002D4" w:rsidP="000837FE">
            <w:pPr>
              <w:pStyle w:val="TableText"/>
            </w:pPr>
            <w:r w:rsidRPr="009A6C54">
              <w:t>DGPM ADMIT</w:t>
            </w:r>
          </w:p>
        </w:tc>
        <w:tc>
          <w:tcPr>
            <w:tcW w:w="3798" w:type="dxa"/>
            <w:shd w:val="clear" w:color="auto" w:fill="auto"/>
          </w:tcPr>
          <w:p w14:paraId="26F26002" w14:textId="77777777" w:rsidR="008002D4" w:rsidRPr="009A6C54" w:rsidRDefault="008002D4" w:rsidP="000837FE">
            <w:pPr>
              <w:pStyle w:val="TableText"/>
            </w:pPr>
            <w:r w:rsidRPr="009A6C54">
              <w:t>DGPMX1*</w:t>
            </w:r>
          </w:p>
        </w:tc>
      </w:tr>
      <w:tr w:rsidR="008002D4" w:rsidRPr="009A6C54" w14:paraId="26F26007" w14:textId="77777777" w:rsidTr="006665B6">
        <w:tc>
          <w:tcPr>
            <w:tcW w:w="1080" w:type="dxa"/>
            <w:shd w:val="clear" w:color="auto" w:fill="auto"/>
          </w:tcPr>
          <w:p w14:paraId="26F26004" w14:textId="77777777" w:rsidR="008002D4" w:rsidRPr="009A6C54" w:rsidRDefault="008002D4" w:rsidP="000837FE">
            <w:pPr>
              <w:pStyle w:val="TableText"/>
            </w:pPr>
          </w:p>
        </w:tc>
        <w:tc>
          <w:tcPr>
            <w:tcW w:w="4698" w:type="dxa"/>
            <w:shd w:val="clear" w:color="auto" w:fill="auto"/>
          </w:tcPr>
          <w:p w14:paraId="26F26005" w14:textId="77777777" w:rsidR="008002D4" w:rsidRPr="009A6C54" w:rsidRDefault="008002D4" w:rsidP="000837FE">
            <w:pPr>
              <w:pStyle w:val="TableText"/>
            </w:pPr>
            <w:r w:rsidRPr="009A6C54">
              <w:t>DGPM TRANSFER</w:t>
            </w:r>
          </w:p>
        </w:tc>
        <w:tc>
          <w:tcPr>
            <w:tcW w:w="3798" w:type="dxa"/>
            <w:shd w:val="clear" w:color="auto" w:fill="auto"/>
          </w:tcPr>
          <w:p w14:paraId="26F26006" w14:textId="77777777" w:rsidR="008002D4" w:rsidRPr="009A6C54" w:rsidRDefault="008002D4" w:rsidP="000837FE">
            <w:pPr>
              <w:pStyle w:val="TableText"/>
            </w:pPr>
            <w:r w:rsidRPr="009A6C54">
              <w:t>DGPMX2*</w:t>
            </w:r>
          </w:p>
        </w:tc>
      </w:tr>
      <w:tr w:rsidR="008002D4" w:rsidRPr="009A6C54" w14:paraId="26F2600B" w14:textId="77777777" w:rsidTr="006665B6">
        <w:tc>
          <w:tcPr>
            <w:tcW w:w="1080" w:type="dxa"/>
            <w:shd w:val="clear" w:color="auto" w:fill="auto"/>
          </w:tcPr>
          <w:p w14:paraId="26F26008" w14:textId="77777777" w:rsidR="008002D4" w:rsidRPr="009A6C54" w:rsidRDefault="008002D4" w:rsidP="000837FE">
            <w:pPr>
              <w:pStyle w:val="TableText"/>
            </w:pPr>
          </w:p>
        </w:tc>
        <w:tc>
          <w:tcPr>
            <w:tcW w:w="4698" w:type="dxa"/>
            <w:shd w:val="clear" w:color="auto" w:fill="auto"/>
          </w:tcPr>
          <w:p w14:paraId="26F26009" w14:textId="77777777" w:rsidR="008002D4" w:rsidRPr="009A6C54" w:rsidRDefault="008002D4" w:rsidP="000837FE">
            <w:pPr>
              <w:pStyle w:val="TableText"/>
            </w:pPr>
            <w:r w:rsidRPr="009A6C54">
              <w:t>DGPM DISCHARGE</w:t>
            </w:r>
          </w:p>
        </w:tc>
        <w:tc>
          <w:tcPr>
            <w:tcW w:w="3798" w:type="dxa"/>
            <w:shd w:val="clear" w:color="auto" w:fill="auto"/>
          </w:tcPr>
          <w:p w14:paraId="26F2600A" w14:textId="77777777" w:rsidR="008002D4" w:rsidRPr="009A6C54" w:rsidRDefault="008002D4" w:rsidP="000837FE">
            <w:pPr>
              <w:pStyle w:val="TableText"/>
            </w:pPr>
            <w:r w:rsidRPr="009A6C54">
              <w:t>DGPMX3*</w:t>
            </w:r>
          </w:p>
        </w:tc>
      </w:tr>
      <w:tr w:rsidR="008002D4" w:rsidRPr="009A6C54" w14:paraId="26F2600F" w14:textId="77777777" w:rsidTr="006665B6">
        <w:tc>
          <w:tcPr>
            <w:tcW w:w="1080" w:type="dxa"/>
            <w:shd w:val="clear" w:color="auto" w:fill="auto"/>
          </w:tcPr>
          <w:p w14:paraId="26F2600C" w14:textId="77777777" w:rsidR="008002D4" w:rsidRPr="009A6C54" w:rsidRDefault="008002D4" w:rsidP="000837FE">
            <w:pPr>
              <w:pStyle w:val="TableText"/>
            </w:pPr>
          </w:p>
        </w:tc>
        <w:tc>
          <w:tcPr>
            <w:tcW w:w="4698" w:type="dxa"/>
            <w:shd w:val="clear" w:color="auto" w:fill="auto"/>
          </w:tcPr>
          <w:p w14:paraId="26F2600D" w14:textId="77777777" w:rsidR="008002D4" w:rsidRPr="009A6C54" w:rsidRDefault="008002D4" w:rsidP="000837FE">
            <w:pPr>
              <w:pStyle w:val="TableText"/>
            </w:pPr>
            <w:r w:rsidRPr="009A6C54">
              <w:t>DGPM CHECK-IN LODGER</w:t>
            </w:r>
          </w:p>
        </w:tc>
        <w:tc>
          <w:tcPr>
            <w:tcW w:w="3798" w:type="dxa"/>
            <w:shd w:val="clear" w:color="auto" w:fill="auto"/>
          </w:tcPr>
          <w:p w14:paraId="26F2600E" w14:textId="77777777" w:rsidR="008002D4" w:rsidRPr="009A6C54" w:rsidRDefault="008002D4" w:rsidP="000837FE">
            <w:pPr>
              <w:pStyle w:val="TableText"/>
            </w:pPr>
            <w:r w:rsidRPr="009A6C54">
              <w:t>DGPMX4*</w:t>
            </w:r>
          </w:p>
        </w:tc>
      </w:tr>
      <w:tr w:rsidR="008002D4" w:rsidRPr="009A6C54" w14:paraId="26F26013" w14:textId="77777777" w:rsidTr="006665B6">
        <w:tc>
          <w:tcPr>
            <w:tcW w:w="1080" w:type="dxa"/>
            <w:shd w:val="clear" w:color="auto" w:fill="auto"/>
          </w:tcPr>
          <w:p w14:paraId="26F26010" w14:textId="77777777" w:rsidR="008002D4" w:rsidRPr="009A6C54" w:rsidRDefault="008002D4" w:rsidP="000837FE">
            <w:pPr>
              <w:pStyle w:val="TableText"/>
            </w:pPr>
          </w:p>
        </w:tc>
        <w:tc>
          <w:tcPr>
            <w:tcW w:w="4698" w:type="dxa"/>
            <w:shd w:val="clear" w:color="auto" w:fill="auto"/>
          </w:tcPr>
          <w:p w14:paraId="26F26011" w14:textId="77777777" w:rsidR="008002D4" w:rsidRPr="009A6C54" w:rsidRDefault="008002D4" w:rsidP="000837FE">
            <w:pPr>
              <w:pStyle w:val="TableText"/>
            </w:pPr>
            <w:r w:rsidRPr="009A6C54">
              <w:t>DGPM LODGER CHECK-OUT</w:t>
            </w:r>
          </w:p>
        </w:tc>
        <w:tc>
          <w:tcPr>
            <w:tcW w:w="3798" w:type="dxa"/>
            <w:shd w:val="clear" w:color="auto" w:fill="auto"/>
          </w:tcPr>
          <w:p w14:paraId="26F26012" w14:textId="77777777" w:rsidR="008002D4" w:rsidRPr="009A6C54" w:rsidRDefault="008002D4" w:rsidP="000837FE">
            <w:pPr>
              <w:pStyle w:val="TableText"/>
            </w:pPr>
            <w:r w:rsidRPr="009A6C54">
              <w:t>DGPMX5*</w:t>
            </w:r>
          </w:p>
        </w:tc>
      </w:tr>
      <w:tr w:rsidR="008002D4" w:rsidRPr="009A6C54" w14:paraId="26F26017" w14:textId="77777777" w:rsidTr="006665B6">
        <w:tc>
          <w:tcPr>
            <w:tcW w:w="1080" w:type="dxa"/>
            <w:shd w:val="clear" w:color="auto" w:fill="auto"/>
          </w:tcPr>
          <w:p w14:paraId="26F26014" w14:textId="77777777" w:rsidR="008002D4" w:rsidRPr="009A6C54" w:rsidRDefault="008002D4" w:rsidP="000837FE">
            <w:pPr>
              <w:pStyle w:val="TableText"/>
            </w:pPr>
          </w:p>
        </w:tc>
        <w:tc>
          <w:tcPr>
            <w:tcW w:w="4698" w:type="dxa"/>
            <w:shd w:val="clear" w:color="auto" w:fill="auto"/>
          </w:tcPr>
          <w:p w14:paraId="26F26015" w14:textId="77777777" w:rsidR="008002D4" w:rsidRPr="009A6C54" w:rsidRDefault="008002D4" w:rsidP="000837FE">
            <w:pPr>
              <w:pStyle w:val="TableText"/>
            </w:pPr>
            <w:r w:rsidRPr="009A6C54">
              <w:t>DGPM SPECIALTY TRANSFER</w:t>
            </w:r>
          </w:p>
        </w:tc>
        <w:tc>
          <w:tcPr>
            <w:tcW w:w="3798" w:type="dxa"/>
            <w:shd w:val="clear" w:color="auto" w:fill="auto"/>
          </w:tcPr>
          <w:p w14:paraId="26F26016" w14:textId="77777777" w:rsidR="008002D4" w:rsidRPr="009A6C54" w:rsidRDefault="008002D4" w:rsidP="000837FE">
            <w:pPr>
              <w:pStyle w:val="TableText"/>
            </w:pPr>
            <w:r w:rsidRPr="009A6C54">
              <w:t>DGPMX6*</w:t>
            </w:r>
          </w:p>
        </w:tc>
      </w:tr>
      <w:tr w:rsidR="008002D4" w:rsidRPr="009A6C54" w14:paraId="26F2601B" w14:textId="77777777" w:rsidTr="006665B6">
        <w:tc>
          <w:tcPr>
            <w:tcW w:w="1080" w:type="dxa"/>
            <w:shd w:val="clear" w:color="auto" w:fill="auto"/>
          </w:tcPr>
          <w:p w14:paraId="26F26018" w14:textId="77777777" w:rsidR="008002D4" w:rsidRPr="009A6C54" w:rsidRDefault="008002D4" w:rsidP="000837FE">
            <w:pPr>
              <w:pStyle w:val="TableText"/>
            </w:pPr>
          </w:p>
        </w:tc>
        <w:tc>
          <w:tcPr>
            <w:tcW w:w="4698" w:type="dxa"/>
            <w:shd w:val="clear" w:color="auto" w:fill="auto"/>
          </w:tcPr>
          <w:p w14:paraId="26F26019" w14:textId="77777777" w:rsidR="008002D4" w:rsidRPr="009A6C54" w:rsidRDefault="008002D4" w:rsidP="000837FE">
            <w:pPr>
              <w:pStyle w:val="TableText"/>
            </w:pPr>
            <w:r w:rsidRPr="009A6C54">
              <w:t>DGPM ASIH ADMIT</w:t>
            </w:r>
          </w:p>
        </w:tc>
        <w:tc>
          <w:tcPr>
            <w:tcW w:w="3798" w:type="dxa"/>
            <w:shd w:val="clear" w:color="auto" w:fill="auto"/>
          </w:tcPr>
          <w:p w14:paraId="26F2601A" w14:textId="77777777" w:rsidR="008002D4" w:rsidRPr="009A6C54" w:rsidRDefault="008002D4" w:rsidP="000837FE">
            <w:pPr>
              <w:pStyle w:val="TableText"/>
            </w:pPr>
            <w:r w:rsidRPr="009A6C54">
              <w:t>DGPMXA*</w:t>
            </w:r>
          </w:p>
        </w:tc>
      </w:tr>
      <w:tr w:rsidR="008002D4" w:rsidRPr="009A6C54" w14:paraId="26F2601F" w14:textId="77777777" w:rsidTr="006665B6">
        <w:tc>
          <w:tcPr>
            <w:tcW w:w="1080" w:type="dxa"/>
            <w:shd w:val="clear" w:color="auto" w:fill="auto"/>
          </w:tcPr>
          <w:p w14:paraId="26F2601C" w14:textId="77777777" w:rsidR="008002D4" w:rsidRPr="009A6C54" w:rsidRDefault="008002D4" w:rsidP="000837FE">
            <w:pPr>
              <w:pStyle w:val="TableText"/>
            </w:pPr>
            <w:r w:rsidRPr="009A6C54">
              <w:lastRenderedPageBreak/>
              <w:t>408.21</w:t>
            </w:r>
          </w:p>
        </w:tc>
        <w:tc>
          <w:tcPr>
            <w:tcW w:w="4698" w:type="dxa"/>
            <w:shd w:val="clear" w:color="auto" w:fill="auto"/>
          </w:tcPr>
          <w:p w14:paraId="26F2601D" w14:textId="77777777" w:rsidR="008002D4" w:rsidRPr="009A6C54" w:rsidRDefault="008002D4" w:rsidP="000837FE">
            <w:pPr>
              <w:pStyle w:val="TableText"/>
            </w:pPr>
            <w:r w:rsidRPr="009A6C54">
              <w:t>DGMT ENTER/EDIT ANNUAL INCOME</w:t>
            </w:r>
          </w:p>
        </w:tc>
        <w:tc>
          <w:tcPr>
            <w:tcW w:w="3798" w:type="dxa"/>
            <w:shd w:val="clear" w:color="auto" w:fill="auto"/>
          </w:tcPr>
          <w:p w14:paraId="26F2601E" w14:textId="77777777" w:rsidR="008002D4" w:rsidRPr="009A6C54" w:rsidRDefault="008002D4" w:rsidP="000837FE">
            <w:pPr>
              <w:pStyle w:val="TableText"/>
            </w:pPr>
            <w:r w:rsidRPr="009A6C54">
              <w:t>DGMTXI</w:t>
            </w:r>
          </w:p>
        </w:tc>
      </w:tr>
      <w:tr w:rsidR="008002D4" w:rsidRPr="009A6C54" w14:paraId="26F26023" w14:textId="77777777" w:rsidTr="006665B6">
        <w:tc>
          <w:tcPr>
            <w:tcW w:w="1080" w:type="dxa"/>
            <w:shd w:val="clear" w:color="auto" w:fill="auto"/>
          </w:tcPr>
          <w:p w14:paraId="26F26020" w14:textId="77777777" w:rsidR="008002D4" w:rsidRPr="009A6C54" w:rsidRDefault="008002D4" w:rsidP="000837FE">
            <w:pPr>
              <w:pStyle w:val="TableText"/>
            </w:pPr>
          </w:p>
        </w:tc>
        <w:tc>
          <w:tcPr>
            <w:tcW w:w="4698" w:type="dxa"/>
            <w:shd w:val="clear" w:color="auto" w:fill="auto"/>
          </w:tcPr>
          <w:p w14:paraId="26F26021" w14:textId="77777777" w:rsidR="008002D4" w:rsidRPr="009A6C54" w:rsidRDefault="008002D4" w:rsidP="000837FE">
            <w:pPr>
              <w:pStyle w:val="TableText"/>
            </w:pPr>
            <w:r w:rsidRPr="009A6C54">
              <w:t>DGMT ENTER/EDIT EXPENSES</w:t>
            </w:r>
          </w:p>
        </w:tc>
        <w:tc>
          <w:tcPr>
            <w:tcW w:w="3798" w:type="dxa"/>
            <w:shd w:val="clear" w:color="auto" w:fill="auto"/>
          </w:tcPr>
          <w:p w14:paraId="26F26022" w14:textId="77777777" w:rsidR="008002D4" w:rsidRPr="009A6C54" w:rsidRDefault="008002D4" w:rsidP="000837FE">
            <w:pPr>
              <w:pStyle w:val="TableText"/>
            </w:pPr>
            <w:r w:rsidRPr="009A6C54">
              <w:t>DGMTXE</w:t>
            </w:r>
          </w:p>
        </w:tc>
      </w:tr>
      <w:tr w:rsidR="008002D4" w:rsidRPr="009A6C54" w14:paraId="26F26027" w14:textId="77777777" w:rsidTr="006665B6">
        <w:tc>
          <w:tcPr>
            <w:tcW w:w="1080" w:type="dxa"/>
            <w:shd w:val="clear" w:color="auto" w:fill="auto"/>
          </w:tcPr>
          <w:p w14:paraId="26F26024" w14:textId="77777777" w:rsidR="008002D4" w:rsidRPr="009A6C54" w:rsidRDefault="008002D4" w:rsidP="000837FE">
            <w:pPr>
              <w:pStyle w:val="TableText"/>
            </w:pPr>
          </w:p>
        </w:tc>
        <w:tc>
          <w:tcPr>
            <w:tcW w:w="4698" w:type="dxa"/>
            <w:shd w:val="clear" w:color="auto" w:fill="auto"/>
          </w:tcPr>
          <w:p w14:paraId="26F26025" w14:textId="77777777" w:rsidR="008002D4" w:rsidRPr="009A6C54" w:rsidRDefault="008002D4" w:rsidP="000837FE">
            <w:pPr>
              <w:pStyle w:val="TableText"/>
            </w:pPr>
            <w:r w:rsidRPr="009A6C54">
              <w:t>DGRP ENTER/EDIT ANNUAL</w:t>
            </w:r>
          </w:p>
        </w:tc>
        <w:tc>
          <w:tcPr>
            <w:tcW w:w="3798" w:type="dxa"/>
            <w:shd w:val="clear" w:color="auto" w:fill="auto"/>
          </w:tcPr>
          <w:p w14:paraId="26F26026" w14:textId="77777777" w:rsidR="008002D4" w:rsidRPr="009A6C54" w:rsidRDefault="008002D4" w:rsidP="000837FE">
            <w:pPr>
              <w:pStyle w:val="TableText"/>
            </w:pPr>
          </w:p>
        </w:tc>
      </w:tr>
      <w:tr w:rsidR="008002D4" w:rsidRPr="009A6C54" w14:paraId="26F2602B" w14:textId="77777777" w:rsidTr="006665B6">
        <w:tc>
          <w:tcPr>
            <w:tcW w:w="1080" w:type="dxa"/>
            <w:shd w:val="clear" w:color="auto" w:fill="auto"/>
          </w:tcPr>
          <w:p w14:paraId="26F26028" w14:textId="77777777" w:rsidR="008002D4" w:rsidRPr="009A6C54" w:rsidRDefault="008002D4" w:rsidP="000837FE">
            <w:pPr>
              <w:pStyle w:val="TableText"/>
            </w:pPr>
          </w:p>
        </w:tc>
        <w:tc>
          <w:tcPr>
            <w:tcW w:w="4698" w:type="dxa"/>
            <w:shd w:val="clear" w:color="auto" w:fill="auto"/>
          </w:tcPr>
          <w:p w14:paraId="26F26029" w14:textId="77777777" w:rsidR="008002D4" w:rsidRPr="009A6C54" w:rsidRDefault="008002D4" w:rsidP="000837FE">
            <w:pPr>
              <w:pStyle w:val="TableText"/>
            </w:pPr>
            <w:r w:rsidRPr="009A6C54">
              <w:t>INCOME</w:t>
            </w:r>
          </w:p>
        </w:tc>
        <w:tc>
          <w:tcPr>
            <w:tcW w:w="3798" w:type="dxa"/>
            <w:shd w:val="clear" w:color="auto" w:fill="auto"/>
          </w:tcPr>
          <w:p w14:paraId="26F2602A" w14:textId="77777777" w:rsidR="008002D4" w:rsidRPr="009A6C54" w:rsidRDefault="008002D4" w:rsidP="000837FE">
            <w:pPr>
              <w:pStyle w:val="TableText"/>
            </w:pPr>
            <w:r w:rsidRPr="009A6C54">
              <w:t>DGRPXIS</w:t>
            </w:r>
          </w:p>
        </w:tc>
      </w:tr>
      <w:tr w:rsidR="008002D4" w:rsidRPr="009A6C54" w14:paraId="26F2602F" w14:textId="77777777" w:rsidTr="006665B6">
        <w:tc>
          <w:tcPr>
            <w:tcW w:w="1080" w:type="dxa"/>
            <w:shd w:val="clear" w:color="auto" w:fill="auto"/>
          </w:tcPr>
          <w:p w14:paraId="26F2602C" w14:textId="77777777" w:rsidR="008002D4" w:rsidRPr="009A6C54" w:rsidRDefault="008002D4" w:rsidP="000837FE">
            <w:pPr>
              <w:pStyle w:val="TableText"/>
            </w:pPr>
          </w:p>
        </w:tc>
        <w:tc>
          <w:tcPr>
            <w:tcW w:w="4698" w:type="dxa"/>
            <w:shd w:val="clear" w:color="auto" w:fill="auto"/>
          </w:tcPr>
          <w:p w14:paraId="26F2602D" w14:textId="77777777" w:rsidR="008002D4" w:rsidRPr="009A6C54" w:rsidRDefault="008002D4" w:rsidP="000837FE">
            <w:pPr>
              <w:pStyle w:val="TableText"/>
            </w:pPr>
            <w:r w:rsidRPr="009A6C54">
              <w:t>DGRP ENTER/EDIT MON BENEFITS</w:t>
            </w:r>
          </w:p>
        </w:tc>
        <w:tc>
          <w:tcPr>
            <w:tcW w:w="3798" w:type="dxa"/>
            <w:shd w:val="clear" w:color="auto" w:fill="auto"/>
          </w:tcPr>
          <w:p w14:paraId="26F2602E" w14:textId="77777777" w:rsidR="008002D4" w:rsidRPr="009A6C54" w:rsidRDefault="008002D4" w:rsidP="000837FE">
            <w:pPr>
              <w:pStyle w:val="TableText"/>
            </w:pPr>
            <w:r w:rsidRPr="009A6C54">
              <w:t>DGRPXMB</w:t>
            </w:r>
          </w:p>
        </w:tc>
      </w:tr>
      <w:tr w:rsidR="008002D4" w:rsidRPr="009A6C54" w14:paraId="26F26033" w14:textId="77777777" w:rsidTr="006665B6">
        <w:tc>
          <w:tcPr>
            <w:tcW w:w="1080" w:type="dxa"/>
            <w:shd w:val="clear" w:color="auto" w:fill="auto"/>
          </w:tcPr>
          <w:p w14:paraId="26F26030" w14:textId="77777777" w:rsidR="008002D4" w:rsidRPr="009A6C54" w:rsidRDefault="008002D4" w:rsidP="000837FE">
            <w:pPr>
              <w:pStyle w:val="TableText"/>
            </w:pPr>
            <w:r w:rsidRPr="009A6C54">
              <w:t>408.22</w:t>
            </w:r>
          </w:p>
        </w:tc>
        <w:tc>
          <w:tcPr>
            <w:tcW w:w="4698" w:type="dxa"/>
            <w:shd w:val="clear" w:color="auto" w:fill="auto"/>
          </w:tcPr>
          <w:p w14:paraId="26F26031" w14:textId="77777777" w:rsidR="008002D4" w:rsidRPr="009A6C54" w:rsidRDefault="008002D4" w:rsidP="000837FE">
            <w:pPr>
              <w:pStyle w:val="TableText"/>
            </w:pPr>
            <w:r w:rsidRPr="009A6C54">
              <w:t>DGMT ENTER/EDIT DEPENDENTS</w:t>
            </w:r>
          </w:p>
        </w:tc>
        <w:tc>
          <w:tcPr>
            <w:tcW w:w="3798" w:type="dxa"/>
            <w:shd w:val="clear" w:color="auto" w:fill="auto"/>
          </w:tcPr>
          <w:p w14:paraId="26F26032" w14:textId="77777777" w:rsidR="008002D4" w:rsidRPr="009A6C54" w:rsidRDefault="008002D4" w:rsidP="000837FE">
            <w:pPr>
              <w:pStyle w:val="TableText"/>
            </w:pPr>
            <w:r w:rsidRPr="009A6C54">
              <w:t>DGMTXD</w:t>
            </w:r>
          </w:p>
        </w:tc>
      </w:tr>
      <w:tr w:rsidR="008002D4" w:rsidRPr="009A6C54" w14:paraId="26F26037" w14:textId="77777777" w:rsidTr="006665B6">
        <w:tc>
          <w:tcPr>
            <w:tcW w:w="1080" w:type="dxa"/>
            <w:shd w:val="clear" w:color="auto" w:fill="auto"/>
          </w:tcPr>
          <w:p w14:paraId="26F26034" w14:textId="77777777" w:rsidR="008002D4" w:rsidRPr="009A6C54" w:rsidRDefault="008002D4" w:rsidP="000837FE">
            <w:pPr>
              <w:pStyle w:val="TableText"/>
            </w:pPr>
          </w:p>
        </w:tc>
        <w:tc>
          <w:tcPr>
            <w:tcW w:w="4698" w:type="dxa"/>
            <w:shd w:val="clear" w:color="auto" w:fill="auto"/>
          </w:tcPr>
          <w:p w14:paraId="26F26035" w14:textId="77777777" w:rsidR="008002D4" w:rsidRPr="009A6C54" w:rsidRDefault="008002D4" w:rsidP="000837FE">
            <w:pPr>
              <w:pStyle w:val="TableText"/>
            </w:pPr>
            <w:r w:rsidRPr="009A6C54">
              <w:t>DGMT ENTER/EDIT MARITAL STATUS</w:t>
            </w:r>
          </w:p>
        </w:tc>
        <w:tc>
          <w:tcPr>
            <w:tcW w:w="3798" w:type="dxa"/>
            <w:shd w:val="clear" w:color="auto" w:fill="auto"/>
          </w:tcPr>
          <w:p w14:paraId="26F26036" w14:textId="77777777" w:rsidR="008002D4" w:rsidRPr="009A6C54" w:rsidRDefault="008002D4" w:rsidP="000837FE">
            <w:pPr>
              <w:pStyle w:val="TableText"/>
            </w:pPr>
            <w:r w:rsidRPr="009A6C54">
              <w:t>DGMTXM</w:t>
            </w:r>
          </w:p>
        </w:tc>
      </w:tr>
      <w:tr w:rsidR="008002D4" w:rsidRPr="009A6C54" w14:paraId="26F2603B" w14:textId="77777777" w:rsidTr="006665B6">
        <w:tc>
          <w:tcPr>
            <w:tcW w:w="1080" w:type="dxa"/>
            <w:shd w:val="clear" w:color="auto" w:fill="auto"/>
          </w:tcPr>
          <w:p w14:paraId="26F26038" w14:textId="77777777" w:rsidR="008002D4" w:rsidRPr="009A6C54" w:rsidRDefault="008002D4" w:rsidP="000837FE">
            <w:pPr>
              <w:pStyle w:val="TableText"/>
            </w:pPr>
            <w:r w:rsidRPr="009A6C54">
              <w:t>408.31</w:t>
            </w:r>
          </w:p>
        </w:tc>
        <w:tc>
          <w:tcPr>
            <w:tcW w:w="4698" w:type="dxa"/>
            <w:shd w:val="clear" w:color="auto" w:fill="auto"/>
          </w:tcPr>
          <w:p w14:paraId="26F26039" w14:textId="77777777" w:rsidR="008002D4" w:rsidRPr="009A6C54" w:rsidRDefault="008002D4" w:rsidP="000837FE">
            <w:pPr>
              <w:pStyle w:val="TableText"/>
            </w:pPr>
            <w:r w:rsidRPr="009A6C54">
              <w:t>DGMT ENTER/EDIT COMPLETION</w:t>
            </w:r>
          </w:p>
        </w:tc>
        <w:tc>
          <w:tcPr>
            <w:tcW w:w="3798" w:type="dxa"/>
            <w:shd w:val="clear" w:color="auto" w:fill="auto"/>
          </w:tcPr>
          <w:p w14:paraId="26F2603A" w14:textId="77777777" w:rsidR="008002D4" w:rsidRPr="009A6C54" w:rsidRDefault="008002D4" w:rsidP="000837FE">
            <w:pPr>
              <w:pStyle w:val="TableText"/>
            </w:pPr>
            <w:r w:rsidRPr="009A6C54">
              <w:t>DGMTXC</w:t>
            </w:r>
          </w:p>
        </w:tc>
      </w:tr>
      <w:tr w:rsidR="008002D4" w:rsidRPr="009A6C54" w14:paraId="26F2603F" w14:textId="77777777" w:rsidTr="006665B6">
        <w:tc>
          <w:tcPr>
            <w:tcW w:w="1080" w:type="dxa"/>
            <w:shd w:val="clear" w:color="auto" w:fill="auto"/>
          </w:tcPr>
          <w:p w14:paraId="26F2603C" w14:textId="77777777" w:rsidR="008002D4" w:rsidRPr="009A6C54" w:rsidRDefault="008002D4" w:rsidP="000837FE">
            <w:pPr>
              <w:pStyle w:val="TableText"/>
            </w:pPr>
            <w:r w:rsidRPr="009A6C54">
              <w:t>409.5</w:t>
            </w:r>
          </w:p>
        </w:tc>
        <w:tc>
          <w:tcPr>
            <w:tcW w:w="4698" w:type="dxa"/>
            <w:shd w:val="clear" w:color="auto" w:fill="auto"/>
          </w:tcPr>
          <w:p w14:paraId="26F2603D" w14:textId="77777777" w:rsidR="008002D4" w:rsidRPr="009A6C54" w:rsidRDefault="008002D4" w:rsidP="000837FE">
            <w:pPr>
              <w:pStyle w:val="TableText"/>
            </w:pPr>
            <w:r w:rsidRPr="009A6C54">
              <w:t>SDAMBT</w:t>
            </w:r>
          </w:p>
        </w:tc>
        <w:tc>
          <w:tcPr>
            <w:tcW w:w="3798" w:type="dxa"/>
            <w:shd w:val="clear" w:color="auto" w:fill="auto"/>
          </w:tcPr>
          <w:p w14:paraId="26F2603E" w14:textId="77777777" w:rsidR="008002D4" w:rsidRPr="009A6C54" w:rsidRDefault="008002D4" w:rsidP="000837FE">
            <w:pPr>
              <w:pStyle w:val="TableText"/>
            </w:pPr>
            <w:r w:rsidRPr="009A6C54">
              <w:t>SDXA*</w:t>
            </w:r>
          </w:p>
        </w:tc>
      </w:tr>
      <w:tr w:rsidR="008002D4" w:rsidRPr="009A6C54" w14:paraId="26F26043" w14:textId="77777777" w:rsidTr="006665B6">
        <w:tc>
          <w:tcPr>
            <w:tcW w:w="1080" w:type="dxa"/>
            <w:shd w:val="clear" w:color="auto" w:fill="auto"/>
          </w:tcPr>
          <w:p w14:paraId="26F26040" w14:textId="77777777" w:rsidR="008002D4" w:rsidRPr="009A6C54" w:rsidRDefault="008002D4" w:rsidP="000837FE">
            <w:pPr>
              <w:pStyle w:val="TableText"/>
            </w:pPr>
          </w:p>
        </w:tc>
        <w:tc>
          <w:tcPr>
            <w:tcW w:w="4698" w:type="dxa"/>
            <w:shd w:val="clear" w:color="auto" w:fill="auto"/>
          </w:tcPr>
          <w:p w14:paraId="26F26041" w14:textId="77777777" w:rsidR="008002D4" w:rsidRPr="009A6C54" w:rsidRDefault="008002D4" w:rsidP="000837FE">
            <w:pPr>
              <w:pStyle w:val="TableText"/>
            </w:pPr>
            <w:r w:rsidRPr="009A6C54">
              <w:t>SDXACSE</w:t>
            </w:r>
          </w:p>
        </w:tc>
        <w:tc>
          <w:tcPr>
            <w:tcW w:w="3798" w:type="dxa"/>
            <w:shd w:val="clear" w:color="auto" w:fill="auto"/>
          </w:tcPr>
          <w:p w14:paraId="26F26042" w14:textId="77777777" w:rsidR="008002D4" w:rsidRPr="009A6C54" w:rsidRDefault="008002D4" w:rsidP="000837FE">
            <w:pPr>
              <w:pStyle w:val="TableText"/>
            </w:pPr>
            <w:r w:rsidRPr="009A6C54">
              <w:t>SDXACSE*</w:t>
            </w:r>
          </w:p>
        </w:tc>
      </w:tr>
      <w:tr w:rsidR="008002D4" w:rsidRPr="009A6C54" w14:paraId="26F26047" w14:textId="77777777" w:rsidTr="006665B6">
        <w:tc>
          <w:tcPr>
            <w:tcW w:w="1080" w:type="dxa"/>
            <w:shd w:val="clear" w:color="auto" w:fill="auto"/>
          </w:tcPr>
          <w:p w14:paraId="26F26044" w14:textId="77777777" w:rsidR="008002D4" w:rsidRPr="009A6C54" w:rsidRDefault="008002D4" w:rsidP="000837FE">
            <w:pPr>
              <w:pStyle w:val="TableText"/>
            </w:pPr>
            <w:r w:rsidRPr="009A6C54">
              <w:t>409.68</w:t>
            </w:r>
          </w:p>
        </w:tc>
        <w:tc>
          <w:tcPr>
            <w:tcW w:w="4698" w:type="dxa"/>
            <w:shd w:val="clear" w:color="auto" w:fill="auto"/>
          </w:tcPr>
          <w:p w14:paraId="26F26045" w14:textId="77777777" w:rsidR="008002D4" w:rsidRPr="009A6C54" w:rsidRDefault="008002D4" w:rsidP="000837FE">
            <w:pPr>
              <w:pStyle w:val="TableText"/>
            </w:pPr>
            <w:r w:rsidRPr="009A6C54">
              <w:t>SD ENCOUNTER ENTRY</w:t>
            </w:r>
          </w:p>
        </w:tc>
        <w:tc>
          <w:tcPr>
            <w:tcW w:w="3798" w:type="dxa"/>
            <w:shd w:val="clear" w:color="auto" w:fill="auto"/>
          </w:tcPr>
          <w:p w14:paraId="26F26046" w14:textId="77777777" w:rsidR="008002D4" w:rsidRPr="009A6C54" w:rsidRDefault="008002D4" w:rsidP="000837FE">
            <w:pPr>
              <w:pStyle w:val="TableText"/>
            </w:pPr>
            <w:r w:rsidRPr="009A6C54">
              <w:t>SDAMXOE*</w:t>
            </w:r>
          </w:p>
        </w:tc>
      </w:tr>
      <w:tr w:rsidR="008002D4" w:rsidRPr="009A6C54" w14:paraId="26F2604B" w14:textId="77777777" w:rsidTr="006665B6">
        <w:tc>
          <w:tcPr>
            <w:tcW w:w="1080" w:type="dxa"/>
            <w:shd w:val="clear" w:color="auto" w:fill="auto"/>
          </w:tcPr>
          <w:p w14:paraId="26F26048" w14:textId="77777777" w:rsidR="008002D4" w:rsidRPr="009A6C54" w:rsidRDefault="008002D4" w:rsidP="000837FE">
            <w:pPr>
              <w:pStyle w:val="TableText"/>
            </w:pPr>
          </w:p>
        </w:tc>
        <w:tc>
          <w:tcPr>
            <w:tcW w:w="4698" w:type="dxa"/>
            <w:shd w:val="clear" w:color="auto" w:fill="auto"/>
          </w:tcPr>
          <w:p w14:paraId="26F26049" w14:textId="77777777" w:rsidR="008002D4" w:rsidRPr="009A6C54" w:rsidRDefault="008002D4" w:rsidP="000837FE">
            <w:pPr>
              <w:pStyle w:val="TableText"/>
            </w:pPr>
            <w:r w:rsidRPr="009A6C54">
              <w:t>SD ENCOUNTER LOG</w:t>
            </w:r>
          </w:p>
        </w:tc>
        <w:tc>
          <w:tcPr>
            <w:tcW w:w="3798" w:type="dxa"/>
            <w:shd w:val="clear" w:color="auto" w:fill="auto"/>
          </w:tcPr>
          <w:p w14:paraId="26F2604A" w14:textId="77777777" w:rsidR="008002D4" w:rsidRPr="009A6C54" w:rsidRDefault="008002D4" w:rsidP="000837FE">
            <w:pPr>
              <w:pStyle w:val="TableText"/>
            </w:pPr>
            <w:r w:rsidRPr="009A6C54">
              <w:t>SDAMXLG</w:t>
            </w:r>
          </w:p>
        </w:tc>
      </w:tr>
    </w:tbl>
    <w:p w14:paraId="26F2604C" w14:textId="77777777" w:rsidR="00284172" w:rsidRPr="009A6C54" w:rsidRDefault="00284172" w:rsidP="009753B1">
      <w:pPr>
        <w:pStyle w:val="Heading3"/>
        <w:rPr>
          <w:lang w:val="en-US"/>
        </w:rPr>
      </w:pPr>
      <w:bookmarkStart w:id="91" w:name="_Toc518911178"/>
      <w:r w:rsidRPr="009A6C54">
        <w:t>Print Templates</w:t>
      </w:r>
      <w:bookmarkEnd w:id="91"/>
    </w:p>
    <w:p w14:paraId="26F2604D" w14:textId="5460B784" w:rsidR="00660CA9" w:rsidRPr="009A6C54" w:rsidRDefault="00660CA9" w:rsidP="00741C15">
      <w:pPr>
        <w:pStyle w:val="Caption"/>
        <w:rPr>
          <w:lang w:val="en-US"/>
        </w:rPr>
      </w:pPr>
      <w:bookmarkStart w:id="92" w:name="_Toc517426410"/>
      <w:r w:rsidRPr="009A6C54">
        <w:t xml:space="preserve">Table </w:t>
      </w:r>
      <w:r w:rsidR="007E52CE">
        <w:fldChar w:fldCharType="begin"/>
      </w:r>
      <w:r w:rsidR="007E52CE">
        <w:instrText xml:space="preserve"> SEQ Table \* ARABIC </w:instrText>
      </w:r>
      <w:r w:rsidR="007E52CE">
        <w:fldChar w:fldCharType="separate"/>
      </w:r>
      <w:r w:rsidR="00D555E0">
        <w:rPr>
          <w:noProof/>
        </w:rPr>
        <w:t>6</w:t>
      </w:r>
      <w:r w:rsidR="007E52CE">
        <w:rPr>
          <w:noProof/>
        </w:rPr>
        <w:fldChar w:fldCharType="end"/>
      </w:r>
      <w:r w:rsidRPr="009A6C54">
        <w:rPr>
          <w:lang w:val="en-US"/>
        </w:rPr>
        <w:t>: Print Templates</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572"/>
        <w:gridCol w:w="3705"/>
      </w:tblGrid>
      <w:tr w:rsidR="00344B9D" w:rsidRPr="009A6C54" w14:paraId="26F26051" w14:textId="77777777" w:rsidTr="00446E0C">
        <w:trPr>
          <w:tblHeader/>
        </w:trPr>
        <w:tc>
          <w:tcPr>
            <w:tcW w:w="1080" w:type="dxa"/>
            <w:shd w:val="clear" w:color="auto" w:fill="BFBFBF"/>
          </w:tcPr>
          <w:p w14:paraId="26F2604E" w14:textId="77777777" w:rsidR="00344B9D" w:rsidRPr="009A6C54" w:rsidRDefault="00344B9D" w:rsidP="00EE5051">
            <w:pPr>
              <w:pStyle w:val="TableHeading"/>
            </w:pPr>
            <w:bookmarkStart w:id="93" w:name="ColumnTitle_06"/>
            <w:bookmarkEnd w:id="93"/>
            <w:r w:rsidRPr="009A6C54">
              <w:t>FILE #</w:t>
            </w:r>
          </w:p>
        </w:tc>
        <w:tc>
          <w:tcPr>
            <w:tcW w:w="4698" w:type="dxa"/>
            <w:shd w:val="clear" w:color="auto" w:fill="BFBFBF"/>
          </w:tcPr>
          <w:p w14:paraId="26F2604F" w14:textId="77777777" w:rsidR="00344B9D" w:rsidRPr="009A6C54" w:rsidRDefault="00344B9D" w:rsidP="00EE5051">
            <w:pPr>
              <w:pStyle w:val="TableHeading"/>
            </w:pPr>
            <w:r w:rsidRPr="009A6C54">
              <w:t>TEMPLATE NAME</w:t>
            </w:r>
          </w:p>
        </w:tc>
        <w:tc>
          <w:tcPr>
            <w:tcW w:w="3798" w:type="dxa"/>
            <w:shd w:val="clear" w:color="auto" w:fill="BFBFBF"/>
          </w:tcPr>
          <w:p w14:paraId="26F26050" w14:textId="77777777" w:rsidR="00344B9D" w:rsidRPr="009A6C54" w:rsidRDefault="00344B9D" w:rsidP="00EE5051">
            <w:pPr>
              <w:pStyle w:val="TableHeading"/>
            </w:pPr>
            <w:r w:rsidRPr="009A6C54">
              <w:t>ROUTINES</w:t>
            </w:r>
          </w:p>
        </w:tc>
      </w:tr>
      <w:tr w:rsidR="00284172" w:rsidRPr="009A6C54" w14:paraId="26F26055" w14:textId="77777777" w:rsidTr="00EE1E36">
        <w:tc>
          <w:tcPr>
            <w:tcW w:w="1080" w:type="dxa"/>
            <w:shd w:val="clear" w:color="auto" w:fill="auto"/>
          </w:tcPr>
          <w:p w14:paraId="26F26052" w14:textId="77777777" w:rsidR="00284172" w:rsidRPr="009A6C54" w:rsidRDefault="00284172" w:rsidP="00EE5051">
            <w:pPr>
              <w:pStyle w:val="TableText"/>
            </w:pPr>
            <w:r w:rsidRPr="009A6C54">
              <w:t>45</w:t>
            </w:r>
          </w:p>
        </w:tc>
        <w:tc>
          <w:tcPr>
            <w:tcW w:w="4698" w:type="dxa"/>
            <w:shd w:val="clear" w:color="auto" w:fill="auto"/>
          </w:tcPr>
          <w:p w14:paraId="26F26053" w14:textId="77777777" w:rsidR="00284172" w:rsidRPr="009A6C54" w:rsidRDefault="00284172" w:rsidP="00EE5051">
            <w:pPr>
              <w:pStyle w:val="TableText"/>
            </w:pPr>
            <w:r w:rsidRPr="009A6C54">
              <w:t>DG PTF PT BRIEF LIST</w:t>
            </w:r>
          </w:p>
        </w:tc>
        <w:tc>
          <w:tcPr>
            <w:tcW w:w="3798" w:type="dxa"/>
            <w:shd w:val="clear" w:color="auto" w:fill="auto"/>
          </w:tcPr>
          <w:p w14:paraId="26F26054" w14:textId="77777777" w:rsidR="00284172" w:rsidRPr="009A6C54" w:rsidRDefault="00284172" w:rsidP="00EE5051">
            <w:pPr>
              <w:pStyle w:val="TableText"/>
            </w:pPr>
            <w:r w:rsidRPr="009A6C54">
              <w:t>DGPTXB*</w:t>
            </w:r>
          </w:p>
        </w:tc>
      </w:tr>
      <w:tr w:rsidR="00284172" w:rsidRPr="009A6C54" w14:paraId="26F26059" w14:textId="77777777" w:rsidTr="00EE1E36">
        <w:tc>
          <w:tcPr>
            <w:tcW w:w="1080" w:type="dxa"/>
            <w:shd w:val="clear" w:color="auto" w:fill="auto"/>
          </w:tcPr>
          <w:p w14:paraId="26F26056" w14:textId="77777777" w:rsidR="00284172" w:rsidRPr="009A6C54" w:rsidRDefault="00284172" w:rsidP="00EE5051">
            <w:pPr>
              <w:pStyle w:val="TableText"/>
            </w:pPr>
            <w:r w:rsidRPr="009A6C54">
              <w:t>45.86</w:t>
            </w:r>
          </w:p>
        </w:tc>
        <w:tc>
          <w:tcPr>
            <w:tcW w:w="4698" w:type="dxa"/>
            <w:shd w:val="clear" w:color="auto" w:fill="auto"/>
          </w:tcPr>
          <w:p w14:paraId="26F26057" w14:textId="77777777" w:rsidR="00284172" w:rsidRPr="009A6C54" w:rsidRDefault="00284172" w:rsidP="00EE5051">
            <w:pPr>
              <w:pStyle w:val="TableText"/>
            </w:pPr>
            <w:r w:rsidRPr="009A6C54">
              <w:t>DGPT QUICK PROFILE</w:t>
            </w:r>
          </w:p>
        </w:tc>
        <w:tc>
          <w:tcPr>
            <w:tcW w:w="3798" w:type="dxa"/>
            <w:shd w:val="clear" w:color="auto" w:fill="auto"/>
          </w:tcPr>
          <w:p w14:paraId="26F26058" w14:textId="77777777" w:rsidR="00284172" w:rsidRPr="009A6C54" w:rsidRDefault="00284172" w:rsidP="00EE5051">
            <w:pPr>
              <w:pStyle w:val="TableText"/>
            </w:pPr>
            <w:r w:rsidRPr="009A6C54">
              <w:t>DGPTXCP*</w:t>
            </w:r>
          </w:p>
        </w:tc>
      </w:tr>
      <w:tr w:rsidR="00284172" w:rsidRPr="009A6C54" w14:paraId="26F2605D" w14:textId="77777777" w:rsidTr="00EE1E36">
        <w:tc>
          <w:tcPr>
            <w:tcW w:w="1080" w:type="dxa"/>
            <w:shd w:val="clear" w:color="auto" w:fill="auto"/>
          </w:tcPr>
          <w:p w14:paraId="26F2605A" w14:textId="77777777" w:rsidR="00284172" w:rsidRPr="009A6C54" w:rsidRDefault="00284172" w:rsidP="00EE5051">
            <w:pPr>
              <w:pStyle w:val="TableText"/>
            </w:pPr>
            <w:r w:rsidRPr="009A6C54">
              <w:t>409.65</w:t>
            </w:r>
          </w:p>
        </w:tc>
        <w:tc>
          <w:tcPr>
            <w:tcW w:w="4698" w:type="dxa"/>
            <w:shd w:val="clear" w:color="auto" w:fill="auto"/>
          </w:tcPr>
          <w:p w14:paraId="26F2605B" w14:textId="77777777" w:rsidR="00284172" w:rsidRPr="009A6C54" w:rsidRDefault="00284172" w:rsidP="00EE5051">
            <w:pPr>
              <w:pStyle w:val="TableText"/>
            </w:pPr>
            <w:r w:rsidRPr="009A6C54">
              <w:t>SDAMVLD</w:t>
            </w:r>
          </w:p>
        </w:tc>
        <w:tc>
          <w:tcPr>
            <w:tcW w:w="3798" w:type="dxa"/>
            <w:shd w:val="clear" w:color="auto" w:fill="auto"/>
          </w:tcPr>
          <w:p w14:paraId="26F2605C" w14:textId="77777777" w:rsidR="00284172" w:rsidRPr="009A6C54" w:rsidRDefault="00284172" w:rsidP="00EE5051">
            <w:pPr>
              <w:pStyle w:val="TableText"/>
            </w:pPr>
            <w:r w:rsidRPr="009A6C54">
              <w:t>SDAMXLD</w:t>
            </w:r>
          </w:p>
        </w:tc>
      </w:tr>
    </w:tbl>
    <w:p w14:paraId="26F2605E" w14:textId="77777777" w:rsidR="00284172" w:rsidRPr="009A6C54" w:rsidRDefault="00284172" w:rsidP="009753B1">
      <w:pPr>
        <w:pStyle w:val="Heading3"/>
        <w:rPr>
          <w:lang w:val="en-US"/>
        </w:rPr>
      </w:pPr>
      <w:bookmarkStart w:id="94" w:name="_Toc518911179"/>
      <w:r w:rsidRPr="009A6C54">
        <w:t>Compiled Cross-Reference Routines</w:t>
      </w:r>
      <w:bookmarkEnd w:id="94"/>
    </w:p>
    <w:p w14:paraId="26F2605F" w14:textId="3EBF3090" w:rsidR="00660CA9" w:rsidRPr="009A6C54" w:rsidRDefault="00660CA9" w:rsidP="00741C15">
      <w:pPr>
        <w:pStyle w:val="Caption"/>
      </w:pPr>
      <w:bookmarkStart w:id="95" w:name="_Toc517426411"/>
      <w:r w:rsidRPr="009A6C54">
        <w:t xml:space="preserve">Table </w:t>
      </w:r>
      <w:r w:rsidR="007E52CE">
        <w:fldChar w:fldCharType="begin"/>
      </w:r>
      <w:r w:rsidR="007E52CE">
        <w:instrText xml:space="preserve"> SEQ Table \* ARABIC </w:instrText>
      </w:r>
      <w:r w:rsidR="007E52CE">
        <w:fldChar w:fldCharType="separate"/>
      </w:r>
      <w:r w:rsidR="00D555E0">
        <w:rPr>
          <w:noProof/>
        </w:rPr>
        <w:t>7</w:t>
      </w:r>
      <w:r w:rsidR="007E52CE">
        <w:rPr>
          <w:noProof/>
        </w:rPr>
        <w:fldChar w:fldCharType="end"/>
      </w:r>
      <w:r w:rsidRPr="009A6C54">
        <w:t>: Compiled Cross-Reference Routines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4"/>
        <w:gridCol w:w="3704"/>
      </w:tblGrid>
      <w:tr w:rsidR="00344B9D" w:rsidRPr="009A6C54" w14:paraId="26F26063" w14:textId="77777777" w:rsidTr="00446E0C">
        <w:trPr>
          <w:tblHeader/>
        </w:trPr>
        <w:tc>
          <w:tcPr>
            <w:tcW w:w="1080" w:type="dxa"/>
            <w:shd w:val="clear" w:color="auto" w:fill="BFBFBF"/>
          </w:tcPr>
          <w:p w14:paraId="26F26060" w14:textId="77777777" w:rsidR="00344B9D" w:rsidRPr="009A6C54" w:rsidRDefault="00344B9D" w:rsidP="00EE5051">
            <w:pPr>
              <w:pStyle w:val="TableHeading"/>
            </w:pPr>
            <w:bookmarkStart w:id="96" w:name="ColumnTitle_07"/>
            <w:bookmarkEnd w:id="96"/>
            <w:r w:rsidRPr="009A6C54">
              <w:t>FILE #</w:t>
            </w:r>
          </w:p>
        </w:tc>
        <w:tc>
          <w:tcPr>
            <w:tcW w:w="4698" w:type="dxa"/>
            <w:shd w:val="clear" w:color="auto" w:fill="BFBFBF"/>
          </w:tcPr>
          <w:p w14:paraId="26F26061" w14:textId="77777777" w:rsidR="00344B9D" w:rsidRPr="009A6C54" w:rsidRDefault="00344B9D" w:rsidP="00EE5051">
            <w:pPr>
              <w:pStyle w:val="TableHeading"/>
            </w:pPr>
            <w:r w:rsidRPr="009A6C54">
              <w:t>TEMPLATE NAME</w:t>
            </w:r>
          </w:p>
        </w:tc>
        <w:tc>
          <w:tcPr>
            <w:tcW w:w="3798" w:type="dxa"/>
            <w:shd w:val="clear" w:color="auto" w:fill="BFBFBF"/>
          </w:tcPr>
          <w:p w14:paraId="26F26062" w14:textId="77777777" w:rsidR="00344B9D" w:rsidRPr="009A6C54" w:rsidRDefault="00344B9D" w:rsidP="00EE5051">
            <w:pPr>
              <w:pStyle w:val="TableHeading"/>
            </w:pPr>
            <w:r w:rsidRPr="009A6C54">
              <w:t>ROUTINES</w:t>
            </w:r>
          </w:p>
        </w:tc>
      </w:tr>
      <w:tr w:rsidR="00284172" w:rsidRPr="009A6C54" w14:paraId="26F26067" w14:textId="77777777" w:rsidTr="00EE1E36">
        <w:tc>
          <w:tcPr>
            <w:tcW w:w="1080" w:type="dxa"/>
            <w:shd w:val="clear" w:color="auto" w:fill="auto"/>
          </w:tcPr>
          <w:p w14:paraId="26F26064" w14:textId="77777777" w:rsidR="00284172" w:rsidRPr="009A6C54" w:rsidRDefault="00284172" w:rsidP="00EE5051">
            <w:pPr>
              <w:pStyle w:val="TableText"/>
            </w:pPr>
            <w:r w:rsidRPr="009A6C54">
              <w:t>45</w:t>
            </w:r>
          </w:p>
        </w:tc>
        <w:tc>
          <w:tcPr>
            <w:tcW w:w="4698" w:type="dxa"/>
            <w:shd w:val="clear" w:color="auto" w:fill="auto"/>
          </w:tcPr>
          <w:p w14:paraId="26F26065" w14:textId="77777777" w:rsidR="00284172" w:rsidRPr="009A6C54" w:rsidRDefault="00284172" w:rsidP="00EE5051">
            <w:pPr>
              <w:pStyle w:val="TableText"/>
            </w:pPr>
            <w:r w:rsidRPr="009A6C54">
              <w:t>PTF</w:t>
            </w:r>
          </w:p>
        </w:tc>
        <w:tc>
          <w:tcPr>
            <w:tcW w:w="3798" w:type="dxa"/>
            <w:shd w:val="clear" w:color="auto" w:fill="auto"/>
          </w:tcPr>
          <w:p w14:paraId="26F26066" w14:textId="77777777" w:rsidR="00284172" w:rsidRPr="009A6C54" w:rsidRDefault="00284172" w:rsidP="00EE5051">
            <w:pPr>
              <w:pStyle w:val="TableText"/>
            </w:pPr>
            <w:r w:rsidRPr="009A6C54">
              <w:t>DGPTXX*</w:t>
            </w:r>
          </w:p>
        </w:tc>
      </w:tr>
      <w:tr w:rsidR="00284172" w:rsidRPr="009A6C54" w14:paraId="26F2606B" w14:textId="77777777" w:rsidTr="00EE1E36">
        <w:tc>
          <w:tcPr>
            <w:tcW w:w="1080" w:type="dxa"/>
            <w:shd w:val="clear" w:color="auto" w:fill="auto"/>
          </w:tcPr>
          <w:p w14:paraId="26F26068" w14:textId="77777777" w:rsidR="00284172" w:rsidRPr="009A6C54" w:rsidRDefault="00284172" w:rsidP="00EE5051">
            <w:pPr>
              <w:pStyle w:val="TableText"/>
            </w:pPr>
            <w:r w:rsidRPr="009A6C54">
              <w:t>405</w:t>
            </w:r>
          </w:p>
        </w:tc>
        <w:tc>
          <w:tcPr>
            <w:tcW w:w="4698" w:type="dxa"/>
            <w:shd w:val="clear" w:color="auto" w:fill="auto"/>
          </w:tcPr>
          <w:p w14:paraId="26F26069" w14:textId="77777777" w:rsidR="00284172" w:rsidRPr="009A6C54" w:rsidRDefault="00284172" w:rsidP="00EE5051">
            <w:pPr>
              <w:pStyle w:val="TableText"/>
            </w:pPr>
            <w:r w:rsidRPr="009A6C54">
              <w:t>PATIENT MOVEMENT</w:t>
            </w:r>
          </w:p>
        </w:tc>
        <w:tc>
          <w:tcPr>
            <w:tcW w:w="3798" w:type="dxa"/>
            <w:shd w:val="clear" w:color="auto" w:fill="auto"/>
          </w:tcPr>
          <w:p w14:paraId="26F2606A" w14:textId="77777777" w:rsidR="00284172" w:rsidRPr="009A6C54" w:rsidRDefault="00284172" w:rsidP="00EE5051">
            <w:pPr>
              <w:pStyle w:val="TableText"/>
            </w:pPr>
            <w:r w:rsidRPr="009A6C54">
              <w:t>DGPMXX*</w:t>
            </w:r>
          </w:p>
        </w:tc>
      </w:tr>
      <w:tr w:rsidR="00284172" w:rsidRPr="009A6C54" w14:paraId="26F2606F" w14:textId="77777777" w:rsidTr="00EE1E36">
        <w:tc>
          <w:tcPr>
            <w:tcW w:w="1080" w:type="dxa"/>
            <w:shd w:val="clear" w:color="auto" w:fill="auto"/>
          </w:tcPr>
          <w:p w14:paraId="26F2606C" w14:textId="77777777" w:rsidR="00284172" w:rsidRPr="009A6C54" w:rsidRDefault="00284172" w:rsidP="00EE5051">
            <w:pPr>
              <w:pStyle w:val="TableText"/>
            </w:pPr>
            <w:r w:rsidRPr="009A6C54">
              <w:t>408.21</w:t>
            </w:r>
          </w:p>
        </w:tc>
        <w:tc>
          <w:tcPr>
            <w:tcW w:w="4698" w:type="dxa"/>
            <w:shd w:val="clear" w:color="auto" w:fill="auto"/>
          </w:tcPr>
          <w:p w14:paraId="26F2606D" w14:textId="77777777" w:rsidR="00284172" w:rsidRPr="009A6C54" w:rsidRDefault="00284172" w:rsidP="00EE5051">
            <w:pPr>
              <w:pStyle w:val="TableText"/>
            </w:pPr>
            <w:r w:rsidRPr="009A6C54">
              <w:t>INDIVIDUAL ANNUAL INCOME</w:t>
            </w:r>
          </w:p>
        </w:tc>
        <w:tc>
          <w:tcPr>
            <w:tcW w:w="3798" w:type="dxa"/>
            <w:shd w:val="clear" w:color="auto" w:fill="auto"/>
          </w:tcPr>
          <w:p w14:paraId="26F2606E" w14:textId="77777777" w:rsidR="00284172" w:rsidRPr="009A6C54" w:rsidRDefault="00284172" w:rsidP="00EE5051">
            <w:pPr>
              <w:pStyle w:val="TableText"/>
            </w:pPr>
            <w:r w:rsidRPr="009A6C54">
              <w:t>DGMTXX1*</w:t>
            </w:r>
          </w:p>
        </w:tc>
      </w:tr>
      <w:tr w:rsidR="00284172" w:rsidRPr="009A6C54" w14:paraId="26F26073" w14:textId="77777777" w:rsidTr="00EE1E36">
        <w:tc>
          <w:tcPr>
            <w:tcW w:w="1080" w:type="dxa"/>
            <w:shd w:val="clear" w:color="auto" w:fill="auto"/>
          </w:tcPr>
          <w:p w14:paraId="26F26070" w14:textId="77777777" w:rsidR="00284172" w:rsidRPr="009A6C54" w:rsidRDefault="00284172" w:rsidP="00EE5051">
            <w:pPr>
              <w:pStyle w:val="TableText"/>
            </w:pPr>
            <w:r w:rsidRPr="009A6C54">
              <w:t>408.22</w:t>
            </w:r>
          </w:p>
        </w:tc>
        <w:tc>
          <w:tcPr>
            <w:tcW w:w="4698" w:type="dxa"/>
            <w:shd w:val="clear" w:color="auto" w:fill="auto"/>
          </w:tcPr>
          <w:p w14:paraId="26F26071" w14:textId="77777777" w:rsidR="00284172" w:rsidRPr="009A6C54" w:rsidRDefault="00284172" w:rsidP="00EE5051">
            <w:pPr>
              <w:pStyle w:val="TableText"/>
            </w:pPr>
            <w:r w:rsidRPr="009A6C54">
              <w:t>INCOME RELATION</w:t>
            </w:r>
          </w:p>
        </w:tc>
        <w:tc>
          <w:tcPr>
            <w:tcW w:w="3798" w:type="dxa"/>
            <w:shd w:val="clear" w:color="auto" w:fill="auto"/>
          </w:tcPr>
          <w:p w14:paraId="26F26072" w14:textId="77777777" w:rsidR="00284172" w:rsidRPr="009A6C54" w:rsidRDefault="00284172" w:rsidP="00EE5051">
            <w:pPr>
              <w:pStyle w:val="TableText"/>
            </w:pPr>
            <w:r w:rsidRPr="009A6C54">
              <w:t>DGMTXX2*</w:t>
            </w:r>
          </w:p>
        </w:tc>
      </w:tr>
      <w:tr w:rsidR="00284172" w:rsidRPr="009A6C54" w14:paraId="26F26077" w14:textId="77777777" w:rsidTr="00EE1E36">
        <w:tc>
          <w:tcPr>
            <w:tcW w:w="1080" w:type="dxa"/>
            <w:shd w:val="clear" w:color="auto" w:fill="auto"/>
          </w:tcPr>
          <w:p w14:paraId="26F26074" w14:textId="77777777" w:rsidR="00284172" w:rsidRPr="009A6C54" w:rsidRDefault="00284172" w:rsidP="00EE5051">
            <w:pPr>
              <w:pStyle w:val="TableText"/>
            </w:pPr>
            <w:r w:rsidRPr="009A6C54">
              <w:t>408.31</w:t>
            </w:r>
          </w:p>
        </w:tc>
        <w:tc>
          <w:tcPr>
            <w:tcW w:w="4698" w:type="dxa"/>
            <w:shd w:val="clear" w:color="auto" w:fill="auto"/>
          </w:tcPr>
          <w:p w14:paraId="26F26075" w14:textId="77777777" w:rsidR="00284172" w:rsidRPr="009A6C54" w:rsidRDefault="00284172" w:rsidP="00EE5051">
            <w:pPr>
              <w:pStyle w:val="TableText"/>
            </w:pPr>
            <w:r w:rsidRPr="009A6C54">
              <w:t>ANNUAL MEANS TEST</w:t>
            </w:r>
          </w:p>
        </w:tc>
        <w:tc>
          <w:tcPr>
            <w:tcW w:w="3798" w:type="dxa"/>
            <w:shd w:val="clear" w:color="auto" w:fill="auto"/>
          </w:tcPr>
          <w:p w14:paraId="26F26076" w14:textId="77777777" w:rsidR="00284172" w:rsidRPr="009A6C54" w:rsidRDefault="00284172" w:rsidP="00EE5051">
            <w:pPr>
              <w:pStyle w:val="TableText"/>
            </w:pPr>
            <w:r w:rsidRPr="009A6C54">
              <w:t>DGMTXX3*</w:t>
            </w:r>
          </w:p>
        </w:tc>
      </w:tr>
    </w:tbl>
    <w:p w14:paraId="26F26078" w14:textId="77777777" w:rsidR="00FE1643" w:rsidRPr="009A6C54" w:rsidRDefault="00FE1643" w:rsidP="008B3AB3">
      <w:pPr>
        <w:pStyle w:val="Heading2"/>
      </w:pPr>
      <w:bookmarkStart w:id="97" w:name="_Toc518911180"/>
      <w:r w:rsidRPr="009A6C54">
        <w:t>Routine List</w:t>
      </w:r>
      <w:bookmarkEnd w:id="97"/>
    </w:p>
    <w:p w14:paraId="26F26079" w14:textId="77777777" w:rsidR="00FE1643" w:rsidRPr="009A6C54" w:rsidRDefault="00FE1643" w:rsidP="00585118">
      <w:pPr>
        <w:pStyle w:val="BodyText"/>
      </w:pPr>
      <w:r w:rsidRPr="009A6C54">
        <w:t>The following are the steps you may take to obtain a listing of the routines contained in the PIMS package.</w:t>
      </w:r>
    </w:p>
    <w:p w14:paraId="26F2607A" w14:textId="77777777" w:rsidR="00FE1643" w:rsidRPr="009A6C54" w:rsidRDefault="00FE1643" w:rsidP="00585118">
      <w:pPr>
        <w:pStyle w:val="BodyText"/>
      </w:pPr>
      <w:r w:rsidRPr="009A6C54">
        <w:lastRenderedPageBreak/>
        <w:t>1.  Programmer Options Menu</w:t>
      </w:r>
    </w:p>
    <w:p w14:paraId="26F2607B" w14:textId="77777777" w:rsidR="00FE1643" w:rsidRPr="009A6C54" w:rsidRDefault="00FE1643" w:rsidP="00585118">
      <w:pPr>
        <w:pStyle w:val="BodyText"/>
      </w:pPr>
      <w:r w:rsidRPr="009A6C54">
        <w:t>2.  Routine Tools Menu</w:t>
      </w:r>
    </w:p>
    <w:p w14:paraId="26F2607C" w14:textId="77777777" w:rsidR="00FE1643" w:rsidRPr="009A6C54" w:rsidRDefault="00FE1643" w:rsidP="00585118">
      <w:pPr>
        <w:pStyle w:val="BodyText"/>
      </w:pPr>
      <w:r w:rsidRPr="009A6C54">
        <w:t>3.  First Line Routine Print Option</w:t>
      </w:r>
    </w:p>
    <w:p w14:paraId="26F2607D" w14:textId="77777777"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14:paraId="26F2607E" w14:textId="77777777" w:rsidR="00310E83" w:rsidRPr="009A6C54" w:rsidRDefault="00A42F1D" w:rsidP="00A95926">
      <w:pPr>
        <w:pStyle w:val="Heading2"/>
        <w:rPr>
          <w:lang w:val="en-US"/>
        </w:rPr>
      </w:pPr>
      <w:bookmarkStart w:id="98" w:name="_Toc518911181"/>
      <w:r w:rsidRPr="009A6C54">
        <w:t xml:space="preserve">New and Modified </w:t>
      </w:r>
      <w:r w:rsidR="00310E83" w:rsidRPr="009A6C54">
        <w:t>Routines</w:t>
      </w:r>
      <w:bookmarkEnd w:id="98"/>
    </w:p>
    <w:p w14:paraId="26F2607F" w14:textId="77777777" w:rsidR="00122489" w:rsidRPr="009A6C54" w:rsidRDefault="00122489" w:rsidP="0096223B">
      <w:pPr>
        <w:pStyle w:val="Heading3"/>
        <w:spacing w:before="480"/>
      </w:pPr>
      <w:bookmarkStart w:id="99" w:name="_Toc518911182"/>
      <w:r w:rsidRPr="009A6C54">
        <w:t xml:space="preserve">Patch </w:t>
      </w:r>
      <w:r w:rsidR="00415543" w:rsidRPr="009A6C54">
        <w:t>DG</w:t>
      </w:r>
      <w:r w:rsidRPr="009A6C54">
        <w:t>*5.3*869 Routines</w:t>
      </w:r>
      <w:bookmarkEnd w:id="99"/>
    </w:p>
    <w:p w14:paraId="26F26080" w14:textId="77777777"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14:paraId="26F26081" w14:textId="4607C710" w:rsidR="003F2B6D" w:rsidRPr="009A6C54" w:rsidRDefault="00660CA9" w:rsidP="00741C15">
      <w:pPr>
        <w:pStyle w:val="Caption"/>
        <w:rPr>
          <w:lang w:val="en-US"/>
        </w:rPr>
      </w:pPr>
      <w:bookmarkStart w:id="100" w:name="_Toc517426412"/>
      <w:r w:rsidRPr="009A6C54">
        <w:t xml:space="preserve">Table </w:t>
      </w:r>
      <w:r w:rsidR="007E52CE">
        <w:fldChar w:fldCharType="begin"/>
      </w:r>
      <w:r w:rsidR="007E52CE">
        <w:instrText xml:space="preserve"> SEQ Table \* ARABIC </w:instrText>
      </w:r>
      <w:r w:rsidR="007E52CE">
        <w:fldChar w:fldCharType="separate"/>
      </w:r>
      <w:r w:rsidR="00D555E0">
        <w:rPr>
          <w:noProof/>
        </w:rPr>
        <w:t>8</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00"/>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14:paraId="26F26084" w14:textId="77777777" w:rsidTr="00446E0C">
        <w:trPr>
          <w:tblHeader/>
        </w:trPr>
        <w:tc>
          <w:tcPr>
            <w:tcW w:w="4788" w:type="dxa"/>
            <w:shd w:val="clear" w:color="auto" w:fill="BFBFBF"/>
          </w:tcPr>
          <w:p w14:paraId="26F26082" w14:textId="77777777" w:rsidR="007E21C3" w:rsidRPr="009A6C54" w:rsidRDefault="007E21C3" w:rsidP="008D746B">
            <w:pPr>
              <w:pStyle w:val="TableHeading"/>
            </w:pPr>
            <w:bookmarkStart w:id="101" w:name="ColumnTitle_08"/>
            <w:bookmarkEnd w:id="101"/>
            <w:r w:rsidRPr="009A6C54">
              <w:t>NEW DG ROUTINES</w:t>
            </w:r>
          </w:p>
        </w:tc>
        <w:tc>
          <w:tcPr>
            <w:tcW w:w="4788" w:type="dxa"/>
            <w:shd w:val="clear" w:color="auto" w:fill="BFBFBF"/>
          </w:tcPr>
          <w:p w14:paraId="26F26083" w14:textId="77777777" w:rsidR="007E21C3" w:rsidRPr="009A6C54" w:rsidRDefault="007E21C3" w:rsidP="008D746B">
            <w:pPr>
              <w:pStyle w:val="TableHeading"/>
            </w:pPr>
            <w:r w:rsidRPr="009A6C54">
              <w:t>MODIFIED DG ROUTINES</w:t>
            </w:r>
          </w:p>
        </w:tc>
      </w:tr>
      <w:tr w:rsidR="007E21C3" w:rsidRPr="009A6C54" w14:paraId="26F26087" w14:textId="77777777" w:rsidTr="00A65D8F">
        <w:tc>
          <w:tcPr>
            <w:tcW w:w="4788" w:type="dxa"/>
          </w:tcPr>
          <w:p w14:paraId="26F26085" w14:textId="77777777" w:rsidR="007E21C3" w:rsidRPr="009A6C54" w:rsidRDefault="007E21C3" w:rsidP="008D746B">
            <w:pPr>
              <w:pStyle w:val="TableText"/>
            </w:pPr>
            <w:r w:rsidRPr="009A6C54">
              <w:t>DG53869P</w:t>
            </w:r>
          </w:p>
        </w:tc>
        <w:tc>
          <w:tcPr>
            <w:tcW w:w="4788" w:type="dxa"/>
          </w:tcPr>
          <w:p w14:paraId="26F26086" w14:textId="77777777" w:rsidR="007E21C3" w:rsidRPr="009A6C54" w:rsidRDefault="00BE3E49" w:rsidP="008D746B">
            <w:pPr>
              <w:pStyle w:val="TableText"/>
              <w:rPr>
                <w:szCs w:val="24"/>
              </w:rPr>
            </w:pPr>
            <w:r w:rsidRPr="009A6C54">
              <w:rPr>
                <w:szCs w:val="24"/>
              </w:rPr>
              <w:t>There are no conversions for this patch.</w:t>
            </w:r>
          </w:p>
        </w:tc>
      </w:tr>
    </w:tbl>
    <w:p w14:paraId="26F26088" w14:textId="77777777" w:rsidR="008408B9" w:rsidRPr="009A6C54" w:rsidRDefault="00FE2CCE" w:rsidP="0096223B">
      <w:pPr>
        <w:pStyle w:val="Heading3"/>
        <w:spacing w:before="480"/>
      </w:pPr>
      <w:bookmarkStart w:id="102" w:name="_Toc518911183"/>
      <w:r w:rsidRPr="009A6C54">
        <w:t>Patch SD*5.3*588</w:t>
      </w:r>
      <w:r w:rsidR="00310E83" w:rsidRPr="009A6C54">
        <w:t xml:space="preserve"> </w:t>
      </w:r>
      <w:r w:rsidR="000277CF" w:rsidRPr="009A6C54">
        <w:t>Routines</w:t>
      </w:r>
      <w:bookmarkEnd w:id="102"/>
    </w:p>
    <w:p w14:paraId="26F26089" w14:textId="77777777"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14:paraId="26F2608A" w14:textId="4E808A0F" w:rsidR="00D02599" w:rsidRPr="009A6C54" w:rsidRDefault="00660CA9" w:rsidP="00741C15">
      <w:pPr>
        <w:pStyle w:val="Caption"/>
        <w:rPr>
          <w:lang w:val="en-US"/>
        </w:rPr>
      </w:pPr>
      <w:bookmarkStart w:id="103" w:name="_Toc517426413"/>
      <w:r w:rsidRPr="009A6C54">
        <w:t xml:space="preserve">Table </w:t>
      </w:r>
      <w:r w:rsidR="007E52CE">
        <w:fldChar w:fldCharType="begin"/>
      </w:r>
      <w:r w:rsidR="007E52CE">
        <w:instrText xml:space="preserve"> SEQ Table \* ARABIC </w:instrText>
      </w:r>
      <w:r w:rsidR="007E52CE">
        <w:fldChar w:fldCharType="separate"/>
      </w:r>
      <w:r w:rsidR="00D555E0">
        <w:rPr>
          <w:noProof/>
        </w:rPr>
        <w:t>9</w:t>
      </w:r>
      <w:r w:rsidR="007E52CE">
        <w:rPr>
          <w:noProof/>
        </w:rPr>
        <w:fldChar w:fldCharType="end"/>
      </w:r>
      <w:r w:rsidRPr="009A6C54">
        <w:rPr>
          <w:lang w:val="en-US"/>
        </w:rPr>
        <w:t>: Patch SD*5.3*588 Routines</w:t>
      </w:r>
      <w:bookmarkEnd w:id="103"/>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14:paraId="26F2608D" w14:textId="77777777" w:rsidTr="00446E0C">
        <w:trPr>
          <w:tblHeader/>
        </w:trPr>
        <w:tc>
          <w:tcPr>
            <w:tcW w:w="4788" w:type="dxa"/>
            <w:shd w:val="clear" w:color="auto" w:fill="BFBFBF"/>
          </w:tcPr>
          <w:p w14:paraId="26F2608B" w14:textId="77777777" w:rsidR="007B12E0" w:rsidRPr="009A6C54" w:rsidRDefault="007B12E0" w:rsidP="002E46DA">
            <w:pPr>
              <w:pStyle w:val="TableHeading"/>
            </w:pPr>
            <w:bookmarkStart w:id="104" w:name="ColumnTitle_09"/>
            <w:bookmarkEnd w:id="104"/>
            <w:r w:rsidRPr="009A6C54">
              <w:t>NEW SD ROUTINES</w:t>
            </w:r>
          </w:p>
        </w:tc>
        <w:tc>
          <w:tcPr>
            <w:tcW w:w="4788" w:type="dxa"/>
            <w:shd w:val="clear" w:color="auto" w:fill="BFBFBF"/>
          </w:tcPr>
          <w:p w14:paraId="26F2608C" w14:textId="77777777" w:rsidR="007B12E0" w:rsidRPr="009A6C54" w:rsidRDefault="00440B84" w:rsidP="002E46DA">
            <w:pPr>
              <w:pStyle w:val="TableHeading"/>
            </w:pPr>
            <w:r w:rsidRPr="009A6C54">
              <w:t>MODIFIED SD ROUTINES</w:t>
            </w:r>
          </w:p>
        </w:tc>
      </w:tr>
      <w:tr w:rsidR="007B12E0" w:rsidRPr="009A6C54" w14:paraId="26F26090" w14:textId="77777777" w:rsidTr="00844CF6">
        <w:tc>
          <w:tcPr>
            <w:tcW w:w="4788" w:type="dxa"/>
          </w:tcPr>
          <w:p w14:paraId="26F2608E" w14:textId="77777777" w:rsidR="007B12E0" w:rsidRPr="009A6C54" w:rsidRDefault="008B1EB6" w:rsidP="002E46DA">
            <w:pPr>
              <w:pStyle w:val="TableText"/>
            </w:pPr>
            <w:r w:rsidRPr="009A6C54">
              <w:t>SDMHA</w:t>
            </w:r>
            <w:r w:rsidR="00F37C77" w:rsidRPr="009A6C54">
              <w:t>P</w:t>
            </w:r>
          </w:p>
        </w:tc>
        <w:tc>
          <w:tcPr>
            <w:tcW w:w="4788" w:type="dxa"/>
          </w:tcPr>
          <w:p w14:paraId="26F2608F" w14:textId="77777777" w:rsidR="007B12E0" w:rsidRPr="009A6C54" w:rsidRDefault="00E86086" w:rsidP="002E46DA">
            <w:pPr>
              <w:pStyle w:val="TableText"/>
            </w:pPr>
            <w:r w:rsidRPr="009A6C54">
              <w:rPr>
                <w:rFonts w:eastAsia="Calibri"/>
                <w:szCs w:val="24"/>
                <w:lang w:eastAsia="en-US"/>
              </w:rPr>
              <w:t>SDAMQ</w:t>
            </w:r>
          </w:p>
        </w:tc>
      </w:tr>
      <w:tr w:rsidR="00F37C77" w:rsidRPr="009A6C54" w14:paraId="26F26093" w14:textId="77777777" w:rsidTr="00844CF6">
        <w:tc>
          <w:tcPr>
            <w:tcW w:w="4788" w:type="dxa"/>
          </w:tcPr>
          <w:p w14:paraId="26F26091" w14:textId="77777777" w:rsidR="00F37C77" w:rsidRPr="009A6C54" w:rsidRDefault="00F37C77" w:rsidP="002E46DA">
            <w:pPr>
              <w:pStyle w:val="TableText"/>
            </w:pPr>
            <w:r w:rsidRPr="009A6C54">
              <w:t>SDMHAP1</w:t>
            </w:r>
          </w:p>
        </w:tc>
        <w:tc>
          <w:tcPr>
            <w:tcW w:w="4788" w:type="dxa"/>
          </w:tcPr>
          <w:p w14:paraId="26F26092" w14:textId="77777777" w:rsidR="00F37C77" w:rsidRPr="009A6C54" w:rsidRDefault="00E86086" w:rsidP="002E46DA">
            <w:pPr>
              <w:pStyle w:val="TableText"/>
            </w:pPr>
            <w:r w:rsidRPr="009A6C54">
              <w:rPr>
                <w:rFonts w:eastAsia="Calibri"/>
                <w:lang w:eastAsia="en-US"/>
              </w:rPr>
              <w:t>SDMHAD</w:t>
            </w:r>
          </w:p>
        </w:tc>
      </w:tr>
      <w:tr w:rsidR="00F37C77" w:rsidRPr="009A6C54" w14:paraId="26F26096" w14:textId="77777777" w:rsidTr="00844CF6">
        <w:tc>
          <w:tcPr>
            <w:tcW w:w="4788" w:type="dxa"/>
          </w:tcPr>
          <w:p w14:paraId="26F26094" w14:textId="77777777" w:rsidR="00F37C77" w:rsidRPr="009A6C54" w:rsidRDefault="00F37C77" w:rsidP="002E46DA">
            <w:pPr>
              <w:pStyle w:val="TableText"/>
            </w:pPr>
            <w:r w:rsidRPr="009A6C54">
              <w:rPr>
                <w:rFonts w:eastAsia="Calibri"/>
                <w:szCs w:val="24"/>
                <w:lang w:eastAsia="en-US"/>
              </w:rPr>
              <w:t>SDMHPRO</w:t>
            </w:r>
          </w:p>
        </w:tc>
        <w:tc>
          <w:tcPr>
            <w:tcW w:w="4788" w:type="dxa"/>
          </w:tcPr>
          <w:p w14:paraId="26F26095" w14:textId="77777777" w:rsidR="00F37C77" w:rsidRPr="009A6C54" w:rsidRDefault="00E86086" w:rsidP="002E46DA">
            <w:pPr>
              <w:pStyle w:val="TableText"/>
            </w:pPr>
            <w:r w:rsidRPr="009A6C54">
              <w:rPr>
                <w:rFonts w:eastAsia="Calibri"/>
                <w:szCs w:val="24"/>
                <w:lang w:eastAsia="en-US"/>
              </w:rPr>
              <w:t>SDMHAD1</w:t>
            </w:r>
          </w:p>
        </w:tc>
      </w:tr>
      <w:tr w:rsidR="00F37C77" w:rsidRPr="009A6C54" w14:paraId="26F26099" w14:textId="77777777" w:rsidTr="00844CF6">
        <w:tc>
          <w:tcPr>
            <w:tcW w:w="4788" w:type="dxa"/>
          </w:tcPr>
          <w:p w14:paraId="26F26097" w14:textId="77777777" w:rsidR="00F37C77" w:rsidRPr="009A6C54" w:rsidRDefault="00F37C77" w:rsidP="002E46DA">
            <w:pPr>
              <w:pStyle w:val="TableText"/>
            </w:pPr>
            <w:r w:rsidRPr="009A6C54">
              <w:rPr>
                <w:rFonts w:eastAsia="Calibri"/>
                <w:szCs w:val="24"/>
                <w:lang w:eastAsia="en-US"/>
              </w:rPr>
              <w:t>SDMHPRO1</w:t>
            </w:r>
          </w:p>
        </w:tc>
        <w:tc>
          <w:tcPr>
            <w:tcW w:w="4788" w:type="dxa"/>
          </w:tcPr>
          <w:p w14:paraId="26F26098" w14:textId="77777777" w:rsidR="00F37C77" w:rsidRPr="009A6C54" w:rsidRDefault="00E86086" w:rsidP="002E46DA">
            <w:pPr>
              <w:pStyle w:val="TableText"/>
            </w:pPr>
            <w:r w:rsidRPr="009A6C54">
              <w:rPr>
                <w:rFonts w:eastAsia="Calibri"/>
                <w:szCs w:val="24"/>
                <w:lang w:eastAsia="en-US"/>
              </w:rPr>
              <w:t>SDMHNS</w:t>
            </w:r>
          </w:p>
        </w:tc>
      </w:tr>
      <w:tr w:rsidR="00E86086" w:rsidRPr="009A6C54" w14:paraId="26F2609C" w14:textId="77777777" w:rsidTr="00844CF6">
        <w:tc>
          <w:tcPr>
            <w:tcW w:w="4788" w:type="dxa"/>
          </w:tcPr>
          <w:p w14:paraId="26F2609A" w14:textId="77777777" w:rsidR="00E86086" w:rsidRPr="009A6C54" w:rsidRDefault="00E86086" w:rsidP="002E46DA">
            <w:pPr>
              <w:pStyle w:val="TableText"/>
              <w:rPr>
                <w:rFonts w:eastAsia="Calibri"/>
                <w:szCs w:val="24"/>
                <w:lang w:eastAsia="en-US"/>
              </w:rPr>
            </w:pPr>
          </w:p>
        </w:tc>
        <w:tc>
          <w:tcPr>
            <w:tcW w:w="4788" w:type="dxa"/>
          </w:tcPr>
          <w:p w14:paraId="26F2609B" w14:textId="77777777"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14:paraId="26F2609D" w14:textId="77777777" w:rsidR="00310E83" w:rsidRPr="009A6C54" w:rsidRDefault="00FE2CCE" w:rsidP="0096223B">
      <w:pPr>
        <w:pStyle w:val="Heading3"/>
        <w:spacing w:before="480"/>
      </w:pPr>
      <w:bookmarkStart w:id="105" w:name="_Toc518911184"/>
      <w:r w:rsidRPr="009A6C54">
        <w:t>Patch DG*5.3*849</w:t>
      </w:r>
      <w:r w:rsidR="00310E83" w:rsidRPr="009A6C54">
        <w:t xml:space="preserve"> </w:t>
      </w:r>
      <w:r w:rsidR="000277CF" w:rsidRPr="009A6C54">
        <w:t>Routines</w:t>
      </w:r>
      <w:bookmarkEnd w:id="105"/>
    </w:p>
    <w:p w14:paraId="26F2609E" w14:textId="77777777"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14:paraId="26F2609F" w14:textId="3BA8C6B8" w:rsidR="000277CF" w:rsidRPr="009A6C54" w:rsidRDefault="00660CA9" w:rsidP="00741C15">
      <w:pPr>
        <w:pStyle w:val="Caption"/>
        <w:rPr>
          <w:lang w:val="en-US"/>
        </w:rPr>
      </w:pPr>
      <w:bookmarkStart w:id="106" w:name="_Toc517426414"/>
      <w:r w:rsidRPr="009A6C54">
        <w:lastRenderedPageBreak/>
        <w:t xml:space="preserve">Table </w:t>
      </w:r>
      <w:r w:rsidR="007E52CE">
        <w:fldChar w:fldCharType="begin"/>
      </w:r>
      <w:r w:rsidR="007E52CE">
        <w:instrText xml:space="preserve"> SEQ Table \* ARABIC </w:instrText>
      </w:r>
      <w:r w:rsidR="007E52CE">
        <w:fldChar w:fldCharType="separate"/>
      </w:r>
      <w:r w:rsidR="00D555E0">
        <w:rPr>
          <w:noProof/>
        </w:rPr>
        <w:t>10</w:t>
      </w:r>
      <w:r w:rsidR="007E52CE">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06"/>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14:paraId="26F260A2" w14:textId="77777777" w:rsidTr="00446E0C">
        <w:trPr>
          <w:tblHeader/>
        </w:trPr>
        <w:tc>
          <w:tcPr>
            <w:tcW w:w="4788" w:type="dxa"/>
            <w:shd w:val="clear" w:color="auto" w:fill="BFBFBF"/>
          </w:tcPr>
          <w:p w14:paraId="26F260A0" w14:textId="77777777" w:rsidR="000277CF" w:rsidRPr="009A6C54" w:rsidRDefault="000277CF" w:rsidP="002E46DA">
            <w:pPr>
              <w:pStyle w:val="TableHeading"/>
            </w:pPr>
            <w:bookmarkStart w:id="107" w:name="ColumnTitle_10"/>
            <w:bookmarkEnd w:id="107"/>
            <w:r w:rsidRPr="009A6C54">
              <w:t>NEW DG ROUTINES</w:t>
            </w:r>
          </w:p>
        </w:tc>
        <w:tc>
          <w:tcPr>
            <w:tcW w:w="4788" w:type="dxa"/>
            <w:shd w:val="clear" w:color="auto" w:fill="BFBFBF"/>
          </w:tcPr>
          <w:p w14:paraId="26F260A1" w14:textId="77777777" w:rsidR="000277CF" w:rsidRPr="009A6C54" w:rsidRDefault="000277CF" w:rsidP="002E46DA">
            <w:pPr>
              <w:pStyle w:val="TableHeading"/>
            </w:pPr>
            <w:r w:rsidRPr="009A6C54">
              <w:t>MODIFIED DG ROUTINES</w:t>
            </w:r>
          </w:p>
        </w:tc>
      </w:tr>
      <w:tr w:rsidR="000277CF" w:rsidRPr="009A6C54" w14:paraId="26F260A5" w14:textId="77777777" w:rsidTr="000277CF">
        <w:tc>
          <w:tcPr>
            <w:tcW w:w="4788" w:type="dxa"/>
          </w:tcPr>
          <w:p w14:paraId="26F260A3" w14:textId="77777777" w:rsidR="000277CF" w:rsidRPr="009A6C54" w:rsidRDefault="000277CF" w:rsidP="002E46DA">
            <w:pPr>
              <w:pStyle w:val="TableText"/>
            </w:pPr>
            <w:r w:rsidRPr="009A6C54">
              <w:t>DG53849P</w:t>
            </w:r>
          </w:p>
        </w:tc>
        <w:tc>
          <w:tcPr>
            <w:tcW w:w="4788" w:type="dxa"/>
          </w:tcPr>
          <w:p w14:paraId="26F260A4" w14:textId="77777777" w:rsidR="000277CF" w:rsidRPr="009A6C54" w:rsidRDefault="000277CF" w:rsidP="002E46DA">
            <w:pPr>
              <w:pStyle w:val="TableText"/>
            </w:pPr>
          </w:p>
        </w:tc>
      </w:tr>
      <w:tr w:rsidR="000277CF" w:rsidRPr="009A6C54" w14:paraId="26F260A8" w14:textId="77777777" w:rsidTr="000277CF">
        <w:tc>
          <w:tcPr>
            <w:tcW w:w="4788" w:type="dxa"/>
          </w:tcPr>
          <w:p w14:paraId="26F260A6" w14:textId="77777777" w:rsidR="000277CF" w:rsidRPr="009A6C54" w:rsidRDefault="000277CF" w:rsidP="002E46DA">
            <w:pPr>
              <w:pStyle w:val="TableText"/>
            </w:pPr>
            <w:r w:rsidRPr="009A6C54">
              <w:t>DGPFCNR</w:t>
            </w:r>
          </w:p>
        </w:tc>
        <w:tc>
          <w:tcPr>
            <w:tcW w:w="4788" w:type="dxa"/>
          </w:tcPr>
          <w:p w14:paraId="26F260A7" w14:textId="77777777" w:rsidR="000277CF" w:rsidRPr="009A6C54" w:rsidRDefault="000277CF" w:rsidP="002E46DA">
            <w:pPr>
              <w:pStyle w:val="TableText"/>
            </w:pPr>
          </w:p>
        </w:tc>
      </w:tr>
      <w:tr w:rsidR="000277CF" w:rsidRPr="009A6C54" w14:paraId="26F260AB" w14:textId="77777777" w:rsidTr="000277CF">
        <w:tc>
          <w:tcPr>
            <w:tcW w:w="4788" w:type="dxa"/>
          </w:tcPr>
          <w:p w14:paraId="26F260A9" w14:textId="77777777" w:rsidR="000277CF" w:rsidRPr="009A6C54" w:rsidRDefault="000277CF" w:rsidP="002E46DA">
            <w:pPr>
              <w:pStyle w:val="TableText"/>
            </w:pPr>
            <w:r w:rsidRPr="009A6C54">
              <w:t>DGPFCNV</w:t>
            </w:r>
          </w:p>
        </w:tc>
        <w:tc>
          <w:tcPr>
            <w:tcW w:w="4788" w:type="dxa"/>
          </w:tcPr>
          <w:p w14:paraId="26F260AA" w14:textId="77777777" w:rsidR="000277CF" w:rsidRPr="009A6C54" w:rsidRDefault="000277CF" w:rsidP="002E46DA">
            <w:pPr>
              <w:pStyle w:val="TableText"/>
            </w:pPr>
          </w:p>
        </w:tc>
      </w:tr>
    </w:tbl>
    <w:p w14:paraId="26F260AC" w14:textId="77777777" w:rsidR="00FE2CCE" w:rsidRPr="009A6C54" w:rsidRDefault="00FE2CCE" w:rsidP="0096223B">
      <w:pPr>
        <w:pStyle w:val="Heading3"/>
        <w:spacing w:before="480"/>
      </w:pPr>
      <w:bookmarkStart w:id="108" w:name="_Toc518911185"/>
      <w:r w:rsidRPr="009A6C54">
        <w:rPr>
          <w:lang w:val="en-US"/>
        </w:rPr>
        <w:t xml:space="preserve">Patch </w:t>
      </w:r>
      <w:r w:rsidRPr="009A6C54">
        <w:t>SD*5.3*5</w:t>
      </w:r>
      <w:r w:rsidRPr="009A6C54">
        <w:rPr>
          <w:lang w:val="en-US"/>
        </w:rPr>
        <w:t>7</w:t>
      </w:r>
      <w:r w:rsidRPr="009A6C54">
        <w:t>8 Routines</w:t>
      </w:r>
      <w:bookmarkEnd w:id="108"/>
    </w:p>
    <w:p w14:paraId="26F260AD" w14:textId="77777777" w:rsidR="00FE2CCE" w:rsidRPr="009A6C54" w:rsidRDefault="00FE2CCE" w:rsidP="00FE2CCE">
      <w:pPr>
        <w:pStyle w:val="BodyText"/>
        <w:spacing w:before="0" w:after="0"/>
        <w:rPr>
          <w:color w:val="auto"/>
          <w:lang w:val="en-US"/>
        </w:rPr>
      </w:pPr>
    </w:p>
    <w:p w14:paraId="26F260AE" w14:textId="77777777"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14:paraId="26F260AF" w14:textId="77777777"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14:paraId="26F260B0" w14:textId="77777777"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14:paraId="26F260B1" w14:textId="77777777"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14:paraId="26F260B2" w14:textId="77777777"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14:paraId="26F260B3" w14:textId="77777777" w:rsidR="004F2458" w:rsidRPr="009A6C54" w:rsidRDefault="004F2458" w:rsidP="004F2458">
      <w:pPr>
        <w:pStyle w:val="BodyText"/>
        <w:rPr>
          <w:b/>
        </w:rPr>
      </w:pPr>
      <w:r w:rsidRPr="009A6C54">
        <w:rPr>
          <w:b/>
        </w:rPr>
        <w:t xml:space="preserve">SDAMQ modified </w:t>
      </w:r>
    </w:p>
    <w:p w14:paraId="26F260B4" w14:textId="77777777" w:rsidR="004F2458" w:rsidRPr="009A6C54" w:rsidRDefault="004F2458" w:rsidP="004F2458">
      <w:pPr>
        <w:pStyle w:val="BodyText"/>
      </w:pPr>
      <w:r w:rsidRPr="009A6C54">
        <w:t>^SDAMQ G STARTQ:'$$SWITCH</w:t>
      </w:r>
    </w:p>
    <w:p w14:paraId="26F260B5" w14:textId="77777777" w:rsidR="004F2458" w:rsidRPr="009A6C54" w:rsidRDefault="004F2458" w:rsidP="00BE3E49">
      <w:pPr>
        <w:pStyle w:val="BodyText"/>
        <w:numPr>
          <w:ilvl w:val="0"/>
          <w:numId w:val="47"/>
        </w:numPr>
      </w:pPr>
      <w:r w:rsidRPr="009A6C54">
        <w:t>N SDSTART,SDFIN</w:t>
      </w:r>
    </w:p>
    <w:p w14:paraId="26F260B6" w14:textId="77777777" w:rsidR="004F2458" w:rsidRPr="009A6C54" w:rsidRDefault="004F2458" w:rsidP="00BE3E49">
      <w:pPr>
        <w:pStyle w:val="BodyText"/>
        <w:numPr>
          <w:ilvl w:val="0"/>
          <w:numId w:val="47"/>
        </w:numPr>
      </w:pPr>
      <w:r w:rsidRPr="009A6C54">
        <w:t>K ^TMP("SDSTATS",$J)</w:t>
      </w:r>
    </w:p>
    <w:p w14:paraId="26F260B7" w14:textId="77777777" w:rsidR="004F2458" w:rsidRPr="009A6C54" w:rsidRDefault="004F2458" w:rsidP="00BE3E49">
      <w:pPr>
        <w:pStyle w:val="BodyText"/>
        <w:numPr>
          <w:ilvl w:val="0"/>
          <w:numId w:val="47"/>
        </w:numPr>
      </w:pPr>
      <w:r w:rsidRPr="009A6C54">
        <w:lastRenderedPageBreak/>
        <w:t>S SDSTART=$$NOW^SDAMU D ADD^SDAMQ1</w:t>
      </w:r>
    </w:p>
    <w:p w14:paraId="26F260B8" w14:textId="77777777" w:rsidR="004F2458" w:rsidRPr="009A6C54" w:rsidRDefault="004F2458" w:rsidP="00BE3E49">
      <w:pPr>
        <w:pStyle w:val="BodyText"/>
        <w:numPr>
          <w:ilvl w:val="0"/>
          <w:numId w:val="47"/>
        </w:numPr>
      </w:pPr>
      <w:r w:rsidRPr="009A6C54">
        <w:t>D EN^SDAMQ3(SDBEG,SDEND)  ; appointments</w:t>
      </w:r>
    </w:p>
    <w:p w14:paraId="26F260B9" w14:textId="77777777" w:rsidR="004F2458" w:rsidRPr="009A6C54" w:rsidRDefault="004F2458" w:rsidP="00BE3E49">
      <w:pPr>
        <w:pStyle w:val="BodyText"/>
        <w:numPr>
          <w:ilvl w:val="0"/>
          <w:numId w:val="47"/>
        </w:numPr>
      </w:pPr>
      <w:r w:rsidRPr="009A6C54">
        <w:t>D EN^SDAMQ4(SDBEG,SDEND)  ; add/edits</w:t>
      </w:r>
    </w:p>
    <w:p w14:paraId="26F260BA" w14:textId="77777777" w:rsidR="004F2458" w:rsidRPr="009A6C54" w:rsidRDefault="004F2458" w:rsidP="00BE3E49">
      <w:pPr>
        <w:pStyle w:val="BodyText"/>
        <w:numPr>
          <w:ilvl w:val="0"/>
          <w:numId w:val="47"/>
        </w:numPr>
      </w:pPr>
      <w:r w:rsidRPr="009A6C54">
        <w:t>D EN^SDAMQ5(SDBEG,SDEND)  ; dispositions</w:t>
      </w:r>
    </w:p>
    <w:p w14:paraId="26F260BB" w14:textId="77777777" w:rsidR="004F2458" w:rsidRPr="009A6C54" w:rsidRDefault="004F2458" w:rsidP="00BE3E49">
      <w:pPr>
        <w:pStyle w:val="BodyText"/>
        <w:numPr>
          <w:ilvl w:val="0"/>
          <w:numId w:val="47"/>
        </w:numPr>
      </w:pPr>
      <w:r w:rsidRPr="009A6C54">
        <w:t>D EN^SDMHNS  ;High Risk Mental Health NO Show report</w:t>
      </w:r>
    </w:p>
    <w:p w14:paraId="26F260BC" w14:textId="77777777" w:rsidR="004F2458" w:rsidRPr="009A6C54" w:rsidRDefault="004F2458" w:rsidP="00BE3E49">
      <w:pPr>
        <w:pStyle w:val="BodyText"/>
        <w:numPr>
          <w:ilvl w:val="0"/>
          <w:numId w:val="47"/>
        </w:numPr>
      </w:pPr>
      <w:r w:rsidRPr="009A6C54">
        <w:t>S SDFIN=$$NOW^SDAMU D UPD^SDAMQ1(SDBEG,SDEND,SDFIN,.05)</w:t>
      </w:r>
    </w:p>
    <w:p w14:paraId="26F260BD" w14:textId="77777777" w:rsidR="004F2458" w:rsidRPr="009A6C54" w:rsidRDefault="004F2458" w:rsidP="00BE3E49">
      <w:pPr>
        <w:pStyle w:val="BodyText"/>
        <w:numPr>
          <w:ilvl w:val="0"/>
          <w:numId w:val="47"/>
        </w:numPr>
      </w:pPr>
      <w:r w:rsidRPr="009A6C54">
        <w:t>D BULL^SDAMQ1</w:t>
      </w:r>
    </w:p>
    <w:p w14:paraId="26F260BE" w14:textId="77777777" w:rsidR="00FE2CCE" w:rsidRPr="009A6C54" w:rsidRDefault="00FE2CCE" w:rsidP="0096223B">
      <w:pPr>
        <w:pStyle w:val="Heading3"/>
      </w:pPr>
      <w:bookmarkStart w:id="109" w:name="_Toc518911186"/>
      <w:r w:rsidRPr="009A6C54">
        <w:t>Patch DG*5.3*836 Routines</w:t>
      </w:r>
      <w:bookmarkEnd w:id="109"/>
    </w:p>
    <w:p w14:paraId="26F260BF" w14:textId="77777777"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14:paraId="26F260C0" w14:textId="77777777"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0C1" w14:textId="77777777" w:rsidR="00CB3967" w:rsidRPr="009A6C54" w:rsidRDefault="00CB3967" w:rsidP="00CB3967">
      <w:pPr>
        <w:pStyle w:val="BodyText"/>
      </w:pPr>
      <w:r w:rsidRPr="009A6C54">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p w14:paraId="26F260C2" w14:textId="77777777"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14:paraId="26F260C3" w14:textId="77777777"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14:paraId="26F260C4" w14:textId="77777777"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14:paraId="26F260C5" w14:textId="77777777"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14:paraId="26F260C6" w14:textId="77777777" w:rsidR="00CB3967" w:rsidRPr="009A6C54" w:rsidRDefault="00CB3967" w:rsidP="00CB3967">
      <w:pPr>
        <w:pStyle w:val="BodyText"/>
      </w:pPr>
      <w:r w:rsidRPr="009A6C54">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0C7" w14:textId="77777777" w:rsidR="00CF782B" w:rsidRPr="009A6C54" w:rsidRDefault="00CB3967" w:rsidP="00CB3967">
      <w:pPr>
        <w:pStyle w:val="BodyText"/>
      </w:pPr>
      <w:r w:rsidRPr="009A6C54">
        <w:lastRenderedPageBreak/>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14:paraId="26F260C8" w14:textId="77777777"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14:paraId="26F260C9" w14:textId="77777777" w:rsidR="00CB3967" w:rsidRPr="009A6C54" w:rsidRDefault="00CB3967" w:rsidP="00CB3967">
      <w:pPr>
        <w:pStyle w:val="BodyText"/>
      </w:pPr>
      <w:r w:rsidRPr="009A6C54">
        <w:rPr>
          <w:b/>
        </w:rPr>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14:paraId="26F260CA" w14:textId="77777777"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14:paraId="26F260CB" w14:textId="77777777"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14:paraId="26F260CC" w14:textId="77777777" w:rsidR="00801399" w:rsidRPr="009A6C54" w:rsidRDefault="00801399" w:rsidP="00801399">
      <w:pPr>
        <w:pStyle w:val="Heading3"/>
      </w:pPr>
      <w:bookmarkStart w:id="110" w:name="_Toc518911187"/>
      <w:r w:rsidRPr="009A6C54">
        <w:t xml:space="preserve">Patch </w:t>
      </w:r>
      <w:r w:rsidRPr="009A6C54">
        <w:rPr>
          <w:lang w:val="en-US"/>
        </w:rPr>
        <w:t>SD*5.3*</w:t>
      </w:r>
      <w:r w:rsidRPr="009A6C54">
        <w:t>622 Routines</w:t>
      </w:r>
      <w:bookmarkEnd w:id="110"/>
    </w:p>
    <w:p w14:paraId="26F260CD" w14:textId="77777777"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14:paraId="26F260CE" w14:textId="77777777"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14:paraId="26F260CF" w14:textId="77777777"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14:paraId="26F260D0" w14:textId="77777777"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14:paraId="26F260D1" w14:textId="77777777"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14:paraId="26F260D2" w14:textId="77777777"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14:paraId="26F260D3" w14:textId="77777777"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14:paraId="26F260D4" w14:textId="77777777" w:rsidR="00801399" w:rsidRPr="009A6C54" w:rsidRDefault="00801399" w:rsidP="00801399">
      <w:pPr>
        <w:pStyle w:val="BodyText"/>
      </w:pPr>
      <w:r w:rsidRPr="009A6C54">
        <w:rPr>
          <w:b/>
        </w:rPr>
        <w:t xml:space="preserve">D^SDM0 - </w:t>
      </w:r>
      <w:r w:rsidRPr="009A6C54">
        <w:t>This API now displays the Clinic Name with the Scheduling Grid.</w:t>
      </w:r>
    </w:p>
    <w:p w14:paraId="26F260D5" w14:textId="77777777" w:rsidR="00801399" w:rsidRPr="009A6C54" w:rsidRDefault="00801399" w:rsidP="00801399">
      <w:pPr>
        <w:pStyle w:val="BodyText"/>
      </w:pPr>
      <w:r w:rsidRPr="009A6C54">
        <w:rPr>
          <w:b/>
        </w:rPr>
        <w:lastRenderedPageBreak/>
        <w:t xml:space="preserve">LET^SDM1A - </w:t>
      </w:r>
      <w:r w:rsidRPr="009A6C54">
        <w:t>This API prints the Pre-Appointment Letter after a single appointment is scheduled if the user chooses to do so AND there is a Pre-Appointment letter assigned to the Clinic.</w:t>
      </w:r>
    </w:p>
    <w:p w14:paraId="26F260D6" w14:textId="77777777"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MultiBooking occurs and for subsequent appointments that recur either Daily or Weekly it stores Desired Date as the Appointment Date.</w:t>
      </w:r>
    </w:p>
    <w:p w14:paraId="26F260D7" w14:textId="77777777"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14:paraId="26F260D8" w14:textId="77777777" w:rsidR="00801399" w:rsidRPr="009A6C54" w:rsidRDefault="00801399" w:rsidP="00801399">
      <w:pPr>
        <w:pStyle w:val="BodyText"/>
        <w:rPr>
          <w:lang w:val="en-US"/>
        </w:rPr>
      </w:pPr>
      <w:r w:rsidRPr="009A6C54">
        <w:rPr>
          <w:b/>
        </w:rPr>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14:paraId="26F260D9" w14:textId="77777777" w:rsidR="00124533" w:rsidRPr="009A6C54" w:rsidRDefault="00124533" w:rsidP="006477A0">
      <w:pPr>
        <w:pStyle w:val="Heading3"/>
      </w:pPr>
      <w:bookmarkStart w:id="111" w:name="p20"/>
      <w:bookmarkStart w:id="112" w:name="_Toc455059102"/>
      <w:bookmarkStart w:id="113" w:name="_Toc518911188"/>
      <w:bookmarkEnd w:id="111"/>
      <w:r w:rsidRPr="009A6C54">
        <w:t>Patch DG*5.3*903 Routines</w:t>
      </w:r>
      <w:bookmarkEnd w:id="112"/>
      <w:bookmarkEnd w:id="113"/>
      <w:r w:rsidRPr="009A6C54">
        <w:t xml:space="preserve"> </w:t>
      </w:r>
    </w:p>
    <w:p w14:paraId="26F260DA" w14:textId="77777777"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14:paraId="26F260DB" w14:textId="77777777"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14:paraId="26F260DC" w14:textId="77777777"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14:paraId="26F260DD" w14:textId="77777777" w:rsidR="00124533" w:rsidRPr="009A6C54" w:rsidRDefault="00124533" w:rsidP="00124533">
      <w:pPr>
        <w:tabs>
          <w:tab w:val="left" w:pos="72"/>
        </w:tabs>
      </w:pPr>
      <w:r w:rsidRPr="009A6C54">
        <w:t>The following new routines are being added to support this patch:</w:t>
      </w:r>
    </w:p>
    <w:p w14:paraId="26F260DE" w14:textId="77777777" w:rsidR="00124533" w:rsidRPr="009A6C54" w:rsidRDefault="00124533" w:rsidP="00124533">
      <w:pPr>
        <w:numPr>
          <w:ilvl w:val="0"/>
          <w:numId w:val="55"/>
        </w:numPr>
        <w:tabs>
          <w:tab w:val="left" w:pos="72"/>
        </w:tabs>
        <w:spacing w:before="160"/>
      </w:pPr>
      <w:r w:rsidRPr="009A6C54">
        <w:t>DG903PST – Post install routine which does the following:</w:t>
      </w:r>
    </w:p>
    <w:p w14:paraId="26F260DF" w14:textId="77777777" w:rsidR="00124533" w:rsidRPr="009A6C54" w:rsidRDefault="00124533" w:rsidP="00124533">
      <w:pPr>
        <w:numPr>
          <w:ilvl w:val="1"/>
          <w:numId w:val="55"/>
        </w:numPr>
        <w:tabs>
          <w:tab w:val="left" w:pos="72"/>
        </w:tabs>
        <w:spacing w:before="160"/>
      </w:pPr>
      <w:r w:rsidRPr="009A6C54">
        <w:t>Adds entry 315 in INCONSISTENT DATA ELEMENTS file (#38.6)</w:t>
      </w:r>
    </w:p>
    <w:p w14:paraId="26F260E0" w14:textId="77777777" w:rsidR="00124533" w:rsidRPr="009A6C54" w:rsidRDefault="00124533" w:rsidP="00124533">
      <w:pPr>
        <w:numPr>
          <w:ilvl w:val="1"/>
          <w:numId w:val="55"/>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14:paraId="26F260E1" w14:textId="77777777" w:rsidR="00124533" w:rsidRPr="009A6C54" w:rsidRDefault="00124533" w:rsidP="00124533">
      <w:pPr>
        <w:numPr>
          <w:ilvl w:val="0"/>
          <w:numId w:val="55"/>
        </w:numPr>
        <w:tabs>
          <w:tab w:val="left" w:pos="72"/>
        </w:tabs>
        <w:spacing w:before="160"/>
      </w:pPr>
      <w:r w:rsidRPr="009A6C54">
        <w:t>DGMHV:</w:t>
      </w:r>
    </w:p>
    <w:p w14:paraId="26F260E2" w14:textId="77777777" w:rsidR="00124533" w:rsidRPr="009A6C54" w:rsidRDefault="00124533" w:rsidP="00124533">
      <w:pPr>
        <w:numPr>
          <w:ilvl w:val="1"/>
          <w:numId w:val="55"/>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14:paraId="26F260E3" w14:textId="77777777" w:rsidR="00124533" w:rsidRPr="009A6C54" w:rsidRDefault="00124533" w:rsidP="00124533">
      <w:pPr>
        <w:numPr>
          <w:ilvl w:val="1"/>
          <w:numId w:val="55"/>
        </w:numPr>
        <w:tabs>
          <w:tab w:val="left" w:pos="72"/>
        </w:tabs>
        <w:spacing w:before="160"/>
      </w:pPr>
      <w:r w:rsidRPr="009A6C54">
        <w:t>MAIN API – Main Entry Point for My HealtheVet socialization text/action.</w:t>
      </w:r>
    </w:p>
    <w:p w14:paraId="26F260E4" w14:textId="77777777" w:rsidR="00124533" w:rsidRPr="009A6C54" w:rsidRDefault="00124533" w:rsidP="00124533">
      <w:pPr>
        <w:numPr>
          <w:ilvl w:val="1"/>
          <w:numId w:val="55"/>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14:paraId="26F260E5" w14:textId="77777777" w:rsidR="00124533" w:rsidRPr="009A6C54" w:rsidRDefault="00124533" w:rsidP="00124533">
      <w:pPr>
        <w:numPr>
          <w:ilvl w:val="0"/>
          <w:numId w:val="55"/>
        </w:numPr>
        <w:tabs>
          <w:tab w:val="left" w:pos="72"/>
        </w:tabs>
        <w:spacing w:before="160"/>
      </w:pPr>
      <w:r w:rsidRPr="009A6C54">
        <w:t>DGMHVAC:</w:t>
      </w:r>
    </w:p>
    <w:p w14:paraId="26F260E6" w14:textId="77777777" w:rsidR="00124533" w:rsidRPr="009A6C54" w:rsidRDefault="00124533" w:rsidP="00124533">
      <w:pPr>
        <w:numPr>
          <w:ilvl w:val="1"/>
          <w:numId w:val="55"/>
        </w:numPr>
        <w:tabs>
          <w:tab w:val="left" w:pos="72"/>
        </w:tabs>
        <w:spacing w:before="160"/>
      </w:pPr>
      <w:r w:rsidRPr="009A6C54">
        <w:lastRenderedPageBreak/>
        <w:t xml:space="preserve">EN API – Entry point for My HealtheVet Engagement screen. </w:t>
      </w:r>
    </w:p>
    <w:p w14:paraId="26F260E7" w14:textId="77777777" w:rsidR="00124533" w:rsidRPr="009A6C54" w:rsidRDefault="00124533" w:rsidP="00124533">
      <w:pPr>
        <w:numPr>
          <w:ilvl w:val="1"/>
          <w:numId w:val="55"/>
        </w:numPr>
        <w:tabs>
          <w:tab w:val="left" w:pos="72"/>
        </w:tabs>
        <w:spacing w:before="160"/>
      </w:pPr>
      <w:r w:rsidRPr="009A6C54">
        <w:t>MAIN API – Main Driver for My HealtheVet Engagement</w:t>
      </w:r>
      <w:r w:rsidR="00EB5261" w:rsidRPr="009A6C54">
        <w:t xml:space="preserve"> </w:t>
      </w:r>
      <w:r w:rsidRPr="009A6C54">
        <w:t xml:space="preserve">screen. </w:t>
      </w:r>
    </w:p>
    <w:p w14:paraId="26F260E8" w14:textId="77777777" w:rsidR="00124533" w:rsidRPr="009A6C54" w:rsidRDefault="00124533" w:rsidP="00124533">
      <w:pPr>
        <w:numPr>
          <w:ilvl w:val="1"/>
          <w:numId w:val="55"/>
        </w:numPr>
        <w:tabs>
          <w:tab w:val="left" w:pos="72"/>
        </w:tabs>
        <w:spacing w:before="160"/>
      </w:pPr>
      <w:r w:rsidRPr="009A6C54">
        <w:t>ENROLLQ API – Prompt for "My HealtheVet Registered"</w:t>
      </w:r>
    </w:p>
    <w:p w14:paraId="26F260E9" w14:textId="77777777" w:rsidR="00124533" w:rsidRPr="009A6C54" w:rsidRDefault="00124533" w:rsidP="00124533">
      <w:pPr>
        <w:numPr>
          <w:ilvl w:val="1"/>
          <w:numId w:val="55"/>
        </w:numPr>
        <w:tabs>
          <w:tab w:val="left" w:pos="72"/>
        </w:tabs>
        <w:spacing w:before="160"/>
      </w:pPr>
      <w:r w:rsidRPr="009A6C54">
        <w:t>AUTHENQ API – Prompt for "My HealtheVet Authenticated"</w:t>
      </w:r>
    </w:p>
    <w:p w14:paraId="26F260EA" w14:textId="77777777" w:rsidR="00124533" w:rsidRPr="009A6C54" w:rsidRDefault="00124533" w:rsidP="00124533">
      <w:pPr>
        <w:numPr>
          <w:ilvl w:val="1"/>
          <w:numId w:val="55"/>
        </w:numPr>
        <w:tabs>
          <w:tab w:val="left" w:pos="72"/>
        </w:tabs>
        <w:spacing w:before="160"/>
      </w:pPr>
      <w:r w:rsidRPr="009A6C54">
        <w:t>OPTINQ API – Prompt for "Opted in for My HealtheVet Secure Messaging"</w:t>
      </w:r>
    </w:p>
    <w:p w14:paraId="26F260EB" w14:textId="77777777" w:rsidR="00124533" w:rsidRPr="009A6C54" w:rsidRDefault="00124533" w:rsidP="00124533">
      <w:pPr>
        <w:numPr>
          <w:ilvl w:val="1"/>
          <w:numId w:val="55"/>
        </w:numPr>
        <w:tabs>
          <w:tab w:val="left" w:pos="72"/>
        </w:tabs>
        <w:spacing w:before="160"/>
      </w:pPr>
      <w:r w:rsidRPr="009A6C54">
        <w:t>ENROLL API – My HealtheVet Register processing</w:t>
      </w:r>
    </w:p>
    <w:p w14:paraId="26F260EC" w14:textId="77777777" w:rsidR="00124533" w:rsidRPr="009A6C54" w:rsidRDefault="00124533" w:rsidP="00124533">
      <w:pPr>
        <w:numPr>
          <w:ilvl w:val="1"/>
          <w:numId w:val="55"/>
        </w:numPr>
        <w:tabs>
          <w:tab w:val="left" w:pos="72"/>
        </w:tabs>
        <w:spacing w:before="160"/>
      </w:pPr>
      <w:r w:rsidRPr="009A6C54">
        <w:t>AUTHENT API – Authenticated My HealtheVet account status processing</w:t>
      </w:r>
    </w:p>
    <w:p w14:paraId="26F260ED" w14:textId="77777777" w:rsidR="00124533" w:rsidRPr="009A6C54" w:rsidRDefault="00124533" w:rsidP="00124533">
      <w:pPr>
        <w:numPr>
          <w:ilvl w:val="1"/>
          <w:numId w:val="55"/>
        </w:numPr>
        <w:tabs>
          <w:tab w:val="left" w:pos="72"/>
        </w:tabs>
        <w:spacing w:before="160"/>
      </w:pPr>
      <w:r w:rsidRPr="009A6C54">
        <w:t>SECMSG API – Secure Messaging processing</w:t>
      </w:r>
    </w:p>
    <w:p w14:paraId="26F260EE" w14:textId="77777777" w:rsidR="00124533" w:rsidRPr="009A6C54" w:rsidRDefault="00124533" w:rsidP="00124533">
      <w:pPr>
        <w:numPr>
          <w:ilvl w:val="1"/>
          <w:numId w:val="55"/>
        </w:numPr>
        <w:tabs>
          <w:tab w:val="left" w:pos="72"/>
        </w:tabs>
        <w:spacing w:before="160"/>
      </w:pPr>
      <w:r w:rsidRPr="009A6C54">
        <w:t>MHVOK API – Check patient's MHV registration information to determine if the alert should be activated or deactivated.</w:t>
      </w:r>
    </w:p>
    <w:p w14:paraId="26F260EF" w14:textId="77777777" w:rsidR="00124533" w:rsidRPr="009A6C54" w:rsidRDefault="00124533" w:rsidP="00124533">
      <w:pPr>
        <w:numPr>
          <w:ilvl w:val="0"/>
          <w:numId w:val="55"/>
        </w:numPr>
        <w:tabs>
          <w:tab w:val="left" w:pos="72"/>
        </w:tabs>
        <w:spacing w:before="160"/>
      </w:pPr>
      <w:r w:rsidRPr="009A6C54">
        <w:t>DGMVUTL – Contains numerous APIs utilized by the other listed routines.</w:t>
      </w:r>
    </w:p>
    <w:p w14:paraId="26F260F0" w14:textId="77777777" w:rsidR="00124533" w:rsidRPr="009A6C54" w:rsidRDefault="00124533" w:rsidP="00124533">
      <w:pPr>
        <w:tabs>
          <w:tab w:val="left" w:pos="72"/>
        </w:tabs>
      </w:pPr>
      <w:r w:rsidRPr="009A6C54">
        <w:t>The following existing routines are being updated to support this patch:</w:t>
      </w:r>
    </w:p>
    <w:p w14:paraId="26F260F1" w14:textId="77777777" w:rsidR="00124533" w:rsidRPr="009A6C54" w:rsidRDefault="00124533" w:rsidP="00124533">
      <w:pPr>
        <w:numPr>
          <w:ilvl w:val="0"/>
          <w:numId w:val="55"/>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14:paraId="26F260F2" w14:textId="77777777" w:rsidR="00124533" w:rsidRPr="009A6C54" w:rsidRDefault="00124533" w:rsidP="00124533">
      <w:pPr>
        <w:numPr>
          <w:ilvl w:val="0"/>
          <w:numId w:val="55"/>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14:paraId="26F260F3" w14:textId="77777777" w:rsidR="00124533" w:rsidRPr="009A6C54" w:rsidRDefault="00124533" w:rsidP="00124533">
      <w:pPr>
        <w:numPr>
          <w:ilvl w:val="0"/>
          <w:numId w:val="55"/>
        </w:numPr>
        <w:tabs>
          <w:tab w:val="left" w:pos="72"/>
        </w:tabs>
        <w:spacing w:before="160"/>
      </w:pPr>
      <w:r w:rsidRPr="009A6C54">
        <w:t>DGPREP1 - DIREDT API – Updated to include the new “Increase Engagement in My HealtheVet” prompts to display and prompt for updates from the clerk.</w:t>
      </w:r>
    </w:p>
    <w:p w14:paraId="26F260F4" w14:textId="77777777" w:rsidR="00124533" w:rsidRPr="009A6C54" w:rsidRDefault="00124533" w:rsidP="00124533">
      <w:pPr>
        <w:numPr>
          <w:ilvl w:val="0"/>
          <w:numId w:val="55"/>
        </w:numPr>
        <w:tabs>
          <w:tab w:val="left" w:pos="72"/>
        </w:tabs>
        <w:spacing w:before="160"/>
      </w:pPr>
      <w:r w:rsidRPr="009A6C54">
        <w:t>DGRPC - EN API – Updated to include the new 315 Consistency Check for “Increase Engagement in My HealtheVet”</w:t>
      </w:r>
    </w:p>
    <w:p w14:paraId="26F260F5" w14:textId="77777777" w:rsidR="00124533" w:rsidRPr="009A6C54" w:rsidRDefault="00124533" w:rsidP="00124533">
      <w:pPr>
        <w:numPr>
          <w:ilvl w:val="0"/>
          <w:numId w:val="55"/>
        </w:numPr>
        <w:tabs>
          <w:tab w:val="left" w:pos="72"/>
        </w:tabs>
        <w:spacing w:before="160"/>
      </w:pPr>
      <w:r w:rsidRPr="009A6C54">
        <w:t>DGRPC3 – Added 315 subroutine to include the new 315 Consistency Check Editing functionality.</w:t>
      </w:r>
    </w:p>
    <w:p w14:paraId="26F260F6" w14:textId="77777777" w:rsidR="00124533" w:rsidRPr="009A6C54" w:rsidRDefault="00124533" w:rsidP="00124533">
      <w:pPr>
        <w:numPr>
          <w:ilvl w:val="0"/>
          <w:numId w:val="55"/>
        </w:numPr>
        <w:tabs>
          <w:tab w:val="left" w:pos="72"/>
        </w:tabs>
        <w:spacing w:before="160"/>
      </w:pPr>
      <w:r w:rsidRPr="009A6C54">
        <w:t>DGRPCE1– Updated to include 315 Consistency Check Editing functionality when necessary “Increase Engagement in My HealtheVet” data fields have not been updated.</w:t>
      </w:r>
    </w:p>
    <w:p w14:paraId="26F260F7" w14:textId="77777777" w:rsidR="00124533" w:rsidRPr="009A6C54" w:rsidRDefault="00124533" w:rsidP="00801399">
      <w:pPr>
        <w:pStyle w:val="BodyText"/>
        <w:rPr>
          <w:lang w:val="en-US"/>
        </w:rPr>
      </w:pPr>
    </w:p>
    <w:p w14:paraId="1A4813F2" w14:textId="62A80637" w:rsidR="003F2C56" w:rsidRPr="00D555E0" w:rsidRDefault="003F2C56" w:rsidP="003F2C56">
      <w:pPr>
        <w:pStyle w:val="Heading3"/>
        <w:spacing w:before="480"/>
      </w:pPr>
      <w:bookmarkStart w:id="114" w:name="_Patch_DG*5.3*960_Routines"/>
      <w:bookmarkStart w:id="115" w:name="_Toc518911189"/>
      <w:bookmarkEnd w:id="114"/>
      <w:r w:rsidRPr="00D555E0">
        <w:t>Patch DG*5.3*</w:t>
      </w:r>
      <w:r w:rsidRPr="00D555E0">
        <w:rPr>
          <w:lang w:val="en-US"/>
        </w:rPr>
        <w:t>9</w:t>
      </w:r>
      <w:r w:rsidRPr="00D555E0">
        <w:t>6</w:t>
      </w:r>
      <w:r w:rsidRPr="00D555E0">
        <w:rPr>
          <w:lang w:val="en-US"/>
        </w:rPr>
        <w:t>0</w:t>
      </w:r>
      <w:r w:rsidRPr="00D555E0">
        <w:t xml:space="preserve"> Routines</w:t>
      </w:r>
      <w:bookmarkEnd w:id="115"/>
    </w:p>
    <w:p w14:paraId="5A31DDCA" w14:textId="36CBC8B8" w:rsidR="003F2C56" w:rsidRPr="00D555E0" w:rsidRDefault="003F2C56" w:rsidP="003F2C56">
      <w:pPr>
        <w:pStyle w:val="BodyText"/>
        <w:spacing w:after="0"/>
        <w:rPr>
          <w:lang w:val="en-US"/>
        </w:rPr>
      </w:pPr>
      <w:r w:rsidRPr="00D555E0">
        <w:rPr>
          <w:lang w:val="en-US"/>
        </w:rPr>
        <w:t>The following</w:t>
      </w:r>
      <w:r w:rsidRPr="00D555E0">
        <w:t xml:space="preserve"> new and modified routines</w:t>
      </w:r>
      <w:r w:rsidRPr="00D555E0">
        <w:rPr>
          <w:lang w:val="en-US"/>
        </w:rPr>
        <w:t xml:space="preserve"> were exported by patch DG</w:t>
      </w:r>
      <w:r w:rsidRPr="00D555E0">
        <w:t>*5.3*</w:t>
      </w:r>
      <w:r w:rsidRPr="00D555E0">
        <w:rPr>
          <w:lang w:val="en-US"/>
        </w:rPr>
        <w:t>960 –</w:t>
      </w:r>
      <w:r w:rsidRPr="00D555E0">
        <w:t xml:space="preserve"> </w:t>
      </w:r>
      <w:r w:rsidRPr="00D555E0">
        <w:rPr>
          <w:lang w:val="en-US"/>
        </w:rPr>
        <w:t xml:space="preserve">PATIENT RECORD FLAG REPORTS. </w:t>
      </w:r>
      <w:r w:rsidRPr="00D555E0">
        <w:t xml:space="preserve">Not all </w:t>
      </w:r>
      <w:r w:rsidRPr="00D555E0">
        <w:rPr>
          <w:lang w:val="en-US"/>
        </w:rPr>
        <w:t xml:space="preserve">routines </w:t>
      </w:r>
      <w:r w:rsidRPr="00D555E0">
        <w:t xml:space="preserve">can or should be used. Please refer to the outstanding Integration Agreement before attempting to </w:t>
      </w:r>
      <w:r w:rsidRPr="00D555E0">
        <w:rPr>
          <w:lang w:val="en-US"/>
        </w:rPr>
        <w:t>use</w:t>
      </w:r>
      <w:r w:rsidRPr="00D555E0">
        <w:t xml:space="preserve"> these</w:t>
      </w:r>
      <w:r w:rsidRPr="00D555E0">
        <w:rPr>
          <w:lang w:val="en-US"/>
        </w:rPr>
        <w:t xml:space="preserve"> routines:</w:t>
      </w:r>
    </w:p>
    <w:p w14:paraId="46167509" w14:textId="2ABA6254" w:rsidR="003F2C56" w:rsidRPr="00D555E0" w:rsidRDefault="00562BED">
      <w:pPr>
        <w:pStyle w:val="Caption"/>
        <w:rPr>
          <w:sz w:val="22"/>
          <w:szCs w:val="22"/>
          <w:lang w:val="en-US"/>
        </w:rPr>
      </w:pPr>
      <w:bookmarkStart w:id="116" w:name="_Toc517426415"/>
      <w:r w:rsidRPr="00D555E0">
        <w:t xml:space="preserve">Table </w:t>
      </w:r>
      <w:r w:rsidRPr="00D555E0">
        <w:fldChar w:fldCharType="begin"/>
      </w:r>
      <w:r w:rsidRPr="00D555E0">
        <w:instrText xml:space="preserve"> SEQ Table \* ARABIC </w:instrText>
      </w:r>
      <w:r w:rsidRPr="00D555E0">
        <w:fldChar w:fldCharType="separate"/>
      </w:r>
      <w:r w:rsidR="00D555E0">
        <w:rPr>
          <w:noProof/>
        </w:rPr>
        <w:t>11</w:t>
      </w:r>
      <w:r w:rsidRPr="00D555E0">
        <w:fldChar w:fldCharType="end"/>
      </w:r>
      <w:r w:rsidRPr="00D555E0">
        <w:t xml:space="preserve"> </w:t>
      </w:r>
      <w:r w:rsidRPr="00D555E0">
        <w:rPr>
          <w:sz w:val="22"/>
          <w:szCs w:val="22"/>
          <w:lang w:val="en-US"/>
        </w:rPr>
        <w:t>: Patch DG*5.3*960 Routines</w:t>
      </w:r>
      <w:bookmarkEnd w:id="116"/>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F2C56" w:rsidRPr="00D555E0" w14:paraId="7CFE5F62" w14:textId="77777777" w:rsidTr="006C2E74">
        <w:trPr>
          <w:tblHeader/>
        </w:trPr>
        <w:tc>
          <w:tcPr>
            <w:tcW w:w="4788" w:type="dxa"/>
            <w:shd w:val="clear" w:color="auto" w:fill="BFBFBF"/>
          </w:tcPr>
          <w:p w14:paraId="6694AE43" w14:textId="77777777" w:rsidR="003F2C56" w:rsidRPr="00D555E0" w:rsidRDefault="003F2C56" w:rsidP="006C2E74">
            <w:pPr>
              <w:pStyle w:val="TableHeading"/>
            </w:pPr>
            <w:r w:rsidRPr="00D555E0">
              <w:t>NEW DG ROUTINES</w:t>
            </w:r>
          </w:p>
        </w:tc>
        <w:tc>
          <w:tcPr>
            <w:tcW w:w="4788" w:type="dxa"/>
            <w:shd w:val="clear" w:color="auto" w:fill="BFBFBF"/>
          </w:tcPr>
          <w:p w14:paraId="70EE31EE" w14:textId="77777777" w:rsidR="003F2C56" w:rsidRPr="00D555E0" w:rsidRDefault="003F2C56" w:rsidP="006C2E74">
            <w:pPr>
              <w:pStyle w:val="TableHeading"/>
            </w:pPr>
            <w:r w:rsidRPr="00D555E0">
              <w:t>MODIFIED DG ROUTINES</w:t>
            </w:r>
          </w:p>
        </w:tc>
      </w:tr>
      <w:tr w:rsidR="003F2C56" w:rsidRPr="00D555E0" w14:paraId="6F7429FC" w14:textId="77777777" w:rsidTr="006C2E74">
        <w:tc>
          <w:tcPr>
            <w:tcW w:w="4788" w:type="dxa"/>
          </w:tcPr>
          <w:p w14:paraId="459E3068" w14:textId="61F4EA5F" w:rsidR="003F2C56" w:rsidRPr="00D555E0" w:rsidRDefault="003F2C56" w:rsidP="006C2E74">
            <w:pPr>
              <w:pStyle w:val="TableText"/>
            </w:pPr>
            <w:r w:rsidRPr="00D555E0">
              <w:t>DGPFAAH2</w:t>
            </w:r>
          </w:p>
        </w:tc>
        <w:tc>
          <w:tcPr>
            <w:tcW w:w="4788" w:type="dxa"/>
          </w:tcPr>
          <w:p w14:paraId="60B3DEB8" w14:textId="62516C5E" w:rsidR="003F2C56" w:rsidRPr="00D555E0" w:rsidRDefault="003F2C56" w:rsidP="006C2E74">
            <w:pPr>
              <w:pStyle w:val="TableText"/>
              <w:rPr>
                <w:szCs w:val="24"/>
                <w:lang w:val="en-US"/>
              </w:rPr>
            </w:pPr>
            <w:r w:rsidRPr="00D555E0">
              <w:rPr>
                <w:szCs w:val="24"/>
              </w:rPr>
              <w:t>DGPFLMT</w:t>
            </w:r>
          </w:p>
        </w:tc>
      </w:tr>
      <w:tr w:rsidR="003F2C56" w:rsidRPr="00D555E0" w14:paraId="1DD5E909" w14:textId="77777777" w:rsidTr="006C2E74">
        <w:tc>
          <w:tcPr>
            <w:tcW w:w="4788" w:type="dxa"/>
          </w:tcPr>
          <w:p w14:paraId="0F616479" w14:textId="08EBAE57" w:rsidR="003F2C56" w:rsidRPr="00D555E0" w:rsidRDefault="003F2C56" w:rsidP="006C2E74">
            <w:pPr>
              <w:pStyle w:val="TableText"/>
            </w:pPr>
            <w:r w:rsidRPr="00D555E0">
              <w:lastRenderedPageBreak/>
              <w:t>DGPFUT63</w:t>
            </w:r>
          </w:p>
        </w:tc>
        <w:tc>
          <w:tcPr>
            <w:tcW w:w="4788" w:type="dxa"/>
          </w:tcPr>
          <w:p w14:paraId="26582025" w14:textId="523D32FD" w:rsidR="003F2C56" w:rsidRPr="00D555E0" w:rsidRDefault="003F2C56" w:rsidP="006C2E74">
            <w:pPr>
              <w:pStyle w:val="TableText"/>
              <w:rPr>
                <w:szCs w:val="24"/>
              </w:rPr>
            </w:pPr>
            <w:r w:rsidRPr="00D555E0">
              <w:rPr>
                <w:szCs w:val="24"/>
              </w:rPr>
              <w:t>DGPFLMT1</w:t>
            </w:r>
          </w:p>
        </w:tc>
      </w:tr>
      <w:tr w:rsidR="003F2C56" w:rsidRPr="00D555E0" w14:paraId="27B93B44" w14:textId="77777777" w:rsidTr="006C2E74">
        <w:tc>
          <w:tcPr>
            <w:tcW w:w="4788" w:type="dxa"/>
          </w:tcPr>
          <w:p w14:paraId="3ED8CFDD" w14:textId="767EF7A6" w:rsidR="003F2C56" w:rsidRPr="00D555E0" w:rsidRDefault="003F2C56" w:rsidP="006C2E74">
            <w:pPr>
              <w:pStyle w:val="TableText"/>
            </w:pPr>
            <w:r w:rsidRPr="00D555E0">
              <w:t>DGPFUT7</w:t>
            </w:r>
          </w:p>
        </w:tc>
        <w:tc>
          <w:tcPr>
            <w:tcW w:w="4788" w:type="dxa"/>
          </w:tcPr>
          <w:p w14:paraId="1EAB2BBA" w14:textId="31731EC7" w:rsidR="003F2C56" w:rsidRPr="00D555E0" w:rsidRDefault="003F2C56" w:rsidP="006C2E74">
            <w:pPr>
              <w:pStyle w:val="TableText"/>
              <w:rPr>
                <w:szCs w:val="24"/>
              </w:rPr>
            </w:pPr>
            <w:r w:rsidRPr="00D555E0">
              <w:rPr>
                <w:szCs w:val="24"/>
              </w:rPr>
              <w:t>DGPFRAL</w:t>
            </w:r>
          </w:p>
        </w:tc>
      </w:tr>
      <w:tr w:rsidR="003F2C56" w:rsidRPr="00D555E0" w14:paraId="3A8BC71B" w14:textId="77777777" w:rsidTr="006C2E74">
        <w:tc>
          <w:tcPr>
            <w:tcW w:w="4788" w:type="dxa"/>
          </w:tcPr>
          <w:p w14:paraId="38C6FE6B" w14:textId="77777777" w:rsidR="003F2C56" w:rsidRPr="00D555E0" w:rsidRDefault="003F2C56" w:rsidP="006C2E74">
            <w:pPr>
              <w:pStyle w:val="TableText"/>
            </w:pPr>
          </w:p>
        </w:tc>
        <w:tc>
          <w:tcPr>
            <w:tcW w:w="4788" w:type="dxa"/>
          </w:tcPr>
          <w:p w14:paraId="451B11EF" w14:textId="1BA2051D" w:rsidR="003F2C56" w:rsidRPr="00D555E0" w:rsidRDefault="003F2C56" w:rsidP="006C2E74">
            <w:pPr>
              <w:pStyle w:val="TableText"/>
              <w:rPr>
                <w:szCs w:val="24"/>
              </w:rPr>
            </w:pPr>
            <w:r w:rsidRPr="00D555E0">
              <w:rPr>
                <w:szCs w:val="24"/>
              </w:rPr>
              <w:t>DGPFRAL1</w:t>
            </w:r>
          </w:p>
        </w:tc>
      </w:tr>
      <w:tr w:rsidR="003F2C56" w:rsidRPr="00D555E0" w14:paraId="45DC8C05" w14:textId="77777777" w:rsidTr="006C2E74">
        <w:tc>
          <w:tcPr>
            <w:tcW w:w="4788" w:type="dxa"/>
          </w:tcPr>
          <w:p w14:paraId="451D55B6" w14:textId="77777777" w:rsidR="003F2C56" w:rsidRPr="00D555E0" w:rsidRDefault="003F2C56" w:rsidP="006C2E74">
            <w:pPr>
              <w:pStyle w:val="TableText"/>
            </w:pPr>
          </w:p>
        </w:tc>
        <w:tc>
          <w:tcPr>
            <w:tcW w:w="4788" w:type="dxa"/>
          </w:tcPr>
          <w:p w14:paraId="116E0C5A" w14:textId="12A9B80F" w:rsidR="003F2C56" w:rsidRPr="00D555E0" w:rsidRDefault="003F2C56" w:rsidP="006C2E74">
            <w:pPr>
              <w:pStyle w:val="TableText"/>
              <w:rPr>
                <w:szCs w:val="24"/>
              </w:rPr>
            </w:pPr>
            <w:r w:rsidRPr="00D555E0">
              <w:rPr>
                <w:szCs w:val="24"/>
              </w:rPr>
              <w:t>DGPFRFA</w:t>
            </w:r>
          </w:p>
        </w:tc>
      </w:tr>
      <w:tr w:rsidR="003F2C56" w:rsidRPr="00D555E0" w14:paraId="52964080" w14:textId="77777777" w:rsidTr="006C2E74">
        <w:tc>
          <w:tcPr>
            <w:tcW w:w="4788" w:type="dxa"/>
          </w:tcPr>
          <w:p w14:paraId="1CF2F83C" w14:textId="77777777" w:rsidR="003F2C56" w:rsidRPr="00D555E0" w:rsidRDefault="003F2C56" w:rsidP="006C2E74">
            <w:pPr>
              <w:pStyle w:val="TableText"/>
            </w:pPr>
          </w:p>
        </w:tc>
        <w:tc>
          <w:tcPr>
            <w:tcW w:w="4788" w:type="dxa"/>
          </w:tcPr>
          <w:p w14:paraId="3029E72C" w14:textId="72DC7713" w:rsidR="003F2C56" w:rsidRPr="00D555E0" w:rsidRDefault="003F2C56" w:rsidP="006C2E74">
            <w:pPr>
              <w:pStyle w:val="TableText"/>
              <w:rPr>
                <w:szCs w:val="24"/>
              </w:rPr>
            </w:pPr>
            <w:r w:rsidRPr="00D555E0">
              <w:rPr>
                <w:szCs w:val="24"/>
              </w:rPr>
              <w:t>DGPFRFA1</w:t>
            </w:r>
          </w:p>
        </w:tc>
      </w:tr>
    </w:tbl>
    <w:p w14:paraId="26F260F8" w14:textId="77777777" w:rsidR="001B2103" w:rsidRPr="00D555E0" w:rsidRDefault="001B2103" w:rsidP="00585118">
      <w:pPr>
        <w:pStyle w:val="BodyText"/>
        <w:sectPr w:rsidR="001B2103" w:rsidRPr="00D555E0" w:rsidSect="00414165">
          <w:headerReference w:type="even" r:id="rId26"/>
          <w:headerReference w:type="default" r:id="rId27"/>
          <w:headerReference w:type="first" r:id="rId28"/>
          <w:pgSz w:w="12240" w:h="15840" w:code="1"/>
          <w:pgMar w:top="1440" w:right="1440" w:bottom="1440" w:left="1440" w:header="720" w:footer="720" w:gutter="0"/>
          <w:cols w:space="720"/>
          <w:titlePg/>
          <w:docGrid w:linePitch="360"/>
        </w:sectPr>
      </w:pPr>
    </w:p>
    <w:p w14:paraId="26F260F9" w14:textId="77777777" w:rsidR="001C5CF1" w:rsidRPr="00D555E0" w:rsidRDefault="00FE1643" w:rsidP="00101FB2">
      <w:pPr>
        <w:pStyle w:val="Heading1"/>
        <w:rPr>
          <w:lang w:val="en-US"/>
        </w:rPr>
      </w:pPr>
      <w:bookmarkStart w:id="117" w:name="_Toc518911190"/>
      <w:r w:rsidRPr="00D555E0">
        <w:lastRenderedPageBreak/>
        <w:t>Files</w:t>
      </w:r>
      <w:bookmarkEnd w:id="117"/>
    </w:p>
    <w:p w14:paraId="26F260FA" w14:textId="77777777"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14:paraId="26F260FB" w14:textId="77777777" w:rsidR="00FE1643" w:rsidRPr="009A6C54" w:rsidRDefault="00FE1643" w:rsidP="008B3AB3">
      <w:pPr>
        <w:pStyle w:val="Heading2"/>
      </w:pPr>
      <w:bookmarkStart w:id="118" w:name="_Toc518911191"/>
      <w:r w:rsidRPr="009A6C54">
        <w:t>Globals and Files</w:t>
      </w:r>
      <w:bookmarkEnd w:id="118"/>
    </w:p>
    <w:p w14:paraId="26F260FC" w14:textId="77777777" w:rsidR="00FE1643" w:rsidRPr="009A6C54" w:rsidRDefault="00FE1643" w:rsidP="00813717">
      <w:pPr>
        <w:pStyle w:val="BodyText"/>
      </w:pPr>
      <w:r w:rsidRPr="009A6C54">
        <w:t>The main globals used in the PIMS package are ^DG, ^DPT, ^DGPM, ^SC, and ^SCE.</w:t>
      </w:r>
    </w:p>
    <w:p w14:paraId="26F260FD" w14:textId="77777777" w:rsidR="00FE1643" w:rsidRPr="009A6C54" w:rsidRDefault="00FE1643" w:rsidP="00813717">
      <w:pPr>
        <w:pStyle w:val="BodyText"/>
      </w:pPr>
      <w:r w:rsidRPr="009A6C54">
        <w:t>The main files are PATIENT, PATIENT MOVEMENT, MAS MOVEMENT TYPE, PTF, CENSUS, WARD LOCATION, and HOSPITAL LOCATION.</w:t>
      </w:r>
    </w:p>
    <w:p w14:paraId="26F260FE" w14:textId="77777777" w:rsidR="00FE1643" w:rsidRPr="009A6C54" w:rsidRDefault="00FE1643" w:rsidP="00813717">
      <w:pPr>
        <w:pStyle w:val="BodyText"/>
      </w:pPr>
      <w:r w:rsidRPr="009A6C54">
        <w:t xml:space="preserve">The PIMS Package also uses globals ^DGSL, ^DGIN, ^DGS, ^DGAM, ^DGCPT, ^DGICD9, ^DGWAIT, ^DGPR, ^DGMT, ^DGPT, ^DGM, </w:t>
      </w:r>
      <w:bookmarkStart w:id="119" w:name="p22"/>
      <w:bookmarkEnd w:id="119"/>
      <w:r w:rsidR="000506D3" w:rsidRPr="009A6C54">
        <w:t>^</w:t>
      </w:r>
      <w:r w:rsidR="000506D3" w:rsidRPr="009A6C54">
        <w:rPr>
          <w:lang w:val="en-US"/>
        </w:rPr>
        <w:t>DGMHV,</w:t>
      </w:r>
      <w:r w:rsidRPr="009A6C54">
        <w:t>^DGNT, ^DGP, ^DGPF, ^DGQE, ^ICPT, ^VA, ^VAS, ^VAT, ^DIC, ^SCPT, ^SCTM, ^SDASF, ^SDASE, ^SDV, ^SD, ^SDD.</w:t>
      </w:r>
    </w:p>
    <w:p w14:paraId="26F260FF" w14:textId="77777777" w:rsidR="00FE1643" w:rsidRPr="009A6C54" w:rsidRDefault="0030403B" w:rsidP="00813717">
      <w:pPr>
        <w:pStyle w:val="BodyText"/>
      </w:pPr>
      <w:r w:rsidRPr="009A6C54">
        <w:t>Journaling</w:t>
      </w:r>
      <w:r w:rsidR="00FE1643" w:rsidRPr="009A6C54">
        <w:t xml:space="preserve"> of the following globals is mandatory:  ^DPT, ^DGEN, ^DGPT, ^DGPM, ^SDV, ^SC, ^SCE, ^SCTM, ^SDD.</w:t>
      </w:r>
    </w:p>
    <w:p w14:paraId="26F26100" w14:textId="77777777" w:rsidR="00FE1643" w:rsidRPr="009A6C54" w:rsidRDefault="0030403B" w:rsidP="00813717">
      <w:pPr>
        <w:pStyle w:val="BodyText"/>
      </w:pPr>
      <w:r w:rsidRPr="009A6C54">
        <w:t>Journaling</w:t>
      </w:r>
      <w:r w:rsidR="00FE1643" w:rsidRPr="009A6C54">
        <w:t xml:space="preserve"> of the following globals is optional:  ^DGS, ^DG.</w:t>
      </w:r>
    </w:p>
    <w:p w14:paraId="26F26101" w14:textId="77777777" w:rsidR="00FE1643" w:rsidRPr="009A6C54" w:rsidRDefault="0030403B" w:rsidP="00813717">
      <w:pPr>
        <w:pStyle w:val="BodyText"/>
      </w:pPr>
      <w:r w:rsidRPr="009A6C54">
        <w:t>Journaling</w:t>
      </w:r>
      <w:r w:rsidR="00FE1643" w:rsidRPr="009A6C54">
        <w:t xml:space="preserve"> of the following global is recommended:  ^DGPF.</w:t>
      </w:r>
    </w:p>
    <w:p w14:paraId="26F26102" w14:textId="77777777" w:rsidR="00FE1643" w:rsidRPr="009A6C54" w:rsidRDefault="00FE1643" w:rsidP="008B3AB3">
      <w:pPr>
        <w:pStyle w:val="Heading2"/>
      </w:pPr>
      <w:bookmarkStart w:id="120" w:name="_Toc518911192"/>
      <w:r w:rsidRPr="009A6C54">
        <w:t>File List</w:t>
      </w:r>
      <w:bookmarkEnd w:id="120"/>
    </w:p>
    <w:p w14:paraId="26F26103" w14:textId="3FEB50CF" w:rsidR="00660CA9" w:rsidRPr="009A6C54" w:rsidRDefault="00660CA9" w:rsidP="00741C15">
      <w:pPr>
        <w:pStyle w:val="Caption"/>
        <w:rPr>
          <w:lang w:val="en-US"/>
        </w:rPr>
      </w:pPr>
      <w:bookmarkStart w:id="121" w:name="_Toc517426416"/>
      <w:r w:rsidRPr="009A6C54">
        <w:t xml:space="preserve">Table </w:t>
      </w:r>
      <w:r w:rsidR="007E52CE">
        <w:fldChar w:fldCharType="begin"/>
      </w:r>
      <w:r w:rsidR="007E52CE">
        <w:instrText xml:space="preserve"> SEQ Table \* ARABIC </w:instrText>
      </w:r>
      <w:r w:rsidR="007E52CE">
        <w:fldChar w:fldCharType="separate"/>
      </w:r>
      <w:r w:rsidR="00D555E0">
        <w:rPr>
          <w:noProof/>
        </w:rPr>
        <w:t>12</w:t>
      </w:r>
      <w:r w:rsidR="007E52CE">
        <w:rPr>
          <w:noProof/>
        </w:rPr>
        <w:fldChar w:fldCharType="end"/>
      </w:r>
      <w:r w:rsidRPr="009A6C54">
        <w:rPr>
          <w:lang w:val="en-US"/>
        </w:rPr>
        <w:t>: File List</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4374"/>
        <w:gridCol w:w="2935"/>
      </w:tblGrid>
      <w:tr w:rsidR="00FE1643" w:rsidRPr="009A6C54" w14:paraId="26F26107" w14:textId="77777777" w:rsidTr="00446E0C">
        <w:trPr>
          <w:tblHeader/>
        </w:trPr>
        <w:tc>
          <w:tcPr>
            <w:tcW w:w="2088" w:type="dxa"/>
            <w:shd w:val="clear" w:color="auto" w:fill="BFBFBF"/>
          </w:tcPr>
          <w:p w14:paraId="26F26104" w14:textId="77777777" w:rsidR="00FE1643" w:rsidRPr="009A6C54" w:rsidRDefault="00FE1643" w:rsidP="00A43931">
            <w:pPr>
              <w:pStyle w:val="TableHeading"/>
            </w:pPr>
            <w:bookmarkStart w:id="122" w:name="ColumnTitle_11"/>
            <w:bookmarkEnd w:id="122"/>
            <w:r w:rsidRPr="009A6C54">
              <w:t>FILE NUMBER</w:t>
            </w:r>
          </w:p>
        </w:tc>
        <w:tc>
          <w:tcPr>
            <w:tcW w:w="4500" w:type="dxa"/>
            <w:shd w:val="clear" w:color="auto" w:fill="BFBFBF"/>
          </w:tcPr>
          <w:p w14:paraId="26F26105" w14:textId="77777777" w:rsidR="00FE1643" w:rsidRPr="009A6C54" w:rsidRDefault="00FE1643" w:rsidP="00A43931">
            <w:pPr>
              <w:pStyle w:val="TableHeading"/>
            </w:pPr>
            <w:r w:rsidRPr="009A6C54">
              <w:t>FILE NAME</w:t>
            </w:r>
          </w:p>
        </w:tc>
        <w:tc>
          <w:tcPr>
            <w:tcW w:w="2988" w:type="dxa"/>
            <w:shd w:val="clear" w:color="auto" w:fill="BFBFBF"/>
          </w:tcPr>
          <w:p w14:paraId="26F26106" w14:textId="77777777" w:rsidR="00FE1643" w:rsidRPr="009A6C54" w:rsidRDefault="00FE1643" w:rsidP="00A43931">
            <w:pPr>
              <w:pStyle w:val="TableHeading"/>
            </w:pPr>
            <w:r w:rsidRPr="009A6C54">
              <w:t>GLOBAL</w:t>
            </w:r>
          </w:p>
        </w:tc>
      </w:tr>
      <w:tr w:rsidR="00FE1643" w:rsidRPr="009A6C54" w14:paraId="26F2610B" w14:textId="77777777" w:rsidTr="006665B6">
        <w:tc>
          <w:tcPr>
            <w:tcW w:w="2088" w:type="dxa"/>
            <w:shd w:val="clear" w:color="auto" w:fill="auto"/>
          </w:tcPr>
          <w:p w14:paraId="26F26108" w14:textId="77777777" w:rsidR="00FE1643" w:rsidRPr="009A6C54" w:rsidRDefault="00FE1643" w:rsidP="00552B13">
            <w:pPr>
              <w:pStyle w:val="TableText"/>
            </w:pPr>
            <w:r w:rsidRPr="009A6C54">
              <w:t>2</w:t>
            </w:r>
          </w:p>
        </w:tc>
        <w:tc>
          <w:tcPr>
            <w:tcW w:w="4500" w:type="dxa"/>
            <w:shd w:val="clear" w:color="auto" w:fill="auto"/>
          </w:tcPr>
          <w:p w14:paraId="26F26109" w14:textId="77777777" w:rsidR="00FE1643" w:rsidRPr="009A6C54" w:rsidRDefault="00FE1643" w:rsidP="00552B13">
            <w:pPr>
              <w:pStyle w:val="TableText"/>
            </w:pPr>
            <w:r w:rsidRPr="009A6C54">
              <w:t>PATIENT</w:t>
            </w:r>
          </w:p>
        </w:tc>
        <w:tc>
          <w:tcPr>
            <w:tcW w:w="2988" w:type="dxa"/>
            <w:shd w:val="clear" w:color="auto" w:fill="auto"/>
          </w:tcPr>
          <w:p w14:paraId="26F2610A" w14:textId="77777777" w:rsidR="00FE1643" w:rsidRPr="009A6C54" w:rsidRDefault="00FE1643" w:rsidP="00552B13">
            <w:pPr>
              <w:pStyle w:val="TableText"/>
            </w:pPr>
            <w:r w:rsidRPr="009A6C54">
              <w:t>^DPT(</w:t>
            </w:r>
          </w:p>
        </w:tc>
      </w:tr>
      <w:tr w:rsidR="00FE1643" w:rsidRPr="009A6C54" w14:paraId="26F2610F" w14:textId="77777777" w:rsidTr="006665B6">
        <w:tc>
          <w:tcPr>
            <w:tcW w:w="2088" w:type="dxa"/>
            <w:shd w:val="clear" w:color="auto" w:fill="auto"/>
          </w:tcPr>
          <w:p w14:paraId="26F2610C" w14:textId="77777777" w:rsidR="00FE1643" w:rsidRPr="009A6C54" w:rsidRDefault="00FE1643" w:rsidP="00552B13">
            <w:pPr>
              <w:pStyle w:val="TableText"/>
            </w:pPr>
            <w:r w:rsidRPr="009A6C54">
              <w:t>5</w:t>
            </w:r>
          </w:p>
        </w:tc>
        <w:tc>
          <w:tcPr>
            <w:tcW w:w="4500" w:type="dxa"/>
            <w:shd w:val="clear" w:color="auto" w:fill="auto"/>
          </w:tcPr>
          <w:p w14:paraId="26F2610D" w14:textId="77777777" w:rsidR="00FE1643" w:rsidRPr="009A6C54" w:rsidRDefault="00FE1643" w:rsidP="00552B13">
            <w:pPr>
              <w:pStyle w:val="TableText"/>
            </w:pPr>
            <w:r w:rsidRPr="009A6C54">
              <w:t>STATE</w:t>
            </w:r>
          </w:p>
        </w:tc>
        <w:tc>
          <w:tcPr>
            <w:tcW w:w="2988" w:type="dxa"/>
            <w:shd w:val="clear" w:color="auto" w:fill="auto"/>
          </w:tcPr>
          <w:p w14:paraId="26F2610E" w14:textId="77777777" w:rsidR="00FE1643" w:rsidRPr="009A6C54" w:rsidRDefault="00FE1643" w:rsidP="00552B13">
            <w:pPr>
              <w:pStyle w:val="TableText"/>
            </w:pPr>
            <w:r w:rsidRPr="009A6C54">
              <w:t>^DIC(5,</w:t>
            </w:r>
          </w:p>
        </w:tc>
      </w:tr>
      <w:tr w:rsidR="00FE1643" w:rsidRPr="009A6C54" w14:paraId="26F26113" w14:textId="77777777" w:rsidTr="006665B6">
        <w:tc>
          <w:tcPr>
            <w:tcW w:w="2088" w:type="dxa"/>
            <w:shd w:val="clear" w:color="auto" w:fill="auto"/>
          </w:tcPr>
          <w:p w14:paraId="26F26110" w14:textId="77777777" w:rsidR="00FE1643" w:rsidRPr="009A6C54" w:rsidRDefault="00FE1643" w:rsidP="00552B13">
            <w:pPr>
              <w:pStyle w:val="TableText"/>
            </w:pPr>
            <w:r w:rsidRPr="009A6C54">
              <w:t>8</w:t>
            </w:r>
          </w:p>
        </w:tc>
        <w:tc>
          <w:tcPr>
            <w:tcW w:w="4500" w:type="dxa"/>
            <w:shd w:val="clear" w:color="auto" w:fill="auto"/>
          </w:tcPr>
          <w:p w14:paraId="26F26111" w14:textId="77777777" w:rsidR="00FE1643" w:rsidRPr="009A6C54" w:rsidRDefault="00FE1643" w:rsidP="00552B13">
            <w:pPr>
              <w:pStyle w:val="TableText"/>
            </w:pPr>
            <w:r w:rsidRPr="009A6C54">
              <w:t>ELIGIBILITY CODE</w:t>
            </w:r>
          </w:p>
        </w:tc>
        <w:tc>
          <w:tcPr>
            <w:tcW w:w="2988" w:type="dxa"/>
            <w:shd w:val="clear" w:color="auto" w:fill="auto"/>
          </w:tcPr>
          <w:p w14:paraId="26F26112" w14:textId="77777777" w:rsidR="00FE1643" w:rsidRPr="009A6C54" w:rsidRDefault="00FE1643" w:rsidP="00552B13">
            <w:pPr>
              <w:pStyle w:val="TableText"/>
            </w:pPr>
            <w:r w:rsidRPr="009A6C54">
              <w:t>^DIC(8,</w:t>
            </w:r>
          </w:p>
        </w:tc>
      </w:tr>
      <w:tr w:rsidR="00FE1643" w:rsidRPr="009A6C54" w14:paraId="26F26117" w14:textId="77777777" w:rsidTr="006665B6">
        <w:tc>
          <w:tcPr>
            <w:tcW w:w="2088" w:type="dxa"/>
            <w:shd w:val="clear" w:color="auto" w:fill="auto"/>
          </w:tcPr>
          <w:p w14:paraId="26F26114" w14:textId="77777777" w:rsidR="00FE1643" w:rsidRPr="009A6C54" w:rsidRDefault="00FE1643" w:rsidP="00552B13">
            <w:pPr>
              <w:pStyle w:val="TableText"/>
            </w:pPr>
            <w:r w:rsidRPr="009A6C54">
              <w:t>8.1**</w:t>
            </w:r>
          </w:p>
        </w:tc>
        <w:tc>
          <w:tcPr>
            <w:tcW w:w="4500" w:type="dxa"/>
            <w:shd w:val="clear" w:color="auto" w:fill="auto"/>
          </w:tcPr>
          <w:p w14:paraId="26F26115" w14:textId="77777777" w:rsidR="00FE1643" w:rsidRPr="009A6C54" w:rsidRDefault="00FE1643" w:rsidP="00552B13">
            <w:pPr>
              <w:pStyle w:val="TableText"/>
            </w:pPr>
            <w:r w:rsidRPr="009A6C54">
              <w:t>MAS ELIGIBILITY CODE</w:t>
            </w:r>
          </w:p>
        </w:tc>
        <w:tc>
          <w:tcPr>
            <w:tcW w:w="2988" w:type="dxa"/>
            <w:shd w:val="clear" w:color="auto" w:fill="auto"/>
          </w:tcPr>
          <w:p w14:paraId="26F26116" w14:textId="77777777" w:rsidR="00FE1643" w:rsidRPr="009A6C54" w:rsidRDefault="00FE1643" w:rsidP="00552B13">
            <w:pPr>
              <w:pStyle w:val="TableText"/>
            </w:pPr>
            <w:r w:rsidRPr="009A6C54">
              <w:t>^DIC(8.1,</w:t>
            </w:r>
          </w:p>
        </w:tc>
      </w:tr>
      <w:tr w:rsidR="00FE1643" w:rsidRPr="009A6C54" w14:paraId="26F2611B" w14:textId="77777777" w:rsidTr="006665B6">
        <w:tc>
          <w:tcPr>
            <w:tcW w:w="2088" w:type="dxa"/>
            <w:shd w:val="clear" w:color="auto" w:fill="auto"/>
          </w:tcPr>
          <w:p w14:paraId="26F26118" w14:textId="77777777" w:rsidR="00FE1643" w:rsidRPr="009A6C54" w:rsidRDefault="00FE1643" w:rsidP="00552B13">
            <w:pPr>
              <w:pStyle w:val="TableText"/>
            </w:pPr>
            <w:r w:rsidRPr="009A6C54">
              <w:t>8.2*</w:t>
            </w:r>
          </w:p>
        </w:tc>
        <w:tc>
          <w:tcPr>
            <w:tcW w:w="4500" w:type="dxa"/>
            <w:shd w:val="clear" w:color="auto" w:fill="auto"/>
          </w:tcPr>
          <w:p w14:paraId="26F26119" w14:textId="77777777" w:rsidR="00FE1643" w:rsidRPr="009A6C54" w:rsidRDefault="00FE1643" w:rsidP="00552B13">
            <w:pPr>
              <w:pStyle w:val="TableText"/>
            </w:pPr>
            <w:r w:rsidRPr="009A6C54">
              <w:t>IDENTIFICATION FORMAT</w:t>
            </w:r>
          </w:p>
        </w:tc>
        <w:tc>
          <w:tcPr>
            <w:tcW w:w="2988" w:type="dxa"/>
            <w:shd w:val="clear" w:color="auto" w:fill="auto"/>
          </w:tcPr>
          <w:p w14:paraId="26F2611A" w14:textId="77777777" w:rsidR="00FE1643" w:rsidRPr="009A6C54" w:rsidRDefault="00FE1643" w:rsidP="00552B13">
            <w:pPr>
              <w:pStyle w:val="TableText"/>
            </w:pPr>
            <w:r w:rsidRPr="009A6C54">
              <w:t>^DIC(8.2,</w:t>
            </w:r>
          </w:p>
        </w:tc>
      </w:tr>
      <w:tr w:rsidR="00FE1643" w:rsidRPr="009A6C54" w14:paraId="26F2611F" w14:textId="77777777" w:rsidTr="006665B6">
        <w:tc>
          <w:tcPr>
            <w:tcW w:w="2088" w:type="dxa"/>
            <w:shd w:val="clear" w:color="auto" w:fill="auto"/>
          </w:tcPr>
          <w:p w14:paraId="26F2611C" w14:textId="77777777" w:rsidR="00FE1643" w:rsidRPr="009A6C54" w:rsidRDefault="00FE1643" w:rsidP="00552B13">
            <w:pPr>
              <w:pStyle w:val="TableText"/>
            </w:pPr>
            <w:r w:rsidRPr="009A6C54">
              <w:t>10*</w:t>
            </w:r>
          </w:p>
        </w:tc>
        <w:tc>
          <w:tcPr>
            <w:tcW w:w="4500" w:type="dxa"/>
            <w:shd w:val="clear" w:color="auto" w:fill="auto"/>
          </w:tcPr>
          <w:p w14:paraId="26F2611D" w14:textId="77777777" w:rsidR="00FE1643" w:rsidRPr="009A6C54" w:rsidRDefault="00FE1643" w:rsidP="00552B13">
            <w:pPr>
              <w:pStyle w:val="TableText"/>
            </w:pPr>
            <w:r w:rsidRPr="009A6C54">
              <w:t>RACE</w:t>
            </w:r>
          </w:p>
        </w:tc>
        <w:tc>
          <w:tcPr>
            <w:tcW w:w="2988" w:type="dxa"/>
            <w:shd w:val="clear" w:color="auto" w:fill="auto"/>
          </w:tcPr>
          <w:p w14:paraId="26F2611E" w14:textId="77777777" w:rsidR="00FE1643" w:rsidRPr="009A6C54" w:rsidRDefault="00FE1643" w:rsidP="00552B13">
            <w:pPr>
              <w:pStyle w:val="TableText"/>
            </w:pPr>
            <w:r w:rsidRPr="009A6C54">
              <w:t>^DIC(10,</w:t>
            </w:r>
          </w:p>
        </w:tc>
      </w:tr>
      <w:tr w:rsidR="00FE1643" w:rsidRPr="009A6C54" w14:paraId="26F26123" w14:textId="77777777" w:rsidTr="006665B6">
        <w:tc>
          <w:tcPr>
            <w:tcW w:w="2088" w:type="dxa"/>
            <w:shd w:val="clear" w:color="auto" w:fill="auto"/>
          </w:tcPr>
          <w:p w14:paraId="26F26120" w14:textId="77777777" w:rsidR="00FE1643" w:rsidRPr="009A6C54" w:rsidRDefault="00FE1643" w:rsidP="00552B13">
            <w:pPr>
              <w:pStyle w:val="TableText"/>
            </w:pPr>
            <w:r w:rsidRPr="009A6C54">
              <w:t>11**</w:t>
            </w:r>
          </w:p>
        </w:tc>
        <w:tc>
          <w:tcPr>
            <w:tcW w:w="4500" w:type="dxa"/>
            <w:shd w:val="clear" w:color="auto" w:fill="auto"/>
          </w:tcPr>
          <w:p w14:paraId="26F26121" w14:textId="77777777" w:rsidR="00FE1643" w:rsidRPr="009A6C54" w:rsidRDefault="00FE1643" w:rsidP="00552B13">
            <w:pPr>
              <w:pStyle w:val="TableText"/>
            </w:pPr>
            <w:r w:rsidRPr="009A6C54">
              <w:t>MARITAL STATUS</w:t>
            </w:r>
          </w:p>
        </w:tc>
        <w:tc>
          <w:tcPr>
            <w:tcW w:w="2988" w:type="dxa"/>
            <w:shd w:val="clear" w:color="auto" w:fill="auto"/>
          </w:tcPr>
          <w:p w14:paraId="26F26122" w14:textId="77777777" w:rsidR="00FE1643" w:rsidRPr="009A6C54" w:rsidRDefault="00FE1643" w:rsidP="00552B13">
            <w:pPr>
              <w:pStyle w:val="TableText"/>
            </w:pPr>
            <w:r w:rsidRPr="009A6C54">
              <w:t>^DIC(11,</w:t>
            </w:r>
          </w:p>
        </w:tc>
      </w:tr>
      <w:tr w:rsidR="00FE1643" w:rsidRPr="009A6C54" w14:paraId="26F26127" w14:textId="77777777" w:rsidTr="006665B6">
        <w:tc>
          <w:tcPr>
            <w:tcW w:w="2088" w:type="dxa"/>
            <w:shd w:val="clear" w:color="auto" w:fill="auto"/>
          </w:tcPr>
          <w:p w14:paraId="26F26124" w14:textId="77777777" w:rsidR="00FE1643" w:rsidRPr="009A6C54" w:rsidRDefault="00FE1643" w:rsidP="00552B13">
            <w:pPr>
              <w:pStyle w:val="TableText"/>
            </w:pPr>
            <w:r w:rsidRPr="009A6C54">
              <w:t>13*</w:t>
            </w:r>
          </w:p>
        </w:tc>
        <w:tc>
          <w:tcPr>
            <w:tcW w:w="4500" w:type="dxa"/>
            <w:shd w:val="clear" w:color="auto" w:fill="auto"/>
          </w:tcPr>
          <w:p w14:paraId="26F26125" w14:textId="77777777" w:rsidR="00FE1643" w:rsidRPr="009A6C54" w:rsidRDefault="00FE1643" w:rsidP="00552B13">
            <w:pPr>
              <w:pStyle w:val="TableText"/>
            </w:pPr>
            <w:r w:rsidRPr="009A6C54">
              <w:t>RELIGION</w:t>
            </w:r>
          </w:p>
        </w:tc>
        <w:tc>
          <w:tcPr>
            <w:tcW w:w="2988" w:type="dxa"/>
            <w:shd w:val="clear" w:color="auto" w:fill="auto"/>
          </w:tcPr>
          <w:p w14:paraId="26F26126" w14:textId="77777777" w:rsidR="00FE1643" w:rsidRPr="009A6C54" w:rsidRDefault="00FE1643" w:rsidP="00552B13">
            <w:pPr>
              <w:pStyle w:val="TableText"/>
            </w:pPr>
            <w:r w:rsidRPr="009A6C54">
              <w:t>^DIC(13,</w:t>
            </w:r>
          </w:p>
        </w:tc>
      </w:tr>
      <w:tr w:rsidR="00FE1643" w:rsidRPr="009A6C54" w14:paraId="26F2612B" w14:textId="77777777" w:rsidTr="006665B6">
        <w:tc>
          <w:tcPr>
            <w:tcW w:w="2088" w:type="dxa"/>
            <w:shd w:val="clear" w:color="auto" w:fill="auto"/>
          </w:tcPr>
          <w:p w14:paraId="26F26128" w14:textId="77777777" w:rsidR="00FE1643" w:rsidRPr="009A6C54" w:rsidRDefault="00FE1643" w:rsidP="00552B13">
            <w:pPr>
              <w:pStyle w:val="TableText"/>
            </w:pPr>
            <w:r w:rsidRPr="009A6C54">
              <w:t>21**</w:t>
            </w:r>
          </w:p>
        </w:tc>
        <w:tc>
          <w:tcPr>
            <w:tcW w:w="4500" w:type="dxa"/>
            <w:shd w:val="clear" w:color="auto" w:fill="auto"/>
          </w:tcPr>
          <w:p w14:paraId="26F26129" w14:textId="77777777" w:rsidR="00FE1643" w:rsidRPr="009A6C54" w:rsidRDefault="00FE1643" w:rsidP="00552B13">
            <w:pPr>
              <w:pStyle w:val="TableText"/>
            </w:pPr>
            <w:r w:rsidRPr="009A6C54">
              <w:t>PERIOD OF SERVICE</w:t>
            </w:r>
          </w:p>
        </w:tc>
        <w:tc>
          <w:tcPr>
            <w:tcW w:w="2988" w:type="dxa"/>
            <w:shd w:val="clear" w:color="auto" w:fill="auto"/>
          </w:tcPr>
          <w:p w14:paraId="26F2612A" w14:textId="77777777" w:rsidR="00FE1643" w:rsidRPr="009A6C54" w:rsidRDefault="00FE1643" w:rsidP="00552B13">
            <w:pPr>
              <w:pStyle w:val="TableText"/>
            </w:pPr>
            <w:r w:rsidRPr="009A6C54">
              <w:t>^DIC(21,</w:t>
            </w:r>
          </w:p>
        </w:tc>
      </w:tr>
      <w:tr w:rsidR="00FE1643" w:rsidRPr="009A6C54" w14:paraId="26F2612F" w14:textId="77777777" w:rsidTr="006665B6">
        <w:tc>
          <w:tcPr>
            <w:tcW w:w="2088" w:type="dxa"/>
            <w:shd w:val="clear" w:color="auto" w:fill="auto"/>
          </w:tcPr>
          <w:p w14:paraId="26F2612C" w14:textId="77777777" w:rsidR="00FE1643" w:rsidRPr="009A6C54" w:rsidRDefault="00FE1643" w:rsidP="00552B13">
            <w:pPr>
              <w:pStyle w:val="TableText"/>
            </w:pPr>
            <w:r w:rsidRPr="009A6C54">
              <w:t>22**</w:t>
            </w:r>
          </w:p>
        </w:tc>
        <w:tc>
          <w:tcPr>
            <w:tcW w:w="4500" w:type="dxa"/>
            <w:shd w:val="clear" w:color="auto" w:fill="auto"/>
          </w:tcPr>
          <w:p w14:paraId="26F2612D" w14:textId="77777777" w:rsidR="00FE1643" w:rsidRPr="009A6C54" w:rsidRDefault="00FE1643" w:rsidP="00552B13">
            <w:pPr>
              <w:pStyle w:val="TableText"/>
            </w:pPr>
            <w:r w:rsidRPr="009A6C54">
              <w:t>POW PERIOD</w:t>
            </w:r>
          </w:p>
        </w:tc>
        <w:tc>
          <w:tcPr>
            <w:tcW w:w="2988" w:type="dxa"/>
            <w:shd w:val="clear" w:color="auto" w:fill="auto"/>
          </w:tcPr>
          <w:p w14:paraId="26F2612E" w14:textId="77777777" w:rsidR="00FE1643" w:rsidRPr="009A6C54" w:rsidRDefault="00FE1643" w:rsidP="00552B13">
            <w:pPr>
              <w:pStyle w:val="TableText"/>
            </w:pPr>
            <w:r w:rsidRPr="009A6C54">
              <w:t>^DIC(22,</w:t>
            </w:r>
          </w:p>
        </w:tc>
      </w:tr>
      <w:tr w:rsidR="00FE1643" w:rsidRPr="009A6C54" w14:paraId="26F26133" w14:textId="77777777" w:rsidTr="006665B6">
        <w:tc>
          <w:tcPr>
            <w:tcW w:w="2088" w:type="dxa"/>
            <w:shd w:val="clear" w:color="auto" w:fill="auto"/>
          </w:tcPr>
          <w:p w14:paraId="26F26130" w14:textId="77777777" w:rsidR="00FE1643" w:rsidRPr="009A6C54" w:rsidRDefault="00FE1643" w:rsidP="00552B13">
            <w:pPr>
              <w:pStyle w:val="TableText"/>
            </w:pPr>
            <w:r w:rsidRPr="009A6C54">
              <w:t>23*</w:t>
            </w:r>
          </w:p>
        </w:tc>
        <w:tc>
          <w:tcPr>
            <w:tcW w:w="4500" w:type="dxa"/>
            <w:shd w:val="clear" w:color="auto" w:fill="auto"/>
          </w:tcPr>
          <w:p w14:paraId="26F26131" w14:textId="77777777" w:rsidR="00FE1643" w:rsidRPr="009A6C54" w:rsidRDefault="00FE1643" w:rsidP="00552B13">
            <w:pPr>
              <w:pStyle w:val="TableText"/>
            </w:pPr>
            <w:r w:rsidRPr="009A6C54">
              <w:t>BRANCH OF SERVICE</w:t>
            </w:r>
          </w:p>
        </w:tc>
        <w:tc>
          <w:tcPr>
            <w:tcW w:w="2988" w:type="dxa"/>
            <w:shd w:val="clear" w:color="auto" w:fill="auto"/>
          </w:tcPr>
          <w:p w14:paraId="26F26132" w14:textId="77777777" w:rsidR="00FE1643" w:rsidRPr="009A6C54" w:rsidRDefault="00FE1643" w:rsidP="00552B13">
            <w:pPr>
              <w:pStyle w:val="TableText"/>
            </w:pPr>
            <w:r w:rsidRPr="009A6C54">
              <w:t>^DIC(23,</w:t>
            </w:r>
          </w:p>
        </w:tc>
      </w:tr>
      <w:tr w:rsidR="00FE1643" w:rsidRPr="009A6C54" w14:paraId="26F26137" w14:textId="77777777" w:rsidTr="006665B6">
        <w:tc>
          <w:tcPr>
            <w:tcW w:w="2088" w:type="dxa"/>
            <w:shd w:val="clear" w:color="auto" w:fill="auto"/>
          </w:tcPr>
          <w:p w14:paraId="26F26134" w14:textId="77777777" w:rsidR="00FE1643" w:rsidRPr="009A6C54" w:rsidRDefault="00FE1643" w:rsidP="00552B13">
            <w:pPr>
              <w:pStyle w:val="TableText"/>
            </w:pPr>
            <w:r w:rsidRPr="009A6C54">
              <w:t>25*</w:t>
            </w:r>
          </w:p>
        </w:tc>
        <w:tc>
          <w:tcPr>
            <w:tcW w:w="4500" w:type="dxa"/>
            <w:shd w:val="clear" w:color="auto" w:fill="auto"/>
          </w:tcPr>
          <w:p w14:paraId="26F26135" w14:textId="77777777" w:rsidR="00FE1643" w:rsidRPr="009A6C54" w:rsidRDefault="00FE1643" w:rsidP="00552B13">
            <w:pPr>
              <w:pStyle w:val="TableText"/>
            </w:pPr>
            <w:r w:rsidRPr="009A6C54">
              <w:t>TYPE OF DISCHARGE</w:t>
            </w:r>
          </w:p>
        </w:tc>
        <w:tc>
          <w:tcPr>
            <w:tcW w:w="2988" w:type="dxa"/>
            <w:shd w:val="clear" w:color="auto" w:fill="auto"/>
          </w:tcPr>
          <w:p w14:paraId="26F26136" w14:textId="77777777" w:rsidR="00FE1643" w:rsidRPr="009A6C54" w:rsidRDefault="00FE1643" w:rsidP="00552B13">
            <w:pPr>
              <w:pStyle w:val="TableText"/>
            </w:pPr>
            <w:r w:rsidRPr="009A6C54">
              <w:t>^DIC(25,</w:t>
            </w:r>
          </w:p>
        </w:tc>
      </w:tr>
      <w:tr w:rsidR="00FE1643" w:rsidRPr="009A6C54" w14:paraId="26F2613B" w14:textId="77777777" w:rsidTr="006665B6">
        <w:tc>
          <w:tcPr>
            <w:tcW w:w="2088" w:type="dxa"/>
            <w:shd w:val="clear" w:color="auto" w:fill="auto"/>
          </w:tcPr>
          <w:p w14:paraId="26F26138" w14:textId="77777777" w:rsidR="00FE1643" w:rsidRPr="009A6C54" w:rsidRDefault="00FE1643" w:rsidP="00552B13">
            <w:pPr>
              <w:pStyle w:val="TableText"/>
            </w:pPr>
            <w:r w:rsidRPr="009A6C54">
              <w:t>26.11</w:t>
            </w:r>
          </w:p>
        </w:tc>
        <w:tc>
          <w:tcPr>
            <w:tcW w:w="4500" w:type="dxa"/>
            <w:shd w:val="clear" w:color="auto" w:fill="auto"/>
          </w:tcPr>
          <w:p w14:paraId="26F26139" w14:textId="77777777" w:rsidR="00FE1643" w:rsidRPr="009A6C54" w:rsidRDefault="00FE1643" w:rsidP="00552B13">
            <w:pPr>
              <w:pStyle w:val="TableText"/>
            </w:pPr>
            <w:r w:rsidRPr="009A6C54">
              <w:t>PRF LOCAL FLAG</w:t>
            </w:r>
          </w:p>
        </w:tc>
        <w:tc>
          <w:tcPr>
            <w:tcW w:w="2988" w:type="dxa"/>
            <w:shd w:val="clear" w:color="auto" w:fill="auto"/>
          </w:tcPr>
          <w:p w14:paraId="26F2613A" w14:textId="77777777" w:rsidR="00FE1643" w:rsidRPr="009A6C54" w:rsidRDefault="00FE1643" w:rsidP="00552B13">
            <w:pPr>
              <w:pStyle w:val="TableText"/>
            </w:pPr>
            <w:r w:rsidRPr="009A6C54">
              <w:t>^DGPF(26.11,</w:t>
            </w:r>
          </w:p>
        </w:tc>
      </w:tr>
      <w:tr w:rsidR="00FE1643" w:rsidRPr="009A6C54" w14:paraId="26F2613F" w14:textId="77777777" w:rsidTr="006665B6">
        <w:tc>
          <w:tcPr>
            <w:tcW w:w="2088" w:type="dxa"/>
            <w:shd w:val="clear" w:color="auto" w:fill="auto"/>
          </w:tcPr>
          <w:p w14:paraId="26F2613C" w14:textId="77777777" w:rsidR="00FE1643" w:rsidRPr="009A6C54" w:rsidRDefault="00FE1643" w:rsidP="00552B13">
            <w:pPr>
              <w:pStyle w:val="TableText"/>
            </w:pPr>
            <w:r w:rsidRPr="009A6C54">
              <w:lastRenderedPageBreak/>
              <w:t>26.12</w:t>
            </w:r>
          </w:p>
        </w:tc>
        <w:tc>
          <w:tcPr>
            <w:tcW w:w="4500" w:type="dxa"/>
            <w:shd w:val="clear" w:color="auto" w:fill="auto"/>
          </w:tcPr>
          <w:p w14:paraId="26F2613D" w14:textId="77777777" w:rsidR="00FE1643" w:rsidRPr="009A6C54" w:rsidRDefault="00FE1643" w:rsidP="00552B13">
            <w:pPr>
              <w:pStyle w:val="TableText"/>
            </w:pPr>
            <w:r w:rsidRPr="009A6C54">
              <w:t>PRF LOCAL FLAG HISTORY</w:t>
            </w:r>
          </w:p>
        </w:tc>
        <w:tc>
          <w:tcPr>
            <w:tcW w:w="2988" w:type="dxa"/>
            <w:shd w:val="clear" w:color="auto" w:fill="auto"/>
          </w:tcPr>
          <w:p w14:paraId="26F2613E" w14:textId="77777777" w:rsidR="00FE1643" w:rsidRPr="009A6C54" w:rsidRDefault="00FE1643" w:rsidP="00552B13">
            <w:pPr>
              <w:pStyle w:val="TableText"/>
            </w:pPr>
            <w:r w:rsidRPr="009A6C54">
              <w:t>^DGPF(26.12,</w:t>
            </w:r>
          </w:p>
        </w:tc>
      </w:tr>
      <w:tr w:rsidR="00FE1643" w:rsidRPr="009A6C54" w14:paraId="26F26143" w14:textId="77777777" w:rsidTr="006665B6">
        <w:tc>
          <w:tcPr>
            <w:tcW w:w="2088" w:type="dxa"/>
            <w:shd w:val="clear" w:color="auto" w:fill="auto"/>
          </w:tcPr>
          <w:p w14:paraId="26F26140" w14:textId="77777777" w:rsidR="00FE1643" w:rsidRPr="009A6C54" w:rsidRDefault="00FE1643" w:rsidP="00552B13">
            <w:pPr>
              <w:pStyle w:val="TableText"/>
            </w:pPr>
            <w:r w:rsidRPr="009A6C54">
              <w:t>26.13</w:t>
            </w:r>
          </w:p>
        </w:tc>
        <w:tc>
          <w:tcPr>
            <w:tcW w:w="4500" w:type="dxa"/>
            <w:shd w:val="clear" w:color="auto" w:fill="auto"/>
          </w:tcPr>
          <w:p w14:paraId="26F26141" w14:textId="77777777" w:rsidR="00FE1643" w:rsidRPr="009A6C54" w:rsidRDefault="00FE1643" w:rsidP="00552B13">
            <w:pPr>
              <w:pStyle w:val="TableText"/>
            </w:pPr>
            <w:r w:rsidRPr="009A6C54">
              <w:t>PRF ASSIGNMENT</w:t>
            </w:r>
          </w:p>
        </w:tc>
        <w:tc>
          <w:tcPr>
            <w:tcW w:w="2988" w:type="dxa"/>
            <w:shd w:val="clear" w:color="auto" w:fill="auto"/>
          </w:tcPr>
          <w:p w14:paraId="26F26142" w14:textId="77777777" w:rsidR="00FE1643" w:rsidRPr="009A6C54" w:rsidRDefault="00FE1643" w:rsidP="00552B13">
            <w:pPr>
              <w:pStyle w:val="TableText"/>
            </w:pPr>
            <w:r w:rsidRPr="009A6C54">
              <w:t>^DGPF(26.13,</w:t>
            </w:r>
          </w:p>
        </w:tc>
      </w:tr>
      <w:tr w:rsidR="00FE1643" w:rsidRPr="009A6C54" w14:paraId="26F26147" w14:textId="77777777" w:rsidTr="006665B6">
        <w:tc>
          <w:tcPr>
            <w:tcW w:w="2088" w:type="dxa"/>
            <w:shd w:val="clear" w:color="auto" w:fill="auto"/>
          </w:tcPr>
          <w:p w14:paraId="26F26144" w14:textId="77777777" w:rsidR="00FE1643" w:rsidRPr="009A6C54" w:rsidRDefault="00FE1643" w:rsidP="00552B13">
            <w:pPr>
              <w:pStyle w:val="TableText"/>
            </w:pPr>
            <w:r w:rsidRPr="009A6C54">
              <w:t>26.14</w:t>
            </w:r>
          </w:p>
        </w:tc>
        <w:tc>
          <w:tcPr>
            <w:tcW w:w="4500" w:type="dxa"/>
            <w:shd w:val="clear" w:color="auto" w:fill="auto"/>
          </w:tcPr>
          <w:p w14:paraId="26F26145" w14:textId="77777777" w:rsidR="00FE1643" w:rsidRPr="009A6C54" w:rsidRDefault="00FE1643" w:rsidP="00552B13">
            <w:pPr>
              <w:pStyle w:val="TableText"/>
            </w:pPr>
            <w:r w:rsidRPr="009A6C54">
              <w:t>PRF ASSIGNMENT HISTORY</w:t>
            </w:r>
          </w:p>
        </w:tc>
        <w:tc>
          <w:tcPr>
            <w:tcW w:w="2988" w:type="dxa"/>
            <w:shd w:val="clear" w:color="auto" w:fill="auto"/>
          </w:tcPr>
          <w:p w14:paraId="26F26146" w14:textId="77777777" w:rsidR="00FE1643" w:rsidRPr="009A6C54" w:rsidRDefault="00FE1643" w:rsidP="00552B13">
            <w:pPr>
              <w:pStyle w:val="TableText"/>
            </w:pPr>
            <w:r w:rsidRPr="009A6C54">
              <w:t>^DGPF(26.14,</w:t>
            </w:r>
          </w:p>
        </w:tc>
      </w:tr>
      <w:tr w:rsidR="00FE1643" w:rsidRPr="009A6C54" w14:paraId="26F2614B" w14:textId="77777777" w:rsidTr="006665B6">
        <w:tc>
          <w:tcPr>
            <w:tcW w:w="2088" w:type="dxa"/>
            <w:shd w:val="clear" w:color="auto" w:fill="auto"/>
          </w:tcPr>
          <w:p w14:paraId="26F26148" w14:textId="77777777" w:rsidR="00FE1643" w:rsidRPr="009A6C54" w:rsidRDefault="00FE1643" w:rsidP="00552B13">
            <w:pPr>
              <w:pStyle w:val="TableText"/>
            </w:pPr>
            <w:r w:rsidRPr="009A6C54">
              <w:t>26.15</w:t>
            </w:r>
          </w:p>
        </w:tc>
        <w:tc>
          <w:tcPr>
            <w:tcW w:w="4500" w:type="dxa"/>
            <w:shd w:val="clear" w:color="auto" w:fill="auto"/>
          </w:tcPr>
          <w:p w14:paraId="26F26149" w14:textId="77777777" w:rsidR="00FE1643" w:rsidRPr="009A6C54" w:rsidRDefault="00FE1643" w:rsidP="00552B13">
            <w:pPr>
              <w:pStyle w:val="TableText"/>
            </w:pPr>
            <w:r w:rsidRPr="009A6C54">
              <w:t>PRF NATIONAL FLAG</w:t>
            </w:r>
          </w:p>
        </w:tc>
        <w:tc>
          <w:tcPr>
            <w:tcW w:w="2988" w:type="dxa"/>
            <w:shd w:val="clear" w:color="auto" w:fill="auto"/>
          </w:tcPr>
          <w:p w14:paraId="26F2614A" w14:textId="77777777" w:rsidR="00FE1643" w:rsidRPr="009A6C54" w:rsidRDefault="00FE1643" w:rsidP="00552B13">
            <w:pPr>
              <w:pStyle w:val="TableText"/>
            </w:pPr>
            <w:r w:rsidRPr="009A6C54">
              <w:t>^DGPF(26.15,</w:t>
            </w:r>
          </w:p>
        </w:tc>
      </w:tr>
      <w:tr w:rsidR="00FE1643" w:rsidRPr="009A6C54" w14:paraId="26F2614F" w14:textId="77777777" w:rsidTr="006665B6">
        <w:tc>
          <w:tcPr>
            <w:tcW w:w="2088" w:type="dxa"/>
            <w:shd w:val="clear" w:color="auto" w:fill="auto"/>
          </w:tcPr>
          <w:p w14:paraId="26F2614C" w14:textId="77777777" w:rsidR="00FE1643" w:rsidRPr="009A6C54" w:rsidRDefault="00FE1643" w:rsidP="00552B13">
            <w:pPr>
              <w:pStyle w:val="TableText"/>
            </w:pPr>
            <w:r w:rsidRPr="009A6C54">
              <w:t>26.16</w:t>
            </w:r>
          </w:p>
        </w:tc>
        <w:tc>
          <w:tcPr>
            <w:tcW w:w="4500" w:type="dxa"/>
            <w:shd w:val="clear" w:color="auto" w:fill="auto"/>
          </w:tcPr>
          <w:p w14:paraId="26F2614D" w14:textId="77777777" w:rsidR="00FE1643" w:rsidRPr="009A6C54" w:rsidRDefault="00FE1643" w:rsidP="00552B13">
            <w:pPr>
              <w:pStyle w:val="TableText"/>
            </w:pPr>
            <w:r w:rsidRPr="009A6C54">
              <w:t>PRF TYPE</w:t>
            </w:r>
          </w:p>
        </w:tc>
        <w:tc>
          <w:tcPr>
            <w:tcW w:w="2988" w:type="dxa"/>
            <w:shd w:val="clear" w:color="auto" w:fill="auto"/>
          </w:tcPr>
          <w:p w14:paraId="26F2614E" w14:textId="77777777" w:rsidR="00FE1643" w:rsidRPr="009A6C54" w:rsidRDefault="00FE1643" w:rsidP="00552B13">
            <w:pPr>
              <w:pStyle w:val="TableText"/>
            </w:pPr>
            <w:r w:rsidRPr="009A6C54">
              <w:t>^DGPF(26.16,</w:t>
            </w:r>
          </w:p>
        </w:tc>
      </w:tr>
      <w:tr w:rsidR="00FE1643" w:rsidRPr="009A6C54" w14:paraId="26F26153" w14:textId="77777777" w:rsidTr="006665B6">
        <w:tc>
          <w:tcPr>
            <w:tcW w:w="2088" w:type="dxa"/>
            <w:shd w:val="clear" w:color="auto" w:fill="auto"/>
          </w:tcPr>
          <w:p w14:paraId="26F26150" w14:textId="77777777" w:rsidR="00FE1643" w:rsidRPr="009A6C54" w:rsidRDefault="00FE1643" w:rsidP="00552B13">
            <w:pPr>
              <w:pStyle w:val="TableText"/>
            </w:pPr>
            <w:r w:rsidRPr="009A6C54">
              <w:t>26.17</w:t>
            </w:r>
          </w:p>
        </w:tc>
        <w:tc>
          <w:tcPr>
            <w:tcW w:w="4500" w:type="dxa"/>
            <w:shd w:val="clear" w:color="auto" w:fill="auto"/>
          </w:tcPr>
          <w:p w14:paraId="26F26151" w14:textId="77777777" w:rsidR="00FE1643" w:rsidRPr="009A6C54" w:rsidRDefault="00FE1643" w:rsidP="00552B13">
            <w:pPr>
              <w:pStyle w:val="TableText"/>
            </w:pPr>
            <w:r w:rsidRPr="009A6C54">
              <w:t>PRF HL7 TRANSMISSION LOG</w:t>
            </w:r>
          </w:p>
        </w:tc>
        <w:tc>
          <w:tcPr>
            <w:tcW w:w="2988" w:type="dxa"/>
            <w:shd w:val="clear" w:color="auto" w:fill="auto"/>
          </w:tcPr>
          <w:p w14:paraId="26F26152" w14:textId="77777777" w:rsidR="00FE1643" w:rsidRPr="009A6C54" w:rsidRDefault="00FE1643" w:rsidP="00552B13">
            <w:pPr>
              <w:pStyle w:val="TableText"/>
            </w:pPr>
            <w:r w:rsidRPr="009A6C54">
              <w:t>^DGPF(26.17,</w:t>
            </w:r>
          </w:p>
        </w:tc>
      </w:tr>
      <w:tr w:rsidR="00FE1643" w:rsidRPr="009A6C54" w14:paraId="26F26157" w14:textId="77777777" w:rsidTr="006665B6">
        <w:tc>
          <w:tcPr>
            <w:tcW w:w="2088" w:type="dxa"/>
            <w:shd w:val="clear" w:color="auto" w:fill="auto"/>
          </w:tcPr>
          <w:p w14:paraId="26F26154" w14:textId="77777777" w:rsidR="00FE1643" w:rsidRPr="009A6C54" w:rsidRDefault="00FE1643" w:rsidP="00552B13">
            <w:pPr>
              <w:pStyle w:val="TableText"/>
            </w:pPr>
            <w:r w:rsidRPr="009A6C54">
              <w:t>26.18</w:t>
            </w:r>
          </w:p>
        </w:tc>
        <w:tc>
          <w:tcPr>
            <w:tcW w:w="4500" w:type="dxa"/>
            <w:shd w:val="clear" w:color="auto" w:fill="auto"/>
          </w:tcPr>
          <w:p w14:paraId="26F26155" w14:textId="77777777" w:rsidR="00FE1643" w:rsidRPr="009A6C54" w:rsidRDefault="00FE1643" w:rsidP="00552B13">
            <w:pPr>
              <w:pStyle w:val="TableText"/>
            </w:pPr>
            <w:r w:rsidRPr="009A6C54">
              <w:t>PRF PARAMETERS</w:t>
            </w:r>
          </w:p>
        </w:tc>
        <w:tc>
          <w:tcPr>
            <w:tcW w:w="2988" w:type="dxa"/>
            <w:shd w:val="clear" w:color="auto" w:fill="auto"/>
          </w:tcPr>
          <w:p w14:paraId="26F26156" w14:textId="77777777" w:rsidR="00FE1643" w:rsidRPr="009A6C54" w:rsidRDefault="00FE1643" w:rsidP="00552B13">
            <w:pPr>
              <w:pStyle w:val="TableText"/>
            </w:pPr>
            <w:r w:rsidRPr="009A6C54">
              <w:t>^DGPF(26.18,</w:t>
            </w:r>
          </w:p>
        </w:tc>
      </w:tr>
      <w:tr w:rsidR="00FE1643" w:rsidRPr="009A6C54" w14:paraId="26F2615B" w14:textId="77777777" w:rsidTr="006665B6">
        <w:tc>
          <w:tcPr>
            <w:tcW w:w="2088" w:type="dxa"/>
            <w:shd w:val="clear" w:color="auto" w:fill="auto"/>
          </w:tcPr>
          <w:p w14:paraId="26F26158" w14:textId="77777777" w:rsidR="00FE1643" w:rsidRPr="009A6C54" w:rsidRDefault="00FE1643" w:rsidP="00552B13">
            <w:pPr>
              <w:pStyle w:val="TableText"/>
            </w:pPr>
            <w:r w:rsidRPr="009A6C54">
              <w:t>26.19</w:t>
            </w:r>
          </w:p>
        </w:tc>
        <w:tc>
          <w:tcPr>
            <w:tcW w:w="4500" w:type="dxa"/>
            <w:shd w:val="clear" w:color="auto" w:fill="auto"/>
          </w:tcPr>
          <w:p w14:paraId="26F26159" w14:textId="77777777" w:rsidR="00FE1643" w:rsidRPr="009A6C54" w:rsidRDefault="00FE1643" w:rsidP="00552B13">
            <w:pPr>
              <w:pStyle w:val="TableText"/>
            </w:pPr>
            <w:r w:rsidRPr="009A6C54">
              <w:t>PRF HL7 QUERY LOG</w:t>
            </w:r>
          </w:p>
        </w:tc>
        <w:tc>
          <w:tcPr>
            <w:tcW w:w="2988" w:type="dxa"/>
            <w:shd w:val="clear" w:color="auto" w:fill="auto"/>
          </w:tcPr>
          <w:p w14:paraId="26F2615A" w14:textId="77777777" w:rsidR="00FE1643" w:rsidRPr="009A6C54" w:rsidRDefault="00FE1643" w:rsidP="00552B13">
            <w:pPr>
              <w:pStyle w:val="TableText"/>
            </w:pPr>
            <w:r w:rsidRPr="009A6C54">
              <w:t>^DGPF(26.19,</w:t>
            </w:r>
          </w:p>
        </w:tc>
      </w:tr>
      <w:tr w:rsidR="00FE1643" w:rsidRPr="009A6C54" w14:paraId="26F2615F" w14:textId="77777777" w:rsidTr="006665B6">
        <w:tc>
          <w:tcPr>
            <w:tcW w:w="2088" w:type="dxa"/>
            <w:shd w:val="clear" w:color="auto" w:fill="auto"/>
          </w:tcPr>
          <w:p w14:paraId="26F2615C" w14:textId="77777777" w:rsidR="00FE1643" w:rsidRPr="009A6C54" w:rsidRDefault="00FE1643" w:rsidP="00552B13">
            <w:pPr>
              <w:pStyle w:val="TableText"/>
            </w:pPr>
            <w:r w:rsidRPr="009A6C54">
              <w:t>26.21</w:t>
            </w:r>
          </w:p>
        </w:tc>
        <w:tc>
          <w:tcPr>
            <w:tcW w:w="4500" w:type="dxa"/>
            <w:shd w:val="clear" w:color="auto" w:fill="auto"/>
          </w:tcPr>
          <w:p w14:paraId="26F2615D" w14:textId="77777777" w:rsidR="00FE1643" w:rsidRPr="009A6C54" w:rsidRDefault="00FE1643" w:rsidP="00552B13">
            <w:pPr>
              <w:pStyle w:val="TableText"/>
            </w:pPr>
            <w:r w:rsidRPr="009A6C54">
              <w:t>PRF HL7 EVENT</w:t>
            </w:r>
          </w:p>
        </w:tc>
        <w:tc>
          <w:tcPr>
            <w:tcW w:w="2988" w:type="dxa"/>
            <w:shd w:val="clear" w:color="auto" w:fill="auto"/>
          </w:tcPr>
          <w:p w14:paraId="26F2615E" w14:textId="77777777" w:rsidR="00FE1643" w:rsidRPr="009A6C54" w:rsidRDefault="00FE1643" w:rsidP="00552B13">
            <w:pPr>
              <w:pStyle w:val="TableText"/>
            </w:pPr>
            <w:r w:rsidRPr="009A6C54">
              <w:t>^DGPF(26.21,</w:t>
            </w:r>
          </w:p>
        </w:tc>
      </w:tr>
      <w:tr w:rsidR="00FE1643" w:rsidRPr="009A6C54" w14:paraId="26F26163" w14:textId="77777777" w:rsidTr="006665B6">
        <w:tc>
          <w:tcPr>
            <w:tcW w:w="2088" w:type="dxa"/>
            <w:shd w:val="clear" w:color="auto" w:fill="auto"/>
          </w:tcPr>
          <w:p w14:paraId="26F26160" w14:textId="77777777" w:rsidR="00FE1643" w:rsidRPr="009A6C54" w:rsidRDefault="00FE1643" w:rsidP="00552B13">
            <w:pPr>
              <w:pStyle w:val="TableText"/>
            </w:pPr>
            <w:r w:rsidRPr="009A6C54">
              <w:t>27.11</w:t>
            </w:r>
          </w:p>
        </w:tc>
        <w:tc>
          <w:tcPr>
            <w:tcW w:w="4500" w:type="dxa"/>
            <w:shd w:val="clear" w:color="auto" w:fill="auto"/>
          </w:tcPr>
          <w:p w14:paraId="26F26161" w14:textId="77777777" w:rsidR="00FE1643" w:rsidRPr="009A6C54" w:rsidRDefault="00FE1643" w:rsidP="00552B13">
            <w:pPr>
              <w:pStyle w:val="TableText"/>
            </w:pPr>
            <w:r w:rsidRPr="009A6C54">
              <w:t>PATIENT ENROLLMENT</w:t>
            </w:r>
          </w:p>
        </w:tc>
        <w:tc>
          <w:tcPr>
            <w:tcW w:w="2988" w:type="dxa"/>
            <w:shd w:val="clear" w:color="auto" w:fill="auto"/>
          </w:tcPr>
          <w:p w14:paraId="26F26162" w14:textId="77777777" w:rsidR="00FE1643" w:rsidRPr="009A6C54" w:rsidRDefault="00FE1643" w:rsidP="00552B13">
            <w:pPr>
              <w:pStyle w:val="TableText"/>
            </w:pPr>
            <w:r w:rsidRPr="009A6C54">
              <w:t>^DGEN(27.11,</w:t>
            </w:r>
          </w:p>
        </w:tc>
      </w:tr>
      <w:tr w:rsidR="00FE1643" w:rsidRPr="009A6C54" w14:paraId="26F26167" w14:textId="77777777" w:rsidTr="006665B6">
        <w:tc>
          <w:tcPr>
            <w:tcW w:w="2088" w:type="dxa"/>
            <w:shd w:val="clear" w:color="auto" w:fill="auto"/>
          </w:tcPr>
          <w:p w14:paraId="26F26164" w14:textId="77777777" w:rsidR="00FE1643" w:rsidRPr="009A6C54" w:rsidRDefault="00FE1643" w:rsidP="00552B13">
            <w:pPr>
              <w:pStyle w:val="TableText"/>
            </w:pPr>
            <w:r w:rsidRPr="009A6C54">
              <w:t>27.12</w:t>
            </w:r>
          </w:p>
        </w:tc>
        <w:tc>
          <w:tcPr>
            <w:tcW w:w="4500" w:type="dxa"/>
            <w:shd w:val="clear" w:color="auto" w:fill="auto"/>
          </w:tcPr>
          <w:p w14:paraId="26F26165" w14:textId="77777777" w:rsidR="00FE1643" w:rsidRPr="009A6C54" w:rsidRDefault="00FE1643" w:rsidP="00552B13">
            <w:pPr>
              <w:pStyle w:val="TableText"/>
            </w:pPr>
            <w:r w:rsidRPr="009A6C54">
              <w:t>ENROLLMENT QUERY</w:t>
            </w:r>
          </w:p>
        </w:tc>
        <w:tc>
          <w:tcPr>
            <w:tcW w:w="2988" w:type="dxa"/>
            <w:shd w:val="clear" w:color="auto" w:fill="auto"/>
          </w:tcPr>
          <w:p w14:paraId="26F26166" w14:textId="77777777" w:rsidR="00FE1643" w:rsidRPr="009A6C54" w:rsidRDefault="00FE1643" w:rsidP="00552B13">
            <w:pPr>
              <w:pStyle w:val="TableText"/>
            </w:pPr>
            <w:r w:rsidRPr="009A6C54">
              <w:t>^DGEN(27.12,</w:t>
            </w:r>
          </w:p>
        </w:tc>
      </w:tr>
      <w:tr w:rsidR="00FE1643" w:rsidRPr="009A6C54" w14:paraId="26F2616B" w14:textId="77777777" w:rsidTr="006665B6">
        <w:tc>
          <w:tcPr>
            <w:tcW w:w="2088" w:type="dxa"/>
            <w:shd w:val="clear" w:color="auto" w:fill="auto"/>
          </w:tcPr>
          <w:p w14:paraId="26F26168" w14:textId="77777777" w:rsidR="00FE1643" w:rsidRPr="009A6C54" w:rsidRDefault="00FE1643" w:rsidP="00552B13">
            <w:pPr>
              <w:pStyle w:val="TableText"/>
            </w:pPr>
            <w:r w:rsidRPr="009A6C54">
              <w:t>27.14</w:t>
            </w:r>
          </w:p>
        </w:tc>
        <w:tc>
          <w:tcPr>
            <w:tcW w:w="4500" w:type="dxa"/>
            <w:shd w:val="clear" w:color="auto" w:fill="auto"/>
          </w:tcPr>
          <w:p w14:paraId="26F26169" w14:textId="77777777"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88" w:type="dxa"/>
            <w:shd w:val="clear" w:color="auto" w:fill="auto"/>
          </w:tcPr>
          <w:p w14:paraId="26F2616A" w14:textId="77777777" w:rsidR="00FE1643" w:rsidRPr="009A6C54" w:rsidRDefault="00FE1643" w:rsidP="00552B13">
            <w:pPr>
              <w:pStyle w:val="TableText"/>
            </w:pPr>
            <w:r w:rsidRPr="009A6C54">
              <w:t>^DGENA(27.14,</w:t>
            </w:r>
          </w:p>
        </w:tc>
      </w:tr>
      <w:tr w:rsidR="00FE1643" w:rsidRPr="009A6C54" w14:paraId="26F2616F" w14:textId="77777777" w:rsidTr="006665B6">
        <w:tc>
          <w:tcPr>
            <w:tcW w:w="2088" w:type="dxa"/>
            <w:shd w:val="clear" w:color="auto" w:fill="auto"/>
          </w:tcPr>
          <w:p w14:paraId="26F2616C" w14:textId="77777777" w:rsidR="00FE1643" w:rsidRPr="009A6C54" w:rsidRDefault="00FE1643" w:rsidP="00552B13">
            <w:pPr>
              <w:pStyle w:val="TableText"/>
            </w:pPr>
            <w:r w:rsidRPr="009A6C54">
              <w:t>27.15</w:t>
            </w:r>
          </w:p>
        </w:tc>
        <w:tc>
          <w:tcPr>
            <w:tcW w:w="4500" w:type="dxa"/>
            <w:shd w:val="clear" w:color="auto" w:fill="auto"/>
          </w:tcPr>
          <w:p w14:paraId="26F2616D" w14:textId="77777777" w:rsidR="00FE1643" w:rsidRPr="009A6C54" w:rsidRDefault="00FE1643" w:rsidP="00552B13">
            <w:pPr>
              <w:pStyle w:val="TableText"/>
            </w:pPr>
            <w:r w:rsidRPr="009A6C54">
              <w:t>ENROLLMENT STATUS</w:t>
            </w:r>
          </w:p>
        </w:tc>
        <w:tc>
          <w:tcPr>
            <w:tcW w:w="2988" w:type="dxa"/>
            <w:shd w:val="clear" w:color="auto" w:fill="auto"/>
          </w:tcPr>
          <w:p w14:paraId="26F2616E" w14:textId="77777777" w:rsidR="00FE1643" w:rsidRPr="009A6C54" w:rsidRDefault="00FE1643" w:rsidP="00552B13">
            <w:pPr>
              <w:pStyle w:val="TableText"/>
            </w:pPr>
            <w:r w:rsidRPr="009A6C54">
              <w:t>^DGEN(27.15,</w:t>
            </w:r>
          </w:p>
        </w:tc>
      </w:tr>
      <w:tr w:rsidR="00FE1643" w:rsidRPr="009A6C54" w14:paraId="26F26173" w14:textId="77777777" w:rsidTr="006665B6">
        <w:tc>
          <w:tcPr>
            <w:tcW w:w="2088" w:type="dxa"/>
            <w:shd w:val="clear" w:color="auto" w:fill="auto"/>
          </w:tcPr>
          <w:p w14:paraId="26F26170" w14:textId="77777777" w:rsidR="00FE1643" w:rsidRPr="009A6C54" w:rsidRDefault="00FE1643" w:rsidP="00552B13">
            <w:pPr>
              <w:pStyle w:val="TableText"/>
            </w:pPr>
            <w:r w:rsidRPr="009A6C54">
              <w:t>27.16</w:t>
            </w:r>
          </w:p>
        </w:tc>
        <w:tc>
          <w:tcPr>
            <w:tcW w:w="4500" w:type="dxa"/>
            <w:shd w:val="clear" w:color="auto" w:fill="auto"/>
          </w:tcPr>
          <w:p w14:paraId="26F26171" w14:textId="77777777" w:rsidR="00FE1643" w:rsidRPr="009A6C54" w:rsidRDefault="00FE1643" w:rsidP="00552B13">
            <w:pPr>
              <w:pStyle w:val="TableText"/>
            </w:pPr>
            <w:r w:rsidRPr="009A6C54">
              <w:t>ENROLLMENT GROUP THRESHOLD</w:t>
            </w:r>
          </w:p>
        </w:tc>
        <w:tc>
          <w:tcPr>
            <w:tcW w:w="2988" w:type="dxa"/>
            <w:shd w:val="clear" w:color="auto" w:fill="auto"/>
          </w:tcPr>
          <w:p w14:paraId="26F26172" w14:textId="77777777" w:rsidR="00FE1643" w:rsidRPr="009A6C54" w:rsidRDefault="00FE1643" w:rsidP="00552B13">
            <w:pPr>
              <w:pStyle w:val="TableText"/>
            </w:pPr>
            <w:r w:rsidRPr="009A6C54">
              <w:t>^DGEN(27.16,</w:t>
            </w:r>
          </w:p>
        </w:tc>
      </w:tr>
      <w:tr w:rsidR="00FE1643" w:rsidRPr="009A6C54" w14:paraId="26F26177" w14:textId="77777777" w:rsidTr="006665B6">
        <w:tc>
          <w:tcPr>
            <w:tcW w:w="2088" w:type="dxa"/>
            <w:shd w:val="clear" w:color="auto" w:fill="auto"/>
          </w:tcPr>
          <w:p w14:paraId="26F26174" w14:textId="77777777" w:rsidR="00FE1643" w:rsidRPr="009A6C54" w:rsidRDefault="00FE1643" w:rsidP="00552B13">
            <w:pPr>
              <w:pStyle w:val="TableText"/>
            </w:pPr>
            <w:r w:rsidRPr="009A6C54">
              <w:t>27.17*</w:t>
            </w:r>
          </w:p>
        </w:tc>
        <w:tc>
          <w:tcPr>
            <w:tcW w:w="4500" w:type="dxa"/>
            <w:shd w:val="clear" w:color="auto" w:fill="auto"/>
          </w:tcPr>
          <w:p w14:paraId="26F26175" w14:textId="77777777" w:rsidR="00FE1643" w:rsidRPr="009A6C54" w:rsidRDefault="00FE1643" w:rsidP="00552B13">
            <w:pPr>
              <w:pStyle w:val="TableText"/>
            </w:pPr>
            <w:r w:rsidRPr="009A6C54">
              <w:t>CATASTROPHIC DISABILITY REASONS</w:t>
            </w:r>
          </w:p>
        </w:tc>
        <w:tc>
          <w:tcPr>
            <w:tcW w:w="2988" w:type="dxa"/>
            <w:shd w:val="clear" w:color="auto" w:fill="auto"/>
          </w:tcPr>
          <w:p w14:paraId="26F26176" w14:textId="77777777" w:rsidR="00FE1643" w:rsidRPr="009A6C54" w:rsidRDefault="00FE1643" w:rsidP="00552B13">
            <w:pPr>
              <w:pStyle w:val="TableText"/>
            </w:pPr>
            <w:r w:rsidRPr="009A6C54">
              <w:t>^DGEN(27.17,</w:t>
            </w:r>
          </w:p>
        </w:tc>
      </w:tr>
      <w:tr w:rsidR="00FE1643" w:rsidRPr="009A6C54" w14:paraId="26F2617B" w14:textId="77777777" w:rsidTr="006665B6">
        <w:tc>
          <w:tcPr>
            <w:tcW w:w="2088" w:type="dxa"/>
            <w:shd w:val="clear" w:color="auto" w:fill="auto"/>
          </w:tcPr>
          <w:p w14:paraId="26F26178" w14:textId="77777777" w:rsidR="00FE1643" w:rsidRPr="009A6C54" w:rsidRDefault="00FE1643" w:rsidP="00552B13">
            <w:pPr>
              <w:pStyle w:val="TableText"/>
            </w:pPr>
            <w:r w:rsidRPr="009A6C54">
              <w:t>28.11</w:t>
            </w:r>
          </w:p>
        </w:tc>
        <w:tc>
          <w:tcPr>
            <w:tcW w:w="4500" w:type="dxa"/>
            <w:shd w:val="clear" w:color="auto" w:fill="auto"/>
          </w:tcPr>
          <w:p w14:paraId="26F26179" w14:textId="77777777" w:rsidR="00FE1643" w:rsidRPr="009A6C54" w:rsidRDefault="00FE1643" w:rsidP="00552B13">
            <w:pPr>
              <w:pStyle w:val="TableText"/>
            </w:pPr>
            <w:r w:rsidRPr="009A6C54">
              <w:t>NOSE AND THROAT RADIUM HISTORY</w:t>
            </w:r>
          </w:p>
        </w:tc>
        <w:tc>
          <w:tcPr>
            <w:tcW w:w="2988" w:type="dxa"/>
            <w:shd w:val="clear" w:color="auto" w:fill="auto"/>
          </w:tcPr>
          <w:p w14:paraId="26F2617A" w14:textId="77777777" w:rsidR="00FE1643" w:rsidRPr="009A6C54" w:rsidRDefault="00FE1643" w:rsidP="00552B13">
            <w:pPr>
              <w:pStyle w:val="TableText"/>
            </w:pPr>
            <w:r w:rsidRPr="009A6C54">
              <w:t>^DGNT(28.11,</w:t>
            </w:r>
          </w:p>
        </w:tc>
      </w:tr>
      <w:tr w:rsidR="00FE1643" w:rsidRPr="009A6C54" w14:paraId="26F2617F" w14:textId="77777777" w:rsidTr="006665B6">
        <w:tc>
          <w:tcPr>
            <w:tcW w:w="2088" w:type="dxa"/>
            <w:shd w:val="clear" w:color="auto" w:fill="auto"/>
          </w:tcPr>
          <w:p w14:paraId="26F2617C" w14:textId="77777777" w:rsidR="00FE1643" w:rsidRPr="009A6C54" w:rsidRDefault="00FE1643" w:rsidP="00552B13">
            <w:pPr>
              <w:pStyle w:val="TableText"/>
            </w:pPr>
            <w:r w:rsidRPr="009A6C54">
              <w:t>29.11</w:t>
            </w:r>
          </w:p>
        </w:tc>
        <w:tc>
          <w:tcPr>
            <w:tcW w:w="4500" w:type="dxa"/>
            <w:shd w:val="clear" w:color="auto" w:fill="auto"/>
          </w:tcPr>
          <w:p w14:paraId="26F2617D" w14:textId="77777777" w:rsidR="00FE1643" w:rsidRPr="009A6C54" w:rsidRDefault="00FE1643" w:rsidP="00552B13">
            <w:pPr>
              <w:pStyle w:val="TableText"/>
            </w:pPr>
            <w:r w:rsidRPr="009A6C54">
              <w:t>MST HISTORY</w:t>
            </w:r>
          </w:p>
        </w:tc>
        <w:tc>
          <w:tcPr>
            <w:tcW w:w="2988" w:type="dxa"/>
            <w:shd w:val="clear" w:color="auto" w:fill="auto"/>
          </w:tcPr>
          <w:p w14:paraId="26F2617E" w14:textId="77777777" w:rsidR="00FE1643" w:rsidRPr="009A6C54" w:rsidRDefault="00FE1643" w:rsidP="00552B13">
            <w:pPr>
              <w:pStyle w:val="TableText"/>
            </w:pPr>
            <w:r w:rsidRPr="009A6C54">
              <w:t>^DGMS(29.11,</w:t>
            </w:r>
          </w:p>
        </w:tc>
      </w:tr>
      <w:tr w:rsidR="00FE1643" w:rsidRPr="009A6C54" w14:paraId="26F26183" w14:textId="77777777" w:rsidTr="006665B6">
        <w:tc>
          <w:tcPr>
            <w:tcW w:w="2088" w:type="dxa"/>
            <w:shd w:val="clear" w:color="auto" w:fill="auto"/>
          </w:tcPr>
          <w:p w14:paraId="26F26180" w14:textId="77777777" w:rsidR="00FE1643" w:rsidRPr="009A6C54" w:rsidRDefault="00FE1643" w:rsidP="00552B13">
            <w:pPr>
              <w:pStyle w:val="TableText"/>
            </w:pPr>
            <w:r w:rsidRPr="009A6C54">
              <w:t>30**</w:t>
            </w:r>
          </w:p>
        </w:tc>
        <w:tc>
          <w:tcPr>
            <w:tcW w:w="4500" w:type="dxa"/>
            <w:shd w:val="clear" w:color="auto" w:fill="auto"/>
          </w:tcPr>
          <w:p w14:paraId="26F26181" w14:textId="77777777" w:rsidR="00FE1643" w:rsidRPr="009A6C54" w:rsidRDefault="00FE1643" w:rsidP="00552B13">
            <w:pPr>
              <w:pStyle w:val="TableText"/>
            </w:pPr>
            <w:r w:rsidRPr="009A6C54">
              <w:t>DISPOSITION LATE REASON</w:t>
            </w:r>
          </w:p>
        </w:tc>
        <w:tc>
          <w:tcPr>
            <w:tcW w:w="2988" w:type="dxa"/>
            <w:shd w:val="clear" w:color="auto" w:fill="auto"/>
          </w:tcPr>
          <w:p w14:paraId="26F26182" w14:textId="77777777" w:rsidR="00FE1643" w:rsidRPr="009A6C54" w:rsidRDefault="00FE1643" w:rsidP="00552B13">
            <w:pPr>
              <w:pStyle w:val="TableText"/>
            </w:pPr>
            <w:r w:rsidRPr="009A6C54">
              <w:t>^DIC(30,</w:t>
            </w:r>
          </w:p>
        </w:tc>
      </w:tr>
      <w:tr w:rsidR="00FE1643" w:rsidRPr="009A6C54" w14:paraId="26F26187" w14:textId="77777777" w:rsidTr="006665B6">
        <w:tc>
          <w:tcPr>
            <w:tcW w:w="2088" w:type="dxa"/>
            <w:shd w:val="clear" w:color="auto" w:fill="auto"/>
          </w:tcPr>
          <w:p w14:paraId="26F26184" w14:textId="77777777" w:rsidR="00FE1643" w:rsidRPr="009A6C54" w:rsidRDefault="00FE1643" w:rsidP="00552B13">
            <w:pPr>
              <w:pStyle w:val="TableText"/>
            </w:pPr>
            <w:r w:rsidRPr="009A6C54">
              <w:t>35*</w:t>
            </w:r>
          </w:p>
        </w:tc>
        <w:tc>
          <w:tcPr>
            <w:tcW w:w="4500" w:type="dxa"/>
            <w:shd w:val="clear" w:color="auto" w:fill="auto"/>
          </w:tcPr>
          <w:p w14:paraId="26F26185" w14:textId="77777777" w:rsidR="00FE1643" w:rsidRPr="009A6C54" w:rsidRDefault="00FE1643" w:rsidP="00552B13">
            <w:pPr>
              <w:pStyle w:val="TableText"/>
            </w:pPr>
            <w:r w:rsidRPr="009A6C54">
              <w:t>OTHER FEDERAL AGENCY</w:t>
            </w:r>
          </w:p>
        </w:tc>
        <w:tc>
          <w:tcPr>
            <w:tcW w:w="2988" w:type="dxa"/>
            <w:shd w:val="clear" w:color="auto" w:fill="auto"/>
          </w:tcPr>
          <w:p w14:paraId="26F26186" w14:textId="77777777" w:rsidR="00FE1643" w:rsidRPr="009A6C54" w:rsidRDefault="00FE1643" w:rsidP="00552B13">
            <w:pPr>
              <w:pStyle w:val="TableText"/>
            </w:pPr>
            <w:r w:rsidRPr="009A6C54">
              <w:t>^DIC(35,</w:t>
            </w:r>
          </w:p>
        </w:tc>
      </w:tr>
      <w:tr w:rsidR="00FE1643" w:rsidRPr="009A6C54" w14:paraId="26F2618B" w14:textId="77777777" w:rsidTr="006665B6">
        <w:tc>
          <w:tcPr>
            <w:tcW w:w="2088" w:type="dxa"/>
            <w:shd w:val="clear" w:color="auto" w:fill="auto"/>
          </w:tcPr>
          <w:p w14:paraId="26F26188" w14:textId="77777777" w:rsidR="00FE1643" w:rsidRPr="009A6C54" w:rsidRDefault="00FE1643" w:rsidP="00552B13">
            <w:pPr>
              <w:pStyle w:val="TableText"/>
            </w:pPr>
            <w:r w:rsidRPr="009A6C54">
              <w:t>35.1</w:t>
            </w:r>
          </w:p>
        </w:tc>
        <w:tc>
          <w:tcPr>
            <w:tcW w:w="4500" w:type="dxa"/>
            <w:shd w:val="clear" w:color="auto" w:fill="auto"/>
          </w:tcPr>
          <w:p w14:paraId="26F26189" w14:textId="77777777" w:rsidR="00FE1643" w:rsidRPr="009A6C54" w:rsidRDefault="00FE1643" w:rsidP="00552B13">
            <w:pPr>
              <w:pStyle w:val="TableText"/>
            </w:pPr>
            <w:r w:rsidRPr="009A6C54">
              <w:t>SHARING AGREEMENT CATEGORY</w:t>
            </w:r>
          </w:p>
        </w:tc>
        <w:tc>
          <w:tcPr>
            <w:tcW w:w="2988" w:type="dxa"/>
            <w:shd w:val="clear" w:color="auto" w:fill="auto"/>
          </w:tcPr>
          <w:p w14:paraId="26F2618A" w14:textId="77777777" w:rsidR="00FE1643" w:rsidRPr="009A6C54" w:rsidRDefault="00FE1643" w:rsidP="00552B13">
            <w:pPr>
              <w:pStyle w:val="TableText"/>
            </w:pPr>
            <w:r w:rsidRPr="009A6C54">
              <w:t>^DG(35.1,</w:t>
            </w:r>
          </w:p>
        </w:tc>
      </w:tr>
      <w:tr w:rsidR="00FE1643" w:rsidRPr="009A6C54" w14:paraId="26F2618F" w14:textId="77777777" w:rsidTr="006665B6">
        <w:tc>
          <w:tcPr>
            <w:tcW w:w="2088" w:type="dxa"/>
            <w:shd w:val="clear" w:color="auto" w:fill="auto"/>
          </w:tcPr>
          <w:p w14:paraId="26F2618C" w14:textId="77777777" w:rsidR="00FE1643" w:rsidRPr="009A6C54" w:rsidRDefault="00FE1643" w:rsidP="00552B13">
            <w:pPr>
              <w:pStyle w:val="TableText"/>
            </w:pPr>
            <w:r w:rsidRPr="009A6C54">
              <w:t>35.2</w:t>
            </w:r>
          </w:p>
        </w:tc>
        <w:tc>
          <w:tcPr>
            <w:tcW w:w="4500" w:type="dxa"/>
            <w:shd w:val="clear" w:color="auto" w:fill="auto"/>
          </w:tcPr>
          <w:p w14:paraId="26F2618D" w14:textId="77777777" w:rsidR="00FE1643" w:rsidRPr="009A6C54" w:rsidRDefault="00FE1643" w:rsidP="00552B13">
            <w:pPr>
              <w:pStyle w:val="TableText"/>
            </w:pPr>
            <w:r w:rsidRPr="009A6C54">
              <w:t>SHARING AGREEMENT SUB-CATEGORY</w:t>
            </w:r>
          </w:p>
        </w:tc>
        <w:tc>
          <w:tcPr>
            <w:tcW w:w="2988" w:type="dxa"/>
            <w:shd w:val="clear" w:color="auto" w:fill="auto"/>
          </w:tcPr>
          <w:p w14:paraId="26F2618E" w14:textId="77777777" w:rsidR="00FE1643" w:rsidRPr="009A6C54" w:rsidRDefault="00FE1643" w:rsidP="00552B13">
            <w:pPr>
              <w:pStyle w:val="TableText"/>
            </w:pPr>
            <w:r w:rsidRPr="009A6C54">
              <w:t>^DG(35.2)</w:t>
            </w:r>
          </w:p>
        </w:tc>
      </w:tr>
      <w:tr w:rsidR="00FE1643" w:rsidRPr="009A6C54" w14:paraId="26F26193" w14:textId="77777777" w:rsidTr="006665B6">
        <w:tc>
          <w:tcPr>
            <w:tcW w:w="2088" w:type="dxa"/>
            <w:shd w:val="clear" w:color="auto" w:fill="auto"/>
          </w:tcPr>
          <w:p w14:paraId="26F26190" w14:textId="77777777" w:rsidR="00FE1643" w:rsidRPr="009A6C54" w:rsidRDefault="00FE1643" w:rsidP="00552B13">
            <w:pPr>
              <w:pStyle w:val="TableText"/>
            </w:pPr>
            <w:r w:rsidRPr="009A6C54">
              <w:t>37**</w:t>
            </w:r>
          </w:p>
        </w:tc>
        <w:tc>
          <w:tcPr>
            <w:tcW w:w="4500" w:type="dxa"/>
            <w:shd w:val="clear" w:color="auto" w:fill="auto"/>
          </w:tcPr>
          <w:p w14:paraId="26F26191" w14:textId="77777777" w:rsidR="00FE1643" w:rsidRPr="009A6C54" w:rsidRDefault="00FE1643" w:rsidP="00552B13">
            <w:pPr>
              <w:pStyle w:val="TableText"/>
            </w:pPr>
            <w:r w:rsidRPr="009A6C54">
              <w:t>DISPOSITION</w:t>
            </w:r>
          </w:p>
        </w:tc>
        <w:tc>
          <w:tcPr>
            <w:tcW w:w="2988" w:type="dxa"/>
            <w:shd w:val="clear" w:color="auto" w:fill="auto"/>
          </w:tcPr>
          <w:p w14:paraId="26F26192" w14:textId="77777777" w:rsidR="00FE1643" w:rsidRPr="009A6C54" w:rsidRDefault="00FE1643" w:rsidP="00552B13">
            <w:pPr>
              <w:pStyle w:val="TableText"/>
            </w:pPr>
            <w:r w:rsidRPr="009A6C54">
              <w:t>^DIC(37,</w:t>
            </w:r>
          </w:p>
        </w:tc>
      </w:tr>
      <w:tr w:rsidR="00FE1643" w:rsidRPr="009A6C54" w14:paraId="26F26197" w14:textId="77777777" w:rsidTr="006665B6">
        <w:tc>
          <w:tcPr>
            <w:tcW w:w="2088" w:type="dxa"/>
            <w:shd w:val="clear" w:color="auto" w:fill="auto"/>
          </w:tcPr>
          <w:p w14:paraId="26F26194" w14:textId="77777777" w:rsidR="00FE1643" w:rsidRPr="009A6C54" w:rsidRDefault="00FE1643" w:rsidP="00552B13">
            <w:pPr>
              <w:pStyle w:val="TableText"/>
            </w:pPr>
            <w:r w:rsidRPr="009A6C54">
              <w:t>38.1</w:t>
            </w:r>
          </w:p>
        </w:tc>
        <w:tc>
          <w:tcPr>
            <w:tcW w:w="4500" w:type="dxa"/>
            <w:shd w:val="clear" w:color="auto" w:fill="auto"/>
          </w:tcPr>
          <w:p w14:paraId="26F26195" w14:textId="77777777" w:rsidR="00FE1643" w:rsidRPr="009A6C54" w:rsidRDefault="00FE1643" w:rsidP="00552B13">
            <w:pPr>
              <w:pStyle w:val="TableText"/>
            </w:pPr>
            <w:r w:rsidRPr="009A6C54">
              <w:t>DG SECURITY LOG</w:t>
            </w:r>
          </w:p>
        </w:tc>
        <w:tc>
          <w:tcPr>
            <w:tcW w:w="2988" w:type="dxa"/>
            <w:shd w:val="clear" w:color="auto" w:fill="auto"/>
          </w:tcPr>
          <w:p w14:paraId="26F26196" w14:textId="77777777" w:rsidR="00FE1643" w:rsidRPr="009A6C54" w:rsidRDefault="00FE1643" w:rsidP="00552B13">
            <w:pPr>
              <w:pStyle w:val="TableText"/>
            </w:pPr>
            <w:r w:rsidRPr="009A6C54">
              <w:t>^DGSL(38.1,</w:t>
            </w:r>
          </w:p>
        </w:tc>
      </w:tr>
      <w:tr w:rsidR="00FE1643" w:rsidRPr="009A6C54" w14:paraId="26F2619B" w14:textId="77777777" w:rsidTr="006665B6">
        <w:tc>
          <w:tcPr>
            <w:tcW w:w="2088" w:type="dxa"/>
            <w:shd w:val="clear" w:color="auto" w:fill="auto"/>
          </w:tcPr>
          <w:p w14:paraId="26F26198" w14:textId="77777777" w:rsidR="00FE1643" w:rsidRPr="009A6C54" w:rsidRDefault="00FE1643" w:rsidP="00552B13">
            <w:pPr>
              <w:pStyle w:val="TableText"/>
            </w:pPr>
            <w:r w:rsidRPr="009A6C54">
              <w:t>38.5</w:t>
            </w:r>
          </w:p>
        </w:tc>
        <w:tc>
          <w:tcPr>
            <w:tcW w:w="4500" w:type="dxa"/>
            <w:shd w:val="clear" w:color="auto" w:fill="auto"/>
          </w:tcPr>
          <w:p w14:paraId="26F26199" w14:textId="77777777" w:rsidR="00FE1643" w:rsidRPr="009A6C54" w:rsidRDefault="00FE1643" w:rsidP="00552B13">
            <w:pPr>
              <w:pStyle w:val="TableText"/>
            </w:pPr>
            <w:r w:rsidRPr="009A6C54">
              <w:t>INCONSISTENT DATA</w:t>
            </w:r>
          </w:p>
        </w:tc>
        <w:tc>
          <w:tcPr>
            <w:tcW w:w="2988" w:type="dxa"/>
            <w:shd w:val="clear" w:color="auto" w:fill="auto"/>
          </w:tcPr>
          <w:p w14:paraId="26F2619A" w14:textId="77777777" w:rsidR="00FE1643" w:rsidRPr="009A6C54" w:rsidRDefault="00FE1643" w:rsidP="00552B13">
            <w:pPr>
              <w:pStyle w:val="TableText"/>
            </w:pPr>
            <w:r w:rsidRPr="009A6C54">
              <w:t>^DGIN(38.5,</w:t>
            </w:r>
          </w:p>
        </w:tc>
      </w:tr>
      <w:tr w:rsidR="00FE1643" w:rsidRPr="009A6C54" w14:paraId="26F2619F" w14:textId="77777777" w:rsidTr="006665B6">
        <w:tc>
          <w:tcPr>
            <w:tcW w:w="2088" w:type="dxa"/>
            <w:shd w:val="clear" w:color="auto" w:fill="auto"/>
          </w:tcPr>
          <w:p w14:paraId="26F2619C" w14:textId="77777777" w:rsidR="00FE1643" w:rsidRPr="009A6C54" w:rsidRDefault="00FE1643" w:rsidP="00552B13">
            <w:pPr>
              <w:pStyle w:val="TableText"/>
            </w:pPr>
            <w:r w:rsidRPr="009A6C54">
              <w:t>38.6**</w:t>
            </w:r>
          </w:p>
        </w:tc>
        <w:tc>
          <w:tcPr>
            <w:tcW w:w="4500" w:type="dxa"/>
            <w:shd w:val="clear" w:color="auto" w:fill="auto"/>
          </w:tcPr>
          <w:p w14:paraId="26F2619D" w14:textId="77777777" w:rsidR="00FE1643" w:rsidRPr="009A6C54" w:rsidRDefault="00FE1643" w:rsidP="00552B13">
            <w:pPr>
              <w:pStyle w:val="TableText"/>
            </w:pPr>
            <w:r w:rsidRPr="009A6C54">
              <w:t>INCONSISTENT DATA ELEMENTS</w:t>
            </w:r>
          </w:p>
        </w:tc>
        <w:tc>
          <w:tcPr>
            <w:tcW w:w="2988" w:type="dxa"/>
            <w:shd w:val="clear" w:color="auto" w:fill="auto"/>
          </w:tcPr>
          <w:p w14:paraId="26F2619E" w14:textId="77777777" w:rsidR="00FE1643" w:rsidRPr="009A6C54" w:rsidRDefault="00FE1643" w:rsidP="00552B13">
            <w:pPr>
              <w:pStyle w:val="TableText"/>
            </w:pPr>
            <w:r w:rsidRPr="009A6C54">
              <w:t>^DGIN(38.6,</w:t>
            </w:r>
          </w:p>
        </w:tc>
      </w:tr>
      <w:tr w:rsidR="00FE1643" w:rsidRPr="009A6C54" w14:paraId="26F261A3" w14:textId="77777777" w:rsidTr="006665B6">
        <w:tc>
          <w:tcPr>
            <w:tcW w:w="2088" w:type="dxa"/>
            <w:shd w:val="clear" w:color="auto" w:fill="auto"/>
          </w:tcPr>
          <w:p w14:paraId="26F261A0" w14:textId="77777777" w:rsidR="00FE1643" w:rsidRPr="009A6C54" w:rsidRDefault="00FE1643" w:rsidP="00552B13">
            <w:pPr>
              <w:pStyle w:val="TableText"/>
            </w:pPr>
            <w:r w:rsidRPr="009A6C54">
              <w:t>39.1*</w:t>
            </w:r>
          </w:p>
        </w:tc>
        <w:tc>
          <w:tcPr>
            <w:tcW w:w="4500" w:type="dxa"/>
            <w:shd w:val="clear" w:color="auto" w:fill="auto"/>
          </w:tcPr>
          <w:p w14:paraId="26F261A1" w14:textId="77777777" w:rsidR="00FE1643" w:rsidRPr="009A6C54" w:rsidRDefault="00FE1643" w:rsidP="00552B13">
            <w:pPr>
              <w:pStyle w:val="TableText"/>
            </w:pPr>
            <w:r w:rsidRPr="009A6C54">
              <w:t>EMBOSSED CARD TYPE</w:t>
            </w:r>
          </w:p>
        </w:tc>
        <w:tc>
          <w:tcPr>
            <w:tcW w:w="2988" w:type="dxa"/>
            <w:shd w:val="clear" w:color="auto" w:fill="auto"/>
          </w:tcPr>
          <w:p w14:paraId="26F261A2" w14:textId="77777777" w:rsidR="00FE1643" w:rsidRPr="009A6C54" w:rsidRDefault="00FE1643" w:rsidP="00552B13">
            <w:pPr>
              <w:pStyle w:val="TableText"/>
            </w:pPr>
            <w:r w:rsidRPr="009A6C54">
              <w:t>^DIC(39.1,</w:t>
            </w:r>
          </w:p>
        </w:tc>
      </w:tr>
      <w:tr w:rsidR="00FE1643" w:rsidRPr="009A6C54" w14:paraId="26F261A7" w14:textId="77777777" w:rsidTr="006665B6">
        <w:tc>
          <w:tcPr>
            <w:tcW w:w="2088" w:type="dxa"/>
            <w:shd w:val="clear" w:color="auto" w:fill="auto"/>
          </w:tcPr>
          <w:p w14:paraId="26F261A4" w14:textId="77777777" w:rsidR="00FE1643" w:rsidRPr="009A6C54" w:rsidRDefault="00FE1643" w:rsidP="00552B13">
            <w:pPr>
              <w:pStyle w:val="TableText"/>
            </w:pPr>
            <w:r w:rsidRPr="009A6C54">
              <w:t>39.2*</w:t>
            </w:r>
          </w:p>
        </w:tc>
        <w:tc>
          <w:tcPr>
            <w:tcW w:w="4500" w:type="dxa"/>
            <w:shd w:val="clear" w:color="auto" w:fill="auto"/>
          </w:tcPr>
          <w:p w14:paraId="26F261A5" w14:textId="77777777" w:rsidR="00FE1643" w:rsidRPr="009A6C54" w:rsidRDefault="00FE1643" w:rsidP="00552B13">
            <w:pPr>
              <w:pStyle w:val="TableText"/>
            </w:pPr>
            <w:r w:rsidRPr="009A6C54">
              <w:t>EMBOSSING DATA</w:t>
            </w:r>
          </w:p>
        </w:tc>
        <w:tc>
          <w:tcPr>
            <w:tcW w:w="2988" w:type="dxa"/>
            <w:shd w:val="clear" w:color="auto" w:fill="auto"/>
          </w:tcPr>
          <w:p w14:paraId="26F261A6" w14:textId="77777777" w:rsidR="00FE1643" w:rsidRPr="009A6C54" w:rsidRDefault="00FE1643" w:rsidP="00552B13">
            <w:pPr>
              <w:pStyle w:val="TableText"/>
            </w:pPr>
            <w:r w:rsidRPr="009A6C54">
              <w:t>^DIC(39.2,</w:t>
            </w:r>
          </w:p>
        </w:tc>
      </w:tr>
      <w:tr w:rsidR="00FE1643" w:rsidRPr="009A6C54" w14:paraId="26F261AB" w14:textId="77777777" w:rsidTr="006665B6">
        <w:tc>
          <w:tcPr>
            <w:tcW w:w="2088" w:type="dxa"/>
            <w:shd w:val="clear" w:color="auto" w:fill="auto"/>
          </w:tcPr>
          <w:p w14:paraId="26F261A8" w14:textId="77777777" w:rsidR="00FE1643" w:rsidRPr="009A6C54" w:rsidRDefault="00FE1643" w:rsidP="00552B13">
            <w:pPr>
              <w:pStyle w:val="TableText"/>
            </w:pPr>
            <w:r w:rsidRPr="009A6C54">
              <w:t>39.3</w:t>
            </w:r>
          </w:p>
        </w:tc>
        <w:tc>
          <w:tcPr>
            <w:tcW w:w="4500" w:type="dxa"/>
            <w:shd w:val="clear" w:color="auto" w:fill="auto"/>
          </w:tcPr>
          <w:p w14:paraId="26F261A9" w14:textId="77777777" w:rsidR="00FE1643" w:rsidRPr="009A6C54" w:rsidRDefault="00FE1643" w:rsidP="00552B13">
            <w:pPr>
              <w:pStyle w:val="TableText"/>
            </w:pPr>
            <w:r w:rsidRPr="009A6C54">
              <w:t>EMBOSSER EQUIPMENT FILE</w:t>
            </w:r>
          </w:p>
        </w:tc>
        <w:tc>
          <w:tcPr>
            <w:tcW w:w="2988" w:type="dxa"/>
            <w:shd w:val="clear" w:color="auto" w:fill="auto"/>
          </w:tcPr>
          <w:p w14:paraId="26F261AA" w14:textId="77777777" w:rsidR="00FE1643" w:rsidRPr="009A6C54" w:rsidRDefault="00FE1643" w:rsidP="00552B13">
            <w:pPr>
              <w:pStyle w:val="TableText"/>
            </w:pPr>
            <w:r w:rsidRPr="009A6C54">
              <w:t>^DIC(39.3,</w:t>
            </w:r>
          </w:p>
        </w:tc>
      </w:tr>
      <w:tr w:rsidR="00FE1643" w:rsidRPr="009A6C54" w14:paraId="26F261AF" w14:textId="77777777" w:rsidTr="006665B6">
        <w:tc>
          <w:tcPr>
            <w:tcW w:w="2088" w:type="dxa"/>
            <w:shd w:val="clear" w:color="auto" w:fill="auto"/>
          </w:tcPr>
          <w:p w14:paraId="26F261AC" w14:textId="77777777" w:rsidR="00FE1643" w:rsidRPr="009A6C54" w:rsidRDefault="00FE1643" w:rsidP="00552B13">
            <w:pPr>
              <w:pStyle w:val="TableText"/>
            </w:pPr>
            <w:r w:rsidRPr="009A6C54">
              <w:t>39.4</w:t>
            </w:r>
          </w:p>
        </w:tc>
        <w:tc>
          <w:tcPr>
            <w:tcW w:w="4500" w:type="dxa"/>
            <w:shd w:val="clear" w:color="auto" w:fill="auto"/>
          </w:tcPr>
          <w:p w14:paraId="26F261AD" w14:textId="77777777" w:rsidR="00FE1643" w:rsidRPr="009A6C54" w:rsidRDefault="00FE1643" w:rsidP="00552B13">
            <w:pPr>
              <w:pStyle w:val="TableText"/>
            </w:pPr>
            <w:r w:rsidRPr="009A6C54">
              <w:t>ADT</w:t>
            </w:r>
            <w:r w:rsidR="00813717" w:rsidRPr="009A6C54">
              <w:t xml:space="preserve"> / </w:t>
            </w:r>
            <w:r w:rsidRPr="009A6C54">
              <w:t>HL7 TRANSMISSION</w:t>
            </w:r>
          </w:p>
        </w:tc>
        <w:tc>
          <w:tcPr>
            <w:tcW w:w="2988" w:type="dxa"/>
            <w:shd w:val="clear" w:color="auto" w:fill="auto"/>
          </w:tcPr>
          <w:p w14:paraId="26F261AE" w14:textId="77777777" w:rsidR="00FE1643" w:rsidRPr="009A6C54" w:rsidRDefault="00FE1643" w:rsidP="00552B13">
            <w:pPr>
              <w:pStyle w:val="TableText"/>
            </w:pPr>
            <w:r w:rsidRPr="009A6C54">
              <w:t>^DIC(39.4,</w:t>
            </w:r>
          </w:p>
        </w:tc>
      </w:tr>
      <w:tr w:rsidR="00FE1643" w:rsidRPr="009A6C54" w14:paraId="26F261B3" w14:textId="77777777" w:rsidTr="006665B6">
        <w:tc>
          <w:tcPr>
            <w:tcW w:w="2088" w:type="dxa"/>
            <w:shd w:val="clear" w:color="auto" w:fill="auto"/>
          </w:tcPr>
          <w:p w14:paraId="26F261B0" w14:textId="77777777" w:rsidR="00FE1643" w:rsidRPr="009A6C54" w:rsidRDefault="00FE1643" w:rsidP="00552B13">
            <w:pPr>
              <w:pStyle w:val="TableText"/>
            </w:pPr>
            <w:r w:rsidRPr="009A6C54">
              <w:t>39.6</w:t>
            </w:r>
          </w:p>
        </w:tc>
        <w:tc>
          <w:tcPr>
            <w:tcW w:w="4500" w:type="dxa"/>
            <w:shd w:val="clear" w:color="auto" w:fill="auto"/>
          </w:tcPr>
          <w:p w14:paraId="26F261B1" w14:textId="77777777" w:rsidR="00FE1643" w:rsidRPr="009A6C54" w:rsidRDefault="00FE1643" w:rsidP="00552B13">
            <w:pPr>
              <w:pStyle w:val="TableText"/>
            </w:pPr>
            <w:r w:rsidRPr="009A6C54">
              <w:t>VIC REQUEST</w:t>
            </w:r>
          </w:p>
        </w:tc>
        <w:tc>
          <w:tcPr>
            <w:tcW w:w="2988" w:type="dxa"/>
            <w:shd w:val="clear" w:color="auto" w:fill="auto"/>
          </w:tcPr>
          <w:p w14:paraId="26F261B2" w14:textId="77777777" w:rsidR="00FE1643" w:rsidRPr="009A6C54" w:rsidRDefault="00FE1643" w:rsidP="00552B13">
            <w:pPr>
              <w:pStyle w:val="TableText"/>
            </w:pPr>
            <w:r w:rsidRPr="009A6C54">
              <w:t>^DGQE(39.6,</w:t>
            </w:r>
          </w:p>
        </w:tc>
      </w:tr>
      <w:tr w:rsidR="00FE1643" w:rsidRPr="009A6C54" w14:paraId="26F261B7" w14:textId="77777777" w:rsidTr="006665B6">
        <w:tc>
          <w:tcPr>
            <w:tcW w:w="2088" w:type="dxa"/>
            <w:shd w:val="clear" w:color="auto" w:fill="auto"/>
          </w:tcPr>
          <w:p w14:paraId="26F261B4" w14:textId="77777777" w:rsidR="00FE1643" w:rsidRPr="009A6C54" w:rsidRDefault="00FE1643" w:rsidP="00552B13">
            <w:pPr>
              <w:pStyle w:val="TableText"/>
            </w:pPr>
            <w:r w:rsidRPr="009A6C54">
              <w:t>39.7</w:t>
            </w:r>
          </w:p>
        </w:tc>
        <w:tc>
          <w:tcPr>
            <w:tcW w:w="4500" w:type="dxa"/>
            <w:shd w:val="clear" w:color="auto" w:fill="auto"/>
          </w:tcPr>
          <w:p w14:paraId="26F261B5" w14:textId="77777777" w:rsidR="00FE1643" w:rsidRPr="009A6C54" w:rsidRDefault="00FE1643" w:rsidP="00552B13">
            <w:pPr>
              <w:pStyle w:val="TableText"/>
            </w:pPr>
            <w:r w:rsidRPr="009A6C54">
              <w:t>VIC HL7 TRANSMISSION LOG</w:t>
            </w:r>
          </w:p>
        </w:tc>
        <w:tc>
          <w:tcPr>
            <w:tcW w:w="2988" w:type="dxa"/>
            <w:shd w:val="clear" w:color="auto" w:fill="auto"/>
          </w:tcPr>
          <w:p w14:paraId="26F261B6" w14:textId="77777777" w:rsidR="00FE1643" w:rsidRPr="009A6C54" w:rsidRDefault="00FE1643" w:rsidP="00552B13">
            <w:pPr>
              <w:pStyle w:val="TableText"/>
            </w:pPr>
            <w:r w:rsidRPr="009A6C54">
              <w:t>^DGQE(39.7,</w:t>
            </w:r>
          </w:p>
        </w:tc>
      </w:tr>
      <w:tr w:rsidR="00FE1643" w:rsidRPr="009A6C54" w14:paraId="26F261BB" w14:textId="77777777" w:rsidTr="006665B6">
        <w:tc>
          <w:tcPr>
            <w:tcW w:w="2088" w:type="dxa"/>
            <w:shd w:val="clear" w:color="auto" w:fill="auto"/>
          </w:tcPr>
          <w:p w14:paraId="26F261B8" w14:textId="77777777" w:rsidR="00FE1643" w:rsidRPr="009A6C54" w:rsidRDefault="00FE1643" w:rsidP="00552B13">
            <w:pPr>
              <w:pStyle w:val="TableText"/>
            </w:pPr>
            <w:r w:rsidRPr="009A6C54">
              <w:lastRenderedPageBreak/>
              <w:t>40.7*</w:t>
            </w:r>
          </w:p>
        </w:tc>
        <w:tc>
          <w:tcPr>
            <w:tcW w:w="4500" w:type="dxa"/>
            <w:shd w:val="clear" w:color="auto" w:fill="auto"/>
          </w:tcPr>
          <w:p w14:paraId="26F261B9" w14:textId="77777777" w:rsidR="00FE1643" w:rsidRPr="009A6C54" w:rsidRDefault="00FE1643" w:rsidP="00552B13">
            <w:pPr>
              <w:pStyle w:val="TableText"/>
            </w:pPr>
            <w:r w:rsidRPr="009A6C54">
              <w:t>CLINIC STOP</w:t>
            </w:r>
          </w:p>
        </w:tc>
        <w:tc>
          <w:tcPr>
            <w:tcW w:w="2988" w:type="dxa"/>
            <w:shd w:val="clear" w:color="auto" w:fill="auto"/>
          </w:tcPr>
          <w:p w14:paraId="26F261BA" w14:textId="77777777" w:rsidR="00FE1643" w:rsidRPr="009A6C54" w:rsidRDefault="00FE1643" w:rsidP="00552B13">
            <w:pPr>
              <w:pStyle w:val="TableText"/>
            </w:pPr>
            <w:r w:rsidRPr="009A6C54">
              <w:t>^DIC(40.7,</w:t>
            </w:r>
          </w:p>
        </w:tc>
      </w:tr>
      <w:tr w:rsidR="00FE1643" w:rsidRPr="009A6C54" w14:paraId="26F261BF" w14:textId="77777777" w:rsidTr="006665B6">
        <w:tc>
          <w:tcPr>
            <w:tcW w:w="2088" w:type="dxa"/>
            <w:shd w:val="clear" w:color="auto" w:fill="auto"/>
          </w:tcPr>
          <w:p w14:paraId="26F261BC" w14:textId="77777777" w:rsidR="00FE1643" w:rsidRPr="009A6C54" w:rsidRDefault="00FE1643" w:rsidP="00552B13">
            <w:pPr>
              <w:pStyle w:val="TableText"/>
            </w:pPr>
            <w:r w:rsidRPr="009A6C54">
              <w:t>40.8</w:t>
            </w:r>
          </w:p>
        </w:tc>
        <w:tc>
          <w:tcPr>
            <w:tcW w:w="4500" w:type="dxa"/>
            <w:shd w:val="clear" w:color="auto" w:fill="auto"/>
          </w:tcPr>
          <w:p w14:paraId="26F261BD" w14:textId="77777777" w:rsidR="00FE1643" w:rsidRPr="009A6C54" w:rsidRDefault="00FE1643" w:rsidP="00552B13">
            <w:pPr>
              <w:pStyle w:val="TableText"/>
            </w:pPr>
            <w:r w:rsidRPr="009A6C54">
              <w:t>MEDICAL CENTER DIVISION</w:t>
            </w:r>
          </w:p>
        </w:tc>
        <w:tc>
          <w:tcPr>
            <w:tcW w:w="2988" w:type="dxa"/>
            <w:shd w:val="clear" w:color="auto" w:fill="auto"/>
          </w:tcPr>
          <w:p w14:paraId="26F261BE" w14:textId="77777777" w:rsidR="00FE1643" w:rsidRPr="009A6C54" w:rsidRDefault="00FE1643" w:rsidP="00552B13">
            <w:pPr>
              <w:pStyle w:val="TableText"/>
            </w:pPr>
            <w:r w:rsidRPr="009A6C54">
              <w:t>^DG(40.8,</w:t>
            </w:r>
          </w:p>
        </w:tc>
      </w:tr>
      <w:tr w:rsidR="00FE1643" w:rsidRPr="009A6C54" w14:paraId="26F261C3" w14:textId="77777777" w:rsidTr="006665B6">
        <w:tc>
          <w:tcPr>
            <w:tcW w:w="2088" w:type="dxa"/>
            <w:shd w:val="clear" w:color="auto" w:fill="auto"/>
          </w:tcPr>
          <w:p w14:paraId="26F261C0" w14:textId="77777777" w:rsidR="00FE1643" w:rsidRPr="009A6C54" w:rsidRDefault="00FE1643" w:rsidP="00552B13">
            <w:pPr>
              <w:pStyle w:val="TableText"/>
            </w:pPr>
            <w:r w:rsidRPr="009A6C54">
              <w:t>40.9**</w:t>
            </w:r>
          </w:p>
        </w:tc>
        <w:tc>
          <w:tcPr>
            <w:tcW w:w="4500" w:type="dxa"/>
            <w:shd w:val="clear" w:color="auto" w:fill="auto"/>
          </w:tcPr>
          <w:p w14:paraId="26F261C1" w14:textId="77777777" w:rsidR="00FE1643" w:rsidRPr="009A6C54" w:rsidRDefault="00FE1643" w:rsidP="00552B13">
            <w:pPr>
              <w:pStyle w:val="TableText"/>
            </w:pPr>
            <w:r w:rsidRPr="009A6C54">
              <w:t>LOCATION TYPE</w:t>
            </w:r>
          </w:p>
        </w:tc>
        <w:tc>
          <w:tcPr>
            <w:tcW w:w="2988" w:type="dxa"/>
            <w:shd w:val="clear" w:color="auto" w:fill="auto"/>
          </w:tcPr>
          <w:p w14:paraId="26F261C2" w14:textId="77777777" w:rsidR="00FE1643" w:rsidRPr="009A6C54" w:rsidRDefault="00FE1643" w:rsidP="00552B13">
            <w:pPr>
              <w:pStyle w:val="TableText"/>
            </w:pPr>
            <w:r w:rsidRPr="009A6C54">
              <w:t>^DIC(40.9</w:t>
            </w:r>
          </w:p>
        </w:tc>
      </w:tr>
      <w:tr w:rsidR="00FE1643" w:rsidRPr="009A6C54" w14:paraId="26F261C7" w14:textId="77777777" w:rsidTr="006665B6">
        <w:tc>
          <w:tcPr>
            <w:tcW w:w="2088" w:type="dxa"/>
            <w:shd w:val="clear" w:color="auto" w:fill="auto"/>
          </w:tcPr>
          <w:p w14:paraId="26F261C4" w14:textId="77777777" w:rsidR="00FE1643" w:rsidRPr="009A6C54" w:rsidRDefault="00FE1643" w:rsidP="00552B13">
            <w:pPr>
              <w:pStyle w:val="TableText"/>
            </w:pPr>
            <w:r w:rsidRPr="009A6C54">
              <w:t>41.1</w:t>
            </w:r>
          </w:p>
        </w:tc>
        <w:tc>
          <w:tcPr>
            <w:tcW w:w="4500" w:type="dxa"/>
            <w:shd w:val="clear" w:color="auto" w:fill="auto"/>
          </w:tcPr>
          <w:p w14:paraId="26F261C5" w14:textId="77777777" w:rsidR="00FE1643" w:rsidRPr="009A6C54" w:rsidRDefault="00FE1643" w:rsidP="00552B13">
            <w:pPr>
              <w:pStyle w:val="TableText"/>
            </w:pPr>
            <w:r w:rsidRPr="009A6C54">
              <w:t>SCHEDULED ADMISSION</w:t>
            </w:r>
          </w:p>
        </w:tc>
        <w:tc>
          <w:tcPr>
            <w:tcW w:w="2988" w:type="dxa"/>
            <w:shd w:val="clear" w:color="auto" w:fill="auto"/>
          </w:tcPr>
          <w:p w14:paraId="26F261C6" w14:textId="77777777" w:rsidR="00FE1643" w:rsidRPr="009A6C54" w:rsidRDefault="00FE1643" w:rsidP="00552B13">
            <w:pPr>
              <w:pStyle w:val="TableText"/>
            </w:pPr>
            <w:r w:rsidRPr="009A6C54">
              <w:t>^DGS(41.1,</w:t>
            </w:r>
          </w:p>
        </w:tc>
      </w:tr>
      <w:tr w:rsidR="00FE1643" w:rsidRPr="009A6C54" w14:paraId="26F261CB" w14:textId="77777777" w:rsidTr="006665B6">
        <w:tc>
          <w:tcPr>
            <w:tcW w:w="2088" w:type="dxa"/>
            <w:shd w:val="clear" w:color="auto" w:fill="auto"/>
          </w:tcPr>
          <w:p w14:paraId="26F261C8" w14:textId="77777777" w:rsidR="00FE1643" w:rsidRPr="009A6C54" w:rsidRDefault="00FE1643" w:rsidP="00552B13">
            <w:pPr>
              <w:pStyle w:val="TableText"/>
            </w:pPr>
            <w:r w:rsidRPr="009A6C54">
              <w:t>41.41</w:t>
            </w:r>
          </w:p>
        </w:tc>
        <w:tc>
          <w:tcPr>
            <w:tcW w:w="4500" w:type="dxa"/>
            <w:shd w:val="clear" w:color="auto" w:fill="auto"/>
          </w:tcPr>
          <w:p w14:paraId="26F261C9" w14:textId="77777777" w:rsidR="00FE1643" w:rsidRPr="009A6C54" w:rsidRDefault="00FE1643" w:rsidP="00552B13">
            <w:pPr>
              <w:pStyle w:val="TableText"/>
            </w:pPr>
            <w:r w:rsidRPr="009A6C54">
              <w:t>PRE-REGISTRATION AUDIT</w:t>
            </w:r>
          </w:p>
        </w:tc>
        <w:tc>
          <w:tcPr>
            <w:tcW w:w="2988" w:type="dxa"/>
            <w:shd w:val="clear" w:color="auto" w:fill="auto"/>
          </w:tcPr>
          <w:p w14:paraId="26F261CA" w14:textId="77777777" w:rsidR="00FE1643" w:rsidRPr="009A6C54" w:rsidRDefault="00FE1643" w:rsidP="00552B13">
            <w:pPr>
              <w:pStyle w:val="TableText"/>
            </w:pPr>
            <w:r w:rsidRPr="009A6C54">
              <w:t>^DGS(41.41,</w:t>
            </w:r>
          </w:p>
        </w:tc>
      </w:tr>
      <w:tr w:rsidR="00FE1643" w:rsidRPr="009A6C54" w14:paraId="26F261CF" w14:textId="77777777" w:rsidTr="006665B6">
        <w:tc>
          <w:tcPr>
            <w:tcW w:w="2088" w:type="dxa"/>
            <w:shd w:val="clear" w:color="auto" w:fill="auto"/>
          </w:tcPr>
          <w:p w14:paraId="26F261CC" w14:textId="77777777" w:rsidR="00FE1643" w:rsidRPr="009A6C54" w:rsidRDefault="00FE1643" w:rsidP="00552B13">
            <w:pPr>
              <w:pStyle w:val="TableText"/>
            </w:pPr>
            <w:r w:rsidRPr="009A6C54">
              <w:t>41.42</w:t>
            </w:r>
          </w:p>
        </w:tc>
        <w:tc>
          <w:tcPr>
            <w:tcW w:w="4500" w:type="dxa"/>
            <w:shd w:val="clear" w:color="auto" w:fill="auto"/>
          </w:tcPr>
          <w:p w14:paraId="26F261CD" w14:textId="77777777" w:rsidR="00FE1643" w:rsidRPr="009A6C54" w:rsidRDefault="00FE1643" w:rsidP="00552B13">
            <w:pPr>
              <w:pStyle w:val="TableText"/>
            </w:pPr>
            <w:r w:rsidRPr="009A6C54">
              <w:t>PRE-REGISTRATION CALL LIST</w:t>
            </w:r>
          </w:p>
        </w:tc>
        <w:tc>
          <w:tcPr>
            <w:tcW w:w="2988" w:type="dxa"/>
            <w:shd w:val="clear" w:color="auto" w:fill="auto"/>
          </w:tcPr>
          <w:p w14:paraId="26F261CE" w14:textId="77777777" w:rsidR="00FE1643" w:rsidRPr="009A6C54" w:rsidRDefault="00FE1643" w:rsidP="00552B13">
            <w:pPr>
              <w:pStyle w:val="TableText"/>
            </w:pPr>
            <w:r w:rsidRPr="009A6C54">
              <w:t>^DGS(41.42,</w:t>
            </w:r>
          </w:p>
        </w:tc>
      </w:tr>
      <w:tr w:rsidR="00FE1643" w:rsidRPr="009A6C54" w14:paraId="26F261D3" w14:textId="77777777" w:rsidTr="006665B6">
        <w:tc>
          <w:tcPr>
            <w:tcW w:w="2088" w:type="dxa"/>
            <w:shd w:val="clear" w:color="auto" w:fill="auto"/>
          </w:tcPr>
          <w:p w14:paraId="26F261D0" w14:textId="77777777" w:rsidR="00FE1643" w:rsidRPr="009A6C54" w:rsidRDefault="00FE1643" w:rsidP="00552B13">
            <w:pPr>
              <w:pStyle w:val="TableText"/>
            </w:pPr>
            <w:r w:rsidRPr="009A6C54">
              <w:t>41.43</w:t>
            </w:r>
          </w:p>
        </w:tc>
        <w:tc>
          <w:tcPr>
            <w:tcW w:w="4500" w:type="dxa"/>
            <w:shd w:val="clear" w:color="auto" w:fill="auto"/>
          </w:tcPr>
          <w:p w14:paraId="26F261D1" w14:textId="77777777" w:rsidR="00FE1643" w:rsidRPr="009A6C54" w:rsidRDefault="00FE1643" w:rsidP="00552B13">
            <w:pPr>
              <w:pStyle w:val="TableText"/>
            </w:pPr>
            <w:r w:rsidRPr="009A6C54">
              <w:t>PRE-REGISTRATION CALL LOG</w:t>
            </w:r>
          </w:p>
        </w:tc>
        <w:tc>
          <w:tcPr>
            <w:tcW w:w="2988" w:type="dxa"/>
            <w:shd w:val="clear" w:color="auto" w:fill="auto"/>
          </w:tcPr>
          <w:p w14:paraId="26F261D2" w14:textId="77777777" w:rsidR="00FE1643" w:rsidRPr="009A6C54" w:rsidRDefault="00FE1643" w:rsidP="00552B13">
            <w:pPr>
              <w:pStyle w:val="TableText"/>
            </w:pPr>
            <w:r w:rsidRPr="009A6C54">
              <w:t>^DGS(41.43,</w:t>
            </w:r>
          </w:p>
        </w:tc>
      </w:tr>
      <w:tr w:rsidR="00FE1643" w:rsidRPr="009A6C54" w14:paraId="26F261D7" w14:textId="77777777" w:rsidTr="006665B6">
        <w:tc>
          <w:tcPr>
            <w:tcW w:w="2088" w:type="dxa"/>
            <w:shd w:val="clear" w:color="auto" w:fill="auto"/>
          </w:tcPr>
          <w:p w14:paraId="26F261D4" w14:textId="77777777" w:rsidR="00FE1643" w:rsidRPr="009A6C54" w:rsidRDefault="00FE1643" w:rsidP="00552B13">
            <w:pPr>
              <w:pStyle w:val="TableText"/>
            </w:pPr>
            <w:r w:rsidRPr="009A6C54">
              <w:t>41.9</w:t>
            </w:r>
          </w:p>
        </w:tc>
        <w:tc>
          <w:tcPr>
            <w:tcW w:w="4500" w:type="dxa"/>
            <w:shd w:val="clear" w:color="auto" w:fill="auto"/>
          </w:tcPr>
          <w:p w14:paraId="26F261D5" w14:textId="77777777" w:rsidR="00FE1643" w:rsidRPr="009A6C54" w:rsidRDefault="00FE1643" w:rsidP="00552B13">
            <w:pPr>
              <w:pStyle w:val="TableText"/>
            </w:pPr>
            <w:r w:rsidRPr="009A6C54">
              <w:t>CENSUS</w:t>
            </w:r>
          </w:p>
        </w:tc>
        <w:tc>
          <w:tcPr>
            <w:tcW w:w="2988" w:type="dxa"/>
            <w:shd w:val="clear" w:color="auto" w:fill="auto"/>
          </w:tcPr>
          <w:p w14:paraId="26F261D6" w14:textId="77777777" w:rsidR="00FE1643" w:rsidRPr="009A6C54" w:rsidRDefault="00FE1643" w:rsidP="00552B13">
            <w:pPr>
              <w:pStyle w:val="TableText"/>
            </w:pPr>
            <w:r w:rsidRPr="009A6C54">
              <w:t>^DG(41.9,</w:t>
            </w:r>
          </w:p>
        </w:tc>
      </w:tr>
      <w:tr w:rsidR="00FE1643" w:rsidRPr="009A6C54" w14:paraId="26F261DB" w14:textId="77777777" w:rsidTr="006665B6">
        <w:tc>
          <w:tcPr>
            <w:tcW w:w="2088" w:type="dxa"/>
            <w:shd w:val="clear" w:color="auto" w:fill="auto"/>
          </w:tcPr>
          <w:p w14:paraId="26F261D8" w14:textId="77777777" w:rsidR="00FE1643" w:rsidRPr="009A6C54" w:rsidRDefault="00FE1643" w:rsidP="00552B13">
            <w:pPr>
              <w:pStyle w:val="TableText"/>
            </w:pPr>
            <w:r w:rsidRPr="009A6C54">
              <w:t>42</w:t>
            </w:r>
          </w:p>
        </w:tc>
        <w:tc>
          <w:tcPr>
            <w:tcW w:w="4500" w:type="dxa"/>
            <w:shd w:val="clear" w:color="auto" w:fill="auto"/>
          </w:tcPr>
          <w:p w14:paraId="26F261D9" w14:textId="77777777" w:rsidR="00FE1643" w:rsidRPr="009A6C54" w:rsidRDefault="00FE1643" w:rsidP="00552B13">
            <w:pPr>
              <w:pStyle w:val="TableText"/>
            </w:pPr>
            <w:r w:rsidRPr="009A6C54">
              <w:t>WARD LOCATION</w:t>
            </w:r>
          </w:p>
        </w:tc>
        <w:tc>
          <w:tcPr>
            <w:tcW w:w="2988" w:type="dxa"/>
            <w:shd w:val="clear" w:color="auto" w:fill="auto"/>
          </w:tcPr>
          <w:p w14:paraId="26F261DA" w14:textId="77777777" w:rsidR="00FE1643" w:rsidRPr="009A6C54" w:rsidRDefault="00FE1643" w:rsidP="00552B13">
            <w:pPr>
              <w:pStyle w:val="TableText"/>
            </w:pPr>
            <w:r w:rsidRPr="009A6C54">
              <w:t>^DIC(42,</w:t>
            </w:r>
          </w:p>
        </w:tc>
      </w:tr>
      <w:tr w:rsidR="00FE1643" w:rsidRPr="009A6C54" w14:paraId="26F261DF" w14:textId="77777777" w:rsidTr="006665B6">
        <w:tc>
          <w:tcPr>
            <w:tcW w:w="2088" w:type="dxa"/>
            <w:shd w:val="clear" w:color="auto" w:fill="auto"/>
          </w:tcPr>
          <w:p w14:paraId="26F261DC" w14:textId="77777777" w:rsidR="00FE1643" w:rsidRPr="009A6C54" w:rsidRDefault="00FE1643" w:rsidP="00552B13">
            <w:pPr>
              <w:pStyle w:val="TableText"/>
            </w:pPr>
            <w:r w:rsidRPr="009A6C54">
              <w:t>42.4*</w:t>
            </w:r>
          </w:p>
        </w:tc>
        <w:tc>
          <w:tcPr>
            <w:tcW w:w="4500" w:type="dxa"/>
            <w:shd w:val="clear" w:color="auto" w:fill="auto"/>
          </w:tcPr>
          <w:p w14:paraId="26F261DD" w14:textId="77777777" w:rsidR="00FE1643" w:rsidRPr="009A6C54" w:rsidRDefault="00FE1643" w:rsidP="00552B13">
            <w:pPr>
              <w:pStyle w:val="TableText"/>
            </w:pPr>
            <w:r w:rsidRPr="009A6C54">
              <w:t>SPECIALTY</w:t>
            </w:r>
          </w:p>
        </w:tc>
        <w:tc>
          <w:tcPr>
            <w:tcW w:w="2988" w:type="dxa"/>
            <w:shd w:val="clear" w:color="auto" w:fill="auto"/>
          </w:tcPr>
          <w:p w14:paraId="26F261DE" w14:textId="77777777" w:rsidR="00FE1643" w:rsidRPr="009A6C54" w:rsidRDefault="00FE1643" w:rsidP="00552B13">
            <w:pPr>
              <w:pStyle w:val="TableText"/>
            </w:pPr>
            <w:r w:rsidRPr="009A6C54">
              <w:t xml:space="preserve">^DIC(42.4, </w:t>
            </w:r>
          </w:p>
        </w:tc>
      </w:tr>
      <w:tr w:rsidR="00FE1643" w:rsidRPr="009A6C54" w14:paraId="26F261E3" w14:textId="77777777" w:rsidTr="006665B6">
        <w:tc>
          <w:tcPr>
            <w:tcW w:w="2088" w:type="dxa"/>
            <w:shd w:val="clear" w:color="auto" w:fill="auto"/>
          </w:tcPr>
          <w:p w14:paraId="26F261E0" w14:textId="77777777" w:rsidR="00FE1643" w:rsidRPr="009A6C54" w:rsidRDefault="00FE1643" w:rsidP="00552B13">
            <w:pPr>
              <w:pStyle w:val="TableText"/>
            </w:pPr>
            <w:r w:rsidRPr="009A6C54">
              <w:t>42.5</w:t>
            </w:r>
          </w:p>
        </w:tc>
        <w:tc>
          <w:tcPr>
            <w:tcW w:w="4500" w:type="dxa"/>
            <w:shd w:val="clear" w:color="auto" w:fill="auto"/>
          </w:tcPr>
          <w:p w14:paraId="26F261E1" w14:textId="77777777" w:rsidR="00FE1643" w:rsidRPr="009A6C54" w:rsidRDefault="00FE1643" w:rsidP="00552B13">
            <w:pPr>
              <w:pStyle w:val="TableText"/>
            </w:pPr>
            <w:r w:rsidRPr="009A6C54">
              <w:t>WAIT LIST</w:t>
            </w:r>
          </w:p>
        </w:tc>
        <w:tc>
          <w:tcPr>
            <w:tcW w:w="2988" w:type="dxa"/>
            <w:shd w:val="clear" w:color="auto" w:fill="auto"/>
          </w:tcPr>
          <w:p w14:paraId="26F261E2" w14:textId="77777777" w:rsidR="00FE1643" w:rsidRPr="009A6C54" w:rsidRDefault="00FE1643" w:rsidP="00552B13">
            <w:pPr>
              <w:pStyle w:val="TableText"/>
            </w:pPr>
            <w:r w:rsidRPr="009A6C54">
              <w:t>^DGWAIT(</w:t>
            </w:r>
          </w:p>
        </w:tc>
      </w:tr>
      <w:tr w:rsidR="00FE1643" w:rsidRPr="009A6C54" w14:paraId="26F261E7" w14:textId="77777777" w:rsidTr="006665B6">
        <w:tc>
          <w:tcPr>
            <w:tcW w:w="2088" w:type="dxa"/>
            <w:shd w:val="clear" w:color="auto" w:fill="auto"/>
          </w:tcPr>
          <w:p w14:paraId="26F261E4" w14:textId="77777777" w:rsidR="00FE1643" w:rsidRPr="009A6C54" w:rsidRDefault="00FE1643" w:rsidP="00552B13">
            <w:pPr>
              <w:pStyle w:val="TableText"/>
            </w:pPr>
            <w:r w:rsidRPr="009A6C54">
              <w:t>42.55**</w:t>
            </w:r>
          </w:p>
        </w:tc>
        <w:tc>
          <w:tcPr>
            <w:tcW w:w="4500" w:type="dxa"/>
            <w:shd w:val="clear" w:color="auto" w:fill="auto"/>
          </w:tcPr>
          <w:p w14:paraId="26F261E5" w14:textId="77777777" w:rsidR="00FE1643" w:rsidRPr="009A6C54" w:rsidRDefault="00FE1643" w:rsidP="00552B13">
            <w:pPr>
              <w:pStyle w:val="TableText"/>
            </w:pPr>
            <w:r w:rsidRPr="009A6C54">
              <w:t>PRIORITY GROUPING</w:t>
            </w:r>
          </w:p>
        </w:tc>
        <w:tc>
          <w:tcPr>
            <w:tcW w:w="2988" w:type="dxa"/>
            <w:shd w:val="clear" w:color="auto" w:fill="auto"/>
          </w:tcPr>
          <w:p w14:paraId="26F261E6" w14:textId="77777777" w:rsidR="00FE1643" w:rsidRPr="009A6C54" w:rsidRDefault="00FE1643" w:rsidP="00552B13">
            <w:pPr>
              <w:pStyle w:val="TableText"/>
            </w:pPr>
            <w:r w:rsidRPr="009A6C54">
              <w:t>^DIC(42.55,</w:t>
            </w:r>
          </w:p>
        </w:tc>
      </w:tr>
      <w:tr w:rsidR="00FE1643" w:rsidRPr="009A6C54" w14:paraId="26F261EB" w14:textId="77777777" w:rsidTr="006665B6">
        <w:tc>
          <w:tcPr>
            <w:tcW w:w="2088" w:type="dxa"/>
            <w:shd w:val="clear" w:color="auto" w:fill="auto"/>
          </w:tcPr>
          <w:p w14:paraId="26F261E8" w14:textId="77777777" w:rsidR="00FE1643" w:rsidRPr="009A6C54" w:rsidRDefault="00FE1643" w:rsidP="00552B13">
            <w:pPr>
              <w:pStyle w:val="TableText"/>
            </w:pPr>
            <w:r w:rsidRPr="009A6C54">
              <w:t>42.6</w:t>
            </w:r>
          </w:p>
        </w:tc>
        <w:tc>
          <w:tcPr>
            <w:tcW w:w="4500" w:type="dxa"/>
            <w:shd w:val="clear" w:color="auto" w:fill="auto"/>
          </w:tcPr>
          <w:p w14:paraId="26F261E9" w14:textId="77777777" w:rsidR="00FE1643" w:rsidRPr="009A6C54" w:rsidRDefault="00FE1643" w:rsidP="00552B13">
            <w:pPr>
              <w:pStyle w:val="TableText"/>
            </w:pPr>
            <w:r w:rsidRPr="009A6C54">
              <w:t>AMIS 334-341</w:t>
            </w:r>
          </w:p>
        </w:tc>
        <w:tc>
          <w:tcPr>
            <w:tcW w:w="2988" w:type="dxa"/>
            <w:shd w:val="clear" w:color="auto" w:fill="auto"/>
          </w:tcPr>
          <w:p w14:paraId="26F261EA" w14:textId="77777777" w:rsidR="00FE1643" w:rsidRPr="009A6C54" w:rsidRDefault="00FE1643" w:rsidP="00552B13">
            <w:pPr>
              <w:pStyle w:val="TableText"/>
            </w:pPr>
            <w:r w:rsidRPr="009A6C54">
              <w:t>^DGAM(334,</w:t>
            </w:r>
          </w:p>
        </w:tc>
      </w:tr>
      <w:tr w:rsidR="00FE1643" w:rsidRPr="009A6C54" w14:paraId="26F261EF" w14:textId="77777777" w:rsidTr="006665B6">
        <w:tc>
          <w:tcPr>
            <w:tcW w:w="2088" w:type="dxa"/>
            <w:shd w:val="clear" w:color="auto" w:fill="auto"/>
          </w:tcPr>
          <w:p w14:paraId="26F261EC" w14:textId="77777777" w:rsidR="00FE1643" w:rsidRPr="009A6C54" w:rsidRDefault="00FE1643" w:rsidP="00552B13">
            <w:pPr>
              <w:pStyle w:val="TableText"/>
            </w:pPr>
            <w:r w:rsidRPr="009A6C54">
              <w:t>42.7</w:t>
            </w:r>
          </w:p>
        </w:tc>
        <w:tc>
          <w:tcPr>
            <w:tcW w:w="4500" w:type="dxa"/>
            <w:shd w:val="clear" w:color="auto" w:fill="auto"/>
          </w:tcPr>
          <w:p w14:paraId="26F261ED" w14:textId="77777777" w:rsidR="00FE1643" w:rsidRPr="009A6C54" w:rsidRDefault="00FE1643" w:rsidP="00552B13">
            <w:pPr>
              <w:pStyle w:val="TableText"/>
            </w:pPr>
            <w:r w:rsidRPr="009A6C54">
              <w:t>AMIS 345&amp;346</w:t>
            </w:r>
          </w:p>
        </w:tc>
        <w:tc>
          <w:tcPr>
            <w:tcW w:w="2988" w:type="dxa"/>
            <w:shd w:val="clear" w:color="auto" w:fill="auto"/>
          </w:tcPr>
          <w:p w14:paraId="26F261EE" w14:textId="77777777" w:rsidR="00FE1643" w:rsidRPr="009A6C54" w:rsidRDefault="00FE1643" w:rsidP="00552B13">
            <w:pPr>
              <w:pStyle w:val="TableText"/>
            </w:pPr>
            <w:r w:rsidRPr="009A6C54">
              <w:t>^DGAM(345,</w:t>
            </w:r>
          </w:p>
        </w:tc>
      </w:tr>
      <w:tr w:rsidR="00FE1643" w:rsidRPr="009A6C54" w14:paraId="26F261F3" w14:textId="77777777" w:rsidTr="006665B6">
        <w:tc>
          <w:tcPr>
            <w:tcW w:w="2088" w:type="dxa"/>
            <w:shd w:val="clear" w:color="auto" w:fill="auto"/>
          </w:tcPr>
          <w:p w14:paraId="26F261F0" w14:textId="77777777" w:rsidR="00FE1643" w:rsidRPr="009A6C54" w:rsidRDefault="00FE1643" w:rsidP="00552B13">
            <w:pPr>
              <w:pStyle w:val="TableText"/>
            </w:pPr>
            <w:r w:rsidRPr="009A6C54">
              <w:t>43</w:t>
            </w:r>
          </w:p>
        </w:tc>
        <w:tc>
          <w:tcPr>
            <w:tcW w:w="4500" w:type="dxa"/>
            <w:shd w:val="clear" w:color="auto" w:fill="auto"/>
          </w:tcPr>
          <w:p w14:paraId="26F261F1" w14:textId="77777777" w:rsidR="00FE1643" w:rsidRPr="009A6C54" w:rsidRDefault="00FE1643" w:rsidP="00552B13">
            <w:pPr>
              <w:pStyle w:val="TableText"/>
            </w:pPr>
            <w:r w:rsidRPr="009A6C54">
              <w:t>MAS PARAMETERS</w:t>
            </w:r>
          </w:p>
        </w:tc>
        <w:tc>
          <w:tcPr>
            <w:tcW w:w="2988" w:type="dxa"/>
            <w:shd w:val="clear" w:color="auto" w:fill="auto"/>
          </w:tcPr>
          <w:p w14:paraId="26F261F2" w14:textId="77777777" w:rsidR="00FE1643" w:rsidRPr="009A6C54" w:rsidRDefault="00FE1643" w:rsidP="00552B13">
            <w:pPr>
              <w:pStyle w:val="TableText"/>
            </w:pPr>
            <w:r w:rsidRPr="009A6C54">
              <w:t>^DG(43,</w:t>
            </w:r>
          </w:p>
        </w:tc>
      </w:tr>
      <w:tr w:rsidR="00FE1643" w:rsidRPr="009A6C54" w14:paraId="26F261F7" w14:textId="77777777" w:rsidTr="006665B6">
        <w:tc>
          <w:tcPr>
            <w:tcW w:w="2088" w:type="dxa"/>
            <w:shd w:val="clear" w:color="auto" w:fill="auto"/>
          </w:tcPr>
          <w:p w14:paraId="26F261F4" w14:textId="77777777" w:rsidR="00FE1643" w:rsidRPr="009A6C54" w:rsidRDefault="00FE1643" w:rsidP="00552B13">
            <w:pPr>
              <w:pStyle w:val="TableText"/>
            </w:pPr>
            <w:r w:rsidRPr="009A6C54">
              <w:t>43.1</w:t>
            </w:r>
          </w:p>
        </w:tc>
        <w:tc>
          <w:tcPr>
            <w:tcW w:w="4500" w:type="dxa"/>
            <w:shd w:val="clear" w:color="auto" w:fill="auto"/>
          </w:tcPr>
          <w:p w14:paraId="26F261F5" w14:textId="77777777" w:rsidR="00FE1643" w:rsidRPr="009A6C54" w:rsidRDefault="00FE1643" w:rsidP="00552B13">
            <w:pPr>
              <w:pStyle w:val="TableText"/>
            </w:pPr>
            <w:r w:rsidRPr="009A6C54">
              <w:t>MAS EVENT RATES</w:t>
            </w:r>
          </w:p>
        </w:tc>
        <w:tc>
          <w:tcPr>
            <w:tcW w:w="2988" w:type="dxa"/>
            <w:shd w:val="clear" w:color="auto" w:fill="auto"/>
          </w:tcPr>
          <w:p w14:paraId="26F261F6" w14:textId="77777777" w:rsidR="00FE1643" w:rsidRPr="009A6C54" w:rsidRDefault="00FE1643" w:rsidP="00552B13">
            <w:pPr>
              <w:pStyle w:val="TableText"/>
            </w:pPr>
            <w:r w:rsidRPr="009A6C54">
              <w:t>^DG(43.1,</w:t>
            </w:r>
          </w:p>
        </w:tc>
      </w:tr>
      <w:tr w:rsidR="00FE1643" w:rsidRPr="009A6C54" w14:paraId="26F261FB" w14:textId="77777777" w:rsidTr="006665B6">
        <w:tc>
          <w:tcPr>
            <w:tcW w:w="2088" w:type="dxa"/>
            <w:shd w:val="clear" w:color="auto" w:fill="auto"/>
          </w:tcPr>
          <w:p w14:paraId="26F261F8" w14:textId="77777777" w:rsidR="00FE1643" w:rsidRPr="009A6C54" w:rsidRDefault="00FE1643" w:rsidP="00552B13">
            <w:pPr>
              <w:pStyle w:val="TableText"/>
            </w:pPr>
            <w:r w:rsidRPr="009A6C54">
              <w:t>43.11**</w:t>
            </w:r>
          </w:p>
        </w:tc>
        <w:tc>
          <w:tcPr>
            <w:tcW w:w="4500" w:type="dxa"/>
            <w:shd w:val="clear" w:color="auto" w:fill="auto"/>
          </w:tcPr>
          <w:p w14:paraId="26F261F9" w14:textId="77777777" w:rsidR="00FE1643" w:rsidRPr="009A6C54" w:rsidRDefault="00FE1643" w:rsidP="00552B13">
            <w:pPr>
              <w:pStyle w:val="TableText"/>
            </w:pPr>
            <w:r w:rsidRPr="009A6C54">
              <w:t>MAS AWARD</w:t>
            </w:r>
          </w:p>
        </w:tc>
        <w:tc>
          <w:tcPr>
            <w:tcW w:w="2988" w:type="dxa"/>
            <w:shd w:val="clear" w:color="auto" w:fill="auto"/>
          </w:tcPr>
          <w:p w14:paraId="26F261FA" w14:textId="77777777" w:rsidR="00FE1643" w:rsidRPr="009A6C54" w:rsidRDefault="00FE1643" w:rsidP="00552B13">
            <w:pPr>
              <w:pStyle w:val="TableText"/>
            </w:pPr>
            <w:r w:rsidRPr="009A6C54">
              <w:t>^DG(43.11,</w:t>
            </w:r>
          </w:p>
        </w:tc>
      </w:tr>
      <w:tr w:rsidR="00FE1643" w:rsidRPr="009A6C54" w14:paraId="26F261FF" w14:textId="77777777" w:rsidTr="006665B6">
        <w:tc>
          <w:tcPr>
            <w:tcW w:w="2088" w:type="dxa"/>
            <w:shd w:val="clear" w:color="auto" w:fill="auto"/>
          </w:tcPr>
          <w:p w14:paraId="26F261FC" w14:textId="77777777" w:rsidR="00FE1643" w:rsidRPr="009A6C54" w:rsidRDefault="00FE1643" w:rsidP="00552B13">
            <w:pPr>
              <w:pStyle w:val="TableText"/>
            </w:pPr>
            <w:r w:rsidRPr="009A6C54">
              <w:t>43.4**</w:t>
            </w:r>
          </w:p>
        </w:tc>
        <w:tc>
          <w:tcPr>
            <w:tcW w:w="4500" w:type="dxa"/>
            <w:shd w:val="clear" w:color="auto" w:fill="auto"/>
          </w:tcPr>
          <w:p w14:paraId="26F261FD" w14:textId="77777777" w:rsidR="00FE1643" w:rsidRPr="009A6C54" w:rsidRDefault="00FE1643" w:rsidP="00552B13">
            <w:pPr>
              <w:pStyle w:val="TableText"/>
            </w:pPr>
            <w:r w:rsidRPr="009A6C54">
              <w:t>VA ADMITTING REGULATION</w:t>
            </w:r>
          </w:p>
        </w:tc>
        <w:tc>
          <w:tcPr>
            <w:tcW w:w="2988" w:type="dxa"/>
            <w:shd w:val="clear" w:color="auto" w:fill="auto"/>
          </w:tcPr>
          <w:p w14:paraId="26F261FE" w14:textId="77777777" w:rsidR="00FE1643" w:rsidRPr="009A6C54" w:rsidRDefault="00FE1643" w:rsidP="00552B13">
            <w:pPr>
              <w:pStyle w:val="TableText"/>
            </w:pPr>
            <w:r w:rsidRPr="009A6C54">
              <w:t>^DIC(43.4,</w:t>
            </w:r>
          </w:p>
        </w:tc>
      </w:tr>
      <w:tr w:rsidR="00FE1643" w:rsidRPr="009A6C54" w14:paraId="26F26203" w14:textId="77777777" w:rsidTr="006665B6">
        <w:tc>
          <w:tcPr>
            <w:tcW w:w="2088" w:type="dxa"/>
            <w:shd w:val="clear" w:color="auto" w:fill="auto"/>
          </w:tcPr>
          <w:p w14:paraId="26F26200" w14:textId="77777777" w:rsidR="00FE1643" w:rsidRPr="009A6C54" w:rsidRDefault="00FE1643" w:rsidP="00552B13">
            <w:pPr>
              <w:pStyle w:val="TableText"/>
            </w:pPr>
            <w:r w:rsidRPr="009A6C54">
              <w:t>43.5</w:t>
            </w:r>
          </w:p>
        </w:tc>
        <w:tc>
          <w:tcPr>
            <w:tcW w:w="4500" w:type="dxa"/>
            <w:shd w:val="clear" w:color="auto" w:fill="auto"/>
          </w:tcPr>
          <w:p w14:paraId="26F26201" w14:textId="77777777" w:rsidR="00FE1643" w:rsidRPr="009A6C54" w:rsidRDefault="00FE1643" w:rsidP="00552B13">
            <w:pPr>
              <w:pStyle w:val="TableText"/>
            </w:pPr>
            <w:r w:rsidRPr="009A6C54">
              <w:t>G&amp;L CORRECTIONS</w:t>
            </w:r>
          </w:p>
        </w:tc>
        <w:tc>
          <w:tcPr>
            <w:tcW w:w="2988" w:type="dxa"/>
            <w:shd w:val="clear" w:color="auto" w:fill="auto"/>
          </w:tcPr>
          <w:p w14:paraId="26F26202" w14:textId="77777777" w:rsidR="00FE1643" w:rsidRPr="009A6C54" w:rsidRDefault="00FE1643" w:rsidP="00552B13">
            <w:pPr>
              <w:pStyle w:val="TableText"/>
            </w:pPr>
            <w:r w:rsidRPr="009A6C54">
              <w:t>^DGS(43.5,</w:t>
            </w:r>
          </w:p>
        </w:tc>
      </w:tr>
      <w:tr w:rsidR="00FE1643" w:rsidRPr="009A6C54" w14:paraId="26F26207" w14:textId="77777777" w:rsidTr="006665B6">
        <w:tc>
          <w:tcPr>
            <w:tcW w:w="2088" w:type="dxa"/>
            <w:shd w:val="clear" w:color="auto" w:fill="auto"/>
          </w:tcPr>
          <w:p w14:paraId="26F26204" w14:textId="77777777" w:rsidR="00FE1643" w:rsidRPr="009A6C54" w:rsidRDefault="00FE1643" w:rsidP="00552B13">
            <w:pPr>
              <w:pStyle w:val="TableText"/>
            </w:pPr>
            <w:r w:rsidRPr="009A6C54">
              <w:t>43.61</w:t>
            </w:r>
          </w:p>
        </w:tc>
        <w:tc>
          <w:tcPr>
            <w:tcW w:w="4500" w:type="dxa"/>
            <w:shd w:val="clear" w:color="auto" w:fill="auto"/>
          </w:tcPr>
          <w:p w14:paraId="26F26205" w14:textId="77777777" w:rsidR="00FE1643" w:rsidRPr="009A6C54" w:rsidRDefault="00FE1643" w:rsidP="00552B13">
            <w:pPr>
              <w:pStyle w:val="TableText"/>
            </w:pPr>
            <w:r w:rsidRPr="009A6C54">
              <w:t>G&amp;L TYPE OF CHANGE</w:t>
            </w:r>
          </w:p>
        </w:tc>
        <w:tc>
          <w:tcPr>
            <w:tcW w:w="2988" w:type="dxa"/>
            <w:shd w:val="clear" w:color="auto" w:fill="auto"/>
          </w:tcPr>
          <w:p w14:paraId="26F26206" w14:textId="77777777" w:rsidR="00FE1643" w:rsidRPr="009A6C54" w:rsidRDefault="00FE1643" w:rsidP="00552B13">
            <w:pPr>
              <w:pStyle w:val="TableText"/>
            </w:pPr>
            <w:r w:rsidRPr="009A6C54">
              <w:t>^DG(43.61,</w:t>
            </w:r>
          </w:p>
        </w:tc>
      </w:tr>
      <w:tr w:rsidR="00FE1643" w:rsidRPr="009A6C54" w14:paraId="26F2620B" w14:textId="77777777" w:rsidTr="006665B6">
        <w:tc>
          <w:tcPr>
            <w:tcW w:w="2088" w:type="dxa"/>
            <w:shd w:val="clear" w:color="auto" w:fill="auto"/>
          </w:tcPr>
          <w:p w14:paraId="26F26208" w14:textId="77777777" w:rsidR="00FE1643" w:rsidRPr="009A6C54" w:rsidRDefault="00FE1643" w:rsidP="00552B13">
            <w:pPr>
              <w:pStyle w:val="TableText"/>
            </w:pPr>
            <w:r w:rsidRPr="009A6C54">
              <w:t>43.7**</w:t>
            </w:r>
          </w:p>
        </w:tc>
        <w:tc>
          <w:tcPr>
            <w:tcW w:w="4500" w:type="dxa"/>
            <w:shd w:val="clear" w:color="auto" w:fill="auto"/>
          </w:tcPr>
          <w:p w14:paraId="26F26209" w14:textId="77777777" w:rsidR="00FE1643" w:rsidRPr="009A6C54" w:rsidRDefault="00FE1643" w:rsidP="00552B13">
            <w:pPr>
              <w:pStyle w:val="TableText"/>
            </w:pPr>
            <w:r w:rsidRPr="009A6C54">
              <w:t>ADT TEMPLATE</w:t>
            </w:r>
          </w:p>
        </w:tc>
        <w:tc>
          <w:tcPr>
            <w:tcW w:w="2988" w:type="dxa"/>
            <w:shd w:val="clear" w:color="auto" w:fill="auto"/>
          </w:tcPr>
          <w:p w14:paraId="26F2620A" w14:textId="77777777" w:rsidR="00FE1643" w:rsidRPr="009A6C54" w:rsidRDefault="00FE1643" w:rsidP="00552B13">
            <w:pPr>
              <w:pStyle w:val="TableText"/>
            </w:pPr>
            <w:r w:rsidRPr="009A6C54">
              <w:t>^DG(43.7,</w:t>
            </w:r>
          </w:p>
        </w:tc>
      </w:tr>
      <w:tr w:rsidR="00FE1643" w:rsidRPr="009A6C54" w14:paraId="26F2620F" w14:textId="77777777" w:rsidTr="006665B6">
        <w:tc>
          <w:tcPr>
            <w:tcW w:w="2088" w:type="dxa"/>
            <w:shd w:val="clear" w:color="auto" w:fill="auto"/>
          </w:tcPr>
          <w:p w14:paraId="26F2620C" w14:textId="77777777" w:rsidR="00FE1643" w:rsidRPr="009A6C54" w:rsidRDefault="00FE1643" w:rsidP="00552B13">
            <w:pPr>
              <w:pStyle w:val="TableText"/>
            </w:pPr>
            <w:r w:rsidRPr="009A6C54">
              <w:t>44</w:t>
            </w:r>
          </w:p>
        </w:tc>
        <w:tc>
          <w:tcPr>
            <w:tcW w:w="4500" w:type="dxa"/>
            <w:shd w:val="clear" w:color="auto" w:fill="auto"/>
          </w:tcPr>
          <w:p w14:paraId="26F2620D" w14:textId="77777777" w:rsidR="00FE1643" w:rsidRPr="009A6C54" w:rsidRDefault="00FE1643" w:rsidP="00552B13">
            <w:pPr>
              <w:pStyle w:val="TableText"/>
            </w:pPr>
            <w:r w:rsidRPr="009A6C54">
              <w:t>HOSPITAL LOCATION</w:t>
            </w:r>
          </w:p>
        </w:tc>
        <w:tc>
          <w:tcPr>
            <w:tcW w:w="2988" w:type="dxa"/>
            <w:shd w:val="clear" w:color="auto" w:fill="auto"/>
          </w:tcPr>
          <w:p w14:paraId="26F2620E" w14:textId="77777777" w:rsidR="00FE1643" w:rsidRPr="009A6C54" w:rsidRDefault="00FE1643" w:rsidP="00552B13">
            <w:pPr>
              <w:pStyle w:val="TableText"/>
            </w:pPr>
            <w:r w:rsidRPr="009A6C54">
              <w:t>^SC(</w:t>
            </w:r>
          </w:p>
        </w:tc>
      </w:tr>
      <w:tr w:rsidR="00FE1643" w:rsidRPr="009A6C54" w14:paraId="26F26213" w14:textId="77777777" w:rsidTr="006665B6">
        <w:tc>
          <w:tcPr>
            <w:tcW w:w="2088" w:type="dxa"/>
            <w:shd w:val="clear" w:color="auto" w:fill="auto"/>
          </w:tcPr>
          <w:p w14:paraId="26F26210" w14:textId="77777777" w:rsidR="00FE1643" w:rsidRPr="009A6C54" w:rsidRDefault="00FE1643" w:rsidP="00552B13">
            <w:pPr>
              <w:pStyle w:val="TableText"/>
            </w:pPr>
            <w:r w:rsidRPr="009A6C54">
              <w:t>45</w:t>
            </w:r>
          </w:p>
        </w:tc>
        <w:tc>
          <w:tcPr>
            <w:tcW w:w="4500" w:type="dxa"/>
            <w:shd w:val="clear" w:color="auto" w:fill="auto"/>
          </w:tcPr>
          <w:p w14:paraId="26F26211" w14:textId="77777777" w:rsidR="00FE1643" w:rsidRPr="009A6C54" w:rsidRDefault="00FE1643" w:rsidP="00552B13">
            <w:pPr>
              <w:pStyle w:val="TableText"/>
            </w:pPr>
            <w:r w:rsidRPr="009A6C54">
              <w:t>PTF</w:t>
            </w:r>
          </w:p>
        </w:tc>
        <w:tc>
          <w:tcPr>
            <w:tcW w:w="2988" w:type="dxa"/>
            <w:shd w:val="clear" w:color="auto" w:fill="auto"/>
          </w:tcPr>
          <w:p w14:paraId="26F26212" w14:textId="77777777" w:rsidR="00FE1643" w:rsidRPr="009A6C54" w:rsidRDefault="00FE1643" w:rsidP="00552B13">
            <w:pPr>
              <w:pStyle w:val="TableText"/>
            </w:pPr>
            <w:r w:rsidRPr="009A6C54">
              <w:t>^DGPT(</w:t>
            </w:r>
          </w:p>
        </w:tc>
      </w:tr>
      <w:tr w:rsidR="00FE1643" w:rsidRPr="009A6C54" w14:paraId="26F26217" w14:textId="77777777" w:rsidTr="006665B6">
        <w:tc>
          <w:tcPr>
            <w:tcW w:w="2088" w:type="dxa"/>
            <w:shd w:val="clear" w:color="auto" w:fill="auto"/>
          </w:tcPr>
          <w:p w14:paraId="26F26214" w14:textId="77777777" w:rsidR="00FE1643" w:rsidRPr="009A6C54" w:rsidRDefault="00FE1643" w:rsidP="00552B13">
            <w:pPr>
              <w:pStyle w:val="TableText"/>
            </w:pPr>
            <w:r w:rsidRPr="009A6C54">
              <w:t>45.1**</w:t>
            </w:r>
          </w:p>
        </w:tc>
        <w:tc>
          <w:tcPr>
            <w:tcW w:w="4500" w:type="dxa"/>
            <w:shd w:val="clear" w:color="auto" w:fill="auto"/>
          </w:tcPr>
          <w:p w14:paraId="26F26215" w14:textId="77777777" w:rsidR="00FE1643" w:rsidRPr="009A6C54" w:rsidRDefault="00FE1643" w:rsidP="00552B13">
            <w:pPr>
              <w:pStyle w:val="TableText"/>
            </w:pPr>
            <w:r w:rsidRPr="009A6C54">
              <w:t>SOURCE OF ADMISSION</w:t>
            </w:r>
          </w:p>
        </w:tc>
        <w:tc>
          <w:tcPr>
            <w:tcW w:w="2988" w:type="dxa"/>
            <w:shd w:val="clear" w:color="auto" w:fill="auto"/>
          </w:tcPr>
          <w:p w14:paraId="26F26216" w14:textId="77777777" w:rsidR="00FE1643" w:rsidRPr="009A6C54" w:rsidRDefault="00FE1643" w:rsidP="00552B13">
            <w:pPr>
              <w:pStyle w:val="TableText"/>
            </w:pPr>
            <w:r w:rsidRPr="009A6C54">
              <w:t>^DIC(45.1,</w:t>
            </w:r>
          </w:p>
        </w:tc>
      </w:tr>
      <w:tr w:rsidR="00FE1643" w:rsidRPr="009A6C54" w14:paraId="26F2621B" w14:textId="77777777" w:rsidTr="006665B6">
        <w:tc>
          <w:tcPr>
            <w:tcW w:w="2088" w:type="dxa"/>
            <w:shd w:val="clear" w:color="auto" w:fill="auto"/>
          </w:tcPr>
          <w:p w14:paraId="26F26218" w14:textId="77777777" w:rsidR="00FE1643" w:rsidRPr="009A6C54" w:rsidRDefault="00FE1643" w:rsidP="00552B13">
            <w:pPr>
              <w:pStyle w:val="TableText"/>
            </w:pPr>
            <w:r w:rsidRPr="009A6C54">
              <w:t>45.2</w:t>
            </w:r>
          </w:p>
        </w:tc>
        <w:tc>
          <w:tcPr>
            <w:tcW w:w="4500" w:type="dxa"/>
            <w:shd w:val="clear" w:color="auto" w:fill="auto"/>
          </w:tcPr>
          <w:p w14:paraId="26F26219" w14:textId="77777777" w:rsidR="00FE1643" w:rsidRPr="009A6C54" w:rsidRDefault="00FE1643" w:rsidP="00552B13">
            <w:pPr>
              <w:pStyle w:val="TableText"/>
            </w:pPr>
            <w:r w:rsidRPr="009A6C54">
              <w:t>PTF TRANSFERRING FACILITY</w:t>
            </w:r>
          </w:p>
        </w:tc>
        <w:tc>
          <w:tcPr>
            <w:tcW w:w="2988" w:type="dxa"/>
            <w:shd w:val="clear" w:color="auto" w:fill="auto"/>
          </w:tcPr>
          <w:p w14:paraId="26F2621A" w14:textId="77777777" w:rsidR="00FE1643" w:rsidRPr="009A6C54" w:rsidRDefault="00FE1643" w:rsidP="00552B13">
            <w:pPr>
              <w:pStyle w:val="TableText"/>
            </w:pPr>
            <w:r w:rsidRPr="009A6C54">
              <w:t>^DGTF(</w:t>
            </w:r>
          </w:p>
        </w:tc>
      </w:tr>
      <w:tr w:rsidR="00FE1643" w:rsidRPr="009A6C54" w14:paraId="26F2621F" w14:textId="77777777" w:rsidTr="006665B6">
        <w:tc>
          <w:tcPr>
            <w:tcW w:w="2088" w:type="dxa"/>
            <w:shd w:val="clear" w:color="auto" w:fill="auto"/>
          </w:tcPr>
          <w:p w14:paraId="26F2621C" w14:textId="77777777" w:rsidR="00FE1643" w:rsidRPr="009A6C54" w:rsidRDefault="00FE1643" w:rsidP="00552B13">
            <w:pPr>
              <w:pStyle w:val="TableText"/>
            </w:pPr>
            <w:r w:rsidRPr="009A6C54">
              <w:t>45.3*</w:t>
            </w:r>
          </w:p>
        </w:tc>
        <w:tc>
          <w:tcPr>
            <w:tcW w:w="4500" w:type="dxa"/>
            <w:shd w:val="clear" w:color="auto" w:fill="auto"/>
          </w:tcPr>
          <w:p w14:paraId="26F2621D" w14:textId="77777777" w:rsidR="00FE1643" w:rsidRPr="009A6C54" w:rsidRDefault="00FE1643" w:rsidP="00552B13">
            <w:pPr>
              <w:pStyle w:val="TableText"/>
            </w:pPr>
            <w:r w:rsidRPr="009A6C54">
              <w:t>SURGICAL SPECIALTY</w:t>
            </w:r>
          </w:p>
        </w:tc>
        <w:tc>
          <w:tcPr>
            <w:tcW w:w="2988" w:type="dxa"/>
            <w:shd w:val="clear" w:color="auto" w:fill="auto"/>
          </w:tcPr>
          <w:p w14:paraId="26F2621E" w14:textId="77777777" w:rsidR="00FE1643" w:rsidRPr="009A6C54" w:rsidRDefault="00FE1643" w:rsidP="00552B13">
            <w:pPr>
              <w:pStyle w:val="TableText"/>
            </w:pPr>
            <w:r w:rsidRPr="009A6C54">
              <w:t>^DIC(45.3,</w:t>
            </w:r>
          </w:p>
        </w:tc>
      </w:tr>
      <w:tr w:rsidR="00FE1643" w:rsidRPr="009A6C54" w14:paraId="26F26223" w14:textId="77777777" w:rsidTr="006665B6">
        <w:tc>
          <w:tcPr>
            <w:tcW w:w="2088" w:type="dxa"/>
            <w:shd w:val="clear" w:color="auto" w:fill="auto"/>
          </w:tcPr>
          <w:p w14:paraId="26F26220" w14:textId="77777777" w:rsidR="00FE1643" w:rsidRPr="009A6C54" w:rsidRDefault="00FE1643" w:rsidP="00552B13">
            <w:pPr>
              <w:pStyle w:val="TableText"/>
            </w:pPr>
            <w:r w:rsidRPr="009A6C54">
              <w:t>45.4*</w:t>
            </w:r>
          </w:p>
        </w:tc>
        <w:tc>
          <w:tcPr>
            <w:tcW w:w="4500" w:type="dxa"/>
            <w:shd w:val="clear" w:color="auto" w:fill="auto"/>
          </w:tcPr>
          <w:p w14:paraId="26F26221" w14:textId="77777777" w:rsidR="00FE1643" w:rsidRPr="009A6C54" w:rsidRDefault="00FE1643" w:rsidP="00552B13">
            <w:pPr>
              <w:pStyle w:val="TableText"/>
            </w:pPr>
            <w:r w:rsidRPr="009A6C54">
              <w:t>PTF DIALYSIS TYPE</w:t>
            </w:r>
          </w:p>
        </w:tc>
        <w:tc>
          <w:tcPr>
            <w:tcW w:w="2988" w:type="dxa"/>
            <w:shd w:val="clear" w:color="auto" w:fill="auto"/>
          </w:tcPr>
          <w:p w14:paraId="26F26222" w14:textId="77777777" w:rsidR="00FE1643" w:rsidRPr="009A6C54" w:rsidRDefault="00FE1643" w:rsidP="00552B13">
            <w:pPr>
              <w:pStyle w:val="TableText"/>
            </w:pPr>
            <w:r w:rsidRPr="009A6C54">
              <w:t>^DG(45.4,</w:t>
            </w:r>
          </w:p>
        </w:tc>
      </w:tr>
      <w:tr w:rsidR="00FE1643" w:rsidRPr="009A6C54" w14:paraId="26F26227" w14:textId="77777777" w:rsidTr="006665B6">
        <w:tc>
          <w:tcPr>
            <w:tcW w:w="2088" w:type="dxa"/>
            <w:shd w:val="clear" w:color="auto" w:fill="auto"/>
          </w:tcPr>
          <w:p w14:paraId="26F26224" w14:textId="77777777" w:rsidR="00FE1643" w:rsidRPr="009A6C54" w:rsidRDefault="00FE1643" w:rsidP="00552B13">
            <w:pPr>
              <w:pStyle w:val="TableText"/>
            </w:pPr>
            <w:r w:rsidRPr="009A6C54">
              <w:t>45.5</w:t>
            </w:r>
          </w:p>
        </w:tc>
        <w:tc>
          <w:tcPr>
            <w:tcW w:w="4500" w:type="dxa"/>
            <w:shd w:val="clear" w:color="auto" w:fill="auto"/>
          </w:tcPr>
          <w:p w14:paraId="26F26225" w14:textId="77777777" w:rsidR="00FE1643" w:rsidRPr="009A6C54" w:rsidRDefault="00FE1643" w:rsidP="00552B13">
            <w:pPr>
              <w:pStyle w:val="TableText"/>
            </w:pPr>
            <w:r w:rsidRPr="009A6C54">
              <w:t>PTF MESSAGE</w:t>
            </w:r>
          </w:p>
        </w:tc>
        <w:tc>
          <w:tcPr>
            <w:tcW w:w="2988" w:type="dxa"/>
            <w:shd w:val="clear" w:color="auto" w:fill="auto"/>
          </w:tcPr>
          <w:p w14:paraId="26F26226" w14:textId="77777777" w:rsidR="00FE1643" w:rsidRPr="009A6C54" w:rsidRDefault="00FE1643" w:rsidP="00552B13">
            <w:pPr>
              <w:pStyle w:val="TableText"/>
            </w:pPr>
            <w:r w:rsidRPr="009A6C54">
              <w:t>^DGM(</w:t>
            </w:r>
          </w:p>
        </w:tc>
      </w:tr>
      <w:tr w:rsidR="00FE1643" w:rsidRPr="009A6C54" w14:paraId="26F2622B" w14:textId="77777777" w:rsidTr="006665B6">
        <w:tc>
          <w:tcPr>
            <w:tcW w:w="2088" w:type="dxa"/>
            <w:shd w:val="clear" w:color="auto" w:fill="auto"/>
          </w:tcPr>
          <w:p w14:paraId="26F26228" w14:textId="77777777" w:rsidR="00FE1643" w:rsidRPr="009A6C54" w:rsidRDefault="00FE1643" w:rsidP="00552B13">
            <w:pPr>
              <w:pStyle w:val="TableText"/>
            </w:pPr>
            <w:r w:rsidRPr="009A6C54">
              <w:t>45.6*</w:t>
            </w:r>
          </w:p>
        </w:tc>
        <w:tc>
          <w:tcPr>
            <w:tcW w:w="4500" w:type="dxa"/>
            <w:shd w:val="clear" w:color="auto" w:fill="auto"/>
          </w:tcPr>
          <w:p w14:paraId="26F26229" w14:textId="77777777" w:rsidR="00FE1643" w:rsidRPr="009A6C54" w:rsidRDefault="00FE1643" w:rsidP="00552B13">
            <w:pPr>
              <w:pStyle w:val="TableText"/>
            </w:pPr>
            <w:r w:rsidRPr="009A6C54">
              <w:t>PLACE OF DISPOSITION</w:t>
            </w:r>
          </w:p>
        </w:tc>
        <w:tc>
          <w:tcPr>
            <w:tcW w:w="2988" w:type="dxa"/>
            <w:shd w:val="clear" w:color="auto" w:fill="auto"/>
          </w:tcPr>
          <w:p w14:paraId="26F2622A" w14:textId="77777777" w:rsidR="00FE1643" w:rsidRPr="009A6C54" w:rsidRDefault="00FE1643" w:rsidP="00552B13">
            <w:pPr>
              <w:pStyle w:val="TableText"/>
            </w:pPr>
            <w:r w:rsidRPr="009A6C54">
              <w:t>^DIC(45.6,</w:t>
            </w:r>
          </w:p>
        </w:tc>
      </w:tr>
      <w:tr w:rsidR="00FE1643" w:rsidRPr="009A6C54" w14:paraId="26F2622F" w14:textId="77777777" w:rsidTr="006665B6">
        <w:tc>
          <w:tcPr>
            <w:tcW w:w="2088" w:type="dxa"/>
            <w:shd w:val="clear" w:color="auto" w:fill="auto"/>
          </w:tcPr>
          <w:p w14:paraId="26F2622C" w14:textId="77777777" w:rsidR="00FE1643" w:rsidRPr="009A6C54" w:rsidRDefault="00FE1643" w:rsidP="00552B13">
            <w:pPr>
              <w:pStyle w:val="TableText"/>
            </w:pPr>
            <w:r w:rsidRPr="009A6C54">
              <w:t>45.61*</w:t>
            </w:r>
          </w:p>
        </w:tc>
        <w:tc>
          <w:tcPr>
            <w:tcW w:w="4500" w:type="dxa"/>
            <w:shd w:val="clear" w:color="auto" w:fill="auto"/>
          </w:tcPr>
          <w:p w14:paraId="26F2622D" w14:textId="77777777" w:rsidR="00FE1643" w:rsidRPr="009A6C54" w:rsidRDefault="00FE1643" w:rsidP="00552B13">
            <w:pPr>
              <w:pStyle w:val="TableText"/>
            </w:pPr>
            <w:r w:rsidRPr="009A6C54">
              <w:t>PTF ABUSED SUBSTANCE</w:t>
            </w:r>
          </w:p>
        </w:tc>
        <w:tc>
          <w:tcPr>
            <w:tcW w:w="2988" w:type="dxa"/>
            <w:shd w:val="clear" w:color="auto" w:fill="auto"/>
          </w:tcPr>
          <w:p w14:paraId="26F2622E" w14:textId="77777777" w:rsidR="00FE1643" w:rsidRPr="009A6C54" w:rsidRDefault="00FE1643" w:rsidP="00552B13">
            <w:pPr>
              <w:pStyle w:val="TableText"/>
            </w:pPr>
            <w:r w:rsidRPr="009A6C54">
              <w:t>^DIC(45.61,</w:t>
            </w:r>
          </w:p>
        </w:tc>
      </w:tr>
      <w:tr w:rsidR="00FE1643" w:rsidRPr="009A6C54" w14:paraId="26F26233" w14:textId="77777777" w:rsidTr="006665B6">
        <w:tc>
          <w:tcPr>
            <w:tcW w:w="2088" w:type="dxa"/>
            <w:shd w:val="clear" w:color="auto" w:fill="auto"/>
          </w:tcPr>
          <w:p w14:paraId="26F26230" w14:textId="77777777" w:rsidR="00FE1643" w:rsidRPr="009A6C54" w:rsidRDefault="00FE1643" w:rsidP="00552B13">
            <w:pPr>
              <w:pStyle w:val="TableText"/>
            </w:pPr>
            <w:r w:rsidRPr="009A6C54">
              <w:t>45.64*</w:t>
            </w:r>
          </w:p>
        </w:tc>
        <w:tc>
          <w:tcPr>
            <w:tcW w:w="4500" w:type="dxa"/>
            <w:shd w:val="clear" w:color="auto" w:fill="auto"/>
          </w:tcPr>
          <w:p w14:paraId="26F26231" w14:textId="77777777" w:rsidR="00FE1643" w:rsidRPr="009A6C54" w:rsidRDefault="00FE1643" w:rsidP="00552B13">
            <w:pPr>
              <w:pStyle w:val="TableText"/>
            </w:pPr>
            <w:r w:rsidRPr="009A6C54">
              <w:t>PTF AUSTIN ERROR CODES</w:t>
            </w:r>
          </w:p>
        </w:tc>
        <w:tc>
          <w:tcPr>
            <w:tcW w:w="2988" w:type="dxa"/>
            <w:shd w:val="clear" w:color="auto" w:fill="auto"/>
          </w:tcPr>
          <w:p w14:paraId="26F26232" w14:textId="77777777" w:rsidR="00FE1643" w:rsidRPr="009A6C54" w:rsidRDefault="00FE1643" w:rsidP="00552B13">
            <w:pPr>
              <w:pStyle w:val="TableText"/>
            </w:pPr>
            <w:r w:rsidRPr="009A6C54">
              <w:t>^DGP(45.64,</w:t>
            </w:r>
          </w:p>
        </w:tc>
      </w:tr>
      <w:tr w:rsidR="00FE1643" w:rsidRPr="009A6C54" w14:paraId="26F26237" w14:textId="77777777" w:rsidTr="006665B6">
        <w:tc>
          <w:tcPr>
            <w:tcW w:w="2088" w:type="dxa"/>
            <w:shd w:val="clear" w:color="auto" w:fill="auto"/>
          </w:tcPr>
          <w:p w14:paraId="26F26234" w14:textId="77777777" w:rsidR="00FE1643" w:rsidRPr="009A6C54" w:rsidRDefault="00FE1643" w:rsidP="00552B13">
            <w:pPr>
              <w:pStyle w:val="TableText"/>
            </w:pPr>
            <w:r w:rsidRPr="009A6C54">
              <w:t>45.68</w:t>
            </w:r>
          </w:p>
        </w:tc>
        <w:tc>
          <w:tcPr>
            <w:tcW w:w="4500" w:type="dxa"/>
            <w:shd w:val="clear" w:color="auto" w:fill="auto"/>
          </w:tcPr>
          <w:p w14:paraId="26F26235" w14:textId="77777777" w:rsidR="00FE1643" w:rsidRPr="009A6C54" w:rsidRDefault="00FE1643" w:rsidP="00552B13">
            <w:pPr>
              <w:pStyle w:val="TableText"/>
            </w:pPr>
            <w:r w:rsidRPr="009A6C54">
              <w:t>FACILITY SUFFIX</w:t>
            </w:r>
          </w:p>
        </w:tc>
        <w:tc>
          <w:tcPr>
            <w:tcW w:w="2988" w:type="dxa"/>
            <w:shd w:val="clear" w:color="auto" w:fill="auto"/>
          </w:tcPr>
          <w:p w14:paraId="26F26236" w14:textId="77777777" w:rsidR="00FE1643" w:rsidRPr="009A6C54" w:rsidRDefault="00FE1643" w:rsidP="00552B13">
            <w:pPr>
              <w:pStyle w:val="TableText"/>
            </w:pPr>
            <w:r w:rsidRPr="009A6C54">
              <w:t>^DIC(45.68,</w:t>
            </w:r>
          </w:p>
        </w:tc>
      </w:tr>
      <w:tr w:rsidR="00FE1643" w:rsidRPr="009A6C54" w14:paraId="26F2623B" w14:textId="77777777" w:rsidTr="006665B6">
        <w:tc>
          <w:tcPr>
            <w:tcW w:w="2088" w:type="dxa"/>
            <w:shd w:val="clear" w:color="auto" w:fill="auto"/>
          </w:tcPr>
          <w:p w14:paraId="26F26238" w14:textId="77777777" w:rsidR="00FE1643" w:rsidRPr="009A6C54" w:rsidRDefault="00FE1643" w:rsidP="00552B13">
            <w:pPr>
              <w:pStyle w:val="TableText"/>
            </w:pPr>
            <w:r w:rsidRPr="009A6C54">
              <w:lastRenderedPageBreak/>
              <w:t>45.7</w:t>
            </w:r>
          </w:p>
        </w:tc>
        <w:tc>
          <w:tcPr>
            <w:tcW w:w="4500" w:type="dxa"/>
            <w:shd w:val="clear" w:color="auto" w:fill="auto"/>
          </w:tcPr>
          <w:p w14:paraId="26F26239" w14:textId="77777777" w:rsidR="00FE1643" w:rsidRPr="009A6C54" w:rsidRDefault="00FE1643" w:rsidP="00552B13">
            <w:pPr>
              <w:pStyle w:val="TableText"/>
            </w:pPr>
            <w:r w:rsidRPr="009A6C54">
              <w:t>FACILITY TREATING SPECIALTY</w:t>
            </w:r>
          </w:p>
        </w:tc>
        <w:tc>
          <w:tcPr>
            <w:tcW w:w="2988" w:type="dxa"/>
            <w:shd w:val="clear" w:color="auto" w:fill="auto"/>
          </w:tcPr>
          <w:p w14:paraId="26F2623A" w14:textId="77777777" w:rsidR="00FE1643" w:rsidRPr="009A6C54" w:rsidRDefault="00FE1643" w:rsidP="00552B13">
            <w:pPr>
              <w:pStyle w:val="TableText"/>
            </w:pPr>
            <w:r w:rsidRPr="009A6C54">
              <w:t>^DIC(45.7,</w:t>
            </w:r>
          </w:p>
        </w:tc>
      </w:tr>
      <w:tr w:rsidR="00FE1643" w:rsidRPr="009A6C54" w14:paraId="26F2623F" w14:textId="77777777" w:rsidTr="006665B6">
        <w:tc>
          <w:tcPr>
            <w:tcW w:w="2088" w:type="dxa"/>
            <w:shd w:val="clear" w:color="auto" w:fill="auto"/>
          </w:tcPr>
          <w:p w14:paraId="26F2623C" w14:textId="77777777" w:rsidR="00FE1643" w:rsidRPr="009A6C54" w:rsidRDefault="00FE1643" w:rsidP="00552B13">
            <w:pPr>
              <w:pStyle w:val="TableText"/>
            </w:pPr>
            <w:r w:rsidRPr="009A6C54">
              <w:t>45.81*</w:t>
            </w:r>
          </w:p>
        </w:tc>
        <w:tc>
          <w:tcPr>
            <w:tcW w:w="4500" w:type="dxa"/>
            <w:shd w:val="clear" w:color="auto" w:fill="auto"/>
          </w:tcPr>
          <w:p w14:paraId="26F2623D" w14:textId="77777777" w:rsidR="00FE1643" w:rsidRPr="009A6C54" w:rsidRDefault="00FE1643" w:rsidP="00552B13">
            <w:pPr>
              <w:pStyle w:val="TableText"/>
            </w:pPr>
            <w:r w:rsidRPr="009A6C54">
              <w:t>STATION TYPE</w:t>
            </w:r>
          </w:p>
        </w:tc>
        <w:tc>
          <w:tcPr>
            <w:tcW w:w="2988" w:type="dxa"/>
            <w:shd w:val="clear" w:color="auto" w:fill="auto"/>
          </w:tcPr>
          <w:p w14:paraId="26F2623E" w14:textId="77777777" w:rsidR="00FE1643" w:rsidRPr="009A6C54" w:rsidRDefault="00FE1643" w:rsidP="00552B13">
            <w:pPr>
              <w:pStyle w:val="TableText"/>
            </w:pPr>
            <w:r w:rsidRPr="009A6C54">
              <w:t>^DIC(45.81,</w:t>
            </w:r>
          </w:p>
        </w:tc>
      </w:tr>
      <w:tr w:rsidR="00FE1643" w:rsidRPr="009A6C54" w14:paraId="26F26243" w14:textId="77777777" w:rsidTr="006665B6">
        <w:tc>
          <w:tcPr>
            <w:tcW w:w="2088" w:type="dxa"/>
            <w:shd w:val="clear" w:color="auto" w:fill="auto"/>
          </w:tcPr>
          <w:p w14:paraId="26F26240" w14:textId="77777777" w:rsidR="00FE1643" w:rsidRPr="009A6C54" w:rsidRDefault="00FE1643" w:rsidP="00552B13">
            <w:pPr>
              <w:pStyle w:val="TableText"/>
            </w:pPr>
            <w:r w:rsidRPr="009A6C54">
              <w:t>45.82*</w:t>
            </w:r>
          </w:p>
        </w:tc>
        <w:tc>
          <w:tcPr>
            <w:tcW w:w="4500" w:type="dxa"/>
            <w:shd w:val="clear" w:color="auto" w:fill="auto"/>
          </w:tcPr>
          <w:p w14:paraId="26F26241" w14:textId="77777777" w:rsidR="00FE1643" w:rsidRPr="009A6C54" w:rsidRDefault="00FE1643" w:rsidP="00552B13">
            <w:pPr>
              <w:pStyle w:val="TableText"/>
            </w:pPr>
            <w:r w:rsidRPr="009A6C54">
              <w:t>CATEGORY OF BENEFICIARY</w:t>
            </w:r>
          </w:p>
        </w:tc>
        <w:tc>
          <w:tcPr>
            <w:tcW w:w="2988" w:type="dxa"/>
            <w:shd w:val="clear" w:color="auto" w:fill="auto"/>
          </w:tcPr>
          <w:p w14:paraId="26F26242" w14:textId="77777777" w:rsidR="00FE1643" w:rsidRPr="009A6C54" w:rsidRDefault="00FE1643" w:rsidP="00552B13">
            <w:pPr>
              <w:pStyle w:val="TableText"/>
            </w:pPr>
            <w:r w:rsidRPr="009A6C54">
              <w:t>^DIC(45.82,</w:t>
            </w:r>
          </w:p>
        </w:tc>
      </w:tr>
      <w:tr w:rsidR="00FE1643" w:rsidRPr="009A6C54" w14:paraId="26F26247" w14:textId="77777777" w:rsidTr="006665B6">
        <w:tc>
          <w:tcPr>
            <w:tcW w:w="2088" w:type="dxa"/>
            <w:shd w:val="clear" w:color="auto" w:fill="auto"/>
          </w:tcPr>
          <w:p w14:paraId="26F26244" w14:textId="77777777" w:rsidR="00FE1643" w:rsidRPr="009A6C54" w:rsidRDefault="00FE1643" w:rsidP="00552B13">
            <w:pPr>
              <w:pStyle w:val="TableText"/>
            </w:pPr>
            <w:r w:rsidRPr="009A6C54">
              <w:t>45.83</w:t>
            </w:r>
          </w:p>
        </w:tc>
        <w:tc>
          <w:tcPr>
            <w:tcW w:w="4500" w:type="dxa"/>
            <w:shd w:val="clear" w:color="auto" w:fill="auto"/>
          </w:tcPr>
          <w:p w14:paraId="26F26245" w14:textId="77777777" w:rsidR="00FE1643" w:rsidRPr="009A6C54" w:rsidRDefault="00FE1643" w:rsidP="00552B13">
            <w:pPr>
              <w:pStyle w:val="TableText"/>
            </w:pPr>
            <w:r w:rsidRPr="009A6C54">
              <w:t>PTF RELEASE</w:t>
            </w:r>
          </w:p>
        </w:tc>
        <w:tc>
          <w:tcPr>
            <w:tcW w:w="2988" w:type="dxa"/>
            <w:shd w:val="clear" w:color="auto" w:fill="auto"/>
          </w:tcPr>
          <w:p w14:paraId="26F26246" w14:textId="77777777" w:rsidR="00FE1643" w:rsidRPr="009A6C54" w:rsidRDefault="00FE1643" w:rsidP="00552B13">
            <w:pPr>
              <w:pStyle w:val="TableText"/>
            </w:pPr>
            <w:r w:rsidRPr="009A6C54">
              <w:t>^DGP(45.83,</w:t>
            </w:r>
          </w:p>
        </w:tc>
      </w:tr>
      <w:tr w:rsidR="00FE1643" w:rsidRPr="009A6C54" w14:paraId="26F2624B" w14:textId="77777777" w:rsidTr="006665B6">
        <w:tc>
          <w:tcPr>
            <w:tcW w:w="2088" w:type="dxa"/>
            <w:shd w:val="clear" w:color="auto" w:fill="auto"/>
          </w:tcPr>
          <w:p w14:paraId="26F26248" w14:textId="77777777" w:rsidR="00FE1643" w:rsidRPr="009A6C54" w:rsidRDefault="00FE1643" w:rsidP="00552B13">
            <w:pPr>
              <w:pStyle w:val="TableText"/>
            </w:pPr>
            <w:r w:rsidRPr="009A6C54">
              <w:rPr>
                <w:rFonts w:cs="Arial"/>
              </w:rPr>
              <w:t>45.84</w:t>
            </w:r>
          </w:p>
        </w:tc>
        <w:tc>
          <w:tcPr>
            <w:tcW w:w="4500" w:type="dxa"/>
            <w:shd w:val="clear" w:color="auto" w:fill="auto"/>
          </w:tcPr>
          <w:p w14:paraId="26F26249" w14:textId="77777777" w:rsidR="00FE1643" w:rsidRPr="009A6C54" w:rsidRDefault="00FE1643" w:rsidP="00552B13">
            <w:pPr>
              <w:pStyle w:val="TableText"/>
            </w:pPr>
            <w:r w:rsidRPr="009A6C54">
              <w:rPr>
                <w:rFonts w:cs="Arial"/>
              </w:rPr>
              <w:t>PTF CLOSE OUT</w:t>
            </w:r>
          </w:p>
        </w:tc>
        <w:tc>
          <w:tcPr>
            <w:tcW w:w="2988" w:type="dxa"/>
            <w:shd w:val="clear" w:color="auto" w:fill="auto"/>
          </w:tcPr>
          <w:p w14:paraId="26F2624A" w14:textId="77777777" w:rsidR="00FE1643" w:rsidRPr="009A6C54" w:rsidRDefault="00FE1643" w:rsidP="00552B13">
            <w:pPr>
              <w:pStyle w:val="TableText"/>
            </w:pPr>
            <w:r w:rsidRPr="009A6C54">
              <w:rPr>
                <w:rFonts w:cs="Arial"/>
              </w:rPr>
              <w:t>^DGP(45.84,</w:t>
            </w:r>
          </w:p>
        </w:tc>
      </w:tr>
      <w:tr w:rsidR="00FE1643" w:rsidRPr="009A6C54" w14:paraId="26F2624F" w14:textId="77777777" w:rsidTr="006665B6">
        <w:tc>
          <w:tcPr>
            <w:tcW w:w="2088" w:type="dxa"/>
            <w:shd w:val="clear" w:color="auto" w:fill="auto"/>
          </w:tcPr>
          <w:p w14:paraId="26F2624C" w14:textId="77777777" w:rsidR="00FE1643" w:rsidRPr="009A6C54" w:rsidRDefault="00FE1643" w:rsidP="00552B13">
            <w:pPr>
              <w:pStyle w:val="TableText"/>
            </w:pPr>
            <w:r w:rsidRPr="009A6C54">
              <w:rPr>
                <w:rFonts w:cs="Arial"/>
              </w:rPr>
              <w:t>45.85</w:t>
            </w:r>
          </w:p>
        </w:tc>
        <w:tc>
          <w:tcPr>
            <w:tcW w:w="4500" w:type="dxa"/>
            <w:shd w:val="clear" w:color="auto" w:fill="auto"/>
          </w:tcPr>
          <w:p w14:paraId="26F2624D" w14:textId="77777777" w:rsidR="00FE1643" w:rsidRPr="009A6C54" w:rsidRDefault="00FE1643" w:rsidP="00552B13">
            <w:pPr>
              <w:pStyle w:val="TableText"/>
            </w:pPr>
            <w:r w:rsidRPr="009A6C54">
              <w:rPr>
                <w:rFonts w:cs="Arial"/>
              </w:rPr>
              <w:t>CENSUS WORKFILE</w:t>
            </w:r>
          </w:p>
        </w:tc>
        <w:tc>
          <w:tcPr>
            <w:tcW w:w="2988" w:type="dxa"/>
            <w:shd w:val="clear" w:color="auto" w:fill="auto"/>
          </w:tcPr>
          <w:p w14:paraId="26F2624E" w14:textId="77777777" w:rsidR="00FE1643" w:rsidRPr="009A6C54" w:rsidRDefault="00FE1643" w:rsidP="00552B13">
            <w:pPr>
              <w:pStyle w:val="TableText"/>
            </w:pPr>
            <w:r w:rsidRPr="009A6C54">
              <w:rPr>
                <w:rFonts w:cs="Arial"/>
              </w:rPr>
              <w:t>^DG(45.85,</w:t>
            </w:r>
          </w:p>
        </w:tc>
      </w:tr>
      <w:tr w:rsidR="00FE1643" w:rsidRPr="009A6C54" w14:paraId="26F26253" w14:textId="77777777" w:rsidTr="006665B6">
        <w:tc>
          <w:tcPr>
            <w:tcW w:w="2088" w:type="dxa"/>
            <w:shd w:val="clear" w:color="auto" w:fill="auto"/>
          </w:tcPr>
          <w:p w14:paraId="26F26250" w14:textId="77777777" w:rsidR="00FE1643" w:rsidRPr="009A6C54" w:rsidRDefault="00FE1643" w:rsidP="00552B13">
            <w:pPr>
              <w:pStyle w:val="TableText"/>
            </w:pPr>
            <w:r w:rsidRPr="009A6C54">
              <w:rPr>
                <w:rFonts w:cs="Arial"/>
              </w:rPr>
              <w:t>45.86*</w:t>
            </w:r>
          </w:p>
        </w:tc>
        <w:tc>
          <w:tcPr>
            <w:tcW w:w="4500" w:type="dxa"/>
            <w:shd w:val="clear" w:color="auto" w:fill="auto"/>
          </w:tcPr>
          <w:p w14:paraId="26F26251" w14:textId="77777777" w:rsidR="00FE1643" w:rsidRPr="009A6C54" w:rsidRDefault="00FE1643" w:rsidP="00552B13">
            <w:pPr>
              <w:pStyle w:val="TableText"/>
            </w:pPr>
            <w:r w:rsidRPr="009A6C54">
              <w:rPr>
                <w:rFonts w:cs="Arial"/>
              </w:rPr>
              <w:t>PTF CENSUS DATE</w:t>
            </w:r>
          </w:p>
        </w:tc>
        <w:tc>
          <w:tcPr>
            <w:tcW w:w="2988" w:type="dxa"/>
            <w:shd w:val="clear" w:color="auto" w:fill="auto"/>
          </w:tcPr>
          <w:p w14:paraId="26F26252" w14:textId="77777777" w:rsidR="00FE1643" w:rsidRPr="009A6C54" w:rsidRDefault="00FE1643" w:rsidP="00552B13">
            <w:pPr>
              <w:pStyle w:val="TableText"/>
            </w:pPr>
            <w:r w:rsidRPr="009A6C54">
              <w:rPr>
                <w:rFonts w:cs="Arial"/>
              </w:rPr>
              <w:t>^DG(45.86,</w:t>
            </w:r>
          </w:p>
        </w:tc>
      </w:tr>
      <w:tr w:rsidR="00FE1643" w:rsidRPr="009A6C54" w14:paraId="26F26257" w14:textId="77777777" w:rsidTr="006665B6">
        <w:tc>
          <w:tcPr>
            <w:tcW w:w="2088" w:type="dxa"/>
            <w:shd w:val="clear" w:color="auto" w:fill="auto"/>
          </w:tcPr>
          <w:p w14:paraId="26F26254" w14:textId="77777777" w:rsidR="00FE1643" w:rsidRPr="009A6C54" w:rsidRDefault="00FE1643" w:rsidP="00552B13">
            <w:pPr>
              <w:pStyle w:val="TableText"/>
            </w:pPr>
            <w:r w:rsidRPr="009A6C54">
              <w:rPr>
                <w:rFonts w:cs="Arial"/>
              </w:rPr>
              <w:t>45.87</w:t>
            </w:r>
          </w:p>
        </w:tc>
        <w:tc>
          <w:tcPr>
            <w:tcW w:w="4500" w:type="dxa"/>
            <w:shd w:val="clear" w:color="auto" w:fill="auto"/>
          </w:tcPr>
          <w:p w14:paraId="26F26255" w14:textId="77777777" w:rsidR="00FE1643" w:rsidRPr="009A6C54" w:rsidRDefault="00FE1643" w:rsidP="00552B13">
            <w:pPr>
              <w:pStyle w:val="TableText"/>
            </w:pPr>
            <w:r w:rsidRPr="009A6C54">
              <w:rPr>
                <w:rFonts w:cs="Arial"/>
              </w:rPr>
              <w:t>PTF TRANSACTION REQUEST LOG</w:t>
            </w:r>
          </w:p>
        </w:tc>
        <w:tc>
          <w:tcPr>
            <w:tcW w:w="2988" w:type="dxa"/>
            <w:shd w:val="clear" w:color="auto" w:fill="auto"/>
          </w:tcPr>
          <w:p w14:paraId="26F26256" w14:textId="77777777" w:rsidR="00FE1643" w:rsidRPr="009A6C54" w:rsidRDefault="00FE1643" w:rsidP="00552B13">
            <w:pPr>
              <w:pStyle w:val="TableText"/>
            </w:pPr>
            <w:r w:rsidRPr="009A6C54">
              <w:rPr>
                <w:rFonts w:cs="Arial"/>
              </w:rPr>
              <w:t>^DGP(45.87,</w:t>
            </w:r>
          </w:p>
        </w:tc>
      </w:tr>
      <w:tr w:rsidR="00FE1643" w:rsidRPr="009A6C54" w14:paraId="26F2625B" w14:textId="77777777" w:rsidTr="006665B6">
        <w:tc>
          <w:tcPr>
            <w:tcW w:w="2088" w:type="dxa"/>
            <w:shd w:val="clear" w:color="auto" w:fill="auto"/>
          </w:tcPr>
          <w:p w14:paraId="26F26258" w14:textId="77777777" w:rsidR="00FE1643" w:rsidRPr="009A6C54" w:rsidRDefault="00FE1643" w:rsidP="00552B13">
            <w:pPr>
              <w:pStyle w:val="TableText"/>
            </w:pPr>
            <w:r w:rsidRPr="009A6C54">
              <w:rPr>
                <w:rFonts w:cs="Arial"/>
              </w:rPr>
              <w:t>45.88*</w:t>
            </w:r>
          </w:p>
        </w:tc>
        <w:tc>
          <w:tcPr>
            <w:tcW w:w="4500" w:type="dxa"/>
            <w:shd w:val="clear" w:color="auto" w:fill="auto"/>
          </w:tcPr>
          <w:p w14:paraId="26F26259" w14:textId="77777777" w:rsidR="00FE1643" w:rsidRPr="009A6C54" w:rsidRDefault="00FE1643" w:rsidP="00552B13">
            <w:pPr>
              <w:pStyle w:val="TableText"/>
            </w:pPr>
            <w:r w:rsidRPr="009A6C54">
              <w:rPr>
                <w:rFonts w:cs="Arial"/>
              </w:rPr>
              <w:t>PTF EXPANDED CODE CATEGORY</w:t>
            </w:r>
          </w:p>
        </w:tc>
        <w:tc>
          <w:tcPr>
            <w:tcW w:w="2988" w:type="dxa"/>
            <w:shd w:val="clear" w:color="auto" w:fill="auto"/>
          </w:tcPr>
          <w:p w14:paraId="26F2625A" w14:textId="77777777" w:rsidR="00FE1643" w:rsidRPr="009A6C54" w:rsidRDefault="00FE1643" w:rsidP="00552B13">
            <w:pPr>
              <w:pStyle w:val="TableText"/>
            </w:pPr>
            <w:r w:rsidRPr="009A6C54">
              <w:rPr>
                <w:rFonts w:cs="Arial"/>
              </w:rPr>
              <w:t>^DIC(45.88,</w:t>
            </w:r>
          </w:p>
        </w:tc>
      </w:tr>
      <w:tr w:rsidR="00FE1643" w:rsidRPr="009A6C54" w14:paraId="26F2625F" w14:textId="77777777" w:rsidTr="006665B6">
        <w:tc>
          <w:tcPr>
            <w:tcW w:w="2088" w:type="dxa"/>
            <w:shd w:val="clear" w:color="auto" w:fill="auto"/>
          </w:tcPr>
          <w:p w14:paraId="26F2625C" w14:textId="77777777" w:rsidR="00FE1643" w:rsidRPr="009A6C54" w:rsidRDefault="00FE1643" w:rsidP="00552B13">
            <w:pPr>
              <w:pStyle w:val="TableText"/>
            </w:pPr>
            <w:r w:rsidRPr="009A6C54">
              <w:rPr>
                <w:rFonts w:cs="Arial"/>
              </w:rPr>
              <w:t>45.89*</w:t>
            </w:r>
          </w:p>
        </w:tc>
        <w:tc>
          <w:tcPr>
            <w:tcW w:w="4500" w:type="dxa"/>
            <w:shd w:val="clear" w:color="auto" w:fill="auto"/>
          </w:tcPr>
          <w:p w14:paraId="26F2625D" w14:textId="77777777" w:rsidR="00FE1643" w:rsidRPr="009A6C54" w:rsidRDefault="00FE1643" w:rsidP="00552B13">
            <w:pPr>
              <w:pStyle w:val="TableText"/>
            </w:pPr>
            <w:r w:rsidRPr="009A6C54">
              <w:rPr>
                <w:rFonts w:cs="Arial"/>
              </w:rPr>
              <w:t>PTF EXPANDED CODE</w:t>
            </w:r>
          </w:p>
        </w:tc>
        <w:tc>
          <w:tcPr>
            <w:tcW w:w="2988" w:type="dxa"/>
            <w:shd w:val="clear" w:color="auto" w:fill="auto"/>
          </w:tcPr>
          <w:p w14:paraId="26F2625E" w14:textId="77777777" w:rsidR="00FE1643" w:rsidRPr="009A6C54" w:rsidRDefault="00FE1643" w:rsidP="00552B13">
            <w:pPr>
              <w:pStyle w:val="TableText"/>
            </w:pPr>
            <w:r w:rsidRPr="009A6C54">
              <w:rPr>
                <w:rFonts w:cs="Arial"/>
              </w:rPr>
              <w:t>^DIC(45.89,</w:t>
            </w:r>
          </w:p>
        </w:tc>
      </w:tr>
      <w:tr w:rsidR="00FE1643" w:rsidRPr="009A6C54" w14:paraId="26F26263" w14:textId="77777777" w:rsidTr="006665B6">
        <w:tc>
          <w:tcPr>
            <w:tcW w:w="2088" w:type="dxa"/>
            <w:shd w:val="clear" w:color="auto" w:fill="auto"/>
          </w:tcPr>
          <w:p w14:paraId="26F26260" w14:textId="77777777" w:rsidR="00FE1643" w:rsidRPr="009A6C54" w:rsidRDefault="00FE1643" w:rsidP="00552B13">
            <w:pPr>
              <w:pStyle w:val="TableText"/>
            </w:pPr>
            <w:r w:rsidRPr="009A6C54">
              <w:rPr>
                <w:rFonts w:cs="Arial"/>
              </w:rPr>
              <w:t>45.9</w:t>
            </w:r>
          </w:p>
        </w:tc>
        <w:tc>
          <w:tcPr>
            <w:tcW w:w="4500" w:type="dxa"/>
            <w:shd w:val="clear" w:color="auto" w:fill="auto"/>
          </w:tcPr>
          <w:p w14:paraId="26F26261" w14:textId="77777777" w:rsidR="00FE1643" w:rsidRPr="009A6C54" w:rsidRDefault="00FE1643" w:rsidP="00552B13">
            <w:pPr>
              <w:pStyle w:val="TableText"/>
            </w:pPr>
            <w:r w:rsidRPr="009A6C54">
              <w:rPr>
                <w:rFonts w:cs="Arial"/>
              </w:rPr>
              <w:t>PAF</w:t>
            </w:r>
          </w:p>
        </w:tc>
        <w:tc>
          <w:tcPr>
            <w:tcW w:w="2988" w:type="dxa"/>
            <w:shd w:val="clear" w:color="auto" w:fill="auto"/>
          </w:tcPr>
          <w:p w14:paraId="26F26262" w14:textId="77777777" w:rsidR="00FE1643" w:rsidRPr="009A6C54" w:rsidRDefault="00FE1643" w:rsidP="00552B13">
            <w:pPr>
              <w:pStyle w:val="TableText"/>
            </w:pPr>
            <w:r w:rsidRPr="009A6C54">
              <w:rPr>
                <w:rFonts w:cs="Arial"/>
              </w:rPr>
              <w:t>^DG(45.9,</w:t>
            </w:r>
          </w:p>
        </w:tc>
      </w:tr>
      <w:tr w:rsidR="00FE1643" w:rsidRPr="009A6C54" w14:paraId="26F26267" w14:textId="77777777" w:rsidTr="006665B6">
        <w:tc>
          <w:tcPr>
            <w:tcW w:w="2088" w:type="dxa"/>
            <w:shd w:val="clear" w:color="auto" w:fill="auto"/>
          </w:tcPr>
          <w:p w14:paraId="26F26264" w14:textId="77777777" w:rsidR="00FE1643" w:rsidRPr="009A6C54" w:rsidRDefault="00FE1643" w:rsidP="00552B13">
            <w:pPr>
              <w:pStyle w:val="TableText"/>
            </w:pPr>
            <w:r w:rsidRPr="009A6C54">
              <w:rPr>
                <w:rFonts w:cs="Arial"/>
              </w:rPr>
              <w:t>45.91</w:t>
            </w:r>
          </w:p>
        </w:tc>
        <w:tc>
          <w:tcPr>
            <w:tcW w:w="4500" w:type="dxa"/>
            <w:shd w:val="clear" w:color="auto" w:fill="auto"/>
          </w:tcPr>
          <w:p w14:paraId="26F26265" w14:textId="77777777" w:rsidR="00FE1643" w:rsidRPr="009A6C54" w:rsidRDefault="00FE1643" w:rsidP="00552B13">
            <w:pPr>
              <w:pStyle w:val="TableText"/>
            </w:pPr>
            <w:r w:rsidRPr="009A6C54">
              <w:rPr>
                <w:rFonts w:cs="Arial"/>
              </w:rPr>
              <w:t>RUG-II</w:t>
            </w:r>
          </w:p>
        </w:tc>
        <w:tc>
          <w:tcPr>
            <w:tcW w:w="2988" w:type="dxa"/>
            <w:shd w:val="clear" w:color="auto" w:fill="auto"/>
          </w:tcPr>
          <w:p w14:paraId="26F26266" w14:textId="77777777" w:rsidR="00FE1643" w:rsidRPr="009A6C54" w:rsidRDefault="00FE1643" w:rsidP="00552B13">
            <w:pPr>
              <w:pStyle w:val="TableText"/>
            </w:pPr>
            <w:r w:rsidRPr="009A6C54">
              <w:rPr>
                <w:rFonts w:cs="Arial"/>
              </w:rPr>
              <w:t>^DG(45.91,</w:t>
            </w:r>
          </w:p>
        </w:tc>
      </w:tr>
      <w:tr w:rsidR="00FE1643" w:rsidRPr="009A6C54" w14:paraId="26F2626B" w14:textId="77777777" w:rsidTr="006665B6">
        <w:tc>
          <w:tcPr>
            <w:tcW w:w="2088" w:type="dxa"/>
            <w:shd w:val="clear" w:color="auto" w:fill="auto"/>
          </w:tcPr>
          <w:p w14:paraId="26F26268" w14:textId="77777777" w:rsidR="00FE1643" w:rsidRPr="009A6C54" w:rsidRDefault="00FE1643" w:rsidP="00552B13">
            <w:pPr>
              <w:pStyle w:val="TableText"/>
            </w:pPr>
            <w:r w:rsidRPr="009A6C54">
              <w:rPr>
                <w:rFonts w:cs="Arial"/>
              </w:rPr>
              <w:t>46</w:t>
            </w:r>
          </w:p>
        </w:tc>
        <w:tc>
          <w:tcPr>
            <w:tcW w:w="4500" w:type="dxa"/>
            <w:shd w:val="clear" w:color="auto" w:fill="auto"/>
          </w:tcPr>
          <w:p w14:paraId="26F26269" w14:textId="77777777" w:rsidR="00FE1643" w:rsidRPr="009A6C54" w:rsidRDefault="00FE1643" w:rsidP="00552B13">
            <w:pPr>
              <w:pStyle w:val="TableText"/>
            </w:pPr>
            <w:r w:rsidRPr="009A6C54">
              <w:rPr>
                <w:rFonts w:cs="Arial"/>
              </w:rPr>
              <w:t>INPATIENT CPT CODE</w:t>
            </w:r>
          </w:p>
        </w:tc>
        <w:tc>
          <w:tcPr>
            <w:tcW w:w="2988" w:type="dxa"/>
            <w:shd w:val="clear" w:color="auto" w:fill="auto"/>
          </w:tcPr>
          <w:p w14:paraId="26F2626A" w14:textId="77777777" w:rsidR="00FE1643" w:rsidRPr="009A6C54" w:rsidRDefault="00FE1643" w:rsidP="00552B13">
            <w:pPr>
              <w:pStyle w:val="TableText"/>
            </w:pPr>
            <w:r w:rsidRPr="009A6C54">
              <w:rPr>
                <w:rFonts w:cs="Arial"/>
              </w:rPr>
              <w:t>^DGCPT(46</w:t>
            </w:r>
          </w:p>
        </w:tc>
      </w:tr>
      <w:tr w:rsidR="00FE1643" w:rsidRPr="009A6C54" w14:paraId="26F2626F" w14:textId="77777777" w:rsidTr="006665B6">
        <w:tc>
          <w:tcPr>
            <w:tcW w:w="2088" w:type="dxa"/>
            <w:shd w:val="clear" w:color="auto" w:fill="auto"/>
          </w:tcPr>
          <w:p w14:paraId="26F2626C" w14:textId="77777777" w:rsidR="00FE1643" w:rsidRPr="009A6C54" w:rsidRDefault="00FE1643" w:rsidP="00552B13">
            <w:pPr>
              <w:pStyle w:val="TableText"/>
            </w:pPr>
            <w:r w:rsidRPr="009A6C54">
              <w:rPr>
                <w:rFonts w:cs="Arial"/>
              </w:rPr>
              <w:t>46.1</w:t>
            </w:r>
          </w:p>
        </w:tc>
        <w:tc>
          <w:tcPr>
            <w:tcW w:w="4500" w:type="dxa"/>
            <w:shd w:val="clear" w:color="auto" w:fill="auto"/>
          </w:tcPr>
          <w:p w14:paraId="26F2626D" w14:textId="77777777" w:rsidR="00FE1643" w:rsidRPr="009A6C54" w:rsidRDefault="00FE1643" w:rsidP="00552B13">
            <w:pPr>
              <w:pStyle w:val="TableText"/>
            </w:pPr>
            <w:r w:rsidRPr="009A6C54">
              <w:rPr>
                <w:rFonts w:cs="Arial"/>
              </w:rPr>
              <w:t>INPATIENT POV</w:t>
            </w:r>
          </w:p>
        </w:tc>
        <w:tc>
          <w:tcPr>
            <w:tcW w:w="2988" w:type="dxa"/>
            <w:shd w:val="clear" w:color="auto" w:fill="auto"/>
          </w:tcPr>
          <w:p w14:paraId="26F2626E" w14:textId="77777777" w:rsidR="00FE1643" w:rsidRPr="009A6C54" w:rsidRDefault="00FE1643" w:rsidP="00552B13">
            <w:pPr>
              <w:pStyle w:val="TableText"/>
            </w:pPr>
            <w:r w:rsidRPr="009A6C54">
              <w:rPr>
                <w:rFonts w:cs="Arial"/>
              </w:rPr>
              <w:t>^DGICT9(46.1,</w:t>
            </w:r>
          </w:p>
        </w:tc>
      </w:tr>
      <w:tr w:rsidR="00FE1643" w:rsidRPr="009A6C54" w14:paraId="26F26273" w14:textId="77777777" w:rsidTr="006665B6">
        <w:tc>
          <w:tcPr>
            <w:tcW w:w="2088" w:type="dxa"/>
            <w:shd w:val="clear" w:color="auto" w:fill="auto"/>
          </w:tcPr>
          <w:p w14:paraId="26F26270" w14:textId="77777777" w:rsidR="00FE1643" w:rsidRPr="009A6C54" w:rsidRDefault="00FE1643" w:rsidP="00552B13">
            <w:pPr>
              <w:pStyle w:val="TableText"/>
            </w:pPr>
            <w:r w:rsidRPr="009A6C54">
              <w:rPr>
                <w:rFonts w:cs="Arial"/>
              </w:rPr>
              <w:t>47**</w:t>
            </w:r>
          </w:p>
        </w:tc>
        <w:tc>
          <w:tcPr>
            <w:tcW w:w="4500" w:type="dxa"/>
            <w:shd w:val="clear" w:color="auto" w:fill="auto"/>
          </w:tcPr>
          <w:p w14:paraId="26F26271" w14:textId="77777777" w:rsidR="00FE1643" w:rsidRPr="009A6C54" w:rsidRDefault="00FE1643" w:rsidP="00552B13">
            <w:pPr>
              <w:pStyle w:val="TableText"/>
            </w:pPr>
            <w:r w:rsidRPr="009A6C54">
              <w:rPr>
                <w:rFonts w:cs="Arial"/>
              </w:rPr>
              <w:t>MAS FORMS AND SCREENS</w:t>
            </w:r>
          </w:p>
        </w:tc>
        <w:tc>
          <w:tcPr>
            <w:tcW w:w="2988" w:type="dxa"/>
            <w:shd w:val="clear" w:color="auto" w:fill="auto"/>
          </w:tcPr>
          <w:p w14:paraId="26F26272" w14:textId="77777777" w:rsidR="00FE1643" w:rsidRPr="009A6C54" w:rsidRDefault="00FE1643" w:rsidP="00552B13">
            <w:pPr>
              <w:pStyle w:val="TableText"/>
            </w:pPr>
            <w:r w:rsidRPr="009A6C54">
              <w:rPr>
                <w:rFonts w:cs="Arial"/>
              </w:rPr>
              <w:t>^DIC(47,</w:t>
            </w:r>
          </w:p>
        </w:tc>
      </w:tr>
      <w:tr w:rsidR="00FE1643" w:rsidRPr="009A6C54" w14:paraId="26F26277" w14:textId="77777777" w:rsidTr="006665B6">
        <w:tc>
          <w:tcPr>
            <w:tcW w:w="2088" w:type="dxa"/>
            <w:shd w:val="clear" w:color="auto" w:fill="auto"/>
          </w:tcPr>
          <w:p w14:paraId="26F26274" w14:textId="77777777" w:rsidR="00FE1643" w:rsidRPr="009A6C54" w:rsidRDefault="00FE1643" w:rsidP="00552B13">
            <w:pPr>
              <w:pStyle w:val="TableText"/>
            </w:pPr>
            <w:r w:rsidRPr="009A6C54">
              <w:rPr>
                <w:rFonts w:cs="Arial"/>
              </w:rPr>
              <w:t>48**</w:t>
            </w:r>
          </w:p>
        </w:tc>
        <w:tc>
          <w:tcPr>
            <w:tcW w:w="4500" w:type="dxa"/>
            <w:shd w:val="clear" w:color="auto" w:fill="auto"/>
          </w:tcPr>
          <w:p w14:paraId="26F26275" w14:textId="77777777" w:rsidR="00FE1643" w:rsidRPr="009A6C54" w:rsidRDefault="00FE1643" w:rsidP="00552B13">
            <w:pPr>
              <w:pStyle w:val="TableText"/>
            </w:pPr>
            <w:r w:rsidRPr="009A6C54">
              <w:rPr>
                <w:rFonts w:cs="Arial"/>
              </w:rPr>
              <w:t>MAS RELEASE NOTES</w:t>
            </w:r>
          </w:p>
        </w:tc>
        <w:tc>
          <w:tcPr>
            <w:tcW w:w="2988" w:type="dxa"/>
            <w:shd w:val="clear" w:color="auto" w:fill="auto"/>
          </w:tcPr>
          <w:p w14:paraId="26F26276" w14:textId="77777777" w:rsidR="00FE1643" w:rsidRPr="009A6C54" w:rsidRDefault="00FE1643" w:rsidP="00552B13">
            <w:pPr>
              <w:pStyle w:val="TableText"/>
            </w:pPr>
            <w:r w:rsidRPr="009A6C54">
              <w:rPr>
                <w:rFonts w:cs="Arial"/>
              </w:rPr>
              <w:t>^DG(48,</w:t>
            </w:r>
          </w:p>
        </w:tc>
      </w:tr>
      <w:tr w:rsidR="00FE1643" w:rsidRPr="009A6C54" w14:paraId="26F2627B" w14:textId="77777777" w:rsidTr="006665B6">
        <w:tc>
          <w:tcPr>
            <w:tcW w:w="2088" w:type="dxa"/>
            <w:shd w:val="clear" w:color="auto" w:fill="auto"/>
          </w:tcPr>
          <w:p w14:paraId="26F26278" w14:textId="77777777" w:rsidR="00FE1643" w:rsidRPr="009A6C54" w:rsidRDefault="00FE1643" w:rsidP="00552B13">
            <w:pPr>
              <w:pStyle w:val="TableText"/>
            </w:pPr>
            <w:r w:rsidRPr="009A6C54">
              <w:rPr>
                <w:rFonts w:cs="Arial"/>
              </w:rPr>
              <w:t>48.5**</w:t>
            </w:r>
          </w:p>
        </w:tc>
        <w:tc>
          <w:tcPr>
            <w:tcW w:w="4500" w:type="dxa"/>
            <w:shd w:val="clear" w:color="auto" w:fill="auto"/>
          </w:tcPr>
          <w:p w14:paraId="26F26279" w14:textId="77777777" w:rsidR="00FE1643" w:rsidRPr="009A6C54" w:rsidRDefault="00FE1643" w:rsidP="00552B13">
            <w:pPr>
              <w:pStyle w:val="TableText"/>
            </w:pPr>
            <w:r w:rsidRPr="009A6C54">
              <w:rPr>
                <w:rFonts w:cs="Arial"/>
              </w:rPr>
              <w:t>MAS MODULE</w:t>
            </w:r>
          </w:p>
        </w:tc>
        <w:tc>
          <w:tcPr>
            <w:tcW w:w="2988" w:type="dxa"/>
            <w:shd w:val="clear" w:color="auto" w:fill="auto"/>
          </w:tcPr>
          <w:p w14:paraId="26F2627A" w14:textId="77777777" w:rsidR="00FE1643" w:rsidRPr="009A6C54" w:rsidRDefault="00FE1643" w:rsidP="00552B13">
            <w:pPr>
              <w:pStyle w:val="TableText"/>
            </w:pPr>
            <w:r w:rsidRPr="009A6C54">
              <w:rPr>
                <w:rFonts w:cs="Arial"/>
              </w:rPr>
              <w:t>^DG(48.5,</w:t>
            </w:r>
          </w:p>
        </w:tc>
      </w:tr>
      <w:tr w:rsidR="00FE1643" w:rsidRPr="009A6C54" w14:paraId="26F2627F" w14:textId="77777777" w:rsidTr="006665B6">
        <w:tc>
          <w:tcPr>
            <w:tcW w:w="2088" w:type="dxa"/>
            <w:shd w:val="clear" w:color="auto" w:fill="auto"/>
          </w:tcPr>
          <w:p w14:paraId="26F2627C" w14:textId="77777777" w:rsidR="00FE1643" w:rsidRPr="009A6C54" w:rsidRDefault="00FE1643" w:rsidP="00552B13">
            <w:pPr>
              <w:pStyle w:val="TableText"/>
            </w:pPr>
            <w:r w:rsidRPr="009A6C54">
              <w:rPr>
                <w:rFonts w:cs="Arial"/>
              </w:rPr>
              <w:t>389.9</w:t>
            </w:r>
          </w:p>
        </w:tc>
        <w:tc>
          <w:tcPr>
            <w:tcW w:w="4500" w:type="dxa"/>
            <w:shd w:val="clear" w:color="auto" w:fill="auto"/>
          </w:tcPr>
          <w:p w14:paraId="26F2627D" w14:textId="77777777" w:rsidR="00FE1643" w:rsidRPr="009A6C54" w:rsidRDefault="00FE1643" w:rsidP="00552B13">
            <w:pPr>
              <w:pStyle w:val="TableText"/>
            </w:pPr>
            <w:r w:rsidRPr="009A6C54">
              <w:rPr>
                <w:rFonts w:cs="Arial"/>
              </w:rPr>
              <w:t>STATION NUMBER (TIME SENSITIVE)</w:t>
            </w:r>
          </w:p>
        </w:tc>
        <w:tc>
          <w:tcPr>
            <w:tcW w:w="2988" w:type="dxa"/>
            <w:shd w:val="clear" w:color="auto" w:fill="auto"/>
          </w:tcPr>
          <w:p w14:paraId="26F2627E" w14:textId="77777777" w:rsidR="00FE1643" w:rsidRPr="009A6C54" w:rsidRDefault="00FE1643" w:rsidP="00552B13">
            <w:pPr>
              <w:pStyle w:val="TableText"/>
            </w:pPr>
            <w:r w:rsidRPr="009A6C54">
              <w:rPr>
                <w:rFonts w:cs="Arial"/>
              </w:rPr>
              <w:t>^VA(389.9,</w:t>
            </w:r>
          </w:p>
        </w:tc>
      </w:tr>
      <w:tr w:rsidR="00FE1643" w:rsidRPr="009A6C54" w14:paraId="26F26283" w14:textId="77777777" w:rsidTr="006665B6">
        <w:tc>
          <w:tcPr>
            <w:tcW w:w="2088" w:type="dxa"/>
            <w:shd w:val="clear" w:color="auto" w:fill="auto"/>
          </w:tcPr>
          <w:p w14:paraId="26F26280" w14:textId="77777777" w:rsidR="00FE1643" w:rsidRPr="009A6C54" w:rsidRDefault="00FE1643" w:rsidP="00552B13">
            <w:pPr>
              <w:pStyle w:val="TableText"/>
            </w:pPr>
            <w:r w:rsidRPr="009A6C54">
              <w:rPr>
                <w:rFonts w:cs="Arial"/>
              </w:rPr>
              <w:t>390</w:t>
            </w:r>
          </w:p>
        </w:tc>
        <w:tc>
          <w:tcPr>
            <w:tcW w:w="4500" w:type="dxa"/>
            <w:shd w:val="clear" w:color="auto" w:fill="auto"/>
          </w:tcPr>
          <w:p w14:paraId="26F26281" w14:textId="77777777" w:rsidR="00FE1643" w:rsidRPr="009A6C54" w:rsidRDefault="00FE1643" w:rsidP="00552B13">
            <w:pPr>
              <w:pStyle w:val="TableText"/>
            </w:pPr>
            <w:r w:rsidRPr="009A6C54">
              <w:rPr>
                <w:rFonts w:cs="Arial"/>
              </w:rPr>
              <w:t>ENROLLMENT RATED DISABILITY UPLOAD AUDIT</w:t>
            </w:r>
          </w:p>
        </w:tc>
        <w:tc>
          <w:tcPr>
            <w:tcW w:w="2988" w:type="dxa"/>
            <w:shd w:val="clear" w:color="auto" w:fill="auto"/>
          </w:tcPr>
          <w:p w14:paraId="26F26282" w14:textId="77777777" w:rsidR="00FE1643" w:rsidRPr="009A6C54" w:rsidRDefault="00FE1643" w:rsidP="00552B13">
            <w:pPr>
              <w:pStyle w:val="TableText"/>
            </w:pPr>
            <w:r w:rsidRPr="009A6C54">
              <w:rPr>
                <w:rFonts w:cs="Arial"/>
              </w:rPr>
              <w:t>^DGRDUA(390,</w:t>
            </w:r>
          </w:p>
        </w:tc>
      </w:tr>
      <w:tr w:rsidR="000506D3" w:rsidRPr="009A6C54" w14:paraId="26F26287" w14:textId="77777777" w:rsidTr="006665B6">
        <w:tc>
          <w:tcPr>
            <w:tcW w:w="2088" w:type="dxa"/>
            <w:shd w:val="clear" w:color="auto" w:fill="auto"/>
          </w:tcPr>
          <w:p w14:paraId="26F26284" w14:textId="77777777" w:rsidR="000506D3" w:rsidRPr="009A6C54" w:rsidRDefault="000506D3" w:rsidP="00552B13">
            <w:pPr>
              <w:pStyle w:val="TableText"/>
              <w:rPr>
                <w:rFonts w:cs="Arial"/>
                <w:szCs w:val="22"/>
              </w:rPr>
            </w:pPr>
            <w:bookmarkStart w:id="123" w:name="p25"/>
            <w:bookmarkEnd w:id="123"/>
            <w:r w:rsidRPr="009A6C54">
              <w:rPr>
                <w:rFonts w:cs="Arial"/>
                <w:szCs w:val="22"/>
                <w:lang w:val="en-US"/>
              </w:rPr>
              <w:t>390.01</w:t>
            </w:r>
          </w:p>
        </w:tc>
        <w:tc>
          <w:tcPr>
            <w:tcW w:w="4500" w:type="dxa"/>
            <w:shd w:val="clear" w:color="auto" w:fill="auto"/>
          </w:tcPr>
          <w:p w14:paraId="26F26285" w14:textId="77777777" w:rsidR="000506D3" w:rsidRPr="009A6C54" w:rsidRDefault="000506D3" w:rsidP="00552B13">
            <w:pPr>
              <w:pStyle w:val="TableText"/>
              <w:rPr>
                <w:rFonts w:cs="Arial"/>
                <w:szCs w:val="22"/>
              </w:rPr>
            </w:pPr>
            <w:r w:rsidRPr="009A6C54">
              <w:rPr>
                <w:rFonts w:cs="Arial"/>
                <w:szCs w:val="22"/>
                <w:lang w:eastAsia="en-US"/>
              </w:rPr>
              <w:t>MHV SOCIALIZATION</w:t>
            </w:r>
          </w:p>
        </w:tc>
        <w:tc>
          <w:tcPr>
            <w:tcW w:w="2988" w:type="dxa"/>
            <w:shd w:val="clear" w:color="auto" w:fill="auto"/>
          </w:tcPr>
          <w:p w14:paraId="26F26286" w14:textId="77777777" w:rsidR="000506D3" w:rsidRPr="009A6C54" w:rsidRDefault="000506D3" w:rsidP="00552B13">
            <w:pPr>
              <w:pStyle w:val="TableText"/>
              <w:rPr>
                <w:rFonts w:cs="Arial"/>
                <w:szCs w:val="22"/>
              </w:rPr>
            </w:pPr>
            <w:r w:rsidRPr="009A6C54">
              <w:rPr>
                <w:rFonts w:cs="Arial"/>
                <w:szCs w:val="22"/>
              </w:rPr>
              <w:t>^DGMHV(390.01,</w:t>
            </w:r>
          </w:p>
        </w:tc>
      </w:tr>
      <w:tr w:rsidR="000506D3" w:rsidRPr="009A6C54" w14:paraId="26F2628B" w14:textId="77777777" w:rsidTr="006665B6">
        <w:tc>
          <w:tcPr>
            <w:tcW w:w="2088" w:type="dxa"/>
            <w:shd w:val="clear" w:color="auto" w:fill="auto"/>
          </w:tcPr>
          <w:p w14:paraId="26F26288" w14:textId="77777777" w:rsidR="000506D3" w:rsidRPr="009A6C54" w:rsidRDefault="000506D3" w:rsidP="00552B13">
            <w:pPr>
              <w:pStyle w:val="TableText"/>
              <w:rPr>
                <w:rFonts w:cs="Arial"/>
                <w:szCs w:val="22"/>
              </w:rPr>
            </w:pPr>
            <w:r w:rsidRPr="009A6C54">
              <w:rPr>
                <w:rFonts w:cs="Arial"/>
                <w:szCs w:val="22"/>
                <w:lang w:val="en-US"/>
              </w:rPr>
              <w:t>390.02</w:t>
            </w:r>
          </w:p>
        </w:tc>
        <w:tc>
          <w:tcPr>
            <w:tcW w:w="4500" w:type="dxa"/>
            <w:shd w:val="clear" w:color="auto" w:fill="auto"/>
          </w:tcPr>
          <w:p w14:paraId="26F26289" w14:textId="77777777" w:rsidR="000506D3" w:rsidRPr="009A6C54" w:rsidRDefault="000506D3" w:rsidP="00552B13">
            <w:pPr>
              <w:pStyle w:val="TableText"/>
              <w:rPr>
                <w:rFonts w:cs="Arial"/>
                <w:szCs w:val="22"/>
              </w:rPr>
            </w:pPr>
            <w:r w:rsidRPr="009A6C54">
              <w:rPr>
                <w:rFonts w:cs="Arial"/>
                <w:szCs w:val="22"/>
              </w:rPr>
              <w:t xml:space="preserve">MHV SOCIALIZATION ACTIONS </w:t>
            </w:r>
          </w:p>
        </w:tc>
        <w:tc>
          <w:tcPr>
            <w:tcW w:w="2988" w:type="dxa"/>
            <w:shd w:val="clear" w:color="auto" w:fill="auto"/>
          </w:tcPr>
          <w:p w14:paraId="26F2628A" w14:textId="77777777" w:rsidR="000506D3" w:rsidRPr="009A6C54" w:rsidRDefault="000506D3" w:rsidP="00552B13">
            <w:pPr>
              <w:pStyle w:val="TableText"/>
              <w:rPr>
                <w:rFonts w:cs="Arial"/>
                <w:szCs w:val="22"/>
              </w:rPr>
            </w:pPr>
            <w:r w:rsidRPr="009A6C54">
              <w:rPr>
                <w:rFonts w:cs="Arial"/>
                <w:szCs w:val="22"/>
              </w:rPr>
              <w:t>^DGMHV(390.02,</w:t>
            </w:r>
          </w:p>
        </w:tc>
      </w:tr>
      <w:tr w:rsidR="000506D3" w:rsidRPr="009A6C54" w14:paraId="26F2628F" w14:textId="77777777" w:rsidTr="006665B6">
        <w:tc>
          <w:tcPr>
            <w:tcW w:w="2088" w:type="dxa"/>
            <w:shd w:val="clear" w:color="auto" w:fill="auto"/>
          </w:tcPr>
          <w:p w14:paraId="26F2628C" w14:textId="77777777" w:rsidR="000506D3" w:rsidRPr="009A6C54" w:rsidRDefault="000506D3" w:rsidP="00552B13">
            <w:pPr>
              <w:pStyle w:val="TableText"/>
              <w:rPr>
                <w:rFonts w:cs="Arial"/>
                <w:szCs w:val="22"/>
              </w:rPr>
            </w:pPr>
            <w:r w:rsidRPr="009A6C54">
              <w:rPr>
                <w:rFonts w:cs="Arial"/>
                <w:szCs w:val="22"/>
                <w:lang w:val="en-US"/>
              </w:rPr>
              <w:t>390.03</w:t>
            </w:r>
          </w:p>
        </w:tc>
        <w:tc>
          <w:tcPr>
            <w:tcW w:w="4500" w:type="dxa"/>
            <w:shd w:val="clear" w:color="auto" w:fill="auto"/>
          </w:tcPr>
          <w:p w14:paraId="26F2628D" w14:textId="77777777" w:rsidR="000506D3" w:rsidRPr="009A6C54" w:rsidRDefault="000506D3" w:rsidP="00552B13">
            <w:pPr>
              <w:pStyle w:val="TableText"/>
              <w:rPr>
                <w:rFonts w:cs="Arial"/>
                <w:szCs w:val="22"/>
              </w:rPr>
            </w:pPr>
            <w:r w:rsidRPr="009A6C54">
              <w:rPr>
                <w:rFonts w:cs="Arial"/>
                <w:szCs w:val="22"/>
              </w:rPr>
              <w:t xml:space="preserve">MHV DECLINED REASONS </w:t>
            </w:r>
          </w:p>
        </w:tc>
        <w:tc>
          <w:tcPr>
            <w:tcW w:w="2988" w:type="dxa"/>
            <w:shd w:val="clear" w:color="auto" w:fill="auto"/>
          </w:tcPr>
          <w:p w14:paraId="26F2628E" w14:textId="77777777" w:rsidR="000506D3" w:rsidRPr="009A6C54" w:rsidRDefault="000506D3" w:rsidP="00552B13">
            <w:pPr>
              <w:pStyle w:val="TableText"/>
              <w:rPr>
                <w:rFonts w:cs="Arial"/>
                <w:szCs w:val="22"/>
              </w:rPr>
            </w:pPr>
            <w:r w:rsidRPr="009A6C54">
              <w:rPr>
                <w:rFonts w:cs="Arial"/>
                <w:szCs w:val="22"/>
              </w:rPr>
              <w:t>^DGMHV(390.03,</w:t>
            </w:r>
          </w:p>
        </w:tc>
      </w:tr>
      <w:tr w:rsidR="000506D3" w:rsidRPr="009A6C54" w14:paraId="26F26293" w14:textId="77777777" w:rsidTr="006665B6">
        <w:tc>
          <w:tcPr>
            <w:tcW w:w="2088" w:type="dxa"/>
            <w:shd w:val="clear" w:color="auto" w:fill="auto"/>
          </w:tcPr>
          <w:p w14:paraId="26F26290" w14:textId="77777777" w:rsidR="000506D3" w:rsidRPr="009A6C54" w:rsidRDefault="000506D3" w:rsidP="00552B13">
            <w:pPr>
              <w:pStyle w:val="TableText"/>
              <w:rPr>
                <w:rFonts w:cs="Arial"/>
                <w:szCs w:val="22"/>
              </w:rPr>
            </w:pPr>
            <w:r w:rsidRPr="009A6C54">
              <w:rPr>
                <w:rFonts w:cs="Arial"/>
                <w:szCs w:val="22"/>
                <w:lang w:val="en-US"/>
              </w:rPr>
              <w:t>390.04</w:t>
            </w:r>
          </w:p>
        </w:tc>
        <w:tc>
          <w:tcPr>
            <w:tcW w:w="4500" w:type="dxa"/>
            <w:shd w:val="clear" w:color="auto" w:fill="auto"/>
          </w:tcPr>
          <w:p w14:paraId="26F26291" w14:textId="77777777" w:rsidR="000506D3" w:rsidRPr="009A6C54" w:rsidRDefault="000506D3" w:rsidP="00552B13">
            <w:pPr>
              <w:pStyle w:val="TableText"/>
              <w:rPr>
                <w:rFonts w:cs="Arial"/>
                <w:szCs w:val="22"/>
              </w:rPr>
            </w:pPr>
            <w:r w:rsidRPr="009A6C54">
              <w:rPr>
                <w:rFonts w:cs="Arial"/>
                <w:szCs w:val="22"/>
              </w:rPr>
              <w:t xml:space="preserve">MHV ACTION SELECTION </w:t>
            </w:r>
          </w:p>
        </w:tc>
        <w:tc>
          <w:tcPr>
            <w:tcW w:w="2988" w:type="dxa"/>
            <w:shd w:val="clear" w:color="auto" w:fill="auto"/>
          </w:tcPr>
          <w:p w14:paraId="26F26292" w14:textId="77777777" w:rsidR="000506D3" w:rsidRPr="009A6C54" w:rsidRDefault="000506D3" w:rsidP="00552B13">
            <w:pPr>
              <w:pStyle w:val="TableText"/>
              <w:rPr>
                <w:rFonts w:cs="Arial"/>
                <w:szCs w:val="22"/>
              </w:rPr>
            </w:pPr>
            <w:r w:rsidRPr="009A6C54">
              <w:rPr>
                <w:rFonts w:cs="Arial"/>
                <w:szCs w:val="22"/>
              </w:rPr>
              <w:t>^DGMHV(390.04,</w:t>
            </w:r>
          </w:p>
        </w:tc>
      </w:tr>
      <w:tr w:rsidR="00FE1643" w:rsidRPr="009A6C54" w14:paraId="26F26297" w14:textId="77777777" w:rsidTr="006665B6">
        <w:tc>
          <w:tcPr>
            <w:tcW w:w="2088" w:type="dxa"/>
            <w:shd w:val="clear" w:color="auto" w:fill="auto"/>
          </w:tcPr>
          <w:p w14:paraId="26F26294" w14:textId="77777777" w:rsidR="00FE1643" w:rsidRPr="009A6C54" w:rsidRDefault="00FE1643" w:rsidP="00552B13">
            <w:pPr>
              <w:pStyle w:val="TableText"/>
            </w:pPr>
            <w:r w:rsidRPr="009A6C54">
              <w:rPr>
                <w:rFonts w:cs="Arial"/>
              </w:rPr>
              <w:t>391**</w:t>
            </w:r>
          </w:p>
        </w:tc>
        <w:tc>
          <w:tcPr>
            <w:tcW w:w="4500" w:type="dxa"/>
            <w:shd w:val="clear" w:color="auto" w:fill="auto"/>
          </w:tcPr>
          <w:p w14:paraId="26F26295" w14:textId="77777777" w:rsidR="00FE1643" w:rsidRPr="009A6C54" w:rsidRDefault="00FE1643" w:rsidP="00552B13">
            <w:pPr>
              <w:pStyle w:val="TableText"/>
            </w:pPr>
            <w:r w:rsidRPr="009A6C54">
              <w:rPr>
                <w:rFonts w:cs="Arial"/>
              </w:rPr>
              <w:t>TYPE OF PATIENT</w:t>
            </w:r>
          </w:p>
        </w:tc>
        <w:tc>
          <w:tcPr>
            <w:tcW w:w="2988" w:type="dxa"/>
            <w:shd w:val="clear" w:color="auto" w:fill="auto"/>
          </w:tcPr>
          <w:p w14:paraId="26F26296" w14:textId="77777777" w:rsidR="00FE1643" w:rsidRPr="009A6C54" w:rsidRDefault="00FE1643" w:rsidP="00552B13">
            <w:pPr>
              <w:pStyle w:val="TableText"/>
            </w:pPr>
            <w:r w:rsidRPr="009A6C54">
              <w:rPr>
                <w:rFonts w:cs="Arial"/>
              </w:rPr>
              <w:t>^DG(391,</w:t>
            </w:r>
          </w:p>
        </w:tc>
      </w:tr>
      <w:tr w:rsidR="00FE1643" w:rsidRPr="009A6C54" w14:paraId="26F2629B" w14:textId="77777777" w:rsidTr="006665B6">
        <w:tc>
          <w:tcPr>
            <w:tcW w:w="2088" w:type="dxa"/>
            <w:shd w:val="clear" w:color="auto" w:fill="auto"/>
          </w:tcPr>
          <w:p w14:paraId="26F26298" w14:textId="77777777" w:rsidR="00FE1643" w:rsidRPr="009A6C54" w:rsidRDefault="00FE1643" w:rsidP="00552B13">
            <w:pPr>
              <w:pStyle w:val="TableText"/>
            </w:pPr>
            <w:r w:rsidRPr="009A6C54">
              <w:rPr>
                <w:rFonts w:cs="Arial"/>
              </w:rPr>
              <w:t>391.1</w:t>
            </w:r>
          </w:p>
        </w:tc>
        <w:tc>
          <w:tcPr>
            <w:tcW w:w="4500" w:type="dxa"/>
            <w:shd w:val="clear" w:color="auto" w:fill="auto"/>
          </w:tcPr>
          <w:p w14:paraId="26F26299" w14:textId="77777777" w:rsidR="00FE1643" w:rsidRPr="009A6C54" w:rsidRDefault="00FE1643" w:rsidP="00552B13">
            <w:pPr>
              <w:pStyle w:val="TableText"/>
            </w:pPr>
            <w:r w:rsidRPr="009A6C54">
              <w:rPr>
                <w:rFonts w:cs="Arial"/>
              </w:rPr>
              <w:t>AMIS SEGMENT</w:t>
            </w:r>
          </w:p>
        </w:tc>
        <w:tc>
          <w:tcPr>
            <w:tcW w:w="2988" w:type="dxa"/>
            <w:shd w:val="clear" w:color="auto" w:fill="auto"/>
          </w:tcPr>
          <w:p w14:paraId="26F2629A" w14:textId="77777777" w:rsidR="00FE1643" w:rsidRPr="009A6C54" w:rsidRDefault="00FE1643" w:rsidP="00552B13">
            <w:pPr>
              <w:pStyle w:val="TableText"/>
            </w:pPr>
            <w:r w:rsidRPr="009A6C54">
              <w:rPr>
                <w:rFonts w:cs="Arial"/>
              </w:rPr>
              <w:t>^DG(391.1,</w:t>
            </w:r>
          </w:p>
        </w:tc>
      </w:tr>
      <w:tr w:rsidR="00FE1643" w:rsidRPr="009A6C54" w14:paraId="26F2629F" w14:textId="77777777" w:rsidTr="006665B6">
        <w:tc>
          <w:tcPr>
            <w:tcW w:w="2088" w:type="dxa"/>
            <w:shd w:val="clear" w:color="auto" w:fill="auto"/>
          </w:tcPr>
          <w:p w14:paraId="26F2629C" w14:textId="77777777" w:rsidR="00FE1643" w:rsidRPr="009A6C54" w:rsidRDefault="00FE1643" w:rsidP="00552B13">
            <w:pPr>
              <w:pStyle w:val="TableText"/>
            </w:pPr>
            <w:r w:rsidRPr="009A6C54">
              <w:rPr>
                <w:rFonts w:cs="Arial"/>
              </w:rPr>
              <w:t>391.31</w:t>
            </w:r>
          </w:p>
        </w:tc>
        <w:tc>
          <w:tcPr>
            <w:tcW w:w="4500" w:type="dxa"/>
            <w:shd w:val="clear" w:color="auto" w:fill="auto"/>
          </w:tcPr>
          <w:p w14:paraId="26F2629D" w14:textId="77777777" w:rsidR="00FE1643" w:rsidRPr="009A6C54" w:rsidRDefault="00FE1643" w:rsidP="00552B13">
            <w:pPr>
              <w:pStyle w:val="TableText"/>
            </w:pPr>
            <w:r w:rsidRPr="009A6C54">
              <w:rPr>
                <w:rFonts w:cs="Arial"/>
              </w:rPr>
              <w:t>HOME TELEHEALTH PATIENT</w:t>
            </w:r>
          </w:p>
        </w:tc>
        <w:tc>
          <w:tcPr>
            <w:tcW w:w="2988" w:type="dxa"/>
            <w:shd w:val="clear" w:color="auto" w:fill="auto"/>
          </w:tcPr>
          <w:p w14:paraId="26F2629E" w14:textId="77777777" w:rsidR="00FE1643" w:rsidRPr="009A6C54" w:rsidRDefault="00FE1643" w:rsidP="00552B13">
            <w:pPr>
              <w:pStyle w:val="TableText"/>
            </w:pPr>
            <w:r w:rsidRPr="009A6C54">
              <w:rPr>
                <w:rFonts w:cs="Arial"/>
              </w:rPr>
              <w:t>^DGHT(391.31,</w:t>
            </w:r>
          </w:p>
        </w:tc>
      </w:tr>
      <w:tr w:rsidR="00FE1643" w:rsidRPr="009A6C54" w14:paraId="26F262A3" w14:textId="77777777" w:rsidTr="006665B6">
        <w:tc>
          <w:tcPr>
            <w:tcW w:w="2088" w:type="dxa"/>
            <w:shd w:val="clear" w:color="auto" w:fill="auto"/>
          </w:tcPr>
          <w:p w14:paraId="26F262A0" w14:textId="77777777" w:rsidR="00FE1643" w:rsidRPr="009A6C54" w:rsidRDefault="00FE1643" w:rsidP="00552B13">
            <w:pPr>
              <w:pStyle w:val="TableText"/>
            </w:pPr>
            <w:r w:rsidRPr="009A6C54">
              <w:rPr>
                <w:rFonts w:cs="Arial"/>
              </w:rPr>
              <w:t>403.35</w:t>
            </w:r>
          </w:p>
        </w:tc>
        <w:tc>
          <w:tcPr>
            <w:tcW w:w="4500" w:type="dxa"/>
            <w:shd w:val="clear" w:color="auto" w:fill="auto"/>
          </w:tcPr>
          <w:p w14:paraId="26F262A1" w14:textId="77777777" w:rsidR="00FE1643" w:rsidRPr="009A6C54" w:rsidRDefault="00FE1643" w:rsidP="00552B13">
            <w:pPr>
              <w:pStyle w:val="TableText"/>
            </w:pPr>
            <w:r w:rsidRPr="009A6C54">
              <w:rPr>
                <w:rFonts w:cs="Arial"/>
              </w:rPr>
              <w:t>SCHEDULING USER PREFERENCE</w:t>
            </w:r>
          </w:p>
        </w:tc>
        <w:tc>
          <w:tcPr>
            <w:tcW w:w="2988" w:type="dxa"/>
            <w:shd w:val="clear" w:color="auto" w:fill="auto"/>
          </w:tcPr>
          <w:p w14:paraId="26F262A2" w14:textId="77777777" w:rsidR="00FE1643" w:rsidRPr="009A6C54" w:rsidRDefault="00FE1643" w:rsidP="00552B13">
            <w:pPr>
              <w:pStyle w:val="TableText"/>
            </w:pPr>
            <w:r w:rsidRPr="009A6C54">
              <w:rPr>
                <w:rFonts w:cs="Arial"/>
              </w:rPr>
              <w:t>^SCRS(403.35,</w:t>
            </w:r>
          </w:p>
        </w:tc>
      </w:tr>
      <w:tr w:rsidR="00FE1643" w:rsidRPr="009A6C54" w14:paraId="26F262A7" w14:textId="77777777" w:rsidTr="006665B6">
        <w:tc>
          <w:tcPr>
            <w:tcW w:w="2088" w:type="dxa"/>
            <w:shd w:val="clear" w:color="auto" w:fill="auto"/>
          </w:tcPr>
          <w:p w14:paraId="26F262A4" w14:textId="77777777" w:rsidR="00FE1643" w:rsidRPr="009A6C54" w:rsidRDefault="00FE1643" w:rsidP="00552B13">
            <w:pPr>
              <w:pStyle w:val="TableText"/>
            </w:pPr>
            <w:r w:rsidRPr="009A6C54">
              <w:rPr>
                <w:rFonts w:cs="Arial"/>
              </w:rPr>
              <w:t>403.43*</w:t>
            </w:r>
          </w:p>
        </w:tc>
        <w:tc>
          <w:tcPr>
            <w:tcW w:w="4500" w:type="dxa"/>
            <w:shd w:val="clear" w:color="auto" w:fill="auto"/>
          </w:tcPr>
          <w:p w14:paraId="26F262A5" w14:textId="77777777" w:rsidR="00FE1643" w:rsidRPr="009A6C54" w:rsidRDefault="00FE1643" w:rsidP="00552B13">
            <w:pPr>
              <w:pStyle w:val="TableText"/>
            </w:pPr>
            <w:r w:rsidRPr="009A6C54">
              <w:rPr>
                <w:rFonts w:cs="Arial"/>
              </w:rPr>
              <w:t>SCHEDULING EVENT</w:t>
            </w:r>
          </w:p>
        </w:tc>
        <w:tc>
          <w:tcPr>
            <w:tcW w:w="2988" w:type="dxa"/>
            <w:shd w:val="clear" w:color="auto" w:fill="auto"/>
          </w:tcPr>
          <w:p w14:paraId="26F262A6" w14:textId="77777777" w:rsidR="00FE1643" w:rsidRPr="009A6C54" w:rsidRDefault="00FE1643" w:rsidP="00552B13">
            <w:pPr>
              <w:pStyle w:val="TableText"/>
            </w:pPr>
            <w:r w:rsidRPr="009A6C54">
              <w:rPr>
                <w:rFonts w:cs="Arial"/>
              </w:rPr>
              <w:t>^SD(403.43,</w:t>
            </w:r>
          </w:p>
        </w:tc>
      </w:tr>
      <w:tr w:rsidR="00FE1643" w:rsidRPr="009A6C54" w14:paraId="26F262AB" w14:textId="77777777" w:rsidTr="006665B6">
        <w:tc>
          <w:tcPr>
            <w:tcW w:w="2088" w:type="dxa"/>
            <w:shd w:val="clear" w:color="auto" w:fill="auto"/>
          </w:tcPr>
          <w:p w14:paraId="26F262A8" w14:textId="77777777" w:rsidR="00FE1643" w:rsidRPr="009A6C54" w:rsidRDefault="00FE1643" w:rsidP="00552B13">
            <w:pPr>
              <w:pStyle w:val="TableText"/>
            </w:pPr>
            <w:r w:rsidRPr="009A6C54">
              <w:rPr>
                <w:rFonts w:cs="Arial"/>
              </w:rPr>
              <w:t>403.44*</w:t>
            </w:r>
          </w:p>
        </w:tc>
        <w:tc>
          <w:tcPr>
            <w:tcW w:w="4500" w:type="dxa"/>
            <w:shd w:val="clear" w:color="auto" w:fill="auto"/>
          </w:tcPr>
          <w:p w14:paraId="26F262A9" w14:textId="77777777" w:rsidR="00FE1643" w:rsidRPr="009A6C54" w:rsidRDefault="00FE1643" w:rsidP="00552B13">
            <w:pPr>
              <w:pStyle w:val="TableText"/>
            </w:pPr>
            <w:r w:rsidRPr="009A6C54">
              <w:rPr>
                <w:rFonts w:cs="Arial"/>
              </w:rPr>
              <w:t>SCHEDULING REASON</w:t>
            </w:r>
          </w:p>
        </w:tc>
        <w:tc>
          <w:tcPr>
            <w:tcW w:w="2988" w:type="dxa"/>
            <w:shd w:val="clear" w:color="auto" w:fill="auto"/>
          </w:tcPr>
          <w:p w14:paraId="26F262AA" w14:textId="77777777" w:rsidR="00FE1643" w:rsidRPr="009A6C54" w:rsidRDefault="00FE1643" w:rsidP="00552B13">
            <w:pPr>
              <w:pStyle w:val="TableText"/>
            </w:pPr>
            <w:r w:rsidRPr="009A6C54">
              <w:rPr>
                <w:rFonts w:cs="Arial"/>
              </w:rPr>
              <w:t>^SD(403.44,</w:t>
            </w:r>
          </w:p>
        </w:tc>
      </w:tr>
      <w:tr w:rsidR="00FE1643" w:rsidRPr="009A6C54" w14:paraId="26F262AF" w14:textId="77777777" w:rsidTr="006665B6">
        <w:tc>
          <w:tcPr>
            <w:tcW w:w="2088" w:type="dxa"/>
            <w:shd w:val="clear" w:color="auto" w:fill="auto"/>
          </w:tcPr>
          <w:p w14:paraId="26F262AC" w14:textId="77777777" w:rsidR="00FE1643" w:rsidRPr="009A6C54" w:rsidRDefault="00FE1643" w:rsidP="00552B13">
            <w:pPr>
              <w:pStyle w:val="TableText"/>
            </w:pPr>
            <w:r w:rsidRPr="009A6C54">
              <w:rPr>
                <w:rFonts w:cs="Arial"/>
              </w:rPr>
              <w:t>403.46*</w:t>
            </w:r>
          </w:p>
        </w:tc>
        <w:tc>
          <w:tcPr>
            <w:tcW w:w="4500" w:type="dxa"/>
            <w:shd w:val="clear" w:color="auto" w:fill="auto"/>
          </w:tcPr>
          <w:p w14:paraId="26F262AD" w14:textId="77777777" w:rsidR="00FE1643" w:rsidRPr="009A6C54" w:rsidRDefault="00FE1643" w:rsidP="00552B13">
            <w:pPr>
              <w:pStyle w:val="TableText"/>
            </w:pPr>
            <w:r w:rsidRPr="009A6C54">
              <w:rPr>
                <w:rFonts w:cs="Arial"/>
              </w:rPr>
              <w:t>STANDARD POSITION</w:t>
            </w:r>
          </w:p>
        </w:tc>
        <w:tc>
          <w:tcPr>
            <w:tcW w:w="2988" w:type="dxa"/>
            <w:shd w:val="clear" w:color="auto" w:fill="auto"/>
          </w:tcPr>
          <w:p w14:paraId="26F262AE" w14:textId="77777777" w:rsidR="00FE1643" w:rsidRPr="009A6C54" w:rsidRDefault="00FE1643" w:rsidP="00552B13">
            <w:pPr>
              <w:pStyle w:val="TableText"/>
            </w:pPr>
            <w:r w:rsidRPr="009A6C54">
              <w:rPr>
                <w:rFonts w:cs="Arial"/>
              </w:rPr>
              <w:t>^SD(403.46,</w:t>
            </w:r>
          </w:p>
        </w:tc>
      </w:tr>
      <w:tr w:rsidR="00FE1643" w:rsidRPr="009A6C54" w14:paraId="26F262B3" w14:textId="77777777" w:rsidTr="006665B6">
        <w:tc>
          <w:tcPr>
            <w:tcW w:w="2088" w:type="dxa"/>
            <w:shd w:val="clear" w:color="auto" w:fill="auto"/>
          </w:tcPr>
          <w:p w14:paraId="26F262B0" w14:textId="77777777" w:rsidR="00FE1643" w:rsidRPr="009A6C54" w:rsidRDefault="00FE1643" w:rsidP="00552B13">
            <w:pPr>
              <w:pStyle w:val="TableText"/>
            </w:pPr>
            <w:r w:rsidRPr="009A6C54">
              <w:rPr>
                <w:rFonts w:cs="Arial"/>
              </w:rPr>
              <w:t>403.47*</w:t>
            </w:r>
          </w:p>
        </w:tc>
        <w:tc>
          <w:tcPr>
            <w:tcW w:w="4500" w:type="dxa"/>
            <w:shd w:val="clear" w:color="auto" w:fill="auto"/>
          </w:tcPr>
          <w:p w14:paraId="26F262B1" w14:textId="77777777" w:rsidR="00FE1643" w:rsidRPr="009A6C54" w:rsidRDefault="00FE1643" w:rsidP="00552B13">
            <w:pPr>
              <w:pStyle w:val="TableText"/>
            </w:pPr>
            <w:r w:rsidRPr="009A6C54">
              <w:rPr>
                <w:rFonts w:cs="Arial"/>
              </w:rPr>
              <w:t>TEAM PURPOSE</w:t>
            </w:r>
          </w:p>
        </w:tc>
        <w:tc>
          <w:tcPr>
            <w:tcW w:w="2988" w:type="dxa"/>
            <w:shd w:val="clear" w:color="auto" w:fill="auto"/>
          </w:tcPr>
          <w:p w14:paraId="26F262B2" w14:textId="77777777" w:rsidR="00FE1643" w:rsidRPr="009A6C54" w:rsidRDefault="00FE1643" w:rsidP="00552B13">
            <w:pPr>
              <w:pStyle w:val="TableText"/>
            </w:pPr>
            <w:r w:rsidRPr="009A6C54">
              <w:rPr>
                <w:rFonts w:cs="Arial"/>
              </w:rPr>
              <w:t>^SD(403.47,</w:t>
            </w:r>
          </w:p>
        </w:tc>
      </w:tr>
      <w:tr w:rsidR="00FE1643" w:rsidRPr="009A6C54" w14:paraId="26F262B7" w14:textId="77777777" w:rsidTr="006665B6">
        <w:tc>
          <w:tcPr>
            <w:tcW w:w="2088" w:type="dxa"/>
            <w:shd w:val="clear" w:color="auto" w:fill="auto"/>
          </w:tcPr>
          <w:p w14:paraId="26F262B4" w14:textId="77777777" w:rsidR="00FE1643" w:rsidRPr="009A6C54" w:rsidRDefault="00FE1643" w:rsidP="00552B13">
            <w:pPr>
              <w:pStyle w:val="TableText"/>
            </w:pPr>
            <w:r w:rsidRPr="009A6C54">
              <w:rPr>
                <w:rFonts w:cs="Arial"/>
              </w:rPr>
              <w:t>404.41</w:t>
            </w:r>
          </w:p>
        </w:tc>
        <w:tc>
          <w:tcPr>
            <w:tcW w:w="4500" w:type="dxa"/>
            <w:shd w:val="clear" w:color="auto" w:fill="auto"/>
          </w:tcPr>
          <w:p w14:paraId="26F262B5" w14:textId="77777777" w:rsidR="00FE1643" w:rsidRPr="009A6C54" w:rsidRDefault="00FE1643" w:rsidP="00552B13">
            <w:pPr>
              <w:pStyle w:val="TableText"/>
            </w:pPr>
            <w:r w:rsidRPr="009A6C54">
              <w:rPr>
                <w:rFonts w:cs="Arial"/>
              </w:rPr>
              <w:t>OUTPATIENT PROFILE</w:t>
            </w:r>
          </w:p>
        </w:tc>
        <w:tc>
          <w:tcPr>
            <w:tcW w:w="2988" w:type="dxa"/>
            <w:shd w:val="clear" w:color="auto" w:fill="auto"/>
          </w:tcPr>
          <w:p w14:paraId="26F262B6" w14:textId="77777777" w:rsidR="00FE1643" w:rsidRPr="009A6C54" w:rsidRDefault="00FE1643" w:rsidP="00552B13">
            <w:pPr>
              <w:pStyle w:val="TableText"/>
            </w:pPr>
            <w:r w:rsidRPr="009A6C54">
              <w:rPr>
                <w:rFonts w:cs="Arial"/>
              </w:rPr>
              <w:t>^SCPT(404.41,</w:t>
            </w:r>
          </w:p>
        </w:tc>
      </w:tr>
      <w:tr w:rsidR="00FE1643" w:rsidRPr="009A6C54" w14:paraId="26F262BB" w14:textId="77777777" w:rsidTr="006665B6">
        <w:tc>
          <w:tcPr>
            <w:tcW w:w="2088" w:type="dxa"/>
            <w:shd w:val="clear" w:color="auto" w:fill="auto"/>
          </w:tcPr>
          <w:p w14:paraId="26F262B8" w14:textId="77777777" w:rsidR="00FE1643" w:rsidRPr="009A6C54" w:rsidRDefault="00FE1643" w:rsidP="00552B13">
            <w:pPr>
              <w:pStyle w:val="TableText"/>
            </w:pPr>
            <w:r w:rsidRPr="009A6C54">
              <w:rPr>
                <w:rFonts w:cs="Arial"/>
              </w:rPr>
              <w:lastRenderedPageBreak/>
              <w:t>404.42</w:t>
            </w:r>
          </w:p>
        </w:tc>
        <w:tc>
          <w:tcPr>
            <w:tcW w:w="4500" w:type="dxa"/>
            <w:shd w:val="clear" w:color="auto" w:fill="auto"/>
          </w:tcPr>
          <w:p w14:paraId="26F262B9" w14:textId="77777777" w:rsidR="00FE1643" w:rsidRPr="009A6C54" w:rsidRDefault="00FE1643" w:rsidP="00552B13">
            <w:pPr>
              <w:pStyle w:val="TableText"/>
            </w:pPr>
            <w:r w:rsidRPr="009A6C54">
              <w:rPr>
                <w:rFonts w:cs="Arial"/>
              </w:rPr>
              <w:t>PATIENT TEAM ASSIGNMENT</w:t>
            </w:r>
          </w:p>
        </w:tc>
        <w:tc>
          <w:tcPr>
            <w:tcW w:w="2988" w:type="dxa"/>
            <w:shd w:val="clear" w:color="auto" w:fill="auto"/>
          </w:tcPr>
          <w:p w14:paraId="26F262BA" w14:textId="77777777" w:rsidR="00FE1643" w:rsidRPr="009A6C54" w:rsidRDefault="00FE1643" w:rsidP="00552B13">
            <w:pPr>
              <w:pStyle w:val="TableText"/>
            </w:pPr>
            <w:r w:rsidRPr="009A6C54">
              <w:rPr>
                <w:rFonts w:cs="Arial"/>
              </w:rPr>
              <w:t>^SCPT(404.42,</w:t>
            </w:r>
          </w:p>
        </w:tc>
      </w:tr>
      <w:tr w:rsidR="00FE1643" w:rsidRPr="009A6C54" w14:paraId="26F262BF" w14:textId="77777777" w:rsidTr="006665B6">
        <w:tc>
          <w:tcPr>
            <w:tcW w:w="2088" w:type="dxa"/>
            <w:shd w:val="clear" w:color="auto" w:fill="auto"/>
          </w:tcPr>
          <w:p w14:paraId="26F262BC" w14:textId="77777777" w:rsidR="00FE1643" w:rsidRPr="009A6C54" w:rsidRDefault="00FE1643" w:rsidP="00552B13">
            <w:pPr>
              <w:pStyle w:val="TableText"/>
            </w:pPr>
            <w:r w:rsidRPr="009A6C54">
              <w:rPr>
                <w:rFonts w:cs="Arial"/>
              </w:rPr>
              <w:t>404.43</w:t>
            </w:r>
          </w:p>
        </w:tc>
        <w:tc>
          <w:tcPr>
            <w:tcW w:w="4500" w:type="dxa"/>
            <w:shd w:val="clear" w:color="auto" w:fill="auto"/>
          </w:tcPr>
          <w:p w14:paraId="26F262BD" w14:textId="77777777" w:rsidR="00FE1643" w:rsidRPr="009A6C54" w:rsidRDefault="00FE1643" w:rsidP="00552B13">
            <w:pPr>
              <w:pStyle w:val="TableText"/>
            </w:pPr>
            <w:r w:rsidRPr="009A6C54">
              <w:rPr>
                <w:rFonts w:cs="Arial"/>
              </w:rPr>
              <w:t>PATIENT TEAM POSITION ASSIGNMENT</w:t>
            </w:r>
          </w:p>
        </w:tc>
        <w:tc>
          <w:tcPr>
            <w:tcW w:w="2988" w:type="dxa"/>
            <w:shd w:val="clear" w:color="auto" w:fill="auto"/>
          </w:tcPr>
          <w:p w14:paraId="26F262BE" w14:textId="77777777" w:rsidR="00FE1643" w:rsidRPr="009A6C54" w:rsidRDefault="00FE1643" w:rsidP="00552B13">
            <w:pPr>
              <w:pStyle w:val="TableText"/>
            </w:pPr>
            <w:r w:rsidRPr="009A6C54">
              <w:rPr>
                <w:rFonts w:cs="Arial"/>
              </w:rPr>
              <w:t>^SCPT(404.43,</w:t>
            </w:r>
          </w:p>
        </w:tc>
      </w:tr>
      <w:tr w:rsidR="00FE1643" w:rsidRPr="009A6C54" w14:paraId="26F262C3" w14:textId="77777777" w:rsidTr="006665B6">
        <w:tc>
          <w:tcPr>
            <w:tcW w:w="2088" w:type="dxa"/>
            <w:shd w:val="clear" w:color="auto" w:fill="auto"/>
          </w:tcPr>
          <w:p w14:paraId="26F262C0" w14:textId="77777777" w:rsidR="00FE1643" w:rsidRPr="009A6C54" w:rsidRDefault="00FE1643" w:rsidP="00552B13">
            <w:pPr>
              <w:pStyle w:val="TableText"/>
            </w:pPr>
            <w:r w:rsidRPr="009A6C54">
              <w:rPr>
                <w:rFonts w:cs="Arial"/>
              </w:rPr>
              <w:t>404.44</w:t>
            </w:r>
          </w:p>
        </w:tc>
        <w:tc>
          <w:tcPr>
            <w:tcW w:w="4500" w:type="dxa"/>
            <w:shd w:val="clear" w:color="auto" w:fill="auto"/>
          </w:tcPr>
          <w:p w14:paraId="26F262C1" w14:textId="77777777" w:rsidR="00FE1643" w:rsidRPr="009A6C54" w:rsidRDefault="00FE1643" w:rsidP="00552B13">
            <w:pPr>
              <w:pStyle w:val="TableText"/>
            </w:pPr>
            <w:r w:rsidRPr="009A6C54">
              <w:rPr>
                <w:rFonts w:cs="Arial"/>
              </w:rPr>
              <w:t>PCMM PARAMETER</w:t>
            </w:r>
          </w:p>
        </w:tc>
        <w:tc>
          <w:tcPr>
            <w:tcW w:w="2988" w:type="dxa"/>
            <w:shd w:val="clear" w:color="auto" w:fill="auto"/>
          </w:tcPr>
          <w:p w14:paraId="26F262C2" w14:textId="77777777" w:rsidR="00FE1643" w:rsidRPr="009A6C54" w:rsidRDefault="00FE1643" w:rsidP="00552B13">
            <w:pPr>
              <w:pStyle w:val="TableText"/>
            </w:pPr>
            <w:r w:rsidRPr="009A6C54">
              <w:rPr>
                <w:rFonts w:cs="Arial"/>
              </w:rPr>
              <w:t>^SCTM(404.44,</w:t>
            </w:r>
          </w:p>
        </w:tc>
      </w:tr>
      <w:tr w:rsidR="00FE1643" w:rsidRPr="009A6C54" w14:paraId="26F262C7" w14:textId="77777777" w:rsidTr="006665B6">
        <w:tc>
          <w:tcPr>
            <w:tcW w:w="2088" w:type="dxa"/>
            <w:shd w:val="clear" w:color="auto" w:fill="auto"/>
          </w:tcPr>
          <w:p w14:paraId="26F262C4" w14:textId="77777777" w:rsidR="00FE1643" w:rsidRPr="009A6C54" w:rsidRDefault="00FE1643" w:rsidP="00552B13">
            <w:pPr>
              <w:pStyle w:val="TableText"/>
            </w:pPr>
            <w:r w:rsidRPr="009A6C54">
              <w:rPr>
                <w:rFonts w:cs="Arial"/>
              </w:rPr>
              <w:t>404.45</w:t>
            </w:r>
          </w:p>
        </w:tc>
        <w:tc>
          <w:tcPr>
            <w:tcW w:w="4500" w:type="dxa"/>
            <w:shd w:val="clear" w:color="auto" w:fill="auto"/>
          </w:tcPr>
          <w:p w14:paraId="26F262C5" w14:textId="77777777" w:rsidR="00FE1643" w:rsidRPr="009A6C54" w:rsidRDefault="00FE1643" w:rsidP="00552B13">
            <w:pPr>
              <w:pStyle w:val="TableText"/>
            </w:pPr>
            <w:r w:rsidRPr="009A6C54">
              <w:rPr>
                <w:rFonts w:cs="Arial"/>
              </w:rPr>
              <w:t>PCMM SERVER PATCH</w:t>
            </w:r>
          </w:p>
        </w:tc>
        <w:tc>
          <w:tcPr>
            <w:tcW w:w="2988" w:type="dxa"/>
            <w:shd w:val="clear" w:color="auto" w:fill="auto"/>
          </w:tcPr>
          <w:p w14:paraId="26F262C6" w14:textId="77777777" w:rsidR="00FE1643" w:rsidRPr="009A6C54" w:rsidRDefault="00FE1643" w:rsidP="00552B13">
            <w:pPr>
              <w:pStyle w:val="TableText"/>
            </w:pPr>
            <w:r w:rsidRPr="009A6C54">
              <w:rPr>
                <w:rFonts w:cs="Arial"/>
              </w:rPr>
              <w:t>^SCTM(404.45,</w:t>
            </w:r>
          </w:p>
        </w:tc>
      </w:tr>
      <w:tr w:rsidR="00FE1643" w:rsidRPr="009A6C54" w14:paraId="26F262CB" w14:textId="77777777" w:rsidTr="006665B6">
        <w:tc>
          <w:tcPr>
            <w:tcW w:w="2088" w:type="dxa"/>
            <w:shd w:val="clear" w:color="auto" w:fill="auto"/>
          </w:tcPr>
          <w:p w14:paraId="26F262C8" w14:textId="77777777" w:rsidR="00FE1643" w:rsidRPr="009A6C54" w:rsidRDefault="00FE1643" w:rsidP="00552B13">
            <w:pPr>
              <w:pStyle w:val="TableText"/>
            </w:pPr>
            <w:r w:rsidRPr="009A6C54">
              <w:rPr>
                <w:rFonts w:cs="Arial"/>
              </w:rPr>
              <w:t>404.46</w:t>
            </w:r>
          </w:p>
        </w:tc>
        <w:tc>
          <w:tcPr>
            <w:tcW w:w="4500" w:type="dxa"/>
            <w:shd w:val="clear" w:color="auto" w:fill="auto"/>
          </w:tcPr>
          <w:p w14:paraId="26F262C9" w14:textId="77777777" w:rsidR="00FE1643" w:rsidRPr="009A6C54" w:rsidRDefault="00FE1643" w:rsidP="00552B13">
            <w:pPr>
              <w:pStyle w:val="TableText"/>
            </w:pPr>
            <w:r w:rsidRPr="009A6C54">
              <w:rPr>
                <w:rFonts w:cs="Arial"/>
              </w:rPr>
              <w:t>PCMM CLIENT PATCH</w:t>
            </w:r>
          </w:p>
        </w:tc>
        <w:tc>
          <w:tcPr>
            <w:tcW w:w="2988" w:type="dxa"/>
            <w:shd w:val="clear" w:color="auto" w:fill="auto"/>
          </w:tcPr>
          <w:p w14:paraId="26F262CA" w14:textId="77777777" w:rsidR="00FE1643" w:rsidRPr="009A6C54" w:rsidRDefault="00FE1643" w:rsidP="00552B13">
            <w:pPr>
              <w:pStyle w:val="TableText"/>
            </w:pPr>
            <w:r w:rsidRPr="009A6C54">
              <w:rPr>
                <w:rFonts w:cs="Arial"/>
              </w:rPr>
              <w:t>^SCTM(404.46,</w:t>
            </w:r>
          </w:p>
        </w:tc>
      </w:tr>
      <w:tr w:rsidR="00FE1643" w:rsidRPr="009A6C54" w14:paraId="26F262CF" w14:textId="77777777" w:rsidTr="006665B6">
        <w:tc>
          <w:tcPr>
            <w:tcW w:w="2088" w:type="dxa"/>
            <w:shd w:val="clear" w:color="auto" w:fill="auto"/>
          </w:tcPr>
          <w:p w14:paraId="26F262CC" w14:textId="77777777" w:rsidR="00FE1643" w:rsidRPr="009A6C54" w:rsidRDefault="00FE1643" w:rsidP="00552B13">
            <w:pPr>
              <w:pStyle w:val="TableText"/>
            </w:pPr>
            <w:r w:rsidRPr="009A6C54">
              <w:rPr>
                <w:rFonts w:cs="Arial"/>
              </w:rPr>
              <w:t>404.471</w:t>
            </w:r>
          </w:p>
        </w:tc>
        <w:tc>
          <w:tcPr>
            <w:tcW w:w="4500" w:type="dxa"/>
            <w:shd w:val="clear" w:color="auto" w:fill="auto"/>
          </w:tcPr>
          <w:p w14:paraId="26F262CD" w14:textId="77777777" w:rsidR="00FE1643" w:rsidRPr="009A6C54" w:rsidRDefault="00FE1643" w:rsidP="00552B13">
            <w:pPr>
              <w:pStyle w:val="TableText"/>
            </w:pPr>
            <w:r w:rsidRPr="009A6C54">
              <w:rPr>
                <w:rFonts w:cs="Arial"/>
              </w:rPr>
              <w:t>PCMM HL7 TRANSMISSION LOG</w:t>
            </w:r>
          </w:p>
        </w:tc>
        <w:tc>
          <w:tcPr>
            <w:tcW w:w="2988" w:type="dxa"/>
            <w:shd w:val="clear" w:color="auto" w:fill="auto"/>
          </w:tcPr>
          <w:p w14:paraId="26F262CE" w14:textId="77777777" w:rsidR="00FE1643" w:rsidRPr="009A6C54" w:rsidRDefault="00FE1643" w:rsidP="00552B13">
            <w:pPr>
              <w:pStyle w:val="TableText"/>
            </w:pPr>
            <w:r w:rsidRPr="009A6C54">
              <w:rPr>
                <w:rFonts w:cs="Arial"/>
              </w:rPr>
              <w:t>^SCPT(404.471,</w:t>
            </w:r>
          </w:p>
        </w:tc>
      </w:tr>
      <w:tr w:rsidR="00FE1643" w:rsidRPr="009A6C54" w14:paraId="26F262D3" w14:textId="77777777" w:rsidTr="006665B6">
        <w:tc>
          <w:tcPr>
            <w:tcW w:w="2088" w:type="dxa"/>
            <w:shd w:val="clear" w:color="auto" w:fill="auto"/>
          </w:tcPr>
          <w:p w14:paraId="26F262D0" w14:textId="77777777" w:rsidR="00FE1643" w:rsidRPr="009A6C54" w:rsidRDefault="00FE1643" w:rsidP="00552B13">
            <w:pPr>
              <w:pStyle w:val="TableText"/>
            </w:pPr>
            <w:r w:rsidRPr="009A6C54">
              <w:rPr>
                <w:rFonts w:cs="Arial"/>
              </w:rPr>
              <w:t>404.472</w:t>
            </w:r>
          </w:p>
        </w:tc>
        <w:tc>
          <w:tcPr>
            <w:tcW w:w="4500" w:type="dxa"/>
            <w:shd w:val="clear" w:color="auto" w:fill="auto"/>
          </w:tcPr>
          <w:p w14:paraId="26F262D1" w14:textId="77777777" w:rsidR="00FE1643" w:rsidRPr="009A6C54" w:rsidRDefault="00FE1643" w:rsidP="00552B13">
            <w:pPr>
              <w:pStyle w:val="TableText"/>
            </w:pPr>
            <w:r w:rsidRPr="009A6C54">
              <w:rPr>
                <w:rFonts w:cs="Arial"/>
              </w:rPr>
              <w:t>PCMM HL7 ERROR LOG</w:t>
            </w:r>
          </w:p>
        </w:tc>
        <w:tc>
          <w:tcPr>
            <w:tcW w:w="2988" w:type="dxa"/>
            <w:shd w:val="clear" w:color="auto" w:fill="auto"/>
          </w:tcPr>
          <w:p w14:paraId="26F262D2" w14:textId="77777777" w:rsidR="00FE1643" w:rsidRPr="009A6C54" w:rsidRDefault="00FE1643" w:rsidP="00552B13">
            <w:pPr>
              <w:pStyle w:val="TableText"/>
            </w:pPr>
            <w:r w:rsidRPr="009A6C54">
              <w:rPr>
                <w:rFonts w:cs="Arial"/>
              </w:rPr>
              <w:t>^SCPT(404.472,</w:t>
            </w:r>
          </w:p>
        </w:tc>
      </w:tr>
      <w:tr w:rsidR="00FE1643" w:rsidRPr="009A6C54" w14:paraId="26F262D7" w14:textId="77777777" w:rsidTr="006665B6">
        <w:tc>
          <w:tcPr>
            <w:tcW w:w="2088" w:type="dxa"/>
            <w:shd w:val="clear" w:color="auto" w:fill="auto"/>
          </w:tcPr>
          <w:p w14:paraId="26F262D4" w14:textId="77777777" w:rsidR="00FE1643" w:rsidRPr="009A6C54" w:rsidRDefault="00FE1643" w:rsidP="00552B13">
            <w:pPr>
              <w:pStyle w:val="TableText"/>
            </w:pPr>
            <w:r w:rsidRPr="009A6C54">
              <w:rPr>
                <w:rFonts w:cs="Arial"/>
              </w:rPr>
              <w:t>404.48</w:t>
            </w:r>
          </w:p>
        </w:tc>
        <w:tc>
          <w:tcPr>
            <w:tcW w:w="4500" w:type="dxa"/>
            <w:shd w:val="clear" w:color="auto" w:fill="auto"/>
          </w:tcPr>
          <w:p w14:paraId="26F262D5" w14:textId="77777777" w:rsidR="00FE1643" w:rsidRPr="009A6C54" w:rsidRDefault="00FE1643" w:rsidP="00552B13">
            <w:pPr>
              <w:pStyle w:val="TableText"/>
            </w:pPr>
            <w:r w:rsidRPr="009A6C54">
              <w:rPr>
                <w:rFonts w:cs="Arial"/>
              </w:rPr>
              <w:t>PCMM HL7 EVENT</w:t>
            </w:r>
          </w:p>
        </w:tc>
        <w:tc>
          <w:tcPr>
            <w:tcW w:w="2988" w:type="dxa"/>
            <w:shd w:val="clear" w:color="auto" w:fill="auto"/>
          </w:tcPr>
          <w:p w14:paraId="26F262D6" w14:textId="77777777" w:rsidR="00FE1643" w:rsidRPr="009A6C54" w:rsidRDefault="00FE1643" w:rsidP="00552B13">
            <w:pPr>
              <w:pStyle w:val="TableText"/>
            </w:pPr>
            <w:r w:rsidRPr="009A6C54">
              <w:rPr>
                <w:rFonts w:cs="Arial"/>
              </w:rPr>
              <w:t>^SCPT(404.48,</w:t>
            </w:r>
          </w:p>
        </w:tc>
      </w:tr>
      <w:tr w:rsidR="00FE1643" w:rsidRPr="009A6C54" w14:paraId="26F262DB" w14:textId="77777777" w:rsidTr="006665B6">
        <w:tc>
          <w:tcPr>
            <w:tcW w:w="2088" w:type="dxa"/>
            <w:shd w:val="clear" w:color="auto" w:fill="auto"/>
          </w:tcPr>
          <w:p w14:paraId="26F262D8" w14:textId="77777777" w:rsidR="00FE1643" w:rsidRPr="009A6C54" w:rsidRDefault="00FE1643" w:rsidP="00552B13">
            <w:pPr>
              <w:pStyle w:val="TableText"/>
            </w:pPr>
            <w:r w:rsidRPr="009A6C54">
              <w:rPr>
                <w:rFonts w:cs="Arial"/>
              </w:rPr>
              <w:t>404.49</w:t>
            </w:r>
          </w:p>
        </w:tc>
        <w:tc>
          <w:tcPr>
            <w:tcW w:w="4500" w:type="dxa"/>
            <w:shd w:val="clear" w:color="auto" w:fill="auto"/>
          </w:tcPr>
          <w:p w14:paraId="26F262D9" w14:textId="77777777" w:rsidR="00FE1643" w:rsidRPr="009A6C54" w:rsidRDefault="00FE1643" w:rsidP="00552B13">
            <w:pPr>
              <w:pStyle w:val="TableText"/>
            </w:pPr>
            <w:r w:rsidRPr="009A6C54">
              <w:rPr>
                <w:rFonts w:cs="Arial"/>
              </w:rPr>
              <w:t>PCMM HL7 ID</w:t>
            </w:r>
          </w:p>
        </w:tc>
        <w:tc>
          <w:tcPr>
            <w:tcW w:w="2988" w:type="dxa"/>
            <w:shd w:val="clear" w:color="auto" w:fill="auto"/>
          </w:tcPr>
          <w:p w14:paraId="26F262DA" w14:textId="77777777" w:rsidR="00FE1643" w:rsidRPr="009A6C54" w:rsidRDefault="00FE1643" w:rsidP="00552B13">
            <w:pPr>
              <w:pStyle w:val="TableText"/>
            </w:pPr>
            <w:r w:rsidRPr="009A6C54">
              <w:rPr>
                <w:rFonts w:cs="Arial"/>
              </w:rPr>
              <w:t>^SCPT(404.49,</w:t>
            </w:r>
          </w:p>
        </w:tc>
      </w:tr>
      <w:tr w:rsidR="00FE1643" w:rsidRPr="009A6C54" w14:paraId="26F262DF" w14:textId="77777777" w:rsidTr="006665B6">
        <w:tc>
          <w:tcPr>
            <w:tcW w:w="2088" w:type="dxa"/>
            <w:shd w:val="clear" w:color="auto" w:fill="auto"/>
          </w:tcPr>
          <w:p w14:paraId="26F262DC" w14:textId="77777777" w:rsidR="00FE1643" w:rsidRPr="009A6C54" w:rsidRDefault="00FE1643" w:rsidP="00552B13">
            <w:pPr>
              <w:pStyle w:val="TableText"/>
            </w:pPr>
            <w:r w:rsidRPr="009A6C54">
              <w:rPr>
                <w:rFonts w:cs="Arial"/>
              </w:rPr>
              <w:t>404.51</w:t>
            </w:r>
          </w:p>
        </w:tc>
        <w:tc>
          <w:tcPr>
            <w:tcW w:w="4500" w:type="dxa"/>
            <w:shd w:val="clear" w:color="auto" w:fill="auto"/>
          </w:tcPr>
          <w:p w14:paraId="26F262DD" w14:textId="77777777" w:rsidR="00FE1643" w:rsidRPr="009A6C54" w:rsidRDefault="00FE1643" w:rsidP="00552B13">
            <w:pPr>
              <w:pStyle w:val="TableText"/>
            </w:pPr>
            <w:r w:rsidRPr="009A6C54">
              <w:rPr>
                <w:rFonts w:cs="Arial"/>
              </w:rPr>
              <w:t>TEAM</w:t>
            </w:r>
          </w:p>
        </w:tc>
        <w:tc>
          <w:tcPr>
            <w:tcW w:w="2988" w:type="dxa"/>
            <w:shd w:val="clear" w:color="auto" w:fill="auto"/>
          </w:tcPr>
          <w:p w14:paraId="26F262DE" w14:textId="77777777" w:rsidR="00FE1643" w:rsidRPr="009A6C54" w:rsidRDefault="00FE1643" w:rsidP="00552B13">
            <w:pPr>
              <w:pStyle w:val="TableText"/>
            </w:pPr>
            <w:r w:rsidRPr="009A6C54">
              <w:rPr>
                <w:rFonts w:cs="Arial"/>
              </w:rPr>
              <w:t>^SCTM(404.51,</w:t>
            </w:r>
          </w:p>
        </w:tc>
      </w:tr>
      <w:tr w:rsidR="00FE1643" w:rsidRPr="009A6C54" w14:paraId="26F262E3" w14:textId="77777777" w:rsidTr="006665B6">
        <w:tc>
          <w:tcPr>
            <w:tcW w:w="2088" w:type="dxa"/>
            <w:shd w:val="clear" w:color="auto" w:fill="auto"/>
          </w:tcPr>
          <w:p w14:paraId="26F262E0" w14:textId="77777777" w:rsidR="00FE1643" w:rsidRPr="009A6C54" w:rsidRDefault="00FE1643" w:rsidP="00552B13">
            <w:pPr>
              <w:pStyle w:val="TableText"/>
            </w:pPr>
            <w:r w:rsidRPr="009A6C54">
              <w:rPr>
                <w:rFonts w:cs="Arial"/>
              </w:rPr>
              <w:t>404.52</w:t>
            </w:r>
          </w:p>
        </w:tc>
        <w:tc>
          <w:tcPr>
            <w:tcW w:w="4500" w:type="dxa"/>
            <w:shd w:val="clear" w:color="auto" w:fill="auto"/>
          </w:tcPr>
          <w:p w14:paraId="26F262E1" w14:textId="77777777" w:rsidR="00FE1643" w:rsidRPr="009A6C54" w:rsidRDefault="00FE1643" w:rsidP="00552B13">
            <w:pPr>
              <w:pStyle w:val="TableText"/>
            </w:pPr>
            <w:r w:rsidRPr="009A6C54">
              <w:rPr>
                <w:rFonts w:cs="Arial"/>
              </w:rPr>
              <w:t>POSITION ASSIGNMENT HISTORY</w:t>
            </w:r>
          </w:p>
        </w:tc>
        <w:tc>
          <w:tcPr>
            <w:tcW w:w="2988" w:type="dxa"/>
            <w:shd w:val="clear" w:color="auto" w:fill="auto"/>
          </w:tcPr>
          <w:p w14:paraId="26F262E2" w14:textId="77777777" w:rsidR="00FE1643" w:rsidRPr="009A6C54" w:rsidRDefault="00FE1643" w:rsidP="00552B13">
            <w:pPr>
              <w:pStyle w:val="TableText"/>
            </w:pPr>
            <w:r w:rsidRPr="009A6C54">
              <w:rPr>
                <w:rFonts w:cs="Arial"/>
              </w:rPr>
              <w:t>^SCTM(404.52,</w:t>
            </w:r>
          </w:p>
        </w:tc>
      </w:tr>
      <w:tr w:rsidR="00FE1643" w:rsidRPr="009A6C54" w14:paraId="26F262E7" w14:textId="77777777" w:rsidTr="006665B6">
        <w:tc>
          <w:tcPr>
            <w:tcW w:w="2088" w:type="dxa"/>
            <w:shd w:val="clear" w:color="auto" w:fill="auto"/>
          </w:tcPr>
          <w:p w14:paraId="26F262E4" w14:textId="77777777" w:rsidR="00FE1643" w:rsidRPr="009A6C54" w:rsidRDefault="00FE1643" w:rsidP="00552B13">
            <w:pPr>
              <w:pStyle w:val="TableText"/>
            </w:pPr>
            <w:r w:rsidRPr="009A6C54">
              <w:rPr>
                <w:rFonts w:cs="Arial"/>
              </w:rPr>
              <w:t>404.53</w:t>
            </w:r>
          </w:p>
        </w:tc>
        <w:tc>
          <w:tcPr>
            <w:tcW w:w="4500" w:type="dxa"/>
            <w:shd w:val="clear" w:color="auto" w:fill="auto"/>
          </w:tcPr>
          <w:p w14:paraId="26F262E5" w14:textId="77777777" w:rsidR="00FE1643" w:rsidRPr="009A6C54" w:rsidRDefault="00FE1643" w:rsidP="00552B13">
            <w:pPr>
              <w:pStyle w:val="TableText"/>
            </w:pPr>
            <w:r w:rsidRPr="009A6C54">
              <w:rPr>
                <w:rFonts w:cs="Arial"/>
              </w:rPr>
              <w:t>PRECEPTOR ASSIGNMENT HISTORY</w:t>
            </w:r>
          </w:p>
        </w:tc>
        <w:tc>
          <w:tcPr>
            <w:tcW w:w="2988" w:type="dxa"/>
            <w:shd w:val="clear" w:color="auto" w:fill="auto"/>
          </w:tcPr>
          <w:p w14:paraId="26F262E6" w14:textId="77777777" w:rsidR="00FE1643" w:rsidRPr="009A6C54" w:rsidRDefault="00FE1643" w:rsidP="00552B13">
            <w:pPr>
              <w:pStyle w:val="TableText"/>
            </w:pPr>
            <w:r w:rsidRPr="009A6C54">
              <w:rPr>
                <w:rFonts w:cs="Arial"/>
              </w:rPr>
              <w:t>^SCTM(404.53,</w:t>
            </w:r>
          </w:p>
        </w:tc>
      </w:tr>
      <w:tr w:rsidR="00FE1643" w:rsidRPr="009A6C54" w14:paraId="26F262EB" w14:textId="77777777" w:rsidTr="006665B6">
        <w:tc>
          <w:tcPr>
            <w:tcW w:w="2088" w:type="dxa"/>
            <w:shd w:val="clear" w:color="auto" w:fill="auto"/>
          </w:tcPr>
          <w:p w14:paraId="26F262E8" w14:textId="77777777" w:rsidR="00FE1643" w:rsidRPr="009A6C54" w:rsidRDefault="00FE1643" w:rsidP="00552B13">
            <w:pPr>
              <w:pStyle w:val="TableText"/>
            </w:pPr>
            <w:r w:rsidRPr="009A6C54">
              <w:rPr>
                <w:rFonts w:cs="Arial"/>
              </w:rPr>
              <w:t>404.56</w:t>
            </w:r>
          </w:p>
        </w:tc>
        <w:tc>
          <w:tcPr>
            <w:tcW w:w="4500" w:type="dxa"/>
            <w:shd w:val="clear" w:color="auto" w:fill="auto"/>
          </w:tcPr>
          <w:p w14:paraId="26F262E9" w14:textId="77777777" w:rsidR="00FE1643" w:rsidRPr="009A6C54" w:rsidRDefault="00FE1643" w:rsidP="00552B13">
            <w:pPr>
              <w:pStyle w:val="TableText"/>
            </w:pPr>
            <w:r w:rsidRPr="009A6C54">
              <w:rPr>
                <w:rFonts w:cs="Arial"/>
              </w:rPr>
              <w:t>TEAM AUTOLINK</w:t>
            </w:r>
          </w:p>
        </w:tc>
        <w:tc>
          <w:tcPr>
            <w:tcW w:w="2988" w:type="dxa"/>
            <w:shd w:val="clear" w:color="auto" w:fill="auto"/>
          </w:tcPr>
          <w:p w14:paraId="26F262EA" w14:textId="77777777" w:rsidR="00FE1643" w:rsidRPr="009A6C54" w:rsidRDefault="00FE1643" w:rsidP="00552B13">
            <w:pPr>
              <w:pStyle w:val="TableText"/>
            </w:pPr>
            <w:r w:rsidRPr="009A6C54">
              <w:rPr>
                <w:rFonts w:cs="Arial"/>
              </w:rPr>
              <w:t>^SCTM(404.56,</w:t>
            </w:r>
          </w:p>
        </w:tc>
      </w:tr>
      <w:tr w:rsidR="00FE1643" w:rsidRPr="009A6C54" w14:paraId="26F262EF" w14:textId="77777777" w:rsidTr="006665B6">
        <w:tc>
          <w:tcPr>
            <w:tcW w:w="2088" w:type="dxa"/>
            <w:shd w:val="clear" w:color="auto" w:fill="auto"/>
          </w:tcPr>
          <w:p w14:paraId="26F262EC" w14:textId="77777777" w:rsidR="00FE1643" w:rsidRPr="009A6C54" w:rsidRDefault="00FE1643" w:rsidP="00552B13">
            <w:pPr>
              <w:pStyle w:val="TableText"/>
            </w:pPr>
            <w:r w:rsidRPr="009A6C54">
              <w:rPr>
                <w:rFonts w:cs="Arial"/>
              </w:rPr>
              <w:t>404.57</w:t>
            </w:r>
          </w:p>
        </w:tc>
        <w:tc>
          <w:tcPr>
            <w:tcW w:w="4500" w:type="dxa"/>
            <w:shd w:val="clear" w:color="auto" w:fill="auto"/>
          </w:tcPr>
          <w:p w14:paraId="26F262ED" w14:textId="77777777" w:rsidR="00FE1643" w:rsidRPr="009A6C54" w:rsidRDefault="00FE1643" w:rsidP="00552B13">
            <w:pPr>
              <w:pStyle w:val="TableText"/>
            </w:pPr>
            <w:r w:rsidRPr="009A6C54">
              <w:rPr>
                <w:rFonts w:cs="Arial"/>
              </w:rPr>
              <w:t>TEAM POSITION</w:t>
            </w:r>
          </w:p>
        </w:tc>
        <w:tc>
          <w:tcPr>
            <w:tcW w:w="2988" w:type="dxa"/>
            <w:shd w:val="clear" w:color="auto" w:fill="auto"/>
          </w:tcPr>
          <w:p w14:paraId="26F262EE" w14:textId="77777777" w:rsidR="00FE1643" w:rsidRPr="009A6C54" w:rsidRDefault="00FE1643" w:rsidP="00552B13">
            <w:pPr>
              <w:pStyle w:val="TableText"/>
            </w:pPr>
            <w:r w:rsidRPr="009A6C54">
              <w:rPr>
                <w:rFonts w:cs="Arial"/>
              </w:rPr>
              <w:t>^SCTM(404.57,</w:t>
            </w:r>
          </w:p>
        </w:tc>
      </w:tr>
      <w:tr w:rsidR="00FE1643" w:rsidRPr="009A6C54" w14:paraId="26F262F3" w14:textId="77777777" w:rsidTr="006665B6">
        <w:tc>
          <w:tcPr>
            <w:tcW w:w="2088" w:type="dxa"/>
            <w:shd w:val="clear" w:color="auto" w:fill="auto"/>
          </w:tcPr>
          <w:p w14:paraId="26F262F0" w14:textId="77777777" w:rsidR="00FE1643" w:rsidRPr="009A6C54" w:rsidRDefault="00FE1643" w:rsidP="00552B13">
            <w:pPr>
              <w:pStyle w:val="TableText"/>
            </w:pPr>
            <w:r w:rsidRPr="009A6C54">
              <w:rPr>
                <w:rFonts w:cs="Arial"/>
              </w:rPr>
              <w:t>404.58</w:t>
            </w:r>
          </w:p>
        </w:tc>
        <w:tc>
          <w:tcPr>
            <w:tcW w:w="4500" w:type="dxa"/>
            <w:shd w:val="clear" w:color="auto" w:fill="auto"/>
          </w:tcPr>
          <w:p w14:paraId="26F262F1" w14:textId="77777777" w:rsidR="00FE1643" w:rsidRPr="009A6C54" w:rsidRDefault="00FE1643" w:rsidP="00552B13">
            <w:pPr>
              <w:pStyle w:val="TableText"/>
            </w:pPr>
            <w:r w:rsidRPr="009A6C54">
              <w:rPr>
                <w:rFonts w:cs="Arial"/>
              </w:rPr>
              <w:t>TEAM HISTORY</w:t>
            </w:r>
          </w:p>
        </w:tc>
        <w:tc>
          <w:tcPr>
            <w:tcW w:w="2988" w:type="dxa"/>
            <w:shd w:val="clear" w:color="auto" w:fill="auto"/>
          </w:tcPr>
          <w:p w14:paraId="26F262F2" w14:textId="77777777" w:rsidR="00FE1643" w:rsidRPr="009A6C54" w:rsidRDefault="00FE1643" w:rsidP="00552B13">
            <w:pPr>
              <w:pStyle w:val="TableText"/>
            </w:pPr>
            <w:r w:rsidRPr="009A6C54">
              <w:rPr>
                <w:rFonts w:cs="Arial"/>
              </w:rPr>
              <w:t>^SCTM(404.58,</w:t>
            </w:r>
          </w:p>
        </w:tc>
      </w:tr>
      <w:tr w:rsidR="00FE1643" w:rsidRPr="009A6C54" w14:paraId="26F262F7" w14:textId="77777777" w:rsidTr="006665B6">
        <w:tc>
          <w:tcPr>
            <w:tcW w:w="2088" w:type="dxa"/>
            <w:shd w:val="clear" w:color="auto" w:fill="auto"/>
          </w:tcPr>
          <w:p w14:paraId="26F262F4" w14:textId="77777777" w:rsidR="00FE1643" w:rsidRPr="009A6C54" w:rsidRDefault="00FE1643" w:rsidP="00552B13">
            <w:pPr>
              <w:pStyle w:val="TableText"/>
            </w:pPr>
            <w:r w:rsidRPr="009A6C54">
              <w:rPr>
                <w:rFonts w:cs="Arial"/>
              </w:rPr>
              <w:t>404.59</w:t>
            </w:r>
          </w:p>
        </w:tc>
        <w:tc>
          <w:tcPr>
            <w:tcW w:w="4500" w:type="dxa"/>
            <w:shd w:val="clear" w:color="auto" w:fill="auto"/>
          </w:tcPr>
          <w:p w14:paraId="26F262F5" w14:textId="77777777" w:rsidR="00FE1643" w:rsidRPr="009A6C54" w:rsidRDefault="00FE1643" w:rsidP="00552B13">
            <w:pPr>
              <w:pStyle w:val="TableText"/>
            </w:pPr>
            <w:r w:rsidRPr="009A6C54">
              <w:rPr>
                <w:rFonts w:cs="Arial"/>
              </w:rPr>
              <w:t>TEAM POSITION HISTORY</w:t>
            </w:r>
          </w:p>
        </w:tc>
        <w:tc>
          <w:tcPr>
            <w:tcW w:w="2988" w:type="dxa"/>
            <w:shd w:val="clear" w:color="auto" w:fill="auto"/>
          </w:tcPr>
          <w:p w14:paraId="26F262F6" w14:textId="77777777" w:rsidR="00FE1643" w:rsidRPr="009A6C54" w:rsidRDefault="00FE1643" w:rsidP="00552B13">
            <w:pPr>
              <w:pStyle w:val="TableText"/>
            </w:pPr>
            <w:r w:rsidRPr="009A6C54">
              <w:rPr>
                <w:rFonts w:cs="Arial"/>
              </w:rPr>
              <w:t>^SCTM(404.59,</w:t>
            </w:r>
          </w:p>
        </w:tc>
      </w:tr>
      <w:tr w:rsidR="00FD2A02" w:rsidRPr="009A6C54" w14:paraId="26F262FB" w14:textId="77777777" w:rsidTr="006665B6">
        <w:tc>
          <w:tcPr>
            <w:tcW w:w="2088" w:type="dxa"/>
            <w:shd w:val="clear" w:color="auto" w:fill="auto"/>
          </w:tcPr>
          <w:p w14:paraId="26F262F8" w14:textId="77777777" w:rsidR="00FD2A02" w:rsidRPr="009A6C54" w:rsidRDefault="00FD2A02" w:rsidP="00552B13">
            <w:pPr>
              <w:pStyle w:val="TableText"/>
              <w:rPr>
                <w:rFonts w:cs="Arial"/>
                <w:lang w:val="en-US"/>
              </w:rPr>
            </w:pPr>
            <w:r w:rsidRPr="009A6C54">
              <w:rPr>
                <w:rFonts w:cs="Arial"/>
                <w:lang w:val="en-US"/>
              </w:rPr>
              <w:t>404.61</w:t>
            </w:r>
          </w:p>
        </w:tc>
        <w:tc>
          <w:tcPr>
            <w:tcW w:w="4500" w:type="dxa"/>
            <w:shd w:val="clear" w:color="auto" w:fill="auto"/>
          </w:tcPr>
          <w:p w14:paraId="26F262F9" w14:textId="77777777" w:rsidR="00FD2A02" w:rsidRPr="009A6C54" w:rsidRDefault="00FD2A02" w:rsidP="00552B13">
            <w:pPr>
              <w:pStyle w:val="TableText"/>
              <w:rPr>
                <w:rFonts w:cs="Arial"/>
                <w:lang w:val="en-US"/>
              </w:rPr>
            </w:pPr>
            <w:r w:rsidRPr="009A6C54">
              <w:rPr>
                <w:rFonts w:cs="Arial"/>
                <w:lang w:val="en-US"/>
              </w:rPr>
              <w:t>MH PCMM STOP CODES</w:t>
            </w:r>
          </w:p>
        </w:tc>
        <w:tc>
          <w:tcPr>
            <w:tcW w:w="2988" w:type="dxa"/>
            <w:shd w:val="clear" w:color="auto" w:fill="auto"/>
          </w:tcPr>
          <w:p w14:paraId="26F262FA" w14:textId="77777777" w:rsidR="00FD2A02" w:rsidRPr="009A6C54" w:rsidRDefault="00FD2A02" w:rsidP="00552B13">
            <w:pPr>
              <w:pStyle w:val="TableText"/>
              <w:rPr>
                <w:rFonts w:cs="Arial"/>
                <w:lang w:val="en-US"/>
              </w:rPr>
            </w:pPr>
            <w:r w:rsidRPr="009A6C54">
              <w:rPr>
                <w:rFonts w:cs="Arial"/>
                <w:lang w:val="en-US"/>
              </w:rPr>
              <w:t>^SCTM(404.61,</w:t>
            </w:r>
          </w:p>
        </w:tc>
      </w:tr>
      <w:tr w:rsidR="00FD2A02" w:rsidRPr="009A6C54" w14:paraId="26F262FF" w14:textId="77777777" w:rsidTr="006665B6">
        <w:tc>
          <w:tcPr>
            <w:tcW w:w="2088" w:type="dxa"/>
            <w:shd w:val="clear" w:color="auto" w:fill="auto"/>
          </w:tcPr>
          <w:p w14:paraId="26F262FC" w14:textId="77777777" w:rsidR="00FD2A02" w:rsidRPr="009A6C54" w:rsidRDefault="00FD2A02" w:rsidP="00552B13">
            <w:pPr>
              <w:pStyle w:val="TableText"/>
            </w:pPr>
            <w:r w:rsidRPr="009A6C54">
              <w:rPr>
                <w:rFonts w:cs="Arial"/>
              </w:rPr>
              <w:t>404.91</w:t>
            </w:r>
          </w:p>
        </w:tc>
        <w:tc>
          <w:tcPr>
            <w:tcW w:w="4500" w:type="dxa"/>
            <w:shd w:val="clear" w:color="auto" w:fill="auto"/>
          </w:tcPr>
          <w:p w14:paraId="26F262FD" w14:textId="77777777" w:rsidR="00FD2A02" w:rsidRPr="009A6C54" w:rsidRDefault="00FD2A02" w:rsidP="00552B13">
            <w:pPr>
              <w:pStyle w:val="TableText"/>
            </w:pPr>
            <w:r w:rsidRPr="009A6C54">
              <w:rPr>
                <w:rFonts w:cs="Arial"/>
              </w:rPr>
              <w:t>SCHEDULING PARAMETER</w:t>
            </w:r>
          </w:p>
        </w:tc>
        <w:tc>
          <w:tcPr>
            <w:tcW w:w="2988" w:type="dxa"/>
            <w:shd w:val="clear" w:color="auto" w:fill="auto"/>
          </w:tcPr>
          <w:p w14:paraId="26F262FE" w14:textId="77777777" w:rsidR="00FD2A02" w:rsidRPr="009A6C54" w:rsidRDefault="00FD2A02" w:rsidP="00552B13">
            <w:pPr>
              <w:pStyle w:val="TableText"/>
            </w:pPr>
            <w:r w:rsidRPr="009A6C54">
              <w:rPr>
                <w:rFonts w:cs="Arial"/>
              </w:rPr>
              <w:t>^SD(404.91,</w:t>
            </w:r>
          </w:p>
        </w:tc>
      </w:tr>
      <w:tr w:rsidR="00FD2A02" w:rsidRPr="009A6C54" w14:paraId="26F26303" w14:textId="77777777" w:rsidTr="006665B6">
        <w:tc>
          <w:tcPr>
            <w:tcW w:w="2088" w:type="dxa"/>
            <w:shd w:val="clear" w:color="auto" w:fill="auto"/>
          </w:tcPr>
          <w:p w14:paraId="26F26300" w14:textId="77777777" w:rsidR="00FD2A02" w:rsidRPr="009A6C54" w:rsidRDefault="00FD2A02" w:rsidP="00552B13">
            <w:pPr>
              <w:pStyle w:val="TableText"/>
            </w:pPr>
            <w:r w:rsidRPr="009A6C54">
              <w:rPr>
                <w:rFonts w:cs="Arial"/>
              </w:rPr>
              <w:t>404.92*</w:t>
            </w:r>
          </w:p>
        </w:tc>
        <w:tc>
          <w:tcPr>
            <w:tcW w:w="4500" w:type="dxa"/>
            <w:shd w:val="clear" w:color="auto" w:fill="auto"/>
          </w:tcPr>
          <w:p w14:paraId="26F26301" w14:textId="77777777" w:rsidR="00FD2A02" w:rsidRPr="009A6C54" w:rsidRDefault="00FD2A02" w:rsidP="00552B13">
            <w:pPr>
              <w:pStyle w:val="TableText"/>
            </w:pPr>
            <w:r w:rsidRPr="009A6C54">
              <w:rPr>
                <w:rFonts w:cs="Arial"/>
              </w:rPr>
              <w:t>SCHEDULING REPORT DEFINTION</w:t>
            </w:r>
          </w:p>
        </w:tc>
        <w:tc>
          <w:tcPr>
            <w:tcW w:w="2988" w:type="dxa"/>
            <w:shd w:val="clear" w:color="auto" w:fill="auto"/>
          </w:tcPr>
          <w:p w14:paraId="26F26302" w14:textId="77777777" w:rsidR="00FD2A02" w:rsidRPr="009A6C54" w:rsidRDefault="00FD2A02" w:rsidP="00552B13">
            <w:pPr>
              <w:pStyle w:val="TableText"/>
            </w:pPr>
            <w:r w:rsidRPr="009A6C54">
              <w:rPr>
                <w:rFonts w:cs="Arial"/>
              </w:rPr>
              <w:t>^SD(404.92,</w:t>
            </w:r>
          </w:p>
        </w:tc>
      </w:tr>
      <w:tr w:rsidR="00FD2A02" w:rsidRPr="009A6C54" w14:paraId="26F26307" w14:textId="77777777" w:rsidTr="006665B6">
        <w:tc>
          <w:tcPr>
            <w:tcW w:w="2088" w:type="dxa"/>
            <w:shd w:val="clear" w:color="auto" w:fill="auto"/>
          </w:tcPr>
          <w:p w14:paraId="26F26304" w14:textId="77777777" w:rsidR="00FD2A02" w:rsidRPr="009A6C54" w:rsidRDefault="00FD2A02" w:rsidP="00552B13">
            <w:pPr>
              <w:pStyle w:val="TableText"/>
            </w:pPr>
            <w:r w:rsidRPr="009A6C54">
              <w:rPr>
                <w:rFonts w:cs="Arial"/>
              </w:rPr>
              <w:t>404.93*</w:t>
            </w:r>
          </w:p>
        </w:tc>
        <w:tc>
          <w:tcPr>
            <w:tcW w:w="4500" w:type="dxa"/>
            <w:shd w:val="clear" w:color="auto" w:fill="auto"/>
          </w:tcPr>
          <w:p w14:paraId="26F26305" w14:textId="77777777" w:rsidR="00FD2A02" w:rsidRPr="009A6C54" w:rsidRDefault="00FD2A02" w:rsidP="00552B13">
            <w:pPr>
              <w:pStyle w:val="TableText"/>
            </w:pPr>
            <w:r w:rsidRPr="009A6C54">
              <w:rPr>
                <w:rFonts w:cs="Arial"/>
              </w:rPr>
              <w:t>SCHEDULING REPORT FIELDS DEFINITION</w:t>
            </w:r>
          </w:p>
        </w:tc>
        <w:tc>
          <w:tcPr>
            <w:tcW w:w="2988" w:type="dxa"/>
            <w:shd w:val="clear" w:color="auto" w:fill="auto"/>
          </w:tcPr>
          <w:p w14:paraId="26F26306" w14:textId="77777777" w:rsidR="00FD2A02" w:rsidRPr="009A6C54" w:rsidRDefault="00FD2A02" w:rsidP="00552B13">
            <w:pPr>
              <w:pStyle w:val="TableText"/>
            </w:pPr>
            <w:r w:rsidRPr="009A6C54">
              <w:rPr>
                <w:rFonts w:cs="Arial"/>
              </w:rPr>
              <w:t>^SD(404.93,</w:t>
            </w:r>
          </w:p>
        </w:tc>
      </w:tr>
      <w:tr w:rsidR="00FE1643" w:rsidRPr="009A6C54" w14:paraId="26F2630B" w14:textId="77777777" w:rsidTr="006665B6">
        <w:tc>
          <w:tcPr>
            <w:tcW w:w="2088" w:type="dxa"/>
            <w:shd w:val="clear" w:color="auto" w:fill="auto"/>
          </w:tcPr>
          <w:p w14:paraId="26F26308" w14:textId="77777777" w:rsidR="00FE1643" w:rsidRPr="009A6C54" w:rsidRDefault="00FE1643" w:rsidP="00552B13">
            <w:pPr>
              <w:pStyle w:val="TableText"/>
            </w:pPr>
            <w:r w:rsidRPr="009A6C54">
              <w:rPr>
                <w:rFonts w:cs="Arial"/>
              </w:rPr>
              <w:t>404.94*</w:t>
            </w:r>
          </w:p>
        </w:tc>
        <w:tc>
          <w:tcPr>
            <w:tcW w:w="4500" w:type="dxa"/>
            <w:shd w:val="clear" w:color="auto" w:fill="auto"/>
          </w:tcPr>
          <w:p w14:paraId="26F26309" w14:textId="77777777" w:rsidR="00FE1643" w:rsidRPr="009A6C54" w:rsidRDefault="00FE1643" w:rsidP="00552B13">
            <w:pPr>
              <w:pStyle w:val="TableText"/>
            </w:pPr>
            <w:r w:rsidRPr="009A6C54">
              <w:rPr>
                <w:rFonts w:cs="Arial"/>
              </w:rPr>
              <w:t>SCHEDULING REPORT GROUP</w:t>
            </w:r>
          </w:p>
        </w:tc>
        <w:tc>
          <w:tcPr>
            <w:tcW w:w="2988" w:type="dxa"/>
            <w:shd w:val="clear" w:color="auto" w:fill="auto"/>
          </w:tcPr>
          <w:p w14:paraId="26F2630A" w14:textId="77777777" w:rsidR="00FE1643" w:rsidRPr="009A6C54" w:rsidRDefault="00FE1643" w:rsidP="00552B13">
            <w:pPr>
              <w:pStyle w:val="TableText"/>
            </w:pPr>
            <w:r w:rsidRPr="009A6C54">
              <w:rPr>
                <w:rFonts w:cs="Arial"/>
              </w:rPr>
              <w:t>^SD(404.94,</w:t>
            </w:r>
          </w:p>
        </w:tc>
      </w:tr>
      <w:tr w:rsidR="00FE1643" w:rsidRPr="009A6C54" w14:paraId="26F2630F" w14:textId="77777777" w:rsidTr="006665B6">
        <w:tc>
          <w:tcPr>
            <w:tcW w:w="2088" w:type="dxa"/>
            <w:shd w:val="clear" w:color="auto" w:fill="auto"/>
          </w:tcPr>
          <w:p w14:paraId="26F2630C" w14:textId="77777777" w:rsidR="00FE1643" w:rsidRPr="009A6C54" w:rsidRDefault="00FE1643" w:rsidP="00552B13">
            <w:pPr>
              <w:pStyle w:val="TableText"/>
            </w:pPr>
            <w:r w:rsidRPr="009A6C54">
              <w:rPr>
                <w:rFonts w:cs="Arial"/>
              </w:rPr>
              <w:t>404.95*</w:t>
            </w:r>
          </w:p>
        </w:tc>
        <w:tc>
          <w:tcPr>
            <w:tcW w:w="4500" w:type="dxa"/>
            <w:shd w:val="clear" w:color="auto" w:fill="auto"/>
          </w:tcPr>
          <w:p w14:paraId="26F2630D" w14:textId="77777777" w:rsidR="00FE1643" w:rsidRPr="009A6C54" w:rsidRDefault="00FE1643" w:rsidP="00552B13">
            <w:pPr>
              <w:pStyle w:val="TableText"/>
            </w:pPr>
            <w:r w:rsidRPr="009A6C54">
              <w:rPr>
                <w:rFonts w:cs="Arial"/>
              </w:rPr>
              <w:t>SCHEDULING REPORT QUERY TEMPLATE</w:t>
            </w:r>
          </w:p>
        </w:tc>
        <w:tc>
          <w:tcPr>
            <w:tcW w:w="2988" w:type="dxa"/>
            <w:shd w:val="clear" w:color="auto" w:fill="auto"/>
          </w:tcPr>
          <w:p w14:paraId="26F2630E" w14:textId="77777777" w:rsidR="00FE1643" w:rsidRPr="009A6C54" w:rsidRDefault="00FE1643" w:rsidP="00552B13">
            <w:pPr>
              <w:pStyle w:val="TableText"/>
            </w:pPr>
            <w:r w:rsidRPr="009A6C54">
              <w:rPr>
                <w:rFonts w:cs="Arial"/>
              </w:rPr>
              <w:t>^SD(404.95,</w:t>
            </w:r>
          </w:p>
        </w:tc>
      </w:tr>
      <w:tr w:rsidR="00FE1643" w:rsidRPr="009A6C54" w14:paraId="26F26313" w14:textId="77777777" w:rsidTr="006665B6">
        <w:tc>
          <w:tcPr>
            <w:tcW w:w="2088" w:type="dxa"/>
            <w:shd w:val="clear" w:color="auto" w:fill="auto"/>
          </w:tcPr>
          <w:p w14:paraId="26F26310" w14:textId="77777777" w:rsidR="00FE1643" w:rsidRPr="009A6C54" w:rsidRDefault="00FE1643" w:rsidP="00552B13">
            <w:pPr>
              <w:pStyle w:val="TableText"/>
            </w:pPr>
            <w:r w:rsidRPr="009A6C54">
              <w:rPr>
                <w:rFonts w:cs="Arial"/>
              </w:rPr>
              <w:t>404.98</w:t>
            </w:r>
          </w:p>
        </w:tc>
        <w:tc>
          <w:tcPr>
            <w:tcW w:w="4500" w:type="dxa"/>
            <w:shd w:val="clear" w:color="auto" w:fill="auto"/>
          </w:tcPr>
          <w:p w14:paraId="26F26311" w14:textId="77777777" w:rsidR="00FE1643" w:rsidRPr="009A6C54" w:rsidRDefault="00FE1643" w:rsidP="00552B13">
            <w:pPr>
              <w:pStyle w:val="TableText"/>
            </w:pPr>
            <w:r w:rsidRPr="009A6C54">
              <w:rPr>
                <w:rFonts w:cs="Arial"/>
              </w:rPr>
              <w:t>SCHEDULING CONVERSION SPECIFICATION</w:t>
            </w:r>
          </w:p>
        </w:tc>
        <w:tc>
          <w:tcPr>
            <w:tcW w:w="2988" w:type="dxa"/>
            <w:shd w:val="clear" w:color="auto" w:fill="auto"/>
          </w:tcPr>
          <w:p w14:paraId="26F26312" w14:textId="77777777" w:rsidR="00FE1643" w:rsidRPr="009A6C54" w:rsidRDefault="00FE1643" w:rsidP="00552B13">
            <w:pPr>
              <w:pStyle w:val="TableText"/>
            </w:pPr>
            <w:r w:rsidRPr="009A6C54">
              <w:rPr>
                <w:rFonts w:cs="Arial"/>
              </w:rPr>
              <w:t>^SD(404.98,</w:t>
            </w:r>
          </w:p>
        </w:tc>
      </w:tr>
      <w:tr w:rsidR="00FE1643" w:rsidRPr="009A6C54" w14:paraId="26F26317" w14:textId="77777777" w:rsidTr="006665B6">
        <w:tc>
          <w:tcPr>
            <w:tcW w:w="2088" w:type="dxa"/>
            <w:shd w:val="clear" w:color="auto" w:fill="auto"/>
          </w:tcPr>
          <w:p w14:paraId="26F26314" w14:textId="77777777" w:rsidR="00FE1643" w:rsidRPr="009A6C54" w:rsidRDefault="00FE1643" w:rsidP="00552B13">
            <w:pPr>
              <w:pStyle w:val="TableText"/>
            </w:pPr>
            <w:r w:rsidRPr="009A6C54">
              <w:rPr>
                <w:rFonts w:cs="Arial"/>
              </w:rPr>
              <w:t>405</w:t>
            </w:r>
          </w:p>
        </w:tc>
        <w:tc>
          <w:tcPr>
            <w:tcW w:w="4500" w:type="dxa"/>
            <w:shd w:val="clear" w:color="auto" w:fill="auto"/>
          </w:tcPr>
          <w:p w14:paraId="26F26315" w14:textId="77777777" w:rsidR="00FE1643" w:rsidRPr="009A6C54" w:rsidRDefault="00FE1643" w:rsidP="00552B13">
            <w:pPr>
              <w:pStyle w:val="TableText"/>
            </w:pPr>
            <w:r w:rsidRPr="009A6C54">
              <w:rPr>
                <w:rFonts w:cs="Arial"/>
              </w:rPr>
              <w:t>PATIENT MOVEMENT</w:t>
            </w:r>
          </w:p>
        </w:tc>
        <w:tc>
          <w:tcPr>
            <w:tcW w:w="2988" w:type="dxa"/>
            <w:shd w:val="clear" w:color="auto" w:fill="auto"/>
          </w:tcPr>
          <w:p w14:paraId="26F26316" w14:textId="77777777" w:rsidR="00FE1643" w:rsidRPr="009A6C54" w:rsidRDefault="00FE1643" w:rsidP="00552B13">
            <w:pPr>
              <w:pStyle w:val="TableText"/>
            </w:pPr>
            <w:r w:rsidRPr="009A6C54">
              <w:rPr>
                <w:rFonts w:cs="Arial"/>
              </w:rPr>
              <w:t>^DGPM(</w:t>
            </w:r>
          </w:p>
        </w:tc>
      </w:tr>
      <w:tr w:rsidR="00FE1643" w:rsidRPr="009A6C54" w14:paraId="26F2631B" w14:textId="77777777" w:rsidTr="006665B6">
        <w:tc>
          <w:tcPr>
            <w:tcW w:w="2088" w:type="dxa"/>
            <w:shd w:val="clear" w:color="auto" w:fill="auto"/>
          </w:tcPr>
          <w:p w14:paraId="26F26318" w14:textId="77777777" w:rsidR="00FE1643" w:rsidRPr="009A6C54" w:rsidRDefault="00FE1643" w:rsidP="00552B13">
            <w:pPr>
              <w:pStyle w:val="TableText"/>
            </w:pPr>
            <w:r w:rsidRPr="009A6C54">
              <w:rPr>
                <w:rFonts w:cs="Arial"/>
              </w:rPr>
              <w:t>405.1</w:t>
            </w:r>
          </w:p>
        </w:tc>
        <w:tc>
          <w:tcPr>
            <w:tcW w:w="4500" w:type="dxa"/>
            <w:shd w:val="clear" w:color="auto" w:fill="auto"/>
          </w:tcPr>
          <w:p w14:paraId="26F26319" w14:textId="77777777" w:rsidR="00FE1643" w:rsidRPr="009A6C54" w:rsidRDefault="00FE1643" w:rsidP="00552B13">
            <w:pPr>
              <w:pStyle w:val="TableText"/>
            </w:pPr>
            <w:r w:rsidRPr="009A6C54">
              <w:rPr>
                <w:rFonts w:cs="Arial"/>
              </w:rPr>
              <w:t>FACILITY MOVEMENT TYPE</w:t>
            </w:r>
          </w:p>
        </w:tc>
        <w:tc>
          <w:tcPr>
            <w:tcW w:w="2988" w:type="dxa"/>
            <w:shd w:val="clear" w:color="auto" w:fill="auto"/>
          </w:tcPr>
          <w:p w14:paraId="26F2631A" w14:textId="77777777" w:rsidR="00FE1643" w:rsidRPr="009A6C54" w:rsidRDefault="00FE1643" w:rsidP="00552B13">
            <w:pPr>
              <w:pStyle w:val="TableText"/>
            </w:pPr>
            <w:r w:rsidRPr="009A6C54">
              <w:rPr>
                <w:rFonts w:cs="Arial"/>
              </w:rPr>
              <w:t>^DG(405.1,</w:t>
            </w:r>
          </w:p>
        </w:tc>
      </w:tr>
      <w:tr w:rsidR="00FE1643" w:rsidRPr="009A6C54" w14:paraId="26F2631F" w14:textId="77777777" w:rsidTr="006665B6">
        <w:tc>
          <w:tcPr>
            <w:tcW w:w="2088" w:type="dxa"/>
            <w:shd w:val="clear" w:color="auto" w:fill="auto"/>
          </w:tcPr>
          <w:p w14:paraId="26F2631C" w14:textId="77777777" w:rsidR="00FE1643" w:rsidRPr="009A6C54" w:rsidRDefault="00FE1643" w:rsidP="00552B13">
            <w:pPr>
              <w:pStyle w:val="TableText"/>
            </w:pPr>
            <w:r w:rsidRPr="009A6C54">
              <w:rPr>
                <w:rFonts w:cs="Arial"/>
              </w:rPr>
              <w:t>405.2**</w:t>
            </w:r>
          </w:p>
        </w:tc>
        <w:tc>
          <w:tcPr>
            <w:tcW w:w="4500" w:type="dxa"/>
            <w:shd w:val="clear" w:color="auto" w:fill="auto"/>
          </w:tcPr>
          <w:p w14:paraId="26F2631D" w14:textId="77777777" w:rsidR="00FE1643" w:rsidRPr="009A6C54" w:rsidRDefault="00FE1643" w:rsidP="00552B13">
            <w:pPr>
              <w:pStyle w:val="TableText"/>
            </w:pPr>
            <w:r w:rsidRPr="009A6C54">
              <w:rPr>
                <w:rFonts w:cs="Arial"/>
              </w:rPr>
              <w:t>MAS MOVEMENT TYPE</w:t>
            </w:r>
          </w:p>
        </w:tc>
        <w:tc>
          <w:tcPr>
            <w:tcW w:w="2988" w:type="dxa"/>
            <w:shd w:val="clear" w:color="auto" w:fill="auto"/>
          </w:tcPr>
          <w:p w14:paraId="26F2631E" w14:textId="77777777" w:rsidR="00FE1643" w:rsidRPr="009A6C54" w:rsidRDefault="00FE1643" w:rsidP="00552B13">
            <w:pPr>
              <w:pStyle w:val="TableText"/>
            </w:pPr>
            <w:r w:rsidRPr="009A6C54">
              <w:rPr>
                <w:rFonts w:cs="Arial"/>
              </w:rPr>
              <w:t>^DG(405.2,</w:t>
            </w:r>
          </w:p>
        </w:tc>
      </w:tr>
      <w:tr w:rsidR="00FE1643" w:rsidRPr="009A6C54" w14:paraId="26F26323" w14:textId="77777777" w:rsidTr="006665B6">
        <w:tc>
          <w:tcPr>
            <w:tcW w:w="2088" w:type="dxa"/>
            <w:shd w:val="clear" w:color="auto" w:fill="auto"/>
          </w:tcPr>
          <w:p w14:paraId="26F26320" w14:textId="77777777" w:rsidR="00FE1643" w:rsidRPr="009A6C54" w:rsidRDefault="00FE1643" w:rsidP="00552B13">
            <w:pPr>
              <w:pStyle w:val="TableText"/>
            </w:pPr>
            <w:r w:rsidRPr="009A6C54">
              <w:rPr>
                <w:rFonts w:cs="Arial"/>
              </w:rPr>
              <w:t>405.3**</w:t>
            </w:r>
          </w:p>
        </w:tc>
        <w:tc>
          <w:tcPr>
            <w:tcW w:w="4500" w:type="dxa"/>
            <w:shd w:val="clear" w:color="auto" w:fill="auto"/>
          </w:tcPr>
          <w:p w14:paraId="26F26321" w14:textId="77777777" w:rsidR="00FE1643" w:rsidRPr="009A6C54" w:rsidRDefault="00FE1643" w:rsidP="00552B13">
            <w:pPr>
              <w:pStyle w:val="TableText"/>
            </w:pPr>
            <w:r w:rsidRPr="009A6C54">
              <w:rPr>
                <w:rFonts w:cs="Arial"/>
              </w:rPr>
              <w:t>MAS MOVEMENT TRANSACTION TYPE</w:t>
            </w:r>
          </w:p>
        </w:tc>
        <w:tc>
          <w:tcPr>
            <w:tcW w:w="2988" w:type="dxa"/>
            <w:shd w:val="clear" w:color="auto" w:fill="auto"/>
          </w:tcPr>
          <w:p w14:paraId="26F26322" w14:textId="77777777" w:rsidR="00FE1643" w:rsidRPr="009A6C54" w:rsidRDefault="00FE1643" w:rsidP="00552B13">
            <w:pPr>
              <w:pStyle w:val="TableText"/>
            </w:pPr>
            <w:r w:rsidRPr="009A6C54">
              <w:rPr>
                <w:rFonts w:cs="Arial"/>
              </w:rPr>
              <w:t>^DG(405.3,</w:t>
            </w:r>
          </w:p>
        </w:tc>
      </w:tr>
      <w:tr w:rsidR="00FE1643" w:rsidRPr="009A6C54" w14:paraId="26F26327" w14:textId="77777777" w:rsidTr="006665B6">
        <w:tc>
          <w:tcPr>
            <w:tcW w:w="2088" w:type="dxa"/>
            <w:shd w:val="clear" w:color="auto" w:fill="auto"/>
          </w:tcPr>
          <w:p w14:paraId="26F26324" w14:textId="77777777" w:rsidR="00FE1643" w:rsidRPr="009A6C54" w:rsidRDefault="00FE1643" w:rsidP="00552B13">
            <w:pPr>
              <w:pStyle w:val="TableText"/>
            </w:pPr>
            <w:r w:rsidRPr="009A6C54">
              <w:rPr>
                <w:rFonts w:cs="Arial"/>
              </w:rPr>
              <w:t>405.4</w:t>
            </w:r>
          </w:p>
        </w:tc>
        <w:tc>
          <w:tcPr>
            <w:tcW w:w="4500" w:type="dxa"/>
            <w:shd w:val="clear" w:color="auto" w:fill="auto"/>
          </w:tcPr>
          <w:p w14:paraId="26F26325" w14:textId="77777777" w:rsidR="00FE1643" w:rsidRPr="009A6C54" w:rsidRDefault="00FE1643" w:rsidP="00552B13">
            <w:pPr>
              <w:pStyle w:val="TableText"/>
            </w:pPr>
            <w:r w:rsidRPr="009A6C54">
              <w:rPr>
                <w:rFonts w:cs="Arial"/>
              </w:rPr>
              <w:t>ROOM-BED</w:t>
            </w:r>
          </w:p>
        </w:tc>
        <w:tc>
          <w:tcPr>
            <w:tcW w:w="2988" w:type="dxa"/>
            <w:shd w:val="clear" w:color="auto" w:fill="auto"/>
          </w:tcPr>
          <w:p w14:paraId="26F26326" w14:textId="77777777" w:rsidR="00FE1643" w:rsidRPr="009A6C54" w:rsidRDefault="00FE1643" w:rsidP="00552B13">
            <w:pPr>
              <w:pStyle w:val="TableText"/>
            </w:pPr>
            <w:r w:rsidRPr="009A6C54">
              <w:rPr>
                <w:rFonts w:cs="Arial"/>
              </w:rPr>
              <w:t>^DG(405.4,</w:t>
            </w:r>
          </w:p>
        </w:tc>
      </w:tr>
      <w:tr w:rsidR="00FE1643" w:rsidRPr="009A6C54" w14:paraId="26F2632B" w14:textId="77777777" w:rsidTr="006665B6">
        <w:tc>
          <w:tcPr>
            <w:tcW w:w="2088" w:type="dxa"/>
            <w:shd w:val="clear" w:color="auto" w:fill="auto"/>
          </w:tcPr>
          <w:p w14:paraId="26F26328" w14:textId="77777777" w:rsidR="00FE1643" w:rsidRPr="009A6C54" w:rsidRDefault="00FE1643" w:rsidP="00552B13">
            <w:pPr>
              <w:pStyle w:val="TableText"/>
            </w:pPr>
            <w:r w:rsidRPr="009A6C54">
              <w:rPr>
                <w:rFonts w:cs="Arial"/>
              </w:rPr>
              <w:t>405.5**</w:t>
            </w:r>
          </w:p>
        </w:tc>
        <w:tc>
          <w:tcPr>
            <w:tcW w:w="4500" w:type="dxa"/>
            <w:shd w:val="clear" w:color="auto" w:fill="auto"/>
          </w:tcPr>
          <w:p w14:paraId="26F26329" w14:textId="77777777" w:rsidR="00FE1643" w:rsidRPr="009A6C54" w:rsidRDefault="00FE1643" w:rsidP="00552B13">
            <w:pPr>
              <w:pStyle w:val="TableText"/>
            </w:pPr>
            <w:r w:rsidRPr="009A6C54">
              <w:rPr>
                <w:rFonts w:cs="Arial"/>
              </w:rPr>
              <w:t>MAS OUT-OF-SERVICE</w:t>
            </w:r>
          </w:p>
        </w:tc>
        <w:tc>
          <w:tcPr>
            <w:tcW w:w="2988" w:type="dxa"/>
            <w:shd w:val="clear" w:color="auto" w:fill="auto"/>
          </w:tcPr>
          <w:p w14:paraId="26F2632A" w14:textId="77777777" w:rsidR="00FE1643" w:rsidRPr="009A6C54" w:rsidRDefault="00FE1643" w:rsidP="00552B13">
            <w:pPr>
              <w:pStyle w:val="TableText"/>
            </w:pPr>
            <w:r w:rsidRPr="009A6C54">
              <w:rPr>
                <w:rFonts w:cs="Arial"/>
              </w:rPr>
              <w:t>^DG(405.5,</w:t>
            </w:r>
          </w:p>
        </w:tc>
      </w:tr>
      <w:tr w:rsidR="00FE1643" w:rsidRPr="009A6C54" w14:paraId="26F2632F" w14:textId="77777777" w:rsidTr="006665B6">
        <w:tc>
          <w:tcPr>
            <w:tcW w:w="2088" w:type="dxa"/>
            <w:shd w:val="clear" w:color="auto" w:fill="auto"/>
          </w:tcPr>
          <w:p w14:paraId="26F2632C" w14:textId="77777777" w:rsidR="00FE1643" w:rsidRPr="009A6C54" w:rsidRDefault="00FE1643" w:rsidP="00552B13">
            <w:pPr>
              <w:pStyle w:val="TableText"/>
            </w:pPr>
            <w:r w:rsidRPr="009A6C54">
              <w:rPr>
                <w:rFonts w:cs="Arial"/>
              </w:rPr>
              <w:t>405.6</w:t>
            </w:r>
          </w:p>
        </w:tc>
        <w:tc>
          <w:tcPr>
            <w:tcW w:w="4500" w:type="dxa"/>
            <w:shd w:val="clear" w:color="auto" w:fill="auto"/>
          </w:tcPr>
          <w:p w14:paraId="26F2632D" w14:textId="77777777" w:rsidR="00FE1643" w:rsidRPr="009A6C54" w:rsidRDefault="00FE1643" w:rsidP="00552B13">
            <w:pPr>
              <w:pStyle w:val="TableText"/>
            </w:pPr>
            <w:r w:rsidRPr="009A6C54">
              <w:rPr>
                <w:rFonts w:cs="Arial"/>
              </w:rPr>
              <w:t>ROOM-BED DESCRIPTION</w:t>
            </w:r>
          </w:p>
        </w:tc>
        <w:tc>
          <w:tcPr>
            <w:tcW w:w="2988" w:type="dxa"/>
            <w:shd w:val="clear" w:color="auto" w:fill="auto"/>
          </w:tcPr>
          <w:p w14:paraId="26F2632E" w14:textId="77777777" w:rsidR="00FE1643" w:rsidRPr="009A6C54" w:rsidRDefault="00FE1643" w:rsidP="00552B13">
            <w:pPr>
              <w:pStyle w:val="TableText"/>
            </w:pPr>
            <w:r w:rsidRPr="009A6C54">
              <w:rPr>
                <w:rFonts w:cs="Arial"/>
              </w:rPr>
              <w:t>^DG(405.6,</w:t>
            </w:r>
          </w:p>
        </w:tc>
      </w:tr>
      <w:tr w:rsidR="00FE1643" w:rsidRPr="009A6C54" w14:paraId="26F26333" w14:textId="77777777" w:rsidTr="006665B6">
        <w:tc>
          <w:tcPr>
            <w:tcW w:w="2088" w:type="dxa"/>
            <w:shd w:val="clear" w:color="auto" w:fill="auto"/>
          </w:tcPr>
          <w:p w14:paraId="26F26330" w14:textId="77777777" w:rsidR="00FE1643" w:rsidRPr="009A6C54" w:rsidRDefault="00FE1643" w:rsidP="00552B13">
            <w:pPr>
              <w:pStyle w:val="TableText"/>
            </w:pPr>
            <w:r w:rsidRPr="009A6C54">
              <w:rPr>
                <w:rFonts w:cs="Arial"/>
              </w:rPr>
              <w:lastRenderedPageBreak/>
              <w:t>406.41**</w:t>
            </w:r>
          </w:p>
        </w:tc>
        <w:tc>
          <w:tcPr>
            <w:tcW w:w="4500" w:type="dxa"/>
            <w:shd w:val="clear" w:color="auto" w:fill="auto"/>
          </w:tcPr>
          <w:p w14:paraId="26F26331" w14:textId="77777777" w:rsidR="00FE1643" w:rsidRPr="009A6C54" w:rsidRDefault="00FE1643" w:rsidP="00552B13">
            <w:pPr>
              <w:pStyle w:val="TableText"/>
            </w:pPr>
            <w:r w:rsidRPr="009A6C54">
              <w:rPr>
                <w:rFonts w:cs="Arial"/>
              </w:rPr>
              <w:t>LODGING REASON</w:t>
            </w:r>
          </w:p>
        </w:tc>
        <w:tc>
          <w:tcPr>
            <w:tcW w:w="2988" w:type="dxa"/>
            <w:shd w:val="clear" w:color="auto" w:fill="auto"/>
          </w:tcPr>
          <w:p w14:paraId="26F26332" w14:textId="77777777" w:rsidR="00FE1643" w:rsidRPr="009A6C54" w:rsidRDefault="00FE1643" w:rsidP="00552B13">
            <w:pPr>
              <w:pStyle w:val="TableText"/>
            </w:pPr>
            <w:r w:rsidRPr="009A6C54">
              <w:rPr>
                <w:rFonts w:cs="Arial"/>
              </w:rPr>
              <w:t>^DG(406.41,</w:t>
            </w:r>
          </w:p>
        </w:tc>
      </w:tr>
      <w:tr w:rsidR="00FE1643" w:rsidRPr="009A6C54" w14:paraId="26F26337" w14:textId="77777777" w:rsidTr="006665B6">
        <w:tc>
          <w:tcPr>
            <w:tcW w:w="2088" w:type="dxa"/>
            <w:shd w:val="clear" w:color="auto" w:fill="auto"/>
          </w:tcPr>
          <w:p w14:paraId="26F26334" w14:textId="77777777" w:rsidR="00FE1643" w:rsidRPr="009A6C54" w:rsidRDefault="00FE1643" w:rsidP="00552B13">
            <w:pPr>
              <w:pStyle w:val="TableText"/>
            </w:pPr>
            <w:r w:rsidRPr="009A6C54">
              <w:rPr>
                <w:rFonts w:cs="Arial"/>
              </w:rPr>
              <w:t>407.5</w:t>
            </w:r>
          </w:p>
        </w:tc>
        <w:tc>
          <w:tcPr>
            <w:tcW w:w="4500" w:type="dxa"/>
            <w:shd w:val="clear" w:color="auto" w:fill="auto"/>
          </w:tcPr>
          <w:p w14:paraId="26F26335" w14:textId="77777777" w:rsidR="00FE1643" w:rsidRPr="009A6C54" w:rsidRDefault="00FE1643" w:rsidP="00552B13">
            <w:pPr>
              <w:pStyle w:val="TableText"/>
            </w:pPr>
            <w:r w:rsidRPr="009A6C54">
              <w:rPr>
                <w:rFonts w:cs="Arial"/>
              </w:rPr>
              <w:t>LETTER</w:t>
            </w:r>
          </w:p>
        </w:tc>
        <w:tc>
          <w:tcPr>
            <w:tcW w:w="2988" w:type="dxa"/>
            <w:shd w:val="clear" w:color="auto" w:fill="auto"/>
          </w:tcPr>
          <w:p w14:paraId="26F26336" w14:textId="77777777" w:rsidR="00FE1643" w:rsidRPr="009A6C54" w:rsidRDefault="00FE1643" w:rsidP="00552B13">
            <w:pPr>
              <w:pStyle w:val="TableText"/>
            </w:pPr>
            <w:r w:rsidRPr="009A6C54">
              <w:rPr>
                <w:rFonts w:cs="Arial"/>
              </w:rPr>
              <w:t>^VA(407.5,</w:t>
            </w:r>
          </w:p>
        </w:tc>
      </w:tr>
      <w:tr w:rsidR="00FE1643" w:rsidRPr="009A6C54" w14:paraId="26F2633B" w14:textId="77777777" w:rsidTr="006665B6">
        <w:tc>
          <w:tcPr>
            <w:tcW w:w="2088" w:type="dxa"/>
            <w:shd w:val="clear" w:color="auto" w:fill="auto"/>
          </w:tcPr>
          <w:p w14:paraId="26F26338" w14:textId="77777777" w:rsidR="00FE1643" w:rsidRPr="009A6C54" w:rsidRDefault="00FE1643" w:rsidP="00552B13">
            <w:pPr>
              <w:pStyle w:val="TableText"/>
            </w:pPr>
            <w:r w:rsidRPr="009A6C54">
              <w:rPr>
                <w:rFonts w:cs="Arial"/>
              </w:rPr>
              <w:t>407.6**</w:t>
            </w:r>
          </w:p>
        </w:tc>
        <w:tc>
          <w:tcPr>
            <w:tcW w:w="4500" w:type="dxa"/>
            <w:shd w:val="clear" w:color="auto" w:fill="auto"/>
          </w:tcPr>
          <w:p w14:paraId="26F26339" w14:textId="77777777" w:rsidR="00FE1643" w:rsidRPr="009A6C54" w:rsidRDefault="00FE1643" w:rsidP="00552B13">
            <w:pPr>
              <w:pStyle w:val="TableText"/>
            </w:pPr>
            <w:r w:rsidRPr="009A6C54">
              <w:rPr>
                <w:rFonts w:cs="Arial"/>
              </w:rPr>
              <w:t>LETTER TYPE</w:t>
            </w:r>
          </w:p>
        </w:tc>
        <w:tc>
          <w:tcPr>
            <w:tcW w:w="2988" w:type="dxa"/>
            <w:shd w:val="clear" w:color="auto" w:fill="auto"/>
          </w:tcPr>
          <w:p w14:paraId="26F2633A" w14:textId="77777777" w:rsidR="00FE1643" w:rsidRPr="009A6C54" w:rsidRDefault="00FE1643" w:rsidP="00552B13">
            <w:pPr>
              <w:pStyle w:val="TableText"/>
            </w:pPr>
            <w:r w:rsidRPr="009A6C54">
              <w:rPr>
                <w:rFonts w:cs="Arial"/>
              </w:rPr>
              <w:t>^VA(407.6,</w:t>
            </w:r>
          </w:p>
        </w:tc>
      </w:tr>
      <w:tr w:rsidR="00FE1643" w:rsidRPr="009A6C54" w14:paraId="26F2633F" w14:textId="77777777" w:rsidTr="006665B6">
        <w:tc>
          <w:tcPr>
            <w:tcW w:w="2088" w:type="dxa"/>
            <w:shd w:val="clear" w:color="auto" w:fill="auto"/>
          </w:tcPr>
          <w:p w14:paraId="26F2633C" w14:textId="77777777" w:rsidR="00FE1643" w:rsidRPr="009A6C54" w:rsidRDefault="00FE1643" w:rsidP="00552B13">
            <w:pPr>
              <w:pStyle w:val="TableText"/>
            </w:pPr>
            <w:r w:rsidRPr="009A6C54">
              <w:rPr>
                <w:rFonts w:cs="Arial"/>
              </w:rPr>
              <w:t>407.7**</w:t>
            </w:r>
          </w:p>
        </w:tc>
        <w:tc>
          <w:tcPr>
            <w:tcW w:w="4500" w:type="dxa"/>
            <w:shd w:val="clear" w:color="auto" w:fill="auto"/>
          </w:tcPr>
          <w:p w14:paraId="26F2633D" w14:textId="77777777" w:rsidR="00FE1643" w:rsidRPr="009A6C54" w:rsidRDefault="00FE1643" w:rsidP="00552B13">
            <w:pPr>
              <w:pStyle w:val="TableText"/>
            </w:pPr>
            <w:r w:rsidRPr="009A6C54">
              <w:rPr>
                <w:rFonts w:cs="Arial"/>
              </w:rPr>
              <w:t>TRANSMISSION ROUTERS</w:t>
            </w:r>
          </w:p>
        </w:tc>
        <w:tc>
          <w:tcPr>
            <w:tcW w:w="2988" w:type="dxa"/>
            <w:shd w:val="clear" w:color="auto" w:fill="auto"/>
          </w:tcPr>
          <w:p w14:paraId="26F2633E" w14:textId="77777777" w:rsidR="00FE1643" w:rsidRPr="009A6C54" w:rsidRDefault="00FE1643" w:rsidP="00552B13">
            <w:pPr>
              <w:pStyle w:val="TableText"/>
            </w:pPr>
            <w:r w:rsidRPr="009A6C54">
              <w:rPr>
                <w:rFonts w:cs="Arial"/>
              </w:rPr>
              <w:t>^VAT(407.7,</w:t>
            </w:r>
          </w:p>
        </w:tc>
      </w:tr>
      <w:tr w:rsidR="00FE1643" w:rsidRPr="009A6C54" w14:paraId="26F26343" w14:textId="77777777" w:rsidTr="006665B6">
        <w:tc>
          <w:tcPr>
            <w:tcW w:w="2088" w:type="dxa"/>
            <w:shd w:val="clear" w:color="auto" w:fill="auto"/>
          </w:tcPr>
          <w:p w14:paraId="26F26340" w14:textId="77777777" w:rsidR="00FE1643" w:rsidRPr="009A6C54" w:rsidRDefault="00FE1643" w:rsidP="00552B13">
            <w:pPr>
              <w:pStyle w:val="TableText"/>
            </w:pPr>
            <w:r w:rsidRPr="009A6C54">
              <w:rPr>
                <w:rFonts w:cs="Arial"/>
              </w:rPr>
              <w:t>408</w:t>
            </w:r>
          </w:p>
        </w:tc>
        <w:tc>
          <w:tcPr>
            <w:tcW w:w="4500" w:type="dxa"/>
            <w:shd w:val="clear" w:color="auto" w:fill="auto"/>
          </w:tcPr>
          <w:p w14:paraId="26F26341" w14:textId="77777777" w:rsidR="00FE1643" w:rsidRPr="009A6C54" w:rsidRDefault="00FE1643" w:rsidP="00552B13">
            <w:pPr>
              <w:pStyle w:val="TableText"/>
            </w:pPr>
            <w:r w:rsidRPr="009A6C54">
              <w:rPr>
                <w:rFonts w:cs="Arial"/>
              </w:rPr>
              <w:t>DISCRETIONARY WORKLOAD</w:t>
            </w:r>
          </w:p>
        </w:tc>
        <w:tc>
          <w:tcPr>
            <w:tcW w:w="2988" w:type="dxa"/>
            <w:shd w:val="clear" w:color="auto" w:fill="auto"/>
          </w:tcPr>
          <w:p w14:paraId="26F26342" w14:textId="77777777" w:rsidR="00FE1643" w:rsidRPr="009A6C54" w:rsidRDefault="00FE1643" w:rsidP="00552B13">
            <w:pPr>
              <w:pStyle w:val="TableText"/>
            </w:pPr>
            <w:r w:rsidRPr="009A6C54">
              <w:rPr>
                <w:rFonts w:cs="Arial"/>
              </w:rPr>
              <w:t>^VAT(408,</w:t>
            </w:r>
          </w:p>
        </w:tc>
      </w:tr>
      <w:tr w:rsidR="00FE1643" w:rsidRPr="009A6C54" w14:paraId="26F26347" w14:textId="77777777" w:rsidTr="006665B6">
        <w:tc>
          <w:tcPr>
            <w:tcW w:w="2088" w:type="dxa"/>
            <w:shd w:val="clear" w:color="auto" w:fill="auto"/>
          </w:tcPr>
          <w:p w14:paraId="26F26344" w14:textId="77777777" w:rsidR="00FE1643" w:rsidRPr="009A6C54" w:rsidRDefault="00FE1643" w:rsidP="00552B13">
            <w:pPr>
              <w:pStyle w:val="TableText"/>
            </w:pPr>
            <w:r w:rsidRPr="009A6C54">
              <w:rPr>
                <w:rFonts w:cs="Arial"/>
              </w:rPr>
              <w:t>408.11*</w:t>
            </w:r>
          </w:p>
        </w:tc>
        <w:tc>
          <w:tcPr>
            <w:tcW w:w="4500" w:type="dxa"/>
            <w:shd w:val="clear" w:color="auto" w:fill="auto"/>
          </w:tcPr>
          <w:p w14:paraId="26F26345" w14:textId="77777777" w:rsidR="00FE1643" w:rsidRPr="009A6C54" w:rsidRDefault="00FE1643" w:rsidP="00552B13">
            <w:pPr>
              <w:pStyle w:val="TableText"/>
            </w:pPr>
            <w:r w:rsidRPr="009A6C54">
              <w:rPr>
                <w:rFonts w:cs="Arial"/>
              </w:rPr>
              <w:t>RELATIONSHIP</w:t>
            </w:r>
          </w:p>
        </w:tc>
        <w:tc>
          <w:tcPr>
            <w:tcW w:w="2988" w:type="dxa"/>
            <w:shd w:val="clear" w:color="auto" w:fill="auto"/>
          </w:tcPr>
          <w:p w14:paraId="26F26346" w14:textId="77777777" w:rsidR="00FE1643" w:rsidRPr="009A6C54" w:rsidRDefault="00FE1643" w:rsidP="00552B13">
            <w:pPr>
              <w:pStyle w:val="TableText"/>
            </w:pPr>
            <w:r w:rsidRPr="009A6C54">
              <w:rPr>
                <w:rFonts w:cs="Arial"/>
              </w:rPr>
              <w:t>^DG(408.11,</w:t>
            </w:r>
          </w:p>
        </w:tc>
      </w:tr>
      <w:tr w:rsidR="00FE1643" w:rsidRPr="009A6C54" w14:paraId="26F2634B" w14:textId="77777777" w:rsidTr="006665B6">
        <w:tc>
          <w:tcPr>
            <w:tcW w:w="2088" w:type="dxa"/>
            <w:shd w:val="clear" w:color="auto" w:fill="auto"/>
          </w:tcPr>
          <w:p w14:paraId="26F26348" w14:textId="77777777" w:rsidR="00FE1643" w:rsidRPr="009A6C54" w:rsidRDefault="00FE1643" w:rsidP="00552B13">
            <w:pPr>
              <w:pStyle w:val="TableText"/>
            </w:pPr>
            <w:r w:rsidRPr="009A6C54">
              <w:rPr>
                <w:rFonts w:cs="Arial"/>
              </w:rPr>
              <w:t>408.12</w:t>
            </w:r>
          </w:p>
        </w:tc>
        <w:tc>
          <w:tcPr>
            <w:tcW w:w="4500" w:type="dxa"/>
            <w:shd w:val="clear" w:color="auto" w:fill="auto"/>
          </w:tcPr>
          <w:p w14:paraId="26F26349" w14:textId="77777777" w:rsidR="00FE1643" w:rsidRPr="009A6C54" w:rsidRDefault="00FE1643" w:rsidP="00552B13">
            <w:pPr>
              <w:pStyle w:val="TableText"/>
            </w:pPr>
            <w:r w:rsidRPr="009A6C54">
              <w:rPr>
                <w:rFonts w:cs="Arial"/>
              </w:rPr>
              <w:t>PATIENT RELATION</w:t>
            </w:r>
          </w:p>
        </w:tc>
        <w:tc>
          <w:tcPr>
            <w:tcW w:w="2988" w:type="dxa"/>
            <w:shd w:val="clear" w:color="auto" w:fill="auto"/>
          </w:tcPr>
          <w:p w14:paraId="26F2634A" w14:textId="77777777" w:rsidR="00FE1643" w:rsidRPr="009A6C54" w:rsidRDefault="00FE1643" w:rsidP="00552B13">
            <w:pPr>
              <w:pStyle w:val="TableText"/>
            </w:pPr>
            <w:r w:rsidRPr="009A6C54">
              <w:rPr>
                <w:rFonts w:cs="Arial"/>
              </w:rPr>
              <w:t>^DGPR(408.12,</w:t>
            </w:r>
          </w:p>
        </w:tc>
      </w:tr>
      <w:tr w:rsidR="00FE1643" w:rsidRPr="009A6C54" w14:paraId="26F2634F" w14:textId="77777777" w:rsidTr="006665B6">
        <w:tc>
          <w:tcPr>
            <w:tcW w:w="2088" w:type="dxa"/>
            <w:shd w:val="clear" w:color="auto" w:fill="auto"/>
          </w:tcPr>
          <w:p w14:paraId="26F2634C" w14:textId="77777777" w:rsidR="00FE1643" w:rsidRPr="009A6C54" w:rsidRDefault="00FE1643" w:rsidP="00552B13">
            <w:pPr>
              <w:pStyle w:val="TableText"/>
            </w:pPr>
            <w:r w:rsidRPr="009A6C54">
              <w:rPr>
                <w:rFonts w:cs="Arial"/>
              </w:rPr>
              <w:t>408.13</w:t>
            </w:r>
          </w:p>
        </w:tc>
        <w:tc>
          <w:tcPr>
            <w:tcW w:w="4500" w:type="dxa"/>
            <w:shd w:val="clear" w:color="auto" w:fill="auto"/>
          </w:tcPr>
          <w:p w14:paraId="26F2634D" w14:textId="77777777" w:rsidR="00FE1643" w:rsidRPr="009A6C54" w:rsidRDefault="00FE1643" w:rsidP="00552B13">
            <w:pPr>
              <w:pStyle w:val="TableText"/>
            </w:pPr>
            <w:r w:rsidRPr="009A6C54">
              <w:rPr>
                <w:rFonts w:cs="Arial"/>
              </w:rPr>
              <w:t>INCOME PERSON</w:t>
            </w:r>
          </w:p>
        </w:tc>
        <w:tc>
          <w:tcPr>
            <w:tcW w:w="2988" w:type="dxa"/>
            <w:shd w:val="clear" w:color="auto" w:fill="auto"/>
          </w:tcPr>
          <w:p w14:paraId="26F2634E" w14:textId="77777777" w:rsidR="00FE1643" w:rsidRPr="009A6C54" w:rsidRDefault="00FE1643" w:rsidP="00552B13">
            <w:pPr>
              <w:pStyle w:val="TableText"/>
            </w:pPr>
            <w:r w:rsidRPr="009A6C54">
              <w:rPr>
                <w:rFonts w:cs="Arial"/>
              </w:rPr>
              <w:t>^DGPR(408.13,</w:t>
            </w:r>
          </w:p>
        </w:tc>
      </w:tr>
      <w:tr w:rsidR="00FE1643" w:rsidRPr="009A6C54" w14:paraId="26F26353" w14:textId="77777777" w:rsidTr="006665B6">
        <w:tc>
          <w:tcPr>
            <w:tcW w:w="2088" w:type="dxa"/>
            <w:shd w:val="clear" w:color="auto" w:fill="auto"/>
          </w:tcPr>
          <w:p w14:paraId="26F26350" w14:textId="77777777" w:rsidR="00FE1643" w:rsidRPr="009A6C54" w:rsidRDefault="00FE1643" w:rsidP="00552B13">
            <w:pPr>
              <w:pStyle w:val="TableText"/>
            </w:pPr>
            <w:r w:rsidRPr="009A6C54">
              <w:rPr>
                <w:rFonts w:cs="Arial"/>
              </w:rPr>
              <w:t>408.21</w:t>
            </w:r>
          </w:p>
        </w:tc>
        <w:tc>
          <w:tcPr>
            <w:tcW w:w="4500" w:type="dxa"/>
            <w:shd w:val="clear" w:color="auto" w:fill="auto"/>
          </w:tcPr>
          <w:p w14:paraId="26F26351" w14:textId="77777777" w:rsidR="00FE1643" w:rsidRPr="009A6C54" w:rsidRDefault="00FE1643" w:rsidP="00552B13">
            <w:pPr>
              <w:pStyle w:val="TableText"/>
            </w:pPr>
            <w:r w:rsidRPr="009A6C54">
              <w:rPr>
                <w:rFonts w:cs="Arial"/>
              </w:rPr>
              <w:t>INDIVIDUAL ANNUAL INCOME</w:t>
            </w:r>
          </w:p>
        </w:tc>
        <w:tc>
          <w:tcPr>
            <w:tcW w:w="2988" w:type="dxa"/>
            <w:shd w:val="clear" w:color="auto" w:fill="auto"/>
          </w:tcPr>
          <w:p w14:paraId="26F26352" w14:textId="77777777" w:rsidR="00FE1643" w:rsidRPr="009A6C54" w:rsidRDefault="00FE1643" w:rsidP="00552B13">
            <w:pPr>
              <w:pStyle w:val="TableText"/>
            </w:pPr>
            <w:r w:rsidRPr="009A6C54">
              <w:rPr>
                <w:rFonts w:cs="Arial"/>
              </w:rPr>
              <w:t>^DGMT(408.21,</w:t>
            </w:r>
          </w:p>
        </w:tc>
      </w:tr>
      <w:tr w:rsidR="00FE1643" w:rsidRPr="009A6C54" w14:paraId="26F26357" w14:textId="77777777" w:rsidTr="006665B6">
        <w:tc>
          <w:tcPr>
            <w:tcW w:w="2088" w:type="dxa"/>
            <w:shd w:val="clear" w:color="auto" w:fill="auto"/>
          </w:tcPr>
          <w:p w14:paraId="26F26354" w14:textId="77777777" w:rsidR="00FE1643" w:rsidRPr="009A6C54" w:rsidRDefault="00FE1643" w:rsidP="00552B13">
            <w:pPr>
              <w:pStyle w:val="TableText"/>
            </w:pPr>
            <w:r w:rsidRPr="009A6C54">
              <w:rPr>
                <w:rFonts w:cs="Arial"/>
              </w:rPr>
              <w:t>408.22</w:t>
            </w:r>
          </w:p>
        </w:tc>
        <w:tc>
          <w:tcPr>
            <w:tcW w:w="4500" w:type="dxa"/>
            <w:shd w:val="clear" w:color="auto" w:fill="auto"/>
          </w:tcPr>
          <w:p w14:paraId="26F26355" w14:textId="77777777" w:rsidR="00FE1643" w:rsidRPr="009A6C54" w:rsidRDefault="00FE1643" w:rsidP="00552B13">
            <w:pPr>
              <w:pStyle w:val="TableText"/>
            </w:pPr>
            <w:r w:rsidRPr="009A6C54">
              <w:rPr>
                <w:rFonts w:cs="Arial"/>
              </w:rPr>
              <w:t>INCOME RELATION</w:t>
            </w:r>
          </w:p>
        </w:tc>
        <w:tc>
          <w:tcPr>
            <w:tcW w:w="2988" w:type="dxa"/>
            <w:shd w:val="clear" w:color="auto" w:fill="auto"/>
          </w:tcPr>
          <w:p w14:paraId="26F26356" w14:textId="77777777" w:rsidR="00FE1643" w:rsidRPr="009A6C54" w:rsidRDefault="00FE1643" w:rsidP="00552B13">
            <w:pPr>
              <w:pStyle w:val="TableText"/>
            </w:pPr>
            <w:r w:rsidRPr="009A6C54">
              <w:rPr>
                <w:rFonts w:cs="Arial"/>
              </w:rPr>
              <w:t>^DGMT(408.22,</w:t>
            </w:r>
          </w:p>
        </w:tc>
      </w:tr>
      <w:tr w:rsidR="00FE1643" w:rsidRPr="009A6C54" w14:paraId="26F2635B" w14:textId="77777777" w:rsidTr="006665B6">
        <w:tc>
          <w:tcPr>
            <w:tcW w:w="2088" w:type="dxa"/>
            <w:shd w:val="clear" w:color="auto" w:fill="auto"/>
          </w:tcPr>
          <w:p w14:paraId="26F26358" w14:textId="77777777" w:rsidR="00FE1643" w:rsidRPr="009A6C54" w:rsidRDefault="00FE1643" w:rsidP="00552B13">
            <w:pPr>
              <w:pStyle w:val="TableText"/>
            </w:pPr>
            <w:r w:rsidRPr="009A6C54">
              <w:rPr>
                <w:rFonts w:cs="Arial"/>
              </w:rPr>
              <w:t>408.31</w:t>
            </w:r>
          </w:p>
        </w:tc>
        <w:tc>
          <w:tcPr>
            <w:tcW w:w="4500" w:type="dxa"/>
            <w:shd w:val="clear" w:color="auto" w:fill="auto"/>
          </w:tcPr>
          <w:p w14:paraId="26F26359" w14:textId="77777777" w:rsidR="00FE1643" w:rsidRPr="009A6C54" w:rsidRDefault="00FE1643" w:rsidP="00552B13">
            <w:pPr>
              <w:pStyle w:val="TableText"/>
            </w:pPr>
            <w:r w:rsidRPr="009A6C54">
              <w:rPr>
                <w:rFonts w:cs="Arial"/>
              </w:rPr>
              <w:t>ANNUAL MEANS TEST</w:t>
            </w:r>
          </w:p>
        </w:tc>
        <w:tc>
          <w:tcPr>
            <w:tcW w:w="2988" w:type="dxa"/>
            <w:shd w:val="clear" w:color="auto" w:fill="auto"/>
          </w:tcPr>
          <w:p w14:paraId="26F2635A" w14:textId="77777777" w:rsidR="00FE1643" w:rsidRPr="009A6C54" w:rsidRDefault="00FE1643" w:rsidP="00552B13">
            <w:pPr>
              <w:pStyle w:val="TableText"/>
            </w:pPr>
            <w:r w:rsidRPr="009A6C54">
              <w:rPr>
                <w:rFonts w:cs="Arial"/>
              </w:rPr>
              <w:t>^DGMT(408.31,</w:t>
            </w:r>
          </w:p>
        </w:tc>
      </w:tr>
      <w:tr w:rsidR="00FE1643" w:rsidRPr="009A6C54" w14:paraId="26F2635F" w14:textId="77777777" w:rsidTr="006665B6">
        <w:tc>
          <w:tcPr>
            <w:tcW w:w="2088" w:type="dxa"/>
            <w:shd w:val="clear" w:color="auto" w:fill="auto"/>
          </w:tcPr>
          <w:p w14:paraId="26F2635C" w14:textId="77777777" w:rsidR="00FE1643" w:rsidRPr="009A6C54" w:rsidRDefault="00FE1643" w:rsidP="00552B13">
            <w:pPr>
              <w:pStyle w:val="TableText"/>
            </w:pPr>
            <w:r w:rsidRPr="009A6C54">
              <w:rPr>
                <w:rFonts w:cs="Arial"/>
              </w:rPr>
              <w:t>408.32**</w:t>
            </w:r>
          </w:p>
        </w:tc>
        <w:tc>
          <w:tcPr>
            <w:tcW w:w="4500" w:type="dxa"/>
            <w:shd w:val="clear" w:color="auto" w:fill="auto"/>
          </w:tcPr>
          <w:p w14:paraId="26F2635D" w14:textId="77777777" w:rsidR="00FE1643" w:rsidRPr="009A6C54" w:rsidRDefault="00FE1643" w:rsidP="00552B13">
            <w:pPr>
              <w:pStyle w:val="TableText"/>
            </w:pPr>
            <w:r w:rsidRPr="009A6C54">
              <w:rPr>
                <w:rFonts w:cs="Arial"/>
              </w:rPr>
              <w:t>MEANS TEST STATUS</w:t>
            </w:r>
          </w:p>
        </w:tc>
        <w:tc>
          <w:tcPr>
            <w:tcW w:w="2988" w:type="dxa"/>
            <w:shd w:val="clear" w:color="auto" w:fill="auto"/>
          </w:tcPr>
          <w:p w14:paraId="26F2635E" w14:textId="77777777" w:rsidR="00FE1643" w:rsidRPr="009A6C54" w:rsidRDefault="00FE1643" w:rsidP="00552B13">
            <w:pPr>
              <w:pStyle w:val="TableText"/>
            </w:pPr>
            <w:r w:rsidRPr="009A6C54">
              <w:rPr>
                <w:rFonts w:cs="Arial"/>
              </w:rPr>
              <w:t>^DG(408.32,</w:t>
            </w:r>
          </w:p>
        </w:tc>
      </w:tr>
      <w:tr w:rsidR="00FE1643" w:rsidRPr="009A6C54" w14:paraId="26F26363" w14:textId="77777777" w:rsidTr="006665B6">
        <w:tc>
          <w:tcPr>
            <w:tcW w:w="2088" w:type="dxa"/>
            <w:shd w:val="clear" w:color="auto" w:fill="auto"/>
          </w:tcPr>
          <w:p w14:paraId="26F26360" w14:textId="77777777" w:rsidR="00FE1643" w:rsidRPr="009A6C54" w:rsidRDefault="00FE1643" w:rsidP="00552B13">
            <w:pPr>
              <w:pStyle w:val="TableText"/>
            </w:pPr>
            <w:r w:rsidRPr="009A6C54">
              <w:rPr>
                <w:rFonts w:cs="Arial"/>
              </w:rPr>
              <w:t>408.33**</w:t>
            </w:r>
          </w:p>
        </w:tc>
        <w:tc>
          <w:tcPr>
            <w:tcW w:w="4500" w:type="dxa"/>
            <w:shd w:val="clear" w:color="auto" w:fill="auto"/>
          </w:tcPr>
          <w:p w14:paraId="26F26361" w14:textId="77777777" w:rsidR="00FE1643" w:rsidRPr="009A6C54" w:rsidRDefault="00FE1643" w:rsidP="00552B13">
            <w:pPr>
              <w:pStyle w:val="TableText"/>
            </w:pPr>
            <w:r w:rsidRPr="009A6C54">
              <w:rPr>
                <w:rFonts w:cs="Arial"/>
              </w:rPr>
              <w:t>TYPE OF TEST</w:t>
            </w:r>
          </w:p>
        </w:tc>
        <w:tc>
          <w:tcPr>
            <w:tcW w:w="2988" w:type="dxa"/>
            <w:shd w:val="clear" w:color="auto" w:fill="auto"/>
          </w:tcPr>
          <w:p w14:paraId="26F26362" w14:textId="77777777" w:rsidR="00FE1643" w:rsidRPr="009A6C54" w:rsidRDefault="00FE1643" w:rsidP="00552B13">
            <w:pPr>
              <w:pStyle w:val="TableText"/>
            </w:pPr>
            <w:r w:rsidRPr="009A6C54">
              <w:rPr>
                <w:rFonts w:cs="Arial"/>
              </w:rPr>
              <w:t>^DG(408.33,</w:t>
            </w:r>
          </w:p>
        </w:tc>
      </w:tr>
      <w:tr w:rsidR="00FE1643" w:rsidRPr="009A6C54" w14:paraId="26F26367" w14:textId="77777777" w:rsidTr="006665B6">
        <w:tc>
          <w:tcPr>
            <w:tcW w:w="2088" w:type="dxa"/>
            <w:shd w:val="clear" w:color="auto" w:fill="auto"/>
          </w:tcPr>
          <w:p w14:paraId="26F26364" w14:textId="77777777" w:rsidR="00FE1643" w:rsidRPr="009A6C54" w:rsidRDefault="00FE1643" w:rsidP="00552B13">
            <w:pPr>
              <w:pStyle w:val="TableText"/>
            </w:pPr>
            <w:r w:rsidRPr="009A6C54">
              <w:rPr>
                <w:rFonts w:cs="Arial"/>
              </w:rPr>
              <w:t>408.34**</w:t>
            </w:r>
          </w:p>
        </w:tc>
        <w:tc>
          <w:tcPr>
            <w:tcW w:w="4500" w:type="dxa"/>
            <w:shd w:val="clear" w:color="auto" w:fill="auto"/>
          </w:tcPr>
          <w:p w14:paraId="26F26365" w14:textId="77777777" w:rsidR="00FE1643" w:rsidRPr="009A6C54" w:rsidRDefault="00FE1643" w:rsidP="00552B13">
            <w:pPr>
              <w:pStyle w:val="TableText"/>
            </w:pPr>
            <w:r w:rsidRPr="009A6C54">
              <w:rPr>
                <w:rFonts w:cs="Arial"/>
              </w:rPr>
              <w:t>SOURCE OF INCOME TEST</w:t>
            </w:r>
          </w:p>
        </w:tc>
        <w:tc>
          <w:tcPr>
            <w:tcW w:w="2988" w:type="dxa"/>
            <w:shd w:val="clear" w:color="auto" w:fill="auto"/>
          </w:tcPr>
          <w:p w14:paraId="26F26366" w14:textId="77777777" w:rsidR="00FE1643" w:rsidRPr="009A6C54" w:rsidRDefault="00FE1643" w:rsidP="00552B13">
            <w:pPr>
              <w:pStyle w:val="TableText"/>
            </w:pPr>
            <w:r w:rsidRPr="009A6C54">
              <w:rPr>
                <w:rFonts w:cs="Arial"/>
              </w:rPr>
              <w:t>^DG(408.34,</w:t>
            </w:r>
          </w:p>
        </w:tc>
      </w:tr>
      <w:tr w:rsidR="00FE1643" w:rsidRPr="009A6C54" w14:paraId="26F2636B" w14:textId="77777777" w:rsidTr="006665B6">
        <w:tc>
          <w:tcPr>
            <w:tcW w:w="2088" w:type="dxa"/>
            <w:shd w:val="clear" w:color="auto" w:fill="auto"/>
          </w:tcPr>
          <w:p w14:paraId="26F26368" w14:textId="77777777" w:rsidR="00FE1643" w:rsidRPr="009A6C54" w:rsidRDefault="00FE1643" w:rsidP="00552B13">
            <w:pPr>
              <w:pStyle w:val="TableText"/>
            </w:pPr>
            <w:r w:rsidRPr="009A6C54">
              <w:rPr>
                <w:rFonts w:cs="Arial"/>
              </w:rPr>
              <w:t>408.41</w:t>
            </w:r>
          </w:p>
        </w:tc>
        <w:tc>
          <w:tcPr>
            <w:tcW w:w="4500" w:type="dxa"/>
            <w:shd w:val="clear" w:color="auto" w:fill="auto"/>
          </w:tcPr>
          <w:p w14:paraId="26F26369" w14:textId="77777777" w:rsidR="00FE1643" w:rsidRPr="009A6C54" w:rsidRDefault="00FE1643" w:rsidP="00552B13">
            <w:pPr>
              <w:pStyle w:val="TableText"/>
            </w:pPr>
            <w:r w:rsidRPr="009A6C54">
              <w:rPr>
                <w:rFonts w:cs="Arial"/>
              </w:rPr>
              <w:t>MEANS TEST CHANGES</w:t>
            </w:r>
          </w:p>
        </w:tc>
        <w:tc>
          <w:tcPr>
            <w:tcW w:w="2988" w:type="dxa"/>
            <w:shd w:val="clear" w:color="auto" w:fill="auto"/>
          </w:tcPr>
          <w:p w14:paraId="26F2636A" w14:textId="77777777" w:rsidR="00FE1643" w:rsidRPr="009A6C54" w:rsidRDefault="00FE1643" w:rsidP="00552B13">
            <w:pPr>
              <w:pStyle w:val="TableText"/>
            </w:pPr>
            <w:r w:rsidRPr="009A6C54">
              <w:rPr>
                <w:rFonts w:cs="Arial"/>
              </w:rPr>
              <w:t>^DG(408.41,</w:t>
            </w:r>
          </w:p>
        </w:tc>
      </w:tr>
      <w:tr w:rsidR="00FE1643" w:rsidRPr="009A6C54" w14:paraId="26F2636F" w14:textId="77777777" w:rsidTr="006665B6">
        <w:tc>
          <w:tcPr>
            <w:tcW w:w="2088" w:type="dxa"/>
            <w:shd w:val="clear" w:color="auto" w:fill="auto"/>
          </w:tcPr>
          <w:p w14:paraId="26F2636C" w14:textId="77777777" w:rsidR="00FE1643" w:rsidRPr="009A6C54" w:rsidRDefault="00FE1643" w:rsidP="00552B13">
            <w:pPr>
              <w:pStyle w:val="TableText"/>
            </w:pPr>
            <w:r w:rsidRPr="009A6C54">
              <w:rPr>
                <w:rFonts w:cs="Arial"/>
              </w:rPr>
              <w:t>408.42**</w:t>
            </w:r>
          </w:p>
        </w:tc>
        <w:tc>
          <w:tcPr>
            <w:tcW w:w="4500" w:type="dxa"/>
            <w:shd w:val="clear" w:color="auto" w:fill="auto"/>
          </w:tcPr>
          <w:p w14:paraId="26F2636D" w14:textId="77777777" w:rsidR="00FE1643" w:rsidRPr="009A6C54" w:rsidRDefault="00FE1643" w:rsidP="00552B13">
            <w:pPr>
              <w:pStyle w:val="TableText"/>
            </w:pPr>
            <w:r w:rsidRPr="009A6C54">
              <w:rPr>
                <w:rFonts w:cs="Arial"/>
              </w:rPr>
              <w:t>MEANS TEST CHANGES TYPE</w:t>
            </w:r>
          </w:p>
        </w:tc>
        <w:tc>
          <w:tcPr>
            <w:tcW w:w="2988" w:type="dxa"/>
            <w:shd w:val="clear" w:color="auto" w:fill="auto"/>
          </w:tcPr>
          <w:p w14:paraId="26F2636E" w14:textId="77777777" w:rsidR="00FE1643" w:rsidRPr="009A6C54" w:rsidRDefault="00FE1643" w:rsidP="00552B13">
            <w:pPr>
              <w:pStyle w:val="TableText"/>
            </w:pPr>
            <w:r w:rsidRPr="009A6C54">
              <w:rPr>
                <w:rFonts w:cs="Arial"/>
              </w:rPr>
              <w:t>^DG(408.42,</w:t>
            </w:r>
          </w:p>
        </w:tc>
      </w:tr>
      <w:tr w:rsidR="00FE1643" w:rsidRPr="009A6C54" w14:paraId="26F26373" w14:textId="77777777" w:rsidTr="006665B6">
        <w:tc>
          <w:tcPr>
            <w:tcW w:w="2088" w:type="dxa"/>
            <w:shd w:val="clear" w:color="auto" w:fill="auto"/>
          </w:tcPr>
          <w:p w14:paraId="26F26370" w14:textId="77777777" w:rsidR="00FE1643" w:rsidRPr="009A6C54" w:rsidRDefault="00FE1643" w:rsidP="00552B13">
            <w:pPr>
              <w:pStyle w:val="TableText"/>
            </w:pPr>
            <w:r w:rsidRPr="009A6C54">
              <w:rPr>
                <w:rFonts w:cs="Arial"/>
              </w:rPr>
              <w:t>409.1**</w:t>
            </w:r>
          </w:p>
        </w:tc>
        <w:tc>
          <w:tcPr>
            <w:tcW w:w="4500" w:type="dxa"/>
            <w:shd w:val="clear" w:color="auto" w:fill="auto"/>
          </w:tcPr>
          <w:p w14:paraId="26F26371" w14:textId="77777777" w:rsidR="00FE1643" w:rsidRPr="009A6C54" w:rsidRDefault="00FE1643" w:rsidP="00552B13">
            <w:pPr>
              <w:pStyle w:val="TableText"/>
            </w:pPr>
            <w:r w:rsidRPr="009A6C54">
              <w:rPr>
                <w:rFonts w:cs="Arial"/>
              </w:rPr>
              <w:t>APPOINTMENT TYPE</w:t>
            </w:r>
          </w:p>
        </w:tc>
        <w:tc>
          <w:tcPr>
            <w:tcW w:w="2988" w:type="dxa"/>
            <w:shd w:val="clear" w:color="auto" w:fill="auto"/>
          </w:tcPr>
          <w:p w14:paraId="26F26372" w14:textId="77777777" w:rsidR="00FE1643" w:rsidRPr="009A6C54" w:rsidRDefault="00FE1643" w:rsidP="00552B13">
            <w:pPr>
              <w:pStyle w:val="TableText"/>
            </w:pPr>
            <w:r w:rsidRPr="009A6C54">
              <w:rPr>
                <w:rFonts w:cs="Arial"/>
              </w:rPr>
              <w:t>^SD(409.1,</w:t>
            </w:r>
          </w:p>
        </w:tc>
      </w:tr>
      <w:tr w:rsidR="00FE1643" w:rsidRPr="009A6C54" w14:paraId="26F26377" w14:textId="77777777" w:rsidTr="006665B6">
        <w:tc>
          <w:tcPr>
            <w:tcW w:w="2088" w:type="dxa"/>
            <w:shd w:val="clear" w:color="auto" w:fill="auto"/>
          </w:tcPr>
          <w:p w14:paraId="26F26374" w14:textId="77777777" w:rsidR="00FE1643" w:rsidRPr="009A6C54" w:rsidRDefault="00FE1643" w:rsidP="00552B13">
            <w:pPr>
              <w:pStyle w:val="TableText"/>
            </w:pPr>
            <w:r w:rsidRPr="009A6C54">
              <w:rPr>
                <w:rFonts w:cs="Arial"/>
              </w:rPr>
              <w:t>409.2**</w:t>
            </w:r>
          </w:p>
        </w:tc>
        <w:tc>
          <w:tcPr>
            <w:tcW w:w="4500" w:type="dxa"/>
            <w:shd w:val="clear" w:color="auto" w:fill="auto"/>
          </w:tcPr>
          <w:p w14:paraId="26F26375" w14:textId="77777777" w:rsidR="00FE1643" w:rsidRPr="009A6C54" w:rsidRDefault="00FE1643" w:rsidP="00552B13">
            <w:pPr>
              <w:pStyle w:val="TableText"/>
            </w:pPr>
            <w:r w:rsidRPr="009A6C54">
              <w:rPr>
                <w:rFonts w:cs="Arial"/>
              </w:rPr>
              <w:t>CANCELLATION REASONS</w:t>
            </w:r>
          </w:p>
        </w:tc>
        <w:tc>
          <w:tcPr>
            <w:tcW w:w="2988" w:type="dxa"/>
            <w:shd w:val="clear" w:color="auto" w:fill="auto"/>
          </w:tcPr>
          <w:p w14:paraId="26F26376" w14:textId="77777777" w:rsidR="00FE1643" w:rsidRPr="009A6C54" w:rsidRDefault="00FE1643" w:rsidP="00552B13">
            <w:pPr>
              <w:pStyle w:val="TableText"/>
            </w:pPr>
            <w:r w:rsidRPr="009A6C54">
              <w:rPr>
                <w:rFonts w:cs="Arial"/>
              </w:rPr>
              <w:t>^SD(409.2,</w:t>
            </w:r>
          </w:p>
        </w:tc>
      </w:tr>
      <w:tr w:rsidR="00FE1643" w:rsidRPr="009A6C54" w14:paraId="26F2637B" w14:textId="77777777" w:rsidTr="006665B6">
        <w:tc>
          <w:tcPr>
            <w:tcW w:w="2088" w:type="dxa"/>
            <w:shd w:val="clear" w:color="auto" w:fill="auto"/>
          </w:tcPr>
          <w:p w14:paraId="26F26378" w14:textId="77777777" w:rsidR="00FE1643" w:rsidRPr="009A6C54" w:rsidRDefault="00FE1643" w:rsidP="00552B13">
            <w:pPr>
              <w:pStyle w:val="TableText"/>
            </w:pPr>
            <w:r w:rsidRPr="009A6C54">
              <w:rPr>
                <w:rFonts w:cs="Arial"/>
              </w:rPr>
              <w:t>409.41**</w:t>
            </w:r>
          </w:p>
        </w:tc>
        <w:tc>
          <w:tcPr>
            <w:tcW w:w="4500" w:type="dxa"/>
            <w:shd w:val="clear" w:color="auto" w:fill="auto"/>
          </w:tcPr>
          <w:p w14:paraId="26F26379" w14:textId="77777777" w:rsidR="00FE1643" w:rsidRPr="009A6C54" w:rsidRDefault="00FE1643" w:rsidP="00552B13">
            <w:pPr>
              <w:pStyle w:val="TableText"/>
            </w:pPr>
            <w:r w:rsidRPr="009A6C54">
              <w:rPr>
                <w:rFonts w:cs="Arial"/>
              </w:rPr>
              <w:t>OUTPATIENT CLASSIFICATION TYPE</w:t>
            </w:r>
          </w:p>
        </w:tc>
        <w:tc>
          <w:tcPr>
            <w:tcW w:w="2988" w:type="dxa"/>
            <w:shd w:val="clear" w:color="auto" w:fill="auto"/>
          </w:tcPr>
          <w:p w14:paraId="26F2637A" w14:textId="77777777" w:rsidR="00FE1643" w:rsidRPr="009A6C54" w:rsidRDefault="00FE1643" w:rsidP="00552B13">
            <w:pPr>
              <w:pStyle w:val="TableText"/>
            </w:pPr>
            <w:r w:rsidRPr="009A6C54">
              <w:rPr>
                <w:rFonts w:cs="Arial"/>
              </w:rPr>
              <w:t>^SD(409.41,</w:t>
            </w:r>
          </w:p>
        </w:tc>
      </w:tr>
      <w:tr w:rsidR="00FE1643" w:rsidRPr="009A6C54" w14:paraId="26F2637F" w14:textId="77777777" w:rsidTr="006665B6">
        <w:tc>
          <w:tcPr>
            <w:tcW w:w="2088" w:type="dxa"/>
            <w:shd w:val="clear" w:color="auto" w:fill="auto"/>
          </w:tcPr>
          <w:p w14:paraId="26F2637C" w14:textId="77777777" w:rsidR="00FE1643" w:rsidRPr="009A6C54" w:rsidRDefault="00FE1643" w:rsidP="00552B13">
            <w:pPr>
              <w:pStyle w:val="TableText"/>
            </w:pPr>
            <w:r w:rsidRPr="009A6C54">
              <w:rPr>
                <w:rFonts w:cs="Arial"/>
              </w:rPr>
              <w:t>409.42</w:t>
            </w:r>
          </w:p>
        </w:tc>
        <w:tc>
          <w:tcPr>
            <w:tcW w:w="4500" w:type="dxa"/>
            <w:shd w:val="clear" w:color="auto" w:fill="auto"/>
          </w:tcPr>
          <w:p w14:paraId="26F2637D"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7E" w14:textId="77777777" w:rsidR="00FE1643" w:rsidRPr="009A6C54" w:rsidRDefault="00FE1643" w:rsidP="00552B13">
            <w:pPr>
              <w:pStyle w:val="TableText"/>
            </w:pPr>
            <w:r w:rsidRPr="009A6C54">
              <w:rPr>
                <w:rFonts w:cs="Arial"/>
              </w:rPr>
              <w:t>^SDD(409.42,</w:t>
            </w:r>
          </w:p>
        </w:tc>
      </w:tr>
      <w:tr w:rsidR="00FE1643" w:rsidRPr="009A6C54" w14:paraId="26F26383" w14:textId="77777777" w:rsidTr="006665B6">
        <w:tc>
          <w:tcPr>
            <w:tcW w:w="2088" w:type="dxa"/>
            <w:shd w:val="clear" w:color="auto" w:fill="auto"/>
          </w:tcPr>
          <w:p w14:paraId="26F26380" w14:textId="77777777" w:rsidR="00FE1643" w:rsidRPr="009A6C54" w:rsidRDefault="00FE1643" w:rsidP="00552B13">
            <w:pPr>
              <w:pStyle w:val="TableText"/>
            </w:pPr>
            <w:r w:rsidRPr="009A6C54">
              <w:rPr>
                <w:rFonts w:cs="Arial"/>
              </w:rPr>
              <w:t>409.45**</w:t>
            </w:r>
          </w:p>
        </w:tc>
        <w:tc>
          <w:tcPr>
            <w:tcW w:w="4500" w:type="dxa"/>
            <w:shd w:val="clear" w:color="auto" w:fill="auto"/>
          </w:tcPr>
          <w:p w14:paraId="26F26381" w14:textId="77777777" w:rsidR="00FE1643" w:rsidRPr="009A6C54" w:rsidRDefault="00FE1643" w:rsidP="00552B13">
            <w:pPr>
              <w:pStyle w:val="TableText"/>
            </w:pPr>
            <w:r w:rsidRPr="009A6C54">
              <w:rPr>
                <w:rFonts w:cs="Arial"/>
              </w:rPr>
              <w:t>OUTPATIENT CLASSIFICATION</w:t>
            </w:r>
          </w:p>
        </w:tc>
        <w:tc>
          <w:tcPr>
            <w:tcW w:w="2988" w:type="dxa"/>
            <w:shd w:val="clear" w:color="auto" w:fill="auto"/>
          </w:tcPr>
          <w:p w14:paraId="26F26382" w14:textId="77777777" w:rsidR="00FE1643" w:rsidRPr="009A6C54" w:rsidRDefault="00FE1643" w:rsidP="00552B13">
            <w:pPr>
              <w:pStyle w:val="TableText"/>
            </w:pPr>
            <w:r w:rsidRPr="009A6C54">
              <w:rPr>
                <w:rFonts w:cs="Arial"/>
              </w:rPr>
              <w:t>^SD(409.45,</w:t>
            </w:r>
          </w:p>
        </w:tc>
      </w:tr>
      <w:tr w:rsidR="00D018BA" w:rsidRPr="009A6C54" w14:paraId="26F26385" w14:textId="77777777" w:rsidTr="008071E4">
        <w:tc>
          <w:tcPr>
            <w:tcW w:w="9576" w:type="dxa"/>
            <w:gridSpan w:val="3"/>
            <w:shd w:val="clear" w:color="auto" w:fill="auto"/>
          </w:tcPr>
          <w:p w14:paraId="26F26384" w14:textId="77777777" w:rsidR="00D018BA" w:rsidRPr="009A6C54" w:rsidRDefault="00D018BA" w:rsidP="00552B13">
            <w:pPr>
              <w:pStyle w:val="TableText"/>
              <w:rPr>
                <w:rFonts w:cs="Arial"/>
              </w:rPr>
            </w:pPr>
            <w:r w:rsidRPr="009A6C54">
              <w:rPr>
                <w:rFonts w:cs="Arial"/>
              </w:rPr>
              <w:t>STOP CODE EXCEPTION</w:t>
            </w:r>
          </w:p>
        </w:tc>
      </w:tr>
      <w:tr w:rsidR="00FE1643" w:rsidRPr="009A6C54" w14:paraId="26F26389" w14:textId="77777777" w:rsidTr="006665B6">
        <w:tc>
          <w:tcPr>
            <w:tcW w:w="2088" w:type="dxa"/>
            <w:shd w:val="clear" w:color="auto" w:fill="auto"/>
          </w:tcPr>
          <w:p w14:paraId="26F26386" w14:textId="77777777" w:rsidR="00FE1643" w:rsidRPr="009A6C54" w:rsidRDefault="00FE1643" w:rsidP="00552B13">
            <w:pPr>
              <w:pStyle w:val="TableText"/>
            </w:pPr>
            <w:r w:rsidRPr="009A6C54">
              <w:rPr>
                <w:rFonts w:cs="Arial"/>
              </w:rPr>
              <w:t>409.62**</w:t>
            </w:r>
          </w:p>
        </w:tc>
        <w:tc>
          <w:tcPr>
            <w:tcW w:w="4500" w:type="dxa"/>
            <w:shd w:val="clear" w:color="auto" w:fill="auto"/>
          </w:tcPr>
          <w:p w14:paraId="26F26387" w14:textId="77777777" w:rsidR="00FE1643" w:rsidRPr="009A6C54" w:rsidRDefault="00FE1643" w:rsidP="00552B13">
            <w:pPr>
              <w:pStyle w:val="TableText"/>
            </w:pPr>
            <w:r w:rsidRPr="009A6C54">
              <w:rPr>
                <w:rFonts w:cs="Arial"/>
              </w:rPr>
              <w:t>APPOINTMENT GROUP</w:t>
            </w:r>
          </w:p>
        </w:tc>
        <w:tc>
          <w:tcPr>
            <w:tcW w:w="2988" w:type="dxa"/>
            <w:shd w:val="clear" w:color="auto" w:fill="auto"/>
          </w:tcPr>
          <w:p w14:paraId="26F26388" w14:textId="77777777" w:rsidR="00FE1643" w:rsidRPr="009A6C54" w:rsidRDefault="00FE1643" w:rsidP="00552B13">
            <w:pPr>
              <w:pStyle w:val="TableText"/>
            </w:pPr>
            <w:r w:rsidRPr="009A6C54">
              <w:rPr>
                <w:rFonts w:cs="Arial"/>
              </w:rPr>
              <w:t>^SD(409.62,</w:t>
            </w:r>
          </w:p>
        </w:tc>
      </w:tr>
      <w:tr w:rsidR="00FE1643" w:rsidRPr="009A6C54" w14:paraId="26F2638D" w14:textId="77777777" w:rsidTr="006665B6">
        <w:tc>
          <w:tcPr>
            <w:tcW w:w="2088" w:type="dxa"/>
            <w:shd w:val="clear" w:color="auto" w:fill="auto"/>
          </w:tcPr>
          <w:p w14:paraId="26F2638A" w14:textId="77777777" w:rsidR="00FE1643" w:rsidRPr="009A6C54" w:rsidRDefault="00FE1643" w:rsidP="00552B13">
            <w:pPr>
              <w:pStyle w:val="TableText"/>
            </w:pPr>
            <w:r w:rsidRPr="009A6C54">
              <w:rPr>
                <w:rFonts w:cs="Arial"/>
              </w:rPr>
              <w:t>409.63**</w:t>
            </w:r>
          </w:p>
        </w:tc>
        <w:tc>
          <w:tcPr>
            <w:tcW w:w="4500" w:type="dxa"/>
            <w:shd w:val="clear" w:color="auto" w:fill="auto"/>
          </w:tcPr>
          <w:p w14:paraId="26F2638B" w14:textId="77777777" w:rsidR="00FE1643" w:rsidRPr="009A6C54" w:rsidRDefault="00FE1643" w:rsidP="00552B13">
            <w:pPr>
              <w:pStyle w:val="TableText"/>
            </w:pPr>
            <w:r w:rsidRPr="009A6C54">
              <w:rPr>
                <w:rFonts w:cs="Arial"/>
              </w:rPr>
              <w:t>APPOINTMENT STATUS</w:t>
            </w:r>
          </w:p>
        </w:tc>
        <w:tc>
          <w:tcPr>
            <w:tcW w:w="2988" w:type="dxa"/>
            <w:shd w:val="clear" w:color="auto" w:fill="auto"/>
          </w:tcPr>
          <w:p w14:paraId="26F2638C" w14:textId="77777777" w:rsidR="00FE1643" w:rsidRPr="009A6C54" w:rsidRDefault="00FE1643" w:rsidP="00552B13">
            <w:pPr>
              <w:pStyle w:val="TableText"/>
            </w:pPr>
            <w:r w:rsidRPr="009A6C54">
              <w:rPr>
                <w:rFonts w:cs="Arial"/>
              </w:rPr>
              <w:t>^SD(409.63,</w:t>
            </w:r>
          </w:p>
        </w:tc>
      </w:tr>
      <w:tr w:rsidR="00FE1643" w:rsidRPr="009A6C54" w14:paraId="26F26391" w14:textId="77777777" w:rsidTr="006665B6">
        <w:tc>
          <w:tcPr>
            <w:tcW w:w="2088" w:type="dxa"/>
            <w:shd w:val="clear" w:color="auto" w:fill="auto"/>
          </w:tcPr>
          <w:p w14:paraId="26F2638E" w14:textId="77777777" w:rsidR="00FE1643" w:rsidRPr="009A6C54" w:rsidRDefault="00FE1643" w:rsidP="00552B13">
            <w:pPr>
              <w:pStyle w:val="TableText"/>
            </w:pPr>
            <w:r w:rsidRPr="009A6C54">
              <w:rPr>
                <w:rFonts w:cs="Arial"/>
              </w:rPr>
              <w:t>409.64</w:t>
            </w:r>
          </w:p>
        </w:tc>
        <w:tc>
          <w:tcPr>
            <w:tcW w:w="4500" w:type="dxa"/>
            <w:shd w:val="clear" w:color="auto" w:fill="auto"/>
          </w:tcPr>
          <w:p w14:paraId="26F2638F" w14:textId="77777777" w:rsidR="00FE1643" w:rsidRPr="009A6C54" w:rsidRDefault="00FE1643" w:rsidP="00552B13">
            <w:pPr>
              <w:pStyle w:val="TableText"/>
            </w:pPr>
            <w:r w:rsidRPr="009A6C54">
              <w:rPr>
                <w:rFonts w:cs="Arial"/>
              </w:rPr>
              <w:t>QUERY OBJECT</w:t>
            </w:r>
          </w:p>
        </w:tc>
        <w:tc>
          <w:tcPr>
            <w:tcW w:w="2988" w:type="dxa"/>
            <w:shd w:val="clear" w:color="auto" w:fill="auto"/>
          </w:tcPr>
          <w:p w14:paraId="26F26390" w14:textId="77777777" w:rsidR="00FE1643" w:rsidRPr="009A6C54" w:rsidRDefault="00FE1643" w:rsidP="00552B13">
            <w:pPr>
              <w:pStyle w:val="TableText"/>
            </w:pPr>
            <w:r w:rsidRPr="009A6C54">
              <w:rPr>
                <w:rFonts w:cs="Arial"/>
              </w:rPr>
              <w:t>^SD(409.64,</w:t>
            </w:r>
          </w:p>
        </w:tc>
      </w:tr>
      <w:tr w:rsidR="00FE1643" w:rsidRPr="009A6C54" w14:paraId="26F26395" w14:textId="77777777" w:rsidTr="006665B6">
        <w:tc>
          <w:tcPr>
            <w:tcW w:w="2088" w:type="dxa"/>
            <w:shd w:val="clear" w:color="auto" w:fill="auto"/>
          </w:tcPr>
          <w:p w14:paraId="26F26392" w14:textId="77777777" w:rsidR="00FE1643" w:rsidRPr="009A6C54" w:rsidRDefault="00FE1643" w:rsidP="00552B13">
            <w:pPr>
              <w:pStyle w:val="TableText"/>
            </w:pPr>
            <w:r w:rsidRPr="009A6C54">
              <w:rPr>
                <w:rFonts w:cs="Arial"/>
              </w:rPr>
              <w:t>409.65</w:t>
            </w:r>
          </w:p>
        </w:tc>
        <w:tc>
          <w:tcPr>
            <w:tcW w:w="4500" w:type="dxa"/>
            <w:shd w:val="clear" w:color="auto" w:fill="auto"/>
          </w:tcPr>
          <w:p w14:paraId="26F26393" w14:textId="77777777" w:rsidR="00FE1643" w:rsidRPr="009A6C54" w:rsidRDefault="00FE1643" w:rsidP="00552B13">
            <w:pPr>
              <w:pStyle w:val="TableText"/>
            </w:pPr>
            <w:r w:rsidRPr="009A6C54">
              <w:rPr>
                <w:rFonts w:cs="Arial"/>
              </w:rPr>
              <w:t>APPOINTMENT STATUS UPDATE LOG</w:t>
            </w:r>
          </w:p>
        </w:tc>
        <w:tc>
          <w:tcPr>
            <w:tcW w:w="2988" w:type="dxa"/>
            <w:shd w:val="clear" w:color="auto" w:fill="auto"/>
          </w:tcPr>
          <w:p w14:paraId="26F26394" w14:textId="77777777" w:rsidR="00FE1643" w:rsidRPr="009A6C54" w:rsidRDefault="00FE1643" w:rsidP="00552B13">
            <w:pPr>
              <w:pStyle w:val="TableText"/>
            </w:pPr>
            <w:r w:rsidRPr="009A6C54">
              <w:rPr>
                <w:rFonts w:cs="Arial"/>
              </w:rPr>
              <w:t>^SDD(409.65,</w:t>
            </w:r>
          </w:p>
        </w:tc>
      </w:tr>
      <w:tr w:rsidR="00FE1643" w:rsidRPr="009A6C54" w14:paraId="26F26399" w14:textId="77777777" w:rsidTr="006665B6">
        <w:tc>
          <w:tcPr>
            <w:tcW w:w="2088" w:type="dxa"/>
            <w:shd w:val="clear" w:color="auto" w:fill="auto"/>
          </w:tcPr>
          <w:p w14:paraId="26F26396" w14:textId="77777777" w:rsidR="00FE1643" w:rsidRPr="009A6C54" w:rsidRDefault="00FE1643" w:rsidP="00552B13">
            <w:pPr>
              <w:pStyle w:val="TableText"/>
            </w:pPr>
            <w:r w:rsidRPr="009A6C54">
              <w:rPr>
                <w:rFonts w:cs="Arial"/>
              </w:rPr>
              <w:t>409.66**</w:t>
            </w:r>
          </w:p>
        </w:tc>
        <w:tc>
          <w:tcPr>
            <w:tcW w:w="4500" w:type="dxa"/>
            <w:shd w:val="clear" w:color="auto" w:fill="auto"/>
          </w:tcPr>
          <w:p w14:paraId="26F26397" w14:textId="77777777" w:rsidR="00FE1643" w:rsidRPr="009A6C54" w:rsidRDefault="00FE1643" w:rsidP="00552B13">
            <w:pPr>
              <w:pStyle w:val="TableText"/>
            </w:pPr>
            <w:r w:rsidRPr="009A6C54">
              <w:rPr>
                <w:rFonts w:cs="Arial"/>
              </w:rPr>
              <w:t>APPOINTMENT TRANSACTION TYPE</w:t>
            </w:r>
          </w:p>
        </w:tc>
        <w:tc>
          <w:tcPr>
            <w:tcW w:w="2988" w:type="dxa"/>
            <w:shd w:val="clear" w:color="auto" w:fill="auto"/>
          </w:tcPr>
          <w:p w14:paraId="26F26398" w14:textId="77777777" w:rsidR="00FE1643" w:rsidRPr="009A6C54" w:rsidRDefault="00FE1643" w:rsidP="00552B13">
            <w:pPr>
              <w:pStyle w:val="TableText"/>
            </w:pPr>
            <w:r w:rsidRPr="009A6C54">
              <w:rPr>
                <w:rFonts w:cs="Arial"/>
              </w:rPr>
              <w:t>^SD(409.66</w:t>
            </w:r>
          </w:p>
        </w:tc>
      </w:tr>
      <w:tr w:rsidR="00FE1643" w:rsidRPr="009A6C54" w14:paraId="26F2639D" w14:textId="77777777" w:rsidTr="006665B6">
        <w:tc>
          <w:tcPr>
            <w:tcW w:w="2088" w:type="dxa"/>
            <w:shd w:val="clear" w:color="auto" w:fill="auto"/>
          </w:tcPr>
          <w:p w14:paraId="26F2639A" w14:textId="77777777" w:rsidR="00FE1643" w:rsidRPr="009A6C54" w:rsidRDefault="00FE1643" w:rsidP="00552B13">
            <w:pPr>
              <w:pStyle w:val="TableText"/>
            </w:pPr>
            <w:r w:rsidRPr="009A6C54">
              <w:rPr>
                <w:rFonts w:cs="Arial"/>
              </w:rPr>
              <w:t>409.67</w:t>
            </w:r>
          </w:p>
        </w:tc>
        <w:tc>
          <w:tcPr>
            <w:tcW w:w="4500" w:type="dxa"/>
            <w:shd w:val="clear" w:color="auto" w:fill="auto"/>
          </w:tcPr>
          <w:p w14:paraId="26F2639B" w14:textId="77777777" w:rsidR="00FE1643" w:rsidRPr="009A6C54" w:rsidRDefault="00FE1643" w:rsidP="00552B13">
            <w:pPr>
              <w:pStyle w:val="TableText"/>
            </w:pPr>
            <w:r w:rsidRPr="009A6C54">
              <w:rPr>
                <w:rFonts w:cs="Arial"/>
              </w:rPr>
              <w:t>CLINIC GROUP</w:t>
            </w:r>
          </w:p>
        </w:tc>
        <w:tc>
          <w:tcPr>
            <w:tcW w:w="2988" w:type="dxa"/>
            <w:shd w:val="clear" w:color="auto" w:fill="auto"/>
          </w:tcPr>
          <w:p w14:paraId="26F2639C" w14:textId="77777777" w:rsidR="00FE1643" w:rsidRPr="009A6C54" w:rsidRDefault="00FE1643" w:rsidP="00552B13">
            <w:pPr>
              <w:pStyle w:val="TableText"/>
            </w:pPr>
            <w:r w:rsidRPr="009A6C54">
              <w:rPr>
                <w:rFonts w:cs="Arial"/>
              </w:rPr>
              <w:t>^SD(409.67,</w:t>
            </w:r>
          </w:p>
        </w:tc>
      </w:tr>
      <w:tr w:rsidR="00FE1643" w:rsidRPr="009A6C54" w14:paraId="26F263A1" w14:textId="77777777" w:rsidTr="006665B6">
        <w:tc>
          <w:tcPr>
            <w:tcW w:w="2088" w:type="dxa"/>
            <w:shd w:val="clear" w:color="auto" w:fill="auto"/>
          </w:tcPr>
          <w:p w14:paraId="26F2639E" w14:textId="77777777" w:rsidR="00FE1643" w:rsidRPr="009A6C54" w:rsidRDefault="00FE1643" w:rsidP="00552B13">
            <w:pPr>
              <w:pStyle w:val="TableText"/>
            </w:pPr>
            <w:r w:rsidRPr="009A6C54">
              <w:rPr>
                <w:rFonts w:cs="Arial"/>
              </w:rPr>
              <w:t>409.68</w:t>
            </w:r>
          </w:p>
        </w:tc>
        <w:tc>
          <w:tcPr>
            <w:tcW w:w="4500" w:type="dxa"/>
            <w:shd w:val="clear" w:color="auto" w:fill="auto"/>
          </w:tcPr>
          <w:p w14:paraId="26F2639F" w14:textId="77777777" w:rsidR="00FE1643" w:rsidRPr="009A6C54" w:rsidRDefault="00FE1643" w:rsidP="00552B13">
            <w:pPr>
              <w:pStyle w:val="TableText"/>
            </w:pPr>
            <w:r w:rsidRPr="009A6C54">
              <w:rPr>
                <w:rFonts w:cs="Arial"/>
              </w:rPr>
              <w:t>OUTPATIENT ENCOUNTER</w:t>
            </w:r>
          </w:p>
        </w:tc>
        <w:tc>
          <w:tcPr>
            <w:tcW w:w="2988" w:type="dxa"/>
            <w:shd w:val="clear" w:color="auto" w:fill="auto"/>
          </w:tcPr>
          <w:p w14:paraId="26F263A0" w14:textId="77777777" w:rsidR="00FE1643" w:rsidRPr="009A6C54" w:rsidRDefault="00FE1643" w:rsidP="00552B13">
            <w:pPr>
              <w:pStyle w:val="TableText"/>
            </w:pPr>
            <w:r w:rsidRPr="009A6C54">
              <w:rPr>
                <w:rFonts w:cs="Arial"/>
              </w:rPr>
              <w:t>^SCE(</w:t>
            </w:r>
          </w:p>
        </w:tc>
      </w:tr>
      <w:tr w:rsidR="00FE1643" w:rsidRPr="009A6C54" w14:paraId="26F263A5" w14:textId="77777777" w:rsidTr="006665B6">
        <w:tc>
          <w:tcPr>
            <w:tcW w:w="2088" w:type="dxa"/>
            <w:shd w:val="clear" w:color="auto" w:fill="auto"/>
          </w:tcPr>
          <w:p w14:paraId="26F263A2" w14:textId="77777777" w:rsidR="00FE1643" w:rsidRPr="009A6C54" w:rsidRDefault="00FE1643" w:rsidP="00552B13">
            <w:pPr>
              <w:pStyle w:val="TableText"/>
            </w:pPr>
            <w:r w:rsidRPr="009A6C54">
              <w:rPr>
                <w:rFonts w:cs="Arial"/>
              </w:rPr>
              <w:t>409.73</w:t>
            </w:r>
          </w:p>
        </w:tc>
        <w:tc>
          <w:tcPr>
            <w:tcW w:w="4500" w:type="dxa"/>
            <w:shd w:val="clear" w:color="auto" w:fill="auto"/>
          </w:tcPr>
          <w:p w14:paraId="26F263A3"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A4" w14:textId="77777777" w:rsidR="00FE1643" w:rsidRPr="009A6C54" w:rsidRDefault="00FE1643" w:rsidP="00552B13">
            <w:pPr>
              <w:pStyle w:val="TableText"/>
            </w:pPr>
            <w:r w:rsidRPr="009A6C54">
              <w:rPr>
                <w:rFonts w:cs="Arial"/>
              </w:rPr>
              <w:t>^SD(409.73,</w:t>
            </w:r>
          </w:p>
        </w:tc>
      </w:tr>
      <w:tr w:rsidR="00FE1643" w:rsidRPr="009A6C54" w14:paraId="26F263A9" w14:textId="77777777" w:rsidTr="006665B6">
        <w:tc>
          <w:tcPr>
            <w:tcW w:w="2088" w:type="dxa"/>
            <w:shd w:val="clear" w:color="auto" w:fill="auto"/>
          </w:tcPr>
          <w:p w14:paraId="26F263A6" w14:textId="77777777" w:rsidR="00FE1643" w:rsidRPr="009A6C54" w:rsidRDefault="00FE1643" w:rsidP="00552B13">
            <w:pPr>
              <w:pStyle w:val="TableText"/>
            </w:pPr>
            <w:r w:rsidRPr="009A6C54">
              <w:rPr>
                <w:rFonts w:cs="Arial"/>
              </w:rPr>
              <w:t>409.74</w:t>
            </w:r>
          </w:p>
        </w:tc>
        <w:tc>
          <w:tcPr>
            <w:tcW w:w="4500" w:type="dxa"/>
            <w:shd w:val="clear" w:color="auto" w:fill="auto"/>
          </w:tcPr>
          <w:p w14:paraId="26F263A7" w14:textId="77777777" w:rsidR="00FE1643" w:rsidRPr="009A6C54" w:rsidRDefault="00FE1643" w:rsidP="00552B13">
            <w:pPr>
              <w:pStyle w:val="TableText"/>
            </w:pPr>
            <w:r w:rsidRPr="009A6C54">
              <w:rPr>
                <w:rFonts w:cs="Arial"/>
              </w:rPr>
              <w:t>DELETED OUTPATIENT ENCOUNTER</w:t>
            </w:r>
          </w:p>
        </w:tc>
        <w:tc>
          <w:tcPr>
            <w:tcW w:w="2988" w:type="dxa"/>
            <w:shd w:val="clear" w:color="auto" w:fill="auto"/>
          </w:tcPr>
          <w:p w14:paraId="26F263A8" w14:textId="77777777" w:rsidR="00FE1643" w:rsidRPr="009A6C54" w:rsidRDefault="00FE1643" w:rsidP="00552B13">
            <w:pPr>
              <w:pStyle w:val="TableText"/>
            </w:pPr>
            <w:r w:rsidRPr="009A6C54">
              <w:rPr>
                <w:rFonts w:cs="Arial"/>
              </w:rPr>
              <w:t>^SD(409.74,</w:t>
            </w:r>
          </w:p>
        </w:tc>
      </w:tr>
      <w:tr w:rsidR="00FE1643" w:rsidRPr="009A6C54" w14:paraId="26F263AD" w14:textId="77777777" w:rsidTr="006665B6">
        <w:tc>
          <w:tcPr>
            <w:tcW w:w="2088" w:type="dxa"/>
            <w:shd w:val="clear" w:color="auto" w:fill="auto"/>
          </w:tcPr>
          <w:p w14:paraId="26F263AA" w14:textId="77777777" w:rsidR="00FE1643" w:rsidRPr="009A6C54" w:rsidRDefault="00FE1643" w:rsidP="00552B13">
            <w:pPr>
              <w:pStyle w:val="TableText"/>
              <w:rPr>
                <w:rFonts w:cs="Arial"/>
              </w:rPr>
            </w:pPr>
            <w:r w:rsidRPr="009A6C54">
              <w:rPr>
                <w:rFonts w:cs="Arial"/>
              </w:rPr>
              <w:lastRenderedPageBreak/>
              <w:t>409.75</w:t>
            </w:r>
          </w:p>
        </w:tc>
        <w:tc>
          <w:tcPr>
            <w:tcW w:w="4500" w:type="dxa"/>
            <w:shd w:val="clear" w:color="auto" w:fill="auto"/>
          </w:tcPr>
          <w:p w14:paraId="26F263AB" w14:textId="77777777" w:rsidR="00FE1643" w:rsidRPr="009A6C54" w:rsidRDefault="00FE1643" w:rsidP="00552B13">
            <w:pPr>
              <w:pStyle w:val="TableText"/>
              <w:rPr>
                <w:rFonts w:cs="Arial"/>
              </w:rPr>
            </w:pPr>
            <w:r w:rsidRPr="009A6C54">
              <w:rPr>
                <w:rFonts w:cs="Arial"/>
              </w:rPr>
              <w:t>TRANSMITTED OUTPATIENT ENCOUNTER ERROR</w:t>
            </w:r>
          </w:p>
        </w:tc>
        <w:tc>
          <w:tcPr>
            <w:tcW w:w="2988" w:type="dxa"/>
            <w:shd w:val="clear" w:color="auto" w:fill="auto"/>
          </w:tcPr>
          <w:p w14:paraId="26F263AC" w14:textId="77777777" w:rsidR="00FE1643" w:rsidRPr="009A6C54" w:rsidRDefault="00FE1643" w:rsidP="00552B13">
            <w:pPr>
              <w:pStyle w:val="TableText"/>
              <w:rPr>
                <w:rFonts w:cs="Arial"/>
              </w:rPr>
            </w:pPr>
            <w:r w:rsidRPr="009A6C54">
              <w:rPr>
                <w:rFonts w:cs="Arial"/>
              </w:rPr>
              <w:t>^SD(409.75,</w:t>
            </w:r>
          </w:p>
        </w:tc>
      </w:tr>
      <w:tr w:rsidR="00FE1643" w:rsidRPr="009A6C54" w14:paraId="26F263B1" w14:textId="77777777" w:rsidTr="006665B6">
        <w:tc>
          <w:tcPr>
            <w:tcW w:w="2088" w:type="dxa"/>
            <w:shd w:val="clear" w:color="auto" w:fill="auto"/>
          </w:tcPr>
          <w:p w14:paraId="26F263AE" w14:textId="77777777" w:rsidR="00FE1643" w:rsidRPr="009A6C54" w:rsidRDefault="00FE1643" w:rsidP="00552B13">
            <w:pPr>
              <w:pStyle w:val="TableText"/>
            </w:pPr>
            <w:r w:rsidRPr="009A6C54">
              <w:rPr>
                <w:rFonts w:cs="Arial"/>
              </w:rPr>
              <w:t>409.76**</w:t>
            </w:r>
          </w:p>
        </w:tc>
        <w:tc>
          <w:tcPr>
            <w:tcW w:w="4500" w:type="dxa"/>
            <w:shd w:val="clear" w:color="auto" w:fill="auto"/>
          </w:tcPr>
          <w:p w14:paraId="26F263AF" w14:textId="77777777" w:rsidR="00FE1643" w:rsidRPr="009A6C54" w:rsidRDefault="00FE1643" w:rsidP="00552B13">
            <w:pPr>
              <w:pStyle w:val="TableText"/>
            </w:pPr>
            <w:r w:rsidRPr="009A6C54">
              <w:rPr>
                <w:rFonts w:cs="Arial"/>
              </w:rPr>
              <w:t>TRANSMITTED OUTPATIENT ENCOUNTER</w:t>
            </w:r>
          </w:p>
        </w:tc>
        <w:tc>
          <w:tcPr>
            <w:tcW w:w="2988" w:type="dxa"/>
            <w:shd w:val="clear" w:color="auto" w:fill="auto"/>
          </w:tcPr>
          <w:p w14:paraId="26F263B0" w14:textId="77777777" w:rsidR="00FE1643" w:rsidRPr="009A6C54" w:rsidRDefault="00DF16B9" w:rsidP="00552B13">
            <w:pPr>
              <w:pStyle w:val="TableText"/>
            </w:pPr>
            <w:r w:rsidRPr="009A6C54">
              <w:rPr>
                <w:rFonts w:cs="Arial"/>
              </w:rPr>
              <w:t>^SD(409.76,</w:t>
            </w:r>
          </w:p>
        </w:tc>
      </w:tr>
      <w:tr w:rsidR="00D018BA" w:rsidRPr="009A6C54" w14:paraId="26F263B3" w14:textId="77777777" w:rsidTr="008071E4">
        <w:tc>
          <w:tcPr>
            <w:tcW w:w="9576" w:type="dxa"/>
            <w:gridSpan w:val="3"/>
            <w:shd w:val="clear" w:color="auto" w:fill="auto"/>
          </w:tcPr>
          <w:p w14:paraId="26F263B2" w14:textId="77777777" w:rsidR="00D018BA" w:rsidRPr="009A6C54" w:rsidRDefault="00D018BA" w:rsidP="00552B13">
            <w:pPr>
              <w:pStyle w:val="TableText"/>
              <w:rPr>
                <w:rFonts w:cs="Arial"/>
              </w:rPr>
            </w:pPr>
            <w:r w:rsidRPr="009A6C54">
              <w:rPr>
                <w:rFonts w:cs="Arial"/>
              </w:rPr>
              <w:t>ERROR CODE</w:t>
            </w:r>
          </w:p>
        </w:tc>
      </w:tr>
      <w:tr w:rsidR="00FE1643" w:rsidRPr="009A6C54" w14:paraId="26F263B7" w14:textId="77777777" w:rsidTr="006665B6">
        <w:tc>
          <w:tcPr>
            <w:tcW w:w="2088" w:type="dxa"/>
            <w:shd w:val="clear" w:color="auto" w:fill="auto"/>
          </w:tcPr>
          <w:p w14:paraId="26F263B4" w14:textId="77777777" w:rsidR="00FE1643" w:rsidRPr="009A6C54" w:rsidRDefault="00FE1643" w:rsidP="00552B13">
            <w:pPr>
              <w:pStyle w:val="TableText"/>
            </w:pPr>
            <w:r w:rsidRPr="009A6C54">
              <w:rPr>
                <w:rFonts w:cs="Arial"/>
              </w:rPr>
              <w:t>409.77</w:t>
            </w:r>
          </w:p>
        </w:tc>
        <w:tc>
          <w:tcPr>
            <w:tcW w:w="4500" w:type="dxa"/>
            <w:shd w:val="clear" w:color="auto" w:fill="auto"/>
          </w:tcPr>
          <w:p w14:paraId="26F263B5" w14:textId="77777777" w:rsidR="00FE1643" w:rsidRPr="009A6C54" w:rsidRDefault="00FE1643" w:rsidP="00552B13">
            <w:pPr>
              <w:pStyle w:val="TableText"/>
            </w:pPr>
            <w:r w:rsidRPr="009A6C54">
              <w:rPr>
                <w:rFonts w:cs="Arial"/>
              </w:rPr>
              <w:t>ACRP TRANSMISSION HISTORY</w:t>
            </w:r>
          </w:p>
        </w:tc>
        <w:tc>
          <w:tcPr>
            <w:tcW w:w="2988" w:type="dxa"/>
            <w:shd w:val="clear" w:color="auto" w:fill="auto"/>
          </w:tcPr>
          <w:p w14:paraId="26F263B6" w14:textId="77777777" w:rsidR="00FE1643" w:rsidRPr="009A6C54" w:rsidRDefault="00FE1643" w:rsidP="00552B13">
            <w:pPr>
              <w:pStyle w:val="TableText"/>
            </w:pPr>
            <w:r w:rsidRPr="009A6C54">
              <w:rPr>
                <w:rFonts w:cs="Arial"/>
              </w:rPr>
              <w:t>^SD(409.77,</w:t>
            </w:r>
          </w:p>
        </w:tc>
      </w:tr>
      <w:tr w:rsidR="00FE1643" w:rsidRPr="009A6C54" w14:paraId="26F263BB" w14:textId="77777777" w:rsidTr="006665B6">
        <w:tc>
          <w:tcPr>
            <w:tcW w:w="2088" w:type="dxa"/>
            <w:shd w:val="clear" w:color="auto" w:fill="auto"/>
          </w:tcPr>
          <w:p w14:paraId="26F263B8" w14:textId="77777777" w:rsidR="00FE1643" w:rsidRPr="009A6C54" w:rsidRDefault="00FE1643" w:rsidP="00552B13">
            <w:pPr>
              <w:pStyle w:val="TableText"/>
            </w:pPr>
            <w:r w:rsidRPr="009A6C54">
              <w:rPr>
                <w:rFonts w:cs="Arial"/>
              </w:rPr>
              <w:t>409.91</w:t>
            </w:r>
          </w:p>
        </w:tc>
        <w:tc>
          <w:tcPr>
            <w:tcW w:w="4500" w:type="dxa"/>
            <w:shd w:val="clear" w:color="auto" w:fill="auto"/>
          </w:tcPr>
          <w:p w14:paraId="26F263B9" w14:textId="77777777" w:rsidR="00FE1643" w:rsidRPr="009A6C54" w:rsidRDefault="00FE1643" w:rsidP="00552B13">
            <w:pPr>
              <w:pStyle w:val="TableText"/>
            </w:pPr>
            <w:r w:rsidRPr="009A6C54">
              <w:rPr>
                <w:rFonts w:cs="Arial"/>
              </w:rPr>
              <w:t>ACRP REPORT TEMPLATE</w:t>
            </w:r>
          </w:p>
        </w:tc>
        <w:tc>
          <w:tcPr>
            <w:tcW w:w="2988" w:type="dxa"/>
            <w:shd w:val="clear" w:color="auto" w:fill="auto"/>
          </w:tcPr>
          <w:p w14:paraId="26F263BA" w14:textId="77777777" w:rsidR="00FE1643" w:rsidRPr="009A6C54" w:rsidRDefault="00FE1643" w:rsidP="00552B13">
            <w:pPr>
              <w:pStyle w:val="TableText"/>
            </w:pPr>
            <w:r w:rsidRPr="009A6C54">
              <w:rPr>
                <w:rFonts w:cs="Arial"/>
              </w:rPr>
              <w:t>^SDD(409.91,</w:t>
            </w:r>
          </w:p>
        </w:tc>
      </w:tr>
      <w:tr w:rsidR="00FE1643" w:rsidRPr="009A6C54" w14:paraId="26F263BF" w14:textId="77777777" w:rsidTr="006665B6">
        <w:tc>
          <w:tcPr>
            <w:tcW w:w="2088" w:type="dxa"/>
            <w:shd w:val="clear" w:color="auto" w:fill="auto"/>
          </w:tcPr>
          <w:p w14:paraId="26F263BC" w14:textId="77777777" w:rsidR="00FE1643" w:rsidRPr="009A6C54" w:rsidRDefault="00FE1643" w:rsidP="00552B13">
            <w:pPr>
              <w:pStyle w:val="TableText"/>
            </w:pPr>
            <w:r w:rsidRPr="009A6C54">
              <w:rPr>
                <w:rFonts w:cs="Arial"/>
              </w:rPr>
              <w:t>409.92</w:t>
            </w:r>
          </w:p>
        </w:tc>
        <w:tc>
          <w:tcPr>
            <w:tcW w:w="4500" w:type="dxa"/>
            <w:shd w:val="clear" w:color="auto" w:fill="auto"/>
          </w:tcPr>
          <w:p w14:paraId="26F263BD" w14:textId="77777777" w:rsidR="00FE1643" w:rsidRPr="009A6C54" w:rsidRDefault="00FE1643" w:rsidP="00552B13">
            <w:pPr>
              <w:pStyle w:val="TableText"/>
            </w:pPr>
            <w:r w:rsidRPr="009A6C54">
              <w:rPr>
                <w:rFonts w:cs="Arial"/>
              </w:rPr>
              <w:t>ACRP REPORT TEMPLATE PARAMETER</w:t>
            </w:r>
          </w:p>
        </w:tc>
        <w:tc>
          <w:tcPr>
            <w:tcW w:w="2988" w:type="dxa"/>
            <w:shd w:val="clear" w:color="auto" w:fill="auto"/>
          </w:tcPr>
          <w:p w14:paraId="26F263BE" w14:textId="77777777" w:rsidR="00FE1643" w:rsidRPr="009A6C54" w:rsidRDefault="00FE1643" w:rsidP="00552B13">
            <w:pPr>
              <w:pStyle w:val="TableText"/>
            </w:pPr>
            <w:r w:rsidRPr="009A6C54">
              <w:rPr>
                <w:rFonts w:cs="Arial"/>
              </w:rPr>
              <w:t>^SD(409.92,</w:t>
            </w:r>
          </w:p>
        </w:tc>
      </w:tr>
    </w:tbl>
    <w:p w14:paraId="26F263C0" w14:textId="77777777"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14:paraId="26F263C1" w14:textId="77777777"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14:paraId="26F263C2" w14:textId="77777777" w:rsidR="00127505" w:rsidRPr="009A6C54" w:rsidRDefault="00127505" w:rsidP="00127505">
      <w:pPr>
        <w:pStyle w:val="BodyText"/>
        <w:spacing w:before="0" w:after="0"/>
        <w:rPr>
          <w:lang w:val="en-US"/>
        </w:rPr>
      </w:pPr>
    </w:p>
    <w:p w14:paraId="26F263C3" w14:textId="77777777" w:rsidR="00FE1643" w:rsidRPr="009A6C54" w:rsidRDefault="004500BF" w:rsidP="00101FB2">
      <w:pPr>
        <w:pStyle w:val="Heading1"/>
      </w:pPr>
      <w:bookmarkStart w:id="124" w:name="_Toc518911193"/>
      <w:r w:rsidRPr="009A6C54">
        <w:lastRenderedPageBreak/>
        <w:t xml:space="preserve">Files </w:t>
      </w:r>
      <w:r w:rsidR="00984DB9" w:rsidRPr="009A6C54">
        <w:rPr>
          <w:lang w:val="en-US"/>
        </w:rPr>
        <w:t>a</w:t>
      </w:r>
      <w:r w:rsidRPr="009A6C54">
        <w:t xml:space="preserve">nd Templates </w:t>
      </w:r>
      <w:r w:rsidR="00984DB9" w:rsidRPr="009A6C54">
        <w:rPr>
          <w:lang w:val="en-US"/>
        </w:rPr>
        <w:t>i</w:t>
      </w:r>
      <w:r w:rsidRPr="009A6C54">
        <w:t xml:space="preserve">n </w:t>
      </w:r>
      <w:r w:rsidR="00984DB9" w:rsidRPr="009A6C54">
        <w:rPr>
          <w:lang w:val="en-US"/>
        </w:rPr>
        <w:t>t</w:t>
      </w:r>
      <w:r w:rsidRPr="009A6C54">
        <w:t>he PIMS Package</w:t>
      </w:r>
      <w:bookmarkEnd w:id="124"/>
    </w:p>
    <w:p w14:paraId="26F263C4" w14:textId="77777777" w:rsidR="004500BF" w:rsidRPr="009A6C54" w:rsidRDefault="004500BF" w:rsidP="004500BF">
      <w:pPr>
        <w:pStyle w:val="BodyText"/>
      </w:pPr>
      <w:r w:rsidRPr="009A6C54">
        <w:t>The following are the steps you may take to obtain information concerning the files and templates contained in the PIMS package.</w:t>
      </w:r>
    </w:p>
    <w:p w14:paraId="26F263C5" w14:textId="77777777" w:rsidR="004500BF" w:rsidRPr="009A6C54" w:rsidRDefault="004500BF" w:rsidP="008B3AB3">
      <w:pPr>
        <w:pStyle w:val="Heading2"/>
      </w:pPr>
      <w:bookmarkStart w:id="125" w:name="_Toc518911194"/>
      <w:r w:rsidRPr="009A6C54">
        <w:t>File Flow (Relationships between files)</w:t>
      </w:r>
      <w:bookmarkEnd w:id="125"/>
    </w:p>
    <w:p w14:paraId="26F263C6" w14:textId="77777777" w:rsidR="004500BF" w:rsidRPr="009A6C54" w:rsidRDefault="004500BF" w:rsidP="004500BF">
      <w:pPr>
        <w:pStyle w:val="BodyText"/>
      </w:pPr>
      <w:r w:rsidRPr="009A6C54">
        <w:t>1.  VA FileMan Menu</w:t>
      </w:r>
    </w:p>
    <w:p w14:paraId="26F263C7" w14:textId="77777777" w:rsidR="004500BF" w:rsidRPr="009A6C54" w:rsidRDefault="004500BF" w:rsidP="004500BF">
      <w:pPr>
        <w:pStyle w:val="BodyText"/>
      </w:pPr>
      <w:r w:rsidRPr="009A6C54">
        <w:t>2.  Data Dictionary Utilities Menu</w:t>
      </w:r>
    </w:p>
    <w:p w14:paraId="26F263C8" w14:textId="77777777" w:rsidR="004500BF" w:rsidRPr="009A6C54" w:rsidRDefault="004500BF" w:rsidP="004500BF">
      <w:pPr>
        <w:pStyle w:val="BodyText"/>
      </w:pPr>
      <w:r w:rsidRPr="009A6C54">
        <w:t>3.  List File Attributes Option</w:t>
      </w:r>
    </w:p>
    <w:p w14:paraId="26F263C9" w14:textId="77777777" w:rsidR="004500BF" w:rsidRPr="009A6C54" w:rsidRDefault="004500BF" w:rsidP="004500BF">
      <w:pPr>
        <w:pStyle w:val="BodyText"/>
      </w:pPr>
      <w:r w:rsidRPr="009A6C54">
        <w:t>4.  Enter File # or range of File #s</w:t>
      </w:r>
    </w:p>
    <w:p w14:paraId="26F263CA" w14:textId="77777777" w:rsidR="004500BF" w:rsidRPr="009A6C54" w:rsidRDefault="004500BF" w:rsidP="004500BF">
      <w:pPr>
        <w:pStyle w:val="BodyText"/>
      </w:pPr>
      <w:r w:rsidRPr="009A6C54">
        <w:t>5.  Select Listing Format:  Standard</w:t>
      </w:r>
    </w:p>
    <w:p w14:paraId="26F263CB" w14:textId="77777777" w:rsidR="004500BF" w:rsidRPr="009A6C54" w:rsidRDefault="004500BF" w:rsidP="004500BF">
      <w:pPr>
        <w:pStyle w:val="BodyText"/>
      </w:pPr>
      <w:r w:rsidRPr="009A6C54">
        <w:t>6.  You will see what files point to the selected file.  To see what files the selected file points to, look for fields that say “POINTER TO”.</w:t>
      </w:r>
    </w:p>
    <w:p w14:paraId="26F263CC" w14:textId="77777777" w:rsidR="004500BF" w:rsidRPr="009A6C54" w:rsidRDefault="004500BF" w:rsidP="008B3AB3">
      <w:pPr>
        <w:pStyle w:val="Heading2"/>
      </w:pPr>
      <w:bookmarkStart w:id="126" w:name="_Toc518911195"/>
      <w:r w:rsidRPr="009A6C54">
        <w:t>Templates</w:t>
      </w:r>
      <w:bookmarkEnd w:id="126"/>
    </w:p>
    <w:p w14:paraId="26F263CD" w14:textId="77777777" w:rsidR="004500BF" w:rsidRPr="009A6C54" w:rsidRDefault="004500BF" w:rsidP="002B252A">
      <w:pPr>
        <w:pStyle w:val="BodyText"/>
      </w:pPr>
      <w:r w:rsidRPr="009A6C54">
        <w:t>1.  VA FileMan Menu</w:t>
      </w:r>
    </w:p>
    <w:p w14:paraId="26F263CE" w14:textId="77777777" w:rsidR="004500BF" w:rsidRPr="009A6C54" w:rsidRDefault="004500BF" w:rsidP="002B252A">
      <w:pPr>
        <w:pStyle w:val="BodyText"/>
      </w:pPr>
      <w:r w:rsidRPr="009A6C54">
        <w:t>2.  Print File Entries Option</w:t>
      </w:r>
    </w:p>
    <w:p w14:paraId="26F263CF" w14:textId="77777777" w:rsidR="002E5F13" w:rsidRPr="009A6C54" w:rsidRDefault="004500BF" w:rsidP="002B252A">
      <w:pPr>
        <w:pStyle w:val="BodyText"/>
      </w:pPr>
      <w:r w:rsidRPr="009A6C54">
        <w:t>3.  Output from what File:</w:t>
      </w:r>
      <w:r w:rsidR="002E5F13" w:rsidRPr="009A6C54">
        <w:t xml:space="preserve"> </w:t>
      </w:r>
    </w:p>
    <w:p w14:paraId="26F263D0" w14:textId="77777777" w:rsidR="004500BF" w:rsidRPr="009A6C54" w:rsidRDefault="004500BF" w:rsidP="00BE3E49">
      <w:pPr>
        <w:pStyle w:val="BodyText"/>
        <w:numPr>
          <w:ilvl w:val="0"/>
          <w:numId w:val="35"/>
        </w:numPr>
      </w:pPr>
      <w:r w:rsidRPr="009A6C54">
        <w:t>Print Template</w:t>
      </w:r>
    </w:p>
    <w:p w14:paraId="26F263D1" w14:textId="77777777" w:rsidR="004500BF" w:rsidRPr="009A6C54" w:rsidRDefault="004500BF" w:rsidP="00BE3E49">
      <w:pPr>
        <w:pStyle w:val="BodyText"/>
        <w:numPr>
          <w:ilvl w:val="0"/>
          <w:numId w:val="35"/>
        </w:numPr>
      </w:pPr>
      <w:r w:rsidRPr="009A6C54">
        <w:t>Sort Template</w:t>
      </w:r>
    </w:p>
    <w:p w14:paraId="26F263D2" w14:textId="77777777" w:rsidR="004500BF" w:rsidRPr="009A6C54" w:rsidRDefault="004500BF" w:rsidP="00BE3E49">
      <w:pPr>
        <w:pStyle w:val="BodyText"/>
        <w:numPr>
          <w:ilvl w:val="0"/>
          <w:numId w:val="35"/>
        </w:numPr>
      </w:pPr>
      <w:r w:rsidRPr="009A6C54">
        <w:t>Input Template</w:t>
      </w:r>
    </w:p>
    <w:p w14:paraId="26F263D3" w14:textId="77777777" w:rsidR="004500BF" w:rsidRPr="009A6C54" w:rsidRDefault="004500BF" w:rsidP="00BE3E49">
      <w:pPr>
        <w:pStyle w:val="BodyText"/>
        <w:numPr>
          <w:ilvl w:val="0"/>
          <w:numId w:val="35"/>
        </w:numPr>
      </w:pPr>
      <w:r w:rsidRPr="009A6C54">
        <w:t>List Template</w:t>
      </w:r>
    </w:p>
    <w:p w14:paraId="26F263D4" w14:textId="77777777" w:rsidR="004500BF" w:rsidRPr="009A6C54" w:rsidRDefault="004500BF" w:rsidP="002B252A">
      <w:pPr>
        <w:pStyle w:val="BodyText"/>
      </w:pPr>
      <w:r w:rsidRPr="009A6C54">
        <w:t>4.  Sort by:  Name</w:t>
      </w:r>
    </w:p>
    <w:p w14:paraId="26F263D5" w14:textId="77777777"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14:paraId="26F263D6" w14:textId="77777777" w:rsidR="004500BF" w:rsidRPr="009A6C54" w:rsidRDefault="004500BF" w:rsidP="002B252A">
      <w:pPr>
        <w:pStyle w:val="BodyText"/>
      </w:pPr>
      <w:r w:rsidRPr="009A6C54">
        <w:t>6.  Within name, sort by: &lt;RET&gt;</w:t>
      </w:r>
    </w:p>
    <w:p w14:paraId="26F263D7" w14:textId="77777777" w:rsidR="004500BF" w:rsidRPr="009A6C54" w:rsidRDefault="004500BF" w:rsidP="002B252A">
      <w:pPr>
        <w:pStyle w:val="BodyText"/>
        <w:rPr>
          <w:lang w:val="en-US"/>
        </w:rPr>
      </w:pPr>
      <w:r w:rsidRPr="009A6C54">
        <w:t>7.  First print field: Name</w:t>
      </w:r>
    </w:p>
    <w:p w14:paraId="26F263D8" w14:textId="77777777"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27" w:name="_Toc518911196"/>
      <w:r w:rsidR="004500BF" w:rsidRPr="009A6C54">
        <w:lastRenderedPageBreak/>
        <w:t>VA FileMan Function</w:t>
      </w:r>
      <w:r w:rsidR="002E5F13" w:rsidRPr="009A6C54">
        <w:t>s</w:t>
      </w:r>
      <w:bookmarkEnd w:id="127"/>
    </w:p>
    <w:p w14:paraId="26F263D9" w14:textId="77777777" w:rsidR="004500BF" w:rsidRPr="009A6C54" w:rsidRDefault="004500BF" w:rsidP="002B252A">
      <w:pPr>
        <w:pStyle w:val="BodyText"/>
      </w:pPr>
      <w:r w:rsidRPr="009A6C54">
        <w:t>Included with the ACRP Reports Menu is the FileMan function, SCRPWDATA.  This function can be used from within the OUTPATIENT ENCOUNTER file to provide any of the following data elements as data within FileMan output.  It may be used to sort or print data.</w:t>
      </w:r>
    </w:p>
    <w:p w14:paraId="26F263DA" w14:textId="77777777"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14:paraId="26F263DB" w14:textId="77777777" w:rsidR="004500BF" w:rsidRPr="009A6C54" w:rsidRDefault="004500BF" w:rsidP="00552B13">
      <w:pPr>
        <w:pStyle w:val="capture"/>
      </w:pPr>
      <w:r w:rsidRPr="009A6C54">
        <w:t>THEN PRINT FIELD: SCRPWDATA("GAF SCORE (CURRENT)");"CURRENT GAF SCORE";L8</w:t>
      </w:r>
    </w:p>
    <w:p w14:paraId="26F263DC" w14:textId="77777777" w:rsidR="004500BF" w:rsidRPr="009A6C54" w:rsidRDefault="004500BF" w:rsidP="00552B13">
      <w:pPr>
        <w:pStyle w:val="capture"/>
      </w:pPr>
      <w:r w:rsidRPr="009A6C54">
        <w:t>(OR)</w:t>
      </w:r>
    </w:p>
    <w:p w14:paraId="26F263DD" w14:textId="77777777" w:rsidR="004500BF" w:rsidRPr="009A6C54" w:rsidRDefault="004500BF" w:rsidP="00552B13">
      <w:pPr>
        <w:pStyle w:val="capture"/>
      </w:pPr>
      <w:r w:rsidRPr="009A6C54">
        <w:t>THEN PRINT FIELD: SCRPWDATA("DXGC");"CURRENT GAF SCORE";L8</w:t>
      </w:r>
    </w:p>
    <w:p w14:paraId="26F263DE" w14:textId="77777777" w:rsidR="00045BAC" w:rsidRPr="009A6C54" w:rsidRDefault="00045BAC" w:rsidP="00045BAC">
      <w:pPr>
        <w:pStyle w:val="BodyText"/>
        <w:spacing w:before="0" w:after="0"/>
        <w:rPr>
          <w:lang w:val="en-US"/>
        </w:rPr>
      </w:pPr>
    </w:p>
    <w:p w14:paraId="26F263DF" w14:textId="77777777" w:rsidR="004500BF" w:rsidRPr="009A6C54" w:rsidRDefault="004500BF" w:rsidP="00045BAC">
      <w:pPr>
        <w:pStyle w:val="BodyText"/>
        <w:spacing w:before="0" w:after="0"/>
      </w:pPr>
      <w:r w:rsidRPr="009A6C54">
        <w:t>VA FileMan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14:paraId="26F263E0" w14:textId="77777777"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14:paraId="26F263E1" w14:textId="480586F6" w:rsidR="00660CA9" w:rsidRPr="009A6C54" w:rsidRDefault="00660CA9" w:rsidP="00741C15">
      <w:pPr>
        <w:pStyle w:val="Caption"/>
        <w:rPr>
          <w:lang w:val="en-US"/>
        </w:rPr>
      </w:pPr>
      <w:bookmarkStart w:id="128" w:name="_Toc517426417"/>
      <w:r w:rsidRPr="009A6C54">
        <w:t xml:space="preserve">Table </w:t>
      </w:r>
      <w:r w:rsidR="007E52CE">
        <w:fldChar w:fldCharType="begin"/>
      </w:r>
      <w:r w:rsidR="007E52CE">
        <w:instrText xml:space="preserve"> SEQ Table \* ARABIC </w:instrText>
      </w:r>
      <w:r w:rsidR="007E52CE">
        <w:fldChar w:fldCharType="separate"/>
      </w:r>
      <w:r w:rsidR="00D555E0">
        <w:rPr>
          <w:noProof/>
        </w:rPr>
        <w:t>13</w:t>
      </w:r>
      <w:r w:rsidR="007E52CE">
        <w:rPr>
          <w:noProof/>
        </w:rPr>
        <w:fldChar w:fldCharType="end"/>
      </w:r>
      <w:r w:rsidRPr="009A6C54">
        <w:rPr>
          <w:lang w:val="en-US"/>
        </w:rPr>
        <w:t>: VA Fileman Functions</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3"/>
        <w:gridCol w:w="3127"/>
      </w:tblGrid>
      <w:tr w:rsidR="000B2B61" w:rsidRPr="009A6C54" w14:paraId="26F263E4" w14:textId="77777777" w:rsidTr="008A5913">
        <w:trPr>
          <w:tblHeader/>
        </w:trPr>
        <w:tc>
          <w:tcPr>
            <w:tcW w:w="6384" w:type="dxa"/>
            <w:shd w:val="clear" w:color="auto" w:fill="BFBFBF"/>
          </w:tcPr>
          <w:p w14:paraId="26F263E2" w14:textId="77777777" w:rsidR="000B2B61" w:rsidRPr="009A6C54" w:rsidRDefault="000B2B61" w:rsidP="008A6D10">
            <w:pPr>
              <w:pStyle w:val="TableHeading"/>
            </w:pPr>
            <w:bookmarkStart w:id="129" w:name="ColumnTitle_12"/>
            <w:bookmarkEnd w:id="129"/>
            <w:r w:rsidRPr="009A6C54">
              <w:t>DATA ELEMENT</w:t>
            </w:r>
          </w:p>
        </w:tc>
        <w:tc>
          <w:tcPr>
            <w:tcW w:w="3192" w:type="dxa"/>
            <w:shd w:val="clear" w:color="auto" w:fill="BFBFBF"/>
          </w:tcPr>
          <w:p w14:paraId="26F263E3" w14:textId="77777777" w:rsidR="000B2B61" w:rsidRPr="009A6C54" w:rsidRDefault="000B2B61" w:rsidP="008A6D10">
            <w:pPr>
              <w:pStyle w:val="TableHeading"/>
            </w:pPr>
            <w:r w:rsidRPr="009A6C54">
              <w:t>ACRONYM</w:t>
            </w:r>
          </w:p>
        </w:tc>
      </w:tr>
      <w:tr w:rsidR="000B2B61" w:rsidRPr="009A6C54" w14:paraId="26F263E6" w14:textId="77777777" w:rsidTr="006665B6">
        <w:tc>
          <w:tcPr>
            <w:tcW w:w="9576" w:type="dxa"/>
            <w:gridSpan w:val="2"/>
            <w:shd w:val="clear" w:color="auto" w:fill="auto"/>
          </w:tcPr>
          <w:p w14:paraId="26F263E5" w14:textId="77777777" w:rsidR="000B2B61" w:rsidRPr="009A6C54" w:rsidRDefault="000B2B61" w:rsidP="008A6D10">
            <w:pPr>
              <w:pStyle w:val="TableText"/>
              <w:jc w:val="center"/>
              <w:rPr>
                <w:b/>
              </w:rPr>
            </w:pPr>
            <w:r w:rsidRPr="009A6C54">
              <w:rPr>
                <w:b/>
              </w:rPr>
              <w:t>CATEGORY: AMBULATORY PROCEDURE</w:t>
            </w:r>
          </w:p>
        </w:tc>
      </w:tr>
      <w:tr w:rsidR="0015466C" w:rsidRPr="009A6C54" w14:paraId="26F263E9" w14:textId="77777777" w:rsidTr="008071E4">
        <w:tc>
          <w:tcPr>
            <w:tcW w:w="6384" w:type="dxa"/>
            <w:shd w:val="clear" w:color="auto" w:fill="auto"/>
          </w:tcPr>
          <w:p w14:paraId="26F263E7" w14:textId="77777777" w:rsidR="0015466C" w:rsidRPr="009A6C54" w:rsidRDefault="0015466C" w:rsidP="008A6D10">
            <w:pPr>
              <w:pStyle w:val="TableText"/>
            </w:pPr>
            <w:r w:rsidRPr="009A6C54">
              <w:t>EVALUATION &amp; MANAGEMENT CODES</w:t>
            </w:r>
          </w:p>
        </w:tc>
        <w:tc>
          <w:tcPr>
            <w:tcW w:w="3192" w:type="dxa"/>
            <w:shd w:val="clear" w:color="auto" w:fill="auto"/>
          </w:tcPr>
          <w:p w14:paraId="26F263E8" w14:textId="77777777" w:rsidR="0015466C" w:rsidRPr="009A6C54" w:rsidRDefault="0015466C" w:rsidP="008A6D10">
            <w:pPr>
              <w:pStyle w:val="TableText"/>
            </w:pPr>
            <w:r w:rsidRPr="009A6C54">
              <w:t>APEM</w:t>
            </w:r>
          </w:p>
        </w:tc>
      </w:tr>
      <w:tr w:rsidR="0015466C" w:rsidRPr="009A6C54" w14:paraId="26F263EC" w14:textId="77777777" w:rsidTr="008071E4">
        <w:tc>
          <w:tcPr>
            <w:tcW w:w="6384" w:type="dxa"/>
            <w:shd w:val="clear" w:color="auto" w:fill="auto"/>
          </w:tcPr>
          <w:p w14:paraId="26F263EA" w14:textId="77777777" w:rsidR="0015466C" w:rsidRPr="009A6C54" w:rsidRDefault="0015466C" w:rsidP="008A6D10">
            <w:pPr>
              <w:pStyle w:val="TableText"/>
            </w:pPr>
            <w:r w:rsidRPr="009A6C54">
              <w:t>AMBULATORY PROCEDURE (NO E&amp;M CODES)</w:t>
            </w:r>
          </w:p>
        </w:tc>
        <w:tc>
          <w:tcPr>
            <w:tcW w:w="3192" w:type="dxa"/>
            <w:shd w:val="clear" w:color="auto" w:fill="auto"/>
          </w:tcPr>
          <w:p w14:paraId="26F263EB" w14:textId="77777777" w:rsidR="0015466C" w:rsidRPr="009A6C54" w:rsidRDefault="0015466C" w:rsidP="008A6D10">
            <w:pPr>
              <w:pStyle w:val="TableText"/>
            </w:pPr>
            <w:r w:rsidRPr="009A6C54">
              <w:t>APAP</w:t>
            </w:r>
          </w:p>
        </w:tc>
      </w:tr>
      <w:tr w:rsidR="0015466C" w:rsidRPr="009A6C54" w14:paraId="26F263EF" w14:textId="77777777" w:rsidTr="008071E4">
        <w:tc>
          <w:tcPr>
            <w:tcW w:w="6384" w:type="dxa"/>
            <w:shd w:val="clear" w:color="auto" w:fill="auto"/>
          </w:tcPr>
          <w:p w14:paraId="26F263ED" w14:textId="77777777" w:rsidR="0015466C" w:rsidRPr="009A6C54" w:rsidRDefault="0015466C" w:rsidP="008A6D10">
            <w:pPr>
              <w:pStyle w:val="TableText"/>
            </w:pPr>
            <w:r w:rsidRPr="009A6C54">
              <w:t>ALL AMBULATORY PROCEDURE CODES</w:t>
            </w:r>
          </w:p>
        </w:tc>
        <w:tc>
          <w:tcPr>
            <w:tcW w:w="3192" w:type="dxa"/>
            <w:shd w:val="clear" w:color="auto" w:fill="auto"/>
          </w:tcPr>
          <w:p w14:paraId="26F263EE" w14:textId="77777777" w:rsidR="0015466C" w:rsidRPr="009A6C54" w:rsidRDefault="0015466C" w:rsidP="008A6D10">
            <w:pPr>
              <w:pStyle w:val="TableText"/>
            </w:pPr>
            <w:r w:rsidRPr="009A6C54">
              <w:t>APAC</w:t>
            </w:r>
          </w:p>
        </w:tc>
      </w:tr>
      <w:tr w:rsidR="000B2B61" w:rsidRPr="009A6C54" w14:paraId="26F263F1" w14:textId="77777777" w:rsidTr="006665B6">
        <w:tc>
          <w:tcPr>
            <w:tcW w:w="9576" w:type="dxa"/>
            <w:gridSpan w:val="2"/>
            <w:shd w:val="clear" w:color="auto" w:fill="auto"/>
          </w:tcPr>
          <w:p w14:paraId="26F263F0" w14:textId="77777777" w:rsidR="000B2B61" w:rsidRPr="009A6C54" w:rsidRDefault="000B2B61" w:rsidP="008A6D10">
            <w:pPr>
              <w:pStyle w:val="TableText"/>
              <w:jc w:val="center"/>
              <w:rPr>
                <w:b/>
              </w:rPr>
            </w:pPr>
            <w:r w:rsidRPr="009A6C54">
              <w:rPr>
                <w:b/>
              </w:rPr>
              <w:t>CATEGORY: CLINIC</w:t>
            </w:r>
          </w:p>
        </w:tc>
      </w:tr>
      <w:tr w:rsidR="0015466C" w:rsidRPr="009A6C54" w14:paraId="26F263F4" w14:textId="77777777" w:rsidTr="008071E4">
        <w:tc>
          <w:tcPr>
            <w:tcW w:w="6384" w:type="dxa"/>
            <w:shd w:val="clear" w:color="auto" w:fill="auto"/>
          </w:tcPr>
          <w:p w14:paraId="26F263F2" w14:textId="77777777" w:rsidR="0015466C" w:rsidRPr="009A6C54" w:rsidRDefault="0015466C" w:rsidP="008A6D10">
            <w:pPr>
              <w:pStyle w:val="TableText"/>
            </w:pPr>
            <w:r w:rsidRPr="009A6C54">
              <w:t>CLINIC NAME</w:t>
            </w:r>
          </w:p>
        </w:tc>
        <w:tc>
          <w:tcPr>
            <w:tcW w:w="3192" w:type="dxa"/>
            <w:shd w:val="clear" w:color="auto" w:fill="auto"/>
          </w:tcPr>
          <w:p w14:paraId="26F263F3" w14:textId="77777777" w:rsidR="0015466C" w:rsidRPr="009A6C54" w:rsidRDefault="0015466C" w:rsidP="008A6D10">
            <w:pPr>
              <w:pStyle w:val="TableText"/>
            </w:pPr>
            <w:r w:rsidRPr="009A6C54">
              <w:t>CLCN</w:t>
            </w:r>
          </w:p>
        </w:tc>
      </w:tr>
      <w:tr w:rsidR="0015466C" w:rsidRPr="009A6C54" w14:paraId="26F263F7" w14:textId="77777777" w:rsidTr="008071E4">
        <w:tc>
          <w:tcPr>
            <w:tcW w:w="6384" w:type="dxa"/>
            <w:shd w:val="clear" w:color="auto" w:fill="auto"/>
          </w:tcPr>
          <w:p w14:paraId="26F263F5" w14:textId="77777777" w:rsidR="0015466C" w:rsidRPr="009A6C54" w:rsidRDefault="0015466C" w:rsidP="008A6D10">
            <w:pPr>
              <w:pStyle w:val="TableText"/>
            </w:pPr>
            <w:r w:rsidRPr="009A6C54">
              <w:t>CLINIC GROUP</w:t>
            </w:r>
          </w:p>
        </w:tc>
        <w:tc>
          <w:tcPr>
            <w:tcW w:w="3192" w:type="dxa"/>
            <w:shd w:val="clear" w:color="auto" w:fill="auto"/>
          </w:tcPr>
          <w:p w14:paraId="26F263F6" w14:textId="77777777" w:rsidR="0015466C" w:rsidRPr="009A6C54" w:rsidRDefault="0015466C" w:rsidP="008A6D10">
            <w:pPr>
              <w:pStyle w:val="TableText"/>
            </w:pPr>
            <w:r w:rsidRPr="009A6C54">
              <w:t>CLCG</w:t>
            </w:r>
          </w:p>
        </w:tc>
      </w:tr>
      <w:tr w:rsidR="0015466C" w:rsidRPr="009A6C54" w14:paraId="26F263FA" w14:textId="77777777" w:rsidTr="008071E4">
        <w:tc>
          <w:tcPr>
            <w:tcW w:w="6384" w:type="dxa"/>
            <w:shd w:val="clear" w:color="auto" w:fill="auto"/>
          </w:tcPr>
          <w:p w14:paraId="26F263F8" w14:textId="77777777" w:rsidR="0015466C" w:rsidRPr="009A6C54" w:rsidRDefault="0015466C" w:rsidP="008A6D10">
            <w:pPr>
              <w:pStyle w:val="TableText"/>
            </w:pPr>
            <w:r w:rsidRPr="009A6C54">
              <w:t>CLINIC SERVICE</w:t>
            </w:r>
          </w:p>
        </w:tc>
        <w:tc>
          <w:tcPr>
            <w:tcW w:w="3192" w:type="dxa"/>
            <w:shd w:val="clear" w:color="auto" w:fill="auto"/>
          </w:tcPr>
          <w:p w14:paraId="26F263F9" w14:textId="77777777" w:rsidR="0015466C" w:rsidRPr="009A6C54" w:rsidRDefault="0015466C" w:rsidP="008A6D10">
            <w:pPr>
              <w:pStyle w:val="TableText"/>
            </w:pPr>
            <w:r w:rsidRPr="009A6C54">
              <w:t>CLCS</w:t>
            </w:r>
          </w:p>
        </w:tc>
      </w:tr>
      <w:tr w:rsidR="000B2B61" w:rsidRPr="009A6C54" w14:paraId="26F263FC" w14:textId="77777777" w:rsidTr="006665B6">
        <w:tc>
          <w:tcPr>
            <w:tcW w:w="9576" w:type="dxa"/>
            <w:gridSpan w:val="2"/>
            <w:shd w:val="clear" w:color="auto" w:fill="auto"/>
          </w:tcPr>
          <w:p w14:paraId="26F263FB" w14:textId="77777777" w:rsidR="000B2B61" w:rsidRPr="009A6C54" w:rsidRDefault="000B2B61" w:rsidP="008A6D10">
            <w:pPr>
              <w:pStyle w:val="TableText"/>
              <w:jc w:val="center"/>
              <w:rPr>
                <w:b/>
              </w:rPr>
            </w:pPr>
            <w:r w:rsidRPr="009A6C54">
              <w:rPr>
                <w:b/>
              </w:rPr>
              <w:t>CATEGORY: DIAGNOSIS</w:t>
            </w:r>
          </w:p>
        </w:tc>
      </w:tr>
      <w:tr w:rsidR="0015466C" w:rsidRPr="009A6C54" w14:paraId="26F263FF" w14:textId="77777777" w:rsidTr="008071E4">
        <w:tc>
          <w:tcPr>
            <w:tcW w:w="6384" w:type="dxa"/>
            <w:shd w:val="clear" w:color="auto" w:fill="auto"/>
          </w:tcPr>
          <w:p w14:paraId="26F263FD" w14:textId="77777777" w:rsidR="0015466C" w:rsidRPr="009A6C54" w:rsidRDefault="0015466C" w:rsidP="008A6D10">
            <w:pPr>
              <w:pStyle w:val="TableText"/>
            </w:pPr>
            <w:r w:rsidRPr="009A6C54">
              <w:t>PRIMARY DIAGNOSIS</w:t>
            </w:r>
          </w:p>
        </w:tc>
        <w:tc>
          <w:tcPr>
            <w:tcW w:w="3192" w:type="dxa"/>
            <w:shd w:val="clear" w:color="auto" w:fill="auto"/>
          </w:tcPr>
          <w:p w14:paraId="26F263FE" w14:textId="77777777" w:rsidR="0015466C" w:rsidRPr="009A6C54" w:rsidRDefault="0015466C" w:rsidP="008A6D10">
            <w:pPr>
              <w:pStyle w:val="TableText"/>
            </w:pPr>
            <w:r w:rsidRPr="009A6C54">
              <w:t>DXPD</w:t>
            </w:r>
          </w:p>
        </w:tc>
      </w:tr>
      <w:tr w:rsidR="0015466C" w:rsidRPr="009A6C54" w14:paraId="26F26402" w14:textId="77777777" w:rsidTr="008071E4">
        <w:tc>
          <w:tcPr>
            <w:tcW w:w="6384" w:type="dxa"/>
            <w:shd w:val="clear" w:color="auto" w:fill="auto"/>
          </w:tcPr>
          <w:p w14:paraId="26F26400" w14:textId="77777777" w:rsidR="0015466C" w:rsidRPr="009A6C54" w:rsidRDefault="0015466C" w:rsidP="008A6D10">
            <w:pPr>
              <w:pStyle w:val="TableText"/>
            </w:pPr>
            <w:r w:rsidRPr="009A6C54">
              <w:t>SECONDARY DIAGNOSIS</w:t>
            </w:r>
          </w:p>
        </w:tc>
        <w:tc>
          <w:tcPr>
            <w:tcW w:w="3192" w:type="dxa"/>
            <w:shd w:val="clear" w:color="auto" w:fill="auto"/>
          </w:tcPr>
          <w:p w14:paraId="26F26401" w14:textId="77777777" w:rsidR="0015466C" w:rsidRPr="009A6C54" w:rsidRDefault="0015466C" w:rsidP="008A6D10">
            <w:pPr>
              <w:pStyle w:val="TableText"/>
            </w:pPr>
            <w:r w:rsidRPr="009A6C54">
              <w:t>DXSD</w:t>
            </w:r>
          </w:p>
        </w:tc>
      </w:tr>
      <w:tr w:rsidR="0015466C" w:rsidRPr="009A6C54" w14:paraId="26F26405" w14:textId="77777777" w:rsidTr="008071E4">
        <w:tc>
          <w:tcPr>
            <w:tcW w:w="6384" w:type="dxa"/>
            <w:shd w:val="clear" w:color="auto" w:fill="auto"/>
          </w:tcPr>
          <w:p w14:paraId="26F26403" w14:textId="77777777" w:rsidR="0015466C" w:rsidRPr="009A6C54" w:rsidRDefault="0015466C" w:rsidP="008A6D10">
            <w:pPr>
              <w:pStyle w:val="TableText"/>
            </w:pPr>
            <w:r w:rsidRPr="009A6C54">
              <w:t>ALL DIAGNOSES</w:t>
            </w:r>
          </w:p>
        </w:tc>
        <w:tc>
          <w:tcPr>
            <w:tcW w:w="3192" w:type="dxa"/>
            <w:shd w:val="clear" w:color="auto" w:fill="auto"/>
          </w:tcPr>
          <w:p w14:paraId="26F26404" w14:textId="77777777" w:rsidR="0015466C" w:rsidRPr="009A6C54" w:rsidRDefault="0015466C" w:rsidP="008A6D10">
            <w:pPr>
              <w:pStyle w:val="TableText"/>
            </w:pPr>
            <w:r w:rsidRPr="009A6C54">
              <w:t>DXAD</w:t>
            </w:r>
          </w:p>
        </w:tc>
      </w:tr>
      <w:tr w:rsidR="0015466C" w:rsidRPr="009A6C54" w14:paraId="26F26408" w14:textId="77777777" w:rsidTr="008071E4">
        <w:tc>
          <w:tcPr>
            <w:tcW w:w="6384" w:type="dxa"/>
            <w:shd w:val="clear" w:color="auto" w:fill="auto"/>
          </w:tcPr>
          <w:p w14:paraId="26F26406" w14:textId="77777777" w:rsidR="0015466C" w:rsidRPr="009A6C54" w:rsidRDefault="0015466C" w:rsidP="008A6D10">
            <w:pPr>
              <w:pStyle w:val="TableText"/>
            </w:pPr>
            <w:r w:rsidRPr="009A6C54">
              <w:t>GAF SCORE (HISTORICAL)</w:t>
            </w:r>
          </w:p>
        </w:tc>
        <w:tc>
          <w:tcPr>
            <w:tcW w:w="3192" w:type="dxa"/>
            <w:shd w:val="clear" w:color="auto" w:fill="auto"/>
          </w:tcPr>
          <w:p w14:paraId="26F26407" w14:textId="77777777" w:rsidR="0015466C" w:rsidRPr="009A6C54" w:rsidRDefault="0015466C" w:rsidP="008A6D10">
            <w:pPr>
              <w:pStyle w:val="TableText"/>
            </w:pPr>
            <w:r w:rsidRPr="009A6C54">
              <w:t>DXGH</w:t>
            </w:r>
          </w:p>
        </w:tc>
      </w:tr>
      <w:tr w:rsidR="0015466C" w:rsidRPr="009A6C54" w14:paraId="26F2640B" w14:textId="77777777" w:rsidTr="008071E4">
        <w:tc>
          <w:tcPr>
            <w:tcW w:w="6384" w:type="dxa"/>
            <w:shd w:val="clear" w:color="auto" w:fill="auto"/>
          </w:tcPr>
          <w:p w14:paraId="26F26409" w14:textId="77777777" w:rsidR="0015466C" w:rsidRPr="009A6C54" w:rsidRDefault="0015466C" w:rsidP="008A6D10">
            <w:pPr>
              <w:pStyle w:val="TableText"/>
            </w:pPr>
            <w:r w:rsidRPr="009A6C54">
              <w:t>GAF SCORE (CURRENT)</w:t>
            </w:r>
          </w:p>
        </w:tc>
        <w:tc>
          <w:tcPr>
            <w:tcW w:w="3192" w:type="dxa"/>
            <w:shd w:val="clear" w:color="auto" w:fill="auto"/>
          </w:tcPr>
          <w:p w14:paraId="26F2640A" w14:textId="77777777" w:rsidR="0015466C" w:rsidRPr="009A6C54" w:rsidRDefault="0015466C" w:rsidP="008A6D10">
            <w:pPr>
              <w:pStyle w:val="TableText"/>
            </w:pPr>
            <w:r w:rsidRPr="009A6C54">
              <w:t>DXGC</w:t>
            </w:r>
          </w:p>
        </w:tc>
      </w:tr>
      <w:tr w:rsidR="000B2B61" w:rsidRPr="009A6C54" w14:paraId="26F2640D" w14:textId="77777777" w:rsidTr="006665B6">
        <w:tc>
          <w:tcPr>
            <w:tcW w:w="9576" w:type="dxa"/>
            <w:gridSpan w:val="2"/>
            <w:shd w:val="clear" w:color="auto" w:fill="auto"/>
          </w:tcPr>
          <w:p w14:paraId="26F2640C" w14:textId="77777777" w:rsidR="000B2B61" w:rsidRPr="009A6C54" w:rsidRDefault="000B2B61" w:rsidP="008A6D10">
            <w:pPr>
              <w:pStyle w:val="TableText"/>
              <w:jc w:val="center"/>
              <w:rPr>
                <w:b/>
              </w:rPr>
            </w:pPr>
            <w:r w:rsidRPr="009A6C54">
              <w:rPr>
                <w:b/>
              </w:rPr>
              <w:t>CATEGORY: ENROLLMENT (CURRENT)</w:t>
            </w:r>
          </w:p>
        </w:tc>
      </w:tr>
      <w:tr w:rsidR="0015466C" w:rsidRPr="009A6C54" w14:paraId="26F26410" w14:textId="77777777" w:rsidTr="008071E4">
        <w:tc>
          <w:tcPr>
            <w:tcW w:w="6384" w:type="dxa"/>
            <w:shd w:val="clear" w:color="auto" w:fill="auto"/>
          </w:tcPr>
          <w:p w14:paraId="26F2640E" w14:textId="77777777" w:rsidR="0015466C" w:rsidRPr="009A6C54" w:rsidRDefault="0015466C" w:rsidP="008A6D10">
            <w:pPr>
              <w:pStyle w:val="TableText"/>
            </w:pPr>
            <w:r w:rsidRPr="009A6C54">
              <w:t>ENROLLMENT DATE (CURRENT)</w:t>
            </w:r>
          </w:p>
        </w:tc>
        <w:tc>
          <w:tcPr>
            <w:tcW w:w="3192" w:type="dxa"/>
            <w:shd w:val="clear" w:color="auto" w:fill="auto"/>
          </w:tcPr>
          <w:p w14:paraId="26F2640F" w14:textId="77777777" w:rsidR="0015466C" w:rsidRPr="009A6C54" w:rsidRDefault="0015466C" w:rsidP="008A6D10">
            <w:pPr>
              <w:pStyle w:val="TableText"/>
            </w:pPr>
            <w:r w:rsidRPr="009A6C54">
              <w:t>ECED</w:t>
            </w:r>
          </w:p>
        </w:tc>
      </w:tr>
      <w:tr w:rsidR="0015466C" w:rsidRPr="009A6C54" w14:paraId="26F26413" w14:textId="77777777" w:rsidTr="008071E4">
        <w:tc>
          <w:tcPr>
            <w:tcW w:w="6384" w:type="dxa"/>
            <w:shd w:val="clear" w:color="auto" w:fill="auto"/>
          </w:tcPr>
          <w:p w14:paraId="26F26411" w14:textId="77777777" w:rsidR="0015466C" w:rsidRPr="009A6C54" w:rsidRDefault="0015466C" w:rsidP="008A6D10">
            <w:pPr>
              <w:pStyle w:val="TableText"/>
            </w:pPr>
            <w:r w:rsidRPr="009A6C54">
              <w:t>SOURCE OF ENROLLMENT (CURRENT)</w:t>
            </w:r>
          </w:p>
        </w:tc>
        <w:tc>
          <w:tcPr>
            <w:tcW w:w="3192" w:type="dxa"/>
            <w:shd w:val="clear" w:color="auto" w:fill="auto"/>
          </w:tcPr>
          <w:p w14:paraId="26F26412" w14:textId="77777777" w:rsidR="0015466C" w:rsidRPr="009A6C54" w:rsidRDefault="0015466C" w:rsidP="008A6D10">
            <w:pPr>
              <w:pStyle w:val="TableText"/>
            </w:pPr>
            <w:r w:rsidRPr="009A6C54">
              <w:t>ECSE</w:t>
            </w:r>
          </w:p>
        </w:tc>
      </w:tr>
      <w:tr w:rsidR="0015466C" w:rsidRPr="009A6C54" w14:paraId="26F26416" w14:textId="77777777" w:rsidTr="008071E4">
        <w:tc>
          <w:tcPr>
            <w:tcW w:w="6384" w:type="dxa"/>
            <w:shd w:val="clear" w:color="auto" w:fill="auto"/>
          </w:tcPr>
          <w:p w14:paraId="26F26414" w14:textId="77777777" w:rsidR="0015466C" w:rsidRPr="009A6C54" w:rsidRDefault="0015466C" w:rsidP="008A6D10">
            <w:pPr>
              <w:pStyle w:val="TableText"/>
            </w:pPr>
            <w:r w:rsidRPr="009A6C54">
              <w:t>ENROLLMENT STATUS (CURRENT)</w:t>
            </w:r>
          </w:p>
        </w:tc>
        <w:tc>
          <w:tcPr>
            <w:tcW w:w="3192" w:type="dxa"/>
            <w:shd w:val="clear" w:color="auto" w:fill="auto"/>
          </w:tcPr>
          <w:p w14:paraId="26F26415" w14:textId="77777777" w:rsidR="0015466C" w:rsidRPr="009A6C54" w:rsidRDefault="0015466C" w:rsidP="008A6D10">
            <w:pPr>
              <w:pStyle w:val="TableText"/>
            </w:pPr>
            <w:r w:rsidRPr="009A6C54">
              <w:t>ECES</w:t>
            </w:r>
          </w:p>
        </w:tc>
      </w:tr>
      <w:tr w:rsidR="0015466C" w:rsidRPr="009A6C54" w14:paraId="26F26419" w14:textId="77777777" w:rsidTr="008071E4">
        <w:tc>
          <w:tcPr>
            <w:tcW w:w="6384" w:type="dxa"/>
            <w:shd w:val="clear" w:color="auto" w:fill="auto"/>
          </w:tcPr>
          <w:p w14:paraId="26F26417" w14:textId="77777777" w:rsidR="0015466C" w:rsidRPr="009A6C54" w:rsidRDefault="0015466C" w:rsidP="008A6D10">
            <w:pPr>
              <w:pStyle w:val="TableText"/>
            </w:pPr>
            <w:r w:rsidRPr="009A6C54">
              <w:lastRenderedPageBreak/>
              <w:t>ENROLLMENT FACILITY RECEIVED (CURRENT)</w:t>
            </w:r>
          </w:p>
        </w:tc>
        <w:tc>
          <w:tcPr>
            <w:tcW w:w="3192" w:type="dxa"/>
            <w:shd w:val="clear" w:color="auto" w:fill="auto"/>
          </w:tcPr>
          <w:p w14:paraId="26F26418" w14:textId="77777777" w:rsidR="0015466C" w:rsidRPr="009A6C54" w:rsidRDefault="0015466C" w:rsidP="008A6D10">
            <w:pPr>
              <w:pStyle w:val="TableText"/>
            </w:pPr>
            <w:r w:rsidRPr="009A6C54">
              <w:t>ECFR</w:t>
            </w:r>
          </w:p>
        </w:tc>
      </w:tr>
      <w:tr w:rsidR="0015466C" w:rsidRPr="009A6C54" w14:paraId="26F2641C" w14:textId="77777777" w:rsidTr="008071E4">
        <w:tc>
          <w:tcPr>
            <w:tcW w:w="6384" w:type="dxa"/>
            <w:shd w:val="clear" w:color="auto" w:fill="auto"/>
          </w:tcPr>
          <w:p w14:paraId="26F2641A" w14:textId="77777777" w:rsidR="0015466C" w:rsidRPr="009A6C54" w:rsidRDefault="0015466C" w:rsidP="008A6D10">
            <w:pPr>
              <w:pStyle w:val="TableText"/>
            </w:pPr>
            <w:r w:rsidRPr="009A6C54">
              <w:t>ENROLLMENT PRIORITY (CURRENT)</w:t>
            </w:r>
          </w:p>
        </w:tc>
        <w:tc>
          <w:tcPr>
            <w:tcW w:w="3192" w:type="dxa"/>
            <w:shd w:val="clear" w:color="auto" w:fill="auto"/>
          </w:tcPr>
          <w:p w14:paraId="26F2641B" w14:textId="77777777" w:rsidR="0015466C" w:rsidRPr="009A6C54" w:rsidRDefault="0015466C" w:rsidP="008A6D10">
            <w:pPr>
              <w:pStyle w:val="TableText"/>
            </w:pPr>
            <w:r w:rsidRPr="009A6C54">
              <w:t>ECEP</w:t>
            </w:r>
          </w:p>
        </w:tc>
      </w:tr>
      <w:tr w:rsidR="0015466C" w:rsidRPr="009A6C54" w14:paraId="26F2641F" w14:textId="77777777" w:rsidTr="008071E4">
        <w:tc>
          <w:tcPr>
            <w:tcW w:w="6384" w:type="dxa"/>
            <w:shd w:val="clear" w:color="auto" w:fill="auto"/>
          </w:tcPr>
          <w:p w14:paraId="26F2641D" w14:textId="77777777" w:rsidR="0015466C" w:rsidRPr="009A6C54" w:rsidRDefault="0015466C" w:rsidP="008A6D10">
            <w:pPr>
              <w:pStyle w:val="TableText"/>
            </w:pPr>
            <w:r w:rsidRPr="009A6C54">
              <w:t>ENROLLMENT EFFECTIVE DATE (CURRENT)</w:t>
            </w:r>
          </w:p>
        </w:tc>
        <w:tc>
          <w:tcPr>
            <w:tcW w:w="3192" w:type="dxa"/>
            <w:shd w:val="clear" w:color="auto" w:fill="auto"/>
          </w:tcPr>
          <w:p w14:paraId="26F2641E" w14:textId="77777777" w:rsidR="0015466C" w:rsidRPr="009A6C54" w:rsidRDefault="0015466C" w:rsidP="008A6D10">
            <w:pPr>
              <w:pStyle w:val="TableText"/>
            </w:pPr>
            <w:r w:rsidRPr="009A6C54">
              <w:t>ECEF</w:t>
            </w:r>
          </w:p>
        </w:tc>
      </w:tr>
      <w:tr w:rsidR="000B2B61" w:rsidRPr="009A6C54" w14:paraId="26F26421" w14:textId="77777777" w:rsidTr="006665B6">
        <w:tc>
          <w:tcPr>
            <w:tcW w:w="9576" w:type="dxa"/>
            <w:gridSpan w:val="2"/>
            <w:shd w:val="clear" w:color="auto" w:fill="auto"/>
          </w:tcPr>
          <w:p w14:paraId="26F26420" w14:textId="77777777" w:rsidR="000B2B61" w:rsidRPr="009A6C54" w:rsidRDefault="000B2B61" w:rsidP="008A6D10">
            <w:pPr>
              <w:pStyle w:val="TableText"/>
              <w:jc w:val="center"/>
              <w:rPr>
                <w:b/>
              </w:rPr>
            </w:pPr>
            <w:r w:rsidRPr="009A6C54">
              <w:rPr>
                <w:b/>
              </w:rPr>
              <w:t>CATEGORY: ENROLLMENT (HISTORICAL)</w:t>
            </w:r>
          </w:p>
        </w:tc>
      </w:tr>
      <w:tr w:rsidR="0015466C" w:rsidRPr="009A6C54" w14:paraId="26F26424" w14:textId="77777777" w:rsidTr="008071E4">
        <w:tc>
          <w:tcPr>
            <w:tcW w:w="6384" w:type="dxa"/>
            <w:shd w:val="clear" w:color="auto" w:fill="auto"/>
          </w:tcPr>
          <w:p w14:paraId="26F26422" w14:textId="77777777" w:rsidR="0015466C" w:rsidRPr="009A6C54" w:rsidRDefault="0015466C" w:rsidP="008A6D10">
            <w:pPr>
              <w:pStyle w:val="TableText"/>
            </w:pPr>
            <w:r w:rsidRPr="009A6C54">
              <w:t>ENROLLMENT DATE (HISTORICAL)</w:t>
            </w:r>
          </w:p>
        </w:tc>
        <w:tc>
          <w:tcPr>
            <w:tcW w:w="3192" w:type="dxa"/>
            <w:shd w:val="clear" w:color="auto" w:fill="auto"/>
          </w:tcPr>
          <w:p w14:paraId="26F26423" w14:textId="77777777" w:rsidR="0015466C" w:rsidRPr="009A6C54" w:rsidRDefault="0015466C" w:rsidP="008A6D10">
            <w:pPr>
              <w:pStyle w:val="TableText"/>
            </w:pPr>
            <w:r w:rsidRPr="009A6C54">
              <w:t>EHED</w:t>
            </w:r>
          </w:p>
        </w:tc>
      </w:tr>
      <w:tr w:rsidR="0015466C" w:rsidRPr="009A6C54" w14:paraId="26F26427" w14:textId="77777777" w:rsidTr="008071E4">
        <w:tc>
          <w:tcPr>
            <w:tcW w:w="6384" w:type="dxa"/>
            <w:shd w:val="clear" w:color="auto" w:fill="auto"/>
          </w:tcPr>
          <w:p w14:paraId="26F26425" w14:textId="77777777" w:rsidR="0015466C" w:rsidRPr="009A6C54" w:rsidRDefault="0015466C" w:rsidP="008A6D10">
            <w:pPr>
              <w:pStyle w:val="TableText"/>
            </w:pPr>
            <w:r w:rsidRPr="009A6C54">
              <w:t>SOURCE OF ENROLLMENT (HISTORICAL)</w:t>
            </w:r>
          </w:p>
        </w:tc>
        <w:tc>
          <w:tcPr>
            <w:tcW w:w="3192" w:type="dxa"/>
            <w:shd w:val="clear" w:color="auto" w:fill="auto"/>
          </w:tcPr>
          <w:p w14:paraId="26F26426" w14:textId="77777777" w:rsidR="0015466C" w:rsidRPr="009A6C54" w:rsidRDefault="0015466C" w:rsidP="008A6D10">
            <w:pPr>
              <w:pStyle w:val="TableText"/>
            </w:pPr>
            <w:r w:rsidRPr="009A6C54">
              <w:t>EHSE</w:t>
            </w:r>
          </w:p>
        </w:tc>
      </w:tr>
      <w:tr w:rsidR="0015466C" w:rsidRPr="009A6C54" w14:paraId="26F2642A" w14:textId="77777777" w:rsidTr="008071E4">
        <w:tc>
          <w:tcPr>
            <w:tcW w:w="6384" w:type="dxa"/>
            <w:shd w:val="clear" w:color="auto" w:fill="auto"/>
          </w:tcPr>
          <w:p w14:paraId="26F26428" w14:textId="77777777" w:rsidR="0015466C" w:rsidRPr="009A6C54" w:rsidRDefault="0015466C" w:rsidP="008A6D10">
            <w:pPr>
              <w:pStyle w:val="TableText"/>
            </w:pPr>
            <w:r w:rsidRPr="009A6C54">
              <w:t>ENROLLMENT STATUS (HISTORICAL)</w:t>
            </w:r>
          </w:p>
        </w:tc>
        <w:tc>
          <w:tcPr>
            <w:tcW w:w="3192" w:type="dxa"/>
            <w:shd w:val="clear" w:color="auto" w:fill="auto"/>
          </w:tcPr>
          <w:p w14:paraId="26F26429" w14:textId="77777777" w:rsidR="0015466C" w:rsidRPr="009A6C54" w:rsidRDefault="0015466C" w:rsidP="008A6D10">
            <w:pPr>
              <w:pStyle w:val="TableText"/>
            </w:pPr>
            <w:r w:rsidRPr="009A6C54">
              <w:t>EHES</w:t>
            </w:r>
          </w:p>
        </w:tc>
      </w:tr>
      <w:tr w:rsidR="0015466C" w:rsidRPr="009A6C54" w14:paraId="26F2642D" w14:textId="77777777" w:rsidTr="008071E4">
        <w:tc>
          <w:tcPr>
            <w:tcW w:w="6384" w:type="dxa"/>
            <w:shd w:val="clear" w:color="auto" w:fill="auto"/>
          </w:tcPr>
          <w:p w14:paraId="26F2642B" w14:textId="77777777" w:rsidR="0015466C" w:rsidRPr="009A6C54" w:rsidRDefault="0015466C" w:rsidP="008A6D10">
            <w:pPr>
              <w:pStyle w:val="TableText"/>
            </w:pPr>
            <w:r w:rsidRPr="009A6C54">
              <w:t>ENROLLMENT FACILITY RECEIVED (HISTORICAL)</w:t>
            </w:r>
          </w:p>
        </w:tc>
        <w:tc>
          <w:tcPr>
            <w:tcW w:w="3192" w:type="dxa"/>
            <w:shd w:val="clear" w:color="auto" w:fill="auto"/>
          </w:tcPr>
          <w:p w14:paraId="26F2642C" w14:textId="77777777" w:rsidR="0015466C" w:rsidRPr="009A6C54" w:rsidRDefault="0015466C" w:rsidP="008A6D10">
            <w:pPr>
              <w:pStyle w:val="TableText"/>
            </w:pPr>
            <w:r w:rsidRPr="009A6C54">
              <w:t>EHFR</w:t>
            </w:r>
          </w:p>
        </w:tc>
      </w:tr>
      <w:tr w:rsidR="0015466C" w:rsidRPr="009A6C54" w14:paraId="26F26430" w14:textId="77777777" w:rsidTr="008071E4">
        <w:tc>
          <w:tcPr>
            <w:tcW w:w="6384" w:type="dxa"/>
            <w:shd w:val="clear" w:color="auto" w:fill="auto"/>
          </w:tcPr>
          <w:p w14:paraId="26F2642E" w14:textId="77777777" w:rsidR="0015466C" w:rsidRPr="009A6C54" w:rsidRDefault="0015466C" w:rsidP="008A6D10">
            <w:pPr>
              <w:pStyle w:val="TableText"/>
            </w:pPr>
            <w:r w:rsidRPr="009A6C54">
              <w:t>ENROLLMENT PRIORITY (HISTORICAL)</w:t>
            </w:r>
          </w:p>
        </w:tc>
        <w:tc>
          <w:tcPr>
            <w:tcW w:w="3192" w:type="dxa"/>
            <w:shd w:val="clear" w:color="auto" w:fill="auto"/>
          </w:tcPr>
          <w:p w14:paraId="26F2642F" w14:textId="77777777" w:rsidR="0015466C" w:rsidRPr="009A6C54" w:rsidRDefault="0015466C" w:rsidP="008A6D10">
            <w:pPr>
              <w:pStyle w:val="TableText"/>
            </w:pPr>
            <w:r w:rsidRPr="009A6C54">
              <w:t>EHEP</w:t>
            </w:r>
          </w:p>
        </w:tc>
      </w:tr>
      <w:tr w:rsidR="0015466C" w:rsidRPr="009A6C54" w14:paraId="26F26433" w14:textId="77777777" w:rsidTr="008071E4">
        <w:tc>
          <w:tcPr>
            <w:tcW w:w="6384" w:type="dxa"/>
            <w:shd w:val="clear" w:color="auto" w:fill="auto"/>
          </w:tcPr>
          <w:p w14:paraId="26F26431" w14:textId="77777777" w:rsidR="0015466C" w:rsidRPr="009A6C54" w:rsidRDefault="0015466C" w:rsidP="008A6D10">
            <w:pPr>
              <w:pStyle w:val="TableText"/>
            </w:pPr>
            <w:r w:rsidRPr="009A6C54">
              <w:t>ENROLLMENT EFFECTIVE DATE (HISTORICAL)</w:t>
            </w:r>
          </w:p>
        </w:tc>
        <w:tc>
          <w:tcPr>
            <w:tcW w:w="3192" w:type="dxa"/>
            <w:shd w:val="clear" w:color="auto" w:fill="auto"/>
          </w:tcPr>
          <w:p w14:paraId="26F26432" w14:textId="77777777" w:rsidR="0015466C" w:rsidRPr="009A6C54" w:rsidRDefault="0015466C" w:rsidP="008A6D10">
            <w:pPr>
              <w:pStyle w:val="TableText"/>
            </w:pPr>
            <w:r w:rsidRPr="009A6C54">
              <w:t>EHEF</w:t>
            </w:r>
          </w:p>
        </w:tc>
      </w:tr>
      <w:tr w:rsidR="000B2B61" w:rsidRPr="009A6C54" w14:paraId="26F26435" w14:textId="77777777" w:rsidTr="006665B6">
        <w:tc>
          <w:tcPr>
            <w:tcW w:w="9576" w:type="dxa"/>
            <w:gridSpan w:val="2"/>
            <w:shd w:val="clear" w:color="auto" w:fill="auto"/>
          </w:tcPr>
          <w:p w14:paraId="26F26434" w14:textId="77777777" w:rsidR="000B2B61" w:rsidRPr="009A6C54" w:rsidRDefault="000B2B61" w:rsidP="008A6D10">
            <w:pPr>
              <w:pStyle w:val="TableText"/>
              <w:jc w:val="center"/>
              <w:rPr>
                <w:b/>
              </w:rPr>
            </w:pPr>
            <w:r w:rsidRPr="009A6C54">
              <w:rPr>
                <w:b/>
              </w:rPr>
              <w:t>CATEGORY: OUTPATIENT ENCOUNTER</w:t>
            </w:r>
          </w:p>
        </w:tc>
      </w:tr>
      <w:tr w:rsidR="0015466C" w:rsidRPr="009A6C54" w14:paraId="26F26438" w14:textId="77777777" w:rsidTr="008071E4">
        <w:tc>
          <w:tcPr>
            <w:tcW w:w="6384" w:type="dxa"/>
            <w:shd w:val="clear" w:color="auto" w:fill="auto"/>
          </w:tcPr>
          <w:p w14:paraId="26F26436" w14:textId="77777777" w:rsidR="0015466C" w:rsidRPr="009A6C54" w:rsidRDefault="0015466C" w:rsidP="008A6D10">
            <w:pPr>
              <w:pStyle w:val="TableText"/>
            </w:pPr>
            <w:r w:rsidRPr="009A6C54">
              <w:t>PATIENT</w:t>
            </w:r>
          </w:p>
        </w:tc>
        <w:tc>
          <w:tcPr>
            <w:tcW w:w="3192" w:type="dxa"/>
            <w:shd w:val="clear" w:color="auto" w:fill="auto"/>
          </w:tcPr>
          <w:p w14:paraId="26F26437" w14:textId="77777777" w:rsidR="0015466C" w:rsidRPr="009A6C54" w:rsidRDefault="0015466C" w:rsidP="008A6D10">
            <w:pPr>
              <w:pStyle w:val="TableText"/>
            </w:pPr>
            <w:r w:rsidRPr="009A6C54">
              <w:t>OEPA</w:t>
            </w:r>
          </w:p>
        </w:tc>
      </w:tr>
      <w:tr w:rsidR="0015466C" w:rsidRPr="009A6C54" w14:paraId="26F2643B" w14:textId="77777777" w:rsidTr="008071E4">
        <w:tc>
          <w:tcPr>
            <w:tcW w:w="6384" w:type="dxa"/>
            <w:shd w:val="clear" w:color="auto" w:fill="auto"/>
          </w:tcPr>
          <w:p w14:paraId="26F26439" w14:textId="77777777" w:rsidR="0015466C" w:rsidRPr="009A6C54" w:rsidRDefault="0015466C" w:rsidP="008A6D10">
            <w:pPr>
              <w:pStyle w:val="TableText"/>
            </w:pPr>
            <w:r w:rsidRPr="009A6C54">
              <w:t>ORIGINATING PROCESS TYPE</w:t>
            </w:r>
          </w:p>
        </w:tc>
        <w:tc>
          <w:tcPr>
            <w:tcW w:w="3192" w:type="dxa"/>
            <w:shd w:val="clear" w:color="auto" w:fill="auto"/>
          </w:tcPr>
          <w:p w14:paraId="26F2643A" w14:textId="77777777" w:rsidR="0015466C" w:rsidRPr="009A6C54" w:rsidRDefault="0015466C" w:rsidP="008A6D10">
            <w:pPr>
              <w:pStyle w:val="TableText"/>
            </w:pPr>
            <w:r w:rsidRPr="009A6C54">
              <w:t>OEOP</w:t>
            </w:r>
          </w:p>
        </w:tc>
      </w:tr>
      <w:tr w:rsidR="0015466C" w:rsidRPr="009A6C54" w14:paraId="26F2643E" w14:textId="77777777" w:rsidTr="008071E4">
        <w:tc>
          <w:tcPr>
            <w:tcW w:w="6384" w:type="dxa"/>
            <w:shd w:val="clear" w:color="auto" w:fill="auto"/>
          </w:tcPr>
          <w:p w14:paraId="26F2643C" w14:textId="77777777" w:rsidR="0015466C" w:rsidRPr="009A6C54" w:rsidRDefault="0015466C" w:rsidP="008A6D10">
            <w:pPr>
              <w:pStyle w:val="TableText"/>
            </w:pPr>
            <w:r w:rsidRPr="009A6C54">
              <w:t>APPT. TYPE</w:t>
            </w:r>
          </w:p>
        </w:tc>
        <w:tc>
          <w:tcPr>
            <w:tcW w:w="3192" w:type="dxa"/>
            <w:shd w:val="clear" w:color="auto" w:fill="auto"/>
          </w:tcPr>
          <w:p w14:paraId="26F2643D" w14:textId="77777777" w:rsidR="0015466C" w:rsidRPr="009A6C54" w:rsidRDefault="0015466C" w:rsidP="008A6D10">
            <w:pPr>
              <w:pStyle w:val="TableText"/>
            </w:pPr>
            <w:r w:rsidRPr="009A6C54">
              <w:t>OEAT</w:t>
            </w:r>
          </w:p>
        </w:tc>
      </w:tr>
      <w:tr w:rsidR="0015466C" w:rsidRPr="009A6C54" w14:paraId="26F26441" w14:textId="77777777" w:rsidTr="008071E4">
        <w:tc>
          <w:tcPr>
            <w:tcW w:w="6384" w:type="dxa"/>
            <w:shd w:val="clear" w:color="auto" w:fill="auto"/>
          </w:tcPr>
          <w:p w14:paraId="26F2643F" w14:textId="77777777" w:rsidR="0015466C" w:rsidRPr="009A6C54" w:rsidRDefault="0015466C" w:rsidP="008A6D10">
            <w:pPr>
              <w:pStyle w:val="TableText"/>
            </w:pPr>
            <w:r w:rsidRPr="009A6C54">
              <w:t>STATUS</w:t>
            </w:r>
          </w:p>
        </w:tc>
        <w:tc>
          <w:tcPr>
            <w:tcW w:w="3192" w:type="dxa"/>
            <w:shd w:val="clear" w:color="auto" w:fill="auto"/>
          </w:tcPr>
          <w:p w14:paraId="26F26440" w14:textId="77777777" w:rsidR="0015466C" w:rsidRPr="009A6C54" w:rsidRDefault="0015466C" w:rsidP="008A6D10">
            <w:pPr>
              <w:pStyle w:val="TableText"/>
            </w:pPr>
            <w:r w:rsidRPr="009A6C54">
              <w:t>OEST</w:t>
            </w:r>
          </w:p>
        </w:tc>
      </w:tr>
      <w:tr w:rsidR="0015466C" w:rsidRPr="009A6C54" w14:paraId="26F26444" w14:textId="77777777" w:rsidTr="008071E4">
        <w:tc>
          <w:tcPr>
            <w:tcW w:w="6384" w:type="dxa"/>
            <w:shd w:val="clear" w:color="auto" w:fill="auto"/>
          </w:tcPr>
          <w:p w14:paraId="26F26442" w14:textId="77777777" w:rsidR="0015466C" w:rsidRPr="009A6C54" w:rsidRDefault="0015466C" w:rsidP="008A6D10">
            <w:pPr>
              <w:pStyle w:val="TableText"/>
            </w:pPr>
            <w:r w:rsidRPr="009A6C54">
              <w:t>ELIG. OF ENCOUNTER</w:t>
            </w:r>
          </w:p>
        </w:tc>
        <w:tc>
          <w:tcPr>
            <w:tcW w:w="3192" w:type="dxa"/>
            <w:shd w:val="clear" w:color="auto" w:fill="auto"/>
          </w:tcPr>
          <w:p w14:paraId="26F26443" w14:textId="77777777" w:rsidR="0015466C" w:rsidRPr="009A6C54" w:rsidRDefault="0015466C" w:rsidP="008A6D10">
            <w:pPr>
              <w:pStyle w:val="TableText"/>
            </w:pPr>
            <w:r w:rsidRPr="009A6C54">
              <w:t>PEPW</w:t>
            </w:r>
          </w:p>
        </w:tc>
      </w:tr>
      <w:tr w:rsidR="0015466C" w:rsidRPr="009A6C54" w14:paraId="26F26447" w14:textId="77777777" w:rsidTr="008071E4">
        <w:tc>
          <w:tcPr>
            <w:tcW w:w="6384" w:type="dxa"/>
            <w:shd w:val="clear" w:color="auto" w:fill="auto"/>
          </w:tcPr>
          <w:p w14:paraId="26F26445" w14:textId="77777777" w:rsidR="0015466C" w:rsidRPr="009A6C54" w:rsidRDefault="0015466C" w:rsidP="008A6D10">
            <w:pPr>
              <w:pStyle w:val="TableText"/>
            </w:pPr>
            <w:r w:rsidRPr="009A6C54">
              <w:t>MEANS TEST (HISTORICAL)</w:t>
            </w:r>
          </w:p>
        </w:tc>
        <w:tc>
          <w:tcPr>
            <w:tcW w:w="3192" w:type="dxa"/>
            <w:shd w:val="clear" w:color="auto" w:fill="auto"/>
          </w:tcPr>
          <w:p w14:paraId="26F26446" w14:textId="77777777" w:rsidR="0015466C" w:rsidRPr="009A6C54" w:rsidRDefault="0015466C" w:rsidP="008A6D10">
            <w:pPr>
              <w:pStyle w:val="TableText"/>
            </w:pPr>
            <w:r w:rsidRPr="009A6C54">
              <w:t>PEMH</w:t>
            </w:r>
          </w:p>
        </w:tc>
      </w:tr>
      <w:tr w:rsidR="0015466C" w:rsidRPr="009A6C54" w14:paraId="26F2644A" w14:textId="77777777" w:rsidTr="008071E4">
        <w:tc>
          <w:tcPr>
            <w:tcW w:w="6384" w:type="dxa"/>
            <w:shd w:val="clear" w:color="auto" w:fill="auto"/>
          </w:tcPr>
          <w:p w14:paraId="26F26448" w14:textId="77777777" w:rsidR="0015466C" w:rsidRPr="009A6C54" w:rsidRDefault="0015466C" w:rsidP="008A6D10">
            <w:pPr>
              <w:pStyle w:val="TableText"/>
            </w:pPr>
            <w:r w:rsidRPr="009A6C54">
              <w:t>MEANS TEST (CURRENT)</w:t>
            </w:r>
          </w:p>
        </w:tc>
        <w:tc>
          <w:tcPr>
            <w:tcW w:w="3192" w:type="dxa"/>
            <w:shd w:val="clear" w:color="auto" w:fill="auto"/>
          </w:tcPr>
          <w:p w14:paraId="26F26449" w14:textId="77777777" w:rsidR="0015466C" w:rsidRPr="009A6C54" w:rsidRDefault="0015466C" w:rsidP="008A6D10">
            <w:pPr>
              <w:pStyle w:val="TableText"/>
            </w:pPr>
            <w:r w:rsidRPr="009A6C54">
              <w:t>PEMC</w:t>
            </w:r>
          </w:p>
        </w:tc>
      </w:tr>
      <w:tr w:rsidR="0015466C" w:rsidRPr="009A6C54" w14:paraId="26F2644D" w14:textId="77777777" w:rsidTr="008071E4">
        <w:tc>
          <w:tcPr>
            <w:tcW w:w="6384" w:type="dxa"/>
            <w:shd w:val="clear" w:color="auto" w:fill="auto"/>
          </w:tcPr>
          <w:p w14:paraId="26F2644B" w14:textId="77777777" w:rsidR="0015466C" w:rsidRPr="009A6C54" w:rsidRDefault="0015466C" w:rsidP="008A6D10">
            <w:pPr>
              <w:pStyle w:val="TableText"/>
            </w:pPr>
            <w:r w:rsidRPr="009A6C54">
              <w:t>SC PERCENTAGE</w:t>
            </w:r>
          </w:p>
        </w:tc>
        <w:tc>
          <w:tcPr>
            <w:tcW w:w="3192" w:type="dxa"/>
            <w:shd w:val="clear" w:color="auto" w:fill="auto"/>
          </w:tcPr>
          <w:p w14:paraId="26F2644C" w14:textId="77777777" w:rsidR="0015466C" w:rsidRPr="009A6C54" w:rsidRDefault="0015466C" w:rsidP="008A6D10">
            <w:pPr>
              <w:pStyle w:val="TableText"/>
            </w:pPr>
            <w:r w:rsidRPr="009A6C54">
              <w:t>PESP</w:t>
            </w:r>
          </w:p>
        </w:tc>
      </w:tr>
      <w:tr w:rsidR="0015466C" w:rsidRPr="009A6C54" w14:paraId="26F26450" w14:textId="77777777" w:rsidTr="008071E4">
        <w:tc>
          <w:tcPr>
            <w:tcW w:w="6384" w:type="dxa"/>
            <w:shd w:val="clear" w:color="auto" w:fill="auto"/>
          </w:tcPr>
          <w:p w14:paraId="26F2644E" w14:textId="77777777" w:rsidR="0015466C" w:rsidRPr="009A6C54" w:rsidRDefault="0015466C" w:rsidP="008A6D10">
            <w:pPr>
              <w:pStyle w:val="TableText"/>
            </w:pPr>
            <w:r w:rsidRPr="009A6C54">
              <w:t>AGENT ORANGE EXPOSURE</w:t>
            </w:r>
          </w:p>
        </w:tc>
        <w:tc>
          <w:tcPr>
            <w:tcW w:w="3192" w:type="dxa"/>
            <w:shd w:val="clear" w:color="auto" w:fill="auto"/>
          </w:tcPr>
          <w:p w14:paraId="26F2644F" w14:textId="77777777" w:rsidR="0015466C" w:rsidRPr="009A6C54" w:rsidRDefault="0015466C" w:rsidP="008A6D10">
            <w:pPr>
              <w:pStyle w:val="TableText"/>
            </w:pPr>
            <w:r w:rsidRPr="009A6C54">
              <w:t>PEAO</w:t>
            </w:r>
          </w:p>
        </w:tc>
      </w:tr>
      <w:tr w:rsidR="0015466C" w:rsidRPr="009A6C54" w14:paraId="26F26453" w14:textId="77777777" w:rsidTr="008071E4">
        <w:tc>
          <w:tcPr>
            <w:tcW w:w="6384" w:type="dxa"/>
            <w:shd w:val="clear" w:color="auto" w:fill="auto"/>
          </w:tcPr>
          <w:p w14:paraId="26F26451" w14:textId="77777777" w:rsidR="0015466C" w:rsidRPr="009A6C54" w:rsidRDefault="0015466C" w:rsidP="008A6D10">
            <w:pPr>
              <w:pStyle w:val="TableText"/>
            </w:pPr>
            <w:r w:rsidRPr="009A6C54">
              <w:t>IONIZING RADIATION EXPOSURE</w:t>
            </w:r>
          </w:p>
        </w:tc>
        <w:tc>
          <w:tcPr>
            <w:tcW w:w="3192" w:type="dxa"/>
            <w:shd w:val="clear" w:color="auto" w:fill="auto"/>
          </w:tcPr>
          <w:p w14:paraId="26F26452" w14:textId="77777777" w:rsidR="0015466C" w:rsidRPr="009A6C54" w:rsidRDefault="0015466C" w:rsidP="008A6D10">
            <w:pPr>
              <w:pStyle w:val="TableText"/>
            </w:pPr>
            <w:r w:rsidRPr="009A6C54">
              <w:t>PEIR</w:t>
            </w:r>
          </w:p>
        </w:tc>
      </w:tr>
      <w:tr w:rsidR="0015466C" w:rsidRPr="009A6C54" w14:paraId="26F26456" w14:textId="77777777" w:rsidTr="008071E4">
        <w:tc>
          <w:tcPr>
            <w:tcW w:w="6384" w:type="dxa"/>
            <w:shd w:val="clear" w:color="auto" w:fill="auto"/>
          </w:tcPr>
          <w:p w14:paraId="26F26454" w14:textId="77777777" w:rsidR="0015466C" w:rsidRPr="009A6C54" w:rsidRDefault="0015466C" w:rsidP="008A6D10">
            <w:pPr>
              <w:pStyle w:val="TableText"/>
            </w:pPr>
            <w:r w:rsidRPr="009A6C54">
              <w:t>SW ASIA CONDITIONS EXPOSURE</w:t>
            </w:r>
          </w:p>
        </w:tc>
        <w:tc>
          <w:tcPr>
            <w:tcW w:w="3192" w:type="dxa"/>
            <w:shd w:val="clear" w:color="auto" w:fill="auto"/>
          </w:tcPr>
          <w:p w14:paraId="26F26455" w14:textId="77777777" w:rsidR="0015466C" w:rsidRPr="009A6C54" w:rsidRDefault="0015466C" w:rsidP="008A6D10">
            <w:pPr>
              <w:pStyle w:val="TableText"/>
            </w:pPr>
            <w:r w:rsidRPr="009A6C54">
              <w:t>PEEC</w:t>
            </w:r>
          </w:p>
        </w:tc>
      </w:tr>
      <w:tr w:rsidR="000B2B61" w:rsidRPr="009A6C54" w14:paraId="26F26458" w14:textId="77777777" w:rsidTr="006665B6">
        <w:tc>
          <w:tcPr>
            <w:tcW w:w="9576" w:type="dxa"/>
            <w:gridSpan w:val="2"/>
            <w:shd w:val="clear" w:color="auto" w:fill="auto"/>
          </w:tcPr>
          <w:p w14:paraId="26F26457" w14:textId="77777777" w:rsidR="000B2B61" w:rsidRPr="009A6C54" w:rsidRDefault="000B2B61" w:rsidP="008A6D10">
            <w:pPr>
              <w:pStyle w:val="TableText"/>
              <w:jc w:val="center"/>
              <w:rPr>
                <w:b/>
              </w:rPr>
            </w:pPr>
            <w:r w:rsidRPr="009A6C54">
              <w:rPr>
                <w:b/>
              </w:rPr>
              <w:t>CATEGORY: PRIMARY CARE</w:t>
            </w:r>
          </w:p>
        </w:tc>
      </w:tr>
      <w:tr w:rsidR="0015466C" w:rsidRPr="009A6C54" w14:paraId="26F2645B" w14:textId="77777777" w:rsidTr="008071E4">
        <w:tc>
          <w:tcPr>
            <w:tcW w:w="6384" w:type="dxa"/>
            <w:shd w:val="clear" w:color="auto" w:fill="auto"/>
          </w:tcPr>
          <w:p w14:paraId="26F26459" w14:textId="77777777" w:rsidR="0015466C" w:rsidRPr="009A6C54" w:rsidRDefault="0015466C" w:rsidP="008A6D10">
            <w:pPr>
              <w:pStyle w:val="TableText"/>
            </w:pPr>
            <w:r w:rsidRPr="009A6C54">
              <w:t>PC PROVIDER (HISTORICAL)</w:t>
            </w:r>
          </w:p>
        </w:tc>
        <w:tc>
          <w:tcPr>
            <w:tcW w:w="3192" w:type="dxa"/>
            <w:shd w:val="clear" w:color="auto" w:fill="auto"/>
          </w:tcPr>
          <w:p w14:paraId="26F2645A" w14:textId="77777777" w:rsidR="0015466C" w:rsidRPr="009A6C54" w:rsidRDefault="0015466C" w:rsidP="008A6D10">
            <w:pPr>
              <w:pStyle w:val="TableText"/>
            </w:pPr>
            <w:r w:rsidRPr="009A6C54">
              <w:t>PCPH</w:t>
            </w:r>
          </w:p>
        </w:tc>
      </w:tr>
      <w:tr w:rsidR="0015466C" w:rsidRPr="009A6C54" w14:paraId="26F2645E" w14:textId="77777777" w:rsidTr="008071E4">
        <w:tc>
          <w:tcPr>
            <w:tcW w:w="6384" w:type="dxa"/>
            <w:shd w:val="clear" w:color="auto" w:fill="auto"/>
          </w:tcPr>
          <w:p w14:paraId="26F2645C" w14:textId="77777777" w:rsidR="0015466C" w:rsidRPr="009A6C54" w:rsidRDefault="0015466C" w:rsidP="008A6D10">
            <w:pPr>
              <w:pStyle w:val="TableText"/>
            </w:pPr>
            <w:r w:rsidRPr="009A6C54">
              <w:t>PC TEAM (HISTORICAL)</w:t>
            </w:r>
          </w:p>
        </w:tc>
        <w:tc>
          <w:tcPr>
            <w:tcW w:w="3192" w:type="dxa"/>
            <w:shd w:val="clear" w:color="auto" w:fill="auto"/>
          </w:tcPr>
          <w:p w14:paraId="26F2645D" w14:textId="77777777" w:rsidR="0015466C" w:rsidRPr="009A6C54" w:rsidRDefault="0015466C" w:rsidP="008A6D10">
            <w:pPr>
              <w:pStyle w:val="TableText"/>
            </w:pPr>
            <w:r w:rsidRPr="009A6C54">
              <w:t>PCTH</w:t>
            </w:r>
          </w:p>
        </w:tc>
      </w:tr>
      <w:tr w:rsidR="0015466C" w:rsidRPr="009A6C54" w14:paraId="26F26461" w14:textId="77777777" w:rsidTr="008071E4">
        <w:tc>
          <w:tcPr>
            <w:tcW w:w="6384" w:type="dxa"/>
            <w:shd w:val="clear" w:color="auto" w:fill="auto"/>
          </w:tcPr>
          <w:p w14:paraId="26F2645F" w14:textId="77777777" w:rsidR="0015466C" w:rsidRPr="009A6C54" w:rsidRDefault="0015466C" w:rsidP="008A6D10">
            <w:pPr>
              <w:pStyle w:val="TableText"/>
            </w:pPr>
            <w:r w:rsidRPr="009A6C54">
              <w:t>PC PROVIDER (CURRENT)</w:t>
            </w:r>
          </w:p>
        </w:tc>
        <w:tc>
          <w:tcPr>
            <w:tcW w:w="3192" w:type="dxa"/>
            <w:shd w:val="clear" w:color="auto" w:fill="auto"/>
          </w:tcPr>
          <w:p w14:paraId="26F26460" w14:textId="77777777" w:rsidR="0015466C" w:rsidRPr="009A6C54" w:rsidRDefault="0015466C" w:rsidP="008A6D10">
            <w:pPr>
              <w:pStyle w:val="TableText"/>
            </w:pPr>
            <w:r w:rsidRPr="009A6C54">
              <w:t>PCPC</w:t>
            </w:r>
          </w:p>
        </w:tc>
      </w:tr>
      <w:tr w:rsidR="0015466C" w:rsidRPr="009A6C54" w14:paraId="26F26464" w14:textId="77777777" w:rsidTr="008071E4">
        <w:tc>
          <w:tcPr>
            <w:tcW w:w="6384" w:type="dxa"/>
            <w:shd w:val="clear" w:color="auto" w:fill="auto"/>
          </w:tcPr>
          <w:p w14:paraId="26F26462" w14:textId="77777777" w:rsidR="0015466C" w:rsidRPr="009A6C54" w:rsidRDefault="0015466C" w:rsidP="008A6D10">
            <w:pPr>
              <w:pStyle w:val="TableText"/>
            </w:pPr>
            <w:r w:rsidRPr="009A6C54">
              <w:t>PC TEAM (CURRENT)</w:t>
            </w:r>
          </w:p>
        </w:tc>
        <w:tc>
          <w:tcPr>
            <w:tcW w:w="3192" w:type="dxa"/>
            <w:shd w:val="clear" w:color="auto" w:fill="auto"/>
          </w:tcPr>
          <w:p w14:paraId="26F26463" w14:textId="77777777" w:rsidR="0015466C" w:rsidRPr="009A6C54" w:rsidRDefault="0015466C" w:rsidP="008A6D10">
            <w:pPr>
              <w:pStyle w:val="TableText"/>
            </w:pPr>
            <w:r w:rsidRPr="009A6C54">
              <w:t>PCTC</w:t>
            </w:r>
          </w:p>
        </w:tc>
      </w:tr>
      <w:tr w:rsidR="000B2B61" w:rsidRPr="009A6C54" w14:paraId="26F26466" w14:textId="77777777" w:rsidTr="006665B6">
        <w:tc>
          <w:tcPr>
            <w:tcW w:w="9576" w:type="dxa"/>
            <w:gridSpan w:val="2"/>
            <w:shd w:val="clear" w:color="auto" w:fill="auto"/>
          </w:tcPr>
          <w:p w14:paraId="26F26465" w14:textId="77777777" w:rsidR="000B2B61" w:rsidRPr="009A6C54" w:rsidRDefault="000B2B61" w:rsidP="008A6D10">
            <w:pPr>
              <w:pStyle w:val="TableText"/>
              <w:jc w:val="center"/>
              <w:rPr>
                <w:b/>
              </w:rPr>
            </w:pPr>
            <w:r w:rsidRPr="009A6C54">
              <w:rPr>
                <w:b/>
              </w:rPr>
              <w:t>CATEGORY: PROVIDER</w:t>
            </w:r>
          </w:p>
        </w:tc>
      </w:tr>
      <w:tr w:rsidR="0015466C" w:rsidRPr="009A6C54" w14:paraId="26F26469" w14:textId="77777777" w:rsidTr="008071E4">
        <w:tc>
          <w:tcPr>
            <w:tcW w:w="6384" w:type="dxa"/>
            <w:shd w:val="clear" w:color="auto" w:fill="auto"/>
          </w:tcPr>
          <w:p w14:paraId="26F26467" w14:textId="77777777" w:rsidR="0015466C" w:rsidRPr="009A6C54" w:rsidRDefault="0015466C" w:rsidP="008A6D10">
            <w:pPr>
              <w:pStyle w:val="TableText"/>
            </w:pPr>
            <w:r w:rsidRPr="009A6C54">
              <w:t>PRIMARY PROVIDER</w:t>
            </w:r>
          </w:p>
        </w:tc>
        <w:tc>
          <w:tcPr>
            <w:tcW w:w="3192" w:type="dxa"/>
            <w:shd w:val="clear" w:color="auto" w:fill="auto"/>
          </w:tcPr>
          <w:p w14:paraId="26F26468" w14:textId="77777777" w:rsidR="0015466C" w:rsidRPr="009A6C54" w:rsidRDefault="0015466C" w:rsidP="008A6D10">
            <w:pPr>
              <w:pStyle w:val="TableText"/>
            </w:pPr>
            <w:r w:rsidRPr="009A6C54">
              <w:t>PRPP</w:t>
            </w:r>
          </w:p>
        </w:tc>
      </w:tr>
      <w:tr w:rsidR="0015466C" w:rsidRPr="009A6C54" w14:paraId="26F2646C" w14:textId="77777777" w:rsidTr="008071E4">
        <w:tc>
          <w:tcPr>
            <w:tcW w:w="6384" w:type="dxa"/>
            <w:shd w:val="clear" w:color="auto" w:fill="auto"/>
          </w:tcPr>
          <w:p w14:paraId="26F2646A" w14:textId="77777777" w:rsidR="0015466C" w:rsidRPr="009A6C54" w:rsidRDefault="0015466C" w:rsidP="008A6D10">
            <w:pPr>
              <w:pStyle w:val="TableText"/>
            </w:pPr>
            <w:r w:rsidRPr="009A6C54">
              <w:t>SECONDARY PROVIDER</w:t>
            </w:r>
          </w:p>
        </w:tc>
        <w:tc>
          <w:tcPr>
            <w:tcW w:w="3192" w:type="dxa"/>
            <w:shd w:val="clear" w:color="auto" w:fill="auto"/>
          </w:tcPr>
          <w:p w14:paraId="26F2646B" w14:textId="77777777" w:rsidR="0015466C" w:rsidRPr="009A6C54" w:rsidRDefault="0015466C" w:rsidP="008A6D10">
            <w:pPr>
              <w:pStyle w:val="TableText"/>
            </w:pPr>
            <w:r w:rsidRPr="009A6C54">
              <w:t>PRSP</w:t>
            </w:r>
          </w:p>
        </w:tc>
      </w:tr>
      <w:tr w:rsidR="0015466C" w:rsidRPr="009A6C54" w14:paraId="26F2646F" w14:textId="77777777" w:rsidTr="008071E4">
        <w:tc>
          <w:tcPr>
            <w:tcW w:w="6384" w:type="dxa"/>
            <w:shd w:val="clear" w:color="auto" w:fill="auto"/>
          </w:tcPr>
          <w:p w14:paraId="26F2646D" w14:textId="77777777" w:rsidR="0015466C" w:rsidRPr="009A6C54" w:rsidRDefault="0015466C" w:rsidP="008A6D10">
            <w:pPr>
              <w:pStyle w:val="TableText"/>
            </w:pPr>
            <w:r w:rsidRPr="009A6C54">
              <w:t>ALL PROVIDERS</w:t>
            </w:r>
          </w:p>
        </w:tc>
        <w:tc>
          <w:tcPr>
            <w:tcW w:w="3192" w:type="dxa"/>
            <w:shd w:val="clear" w:color="auto" w:fill="auto"/>
          </w:tcPr>
          <w:p w14:paraId="26F2646E" w14:textId="77777777" w:rsidR="0015466C" w:rsidRPr="009A6C54" w:rsidRDefault="0015466C" w:rsidP="008A6D10">
            <w:pPr>
              <w:pStyle w:val="TableText"/>
            </w:pPr>
            <w:r w:rsidRPr="009A6C54">
              <w:t>PRAP</w:t>
            </w:r>
          </w:p>
        </w:tc>
      </w:tr>
      <w:tr w:rsidR="0015466C" w:rsidRPr="009A6C54" w14:paraId="26F26472" w14:textId="77777777" w:rsidTr="008071E4">
        <w:tc>
          <w:tcPr>
            <w:tcW w:w="6384" w:type="dxa"/>
            <w:shd w:val="clear" w:color="auto" w:fill="auto"/>
          </w:tcPr>
          <w:p w14:paraId="26F26470" w14:textId="77777777" w:rsidR="0015466C" w:rsidRPr="009A6C54" w:rsidRDefault="0015466C" w:rsidP="008A6D10">
            <w:pPr>
              <w:pStyle w:val="TableText"/>
            </w:pPr>
            <w:r w:rsidRPr="009A6C54">
              <w:t>PRIMARY PROVIDER PERSON CLASS</w:t>
            </w:r>
          </w:p>
        </w:tc>
        <w:tc>
          <w:tcPr>
            <w:tcW w:w="3192" w:type="dxa"/>
            <w:shd w:val="clear" w:color="auto" w:fill="auto"/>
          </w:tcPr>
          <w:p w14:paraId="26F26471" w14:textId="77777777" w:rsidR="0015466C" w:rsidRPr="009A6C54" w:rsidRDefault="0015466C" w:rsidP="008A6D10">
            <w:pPr>
              <w:pStyle w:val="TableText"/>
            </w:pPr>
            <w:r w:rsidRPr="009A6C54">
              <w:t>PRPC</w:t>
            </w:r>
          </w:p>
        </w:tc>
      </w:tr>
      <w:tr w:rsidR="0015466C" w:rsidRPr="009A6C54" w14:paraId="26F26475" w14:textId="77777777" w:rsidTr="008071E4">
        <w:tc>
          <w:tcPr>
            <w:tcW w:w="6384" w:type="dxa"/>
            <w:shd w:val="clear" w:color="auto" w:fill="auto"/>
          </w:tcPr>
          <w:p w14:paraId="26F26473" w14:textId="77777777" w:rsidR="0015466C" w:rsidRPr="009A6C54" w:rsidRDefault="0015466C" w:rsidP="008A6D10">
            <w:pPr>
              <w:pStyle w:val="TableText"/>
            </w:pPr>
            <w:r w:rsidRPr="009A6C54">
              <w:lastRenderedPageBreak/>
              <w:t>SECONDARY PROVIDER PERSON CLASS</w:t>
            </w:r>
          </w:p>
        </w:tc>
        <w:tc>
          <w:tcPr>
            <w:tcW w:w="3192" w:type="dxa"/>
            <w:shd w:val="clear" w:color="auto" w:fill="auto"/>
          </w:tcPr>
          <w:p w14:paraId="26F26474" w14:textId="77777777" w:rsidR="0015466C" w:rsidRPr="009A6C54" w:rsidRDefault="0015466C" w:rsidP="008A6D10">
            <w:pPr>
              <w:pStyle w:val="TableText"/>
            </w:pPr>
            <w:r w:rsidRPr="009A6C54">
              <w:t>PRSC</w:t>
            </w:r>
          </w:p>
        </w:tc>
      </w:tr>
      <w:tr w:rsidR="0015466C" w:rsidRPr="009A6C54" w14:paraId="26F26478" w14:textId="77777777" w:rsidTr="008071E4">
        <w:tc>
          <w:tcPr>
            <w:tcW w:w="6384" w:type="dxa"/>
            <w:shd w:val="clear" w:color="auto" w:fill="auto"/>
          </w:tcPr>
          <w:p w14:paraId="26F26476" w14:textId="77777777" w:rsidR="0015466C" w:rsidRPr="009A6C54" w:rsidRDefault="0015466C" w:rsidP="008A6D10">
            <w:pPr>
              <w:pStyle w:val="TableText"/>
            </w:pPr>
            <w:r w:rsidRPr="009A6C54">
              <w:t>ALL PROVIDERS PERSON CLASS</w:t>
            </w:r>
          </w:p>
        </w:tc>
        <w:tc>
          <w:tcPr>
            <w:tcW w:w="3192" w:type="dxa"/>
            <w:shd w:val="clear" w:color="auto" w:fill="auto"/>
          </w:tcPr>
          <w:p w14:paraId="26F26477" w14:textId="77777777" w:rsidR="0015466C" w:rsidRPr="009A6C54" w:rsidRDefault="0015466C" w:rsidP="008A6D10">
            <w:pPr>
              <w:pStyle w:val="TableText"/>
            </w:pPr>
            <w:r w:rsidRPr="009A6C54">
              <w:t>PRAC</w:t>
            </w:r>
          </w:p>
        </w:tc>
      </w:tr>
      <w:tr w:rsidR="00BC53F5" w:rsidRPr="009A6C54" w14:paraId="26F2647A" w14:textId="77777777" w:rsidTr="006665B6">
        <w:tc>
          <w:tcPr>
            <w:tcW w:w="9576" w:type="dxa"/>
            <w:gridSpan w:val="2"/>
            <w:shd w:val="clear" w:color="auto" w:fill="auto"/>
          </w:tcPr>
          <w:p w14:paraId="26F26479" w14:textId="77777777" w:rsidR="00BC53F5" w:rsidRPr="009A6C54" w:rsidRDefault="00BC53F5" w:rsidP="008A6D10">
            <w:pPr>
              <w:pStyle w:val="TableText"/>
              <w:jc w:val="center"/>
              <w:rPr>
                <w:b/>
              </w:rPr>
            </w:pPr>
            <w:r w:rsidRPr="009A6C54">
              <w:rPr>
                <w:b/>
              </w:rPr>
              <w:t>CATEGORY: STOP CODE</w:t>
            </w:r>
          </w:p>
        </w:tc>
      </w:tr>
      <w:tr w:rsidR="0015466C" w:rsidRPr="009A6C54" w14:paraId="26F2647D" w14:textId="77777777" w:rsidTr="008071E4">
        <w:tc>
          <w:tcPr>
            <w:tcW w:w="6384" w:type="dxa"/>
            <w:shd w:val="clear" w:color="auto" w:fill="auto"/>
          </w:tcPr>
          <w:p w14:paraId="26F2647B" w14:textId="77777777" w:rsidR="0015466C" w:rsidRPr="009A6C54" w:rsidRDefault="0015466C" w:rsidP="008A6D10">
            <w:pPr>
              <w:pStyle w:val="TableText"/>
            </w:pPr>
            <w:r w:rsidRPr="009A6C54">
              <w:t>PRIMARY STOP CODE</w:t>
            </w:r>
          </w:p>
        </w:tc>
        <w:tc>
          <w:tcPr>
            <w:tcW w:w="3192" w:type="dxa"/>
            <w:shd w:val="clear" w:color="auto" w:fill="auto"/>
          </w:tcPr>
          <w:p w14:paraId="26F2647C" w14:textId="77777777" w:rsidR="0015466C" w:rsidRPr="009A6C54" w:rsidRDefault="0015466C" w:rsidP="008A6D10">
            <w:pPr>
              <w:pStyle w:val="TableText"/>
            </w:pPr>
            <w:r w:rsidRPr="009A6C54">
              <w:t>SCPC</w:t>
            </w:r>
          </w:p>
        </w:tc>
      </w:tr>
      <w:tr w:rsidR="0015466C" w:rsidRPr="009A6C54" w14:paraId="26F26480" w14:textId="77777777" w:rsidTr="008071E4">
        <w:tc>
          <w:tcPr>
            <w:tcW w:w="6384" w:type="dxa"/>
            <w:shd w:val="clear" w:color="auto" w:fill="auto"/>
          </w:tcPr>
          <w:p w14:paraId="26F2647E" w14:textId="77777777" w:rsidR="0015466C" w:rsidRPr="009A6C54" w:rsidRDefault="0015466C" w:rsidP="008A6D10">
            <w:pPr>
              <w:pStyle w:val="TableText"/>
            </w:pPr>
            <w:r w:rsidRPr="009A6C54">
              <w:t>SECONDARY STOP CODE</w:t>
            </w:r>
          </w:p>
        </w:tc>
        <w:tc>
          <w:tcPr>
            <w:tcW w:w="3192" w:type="dxa"/>
            <w:shd w:val="clear" w:color="auto" w:fill="auto"/>
          </w:tcPr>
          <w:p w14:paraId="26F2647F" w14:textId="77777777" w:rsidR="0015466C" w:rsidRPr="009A6C54" w:rsidRDefault="0015466C" w:rsidP="008A6D10">
            <w:pPr>
              <w:pStyle w:val="TableText"/>
            </w:pPr>
            <w:r w:rsidRPr="009A6C54">
              <w:t>SCSC</w:t>
            </w:r>
          </w:p>
        </w:tc>
      </w:tr>
      <w:tr w:rsidR="0015466C" w:rsidRPr="009A6C54" w14:paraId="26F26483" w14:textId="77777777" w:rsidTr="008071E4">
        <w:tc>
          <w:tcPr>
            <w:tcW w:w="6384" w:type="dxa"/>
            <w:shd w:val="clear" w:color="auto" w:fill="auto"/>
          </w:tcPr>
          <w:p w14:paraId="26F26481" w14:textId="77777777" w:rsidR="0015466C" w:rsidRPr="009A6C54" w:rsidRDefault="0015466C" w:rsidP="008A6D10">
            <w:pPr>
              <w:pStyle w:val="TableText"/>
            </w:pPr>
            <w:r w:rsidRPr="009A6C54">
              <w:t>BOTH STOP CODES</w:t>
            </w:r>
          </w:p>
        </w:tc>
        <w:tc>
          <w:tcPr>
            <w:tcW w:w="3192" w:type="dxa"/>
            <w:shd w:val="clear" w:color="auto" w:fill="auto"/>
          </w:tcPr>
          <w:p w14:paraId="26F26482" w14:textId="77777777" w:rsidR="0015466C" w:rsidRPr="009A6C54" w:rsidRDefault="0015466C" w:rsidP="008A6D10">
            <w:pPr>
              <w:pStyle w:val="TableText"/>
            </w:pPr>
            <w:r w:rsidRPr="009A6C54">
              <w:t>SCBC</w:t>
            </w:r>
          </w:p>
        </w:tc>
      </w:tr>
      <w:tr w:rsidR="0015466C" w:rsidRPr="009A6C54" w14:paraId="26F26486" w14:textId="77777777" w:rsidTr="008071E4">
        <w:tc>
          <w:tcPr>
            <w:tcW w:w="6384" w:type="dxa"/>
            <w:shd w:val="clear" w:color="auto" w:fill="auto"/>
          </w:tcPr>
          <w:p w14:paraId="26F26484" w14:textId="77777777" w:rsidR="0015466C" w:rsidRPr="009A6C54" w:rsidRDefault="0015466C" w:rsidP="008A6D10">
            <w:pPr>
              <w:pStyle w:val="TableText"/>
            </w:pPr>
            <w:r w:rsidRPr="009A6C54">
              <w:t>CREDIT PAIR</w:t>
            </w:r>
          </w:p>
        </w:tc>
        <w:tc>
          <w:tcPr>
            <w:tcW w:w="3192" w:type="dxa"/>
            <w:shd w:val="clear" w:color="auto" w:fill="auto"/>
          </w:tcPr>
          <w:p w14:paraId="26F26485" w14:textId="77777777" w:rsidR="0015466C" w:rsidRPr="009A6C54" w:rsidRDefault="0015466C" w:rsidP="008A6D10">
            <w:pPr>
              <w:pStyle w:val="TableText"/>
            </w:pPr>
            <w:r w:rsidRPr="009A6C54">
              <w:t>SCCP</w:t>
            </w:r>
          </w:p>
        </w:tc>
      </w:tr>
      <w:tr w:rsidR="00BC53F5" w:rsidRPr="009A6C54" w14:paraId="26F26488" w14:textId="77777777" w:rsidTr="006665B6">
        <w:tc>
          <w:tcPr>
            <w:tcW w:w="9576" w:type="dxa"/>
            <w:gridSpan w:val="2"/>
            <w:shd w:val="clear" w:color="auto" w:fill="auto"/>
          </w:tcPr>
          <w:p w14:paraId="26F26487" w14:textId="77777777" w:rsidR="00BC53F5" w:rsidRPr="009A6C54" w:rsidRDefault="00BC53F5" w:rsidP="008A6D10">
            <w:pPr>
              <w:pStyle w:val="TableText"/>
              <w:jc w:val="center"/>
              <w:rPr>
                <w:b/>
              </w:rPr>
            </w:pPr>
            <w:r w:rsidRPr="009A6C54">
              <w:rPr>
                <w:b/>
              </w:rPr>
              <w:t>CATEGORY: V FILE ELEMENT</w:t>
            </w:r>
          </w:p>
        </w:tc>
      </w:tr>
      <w:tr w:rsidR="0015466C" w:rsidRPr="009A6C54" w14:paraId="26F2648B" w14:textId="77777777" w:rsidTr="008071E4">
        <w:tc>
          <w:tcPr>
            <w:tcW w:w="6384" w:type="dxa"/>
            <w:shd w:val="clear" w:color="auto" w:fill="auto"/>
          </w:tcPr>
          <w:p w14:paraId="26F26489" w14:textId="77777777" w:rsidR="0015466C" w:rsidRPr="009A6C54" w:rsidRDefault="0015466C" w:rsidP="008A6D10">
            <w:pPr>
              <w:pStyle w:val="TableText"/>
            </w:pPr>
            <w:r w:rsidRPr="009A6C54">
              <w:t>EXAMINATION</w:t>
            </w:r>
          </w:p>
        </w:tc>
        <w:tc>
          <w:tcPr>
            <w:tcW w:w="3192" w:type="dxa"/>
            <w:shd w:val="clear" w:color="auto" w:fill="auto"/>
          </w:tcPr>
          <w:p w14:paraId="26F2648A" w14:textId="77777777" w:rsidR="0015466C" w:rsidRPr="009A6C54" w:rsidRDefault="0015466C" w:rsidP="008A6D10">
            <w:pPr>
              <w:pStyle w:val="TableText"/>
            </w:pPr>
            <w:r w:rsidRPr="009A6C54">
              <w:t>VFEX</w:t>
            </w:r>
          </w:p>
        </w:tc>
      </w:tr>
      <w:tr w:rsidR="0015466C" w:rsidRPr="009A6C54" w14:paraId="26F2648E" w14:textId="77777777" w:rsidTr="008071E4">
        <w:tc>
          <w:tcPr>
            <w:tcW w:w="6384" w:type="dxa"/>
            <w:shd w:val="clear" w:color="auto" w:fill="auto"/>
          </w:tcPr>
          <w:p w14:paraId="26F2648C" w14:textId="77777777" w:rsidR="0015466C" w:rsidRPr="009A6C54" w:rsidRDefault="0015466C" w:rsidP="008A6D10">
            <w:pPr>
              <w:pStyle w:val="TableText"/>
            </w:pPr>
            <w:r w:rsidRPr="009A6C54">
              <w:t>HEALTH FACTOR</w:t>
            </w:r>
          </w:p>
        </w:tc>
        <w:tc>
          <w:tcPr>
            <w:tcW w:w="3192" w:type="dxa"/>
            <w:shd w:val="clear" w:color="auto" w:fill="auto"/>
          </w:tcPr>
          <w:p w14:paraId="26F2648D" w14:textId="77777777" w:rsidR="0015466C" w:rsidRPr="009A6C54" w:rsidRDefault="0015466C" w:rsidP="008A6D10">
            <w:pPr>
              <w:pStyle w:val="TableText"/>
            </w:pPr>
            <w:r w:rsidRPr="009A6C54">
              <w:t>VFHF</w:t>
            </w:r>
          </w:p>
        </w:tc>
      </w:tr>
      <w:tr w:rsidR="00696BB8" w:rsidRPr="009A6C54" w14:paraId="26F26491" w14:textId="77777777" w:rsidTr="008071E4">
        <w:tc>
          <w:tcPr>
            <w:tcW w:w="6384" w:type="dxa"/>
            <w:shd w:val="clear" w:color="auto" w:fill="auto"/>
          </w:tcPr>
          <w:p w14:paraId="26F2648F" w14:textId="77777777" w:rsidR="00696BB8" w:rsidRPr="009A6C54" w:rsidRDefault="00696BB8" w:rsidP="008A6D10">
            <w:pPr>
              <w:pStyle w:val="TableText"/>
            </w:pPr>
            <w:r w:rsidRPr="009A6C54">
              <w:t>IMMUNIZATION</w:t>
            </w:r>
          </w:p>
        </w:tc>
        <w:tc>
          <w:tcPr>
            <w:tcW w:w="3192" w:type="dxa"/>
            <w:shd w:val="clear" w:color="auto" w:fill="auto"/>
          </w:tcPr>
          <w:p w14:paraId="26F26490" w14:textId="77777777" w:rsidR="00696BB8" w:rsidRPr="009A6C54" w:rsidRDefault="00696BB8" w:rsidP="008A6D10">
            <w:pPr>
              <w:pStyle w:val="TableText"/>
            </w:pPr>
            <w:r w:rsidRPr="009A6C54">
              <w:t>VFIM</w:t>
            </w:r>
          </w:p>
        </w:tc>
      </w:tr>
      <w:tr w:rsidR="00696BB8" w:rsidRPr="009A6C54" w14:paraId="26F26494" w14:textId="77777777" w:rsidTr="008071E4">
        <w:tc>
          <w:tcPr>
            <w:tcW w:w="6384" w:type="dxa"/>
            <w:shd w:val="clear" w:color="auto" w:fill="auto"/>
          </w:tcPr>
          <w:p w14:paraId="26F26492" w14:textId="77777777" w:rsidR="00696BB8" w:rsidRPr="009A6C54" w:rsidRDefault="00696BB8" w:rsidP="008A6D10">
            <w:pPr>
              <w:pStyle w:val="TableText"/>
            </w:pPr>
            <w:r w:rsidRPr="009A6C54">
              <w:t>PATIENT EDUCATION</w:t>
            </w:r>
          </w:p>
        </w:tc>
        <w:tc>
          <w:tcPr>
            <w:tcW w:w="3192" w:type="dxa"/>
            <w:shd w:val="clear" w:color="auto" w:fill="auto"/>
          </w:tcPr>
          <w:p w14:paraId="26F26493" w14:textId="77777777" w:rsidR="00696BB8" w:rsidRPr="009A6C54" w:rsidRDefault="00696BB8" w:rsidP="008A6D10">
            <w:pPr>
              <w:pStyle w:val="TableText"/>
            </w:pPr>
            <w:r w:rsidRPr="009A6C54">
              <w:t>VFPE</w:t>
            </w:r>
          </w:p>
        </w:tc>
      </w:tr>
      <w:tr w:rsidR="00696BB8" w:rsidRPr="009A6C54" w14:paraId="26F26497" w14:textId="77777777" w:rsidTr="008071E4">
        <w:tc>
          <w:tcPr>
            <w:tcW w:w="6384" w:type="dxa"/>
            <w:shd w:val="clear" w:color="auto" w:fill="auto"/>
          </w:tcPr>
          <w:p w14:paraId="26F26495" w14:textId="77777777" w:rsidR="00696BB8" w:rsidRPr="009A6C54" w:rsidRDefault="00696BB8" w:rsidP="008A6D10">
            <w:pPr>
              <w:pStyle w:val="TableText"/>
            </w:pPr>
            <w:r w:rsidRPr="009A6C54">
              <w:t>TREATMENTS</w:t>
            </w:r>
          </w:p>
        </w:tc>
        <w:tc>
          <w:tcPr>
            <w:tcW w:w="3192" w:type="dxa"/>
            <w:shd w:val="clear" w:color="auto" w:fill="auto"/>
          </w:tcPr>
          <w:p w14:paraId="26F26496" w14:textId="77777777" w:rsidR="00696BB8" w:rsidRPr="009A6C54" w:rsidRDefault="00696BB8" w:rsidP="008A6D10">
            <w:pPr>
              <w:pStyle w:val="TableText"/>
            </w:pPr>
            <w:r w:rsidRPr="009A6C54">
              <w:t>VFTR</w:t>
            </w:r>
          </w:p>
        </w:tc>
      </w:tr>
      <w:tr w:rsidR="00696BB8" w:rsidRPr="009A6C54" w14:paraId="26F2649A" w14:textId="77777777" w:rsidTr="008071E4">
        <w:tc>
          <w:tcPr>
            <w:tcW w:w="6384" w:type="dxa"/>
            <w:shd w:val="clear" w:color="auto" w:fill="auto"/>
          </w:tcPr>
          <w:p w14:paraId="26F26498" w14:textId="77777777" w:rsidR="00696BB8" w:rsidRPr="009A6C54" w:rsidRDefault="00696BB8" w:rsidP="008A6D10">
            <w:pPr>
              <w:pStyle w:val="TableText"/>
            </w:pPr>
            <w:r w:rsidRPr="009A6C54">
              <w:t>SKIN TEST</w:t>
            </w:r>
          </w:p>
        </w:tc>
        <w:tc>
          <w:tcPr>
            <w:tcW w:w="3192" w:type="dxa"/>
            <w:shd w:val="clear" w:color="auto" w:fill="auto"/>
          </w:tcPr>
          <w:p w14:paraId="26F26499" w14:textId="77777777" w:rsidR="00696BB8" w:rsidRPr="009A6C54" w:rsidRDefault="00696BB8" w:rsidP="008A6D10">
            <w:pPr>
              <w:pStyle w:val="TableText"/>
            </w:pPr>
            <w:r w:rsidRPr="009A6C54">
              <w:t>VFST</w:t>
            </w:r>
          </w:p>
        </w:tc>
      </w:tr>
    </w:tbl>
    <w:p w14:paraId="26F2649B" w14:textId="77777777" w:rsidR="00813717" w:rsidRPr="009A6C54" w:rsidRDefault="00813717" w:rsidP="00EB7D5B">
      <w:pPr>
        <w:pStyle w:val="BodyText"/>
        <w:spacing w:before="0" w:after="0"/>
        <w:rPr>
          <w:lang w:val="en-US"/>
        </w:rPr>
      </w:pPr>
    </w:p>
    <w:p w14:paraId="26F2649C" w14:textId="77777777" w:rsidR="001B2103" w:rsidRPr="009A6C54" w:rsidRDefault="001B2103" w:rsidP="00BC53F5">
      <w:pPr>
        <w:pStyle w:val="BodyText"/>
        <w:sectPr w:rsidR="001B2103" w:rsidRPr="009A6C54" w:rsidSect="00414165">
          <w:pgSz w:w="12240" w:h="15840" w:code="1"/>
          <w:pgMar w:top="1440" w:right="1440" w:bottom="1440" w:left="1440" w:header="720" w:footer="720" w:gutter="0"/>
          <w:cols w:space="720"/>
          <w:titlePg/>
          <w:docGrid w:linePitch="360"/>
        </w:sectPr>
      </w:pPr>
    </w:p>
    <w:p w14:paraId="26F2649D" w14:textId="77777777" w:rsidR="00BC53F5" w:rsidRPr="009A6C54" w:rsidRDefault="00BC53F5" w:rsidP="00101FB2">
      <w:pPr>
        <w:pStyle w:val="Heading1"/>
        <w:rPr>
          <w:lang w:val="en-US"/>
        </w:rPr>
      </w:pPr>
      <w:bookmarkStart w:id="130" w:name="_Toc518911197"/>
      <w:r w:rsidRPr="009A6C54">
        <w:lastRenderedPageBreak/>
        <w:t>Exported Options</w:t>
      </w:r>
      <w:bookmarkEnd w:id="130"/>
    </w:p>
    <w:p w14:paraId="26F2649E" w14:textId="77777777"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14:paraId="26F2649F" w14:textId="77777777"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14:paraId="26F264A0" w14:textId="77777777" w:rsidR="00BC53F5" w:rsidRPr="009A6C54" w:rsidRDefault="00BC53F5" w:rsidP="008B3AB3">
      <w:pPr>
        <w:pStyle w:val="Heading2"/>
      </w:pPr>
      <w:bookmarkStart w:id="131" w:name="_Toc518911198"/>
      <w:r w:rsidRPr="009A6C54">
        <w:t>Menu Diagrams</w:t>
      </w:r>
      <w:bookmarkEnd w:id="131"/>
    </w:p>
    <w:p w14:paraId="26F264A1" w14:textId="77777777" w:rsidR="00BC53F5" w:rsidRPr="009A6C54" w:rsidRDefault="00BC53F5" w:rsidP="00BE3E49">
      <w:pPr>
        <w:pStyle w:val="BodyText"/>
        <w:numPr>
          <w:ilvl w:val="0"/>
          <w:numId w:val="37"/>
        </w:numPr>
      </w:pPr>
      <w:r w:rsidRPr="009A6C54">
        <w:t>Programmers Options</w:t>
      </w:r>
    </w:p>
    <w:p w14:paraId="26F264A2" w14:textId="77777777" w:rsidR="00BC53F5" w:rsidRPr="009A6C54" w:rsidRDefault="00BC53F5" w:rsidP="00BE3E49">
      <w:pPr>
        <w:pStyle w:val="BodyText"/>
        <w:numPr>
          <w:ilvl w:val="0"/>
          <w:numId w:val="37"/>
        </w:numPr>
      </w:pPr>
      <w:r w:rsidRPr="009A6C54">
        <w:t>Menu Management Menu</w:t>
      </w:r>
    </w:p>
    <w:p w14:paraId="26F264A3" w14:textId="77777777" w:rsidR="00BC53F5" w:rsidRPr="009A6C54" w:rsidRDefault="00BC53F5" w:rsidP="00BE3E49">
      <w:pPr>
        <w:pStyle w:val="BodyText"/>
        <w:numPr>
          <w:ilvl w:val="0"/>
          <w:numId w:val="37"/>
        </w:numPr>
      </w:pPr>
      <w:r w:rsidRPr="009A6C54">
        <w:t>Display Menus and Options Menu</w:t>
      </w:r>
    </w:p>
    <w:p w14:paraId="26F264A4" w14:textId="77777777" w:rsidR="00BC53F5" w:rsidRPr="009A6C54" w:rsidRDefault="00BC53F5" w:rsidP="00BE3E49">
      <w:pPr>
        <w:pStyle w:val="BodyText"/>
        <w:numPr>
          <w:ilvl w:val="0"/>
          <w:numId w:val="37"/>
        </w:numPr>
      </w:pPr>
      <w:r w:rsidRPr="009A6C54">
        <w:t>Diagram Menus</w:t>
      </w:r>
    </w:p>
    <w:p w14:paraId="26F264A5" w14:textId="77777777"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14:paraId="26F264A6" w14:textId="77777777" w:rsidR="00BC53F5" w:rsidRPr="009A6C54" w:rsidRDefault="00BC53F5" w:rsidP="008B3AB3">
      <w:pPr>
        <w:pStyle w:val="Heading2"/>
      </w:pPr>
      <w:bookmarkStart w:id="132" w:name="_Toc518911199"/>
      <w:r w:rsidRPr="009A6C54">
        <w:t>Exported Protocols</w:t>
      </w:r>
      <w:bookmarkEnd w:id="132"/>
    </w:p>
    <w:p w14:paraId="26F264A7" w14:textId="77777777" w:rsidR="00BC53F5" w:rsidRPr="009A6C54" w:rsidRDefault="00BC53F5" w:rsidP="00BE3E49">
      <w:pPr>
        <w:pStyle w:val="BodyText"/>
        <w:numPr>
          <w:ilvl w:val="0"/>
          <w:numId w:val="36"/>
        </w:numPr>
      </w:pPr>
      <w:r w:rsidRPr="009A6C54">
        <w:t>VA FileMan Menu</w:t>
      </w:r>
    </w:p>
    <w:p w14:paraId="26F264A8" w14:textId="77777777" w:rsidR="00BC53F5" w:rsidRPr="009A6C54" w:rsidRDefault="00BC53F5" w:rsidP="00BE3E49">
      <w:pPr>
        <w:pStyle w:val="BodyText"/>
        <w:numPr>
          <w:ilvl w:val="0"/>
          <w:numId w:val="36"/>
        </w:numPr>
      </w:pPr>
      <w:r w:rsidRPr="009A6C54">
        <w:t>Print File Entries Option</w:t>
      </w:r>
    </w:p>
    <w:p w14:paraId="26F264A9" w14:textId="77777777" w:rsidR="00BC53F5" w:rsidRPr="009A6C54" w:rsidRDefault="00BC53F5" w:rsidP="00BE3E49">
      <w:pPr>
        <w:pStyle w:val="BodyText"/>
        <w:numPr>
          <w:ilvl w:val="0"/>
          <w:numId w:val="36"/>
        </w:numPr>
      </w:pPr>
      <w:r w:rsidRPr="009A6C54">
        <w:t>Output from what File:  PROTOCOL</w:t>
      </w:r>
    </w:p>
    <w:p w14:paraId="26F264AA" w14:textId="77777777" w:rsidR="00BC53F5" w:rsidRPr="009A6C54" w:rsidRDefault="00BC53F5" w:rsidP="00BE3E49">
      <w:pPr>
        <w:pStyle w:val="BodyText"/>
        <w:numPr>
          <w:ilvl w:val="0"/>
          <w:numId w:val="36"/>
        </w:numPr>
      </w:pPr>
      <w:r w:rsidRPr="009A6C54">
        <w:t xml:space="preserve">Sort </w:t>
      </w:r>
      <w:r w:rsidR="0030403B" w:rsidRPr="009A6C54">
        <w:t>by: Name</w:t>
      </w:r>
    </w:p>
    <w:p w14:paraId="26F264AB" w14:textId="77777777"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AC" w14:textId="77777777" w:rsidR="00BC53F5" w:rsidRPr="009A6C54" w:rsidRDefault="00BC53F5" w:rsidP="00BE3E49">
      <w:pPr>
        <w:pStyle w:val="BodyText"/>
        <w:numPr>
          <w:ilvl w:val="0"/>
          <w:numId w:val="36"/>
        </w:numPr>
      </w:pPr>
      <w:r w:rsidRPr="009A6C54">
        <w:t>Within name, sort by:  &lt;RET&gt;</w:t>
      </w:r>
    </w:p>
    <w:p w14:paraId="26F264AD" w14:textId="77777777" w:rsidR="00BC53F5" w:rsidRPr="009A6C54" w:rsidRDefault="00BC53F5" w:rsidP="00BE3E49">
      <w:pPr>
        <w:pStyle w:val="BodyText"/>
        <w:numPr>
          <w:ilvl w:val="0"/>
          <w:numId w:val="36"/>
        </w:numPr>
      </w:pPr>
      <w:r w:rsidRPr="009A6C54">
        <w:t>First print field:  Name</w:t>
      </w:r>
    </w:p>
    <w:p w14:paraId="26F264AE" w14:textId="77777777" w:rsidR="00BC53F5" w:rsidRPr="009A6C54" w:rsidRDefault="00BC53F5" w:rsidP="008B3AB3">
      <w:pPr>
        <w:pStyle w:val="Heading2"/>
      </w:pPr>
      <w:bookmarkStart w:id="133" w:name="_Toc518911200"/>
      <w:r w:rsidRPr="009A6C54">
        <w:t>Exported Options</w:t>
      </w:r>
      <w:bookmarkEnd w:id="133"/>
    </w:p>
    <w:p w14:paraId="26F264AF" w14:textId="77777777" w:rsidR="00BC53F5" w:rsidRPr="009A6C54" w:rsidRDefault="00BC53F5" w:rsidP="00BE3E49">
      <w:pPr>
        <w:pStyle w:val="BodyText"/>
        <w:numPr>
          <w:ilvl w:val="0"/>
          <w:numId w:val="32"/>
        </w:numPr>
      </w:pPr>
      <w:r w:rsidRPr="009A6C54">
        <w:t>VA FileMan Menu</w:t>
      </w:r>
    </w:p>
    <w:p w14:paraId="26F264B0" w14:textId="77777777" w:rsidR="00BC53F5" w:rsidRPr="009A6C54" w:rsidRDefault="00BC53F5" w:rsidP="00BE3E49">
      <w:pPr>
        <w:pStyle w:val="BodyText"/>
        <w:numPr>
          <w:ilvl w:val="0"/>
          <w:numId w:val="32"/>
        </w:numPr>
      </w:pPr>
      <w:r w:rsidRPr="009A6C54">
        <w:t>Print File Entries Option</w:t>
      </w:r>
    </w:p>
    <w:p w14:paraId="26F264B1" w14:textId="77777777" w:rsidR="00BC53F5" w:rsidRPr="009A6C54" w:rsidRDefault="00BC53F5" w:rsidP="00BE3E49">
      <w:pPr>
        <w:pStyle w:val="BodyText"/>
        <w:numPr>
          <w:ilvl w:val="0"/>
          <w:numId w:val="32"/>
        </w:numPr>
      </w:pPr>
      <w:r w:rsidRPr="009A6C54">
        <w:t>Output from what File:  OPTION</w:t>
      </w:r>
    </w:p>
    <w:p w14:paraId="26F264B2" w14:textId="77777777" w:rsidR="00BC53F5" w:rsidRPr="009A6C54" w:rsidRDefault="00BC53F5" w:rsidP="00BE3E49">
      <w:pPr>
        <w:pStyle w:val="BodyText"/>
        <w:numPr>
          <w:ilvl w:val="0"/>
          <w:numId w:val="32"/>
        </w:numPr>
      </w:pPr>
      <w:r w:rsidRPr="009A6C54">
        <w:t>Sort by:  Name</w:t>
      </w:r>
    </w:p>
    <w:p w14:paraId="26F264B3" w14:textId="77777777"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14:paraId="26F264B4" w14:textId="77777777" w:rsidR="00BC53F5" w:rsidRPr="009A6C54" w:rsidRDefault="00BC53F5" w:rsidP="00BE3E49">
      <w:pPr>
        <w:pStyle w:val="BodyText"/>
        <w:numPr>
          <w:ilvl w:val="0"/>
          <w:numId w:val="32"/>
        </w:numPr>
      </w:pPr>
      <w:r w:rsidRPr="009A6C54">
        <w:t>SD to SDZ, SC to SCZ (Scheduling)</w:t>
      </w:r>
    </w:p>
    <w:p w14:paraId="26F264B5" w14:textId="77777777" w:rsidR="00BC53F5" w:rsidRPr="009A6C54" w:rsidRDefault="00BC53F5" w:rsidP="00BE3E49">
      <w:pPr>
        <w:pStyle w:val="BodyText"/>
        <w:numPr>
          <w:ilvl w:val="0"/>
          <w:numId w:val="32"/>
        </w:numPr>
      </w:pPr>
      <w:r w:rsidRPr="009A6C54">
        <w:t>Within name, sort by:  &lt;RET&gt;</w:t>
      </w:r>
    </w:p>
    <w:p w14:paraId="26F264B6" w14:textId="77777777" w:rsidR="00BC53F5" w:rsidRPr="009A6C54" w:rsidRDefault="00BC53F5" w:rsidP="00BE3E49">
      <w:pPr>
        <w:pStyle w:val="BodyText"/>
        <w:numPr>
          <w:ilvl w:val="0"/>
          <w:numId w:val="32"/>
        </w:numPr>
      </w:pPr>
      <w:r w:rsidRPr="009A6C54">
        <w:t>First print field:  Name</w:t>
      </w:r>
    </w:p>
    <w:p w14:paraId="26F264B7" w14:textId="77777777" w:rsidR="00BC53F5" w:rsidRPr="009A6C54" w:rsidRDefault="00BC53F5" w:rsidP="008B3AB3">
      <w:pPr>
        <w:pStyle w:val="Heading2"/>
      </w:pPr>
      <w:bookmarkStart w:id="134" w:name="_Toc518911201"/>
      <w:r w:rsidRPr="009A6C54">
        <w:lastRenderedPageBreak/>
        <w:t>Exported Remote Procedures</w:t>
      </w:r>
      <w:bookmarkEnd w:id="134"/>
    </w:p>
    <w:p w14:paraId="26F264B8" w14:textId="77777777" w:rsidR="00BC53F5" w:rsidRPr="009A6C54" w:rsidRDefault="00BC53F5" w:rsidP="00BE3E49">
      <w:pPr>
        <w:pStyle w:val="BodyText"/>
        <w:numPr>
          <w:ilvl w:val="0"/>
          <w:numId w:val="33"/>
        </w:numPr>
      </w:pPr>
      <w:r w:rsidRPr="009A6C54">
        <w:t>VA FileMan Menu</w:t>
      </w:r>
    </w:p>
    <w:p w14:paraId="26F264B9" w14:textId="77777777" w:rsidR="00BC53F5" w:rsidRPr="009A6C54" w:rsidRDefault="00BC53F5" w:rsidP="00BE3E49">
      <w:pPr>
        <w:pStyle w:val="BodyText"/>
        <w:numPr>
          <w:ilvl w:val="0"/>
          <w:numId w:val="33"/>
        </w:numPr>
      </w:pPr>
      <w:r w:rsidRPr="009A6C54">
        <w:t>Print File Entries Option</w:t>
      </w:r>
    </w:p>
    <w:p w14:paraId="26F264BA" w14:textId="77777777" w:rsidR="00BC53F5" w:rsidRPr="009A6C54" w:rsidRDefault="00BC53F5" w:rsidP="00BE3E49">
      <w:pPr>
        <w:pStyle w:val="BodyText"/>
        <w:numPr>
          <w:ilvl w:val="0"/>
          <w:numId w:val="33"/>
        </w:numPr>
      </w:pPr>
      <w:r w:rsidRPr="009A6C54">
        <w:t>Output from what File:  REMOTE PROCEDURE</w:t>
      </w:r>
    </w:p>
    <w:p w14:paraId="26F264BB" w14:textId="77777777" w:rsidR="00BC53F5" w:rsidRPr="009A6C54" w:rsidRDefault="002B252A" w:rsidP="00BE3E49">
      <w:pPr>
        <w:pStyle w:val="BodyText"/>
        <w:numPr>
          <w:ilvl w:val="0"/>
          <w:numId w:val="33"/>
        </w:numPr>
      </w:pPr>
      <w:r w:rsidRPr="009A6C54">
        <w:t xml:space="preserve">Sort by: </w:t>
      </w:r>
      <w:r w:rsidR="00BC53F5" w:rsidRPr="009A6C54">
        <w:t>Name</w:t>
      </w:r>
    </w:p>
    <w:p w14:paraId="26F264BC" w14:textId="77777777"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14:paraId="26F264BD" w14:textId="77777777" w:rsidR="00BC53F5" w:rsidRPr="009A6C54" w:rsidRDefault="00BC53F5" w:rsidP="00BE3E49">
      <w:pPr>
        <w:pStyle w:val="BodyText"/>
        <w:numPr>
          <w:ilvl w:val="0"/>
          <w:numId w:val="33"/>
        </w:numPr>
      </w:pPr>
      <w:r w:rsidRPr="009A6C54">
        <w:t>Within name, sort by:  &lt;RET&gt;</w:t>
      </w:r>
    </w:p>
    <w:p w14:paraId="26F264BE" w14:textId="77777777" w:rsidR="00BC53F5" w:rsidRPr="009A6C54" w:rsidRDefault="00BC53F5" w:rsidP="00BE3E49">
      <w:pPr>
        <w:pStyle w:val="BodyText"/>
        <w:numPr>
          <w:ilvl w:val="0"/>
          <w:numId w:val="33"/>
        </w:numPr>
      </w:pPr>
      <w:r w:rsidRPr="009A6C54">
        <w:t>First print field:  Name</w:t>
      </w:r>
    </w:p>
    <w:p w14:paraId="26F264BF" w14:textId="77777777" w:rsidR="00BC53F5" w:rsidRPr="009A6C54" w:rsidRDefault="00BC53F5" w:rsidP="008B3AB3">
      <w:pPr>
        <w:pStyle w:val="Heading2"/>
      </w:pPr>
      <w:bookmarkStart w:id="135" w:name="_Toc518911202"/>
      <w:r w:rsidRPr="009A6C54">
        <w:t>Exported HL7 Applications for Ambulatory Care Reporting</w:t>
      </w:r>
      <w:bookmarkEnd w:id="135"/>
    </w:p>
    <w:p w14:paraId="26F264C0" w14:textId="77777777" w:rsidR="00BC53F5" w:rsidRPr="009A6C54" w:rsidRDefault="00BC53F5" w:rsidP="00BE3E49">
      <w:pPr>
        <w:pStyle w:val="BodyText"/>
        <w:numPr>
          <w:ilvl w:val="0"/>
          <w:numId w:val="38"/>
        </w:numPr>
      </w:pPr>
      <w:r w:rsidRPr="009A6C54">
        <w:t>HL7 Main Menu</w:t>
      </w:r>
    </w:p>
    <w:p w14:paraId="26F264C1" w14:textId="77777777" w:rsidR="00BC53F5" w:rsidRPr="009A6C54" w:rsidRDefault="00BC53F5" w:rsidP="00BE3E49">
      <w:pPr>
        <w:pStyle w:val="BodyText"/>
        <w:numPr>
          <w:ilvl w:val="0"/>
          <w:numId w:val="38"/>
        </w:numPr>
      </w:pPr>
      <w:r w:rsidRPr="009A6C54">
        <w:t>V1.6 Options Menu</w:t>
      </w:r>
    </w:p>
    <w:p w14:paraId="26F264C2" w14:textId="77777777" w:rsidR="00BC53F5" w:rsidRPr="009A6C54" w:rsidRDefault="00BC53F5" w:rsidP="00BE3E49">
      <w:pPr>
        <w:pStyle w:val="BodyText"/>
        <w:numPr>
          <w:ilvl w:val="0"/>
          <w:numId w:val="38"/>
        </w:numPr>
      </w:pPr>
      <w:r w:rsidRPr="009A6C54">
        <w:t>Interface Workload Option</w:t>
      </w:r>
    </w:p>
    <w:p w14:paraId="26F264C3" w14:textId="77777777" w:rsidR="00BC53F5" w:rsidRPr="009A6C54" w:rsidRDefault="00BC53F5" w:rsidP="00BE3E49">
      <w:pPr>
        <w:pStyle w:val="BodyText"/>
        <w:numPr>
          <w:ilvl w:val="0"/>
          <w:numId w:val="38"/>
        </w:numPr>
      </w:pPr>
      <w:r w:rsidRPr="009A6C54">
        <w:t>Look for AMBCARE-DHCP and NPCD-AAC*</w:t>
      </w:r>
    </w:p>
    <w:p w14:paraId="26F264C4" w14:textId="77777777" w:rsidR="00BC53F5" w:rsidRPr="009A6C54" w:rsidRDefault="00BC53F5" w:rsidP="00FF0340">
      <w:pPr>
        <w:pStyle w:val="Heading2"/>
      </w:pPr>
      <w:bookmarkStart w:id="136" w:name="_Toc518911203"/>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36"/>
    </w:p>
    <w:p w14:paraId="26F264C5" w14:textId="77777777" w:rsidR="00BC53F5" w:rsidRPr="009A6C54" w:rsidRDefault="00BC53F5" w:rsidP="00BE3E49">
      <w:pPr>
        <w:pStyle w:val="BodyText"/>
        <w:numPr>
          <w:ilvl w:val="0"/>
          <w:numId w:val="34"/>
        </w:numPr>
      </w:pPr>
      <w:r w:rsidRPr="009A6C54">
        <w:t>HL7 Main Menu</w:t>
      </w:r>
    </w:p>
    <w:p w14:paraId="26F264C6" w14:textId="77777777" w:rsidR="00BC53F5" w:rsidRPr="009A6C54" w:rsidRDefault="00BC53F5" w:rsidP="00BE3E49">
      <w:pPr>
        <w:pStyle w:val="BodyText"/>
        <w:numPr>
          <w:ilvl w:val="0"/>
          <w:numId w:val="34"/>
        </w:numPr>
      </w:pPr>
      <w:r w:rsidRPr="009A6C54">
        <w:t>V1.6 Options Menu</w:t>
      </w:r>
    </w:p>
    <w:p w14:paraId="26F264C7" w14:textId="77777777" w:rsidR="00BC53F5" w:rsidRPr="009A6C54" w:rsidRDefault="00BC53F5" w:rsidP="00BE3E49">
      <w:pPr>
        <w:pStyle w:val="BodyText"/>
        <w:numPr>
          <w:ilvl w:val="0"/>
          <w:numId w:val="34"/>
        </w:numPr>
      </w:pPr>
      <w:r w:rsidRPr="009A6C54">
        <w:t>Interface Workload Option</w:t>
      </w:r>
    </w:p>
    <w:p w14:paraId="26F264C8" w14:textId="77777777" w:rsidR="00BC53F5" w:rsidRPr="009A6C54" w:rsidRDefault="00BC53F5" w:rsidP="00BE3E49">
      <w:pPr>
        <w:pStyle w:val="BodyText"/>
        <w:numPr>
          <w:ilvl w:val="0"/>
          <w:numId w:val="34"/>
        </w:numPr>
      </w:pPr>
      <w:r w:rsidRPr="009A6C54">
        <w:t>Look for VAFC PIMS and NPTF</w:t>
      </w:r>
    </w:p>
    <w:p w14:paraId="26F264C9" w14:textId="77777777" w:rsidR="00BC53F5" w:rsidRPr="009A6C54" w:rsidRDefault="00BC53F5" w:rsidP="008B3AB3">
      <w:pPr>
        <w:pStyle w:val="Heading2"/>
      </w:pPr>
      <w:bookmarkStart w:id="137" w:name="_Toc518911204"/>
      <w:r w:rsidRPr="009A6C54">
        <w:t>Exported HL7 Applications for Home Telehealth Care Database</w:t>
      </w:r>
      <w:bookmarkEnd w:id="137"/>
    </w:p>
    <w:p w14:paraId="26F264CA" w14:textId="77777777" w:rsidR="00BC53F5" w:rsidRPr="009A6C54" w:rsidRDefault="00BC53F5" w:rsidP="00BE3E49">
      <w:pPr>
        <w:pStyle w:val="BodyText"/>
        <w:numPr>
          <w:ilvl w:val="0"/>
          <w:numId w:val="40"/>
        </w:numPr>
      </w:pPr>
      <w:r w:rsidRPr="009A6C54">
        <w:t>DG HOME TELEHEALTH</w:t>
      </w:r>
    </w:p>
    <w:p w14:paraId="26F264CB" w14:textId="77777777"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14:paraId="26F264CC" w14:textId="77777777"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38" w:name="_Toc518911205"/>
      <w:r w:rsidR="007C4469" w:rsidRPr="009A6C54">
        <w:lastRenderedPageBreak/>
        <w:t>Exported Scheduling Options</w:t>
      </w:r>
      <w:bookmarkEnd w:id="138"/>
    </w:p>
    <w:p w14:paraId="26F264CD" w14:textId="77777777"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14:paraId="26F264CE" w14:textId="433DD24D" w:rsidR="0002453B" w:rsidRPr="009A6C54" w:rsidRDefault="00660CA9" w:rsidP="00741C15">
      <w:pPr>
        <w:pStyle w:val="Caption"/>
        <w:rPr>
          <w:lang w:val="en-US"/>
        </w:rPr>
      </w:pPr>
      <w:bookmarkStart w:id="139" w:name="_Toc517426418"/>
      <w:r w:rsidRPr="009A6C54">
        <w:t xml:space="preserve">Table </w:t>
      </w:r>
      <w:r w:rsidR="007E52CE">
        <w:fldChar w:fldCharType="begin"/>
      </w:r>
      <w:r w:rsidR="007E52CE">
        <w:instrText xml:space="preserve"> SEQ Table \* ARABIC </w:instrText>
      </w:r>
      <w:r w:rsidR="007E52CE">
        <w:fldChar w:fldCharType="separate"/>
      </w:r>
      <w:r w:rsidR="00D555E0">
        <w:rPr>
          <w:noProof/>
        </w:rPr>
        <w:t>14</w:t>
      </w:r>
      <w:r w:rsidR="007E52CE">
        <w:rPr>
          <w:noProof/>
        </w:rPr>
        <w:fldChar w:fldCharType="end"/>
      </w:r>
      <w:r w:rsidRPr="009A6C54">
        <w:rPr>
          <w:lang w:val="en-US"/>
        </w:rPr>
        <w:t>: Exported Scheduling Options</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02453B" w:rsidRPr="009A6C54" w14:paraId="26F264D1" w14:textId="77777777" w:rsidTr="008A5913">
        <w:trPr>
          <w:tblHeader/>
        </w:trPr>
        <w:tc>
          <w:tcPr>
            <w:tcW w:w="4788" w:type="dxa"/>
            <w:shd w:val="clear" w:color="auto" w:fill="BFBFBF"/>
          </w:tcPr>
          <w:p w14:paraId="26F264CF" w14:textId="77777777" w:rsidR="0002453B" w:rsidRPr="009A6C54" w:rsidRDefault="0002453B" w:rsidP="008A6D10">
            <w:pPr>
              <w:pStyle w:val="TableHeading"/>
            </w:pPr>
            <w:bookmarkStart w:id="140" w:name="ColumnTitle_13"/>
            <w:bookmarkEnd w:id="140"/>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14:paraId="26F264D0" w14:textId="77777777" w:rsidR="0002453B" w:rsidRPr="009A6C54" w:rsidRDefault="0002453B" w:rsidP="008A6D10">
            <w:pPr>
              <w:pStyle w:val="TableHeading"/>
            </w:pPr>
            <w:r w:rsidRPr="009A6C54">
              <w:t>MENU ASSIGNMENT</w:t>
            </w:r>
            <w:r w:rsidR="005B4366" w:rsidRPr="009A6C54">
              <w:t>s</w:t>
            </w:r>
          </w:p>
        </w:tc>
      </w:tr>
      <w:tr w:rsidR="0002453B" w:rsidRPr="009A6C54" w14:paraId="26F264D4" w14:textId="77777777" w:rsidTr="00844CF6">
        <w:tc>
          <w:tcPr>
            <w:tcW w:w="4788" w:type="dxa"/>
          </w:tcPr>
          <w:p w14:paraId="26F264D2" w14:textId="77777777" w:rsidR="0002453B" w:rsidRPr="009A6C54" w:rsidRDefault="005B4366" w:rsidP="008A6D10">
            <w:pPr>
              <w:pStyle w:val="TableText"/>
            </w:pPr>
            <w:r w:rsidRPr="009A6C54">
              <w:t xml:space="preserve">High Risk MH Proactive Adhoc Report [SD MH PROACTIVE AD HOC REPORT] Option </w:t>
            </w:r>
          </w:p>
        </w:tc>
        <w:tc>
          <w:tcPr>
            <w:tcW w:w="4788" w:type="dxa"/>
          </w:tcPr>
          <w:p w14:paraId="26F264D3" w14:textId="77777777" w:rsidR="0002453B" w:rsidRPr="009A6C54" w:rsidRDefault="005B4366" w:rsidP="008A6D10">
            <w:pPr>
              <w:pStyle w:val="TableText"/>
            </w:pPr>
            <w:r w:rsidRPr="009A6C54">
              <w:t>Stand-Alone Option</w:t>
            </w:r>
          </w:p>
        </w:tc>
      </w:tr>
      <w:tr w:rsidR="005B4366" w:rsidRPr="009A6C54" w14:paraId="26F264D7" w14:textId="77777777" w:rsidTr="00844CF6">
        <w:tc>
          <w:tcPr>
            <w:tcW w:w="4788" w:type="dxa"/>
          </w:tcPr>
          <w:p w14:paraId="26F264D5" w14:textId="77777777" w:rsidR="005B4366" w:rsidRPr="009A6C54" w:rsidRDefault="005B4366" w:rsidP="008A6D10">
            <w:pPr>
              <w:pStyle w:val="TableText"/>
            </w:pPr>
            <w:r w:rsidRPr="009A6C54">
              <w:t xml:space="preserve">High Risk MH Proactive Nightly Report [SD MH PROACTIVE BGJ REPORT] Run Routine </w:t>
            </w:r>
          </w:p>
        </w:tc>
        <w:tc>
          <w:tcPr>
            <w:tcW w:w="4788" w:type="dxa"/>
          </w:tcPr>
          <w:p w14:paraId="26F264D6" w14:textId="77777777" w:rsidR="005B4366" w:rsidRPr="009A6C54" w:rsidRDefault="005B4366" w:rsidP="008A6D10">
            <w:pPr>
              <w:pStyle w:val="TableText"/>
            </w:pPr>
            <w:r w:rsidRPr="009A6C54">
              <w:t>Stand-Alone Option</w:t>
            </w:r>
          </w:p>
        </w:tc>
      </w:tr>
    </w:tbl>
    <w:p w14:paraId="26F264D8" w14:textId="77777777" w:rsidR="0002453B" w:rsidRPr="009A6C54" w:rsidRDefault="0002453B" w:rsidP="00F865D2">
      <w:pPr>
        <w:tabs>
          <w:tab w:val="left" w:pos="72"/>
        </w:tabs>
        <w:spacing w:before="0" w:after="0"/>
      </w:pPr>
    </w:p>
    <w:p w14:paraId="26F264D9" w14:textId="4CFF5EFC" w:rsidR="0002453B" w:rsidRPr="009A6C54" w:rsidRDefault="00660CA9" w:rsidP="00741C15">
      <w:pPr>
        <w:pStyle w:val="Caption"/>
      </w:pPr>
      <w:bookmarkStart w:id="141" w:name="_Toc517426419"/>
      <w:r w:rsidRPr="009A6C54">
        <w:t xml:space="preserve">Table </w:t>
      </w:r>
      <w:r w:rsidR="007E52CE">
        <w:fldChar w:fldCharType="begin"/>
      </w:r>
      <w:r w:rsidR="007E52CE">
        <w:instrText xml:space="preserve"> SEQ Table \* ARABIC </w:instrText>
      </w:r>
      <w:r w:rsidR="007E52CE">
        <w:fldChar w:fldCharType="separate"/>
      </w:r>
      <w:r w:rsidR="00D555E0">
        <w:rPr>
          <w:noProof/>
        </w:rPr>
        <w:t>15</w:t>
      </w:r>
      <w:r w:rsidR="007E52CE">
        <w:rPr>
          <w:noProof/>
        </w:rPr>
        <w:fldChar w:fldCharType="end"/>
      </w:r>
      <w:r w:rsidRPr="009A6C54">
        <w:rPr>
          <w:lang w:val="en-US"/>
        </w:rPr>
        <w:t>: Modified Scheduling Options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5B4366" w:rsidRPr="009A6C54" w14:paraId="26F264DC" w14:textId="77777777" w:rsidTr="008A5913">
        <w:trPr>
          <w:tblHeader/>
        </w:trPr>
        <w:tc>
          <w:tcPr>
            <w:tcW w:w="4788" w:type="dxa"/>
            <w:shd w:val="clear" w:color="auto" w:fill="BFBFBF"/>
          </w:tcPr>
          <w:p w14:paraId="26F264DA" w14:textId="77777777" w:rsidR="005B4366" w:rsidRPr="009A6C54" w:rsidRDefault="005B4366" w:rsidP="008A6D10">
            <w:pPr>
              <w:pStyle w:val="TableHeading"/>
            </w:pPr>
            <w:bookmarkStart w:id="142" w:name="ColumnTitle_14"/>
            <w:bookmarkEnd w:id="142"/>
            <w:r w:rsidRPr="009A6C54">
              <w:t>MODIFIED SCHEDULING OPTIONS</w:t>
            </w:r>
          </w:p>
        </w:tc>
        <w:tc>
          <w:tcPr>
            <w:tcW w:w="4788" w:type="dxa"/>
            <w:shd w:val="clear" w:color="auto" w:fill="BFBFBF"/>
          </w:tcPr>
          <w:p w14:paraId="26F264DB" w14:textId="77777777" w:rsidR="005B4366" w:rsidRPr="009A6C54" w:rsidRDefault="005B4366" w:rsidP="008A6D10">
            <w:pPr>
              <w:pStyle w:val="TableHeading"/>
            </w:pPr>
            <w:r w:rsidRPr="009A6C54">
              <w:t>MENU ASSIGNMENTs</w:t>
            </w:r>
          </w:p>
        </w:tc>
      </w:tr>
      <w:tr w:rsidR="005B4366" w:rsidRPr="009A6C54" w14:paraId="26F264DF" w14:textId="77777777" w:rsidTr="00844CF6">
        <w:tc>
          <w:tcPr>
            <w:tcW w:w="4788" w:type="dxa"/>
          </w:tcPr>
          <w:p w14:paraId="26F264DD" w14:textId="77777777" w:rsidR="005B4366" w:rsidRPr="009A6C54" w:rsidRDefault="005B4366" w:rsidP="008A6D10">
            <w:pPr>
              <w:pStyle w:val="TableText"/>
            </w:pPr>
            <w:r w:rsidRPr="009A6C54">
              <w:t>High Risk MH No-Show Adhoc Report [SD MH NO SHOW AD HOC REPORT] option</w:t>
            </w:r>
          </w:p>
        </w:tc>
        <w:tc>
          <w:tcPr>
            <w:tcW w:w="4788" w:type="dxa"/>
          </w:tcPr>
          <w:p w14:paraId="26F264DE" w14:textId="77777777" w:rsidR="005B4366" w:rsidRPr="009A6C54" w:rsidRDefault="005B4366" w:rsidP="008A6D10">
            <w:pPr>
              <w:pStyle w:val="TableText"/>
            </w:pPr>
            <w:r w:rsidRPr="009A6C54">
              <w:t>Stand-Alone Option</w:t>
            </w:r>
          </w:p>
        </w:tc>
      </w:tr>
      <w:tr w:rsidR="005B4366" w:rsidRPr="009A6C54" w14:paraId="26F264E2" w14:textId="77777777" w:rsidTr="00844CF6">
        <w:tc>
          <w:tcPr>
            <w:tcW w:w="4788" w:type="dxa"/>
          </w:tcPr>
          <w:p w14:paraId="26F264E0" w14:textId="77777777" w:rsidR="005B4366" w:rsidRPr="009A6C54" w:rsidRDefault="005B4366" w:rsidP="008A6D10">
            <w:pPr>
              <w:pStyle w:val="TableText"/>
            </w:pPr>
            <w:r w:rsidRPr="009A6C54">
              <w:t xml:space="preserve">High Risk MH No-Show Nightly Report [SD MH NO SHOW NIGHTLY BGJ] Run Routine </w:t>
            </w:r>
          </w:p>
        </w:tc>
        <w:tc>
          <w:tcPr>
            <w:tcW w:w="4788" w:type="dxa"/>
          </w:tcPr>
          <w:p w14:paraId="26F264E1" w14:textId="77777777" w:rsidR="005B4366" w:rsidRPr="009A6C54" w:rsidRDefault="005B4366" w:rsidP="008A6D10">
            <w:pPr>
              <w:pStyle w:val="TableText"/>
            </w:pPr>
            <w:r w:rsidRPr="009A6C54">
              <w:t>Stand-Alone Option</w:t>
            </w:r>
          </w:p>
        </w:tc>
      </w:tr>
    </w:tbl>
    <w:p w14:paraId="26F264E3" w14:textId="77777777" w:rsidR="005B4366" w:rsidRPr="009A6C54" w:rsidRDefault="005B4366" w:rsidP="00F865D2">
      <w:pPr>
        <w:tabs>
          <w:tab w:val="left" w:pos="72"/>
        </w:tabs>
        <w:spacing w:before="0" w:after="0"/>
      </w:pPr>
    </w:p>
    <w:p w14:paraId="26F264E4" w14:textId="77777777" w:rsidR="00F865D2" w:rsidRPr="009A6C54" w:rsidRDefault="00F865D2" w:rsidP="00F865D2">
      <w:pPr>
        <w:tabs>
          <w:tab w:val="left" w:pos="72"/>
        </w:tabs>
        <w:spacing w:before="0" w:after="0"/>
      </w:pPr>
    </w:p>
    <w:p w14:paraId="26F264E5" w14:textId="77777777" w:rsidR="001F4490" w:rsidRPr="009A6C54" w:rsidRDefault="001F4490" w:rsidP="00BE3E49">
      <w:r w:rsidRPr="009A6C54">
        <w:t>Exported DG Option</w:t>
      </w:r>
    </w:p>
    <w:p w14:paraId="26F264E6" w14:textId="77777777" w:rsidR="00D84A07" w:rsidRPr="009A6C54" w:rsidRDefault="00D84A07" w:rsidP="001F4490">
      <w:pPr>
        <w:tabs>
          <w:tab w:val="left" w:pos="72"/>
        </w:tabs>
        <w:spacing w:before="0" w:after="0"/>
      </w:pPr>
    </w:p>
    <w:p w14:paraId="26F264E7" w14:textId="77777777"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14:paraId="26F264E8" w14:textId="70D1012D" w:rsidR="00C01565" w:rsidRPr="009A6C54" w:rsidRDefault="00660CA9" w:rsidP="00741C15">
      <w:pPr>
        <w:pStyle w:val="Caption"/>
        <w:rPr>
          <w:lang w:val="en-US"/>
        </w:rPr>
      </w:pPr>
      <w:bookmarkStart w:id="143" w:name="_Toc517426420"/>
      <w:r w:rsidRPr="009A6C54">
        <w:t xml:space="preserve">Table </w:t>
      </w:r>
      <w:r w:rsidR="007E52CE">
        <w:fldChar w:fldCharType="begin"/>
      </w:r>
      <w:r w:rsidR="007E52CE">
        <w:instrText xml:space="preserve"> SEQ Table \* ARABIC </w:instrText>
      </w:r>
      <w:r w:rsidR="007E52CE">
        <w:fldChar w:fldCharType="separate"/>
      </w:r>
      <w:r w:rsidR="00D555E0">
        <w:rPr>
          <w:noProof/>
        </w:rPr>
        <w:t>16</w:t>
      </w:r>
      <w:r w:rsidR="007E52CE">
        <w:rPr>
          <w:noProof/>
        </w:rPr>
        <w:fldChar w:fldCharType="end"/>
      </w:r>
      <w:r w:rsidRPr="009A6C54">
        <w:rPr>
          <w:lang w:val="en-US"/>
        </w:rPr>
        <w:t>: New DG Option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AB1D6E" w:rsidRPr="009A6C54" w14:paraId="26F264EB" w14:textId="77777777" w:rsidTr="008A5913">
        <w:trPr>
          <w:tblHeader/>
        </w:trPr>
        <w:tc>
          <w:tcPr>
            <w:tcW w:w="4788" w:type="dxa"/>
            <w:shd w:val="clear" w:color="auto" w:fill="BFBFBF"/>
          </w:tcPr>
          <w:p w14:paraId="26F264E9" w14:textId="77777777" w:rsidR="00AB1D6E" w:rsidRPr="009A6C54" w:rsidRDefault="0002453B" w:rsidP="008A6D10">
            <w:pPr>
              <w:pStyle w:val="TableHeading"/>
            </w:pPr>
            <w:bookmarkStart w:id="144" w:name="ColumnTitle_15"/>
            <w:bookmarkEnd w:id="144"/>
            <w:r w:rsidRPr="009A6C54">
              <w:t>NEW DG OPTION</w:t>
            </w:r>
          </w:p>
        </w:tc>
        <w:tc>
          <w:tcPr>
            <w:tcW w:w="4788" w:type="dxa"/>
            <w:shd w:val="clear" w:color="auto" w:fill="BFBFBF"/>
          </w:tcPr>
          <w:p w14:paraId="26F264EA" w14:textId="77777777" w:rsidR="00AB1D6E" w:rsidRPr="009A6C54" w:rsidRDefault="00AB1D6E" w:rsidP="008A6D10">
            <w:pPr>
              <w:pStyle w:val="TableHeading"/>
            </w:pPr>
            <w:r w:rsidRPr="009A6C54">
              <w:t>MENU ASSIGNMENT</w:t>
            </w:r>
          </w:p>
        </w:tc>
      </w:tr>
      <w:tr w:rsidR="00AB1D6E" w:rsidRPr="009A6C54" w14:paraId="26F264EE" w14:textId="77777777" w:rsidTr="00844CF6">
        <w:tc>
          <w:tcPr>
            <w:tcW w:w="4788" w:type="dxa"/>
          </w:tcPr>
          <w:p w14:paraId="26F264EC" w14:textId="77777777"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14:paraId="26F264ED" w14:textId="77777777"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14:paraId="26F264EF" w14:textId="77777777" w:rsidR="004A1C6F" w:rsidRPr="009A6C54" w:rsidRDefault="004A1C6F" w:rsidP="007C4469">
      <w:pPr>
        <w:tabs>
          <w:tab w:val="left" w:pos="72"/>
        </w:tabs>
      </w:pPr>
    </w:p>
    <w:p w14:paraId="26F264F0" w14:textId="77777777" w:rsidR="00BC53F5" w:rsidRPr="009A6C54" w:rsidRDefault="00BC53F5" w:rsidP="00101FB2">
      <w:pPr>
        <w:pStyle w:val="Heading1"/>
        <w:rPr>
          <w:lang w:val="en-US"/>
        </w:rPr>
      </w:pPr>
      <w:bookmarkStart w:id="145" w:name="_Toc518911206"/>
      <w:r w:rsidRPr="009A6C54">
        <w:lastRenderedPageBreak/>
        <w:t>Archiving and Purging</w:t>
      </w:r>
      <w:bookmarkEnd w:id="145"/>
    </w:p>
    <w:p w14:paraId="26F264F1" w14:textId="77777777" w:rsidR="00D75841" w:rsidRPr="009A6C54" w:rsidRDefault="00D75841" w:rsidP="00D75841">
      <w:r w:rsidRPr="009A6C54">
        <w:t>This section describes the archiving capabilities of the software and any necessary instructions or guidelines:</w:t>
      </w:r>
    </w:p>
    <w:p w14:paraId="26F264F2" w14:textId="77777777" w:rsidR="00D75841" w:rsidRPr="009A6C54" w:rsidRDefault="00D75841" w:rsidP="00D75841">
      <w:pPr>
        <w:pStyle w:val="BodyText"/>
        <w:rPr>
          <w:lang w:val="en-US"/>
        </w:rPr>
      </w:pPr>
    </w:p>
    <w:p w14:paraId="26F264F3" w14:textId="77777777" w:rsidR="00BC53F5" w:rsidRPr="009A6C54" w:rsidRDefault="00BC53F5" w:rsidP="008B3AB3">
      <w:pPr>
        <w:pStyle w:val="Heading2"/>
      </w:pPr>
      <w:bookmarkStart w:id="146" w:name="_Toc518911207"/>
      <w:r w:rsidRPr="009A6C54">
        <w:t>Archiving</w:t>
      </w:r>
      <w:bookmarkEnd w:id="146"/>
    </w:p>
    <w:p w14:paraId="26F264F4" w14:textId="77777777"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14:paraId="26F264F5" w14:textId="77777777" w:rsidR="00BC53F5" w:rsidRPr="009A6C54" w:rsidRDefault="00BC53F5" w:rsidP="008B3AB3">
      <w:pPr>
        <w:pStyle w:val="Heading2"/>
      </w:pPr>
      <w:bookmarkStart w:id="147" w:name="_Toc518911208"/>
      <w:r w:rsidRPr="009A6C54">
        <w:t>Purging</w:t>
      </w:r>
      <w:bookmarkEnd w:id="147"/>
    </w:p>
    <w:p w14:paraId="26F264F6" w14:textId="77777777"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14:paraId="26F264F7" w14:textId="77777777" w:rsidR="00BC53F5" w:rsidRPr="009A6C54" w:rsidRDefault="00BC53F5" w:rsidP="008B3AB3">
      <w:pPr>
        <w:pStyle w:val="Heading2"/>
      </w:pPr>
      <w:bookmarkStart w:id="148" w:name="_Toc518911209"/>
      <w:r w:rsidRPr="009A6C54">
        <w:t>ADT Module</w:t>
      </w:r>
      <w:bookmarkEnd w:id="148"/>
    </w:p>
    <w:p w14:paraId="26F264F8" w14:textId="019AFCA2" w:rsidR="00660CA9" w:rsidRPr="009A6C54" w:rsidRDefault="00660CA9" w:rsidP="00741C15">
      <w:pPr>
        <w:pStyle w:val="Caption"/>
      </w:pPr>
      <w:bookmarkStart w:id="149" w:name="_Toc517426421"/>
      <w:r w:rsidRPr="009A6C54">
        <w:t xml:space="preserve">Table </w:t>
      </w:r>
      <w:r w:rsidR="007E52CE">
        <w:fldChar w:fldCharType="begin"/>
      </w:r>
      <w:r w:rsidR="007E52CE">
        <w:instrText xml:space="preserve"> SEQ Table \* ARABIC </w:instrText>
      </w:r>
      <w:r w:rsidR="007E52CE">
        <w:fldChar w:fldCharType="separate"/>
      </w:r>
      <w:r w:rsidR="00D555E0">
        <w:rPr>
          <w:noProof/>
        </w:rPr>
        <w:t>17</w:t>
      </w:r>
      <w:r w:rsidR="007E52CE">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733"/>
      </w:tblGrid>
      <w:tr w:rsidR="0044165E" w:rsidRPr="009A6C54" w14:paraId="26F264FB" w14:textId="77777777" w:rsidTr="008A5913">
        <w:trPr>
          <w:tblHeader/>
        </w:trPr>
        <w:tc>
          <w:tcPr>
            <w:tcW w:w="5760" w:type="dxa"/>
            <w:shd w:val="clear" w:color="auto" w:fill="BFBFBF"/>
          </w:tcPr>
          <w:p w14:paraId="26F264F9" w14:textId="77777777" w:rsidR="0044165E" w:rsidRPr="009A6C54" w:rsidRDefault="0044165E" w:rsidP="0044165E">
            <w:pPr>
              <w:pStyle w:val="TableHeading"/>
            </w:pPr>
            <w:bookmarkStart w:id="150" w:name="ColumnTitle_16"/>
            <w:bookmarkEnd w:id="150"/>
            <w:r w:rsidRPr="009A6C54">
              <w:t>OPTION NAME</w:t>
            </w:r>
          </w:p>
        </w:tc>
        <w:tc>
          <w:tcPr>
            <w:tcW w:w="3816" w:type="dxa"/>
            <w:shd w:val="clear" w:color="auto" w:fill="BFBFBF"/>
          </w:tcPr>
          <w:p w14:paraId="26F264FA" w14:textId="77777777" w:rsidR="0044165E" w:rsidRPr="009A6C54" w:rsidRDefault="0044165E" w:rsidP="0044165E">
            <w:pPr>
              <w:pStyle w:val="TableHeading"/>
            </w:pPr>
            <w:r w:rsidRPr="009A6C54">
              <w:t>MENU NAME</w:t>
            </w:r>
          </w:p>
        </w:tc>
      </w:tr>
      <w:tr w:rsidR="00D87185" w:rsidRPr="009A6C54" w14:paraId="26F264FD" w14:textId="77777777" w:rsidTr="008071E4">
        <w:tc>
          <w:tcPr>
            <w:tcW w:w="9576" w:type="dxa"/>
            <w:gridSpan w:val="2"/>
            <w:shd w:val="clear" w:color="auto" w:fill="auto"/>
          </w:tcPr>
          <w:p w14:paraId="26F264FC" w14:textId="77777777" w:rsidR="00D87185" w:rsidRPr="009A6C54" w:rsidRDefault="00D87185" w:rsidP="0044165E">
            <w:pPr>
              <w:pStyle w:val="TableText"/>
              <w:jc w:val="center"/>
              <w:rPr>
                <w:b/>
              </w:rPr>
            </w:pPr>
            <w:r w:rsidRPr="009A6C54">
              <w:rPr>
                <w:b/>
              </w:rPr>
              <w:t>ADT MODULE</w:t>
            </w:r>
          </w:p>
        </w:tc>
      </w:tr>
      <w:tr w:rsidR="00F70EE5" w:rsidRPr="009A6C54" w14:paraId="26F26500" w14:textId="77777777" w:rsidTr="006665B6">
        <w:tc>
          <w:tcPr>
            <w:tcW w:w="5760" w:type="dxa"/>
            <w:shd w:val="clear" w:color="auto" w:fill="auto"/>
          </w:tcPr>
          <w:p w14:paraId="26F264FE" w14:textId="77777777" w:rsidR="00F70EE5" w:rsidRPr="009A6C54" w:rsidRDefault="00F70EE5" w:rsidP="0044165E">
            <w:pPr>
              <w:pStyle w:val="TableText"/>
            </w:pPr>
            <w:r w:rsidRPr="009A6C54">
              <w:t>Purge Breakeven Data for a Fiscal Year</w:t>
            </w:r>
          </w:p>
        </w:tc>
        <w:tc>
          <w:tcPr>
            <w:tcW w:w="3816" w:type="dxa"/>
            <w:shd w:val="clear" w:color="auto" w:fill="auto"/>
          </w:tcPr>
          <w:p w14:paraId="26F264FF" w14:textId="77777777" w:rsidR="00F70EE5" w:rsidRPr="009A6C54" w:rsidRDefault="00F70EE5" w:rsidP="0044165E">
            <w:pPr>
              <w:pStyle w:val="TableText"/>
            </w:pPr>
            <w:r w:rsidRPr="009A6C54">
              <w:t>PTF</w:t>
            </w:r>
          </w:p>
        </w:tc>
      </w:tr>
      <w:tr w:rsidR="00F70EE5" w:rsidRPr="009A6C54" w14:paraId="26F26503" w14:textId="77777777" w:rsidTr="006665B6">
        <w:tc>
          <w:tcPr>
            <w:tcW w:w="5760" w:type="dxa"/>
            <w:shd w:val="clear" w:color="auto" w:fill="auto"/>
          </w:tcPr>
          <w:p w14:paraId="26F26501" w14:textId="77777777" w:rsidR="00F70EE5" w:rsidRPr="009A6C54" w:rsidRDefault="00F70EE5" w:rsidP="0044165E">
            <w:pPr>
              <w:pStyle w:val="TableText"/>
            </w:pPr>
            <w:r w:rsidRPr="009A6C54">
              <w:t>Purge Special Transaction Request Log</w:t>
            </w:r>
          </w:p>
        </w:tc>
        <w:tc>
          <w:tcPr>
            <w:tcW w:w="3816" w:type="dxa"/>
            <w:shd w:val="clear" w:color="auto" w:fill="auto"/>
          </w:tcPr>
          <w:p w14:paraId="26F26502" w14:textId="77777777" w:rsidR="00F70EE5" w:rsidRPr="009A6C54" w:rsidRDefault="00F70EE5" w:rsidP="0044165E">
            <w:pPr>
              <w:pStyle w:val="TableText"/>
            </w:pPr>
            <w:r w:rsidRPr="009A6C54">
              <w:t>PTF</w:t>
            </w:r>
          </w:p>
        </w:tc>
      </w:tr>
      <w:tr w:rsidR="00F70EE5" w:rsidRPr="009A6C54" w14:paraId="26F26506" w14:textId="77777777" w:rsidTr="006665B6">
        <w:tc>
          <w:tcPr>
            <w:tcW w:w="5760" w:type="dxa"/>
            <w:shd w:val="clear" w:color="auto" w:fill="auto"/>
          </w:tcPr>
          <w:p w14:paraId="26F26504" w14:textId="77777777" w:rsidR="00F70EE5" w:rsidRPr="009A6C54" w:rsidRDefault="00F70EE5" w:rsidP="0044165E">
            <w:pPr>
              <w:pStyle w:val="TableText"/>
            </w:pPr>
            <w:r w:rsidRPr="009A6C54">
              <w:t>Purge Non-Sensitive Patients from Security Log</w:t>
            </w:r>
          </w:p>
        </w:tc>
        <w:tc>
          <w:tcPr>
            <w:tcW w:w="3816" w:type="dxa"/>
            <w:shd w:val="clear" w:color="auto" w:fill="auto"/>
          </w:tcPr>
          <w:p w14:paraId="26F26505" w14:textId="77777777" w:rsidR="00F70EE5" w:rsidRPr="009A6C54" w:rsidRDefault="00F70EE5" w:rsidP="0044165E">
            <w:pPr>
              <w:pStyle w:val="TableText"/>
            </w:pPr>
            <w:r w:rsidRPr="009A6C54">
              <w:t>Security Officer</w:t>
            </w:r>
          </w:p>
        </w:tc>
      </w:tr>
      <w:tr w:rsidR="00F70EE5" w:rsidRPr="009A6C54" w14:paraId="26F26509" w14:textId="77777777" w:rsidTr="006665B6">
        <w:tc>
          <w:tcPr>
            <w:tcW w:w="5760" w:type="dxa"/>
            <w:shd w:val="clear" w:color="auto" w:fill="auto"/>
          </w:tcPr>
          <w:p w14:paraId="26F26507" w14:textId="77777777" w:rsidR="00F70EE5" w:rsidRPr="009A6C54" w:rsidRDefault="00F70EE5" w:rsidP="0044165E">
            <w:pPr>
              <w:pStyle w:val="TableText"/>
            </w:pPr>
            <w:r w:rsidRPr="009A6C54">
              <w:t>Purge Record of User Access from Security Log</w:t>
            </w:r>
          </w:p>
        </w:tc>
        <w:tc>
          <w:tcPr>
            <w:tcW w:w="3816" w:type="dxa"/>
            <w:shd w:val="clear" w:color="auto" w:fill="auto"/>
          </w:tcPr>
          <w:p w14:paraId="26F26508" w14:textId="77777777" w:rsidR="00F70EE5" w:rsidRPr="009A6C54" w:rsidRDefault="00F70EE5" w:rsidP="0044165E">
            <w:pPr>
              <w:pStyle w:val="TableText"/>
            </w:pPr>
            <w:r w:rsidRPr="009A6C54">
              <w:t>Security Officer</w:t>
            </w:r>
          </w:p>
        </w:tc>
      </w:tr>
      <w:tr w:rsidR="00F70EE5" w:rsidRPr="009A6C54" w14:paraId="26F2650C" w14:textId="77777777" w:rsidTr="006665B6">
        <w:tc>
          <w:tcPr>
            <w:tcW w:w="5760" w:type="dxa"/>
            <w:shd w:val="clear" w:color="auto" w:fill="auto"/>
          </w:tcPr>
          <w:p w14:paraId="26F2650A" w14:textId="77777777" w:rsidR="00F70EE5" w:rsidRPr="009A6C54" w:rsidRDefault="00F70EE5" w:rsidP="0044165E">
            <w:pPr>
              <w:pStyle w:val="TableText"/>
            </w:pPr>
            <w:r w:rsidRPr="009A6C54">
              <w:t>Purge Inconsistent Data Elements</w:t>
            </w:r>
          </w:p>
        </w:tc>
        <w:tc>
          <w:tcPr>
            <w:tcW w:w="3816" w:type="dxa"/>
            <w:shd w:val="clear" w:color="auto" w:fill="auto"/>
          </w:tcPr>
          <w:p w14:paraId="26F2650B" w14:textId="77777777" w:rsidR="00F70EE5" w:rsidRPr="009A6C54" w:rsidRDefault="00F70EE5" w:rsidP="0044165E">
            <w:pPr>
              <w:pStyle w:val="TableText"/>
            </w:pPr>
            <w:r w:rsidRPr="009A6C54">
              <w:t>Supervisor ADT</w:t>
            </w:r>
          </w:p>
        </w:tc>
      </w:tr>
      <w:tr w:rsidR="00F70EE5" w:rsidRPr="009A6C54" w14:paraId="26F2650F" w14:textId="77777777" w:rsidTr="006665B6">
        <w:tc>
          <w:tcPr>
            <w:tcW w:w="5760" w:type="dxa"/>
            <w:shd w:val="clear" w:color="auto" w:fill="auto"/>
          </w:tcPr>
          <w:p w14:paraId="26F2650D" w14:textId="77777777" w:rsidR="00F70EE5" w:rsidRPr="009A6C54" w:rsidRDefault="00F70EE5" w:rsidP="0044165E">
            <w:pPr>
              <w:pStyle w:val="TableText"/>
            </w:pPr>
            <w:r w:rsidRPr="009A6C54">
              <w:t>Purge Scheduled Admissions</w:t>
            </w:r>
          </w:p>
        </w:tc>
        <w:tc>
          <w:tcPr>
            <w:tcW w:w="3816" w:type="dxa"/>
            <w:shd w:val="clear" w:color="auto" w:fill="auto"/>
          </w:tcPr>
          <w:p w14:paraId="26F2650E" w14:textId="77777777" w:rsidR="00F70EE5" w:rsidRPr="009A6C54" w:rsidRDefault="00F70EE5" w:rsidP="0044165E">
            <w:pPr>
              <w:pStyle w:val="TableText"/>
            </w:pPr>
            <w:r w:rsidRPr="009A6C54">
              <w:t>Supervisor ADT</w:t>
            </w:r>
          </w:p>
        </w:tc>
      </w:tr>
      <w:tr w:rsidR="00F70EE5" w:rsidRPr="009A6C54" w14:paraId="26F26511" w14:textId="77777777" w:rsidTr="006665B6">
        <w:tc>
          <w:tcPr>
            <w:tcW w:w="9576" w:type="dxa"/>
            <w:gridSpan w:val="2"/>
            <w:shd w:val="clear" w:color="auto" w:fill="auto"/>
          </w:tcPr>
          <w:p w14:paraId="26F26510" w14:textId="77777777" w:rsidR="00F70EE5" w:rsidRPr="009A6C54" w:rsidRDefault="00F70EE5" w:rsidP="0044165E">
            <w:pPr>
              <w:pStyle w:val="TableText"/>
              <w:jc w:val="center"/>
              <w:rPr>
                <w:b/>
              </w:rPr>
            </w:pPr>
            <w:r w:rsidRPr="009A6C54">
              <w:rPr>
                <w:b/>
              </w:rPr>
              <w:t>SCHEDULING MODULE</w:t>
            </w:r>
          </w:p>
        </w:tc>
      </w:tr>
      <w:tr w:rsidR="00F70EE5" w:rsidRPr="009A6C54" w14:paraId="26F26514" w14:textId="77777777" w:rsidTr="006665B6">
        <w:tc>
          <w:tcPr>
            <w:tcW w:w="5760" w:type="dxa"/>
            <w:shd w:val="clear" w:color="auto" w:fill="auto"/>
          </w:tcPr>
          <w:p w14:paraId="26F26512" w14:textId="77777777" w:rsidR="00F70EE5" w:rsidRPr="009A6C54" w:rsidRDefault="00F70EE5" w:rsidP="0044165E">
            <w:pPr>
              <w:pStyle w:val="TableText"/>
            </w:pPr>
            <w:r w:rsidRPr="009A6C54">
              <w:t>Purge Ambulatory Care Reporting files</w:t>
            </w:r>
          </w:p>
        </w:tc>
        <w:tc>
          <w:tcPr>
            <w:tcW w:w="3816" w:type="dxa"/>
            <w:shd w:val="clear" w:color="auto" w:fill="auto"/>
          </w:tcPr>
          <w:p w14:paraId="26F26513" w14:textId="77777777" w:rsidR="00F70EE5" w:rsidRPr="009A6C54" w:rsidRDefault="00F70EE5" w:rsidP="0044165E">
            <w:pPr>
              <w:pStyle w:val="TableText"/>
            </w:pPr>
            <w:r w:rsidRPr="009A6C54">
              <w:t>Ambulatory Care Reporting</w:t>
            </w:r>
          </w:p>
        </w:tc>
      </w:tr>
      <w:tr w:rsidR="00F70EE5" w:rsidRPr="009A6C54" w14:paraId="26F26517" w14:textId="77777777" w:rsidTr="006665B6">
        <w:tc>
          <w:tcPr>
            <w:tcW w:w="5760" w:type="dxa"/>
            <w:shd w:val="clear" w:color="auto" w:fill="auto"/>
          </w:tcPr>
          <w:p w14:paraId="26F26515" w14:textId="77777777" w:rsidR="00F70EE5" w:rsidRPr="009A6C54" w:rsidRDefault="00F70EE5" w:rsidP="0044165E">
            <w:pPr>
              <w:pStyle w:val="TableText"/>
            </w:pPr>
            <w:r w:rsidRPr="009A6C54">
              <w:t>Purge Appointment Status Update Log File</w:t>
            </w:r>
          </w:p>
        </w:tc>
        <w:tc>
          <w:tcPr>
            <w:tcW w:w="3816" w:type="dxa"/>
            <w:shd w:val="clear" w:color="auto" w:fill="auto"/>
          </w:tcPr>
          <w:p w14:paraId="26F26516" w14:textId="77777777" w:rsidR="00F70EE5" w:rsidRPr="009A6C54" w:rsidRDefault="00F70EE5" w:rsidP="0044165E">
            <w:pPr>
              <w:pStyle w:val="TableText"/>
            </w:pPr>
            <w:r w:rsidRPr="009A6C54">
              <w:t>Supervisor</w:t>
            </w:r>
          </w:p>
        </w:tc>
      </w:tr>
      <w:tr w:rsidR="00F70EE5" w:rsidRPr="009A6C54" w14:paraId="26F2651A" w14:textId="77777777" w:rsidTr="006665B6">
        <w:tc>
          <w:tcPr>
            <w:tcW w:w="5760" w:type="dxa"/>
            <w:shd w:val="clear" w:color="auto" w:fill="auto"/>
          </w:tcPr>
          <w:p w14:paraId="26F26518" w14:textId="77777777" w:rsidR="00F70EE5" w:rsidRPr="009A6C54" w:rsidRDefault="00F70EE5" w:rsidP="0044165E">
            <w:pPr>
              <w:pStyle w:val="TableText"/>
            </w:pPr>
            <w:r w:rsidRPr="009A6C54">
              <w:t>Purge rejections that are past database close-out</w:t>
            </w:r>
          </w:p>
        </w:tc>
        <w:tc>
          <w:tcPr>
            <w:tcW w:w="3816" w:type="dxa"/>
            <w:shd w:val="clear" w:color="auto" w:fill="auto"/>
          </w:tcPr>
          <w:p w14:paraId="26F26519" w14:textId="77777777" w:rsidR="00F70EE5" w:rsidRPr="009A6C54" w:rsidRDefault="00F70EE5" w:rsidP="0044165E">
            <w:pPr>
              <w:pStyle w:val="TableText"/>
            </w:pPr>
            <w:r w:rsidRPr="009A6C54">
              <w:t>Ambulatory Care Reporting</w:t>
            </w:r>
          </w:p>
        </w:tc>
      </w:tr>
      <w:tr w:rsidR="00F70EE5" w:rsidRPr="009A6C54" w14:paraId="26F2651D" w14:textId="77777777" w:rsidTr="006665B6">
        <w:tc>
          <w:tcPr>
            <w:tcW w:w="5760" w:type="dxa"/>
            <w:shd w:val="clear" w:color="auto" w:fill="auto"/>
          </w:tcPr>
          <w:p w14:paraId="26F2651B" w14:textId="77777777" w:rsidR="00F70EE5" w:rsidRPr="009A6C54" w:rsidRDefault="00F70EE5" w:rsidP="0044165E">
            <w:pPr>
              <w:pStyle w:val="TableText"/>
            </w:pPr>
            <w:r w:rsidRPr="009A6C54">
              <w:t>Purge Scheduling Data</w:t>
            </w:r>
          </w:p>
        </w:tc>
        <w:tc>
          <w:tcPr>
            <w:tcW w:w="3816" w:type="dxa"/>
            <w:shd w:val="clear" w:color="auto" w:fill="auto"/>
          </w:tcPr>
          <w:p w14:paraId="26F2651C" w14:textId="77777777" w:rsidR="00F70EE5" w:rsidRPr="009A6C54" w:rsidRDefault="00F70EE5" w:rsidP="0044165E">
            <w:pPr>
              <w:pStyle w:val="TableText"/>
            </w:pPr>
            <w:r w:rsidRPr="009A6C54">
              <w:t>Supervisor</w:t>
            </w:r>
          </w:p>
        </w:tc>
      </w:tr>
    </w:tbl>
    <w:p w14:paraId="26F2651E" w14:textId="77777777" w:rsidR="00F70EE5" w:rsidRPr="009A6C54" w:rsidRDefault="00F70EE5" w:rsidP="008B3AB3">
      <w:pPr>
        <w:pStyle w:val="Heading2"/>
      </w:pPr>
      <w:bookmarkStart w:id="151" w:name="_Toc518911210"/>
      <w:r w:rsidRPr="009A6C54">
        <w:t>ACRP Database Conversion Option</w:t>
      </w:r>
      <w:bookmarkEnd w:id="151"/>
    </w:p>
    <w:p w14:paraId="26F2651F" w14:textId="77777777"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14:paraId="26F26520" w14:textId="77777777" w:rsidR="00F70EE5" w:rsidRPr="009A6C54" w:rsidRDefault="00F70EE5" w:rsidP="008B3AB3">
      <w:pPr>
        <w:pStyle w:val="Heading2"/>
      </w:pPr>
      <w:bookmarkStart w:id="152" w:name="_Toc518911211"/>
      <w:r w:rsidRPr="009A6C54">
        <w:lastRenderedPageBreak/>
        <w:t>HL7 Purger</w:t>
      </w:r>
      <w:bookmarkEnd w:id="152"/>
    </w:p>
    <w:p w14:paraId="26F26521" w14:textId="77777777"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14:paraId="26F26522" w14:textId="77777777" w:rsidR="00984DB9" w:rsidRPr="009A6C54" w:rsidRDefault="00984DB9" w:rsidP="002B252A">
      <w:pPr>
        <w:pStyle w:val="BodyText"/>
        <w:rPr>
          <w:lang w:val="en-US"/>
        </w:rPr>
      </w:pPr>
    </w:p>
    <w:p w14:paraId="26F26523" w14:textId="77777777"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14:paraId="26F26524" w14:textId="77777777" w:rsidR="00984DB9" w:rsidRPr="009A6C54" w:rsidRDefault="00984DB9" w:rsidP="00101FB2">
      <w:pPr>
        <w:pStyle w:val="Heading1"/>
        <w:rPr>
          <w:lang w:val="en-US"/>
        </w:rPr>
      </w:pPr>
      <w:bookmarkStart w:id="153" w:name="_Toc518911212"/>
      <w:r w:rsidRPr="009A6C54">
        <w:lastRenderedPageBreak/>
        <w:t>Callable Routines/Entry Points/Application Program Interface</w:t>
      </w:r>
      <w:r w:rsidRPr="009A6C54">
        <w:rPr>
          <w:lang w:val="en-US"/>
        </w:rPr>
        <w:t>s</w:t>
      </w:r>
      <w:bookmarkEnd w:id="153"/>
    </w:p>
    <w:p w14:paraId="26F26525" w14:textId="77777777"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14:paraId="26F26526" w14:textId="77777777" w:rsidR="00C90C5C" w:rsidRPr="009A6C54" w:rsidRDefault="00C90C5C" w:rsidP="00C90C5C">
      <w:pPr>
        <w:pStyle w:val="Heading3"/>
        <w:numPr>
          <w:ilvl w:val="0"/>
          <w:numId w:val="0"/>
        </w:numPr>
        <w:tabs>
          <w:tab w:val="clear" w:pos="72"/>
          <w:tab w:val="clear" w:pos="1080"/>
        </w:tabs>
        <w:ind w:left="90"/>
        <w:rPr>
          <w:sz w:val="32"/>
          <w:szCs w:val="32"/>
        </w:rPr>
      </w:pPr>
      <w:bookmarkStart w:id="154" w:name="_Toc518911213"/>
      <w:r w:rsidRPr="009A6C54">
        <w:rPr>
          <w:sz w:val="32"/>
          <w:szCs w:val="32"/>
        </w:rPr>
        <w:t>^SDMHAD</w:t>
      </w:r>
      <w:bookmarkEnd w:id="154"/>
    </w:p>
    <w:p w14:paraId="26F26527" w14:textId="77777777"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14:paraId="26F26528" w14:textId="0120742B" w:rsidR="00741C15" w:rsidRPr="009A6C54" w:rsidRDefault="00741C15" w:rsidP="00741C15">
      <w:pPr>
        <w:pStyle w:val="Caption"/>
      </w:pPr>
      <w:bookmarkStart w:id="155" w:name="_Toc517426422"/>
      <w:r w:rsidRPr="009A6C54">
        <w:t xml:space="preserve">Table </w:t>
      </w:r>
      <w:r w:rsidR="007E52CE">
        <w:fldChar w:fldCharType="begin"/>
      </w:r>
      <w:r w:rsidR="007E52CE">
        <w:instrText xml:space="preserve"> SEQ Table \* ARABIC </w:instrText>
      </w:r>
      <w:r w:rsidR="007E52CE">
        <w:fldChar w:fldCharType="separate"/>
      </w:r>
      <w:r w:rsidR="00D555E0">
        <w:rPr>
          <w:noProof/>
        </w:rPr>
        <w:t>18</w:t>
      </w:r>
      <w:r w:rsidR="007E52CE">
        <w:rPr>
          <w:noProof/>
        </w:rPr>
        <w:fldChar w:fldCharType="end"/>
      </w:r>
      <w:r w:rsidRPr="009A6C54">
        <w:t>: ^SDMHAD Routine</w:t>
      </w:r>
      <w:bookmarkEnd w:id="15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2B" w14:textId="77777777" w:rsidTr="006D1231">
        <w:trPr>
          <w:tblHeader/>
        </w:trPr>
        <w:tc>
          <w:tcPr>
            <w:tcW w:w="2790" w:type="dxa"/>
            <w:shd w:val="clear" w:color="auto" w:fill="BFBFBF"/>
          </w:tcPr>
          <w:p w14:paraId="26F26529" w14:textId="77777777" w:rsidR="00C90C5C" w:rsidRPr="009A6C54" w:rsidRDefault="00C90C5C" w:rsidP="00741C15">
            <w:pPr>
              <w:pStyle w:val="TableHeading"/>
            </w:pPr>
            <w:bookmarkStart w:id="156" w:name="ColumnTitle_17"/>
            <w:bookmarkEnd w:id="156"/>
            <w:r w:rsidRPr="009A6C54">
              <w:t>Routine Name</w:t>
            </w:r>
          </w:p>
        </w:tc>
        <w:tc>
          <w:tcPr>
            <w:tcW w:w="6817" w:type="dxa"/>
            <w:gridSpan w:val="9"/>
            <w:tcBorders>
              <w:bottom w:val="single" w:sz="6" w:space="0" w:color="000000"/>
            </w:tcBorders>
            <w:shd w:val="clear" w:color="auto" w:fill="BFBFBF"/>
          </w:tcPr>
          <w:p w14:paraId="26F2652A" w14:textId="77777777" w:rsidR="00C90C5C" w:rsidRPr="009A6C54" w:rsidRDefault="00C90C5C" w:rsidP="00741C15">
            <w:pPr>
              <w:pStyle w:val="TableHeading"/>
              <w:rPr>
                <w:sz w:val="20"/>
              </w:rPr>
            </w:pPr>
            <w:r w:rsidRPr="009A6C54">
              <w:rPr>
                <w:sz w:val="20"/>
              </w:rPr>
              <w:t>^SDMHAD</w:t>
            </w:r>
          </w:p>
        </w:tc>
      </w:tr>
      <w:tr w:rsidR="00C90C5C" w:rsidRPr="009A6C54" w14:paraId="26F26531" w14:textId="77777777" w:rsidTr="00C27B83">
        <w:tc>
          <w:tcPr>
            <w:tcW w:w="2790" w:type="dxa"/>
            <w:shd w:val="clear" w:color="auto" w:fill="F3F3F3"/>
          </w:tcPr>
          <w:p w14:paraId="26F2652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2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52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52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53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534" w14:textId="77777777" w:rsidTr="00C27B83">
        <w:tc>
          <w:tcPr>
            <w:tcW w:w="2790" w:type="dxa"/>
            <w:shd w:val="clear" w:color="auto" w:fill="F3F3F3"/>
          </w:tcPr>
          <w:p w14:paraId="26F26532" w14:textId="77777777" w:rsidR="00C90C5C" w:rsidRPr="009A6C54" w:rsidRDefault="00C90C5C" w:rsidP="00741C15">
            <w:pPr>
              <w:pStyle w:val="TableHeading"/>
            </w:pPr>
            <w:r w:rsidRPr="009A6C54">
              <w:t>SRS Traceability</w:t>
            </w:r>
          </w:p>
        </w:tc>
        <w:tc>
          <w:tcPr>
            <w:tcW w:w="6817" w:type="dxa"/>
            <w:gridSpan w:val="9"/>
          </w:tcPr>
          <w:p w14:paraId="26F26533" w14:textId="77777777" w:rsidR="00C90C5C" w:rsidRPr="009A6C54" w:rsidRDefault="00C90C5C" w:rsidP="00741C15">
            <w:pPr>
              <w:pStyle w:val="TableText"/>
              <w:rPr>
                <w:iCs/>
                <w:sz w:val="20"/>
              </w:rPr>
            </w:pPr>
          </w:p>
        </w:tc>
      </w:tr>
      <w:tr w:rsidR="00C90C5C" w:rsidRPr="009A6C54" w14:paraId="26F26537" w14:textId="77777777" w:rsidTr="00C27B83">
        <w:tc>
          <w:tcPr>
            <w:tcW w:w="2790" w:type="dxa"/>
            <w:tcBorders>
              <w:bottom w:val="single" w:sz="6" w:space="0" w:color="000000"/>
            </w:tcBorders>
            <w:shd w:val="clear" w:color="auto" w:fill="F3F3F3"/>
          </w:tcPr>
          <w:p w14:paraId="26F2653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36" w14:textId="77777777" w:rsidR="00C90C5C" w:rsidRPr="009A6C54" w:rsidRDefault="004D5902" w:rsidP="00741C15">
            <w:pPr>
              <w:pStyle w:val="TableText"/>
              <w:rPr>
                <w:b/>
                <w:lang w:val="en-US"/>
              </w:rPr>
            </w:pPr>
            <w:r w:rsidRPr="009A6C54">
              <w:t>High Risk MH No-Show Adhoc Report [SD MH NO SHOW AD HOC REPORT] option</w:t>
            </w:r>
          </w:p>
        </w:tc>
      </w:tr>
      <w:tr w:rsidR="00C90C5C" w:rsidRPr="009A6C54" w14:paraId="26F2653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3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3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3A" w14:textId="77777777" w:rsidR="00C90C5C" w:rsidRPr="009A6C54" w:rsidRDefault="00C90C5C" w:rsidP="00741C15">
            <w:pPr>
              <w:pStyle w:val="TableHeading"/>
            </w:pPr>
            <w:r w:rsidRPr="009A6C54">
              <w:t xml:space="preserve">Routines “Called”   </w:t>
            </w:r>
          </w:p>
        </w:tc>
      </w:tr>
      <w:tr w:rsidR="00C90C5C" w:rsidRPr="009A6C54" w14:paraId="26F2654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3C" w14:textId="77777777"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14:paraId="26F2653D" w14:textId="77777777" w:rsidR="00C90C5C" w:rsidRPr="009A6C54" w:rsidRDefault="00C90C5C" w:rsidP="00741C15">
            <w:pPr>
              <w:pStyle w:val="TableText"/>
            </w:pPr>
            <w:r w:rsidRPr="009A6C54">
              <w:t>^SDMHNS</w:t>
            </w:r>
          </w:p>
        </w:tc>
        <w:tc>
          <w:tcPr>
            <w:tcW w:w="3900" w:type="dxa"/>
            <w:gridSpan w:val="4"/>
            <w:tcBorders>
              <w:bottom w:val="single" w:sz="4" w:space="0" w:color="auto"/>
            </w:tcBorders>
          </w:tcPr>
          <w:p w14:paraId="26F2653E" w14:textId="77777777" w:rsidR="00C90C5C" w:rsidRPr="009A6C54" w:rsidRDefault="00C90C5C" w:rsidP="00741C15">
            <w:pPr>
              <w:pStyle w:val="TableText"/>
              <w:rPr>
                <w:sz w:val="20"/>
              </w:rPr>
            </w:pPr>
            <w:r w:rsidRPr="009A6C54">
              <w:rPr>
                <w:sz w:val="20"/>
              </w:rPr>
              <w:t xml:space="preserve">   NOW^%DTC                 $$GETINF^DGPFAPIH</w:t>
            </w:r>
          </w:p>
          <w:p w14:paraId="26F2653F" w14:textId="77777777" w:rsidR="00C90C5C" w:rsidRPr="009A6C54" w:rsidRDefault="00C90C5C" w:rsidP="00741C15">
            <w:pPr>
              <w:pStyle w:val="TableText"/>
              <w:rPr>
                <w:sz w:val="20"/>
              </w:rPr>
            </w:pPr>
            <w:r w:rsidRPr="009A6C54">
              <w:rPr>
                <w:sz w:val="20"/>
              </w:rPr>
              <w:t xml:space="preserve">   CLOSE^DGUTQ            WAIT^DICD           </w:t>
            </w:r>
          </w:p>
          <w:p w14:paraId="26F26540" w14:textId="77777777" w:rsidR="00C90C5C" w:rsidRPr="009A6C54" w:rsidRDefault="00C90C5C" w:rsidP="00741C15">
            <w:pPr>
              <w:pStyle w:val="TableText"/>
              <w:rPr>
                <w:sz w:val="20"/>
              </w:rPr>
            </w:pPr>
            <w:r w:rsidRPr="009A6C54">
              <w:rPr>
                <w:sz w:val="20"/>
              </w:rPr>
              <w:t xml:space="preserve">   LOCLIST^PXRMLOCF    </w:t>
            </w:r>
          </w:p>
          <w:p w14:paraId="26F26541" w14:textId="77777777" w:rsidR="00C90C5C" w:rsidRPr="009A6C54" w:rsidRDefault="00C90C5C" w:rsidP="00741C15">
            <w:pPr>
              <w:pStyle w:val="TableText"/>
              <w:rPr>
                <w:sz w:val="20"/>
              </w:rPr>
            </w:pPr>
            <w:r w:rsidRPr="009A6C54">
              <w:rPr>
                <w:sz w:val="20"/>
              </w:rPr>
              <w:t xml:space="preserve">   $$RANGE^SDAMQ       </w:t>
            </w:r>
          </w:p>
          <w:p w14:paraId="26F26542" w14:textId="77777777" w:rsidR="00C90C5C" w:rsidRPr="009A6C54" w:rsidRDefault="00C90C5C" w:rsidP="00741C15">
            <w:pPr>
              <w:pStyle w:val="TableText"/>
              <w:rPr>
                <w:sz w:val="20"/>
              </w:rPr>
            </w:pPr>
            <w:r w:rsidRPr="009A6C54">
              <w:rPr>
                <w:sz w:val="20"/>
              </w:rPr>
              <w:t xml:space="preserve">   ASK2^SDDIV          </w:t>
            </w:r>
          </w:p>
          <w:p w14:paraId="26F26543" w14:textId="77777777" w:rsidR="00C90C5C" w:rsidRPr="009A6C54" w:rsidRDefault="00C90C5C" w:rsidP="00741C15">
            <w:pPr>
              <w:pStyle w:val="TableText"/>
              <w:rPr>
                <w:sz w:val="20"/>
              </w:rPr>
            </w:pPr>
            <w:r w:rsidRPr="009A6C54">
              <w:rPr>
                <w:sz w:val="20"/>
              </w:rPr>
              <w:t xml:space="preserve">   ^SDMHAD1            </w:t>
            </w:r>
          </w:p>
          <w:p w14:paraId="26F26544" w14:textId="77777777" w:rsidR="00C90C5C" w:rsidRPr="009A6C54" w:rsidRDefault="00C90C5C" w:rsidP="00741C15">
            <w:pPr>
              <w:pStyle w:val="TableText"/>
              <w:rPr>
                <w:sz w:val="20"/>
              </w:rPr>
            </w:pPr>
            <w:r w:rsidRPr="009A6C54">
              <w:rPr>
                <w:sz w:val="20"/>
              </w:rPr>
              <w:t xml:space="preserve">   ^SDMHNS1            </w:t>
            </w:r>
          </w:p>
          <w:p w14:paraId="26F26545" w14:textId="77777777" w:rsidR="00C90C5C" w:rsidRPr="009A6C54" w:rsidRDefault="00C90C5C" w:rsidP="00741C15">
            <w:pPr>
              <w:pStyle w:val="TableText"/>
              <w:rPr>
                <w:sz w:val="20"/>
              </w:rPr>
            </w:pPr>
            <w:r w:rsidRPr="009A6C54">
              <w:rPr>
                <w:sz w:val="20"/>
              </w:rPr>
              <w:t xml:space="preserve">   ^VADATE             </w:t>
            </w:r>
          </w:p>
          <w:p w14:paraId="26F26546" w14:textId="77777777" w:rsidR="00C90C5C" w:rsidRPr="009A6C54" w:rsidRDefault="00C90C5C" w:rsidP="00741C15">
            <w:pPr>
              <w:pStyle w:val="TableText"/>
              <w:rPr>
                <w:sz w:val="20"/>
              </w:rPr>
            </w:pPr>
            <w:r w:rsidRPr="009A6C54">
              <w:rPr>
                <w:sz w:val="20"/>
              </w:rPr>
              <w:t xml:space="preserve">   PID^VADPT6          </w:t>
            </w:r>
          </w:p>
          <w:p w14:paraId="26F26547" w14:textId="77777777" w:rsidR="00C90C5C" w:rsidRPr="009A6C54" w:rsidRDefault="00C90C5C" w:rsidP="00741C15">
            <w:pPr>
              <w:pStyle w:val="TableText"/>
              <w:rPr>
                <w:sz w:val="20"/>
              </w:rPr>
            </w:pPr>
            <w:r w:rsidRPr="009A6C54">
              <w:rPr>
                <w:sz w:val="20"/>
              </w:rPr>
              <w:t xml:space="preserve">   FIRST^VAUTOMA       </w:t>
            </w:r>
          </w:p>
          <w:p w14:paraId="26F26548" w14:textId="77777777" w:rsidR="00C90C5C" w:rsidRPr="009A6C54" w:rsidRDefault="00C90C5C" w:rsidP="00741C15">
            <w:pPr>
              <w:pStyle w:val="TableText"/>
              <w:rPr>
                <w:sz w:val="20"/>
              </w:rPr>
            </w:pPr>
            <w:r w:rsidRPr="009A6C54">
              <w:rPr>
                <w:sz w:val="20"/>
              </w:rPr>
              <w:t xml:space="preserve">   PATIENT^VAUTOMA     </w:t>
            </w:r>
          </w:p>
        </w:tc>
      </w:tr>
      <w:tr w:rsidR="00C90C5C" w:rsidRPr="009A6C54" w14:paraId="26F26552" w14:textId="77777777" w:rsidTr="00741C15">
        <w:trPr>
          <w:cantSplit/>
        </w:trPr>
        <w:tc>
          <w:tcPr>
            <w:tcW w:w="2790" w:type="dxa"/>
            <w:tcBorders>
              <w:top w:val="single" w:sz="6" w:space="0" w:color="000000"/>
            </w:tcBorders>
            <w:shd w:val="clear" w:color="auto" w:fill="F3F3F3"/>
          </w:tcPr>
          <w:p w14:paraId="26F2654A" w14:textId="77777777" w:rsidR="00C90C5C" w:rsidRPr="009A6C54" w:rsidRDefault="00C90C5C" w:rsidP="00741C15">
            <w:pPr>
              <w:pStyle w:val="TableHeading"/>
            </w:pPr>
            <w:r w:rsidRPr="009A6C54">
              <w:lastRenderedPageBreak/>
              <w:t>Data Dictionary References</w:t>
            </w:r>
          </w:p>
        </w:tc>
        <w:tc>
          <w:tcPr>
            <w:tcW w:w="6817" w:type="dxa"/>
            <w:gridSpan w:val="9"/>
          </w:tcPr>
          <w:p w14:paraId="26F2654B" w14:textId="77777777" w:rsidR="00C90C5C" w:rsidRPr="009A6C54" w:rsidRDefault="00C90C5C" w:rsidP="00741C15">
            <w:pPr>
              <w:pStyle w:val="TableText"/>
            </w:pPr>
            <w:r w:rsidRPr="009A6C54">
              <w:t xml:space="preserve">^DG(40.8       DIVISION     </w:t>
            </w:r>
          </w:p>
          <w:p w14:paraId="26F2654C" w14:textId="77777777" w:rsidR="00C90C5C" w:rsidRPr="009A6C54" w:rsidRDefault="00741C15" w:rsidP="00741C15">
            <w:pPr>
              <w:pStyle w:val="TableText"/>
            </w:pPr>
            <w:r w:rsidRPr="009A6C54">
              <w:t xml:space="preserve">   ^DIC(40.7   CLI</w:t>
            </w:r>
            <w:r w:rsidR="00C90C5C" w:rsidRPr="009A6C54">
              <w:t xml:space="preserve">NIC STOP        </w:t>
            </w:r>
          </w:p>
          <w:p w14:paraId="26F2654D" w14:textId="77777777" w:rsidR="00C90C5C" w:rsidRPr="009A6C54" w:rsidRDefault="00C90C5C" w:rsidP="00741C15">
            <w:pPr>
              <w:pStyle w:val="TableText"/>
            </w:pPr>
            <w:r w:rsidRPr="009A6C54">
              <w:t xml:space="preserve">   ^DPT(       PATIENT        </w:t>
            </w:r>
          </w:p>
          <w:p w14:paraId="26F2654E" w14:textId="77777777" w:rsidR="00C90C5C" w:rsidRPr="009A6C54" w:rsidRDefault="00741C15" w:rsidP="00741C15">
            <w:pPr>
              <w:pStyle w:val="TableText"/>
            </w:pPr>
            <w:r w:rsidRPr="009A6C54">
              <w:t xml:space="preserve">   ^PXRMD(810.9   REMINDE</w:t>
            </w:r>
            <w:r w:rsidR="00C90C5C" w:rsidRPr="009A6C54">
              <w:t xml:space="preserve">R LOCATION     </w:t>
            </w:r>
          </w:p>
          <w:p w14:paraId="26F2654F" w14:textId="77777777"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14:paraId="26F26550" w14:textId="77777777" w:rsidR="00C90C5C" w:rsidRPr="009A6C54" w:rsidRDefault="00C90C5C" w:rsidP="00741C15">
            <w:pPr>
              <w:pStyle w:val="TableText"/>
            </w:pPr>
            <w:r w:rsidRPr="009A6C54">
              <w:t xml:space="preserve">   ^TMP(               </w:t>
            </w:r>
          </w:p>
          <w:p w14:paraId="26F26551" w14:textId="77777777" w:rsidR="00C90C5C" w:rsidRPr="009A6C54" w:rsidRDefault="00C90C5C" w:rsidP="00741C15">
            <w:pPr>
              <w:pStyle w:val="TableText"/>
            </w:pPr>
            <w:r w:rsidRPr="009A6C54">
              <w:t xml:space="preserve">   ^TMP($J</w:t>
            </w:r>
          </w:p>
        </w:tc>
      </w:tr>
      <w:tr w:rsidR="00C90C5C" w:rsidRPr="009A6C54" w14:paraId="26F26555" w14:textId="77777777" w:rsidTr="00C27B83">
        <w:tc>
          <w:tcPr>
            <w:tcW w:w="2790" w:type="dxa"/>
            <w:shd w:val="clear" w:color="auto" w:fill="F3F3F3"/>
          </w:tcPr>
          <w:p w14:paraId="26F26553" w14:textId="77777777" w:rsidR="00C90C5C" w:rsidRPr="009A6C54" w:rsidRDefault="00C90C5C" w:rsidP="00741C15">
            <w:pPr>
              <w:pStyle w:val="TableHeading"/>
            </w:pPr>
            <w:r w:rsidRPr="009A6C54">
              <w:t>Related Protocols</w:t>
            </w:r>
          </w:p>
        </w:tc>
        <w:tc>
          <w:tcPr>
            <w:tcW w:w="6817" w:type="dxa"/>
            <w:gridSpan w:val="9"/>
          </w:tcPr>
          <w:p w14:paraId="26F26554" w14:textId="77777777" w:rsidR="00C90C5C" w:rsidRPr="009A6C54" w:rsidRDefault="00C90C5C" w:rsidP="00741C15">
            <w:pPr>
              <w:pStyle w:val="TableText"/>
            </w:pPr>
            <w:r w:rsidRPr="009A6C54">
              <w:t>N/A</w:t>
            </w:r>
          </w:p>
        </w:tc>
      </w:tr>
      <w:tr w:rsidR="00C90C5C" w:rsidRPr="009A6C54" w14:paraId="26F26558" w14:textId="77777777" w:rsidTr="00C27B83">
        <w:tc>
          <w:tcPr>
            <w:tcW w:w="2790" w:type="dxa"/>
            <w:shd w:val="clear" w:color="auto" w:fill="F3F3F3"/>
          </w:tcPr>
          <w:p w14:paraId="26F26556"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57" w14:textId="77777777" w:rsidR="00C90C5C" w:rsidRPr="009A6C54" w:rsidRDefault="00C90C5C" w:rsidP="00741C15">
            <w:pPr>
              <w:pStyle w:val="TableText"/>
            </w:pPr>
            <w:r w:rsidRPr="009A6C54">
              <w:t>TBD</w:t>
            </w:r>
          </w:p>
        </w:tc>
      </w:tr>
      <w:tr w:rsidR="00C90C5C" w:rsidRPr="009A6C54" w14:paraId="26F2655F" w14:textId="77777777" w:rsidTr="00C27B83">
        <w:tc>
          <w:tcPr>
            <w:tcW w:w="2790" w:type="dxa"/>
            <w:tcBorders>
              <w:right w:val="single" w:sz="4" w:space="0" w:color="auto"/>
            </w:tcBorders>
            <w:shd w:val="clear" w:color="auto" w:fill="F3F3F3"/>
          </w:tcPr>
          <w:p w14:paraId="26F26559"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5A"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5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5C"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5D"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5E"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Local</w:t>
            </w:r>
          </w:p>
        </w:tc>
      </w:tr>
      <w:tr w:rsidR="00C90C5C" w:rsidRPr="009A6C54" w14:paraId="26F26563" w14:textId="77777777" w:rsidTr="00C27B83">
        <w:tc>
          <w:tcPr>
            <w:tcW w:w="2790" w:type="dxa"/>
            <w:shd w:val="clear" w:color="auto" w:fill="F3F3F3"/>
          </w:tcPr>
          <w:p w14:paraId="26F26560" w14:textId="77777777" w:rsidR="00C90C5C" w:rsidRPr="009A6C54" w:rsidRDefault="00C90C5C" w:rsidP="00741C15">
            <w:pPr>
              <w:pStyle w:val="TableHeading"/>
            </w:pPr>
            <w:r w:rsidRPr="009A6C54">
              <w:t>Input Attribute Name and Definition</w:t>
            </w:r>
          </w:p>
        </w:tc>
        <w:tc>
          <w:tcPr>
            <w:tcW w:w="6817" w:type="dxa"/>
            <w:gridSpan w:val="9"/>
          </w:tcPr>
          <w:p w14:paraId="26F26561" w14:textId="77777777" w:rsidR="00C90C5C" w:rsidRPr="009A6C54" w:rsidRDefault="00C90C5C" w:rsidP="00741C15">
            <w:pPr>
              <w:pStyle w:val="TableText"/>
              <w:rPr>
                <w:sz w:val="20"/>
              </w:rPr>
            </w:pPr>
            <w:r w:rsidRPr="009A6C54">
              <w:rPr>
                <w:sz w:val="20"/>
              </w:rPr>
              <w:t xml:space="preserve">Name: </w:t>
            </w:r>
          </w:p>
          <w:p w14:paraId="26F26562"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7" w14:textId="77777777" w:rsidTr="00C27B83">
        <w:tc>
          <w:tcPr>
            <w:tcW w:w="2790" w:type="dxa"/>
            <w:shd w:val="clear" w:color="auto" w:fill="F3F3F3"/>
          </w:tcPr>
          <w:p w14:paraId="26F26564" w14:textId="77777777" w:rsidR="00C90C5C" w:rsidRPr="009A6C54" w:rsidRDefault="00C90C5C" w:rsidP="00741C15">
            <w:pPr>
              <w:pStyle w:val="TableHeading"/>
            </w:pPr>
            <w:r w:rsidRPr="009A6C54">
              <w:t>Output Attribute Name and Definition</w:t>
            </w:r>
          </w:p>
        </w:tc>
        <w:tc>
          <w:tcPr>
            <w:tcW w:w="6817" w:type="dxa"/>
            <w:gridSpan w:val="9"/>
          </w:tcPr>
          <w:p w14:paraId="26F26565" w14:textId="77777777" w:rsidR="00C90C5C" w:rsidRPr="009A6C54" w:rsidRDefault="00C90C5C" w:rsidP="00741C15">
            <w:pPr>
              <w:pStyle w:val="TableText"/>
              <w:rPr>
                <w:sz w:val="20"/>
              </w:rPr>
            </w:pPr>
            <w:r w:rsidRPr="009A6C54">
              <w:rPr>
                <w:sz w:val="20"/>
              </w:rPr>
              <w:t xml:space="preserve">Name: </w:t>
            </w:r>
          </w:p>
          <w:p w14:paraId="26F26566" w14:textId="77777777"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14:paraId="26F2656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8" w14:textId="77777777" w:rsidR="00C90C5C" w:rsidRPr="009A6C54" w:rsidRDefault="00C90C5C" w:rsidP="00741C15">
            <w:pPr>
              <w:pStyle w:val="TableHeading"/>
            </w:pPr>
            <w:r w:rsidRPr="009A6C54">
              <w:t>Current Logic</w:t>
            </w:r>
          </w:p>
        </w:tc>
      </w:tr>
      <w:tr w:rsidR="00C90C5C" w:rsidRPr="009A6C54" w14:paraId="26F2656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A" w14:textId="77777777" w:rsidR="00C90C5C" w:rsidRPr="009A6C54" w:rsidRDefault="00741C15" w:rsidP="00741C15">
            <w:pPr>
              <w:pStyle w:val="TableText"/>
              <w:rPr>
                <w:lang w:val="en-US"/>
              </w:rPr>
            </w:pPr>
            <w:r w:rsidRPr="009A6C54">
              <w:rPr>
                <w:lang w:val="en-US"/>
              </w:rPr>
              <w:t>N/A</w:t>
            </w:r>
          </w:p>
        </w:tc>
      </w:tr>
      <w:tr w:rsidR="00C90C5C" w:rsidRPr="009A6C54" w14:paraId="26F2656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6C" w14:textId="77777777" w:rsidR="00C90C5C" w:rsidRPr="009A6C54" w:rsidRDefault="00C90C5C" w:rsidP="00741C15">
            <w:pPr>
              <w:pStyle w:val="TableHeading"/>
            </w:pPr>
            <w:r w:rsidRPr="009A6C54">
              <w:t>Modified Logic (Changes are in bold)</w:t>
            </w:r>
          </w:p>
        </w:tc>
      </w:tr>
      <w:tr w:rsidR="00C90C5C" w:rsidRPr="009A6C54" w14:paraId="26F26583"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6E" w14:textId="77777777" w:rsidR="00C90C5C" w:rsidRPr="009A6C54" w:rsidRDefault="00C90C5C" w:rsidP="00741C15">
            <w:pPr>
              <w:pStyle w:val="TableText"/>
            </w:pPr>
            <w:r w:rsidRPr="009A6C54">
              <w:t>User is asked to choose the date range.</w:t>
            </w:r>
          </w:p>
          <w:p w14:paraId="26F2656F" w14:textId="77777777" w:rsidR="00C90C5C" w:rsidRPr="009A6C54" w:rsidRDefault="00C90C5C" w:rsidP="00741C15">
            <w:pPr>
              <w:pStyle w:val="TableText"/>
            </w:pPr>
          </w:p>
          <w:p w14:paraId="26F26570" w14:textId="77777777" w:rsidR="00C90C5C" w:rsidRPr="009A6C54" w:rsidRDefault="00C90C5C" w:rsidP="00741C15">
            <w:pPr>
              <w:pStyle w:val="TableText"/>
            </w:pPr>
            <w:r w:rsidRPr="009A6C54">
              <w:t>User is asked to choose the Divisions in the facility ( one, many, `all)</w:t>
            </w:r>
          </w:p>
          <w:p w14:paraId="26F26571" w14:textId="77777777" w:rsidR="00C90C5C" w:rsidRPr="009A6C54" w:rsidRDefault="00C90C5C" w:rsidP="00741C15">
            <w:pPr>
              <w:pStyle w:val="TableText"/>
            </w:pPr>
          </w:p>
          <w:p w14:paraId="26F26572" w14:textId="77777777"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14:paraId="26F26573" w14:textId="77777777" w:rsidR="00C90C5C" w:rsidRPr="009A6C54" w:rsidRDefault="00C90C5C" w:rsidP="00741C15">
            <w:pPr>
              <w:pStyle w:val="TableText"/>
            </w:pPr>
          </w:p>
          <w:p w14:paraId="26F26574" w14:textId="77777777"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14:paraId="26F26575" w14:textId="77777777" w:rsidR="00C90C5C" w:rsidRPr="009A6C54" w:rsidRDefault="00C90C5C" w:rsidP="00741C15">
            <w:pPr>
              <w:pStyle w:val="TableText"/>
            </w:pPr>
          </w:p>
          <w:p w14:paraId="26F26576" w14:textId="77777777" w:rsidR="00C90C5C" w:rsidRPr="009A6C54" w:rsidRDefault="00C90C5C" w:rsidP="00741C15">
            <w:pPr>
              <w:pStyle w:val="TableText"/>
            </w:pPr>
            <w:r w:rsidRPr="009A6C54">
              <w:t xml:space="preserve">Check to see if the division/clinic/stop have been selected and if the clinic and stop code are a valid </w:t>
            </w:r>
          </w:p>
          <w:p w14:paraId="26F26577" w14:textId="77777777" w:rsidR="00C90C5C" w:rsidRPr="009A6C54" w:rsidRDefault="00C90C5C" w:rsidP="00741C15">
            <w:pPr>
              <w:pStyle w:val="TableText"/>
            </w:pPr>
            <w:r w:rsidRPr="009A6C54">
              <w:t xml:space="preserve">                      mental health pair.</w:t>
            </w:r>
          </w:p>
          <w:p w14:paraId="26F26578" w14:textId="77777777" w:rsidR="00C90C5C" w:rsidRPr="009A6C54" w:rsidRDefault="00C90C5C" w:rsidP="00741C15">
            <w:pPr>
              <w:pStyle w:val="TableText"/>
            </w:pPr>
            <w:r w:rsidRPr="009A6C54">
              <w:t xml:space="preserve">                    -Set    ^TMP(“SDNSHOW”,$J  with the valid choices</w:t>
            </w:r>
          </w:p>
          <w:p w14:paraId="26F26579" w14:textId="77777777" w:rsidR="00C90C5C" w:rsidRPr="009A6C54" w:rsidRDefault="00C90C5C" w:rsidP="00741C15">
            <w:pPr>
              <w:pStyle w:val="TableText"/>
            </w:pPr>
            <w:r w:rsidRPr="009A6C54">
              <w:t>Find the patients in the date range that had a no show, no show auto rebook or no action taken appointment  for a mental health clinic</w:t>
            </w:r>
          </w:p>
          <w:p w14:paraId="26F2657A" w14:textId="77777777" w:rsidR="00C90C5C" w:rsidRPr="009A6C54" w:rsidRDefault="00C90C5C" w:rsidP="00741C15">
            <w:pPr>
              <w:pStyle w:val="TableText"/>
            </w:pPr>
          </w:p>
          <w:p w14:paraId="26F2657B" w14:textId="77777777" w:rsidR="00C90C5C" w:rsidRPr="009A6C54" w:rsidRDefault="00C90C5C" w:rsidP="00741C15">
            <w:pPr>
              <w:pStyle w:val="TableText"/>
            </w:pPr>
            <w:r w:rsidRPr="009A6C54">
              <w:t xml:space="preserve">                    -Loop through the ^TMP(“SDNSHOW”,$J global</w:t>
            </w:r>
          </w:p>
          <w:p w14:paraId="26F2657C" w14:textId="77777777" w:rsidR="00C90C5C" w:rsidRPr="009A6C54" w:rsidRDefault="00C90C5C" w:rsidP="00741C15">
            <w:pPr>
              <w:pStyle w:val="TableText"/>
            </w:pPr>
          </w:p>
          <w:p w14:paraId="26F2657D" w14:textId="77777777" w:rsidR="00C90C5C" w:rsidRPr="009A6C54" w:rsidRDefault="00C90C5C" w:rsidP="00741C15">
            <w:pPr>
              <w:pStyle w:val="TableText"/>
            </w:pPr>
            <w:r w:rsidRPr="009A6C54">
              <w:lastRenderedPageBreak/>
              <w:t>Within that loop, check the Hospital  Location “S” X-ref to see if the patient has an appointment</w:t>
            </w:r>
          </w:p>
          <w:p w14:paraId="26F2657E" w14:textId="77777777" w:rsidR="00C90C5C" w:rsidRPr="009A6C54" w:rsidRDefault="00C90C5C" w:rsidP="00741C15">
            <w:pPr>
              <w:pStyle w:val="TableText"/>
            </w:pPr>
            <w:r w:rsidRPr="009A6C54">
              <w:t xml:space="preserve"> In the date range.. ^SC(clinic,”S”,date</w:t>
            </w:r>
          </w:p>
          <w:p w14:paraId="26F2657F" w14:textId="77777777" w:rsidR="00C90C5C" w:rsidRPr="009A6C54" w:rsidRDefault="00C90C5C" w:rsidP="00741C15">
            <w:pPr>
              <w:pStyle w:val="TableText"/>
            </w:pPr>
          </w:p>
          <w:p w14:paraId="26F26580" w14:textId="77777777" w:rsidR="00C90C5C" w:rsidRPr="009A6C54" w:rsidRDefault="00C90C5C" w:rsidP="00741C15">
            <w:pPr>
              <w:pStyle w:val="TableText"/>
            </w:pPr>
            <w:r w:rsidRPr="009A6C54">
              <w:t xml:space="preserve">                    - If  there is a match,  set up the global  ^TMP(“SDNS”, SORT ( clinic, reminder location or stop code)  </w:t>
            </w:r>
          </w:p>
          <w:p w14:paraId="26F26581" w14:textId="77777777" w:rsidR="00C90C5C" w:rsidRPr="009A6C54" w:rsidRDefault="00C90C5C" w:rsidP="00741C15">
            <w:pPr>
              <w:pStyle w:val="TableText"/>
            </w:pPr>
            <w:r w:rsidRPr="009A6C54">
              <w:t xml:space="preserve"> </w:t>
            </w:r>
          </w:p>
          <w:p w14:paraId="26F26582" w14:textId="77777777" w:rsidR="00C90C5C" w:rsidRPr="009A6C54" w:rsidRDefault="00C90C5C" w:rsidP="00741C15">
            <w:pPr>
              <w:pStyle w:val="TableText"/>
            </w:pPr>
            <w:r w:rsidRPr="009A6C54">
              <w:t>Call ^SDMHAD1 routine to print the report.</w:t>
            </w:r>
          </w:p>
        </w:tc>
      </w:tr>
    </w:tbl>
    <w:p w14:paraId="26F26584" w14:textId="77777777" w:rsidR="00FC2D2F" w:rsidRPr="009A6C54" w:rsidRDefault="00FC2D2F" w:rsidP="00FC2D2F">
      <w:pPr>
        <w:pStyle w:val="BodyText"/>
        <w:spacing w:before="0" w:after="0"/>
        <w:rPr>
          <w:lang w:val="en-US"/>
        </w:rPr>
      </w:pPr>
    </w:p>
    <w:p w14:paraId="26F26585" w14:textId="77777777" w:rsidR="00FC2D2F" w:rsidRPr="009A6C54" w:rsidRDefault="00FC2D2F" w:rsidP="00FC2D2F">
      <w:pPr>
        <w:pStyle w:val="BodyText"/>
        <w:spacing w:before="0" w:after="0"/>
        <w:rPr>
          <w:lang w:val="en-US"/>
        </w:rPr>
      </w:pPr>
    </w:p>
    <w:p w14:paraId="26F26586" w14:textId="77777777"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57" w:name="_Toc518911214"/>
      <w:r w:rsidRPr="009A6C54">
        <w:rPr>
          <w:sz w:val="32"/>
          <w:szCs w:val="32"/>
        </w:rPr>
        <w:t>^SDMHAD</w:t>
      </w:r>
      <w:r w:rsidRPr="009A6C54">
        <w:rPr>
          <w:sz w:val="32"/>
          <w:szCs w:val="32"/>
          <w:lang w:val="en-US"/>
        </w:rPr>
        <w:t>1</w:t>
      </w:r>
      <w:bookmarkEnd w:id="157"/>
    </w:p>
    <w:p w14:paraId="26F26587" w14:textId="77777777"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14:paraId="26F26588" w14:textId="23DBBEE8" w:rsidR="00741C15" w:rsidRPr="009A6C54" w:rsidRDefault="00741C15" w:rsidP="00741C15">
      <w:pPr>
        <w:pStyle w:val="Caption"/>
        <w:rPr>
          <w:lang w:val="en-US"/>
        </w:rPr>
      </w:pPr>
      <w:bookmarkStart w:id="158" w:name="_Toc517426423"/>
      <w:r w:rsidRPr="009A6C54">
        <w:t xml:space="preserve">Table </w:t>
      </w:r>
      <w:r w:rsidR="007E52CE">
        <w:fldChar w:fldCharType="begin"/>
      </w:r>
      <w:r w:rsidR="007E52CE">
        <w:instrText xml:space="preserve"> SEQ Table \* ARABIC </w:instrText>
      </w:r>
      <w:r w:rsidR="007E52CE">
        <w:fldChar w:fldCharType="separate"/>
      </w:r>
      <w:r w:rsidR="00D555E0">
        <w:rPr>
          <w:noProof/>
        </w:rPr>
        <w:t>19</w:t>
      </w:r>
      <w:r w:rsidR="007E52CE">
        <w:rPr>
          <w:noProof/>
        </w:rPr>
        <w:fldChar w:fldCharType="end"/>
      </w:r>
      <w:r w:rsidRPr="009A6C54">
        <w:rPr>
          <w:lang w:val="en-US"/>
        </w:rPr>
        <w:t>: ^SDMHAD1 Routine</w:t>
      </w:r>
      <w:bookmarkEnd w:id="15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8B" w14:textId="77777777" w:rsidTr="006D1231">
        <w:trPr>
          <w:tblHeader/>
        </w:trPr>
        <w:tc>
          <w:tcPr>
            <w:tcW w:w="2790" w:type="dxa"/>
            <w:shd w:val="clear" w:color="auto" w:fill="BFBFBF"/>
          </w:tcPr>
          <w:p w14:paraId="26F26589" w14:textId="77777777" w:rsidR="00C90C5C" w:rsidRPr="009A6C54" w:rsidRDefault="00C90C5C" w:rsidP="00741C15">
            <w:pPr>
              <w:pStyle w:val="TableHeading"/>
            </w:pPr>
            <w:bookmarkStart w:id="159" w:name="ColumnTitle_18"/>
            <w:bookmarkEnd w:id="159"/>
            <w:r w:rsidRPr="009A6C54">
              <w:t>Routine Name</w:t>
            </w:r>
          </w:p>
        </w:tc>
        <w:tc>
          <w:tcPr>
            <w:tcW w:w="6817" w:type="dxa"/>
            <w:gridSpan w:val="9"/>
            <w:tcBorders>
              <w:bottom w:val="single" w:sz="6" w:space="0" w:color="000000"/>
            </w:tcBorders>
            <w:shd w:val="clear" w:color="auto" w:fill="BFBFBF"/>
          </w:tcPr>
          <w:p w14:paraId="26F2658A" w14:textId="77777777" w:rsidR="00C90C5C" w:rsidRPr="009A6C54" w:rsidRDefault="00C90C5C" w:rsidP="00741C15">
            <w:pPr>
              <w:pStyle w:val="TableHeading"/>
            </w:pPr>
            <w:r w:rsidRPr="009A6C54">
              <w:t>^SDMHAD1</w:t>
            </w:r>
          </w:p>
        </w:tc>
      </w:tr>
      <w:tr w:rsidR="00C90C5C" w:rsidRPr="009A6C54" w14:paraId="26F26591" w14:textId="77777777" w:rsidTr="00C27B83">
        <w:tc>
          <w:tcPr>
            <w:tcW w:w="2790" w:type="dxa"/>
            <w:shd w:val="clear" w:color="auto" w:fill="F3F3F3"/>
          </w:tcPr>
          <w:p w14:paraId="26F2658C" w14:textId="77777777" w:rsidR="00C90C5C" w:rsidRPr="009A6C54" w:rsidRDefault="00C90C5C" w:rsidP="00741C15">
            <w:pPr>
              <w:pStyle w:val="TableHeading"/>
            </w:pPr>
            <w:r w:rsidRPr="009A6C54">
              <w:t>Enhancement Category</w:t>
            </w:r>
          </w:p>
        </w:tc>
        <w:tc>
          <w:tcPr>
            <w:tcW w:w="1170" w:type="dxa"/>
            <w:gridSpan w:val="2"/>
            <w:tcBorders>
              <w:right w:val="nil"/>
            </w:tcBorders>
          </w:tcPr>
          <w:p w14:paraId="26F2658D" w14:textId="77777777"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58E" w14:textId="77777777"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58F"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590" w14:textId="77777777"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594" w14:textId="77777777" w:rsidTr="00C27B83">
        <w:tc>
          <w:tcPr>
            <w:tcW w:w="2790" w:type="dxa"/>
            <w:shd w:val="clear" w:color="auto" w:fill="F3F3F3"/>
          </w:tcPr>
          <w:p w14:paraId="26F26592" w14:textId="77777777" w:rsidR="00C90C5C" w:rsidRPr="009A6C54" w:rsidRDefault="00C90C5C" w:rsidP="00741C15">
            <w:pPr>
              <w:pStyle w:val="TableHeading"/>
            </w:pPr>
            <w:r w:rsidRPr="009A6C54">
              <w:t>SRS Traceability</w:t>
            </w:r>
          </w:p>
        </w:tc>
        <w:tc>
          <w:tcPr>
            <w:tcW w:w="6817" w:type="dxa"/>
            <w:gridSpan w:val="9"/>
          </w:tcPr>
          <w:p w14:paraId="26F26593" w14:textId="77777777" w:rsidR="00C90C5C" w:rsidRPr="009A6C54" w:rsidRDefault="00C90C5C" w:rsidP="00741C15">
            <w:pPr>
              <w:pStyle w:val="TableText"/>
              <w:rPr>
                <w:iCs/>
              </w:rPr>
            </w:pPr>
          </w:p>
        </w:tc>
      </w:tr>
      <w:tr w:rsidR="00C90C5C" w:rsidRPr="009A6C54" w14:paraId="26F26597" w14:textId="77777777" w:rsidTr="00C27B83">
        <w:tc>
          <w:tcPr>
            <w:tcW w:w="2790" w:type="dxa"/>
            <w:tcBorders>
              <w:bottom w:val="single" w:sz="6" w:space="0" w:color="000000"/>
            </w:tcBorders>
            <w:shd w:val="clear" w:color="auto" w:fill="F3F3F3"/>
          </w:tcPr>
          <w:p w14:paraId="26F26595" w14:textId="77777777" w:rsidR="00C90C5C" w:rsidRPr="009A6C54" w:rsidRDefault="00C90C5C" w:rsidP="00741C15">
            <w:pPr>
              <w:pStyle w:val="TableHeading"/>
            </w:pPr>
            <w:r w:rsidRPr="009A6C54">
              <w:t>Related Options</w:t>
            </w:r>
          </w:p>
        </w:tc>
        <w:tc>
          <w:tcPr>
            <w:tcW w:w="6817" w:type="dxa"/>
            <w:gridSpan w:val="9"/>
            <w:tcBorders>
              <w:bottom w:val="single" w:sz="4" w:space="0" w:color="auto"/>
            </w:tcBorders>
          </w:tcPr>
          <w:p w14:paraId="26F26596" w14:textId="77777777" w:rsidR="00C90C5C" w:rsidRPr="009A6C54" w:rsidRDefault="00C90C5C" w:rsidP="00741C15">
            <w:pPr>
              <w:pStyle w:val="TableText"/>
            </w:pPr>
            <w:r w:rsidRPr="009A6C54">
              <w:t>N/A</w:t>
            </w:r>
          </w:p>
        </w:tc>
      </w:tr>
      <w:tr w:rsidR="00C90C5C" w:rsidRPr="009A6C54" w14:paraId="26F2659B"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598" w14:textId="77777777"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14:paraId="26F26599" w14:textId="77777777"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14:paraId="26F2659A" w14:textId="77777777" w:rsidR="00C90C5C" w:rsidRPr="009A6C54" w:rsidRDefault="00C90C5C" w:rsidP="00741C15">
            <w:pPr>
              <w:pStyle w:val="TableHeading"/>
            </w:pPr>
            <w:r w:rsidRPr="009A6C54">
              <w:t xml:space="preserve">Routines “Called”   </w:t>
            </w:r>
          </w:p>
        </w:tc>
      </w:tr>
      <w:tr w:rsidR="00C90C5C" w:rsidRPr="009A6C54" w14:paraId="26F265A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59C" w14:textId="77777777" w:rsidR="00C90C5C" w:rsidRPr="009A6C54" w:rsidRDefault="00C90C5C" w:rsidP="00741C15">
            <w:pPr>
              <w:pStyle w:val="TableHeading"/>
              <w:rPr>
                <w:bCs/>
                <w:sz w:val="20"/>
              </w:rPr>
            </w:pPr>
          </w:p>
        </w:tc>
        <w:tc>
          <w:tcPr>
            <w:tcW w:w="2917" w:type="dxa"/>
            <w:gridSpan w:val="5"/>
            <w:tcBorders>
              <w:bottom w:val="single" w:sz="4" w:space="0" w:color="auto"/>
            </w:tcBorders>
          </w:tcPr>
          <w:p w14:paraId="26F2659D" w14:textId="77777777"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14:paraId="26F2659E" w14:textId="77777777" w:rsidR="00C90C5C" w:rsidRPr="009A6C54" w:rsidRDefault="00C90C5C" w:rsidP="00741C15">
            <w:pPr>
              <w:pStyle w:val="TableText"/>
            </w:pPr>
            <w:r w:rsidRPr="009A6C54">
              <w:t xml:space="preserve">   C^%DTC              </w:t>
            </w:r>
          </w:p>
          <w:p w14:paraId="26F2659F" w14:textId="77777777" w:rsidR="00C90C5C" w:rsidRPr="009A6C54" w:rsidRDefault="00C90C5C" w:rsidP="00741C15">
            <w:pPr>
              <w:pStyle w:val="TableText"/>
            </w:pPr>
            <w:r w:rsidRPr="009A6C54">
              <w:t xml:space="preserve">   $$GET1^DIQ          </w:t>
            </w:r>
          </w:p>
          <w:p w14:paraId="26F265A0" w14:textId="77777777" w:rsidR="00C90C5C" w:rsidRPr="009A6C54" w:rsidRDefault="00C90C5C" w:rsidP="00741C15">
            <w:pPr>
              <w:pStyle w:val="TableText"/>
            </w:pPr>
            <w:r w:rsidRPr="009A6C54">
              <w:t xml:space="preserve">   ^DIR                </w:t>
            </w:r>
          </w:p>
          <w:p w14:paraId="26F265A1" w14:textId="77777777" w:rsidR="00C90C5C" w:rsidRPr="009A6C54" w:rsidRDefault="00C90C5C" w:rsidP="00741C15">
            <w:pPr>
              <w:pStyle w:val="TableText"/>
            </w:pPr>
            <w:r w:rsidRPr="009A6C54">
              <w:t xml:space="preserve">   $$HLPHONE^HLFNC     </w:t>
            </w:r>
          </w:p>
          <w:p w14:paraId="26F265A2" w14:textId="77777777" w:rsidR="00C90C5C" w:rsidRPr="009A6C54" w:rsidRDefault="00C90C5C" w:rsidP="00741C15">
            <w:pPr>
              <w:pStyle w:val="TableText"/>
            </w:pPr>
            <w:r w:rsidRPr="009A6C54">
              <w:t xml:space="preserve">   $$SDAPI^SDAMA301    </w:t>
            </w:r>
          </w:p>
          <w:p w14:paraId="26F265A3" w14:textId="77777777" w:rsidR="00C90C5C" w:rsidRPr="009A6C54" w:rsidRDefault="00905E4E" w:rsidP="00741C15">
            <w:pPr>
              <w:pStyle w:val="TableText"/>
            </w:pPr>
            <w:r w:rsidRPr="009A6C54">
              <w:t xml:space="preserve">   HEAD^SDMHAD      </w:t>
            </w:r>
            <w:r w:rsidR="00C90C5C" w:rsidRPr="009A6C54">
              <w:t xml:space="preserve">   </w:t>
            </w:r>
          </w:p>
          <w:p w14:paraId="26F265A4" w14:textId="77777777" w:rsidR="00C90C5C" w:rsidRPr="009A6C54" w:rsidRDefault="00C90C5C" w:rsidP="00741C15">
            <w:pPr>
              <w:pStyle w:val="TableText"/>
            </w:pPr>
            <w:r w:rsidRPr="009A6C54">
              <w:t xml:space="preserve">   ^VADATE             </w:t>
            </w:r>
          </w:p>
          <w:p w14:paraId="26F265A5" w14:textId="77777777" w:rsidR="00C90C5C" w:rsidRPr="009A6C54" w:rsidRDefault="00C90C5C" w:rsidP="00741C15">
            <w:pPr>
              <w:pStyle w:val="TableText"/>
            </w:pPr>
            <w:r w:rsidRPr="009A6C54">
              <w:t xml:space="preserve">   KVAR^VADPT          </w:t>
            </w:r>
          </w:p>
          <w:p w14:paraId="26F265A6" w14:textId="77777777" w:rsidR="00C90C5C" w:rsidRPr="009A6C54" w:rsidRDefault="00905E4E" w:rsidP="00741C15">
            <w:pPr>
              <w:pStyle w:val="TableText"/>
            </w:pPr>
            <w:r w:rsidRPr="009A6C54">
              <w:t xml:space="preserve">   OAD^VADPT        </w:t>
            </w:r>
            <w:r w:rsidR="00C90C5C" w:rsidRPr="009A6C54">
              <w:t xml:space="preserve">   </w:t>
            </w:r>
          </w:p>
          <w:p w14:paraId="26F265A7" w14:textId="77777777" w:rsidR="00C90C5C" w:rsidRPr="009A6C54" w:rsidRDefault="00C90C5C" w:rsidP="00741C15">
            <w:pPr>
              <w:pStyle w:val="TableText"/>
              <w:rPr>
                <w:bCs/>
              </w:rPr>
            </w:pPr>
            <w:r w:rsidRPr="009A6C54">
              <w:t xml:space="preserve">   PID^VADPT6          </w:t>
            </w:r>
          </w:p>
        </w:tc>
      </w:tr>
      <w:tr w:rsidR="00C90C5C" w:rsidRPr="009A6C54" w14:paraId="26F265B0" w14:textId="77777777" w:rsidTr="00741C15">
        <w:trPr>
          <w:cantSplit/>
        </w:trPr>
        <w:tc>
          <w:tcPr>
            <w:tcW w:w="2790" w:type="dxa"/>
            <w:tcBorders>
              <w:top w:val="single" w:sz="6" w:space="0" w:color="000000"/>
            </w:tcBorders>
            <w:shd w:val="clear" w:color="auto" w:fill="F3F3F3"/>
          </w:tcPr>
          <w:p w14:paraId="26F265A9" w14:textId="77777777" w:rsidR="00C90C5C" w:rsidRPr="009A6C54" w:rsidRDefault="00C90C5C" w:rsidP="00741C15">
            <w:pPr>
              <w:pStyle w:val="TableHeading"/>
            </w:pPr>
            <w:r w:rsidRPr="009A6C54">
              <w:lastRenderedPageBreak/>
              <w:t>Data Dictionary References</w:t>
            </w:r>
          </w:p>
        </w:tc>
        <w:tc>
          <w:tcPr>
            <w:tcW w:w="6817" w:type="dxa"/>
            <w:gridSpan w:val="9"/>
          </w:tcPr>
          <w:p w14:paraId="26F265AA" w14:textId="77777777" w:rsidR="00C90C5C" w:rsidRPr="009A6C54" w:rsidRDefault="00C90C5C" w:rsidP="00741C15">
            <w:pPr>
              <w:pStyle w:val="TableText"/>
            </w:pPr>
            <w:r w:rsidRPr="009A6C54">
              <w:t xml:space="preserve">   ^DIC(40.7  CLINIC STOP          </w:t>
            </w:r>
          </w:p>
          <w:p w14:paraId="26F265AB" w14:textId="77777777" w:rsidR="00C90C5C" w:rsidRPr="009A6C54" w:rsidRDefault="00C90C5C" w:rsidP="00741C15">
            <w:pPr>
              <w:pStyle w:val="TableText"/>
            </w:pPr>
            <w:r w:rsidRPr="009A6C54">
              <w:t xml:space="preserve">   ^DPT(  PATIENT            </w:t>
            </w:r>
          </w:p>
          <w:p w14:paraId="26F265AC" w14:textId="77777777" w:rsidR="00C90C5C" w:rsidRPr="009A6C54" w:rsidRDefault="00C90C5C" w:rsidP="00741C15">
            <w:pPr>
              <w:pStyle w:val="TableText"/>
            </w:pPr>
            <w:r w:rsidRPr="009A6C54">
              <w:t xml:space="preserve">   ^SC(   HOSPITAL LOCATION             </w:t>
            </w:r>
          </w:p>
          <w:p w14:paraId="26F265AD" w14:textId="77777777" w:rsidR="00C90C5C" w:rsidRPr="009A6C54" w:rsidRDefault="00C90C5C" w:rsidP="00741C15">
            <w:pPr>
              <w:pStyle w:val="TableText"/>
            </w:pPr>
            <w:r w:rsidRPr="009A6C54">
              <w:t xml:space="preserve">   ^TMP(                       </w:t>
            </w:r>
          </w:p>
          <w:p w14:paraId="26F265AE" w14:textId="77777777" w:rsidR="00C90C5C" w:rsidRPr="009A6C54" w:rsidRDefault="00C90C5C" w:rsidP="00741C15">
            <w:pPr>
              <w:pStyle w:val="TableText"/>
            </w:pPr>
            <w:r w:rsidRPr="009A6C54">
              <w:t xml:space="preserve">   ^TMP($J                 </w:t>
            </w:r>
          </w:p>
          <w:p w14:paraId="26F265AF" w14:textId="77777777" w:rsidR="00C90C5C" w:rsidRPr="009A6C54" w:rsidRDefault="00C90C5C" w:rsidP="00741C15">
            <w:pPr>
              <w:pStyle w:val="TableText"/>
            </w:pPr>
            <w:r w:rsidRPr="009A6C54">
              <w:t xml:space="preserve">   ^VA(200    NEW PERSON         </w:t>
            </w:r>
          </w:p>
        </w:tc>
      </w:tr>
      <w:tr w:rsidR="00C90C5C" w:rsidRPr="009A6C54" w14:paraId="26F265B3" w14:textId="77777777" w:rsidTr="00C27B83">
        <w:tc>
          <w:tcPr>
            <w:tcW w:w="2790" w:type="dxa"/>
            <w:shd w:val="clear" w:color="auto" w:fill="F3F3F3"/>
          </w:tcPr>
          <w:p w14:paraId="26F265B1" w14:textId="77777777" w:rsidR="00C90C5C" w:rsidRPr="009A6C54" w:rsidRDefault="00C90C5C" w:rsidP="00741C15">
            <w:pPr>
              <w:pStyle w:val="TableHeading"/>
            </w:pPr>
            <w:r w:rsidRPr="009A6C54">
              <w:t>Related Protocols</w:t>
            </w:r>
          </w:p>
        </w:tc>
        <w:tc>
          <w:tcPr>
            <w:tcW w:w="6817" w:type="dxa"/>
            <w:gridSpan w:val="9"/>
          </w:tcPr>
          <w:p w14:paraId="26F265B2" w14:textId="77777777" w:rsidR="00C90C5C" w:rsidRPr="009A6C54" w:rsidRDefault="00C90C5C" w:rsidP="00741C15">
            <w:pPr>
              <w:pStyle w:val="TableText"/>
            </w:pPr>
            <w:r w:rsidRPr="009A6C54">
              <w:t>N/A</w:t>
            </w:r>
          </w:p>
        </w:tc>
      </w:tr>
      <w:tr w:rsidR="00C90C5C" w:rsidRPr="009A6C54" w14:paraId="26F265B6" w14:textId="77777777" w:rsidTr="00C27B83">
        <w:tc>
          <w:tcPr>
            <w:tcW w:w="2790" w:type="dxa"/>
            <w:shd w:val="clear" w:color="auto" w:fill="F3F3F3"/>
          </w:tcPr>
          <w:p w14:paraId="26F265B4" w14:textId="77777777"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14:paraId="26F265B5" w14:textId="77777777" w:rsidR="00C90C5C" w:rsidRPr="009A6C54" w:rsidRDefault="00C90C5C" w:rsidP="00741C15">
            <w:pPr>
              <w:pStyle w:val="TableText"/>
            </w:pPr>
            <w:r w:rsidRPr="009A6C54">
              <w:t>N/A</w:t>
            </w:r>
          </w:p>
        </w:tc>
      </w:tr>
      <w:tr w:rsidR="00C90C5C" w:rsidRPr="009A6C54" w14:paraId="26F265BD" w14:textId="77777777" w:rsidTr="00C27B83">
        <w:tc>
          <w:tcPr>
            <w:tcW w:w="2790" w:type="dxa"/>
            <w:tcBorders>
              <w:right w:val="single" w:sz="4" w:space="0" w:color="auto"/>
            </w:tcBorders>
            <w:shd w:val="clear" w:color="auto" w:fill="F3F3F3"/>
          </w:tcPr>
          <w:p w14:paraId="26F265B7" w14:textId="77777777" w:rsidR="00C90C5C" w:rsidRPr="009A6C54" w:rsidRDefault="00C90C5C" w:rsidP="00741C15">
            <w:pPr>
              <w:pStyle w:val="TableHeading"/>
            </w:pPr>
            <w:r w:rsidRPr="009A6C54">
              <w:t>Data Passing</w:t>
            </w:r>
          </w:p>
        </w:tc>
        <w:tc>
          <w:tcPr>
            <w:tcW w:w="990" w:type="dxa"/>
            <w:tcBorders>
              <w:left w:val="single" w:sz="4" w:space="0" w:color="auto"/>
              <w:right w:val="nil"/>
            </w:tcBorders>
          </w:tcPr>
          <w:p w14:paraId="26F265B8"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5B9"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5BA" w14:textId="77777777"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5BB"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5BC" w14:textId="77777777"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Local</w:t>
            </w:r>
          </w:p>
        </w:tc>
      </w:tr>
      <w:tr w:rsidR="00C90C5C" w:rsidRPr="009A6C54" w14:paraId="26F265C1" w14:textId="77777777" w:rsidTr="00C27B83">
        <w:tc>
          <w:tcPr>
            <w:tcW w:w="2790" w:type="dxa"/>
            <w:shd w:val="clear" w:color="auto" w:fill="F3F3F3"/>
          </w:tcPr>
          <w:p w14:paraId="26F265BE" w14:textId="77777777" w:rsidR="00C90C5C" w:rsidRPr="009A6C54" w:rsidRDefault="00C90C5C" w:rsidP="00741C15">
            <w:pPr>
              <w:pStyle w:val="TableHeading"/>
            </w:pPr>
            <w:r w:rsidRPr="009A6C54">
              <w:t>Input Attribute Name and Definition</w:t>
            </w:r>
          </w:p>
        </w:tc>
        <w:tc>
          <w:tcPr>
            <w:tcW w:w="6817" w:type="dxa"/>
            <w:gridSpan w:val="9"/>
          </w:tcPr>
          <w:p w14:paraId="26F265BF" w14:textId="77777777" w:rsidR="00C90C5C" w:rsidRPr="009A6C54" w:rsidRDefault="00C90C5C" w:rsidP="00741C15">
            <w:pPr>
              <w:pStyle w:val="TableText"/>
            </w:pPr>
            <w:r w:rsidRPr="009A6C54">
              <w:t xml:space="preserve">Name: </w:t>
            </w:r>
          </w:p>
          <w:p w14:paraId="26F265C0"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5" w14:textId="77777777" w:rsidTr="00C27B83">
        <w:tc>
          <w:tcPr>
            <w:tcW w:w="2790" w:type="dxa"/>
            <w:shd w:val="clear" w:color="auto" w:fill="F3F3F3"/>
          </w:tcPr>
          <w:p w14:paraId="26F265C2" w14:textId="77777777" w:rsidR="00C90C5C" w:rsidRPr="009A6C54" w:rsidRDefault="00C90C5C" w:rsidP="00741C15">
            <w:pPr>
              <w:pStyle w:val="TableHeading"/>
            </w:pPr>
            <w:r w:rsidRPr="009A6C54">
              <w:t>Output Attribute Name and Definition</w:t>
            </w:r>
          </w:p>
        </w:tc>
        <w:tc>
          <w:tcPr>
            <w:tcW w:w="6817" w:type="dxa"/>
            <w:gridSpan w:val="9"/>
          </w:tcPr>
          <w:p w14:paraId="26F265C3" w14:textId="77777777" w:rsidR="00C90C5C" w:rsidRPr="009A6C54" w:rsidRDefault="00C90C5C" w:rsidP="00741C15">
            <w:pPr>
              <w:pStyle w:val="TableText"/>
            </w:pPr>
            <w:r w:rsidRPr="009A6C54">
              <w:t xml:space="preserve">Name: </w:t>
            </w:r>
          </w:p>
          <w:p w14:paraId="26F265C4" w14:textId="77777777" w:rsidR="00C90C5C" w:rsidRPr="009A6C54" w:rsidRDefault="00C90C5C" w:rsidP="00741C15">
            <w:pPr>
              <w:pStyle w:val="TableText"/>
            </w:pPr>
            <w:r w:rsidRPr="009A6C54">
              <w:t>Definition:</w:t>
            </w:r>
            <w:r w:rsidR="008D33DF" w:rsidRPr="009A6C54">
              <w:t xml:space="preserve"> </w:t>
            </w:r>
          </w:p>
        </w:tc>
      </w:tr>
      <w:tr w:rsidR="00C90C5C" w:rsidRPr="009A6C54" w14:paraId="26F265C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6" w14:textId="77777777" w:rsidR="00C90C5C" w:rsidRPr="009A6C54" w:rsidRDefault="00C90C5C" w:rsidP="00741C15">
            <w:pPr>
              <w:pStyle w:val="TableHeading"/>
            </w:pPr>
            <w:r w:rsidRPr="009A6C54">
              <w:t>Current Logic</w:t>
            </w:r>
          </w:p>
        </w:tc>
      </w:tr>
      <w:tr w:rsidR="00C90C5C" w:rsidRPr="009A6C54" w14:paraId="26F265C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8" w14:textId="77777777" w:rsidR="00C90C5C" w:rsidRPr="009A6C54" w:rsidRDefault="00BC6198" w:rsidP="00741C15">
            <w:pPr>
              <w:pStyle w:val="TableText"/>
              <w:rPr>
                <w:lang w:val="en-US"/>
              </w:rPr>
            </w:pPr>
            <w:r w:rsidRPr="009A6C54">
              <w:rPr>
                <w:lang w:val="en-US"/>
              </w:rPr>
              <w:t>N/A</w:t>
            </w:r>
          </w:p>
        </w:tc>
      </w:tr>
      <w:tr w:rsidR="00C90C5C" w:rsidRPr="009A6C54" w14:paraId="26F265C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5CA" w14:textId="77777777" w:rsidR="00C90C5C" w:rsidRPr="009A6C54" w:rsidRDefault="00C90C5C" w:rsidP="00741C15">
            <w:pPr>
              <w:pStyle w:val="TableHeading"/>
            </w:pPr>
            <w:r w:rsidRPr="009A6C54">
              <w:t>Modified Logic (Changes are in bold)</w:t>
            </w:r>
          </w:p>
        </w:tc>
      </w:tr>
      <w:tr w:rsidR="00C90C5C" w:rsidRPr="009A6C54" w14:paraId="26F265F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5CC" w14:textId="77777777" w:rsidR="00C90C5C" w:rsidRPr="009A6C54" w:rsidRDefault="00C90C5C" w:rsidP="00741C15">
            <w:pPr>
              <w:pStyle w:val="TableText"/>
            </w:pPr>
            <w:r w:rsidRPr="009A6C54">
              <w:t>The code will loop through the  ^TMP(“SDNS”, SORT ( clinic, reminder location or stop code)  global</w:t>
            </w:r>
          </w:p>
          <w:p w14:paraId="26F265CD" w14:textId="77777777" w:rsidR="00C90C5C" w:rsidRPr="009A6C54" w:rsidRDefault="00C90C5C" w:rsidP="00741C15">
            <w:pPr>
              <w:pStyle w:val="TableText"/>
            </w:pPr>
          </w:p>
          <w:p w14:paraId="26F265CE" w14:textId="77777777" w:rsidR="00C90C5C" w:rsidRPr="009A6C54" w:rsidRDefault="00C90C5C" w:rsidP="00741C15">
            <w:pPr>
              <w:pStyle w:val="TableText"/>
            </w:pPr>
            <w:r w:rsidRPr="009A6C54">
              <w:t xml:space="preserve">                   - A header will print for each  division (alphabetical)  which will include the  following information: the           </w:t>
            </w:r>
          </w:p>
          <w:p w14:paraId="26F265CF" w14:textId="77777777" w:rsidR="00C90C5C" w:rsidRPr="009A6C54" w:rsidRDefault="00C90C5C" w:rsidP="00741C15">
            <w:pPr>
              <w:pStyle w:val="TableText"/>
            </w:pPr>
            <w:r w:rsidRPr="009A6C54">
              <w:t xml:space="preserve">                 **The second line will designate how the report will be sorted and printed. This example,  sorts  by clinic.</w:t>
            </w:r>
          </w:p>
          <w:p w14:paraId="26F265D0" w14:textId="77777777" w:rsidR="00C90C5C" w:rsidRPr="009A6C54" w:rsidRDefault="00C90C5C" w:rsidP="00741C15">
            <w:pPr>
              <w:pStyle w:val="TableText"/>
            </w:pPr>
          </w:p>
          <w:p w14:paraId="26F265D1" w14:textId="77777777" w:rsidR="00C90C5C" w:rsidRPr="009A6C54" w:rsidRDefault="00C90C5C" w:rsidP="00B34859">
            <w:pPr>
              <w:pStyle w:val="capture"/>
            </w:pPr>
            <w:r w:rsidRPr="009A6C54">
              <w:t xml:space="preserve">          MENTAL HEALTH NO SHOW REPORT              NOV 10,2010@09:34  PAGE 1</w:t>
            </w:r>
          </w:p>
          <w:p w14:paraId="26F265D2" w14:textId="77777777" w:rsidR="00C90C5C" w:rsidRPr="009A6C54" w:rsidRDefault="00C90C5C" w:rsidP="00B34859">
            <w:pPr>
              <w:pStyle w:val="capture"/>
            </w:pPr>
            <w:r w:rsidRPr="009A6C54">
              <w:t xml:space="preserve">          BY CLINIC</w:t>
            </w:r>
          </w:p>
          <w:p w14:paraId="26F265D3" w14:textId="77777777" w:rsidR="00C90C5C" w:rsidRPr="009A6C54" w:rsidRDefault="00C90C5C" w:rsidP="00B34859">
            <w:pPr>
              <w:pStyle w:val="capture"/>
            </w:pPr>
          </w:p>
          <w:p w14:paraId="26F265D4" w14:textId="77777777"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14:paraId="26F265D5" w14:textId="77777777" w:rsidR="00C90C5C" w:rsidRPr="009A6C54" w:rsidRDefault="00C90C5C" w:rsidP="00B34859">
            <w:pPr>
              <w:pStyle w:val="capture"/>
            </w:pPr>
          </w:p>
          <w:p w14:paraId="26F265D6" w14:textId="77777777" w:rsidR="00C90C5C" w:rsidRPr="009A6C54" w:rsidRDefault="00C90C5C" w:rsidP="00B34859">
            <w:pPr>
              <w:pStyle w:val="capture"/>
            </w:pPr>
            <w:r w:rsidRPr="009A6C54">
              <w:t>*****************************************************************************</w:t>
            </w:r>
          </w:p>
          <w:p w14:paraId="26F265D7" w14:textId="77777777" w:rsidR="00C90C5C" w:rsidRPr="009A6C54" w:rsidRDefault="00C90C5C" w:rsidP="00B34859">
            <w:pPr>
              <w:pStyle w:val="capture"/>
            </w:pPr>
            <w:r w:rsidRPr="009A6C54">
              <w:t xml:space="preserve">       DIVISION: ALBANY</w:t>
            </w:r>
          </w:p>
          <w:p w14:paraId="26F265D8" w14:textId="77777777" w:rsidR="00C90C5C" w:rsidRPr="009A6C54" w:rsidRDefault="00C90C5C" w:rsidP="00741C15">
            <w:pPr>
              <w:pStyle w:val="TableText"/>
            </w:pPr>
          </w:p>
          <w:p w14:paraId="26F265D9" w14:textId="77777777"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14:paraId="26F265DA" w14:textId="77777777" w:rsidR="00C90C5C" w:rsidRPr="009A6C54" w:rsidRDefault="00C90C5C" w:rsidP="00741C15">
            <w:pPr>
              <w:pStyle w:val="TableText"/>
            </w:pPr>
          </w:p>
          <w:p w14:paraId="26F265DB" w14:textId="77777777"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14:paraId="26F265DC" w14:textId="77777777" w:rsidR="00C90C5C" w:rsidRPr="009A6C54" w:rsidRDefault="00C90C5C" w:rsidP="00B34859">
            <w:pPr>
              <w:pStyle w:val="capture"/>
            </w:pPr>
            <w:r w:rsidRPr="009A6C54">
              <w:t xml:space="preserve">          BY REMINDER LOCATION LIST</w:t>
            </w:r>
          </w:p>
          <w:p w14:paraId="26F265DD" w14:textId="77777777" w:rsidR="00C90C5C" w:rsidRPr="009A6C54" w:rsidRDefault="00C90C5C" w:rsidP="00B34859">
            <w:pPr>
              <w:pStyle w:val="capture"/>
            </w:pPr>
          </w:p>
          <w:p w14:paraId="26F265DE" w14:textId="77777777"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14:paraId="26F265DF" w14:textId="77777777" w:rsidR="00C90C5C" w:rsidRPr="009A6C54" w:rsidRDefault="00C90C5C" w:rsidP="00B34859">
            <w:pPr>
              <w:pStyle w:val="capture"/>
            </w:pPr>
            <w:r w:rsidRPr="009A6C54">
              <w:t>*****************************************************************************</w:t>
            </w:r>
          </w:p>
          <w:p w14:paraId="26F265E0" w14:textId="77777777" w:rsidR="00C90C5C" w:rsidRPr="009A6C54" w:rsidRDefault="00C90C5C" w:rsidP="00B34859">
            <w:pPr>
              <w:pStyle w:val="capture"/>
            </w:pPr>
            <w:r w:rsidRPr="009A6C54">
              <w:t xml:space="preserve">                     DIVISION/REM LOC LIST: ALBANY/VA-MH QUERI PC CLINIC STOPS          </w:t>
            </w:r>
          </w:p>
          <w:p w14:paraId="26F265E1" w14:textId="77777777" w:rsidR="00C90C5C" w:rsidRPr="009A6C54" w:rsidRDefault="00C90C5C" w:rsidP="00741C15">
            <w:pPr>
              <w:pStyle w:val="TableText"/>
            </w:pPr>
            <w:r w:rsidRPr="009A6C54">
              <w:lastRenderedPageBreak/>
              <w:t xml:space="preserve">                  -  The patient name , ID, date of no showed appointment, clinic and the stop code will print</w:t>
            </w:r>
          </w:p>
          <w:p w14:paraId="26F265E2" w14:textId="77777777" w:rsidR="00C90C5C" w:rsidRPr="009A6C54" w:rsidRDefault="00C90C5C" w:rsidP="00741C15">
            <w:pPr>
              <w:pStyle w:val="TableText"/>
            </w:pPr>
            <w:r w:rsidRPr="009A6C54">
              <w:t xml:space="preserve">                               For each patient listed,  the following information if available will print:</w:t>
            </w:r>
          </w:p>
          <w:p w14:paraId="26F265E3" w14:textId="77777777" w:rsidR="00C90C5C" w:rsidRPr="009A6C54" w:rsidRDefault="00C90C5C" w:rsidP="00741C15">
            <w:pPr>
              <w:pStyle w:val="TableText"/>
            </w:pPr>
            <w:r w:rsidRPr="009A6C54">
              <w:t>Patient phone numbers for home, office, cell</w:t>
            </w:r>
          </w:p>
          <w:p w14:paraId="26F265E4" w14:textId="77777777" w:rsidR="00C90C5C" w:rsidRPr="009A6C54" w:rsidRDefault="00C90C5C" w:rsidP="00741C15">
            <w:pPr>
              <w:pStyle w:val="TableText"/>
            </w:pPr>
            <w:r w:rsidRPr="009A6C54">
              <w:t>Next of Kin information,  contact,  relationship to patient and address and phone numbers</w:t>
            </w:r>
          </w:p>
          <w:p w14:paraId="26F265E5" w14:textId="77777777" w:rsidR="00C90C5C" w:rsidRPr="009A6C54" w:rsidRDefault="00C90C5C" w:rsidP="00741C15">
            <w:pPr>
              <w:pStyle w:val="TableText"/>
            </w:pPr>
            <w:r w:rsidRPr="009A6C54">
              <w:t>Emergency contact information,  contact, relationship to patient, address and phone numbers</w:t>
            </w:r>
          </w:p>
          <w:p w14:paraId="26F265E6" w14:textId="77777777" w:rsidR="00C90C5C" w:rsidRPr="009A6C54" w:rsidRDefault="00C90C5C" w:rsidP="00741C15">
            <w:pPr>
              <w:pStyle w:val="TableText"/>
            </w:pPr>
            <w:r w:rsidRPr="009A6C54">
              <w:t>Default provider for the clinic they no showed for</w:t>
            </w:r>
          </w:p>
          <w:p w14:paraId="26F265E7" w14:textId="77777777" w:rsidR="00C90C5C" w:rsidRPr="009A6C54" w:rsidRDefault="00C90C5C" w:rsidP="00741C15">
            <w:pPr>
              <w:pStyle w:val="TableText"/>
            </w:pPr>
            <w:r w:rsidRPr="009A6C54">
              <w:t>Mental Health Treatment Coordinator and Care team (in Parenthesis)</w:t>
            </w:r>
          </w:p>
          <w:p w14:paraId="26F265E8" w14:textId="77777777" w:rsidR="00C90C5C" w:rsidRPr="009A6C54" w:rsidRDefault="00C90C5C" w:rsidP="00741C15">
            <w:pPr>
              <w:pStyle w:val="TableText"/>
            </w:pPr>
            <w:r w:rsidRPr="009A6C54">
              <w:t>Future scheduled appointments,  clinic, date and location of the clinic</w:t>
            </w:r>
          </w:p>
          <w:p w14:paraId="26F265E9" w14:textId="77777777" w:rsidR="00C90C5C" w:rsidRPr="009A6C54" w:rsidRDefault="00C90C5C" w:rsidP="00741C15">
            <w:pPr>
              <w:pStyle w:val="TableText"/>
            </w:pPr>
            <w:r w:rsidRPr="009A6C54">
              <w:t>The results of efforts to contact the patient.  (information from clinical reminder API)</w:t>
            </w:r>
          </w:p>
          <w:p w14:paraId="26F265EA" w14:textId="77777777" w:rsidR="00C90C5C" w:rsidRPr="009A6C54" w:rsidRDefault="00C90C5C" w:rsidP="00741C15">
            <w:pPr>
              <w:pStyle w:val="TableText"/>
            </w:pPr>
          </w:p>
          <w:p w14:paraId="26F265EB" w14:textId="77777777" w:rsidR="00C90C5C" w:rsidRPr="009A6C54" w:rsidRDefault="00C90C5C" w:rsidP="00741C15">
            <w:pPr>
              <w:pStyle w:val="TableText"/>
            </w:pPr>
            <w:r w:rsidRPr="009A6C54">
              <w:t>If there are no patients the heading will print with no records available.</w:t>
            </w:r>
          </w:p>
          <w:p w14:paraId="26F265EC" w14:textId="77777777" w:rsidR="00C90C5C" w:rsidRPr="009A6C54" w:rsidRDefault="00C90C5C" w:rsidP="00B34859">
            <w:pPr>
              <w:pStyle w:val="capture"/>
            </w:pPr>
            <w:r w:rsidRPr="009A6C54">
              <w:t xml:space="preserve">                      MENTAL HEALTH NO SHOW REPORT                      NOV 10,2010@09:54  PAGE 1</w:t>
            </w:r>
          </w:p>
          <w:p w14:paraId="26F265ED" w14:textId="77777777" w:rsidR="00C90C5C" w:rsidRPr="009A6C54" w:rsidRDefault="00C90C5C" w:rsidP="00B34859">
            <w:pPr>
              <w:pStyle w:val="capture"/>
            </w:pPr>
            <w:r w:rsidRPr="009A6C54">
              <w:t xml:space="preserve">         BY CLINIC</w:t>
            </w:r>
          </w:p>
          <w:p w14:paraId="26F265EE" w14:textId="77777777" w:rsidR="00C90C5C" w:rsidRPr="009A6C54" w:rsidRDefault="00C90C5C" w:rsidP="00B34859">
            <w:pPr>
              <w:pStyle w:val="capture"/>
            </w:pPr>
          </w:p>
          <w:p w14:paraId="26F265EF" w14:textId="77777777"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14:paraId="26F265F0" w14:textId="77777777" w:rsidR="00C90C5C" w:rsidRPr="009A6C54" w:rsidRDefault="00C90C5C" w:rsidP="00B34859">
            <w:pPr>
              <w:pStyle w:val="capture"/>
            </w:pPr>
            <w:r w:rsidRPr="009A6C54">
              <w:t xml:space="preserve">         ************************************************</w:t>
            </w:r>
            <w:r w:rsidR="006B2986" w:rsidRPr="009A6C54">
              <w:t>*****************************</w:t>
            </w:r>
          </w:p>
          <w:p w14:paraId="26F265F1" w14:textId="77777777" w:rsidR="00C90C5C" w:rsidRPr="009A6C54" w:rsidRDefault="00C90C5C" w:rsidP="00B34859">
            <w:pPr>
              <w:pStyle w:val="capture"/>
            </w:pPr>
          </w:p>
          <w:p w14:paraId="26F265F2" w14:textId="77777777" w:rsidR="00C90C5C" w:rsidRPr="009A6C54" w:rsidRDefault="00C90C5C" w:rsidP="00B34859">
            <w:pPr>
              <w:pStyle w:val="capture"/>
            </w:pPr>
            <w:r w:rsidRPr="009A6C54">
              <w:t xml:space="preserve">                               &gt;&gt;&gt;&gt;&gt;&gt;  NO RECORDS FOUND &lt;&lt;&lt;&lt;&lt;&lt;    </w:t>
            </w:r>
          </w:p>
          <w:p w14:paraId="26F265F3" w14:textId="77777777" w:rsidR="00C90C5C" w:rsidRPr="009A6C54" w:rsidRDefault="00C90C5C" w:rsidP="00741C15">
            <w:pPr>
              <w:pStyle w:val="TableText"/>
            </w:pPr>
          </w:p>
        </w:tc>
      </w:tr>
    </w:tbl>
    <w:p w14:paraId="26F265F5" w14:textId="77777777"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lastRenderedPageBreak/>
        <w:br w:type="page"/>
      </w:r>
      <w:bookmarkStart w:id="160" w:name="_Toc518911215"/>
      <w:r w:rsidR="00B14353" w:rsidRPr="009A6C54">
        <w:rPr>
          <w:sz w:val="32"/>
          <w:szCs w:val="32"/>
        </w:rPr>
        <w:lastRenderedPageBreak/>
        <w:t>^SDMH</w:t>
      </w:r>
      <w:r w:rsidR="00B14353" w:rsidRPr="009A6C54">
        <w:rPr>
          <w:sz w:val="32"/>
          <w:szCs w:val="32"/>
          <w:lang w:val="en-US"/>
        </w:rPr>
        <w:t>NS</w:t>
      </w:r>
      <w:bookmarkEnd w:id="160"/>
    </w:p>
    <w:p w14:paraId="26F265F6" w14:textId="77777777"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14:paraId="26F265F7" w14:textId="6782EA9A" w:rsidR="00B34859" w:rsidRPr="009A6C54" w:rsidRDefault="00B34859" w:rsidP="00B34859">
      <w:pPr>
        <w:pStyle w:val="Caption"/>
        <w:rPr>
          <w:lang w:val="en-US"/>
        </w:rPr>
      </w:pPr>
      <w:bookmarkStart w:id="161" w:name="_Toc517426424"/>
      <w:r w:rsidRPr="009A6C54">
        <w:t xml:space="preserve">Table </w:t>
      </w:r>
      <w:r w:rsidR="007E52CE">
        <w:fldChar w:fldCharType="begin"/>
      </w:r>
      <w:r w:rsidR="007E52CE">
        <w:instrText xml:space="preserve"> SEQ Table \* ARABIC </w:instrText>
      </w:r>
      <w:r w:rsidR="007E52CE">
        <w:fldChar w:fldCharType="separate"/>
      </w:r>
      <w:r w:rsidR="00D555E0">
        <w:rPr>
          <w:noProof/>
        </w:rPr>
        <w:t>20</w:t>
      </w:r>
      <w:r w:rsidR="007E52CE">
        <w:rPr>
          <w:noProof/>
        </w:rPr>
        <w:fldChar w:fldCharType="end"/>
      </w:r>
      <w:r w:rsidRPr="009A6C54">
        <w:rPr>
          <w:lang w:val="en-US"/>
        </w:rPr>
        <w:t>: ^SDMHNS Routine</w:t>
      </w:r>
      <w:bookmarkEnd w:id="16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5FA" w14:textId="77777777" w:rsidTr="006D1231">
        <w:trPr>
          <w:tblHeader/>
        </w:trPr>
        <w:tc>
          <w:tcPr>
            <w:tcW w:w="2790" w:type="dxa"/>
            <w:shd w:val="clear" w:color="auto" w:fill="BFBFBF"/>
          </w:tcPr>
          <w:p w14:paraId="26F265F8" w14:textId="77777777" w:rsidR="00C90C5C" w:rsidRPr="009A6C54" w:rsidRDefault="00C90C5C" w:rsidP="00B34859">
            <w:pPr>
              <w:pStyle w:val="TableHeading"/>
            </w:pPr>
            <w:bookmarkStart w:id="162" w:name="ColumnTitle_19"/>
            <w:bookmarkEnd w:id="162"/>
            <w:r w:rsidRPr="009A6C54">
              <w:t>Routine Name</w:t>
            </w:r>
          </w:p>
        </w:tc>
        <w:tc>
          <w:tcPr>
            <w:tcW w:w="6817" w:type="dxa"/>
            <w:gridSpan w:val="9"/>
            <w:tcBorders>
              <w:bottom w:val="single" w:sz="6" w:space="0" w:color="000000"/>
            </w:tcBorders>
            <w:shd w:val="clear" w:color="auto" w:fill="BFBFBF"/>
          </w:tcPr>
          <w:p w14:paraId="26F265F9" w14:textId="77777777" w:rsidR="00C90C5C" w:rsidRPr="009A6C54" w:rsidRDefault="00C90C5C" w:rsidP="00B34859">
            <w:pPr>
              <w:pStyle w:val="TableHeading"/>
            </w:pPr>
            <w:r w:rsidRPr="009A6C54">
              <w:t>^SDMHNS</w:t>
            </w:r>
          </w:p>
        </w:tc>
      </w:tr>
      <w:tr w:rsidR="00C90C5C" w:rsidRPr="009A6C54" w14:paraId="26F26600" w14:textId="77777777" w:rsidTr="00C27B83">
        <w:tc>
          <w:tcPr>
            <w:tcW w:w="2790" w:type="dxa"/>
            <w:shd w:val="clear" w:color="auto" w:fill="F3F3F3"/>
          </w:tcPr>
          <w:p w14:paraId="26F265FB"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5FC"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5FD"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5FE"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5FF"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603" w14:textId="77777777" w:rsidTr="00C27B83">
        <w:tc>
          <w:tcPr>
            <w:tcW w:w="2790" w:type="dxa"/>
            <w:shd w:val="clear" w:color="auto" w:fill="F3F3F3"/>
          </w:tcPr>
          <w:p w14:paraId="26F26601" w14:textId="77777777" w:rsidR="00C90C5C" w:rsidRPr="009A6C54" w:rsidRDefault="00C90C5C" w:rsidP="00B34859">
            <w:pPr>
              <w:pStyle w:val="TableHeading"/>
            </w:pPr>
            <w:r w:rsidRPr="009A6C54">
              <w:t>SRS Traceability</w:t>
            </w:r>
          </w:p>
        </w:tc>
        <w:tc>
          <w:tcPr>
            <w:tcW w:w="6817" w:type="dxa"/>
            <w:gridSpan w:val="9"/>
          </w:tcPr>
          <w:p w14:paraId="26F26602" w14:textId="77777777" w:rsidR="00C90C5C" w:rsidRPr="009A6C54" w:rsidRDefault="00C90C5C" w:rsidP="00B34859">
            <w:pPr>
              <w:pStyle w:val="TableText"/>
            </w:pPr>
          </w:p>
        </w:tc>
      </w:tr>
      <w:tr w:rsidR="00C90C5C" w:rsidRPr="009A6C54" w14:paraId="26F26606" w14:textId="77777777" w:rsidTr="00C27B83">
        <w:tc>
          <w:tcPr>
            <w:tcW w:w="2790" w:type="dxa"/>
            <w:tcBorders>
              <w:bottom w:val="single" w:sz="6" w:space="0" w:color="000000"/>
            </w:tcBorders>
            <w:shd w:val="clear" w:color="auto" w:fill="F3F3F3"/>
          </w:tcPr>
          <w:p w14:paraId="26F26604"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05" w14:textId="77777777" w:rsidR="00C90C5C" w:rsidRPr="009A6C54" w:rsidRDefault="00C90C5C" w:rsidP="00B34859">
            <w:pPr>
              <w:pStyle w:val="TableText"/>
            </w:pPr>
            <w:r w:rsidRPr="009A6C54">
              <w:t>N/A</w:t>
            </w:r>
          </w:p>
        </w:tc>
      </w:tr>
      <w:tr w:rsidR="00C90C5C" w:rsidRPr="009A6C54" w14:paraId="26F2660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07"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08"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09" w14:textId="77777777" w:rsidR="00C90C5C" w:rsidRPr="009A6C54" w:rsidRDefault="00C90C5C" w:rsidP="00B34859">
            <w:pPr>
              <w:pStyle w:val="TableHeading"/>
            </w:pPr>
            <w:r w:rsidRPr="009A6C54">
              <w:t xml:space="preserve">Routines “Called”   </w:t>
            </w:r>
          </w:p>
        </w:tc>
      </w:tr>
      <w:tr w:rsidR="00C90C5C" w:rsidRPr="009A6C54" w14:paraId="26F26619"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0B" w14:textId="77777777" w:rsidR="00C90C5C" w:rsidRPr="009A6C54" w:rsidRDefault="00C90C5C" w:rsidP="00B34859">
            <w:pPr>
              <w:pStyle w:val="TableHeading"/>
            </w:pPr>
          </w:p>
        </w:tc>
        <w:tc>
          <w:tcPr>
            <w:tcW w:w="2917" w:type="dxa"/>
            <w:gridSpan w:val="5"/>
            <w:tcBorders>
              <w:bottom w:val="single" w:sz="4" w:space="0" w:color="auto"/>
            </w:tcBorders>
          </w:tcPr>
          <w:p w14:paraId="26F2660C" w14:textId="77777777" w:rsidR="00C90C5C" w:rsidRPr="009A6C54" w:rsidRDefault="00C90C5C" w:rsidP="00B34859">
            <w:pPr>
              <w:pStyle w:val="TableText"/>
            </w:pPr>
            <w:r w:rsidRPr="009A6C54">
              <w:t>^SDAMQ</w:t>
            </w:r>
          </w:p>
        </w:tc>
        <w:tc>
          <w:tcPr>
            <w:tcW w:w="3900" w:type="dxa"/>
            <w:gridSpan w:val="4"/>
            <w:tcBorders>
              <w:bottom w:val="single" w:sz="4" w:space="0" w:color="auto"/>
            </w:tcBorders>
          </w:tcPr>
          <w:p w14:paraId="26F2660D" w14:textId="77777777" w:rsidR="00C90C5C" w:rsidRPr="009A6C54" w:rsidRDefault="00C90C5C" w:rsidP="00B34859">
            <w:pPr>
              <w:pStyle w:val="TableText"/>
            </w:pPr>
            <w:r w:rsidRPr="009A6C54">
              <w:t xml:space="preserve">   C^%DTC                  </w:t>
            </w:r>
          </w:p>
          <w:p w14:paraId="26F2660E" w14:textId="77777777" w:rsidR="00C90C5C" w:rsidRPr="009A6C54" w:rsidRDefault="00C90C5C" w:rsidP="00B34859">
            <w:pPr>
              <w:pStyle w:val="TableText"/>
            </w:pPr>
            <w:r w:rsidRPr="009A6C54">
              <w:t xml:space="preserve">   NOW^%DTC            </w:t>
            </w:r>
          </w:p>
          <w:p w14:paraId="26F2660F" w14:textId="77777777" w:rsidR="00C90C5C" w:rsidRPr="009A6C54" w:rsidRDefault="00C90C5C" w:rsidP="00B34859">
            <w:pPr>
              <w:pStyle w:val="TableText"/>
            </w:pPr>
            <w:r w:rsidRPr="009A6C54">
              <w:t xml:space="preserve">   HOME^%ZIS              </w:t>
            </w:r>
          </w:p>
          <w:p w14:paraId="26F26610" w14:textId="77777777" w:rsidR="00C90C5C" w:rsidRPr="009A6C54" w:rsidRDefault="00C90C5C" w:rsidP="00B34859">
            <w:pPr>
              <w:pStyle w:val="TableText"/>
            </w:pPr>
            <w:r w:rsidRPr="009A6C54">
              <w:t xml:space="preserve">   XMY^DGMTUTL         </w:t>
            </w:r>
          </w:p>
          <w:p w14:paraId="26F26611" w14:textId="77777777" w:rsidR="00C90C5C" w:rsidRPr="009A6C54" w:rsidRDefault="00C90C5C" w:rsidP="00B34859">
            <w:pPr>
              <w:pStyle w:val="TableText"/>
            </w:pPr>
            <w:r w:rsidRPr="009A6C54">
              <w:t xml:space="preserve">   $$LINE^SDMHAD       </w:t>
            </w:r>
          </w:p>
          <w:p w14:paraId="26F26612" w14:textId="77777777" w:rsidR="00C90C5C" w:rsidRPr="009A6C54" w:rsidRDefault="00C90C5C" w:rsidP="00B34859">
            <w:pPr>
              <w:pStyle w:val="TableText"/>
            </w:pPr>
            <w:r w:rsidRPr="009A6C54">
              <w:t xml:space="preserve">   $$LINE1^SDMHAD         </w:t>
            </w:r>
          </w:p>
          <w:p w14:paraId="26F26613" w14:textId="77777777" w:rsidR="00C90C5C" w:rsidRPr="009A6C54" w:rsidRDefault="00C90C5C" w:rsidP="00B34859">
            <w:pPr>
              <w:pStyle w:val="TableText"/>
            </w:pPr>
            <w:r w:rsidRPr="009A6C54">
              <w:t xml:space="preserve">   START^SDMHAD        </w:t>
            </w:r>
          </w:p>
          <w:p w14:paraId="26F26614" w14:textId="77777777" w:rsidR="00C90C5C" w:rsidRPr="009A6C54" w:rsidRDefault="00C90C5C" w:rsidP="00B34859">
            <w:pPr>
              <w:pStyle w:val="TableText"/>
            </w:pPr>
            <w:r w:rsidRPr="009A6C54">
              <w:t xml:space="preserve">   $$SETSTR^SDMHNS1       </w:t>
            </w:r>
          </w:p>
          <w:p w14:paraId="26F26615" w14:textId="77777777" w:rsidR="00C90C5C" w:rsidRPr="009A6C54" w:rsidRDefault="00C90C5C" w:rsidP="00B34859">
            <w:pPr>
              <w:pStyle w:val="TableText"/>
            </w:pPr>
            <w:r w:rsidRPr="009A6C54">
              <w:t xml:space="preserve">   SET1^SDMHNS1        </w:t>
            </w:r>
          </w:p>
          <w:p w14:paraId="26F26616" w14:textId="77777777" w:rsidR="00C90C5C" w:rsidRPr="009A6C54" w:rsidRDefault="00C90C5C" w:rsidP="00B34859">
            <w:pPr>
              <w:pStyle w:val="TableText"/>
            </w:pPr>
            <w:r w:rsidRPr="009A6C54">
              <w:t xml:space="preserve">   ^VADATE             </w:t>
            </w:r>
          </w:p>
          <w:p w14:paraId="26F26617" w14:textId="77777777" w:rsidR="00C90C5C" w:rsidRPr="009A6C54" w:rsidRDefault="00C90C5C" w:rsidP="00B34859">
            <w:pPr>
              <w:pStyle w:val="TableText"/>
            </w:pPr>
            <w:r w:rsidRPr="009A6C54">
              <w:t xml:space="preserve">   ^XMD                </w:t>
            </w:r>
          </w:p>
          <w:p w14:paraId="26F26618" w14:textId="77777777" w:rsidR="00C90C5C" w:rsidRPr="009A6C54" w:rsidRDefault="00C90C5C" w:rsidP="00B34859">
            <w:pPr>
              <w:pStyle w:val="TableText"/>
            </w:pPr>
            <w:r w:rsidRPr="009A6C54">
              <w:t xml:space="preserve">   EN^XUTMDEVQ         </w:t>
            </w:r>
          </w:p>
        </w:tc>
      </w:tr>
      <w:tr w:rsidR="00C90C5C" w:rsidRPr="009A6C54" w14:paraId="26F2661D" w14:textId="77777777" w:rsidTr="00C27B83">
        <w:tc>
          <w:tcPr>
            <w:tcW w:w="2790" w:type="dxa"/>
            <w:tcBorders>
              <w:top w:val="single" w:sz="6" w:space="0" w:color="000000"/>
            </w:tcBorders>
            <w:shd w:val="clear" w:color="auto" w:fill="F3F3F3"/>
          </w:tcPr>
          <w:p w14:paraId="26F2661A" w14:textId="77777777" w:rsidR="00C90C5C" w:rsidRPr="009A6C54" w:rsidRDefault="00C90C5C" w:rsidP="00B34859">
            <w:pPr>
              <w:pStyle w:val="TableHeading"/>
            </w:pPr>
            <w:r w:rsidRPr="009A6C54">
              <w:t>Data Dictionary References</w:t>
            </w:r>
          </w:p>
        </w:tc>
        <w:tc>
          <w:tcPr>
            <w:tcW w:w="6817" w:type="dxa"/>
            <w:gridSpan w:val="9"/>
          </w:tcPr>
          <w:p w14:paraId="26F2661B" w14:textId="77777777" w:rsidR="00C90C5C" w:rsidRPr="009A6C54" w:rsidRDefault="00C90C5C" w:rsidP="00B34859">
            <w:pPr>
              <w:pStyle w:val="TableText"/>
            </w:pPr>
            <w:r w:rsidRPr="009A6C54">
              <w:t xml:space="preserve">   </w:t>
            </w:r>
            <w:r w:rsidR="008D33DF" w:rsidRPr="009A6C54">
              <w:t xml:space="preserve">^TMP("SDNS"  </w:t>
            </w:r>
          </w:p>
          <w:p w14:paraId="26F2661C" w14:textId="77777777" w:rsidR="00C90C5C" w:rsidRPr="009A6C54" w:rsidRDefault="00C90C5C" w:rsidP="00B34859">
            <w:pPr>
              <w:pStyle w:val="TableText"/>
            </w:pPr>
            <w:r w:rsidRPr="009A6C54">
              <w:t xml:space="preserve">   ^XMB(3.8      MAIL GROUP</w:t>
            </w:r>
          </w:p>
        </w:tc>
      </w:tr>
      <w:tr w:rsidR="00C90C5C" w:rsidRPr="009A6C54" w14:paraId="26F26620" w14:textId="77777777" w:rsidTr="00C27B83">
        <w:tc>
          <w:tcPr>
            <w:tcW w:w="2790" w:type="dxa"/>
            <w:shd w:val="clear" w:color="auto" w:fill="F3F3F3"/>
          </w:tcPr>
          <w:p w14:paraId="26F2661E" w14:textId="77777777" w:rsidR="00C90C5C" w:rsidRPr="009A6C54" w:rsidRDefault="00C90C5C" w:rsidP="00B34859">
            <w:pPr>
              <w:pStyle w:val="TableHeading"/>
            </w:pPr>
            <w:r w:rsidRPr="009A6C54">
              <w:t>Related Protocols</w:t>
            </w:r>
          </w:p>
        </w:tc>
        <w:tc>
          <w:tcPr>
            <w:tcW w:w="6817" w:type="dxa"/>
            <w:gridSpan w:val="9"/>
          </w:tcPr>
          <w:p w14:paraId="26F2661F" w14:textId="77777777" w:rsidR="00C90C5C" w:rsidRPr="009A6C54" w:rsidRDefault="00C90C5C" w:rsidP="00B34859">
            <w:pPr>
              <w:pStyle w:val="TableText"/>
            </w:pPr>
            <w:r w:rsidRPr="009A6C54">
              <w:t>N/A</w:t>
            </w:r>
          </w:p>
        </w:tc>
      </w:tr>
      <w:tr w:rsidR="00C90C5C" w:rsidRPr="009A6C54" w14:paraId="26F26623" w14:textId="77777777" w:rsidTr="00C27B83">
        <w:tc>
          <w:tcPr>
            <w:tcW w:w="2790" w:type="dxa"/>
            <w:shd w:val="clear" w:color="auto" w:fill="F3F3F3"/>
          </w:tcPr>
          <w:p w14:paraId="26F26621" w14:textId="77777777"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14:paraId="26F26622" w14:textId="77777777" w:rsidR="00C90C5C" w:rsidRPr="009A6C54" w:rsidRDefault="00C90C5C" w:rsidP="00B34859">
            <w:pPr>
              <w:pStyle w:val="TableText"/>
            </w:pPr>
            <w:r w:rsidRPr="009A6C54">
              <w:t>N/A</w:t>
            </w:r>
          </w:p>
        </w:tc>
      </w:tr>
      <w:tr w:rsidR="00C90C5C" w:rsidRPr="009A6C54" w14:paraId="26F2662A" w14:textId="77777777" w:rsidTr="00C27B83">
        <w:tc>
          <w:tcPr>
            <w:tcW w:w="2790" w:type="dxa"/>
            <w:tcBorders>
              <w:right w:val="single" w:sz="4" w:space="0" w:color="auto"/>
            </w:tcBorders>
            <w:shd w:val="clear" w:color="auto" w:fill="F3F3F3"/>
          </w:tcPr>
          <w:p w14:paraId="26F26624"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25"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Input</w:t>
            </w:r>
          </w:p>
        </w:tc>
        <w:tc>
          <w:tcPr>
            <w:tcW w:w="1917" w:type="dxa"/>
            <w:gridSpan w:val="3"/>
            <w:tcBorders>
              <w:left w:val="nil"/>
              <w:right w:val="nil"/>
            </w:tcBorders>
          </w:tcPr>
          <w:p w14:paraId="26F26626"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Output Reference</w:t>
            </w:r>
          </w:p>
        </w:tc>
        <w:tc>
          <w:tcPr>
            <w:tcW w:w="918" w:type="dxa"/>
            <w:gridSpan w:val="3"/>
            <w:tcBorders>
              <w:left w:val="nil"/>
              <w:right w:val="nil"/>
            </w:tcBorders>
          </w:tcPr>
          <w:p w14:paraId="26F26627"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Both</w:t>
            </w:r>
          </w:p>
        </w:tc>
        <w:tc>
          <w:tcPr>
            <w:tcW w:w="1953" w:type="dxa"/>
            <w:tcBorders>
              <w:left w:val="nil"/>
              <w:right w:val="nil"/>
            </w:tcBorders>
          </w:tcPr>
          <w:p w14:paraId="26F26628"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Global Reference</w:t>
            </w:r>
          </w:p>
        </w:tc>
        <w:tc>
          <w:tcPr>
            <w:tcW w:w="1039" w:type="dxa"/>
            <w:tcBorders>
              <w:left w:val="nil"/>
            </w:tcBorders>
          </w:tcPr>
          <w:p w14:paraId="26F26629" w14:textId="77777777"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Local</w:t>
            </w:r>
          </w:p>
        </w:tc>
      </w:tr>
      <w:tr w:rsidR="00C90C5C" w:rsidRPr="009A6C54" w14:paraId="26F2662E" w14:textId="77777777" w:rsidTr="00C27B83">
        <w:tc>
          <w:tcPr>
            <w:tcW w:w="2790" w:type="dxa"/>
            <w:shd w:val="clear" w:color="auto" w:fill="F3F3F3"/>
          </w:tcPr>
          <w:p w14:paraId="26F2662B" w14:textId="77777777" w:rsidR="00C90C5C" w:rsidRPr="009A6C54" w:rsidRDefault="00C90C5C" w:rsidP="00B34859">
            <w:pPr>
              <w:pStyle w:val="TableHeading"/>
            </w:pPr>
            <w:r w:rsidRPr="009A6C54">
              <w:t>Input Attribute Name and Definition</w:t>
            </w:r>
          </w:p>
        </w:tc>
        <w:tc>
          <w:tcPr>
            <w:tcW w:w="6817" w:type="dxa"/>
            <w:gridSpan w:val="9"/>
          </w:tcPr>
          <w:p w14:paraId="26F2662C" w14:textId="77777777" w:rsidR="00C90C5C" w:rsidRPr="009A6C54" w:rsidRDefault="00C90C5C" w:rsidP="00B34859">
            <w:pPr>
              <w:pStyle w:val="TableText"/>
            </w:pPr>
            <w:r w:rsidRPr="009A6C54">
              <w:t xml:space="preserve">Name: </w:t>
            </w:r>
          </w:p>
          <w:p w14:paraId="26F2662D"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2" w14:textId="77777777" w:rsidTr="00C27B83">
        <w:tc>
          <w:tcPr>
            <w:tcW w:w="2790" w:type="dxa"/>
            <w:shd w:val="clear" w:color="auto" w:fill="F3F3F3"/>
          </w:tcPr>
          <w:p w14:paraId="26F2662F" w14:textId="77777777" w:rsidR="00C90C5C" w:rsidRPr="009A6C54" w:rsidRDefault="00C90C5C" w:rsidP="00B34859">
            <w:pPr>
              <w:pStyle w:val="TableHeading"/>
            </w:pPr>
            <w:r w:rsidRPr="009A6C54">
              <w:lastRenderedPageBreak/>
              <w:t>Output Attribute Name and Definition</w:t>
            </w:r>
          </w:p>
        </w:tc>
        <w:tc>
          <w:tcPr>
            <w:tcW w:w="6817" w:type="dxa"/>
            <w:gridSpan w:val="9"/>
          </w:tcPr>
          <w:p w14:paraId="26F26630" w14:textId="77777777" w:rsidR="00C90C5C" w:rsidRPr="009A6C54" w:rsidRDefault="00C90C5C" w:rsidP="00B34859">
            <w:pPr>
              <w:pStyle w:val="TableText"/>
            </w:pPr>
            <w:r w:rsidRPr="009A6C54">
              <w:t xml:space="preserve">Name: </w:t>
            </w:r>
          </w:p>
          <w:p w14:paraId="26F26631" w14:textId="77777777" w:rsidR="00C90C5C" w:rsidRPr="009A6C54" w:rsidRDefault="00C90C5C" w:rsidP="00B34859">
            <w:pPr>
              <w:pStyle w:val="TableText"/>
            </w:pPr>
            <w:r w:rsidRPr="009A6C54">
              <w:t>Definition:</w:t>
            </w:r>
            <w:r w:rsidR="005B0C86" w:rsidRPr="009A6C54">
              <w:t xml:space="preserve"> </w:t>
            </w:r>
          </w:p>
        </w:tc>
      </w:tr>
      <w:tr w:rsidR="00C90C5C" w:rsidRPr="009A6C54" w14:paraId="26F2663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3" w14:textId="77777777" w:rsidR="00C90C5C" w:rsidRPr="009A6C54" w:rsidRDefault="00C90C5C" w:rsidP="00B34859">
            <w:pPr>
              <w:pStyle w:val="TableHeading"/>
            </w:pPr>
            <w:r w:rsidRPr="009A6C54">
              <w:t>Current Logic</w:t>
            </w:r>
          </w:p>
        </w:tc>
      </w:tr>
      <w:tr w:rsidR="00C90C5C" w:rsidRPr="009A6C54" w14:paraId="26F26636"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5" w14:textId="77777777" w:rsidR="00C90C5C" w:rsidRPr="009A6C54" w:rsidRDefault="00BC6198" w:rsidP="00B34859">
            <w:pPr>
              <w:pStyle w:val="TableText"/>
              <w:rPr>
                <w:lang w:val="en-US"/>
              </w:rPr>
            </w:pPr>
            <w:r w:rsidRPr="009A6C54">
              <w:rPr>
                <w:lang w:val="en-US"/>
              </w:rPr>
              <w:t>N/A</w:t>
            </w:r>
          </w:p>
        </w:tc>
      </w:tr>
      <w:tr w:rsidR="00C90C5C" w:rsidRPr="009A6C54" w14:paraId="26F26638"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37" w14:textId="77777777" w:rsidR="00C90C5C" w:rsidRPr="009A6C54" w:rsidRDefault="00C90C5C" w:rsidP="00B34859">
            <w:pPr>
              <w:pStyle w:val="TableHeading"/>
            </w:pPr>
            <w:r w:rsidRPr="009A6C54">
              <w:t>Modified Logic (Changes are in bold)</w:t>
            </w:r>
          </w:p>
        </w:tc>
      </w:tr>
      <w:tr w:rsidR="00C90C5C" w:rsidRPr="009A6C54" w14:paraId="26F2665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39" w14:textId="77777777" w:rsidR="00C90C5C" w:rsidRPr="009A6C54" w:rsidRDefault="00C90C5C" w:rsidP="00B34859">
            <w:pPr>
              <w:pStyle w:val="TableText"/>
            </w:pPr>
            <w:r w:rsidRPr="009A6C54">
              <w:t>The variable  SDXFLG is set to 1 ; This flag is set to 1 when running from the background Job</w:t>
            </w:r>
          </w:p>
          <w:p w14:paraId="26F2663A" w14:textId="77777777" w:rsidR="00C90C5C" w:rsidRPr="009A6C54" w:rsidRDefault="00C90C5C" w:rsidP="00B34859">
            <w:pPr>
              <w:pStyle w:val="TableText"/>
            </w:pPr>
          </w:p>
          <w:p w14:paraId="26F2663B" w14:textId="77777777" w:rsidR="00C90C5C" w:rsidRPr="009A6C54" w:rsidRDefault="00C90C5C" w:rsidP="00B34859">
            <w:pPr>
              <w:pStyle w:val="TableText"/>
            </w:pPr>
            <w:r w:rsidRPr="009A6C54">
              <w:t>The date range is set to  T-1 from the date the SD Nightly Background Job is run.</w:t>
            </w:r>
          </w:p>
          <w:p w14:paraId="26F2663C" w14:textId="77777777" w:rsidR="00C90C5C" w:rsidRPr="009A6C54" w:rsidRDefault="00C90C5C" w:rsidP="00B34859">
            <w:pPr>
              <w:pStyle w:val="TableText"/>
            </w:pPr>
          </w:p>
          <w:p w14:paraId="26F2663D" w14:textId="77777777" w:rsidR="00C90C5C" w:rsidRPr="009A6C54" w:rsidRDefault="00C90C5C" w:rsidP="00B34859">
            <w:pPr>
              <w:pStyle w:val="TableText"/>
            </w:pPr>
            <w:r w:rsidRPr="009A6C54">
              <w:t>The  Division is set to ALL the divisions in the facility.</w:t>
            </w:r>
          </w:p>
          <w:p w14:paraId="26F2663E" w14:textId="77777777" w:rsidR="00C90C5C" w:rsidRPr="009A6C54" w:rsidRDefault="00C90C5C" w:rsidP="00B34859">
            <w:pPr>
              <w:pStyle w:val="TableText"/>
            </w:pPr>
          </w:p>
          <w:p w14:paraId="26F2663F" w14:textId="77777777" w:rsidR="00C90C5C" w:rsidRPr="009A6C54" w:rsidRDefault="00C90C5C" w:rsidP="00B34859">
            <w:pPr>
              <w:pStyle w:val="TableText"/>
            </w:pPr>
            <w:r w:rsidRPr="009A6C54">
              <w:t>The  sort criteria, is set All Clinics.</w:t>
            </w:r>
          </w:p>
          <w:p w14:paraId="26F26640" w14:textId="77777777" w:rsidR="00C90C5C" w:rsidRPr="009A6C54" w:rsidRDefault="00C90C5C" w:rsidP="00B34859">
            <w:pPr>
              <w:pStyle w:val="TableText"/>
            </w:pPr>
          </w:p>
          <w:p w14:paraId="26F26641" w14:textId="77777777" w:rsidR="00C90C5C" w:rsidRPr="009A6C54" w:rsidRDefault="00C90C5C" w:rsidP="00B34859">
            <w:pPr>
              <w:pStyle w:val="TableText"/>
            </w:pPr>
            <w:r w:rsidRPr="009A6C54">
              <w:t>Call is made to  START ^SDMHAD</w:t>
            </w:r>
          </w:p>
          <w:p w14:paraId="26F26642" w14:textId="77777777" w:rsidR="00C90C5C" w:rsidRPr="009A6C54" w:rsidRDefault="00C90C5C" w:rsidP="00B34859">
            <w:pPr>
              <w:pStyle w:val="TableText"/>
            </w:pPr>
          </w:p>
          <w:p w14:paraId="26F26643" w14:textId="77777777" w:rsidR="00C90C5C" w:rsidRPr="009A6C54" w:rsidRDefault="00C90C5C" w:rsidP="00B34859">
            <w:pPr>
              <w:pStyle w:val="TableText"/>
            </w:pPr>
            <w:r w:rsidRPr="009A6C54">
              <w:t xml:space="preserve">Check to see if the division/clinic/stop have been selected and if the clinic and stop code are a valid </w:t>
            </w:r>
          </w:p>
          <w:p w14:paraId="26F26644" w14:textId="77777777" w:rsidR="00C90C5C" w:rsidRPr="009A6C54" w:rsidRDefault="005F269E" w:rsidP="00B34859">
            <w:pPr>
              <w:pStyle w:val="TableText"/>
            </w:pPr>
            <w:r w:rsidRPr="009A6C54">
              <w:t xml:space="preserve">                   </w:t>
            </w:r>
            <w:r w:rsidR="00C90C5C" w:rsidRPr="009A6C54">
              <w:t xml:space="preserve">  mental health pair.</w:t>
            </w:r>
          </w:p>
          <w:p w14:paraId="26F26645" w14:textId="77777777" w:rsidR="00C90C5C" w:rsidRPr="009A6C54" w:rsidRDefault="00C90C5C" w:rsidP="00B34859">
            <w:pPr>
              <w:pStyle w:val="TableText"/>
            </w:pPr>
            <w:r w:rsidRPr="009A6C54">
              <w:t xml:space="preserve">                    -Set    ^TMP(“SDNSHOW”,$J  with the valid choices</w:t>
            </w:r>
          </w:p>
          <w:p w14:paraId="26F26646" w14:textId="77777777" w:rsidR="00C90C5C" w:rsidRPr="009A6C54" w:rsidRDefault="00C90C5C" w:rsidP="00B34859">
            <w:pPr>
              <w:pStyle w:val="TableText"/>
            </w:pPr>
          </w:p>
          <w:p w14:paraId="26F26647" w14:textId="77777777" w:rsidR="00C90C5C" w:rsidRPr="009A6C54" w:rsidRDefault="00C90C5C" w:rsidP="00B34859">
            <w:pPr>
              <w:pStyle w:val="TableText"/>
            </w:pPr>
            <w:r w:rsidRPr="009A6C54">
              <w:t>Find the patients in the date range that had a no show appointment, no show auto rebook or no action taken  for a mental health clinic</w:t>
            </w:r>
          </w:p>
          <w:p w14:paraId="26F26648" w14:textId="77777777" w:rsidR="00C90C5C" w:rsidRPr="009A6C54" w:rsidRDefault="00C90C5C" w:rsidP="00B34859">
            <w:pPr>
              <w:pStyle w:val="TableText"/>
            </w:pPr>
          </w:p>
          <w:p w14:paraId="26F26649" w14:textId="77777777" w:rsidR="00C90C5C" w:rsidRPr="009A6C54" w:rsidRDefault="00C90C5C" w:rsidP="00B34859">
            <w:pPr>
              <w:pStyle w:val="TableText"/>
            </w:pPr>
            <w:r w:rsidRPr="009A6C54">
              <w:t xml:space="preserve">                    -Loop through the ^TMP(“SDNSHOW”,$J global</w:t>
            </w:r>
          </w:p>
          <w:p w14:paraId="26F2664A" w14:textId="77777777" w:rsidR="00C90C5C" w:rsidRPr="009A6C54" w:rsidRDefault="00C90C5C" w:rsidP="00B34859">
            <w:pPr>
              <w:pStyle w:val="TableText"/>
            </w:pPr>
            <w:r w:rsidRPr="009A6C54">
              <w:t>Within that loop, check the Hospital  Location “S” X-ref to see if the patient has an appointment</w:t>
            </w:r>
          </w:p>
          <w:p w14:paraId="26F2664B" w14:textId="77777777" w:rsidR="00C90C5C" w:rsidRPr="009A6C54" w:rsidRDefault="00C90C5C" w:rsidP="00B34859">
            <w:pPr>
              <w:pStyle w:val="TableText"/>
            </w:pPr>
            <w:r w:rsidRPr="009A6C54">
              <w:t xml:space="preserve"> In the date range.. ^SC(clinic,”S”,date</w:t>
            </w:r>
          </w:p>
          <w:p w14:paraId="26F2664C" w14:textId="77777777"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14:paraId="26F2664D" w14:textId="77777777" w:rsidR="00C90C5C" w:rsidRPr="009A6C54" w:rsidRDefault="00C90C5C" w:rsidP="00B34859">
            <w:pPr>
              <w:pStyle w:val="TableText"/>
            </w:pPr>
          </w:p>
          <w:p w14:paraId="26F2664E" w14:textId="77777777"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14:paraId="26F2664F" w14:textId="77777777" w:rsidR="00C90C5C" w:rsidRPr="009A6C54" w:rsidRDefault="00C90C5C" w:rsidP="00B34859">
            <w:pPr>
              <w:pStyle w:val="TableText"/>
            </w:pPr>
          </w:p>
          <w:p w14:paraId="26F26650" w14:textId="77777777" w:rsidR="00C90C5C" w:rsidRPr="009A6C54" w:rsidRDefault="00C90C5C" w:rsidP="00B34859">
            <w:pPr>
              <w:pStyle w:val="TableText"/>
            </w:pPr>
            <w:r w:rsidRPr="009A6C54">
              <w:t>Variables are set up to send the data in a mail message.</w:t>
            </w:r>
          </w:p>
          <w:p w14:paraId="26F26651" w14:textId="77777777"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14:paraId="26F26652" w14:textId="77777777"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14:paraId="26F26653" w14:textId="77777777" w:rsidR="00C90C5C" w:rsidRPr="009A6C54" w:rsidRDefault="00AB4D2B" w:rsidP="00B34859">
            <w:pPr>
              <w:pStyle w:val="TableText"/>
            </w:pPr>
            <w:r w:rsidRPr="009A6C54">
              <w:t xml:space="preserve">    </w:t>
            </w:r>
            <w:r w:rsidR="00C90C5C" w:rsidRPr="009A6C54">
              <w:t xml:space="preserve"> XMTEXT is set to the global containing the data ^TMP(“SDNS”,$J, LINE #,0)</w:t>
            </w:r>
          </w:p>
          <w:p w14:paraId="26F26654" w14:textId="77777777" w:rsidR="00C90C5C" w:rsidRPr="009A6C54" w:rsidRDefault="00C90C5C" w:rsidP="00B34859">
            <w:pPr>
              <w:pStyle w:val="TableText"/>
            </w:pPr>
          </w:p>
          <w:p w14:paraId="26F26655" w14:textId="77777777" w:rsidR="00C90C5C" w:rsidRPr="009A6C54" w:rsidRDefault="00C90C5C" w:rsidP="00B34859">
            <w:pPr>
              <w:pStyle w:val="TableText"/>
            </w:pPr>
            <w:r w:rsidRPr="009A6C54">
              <w:lastRenderedPageBreak/>
              <w:t>Call is made to se</w:t>
            </w:r>
            <w:r w:rsidR="005F269E" w:rsidRPr="009A6C54">
              <w:t>t up and send the mail message</w:t>
            </w:r>
            <w:r w:rsidRPr="009A6C54">
              <w:t xml:space="preserve"> D ^XMD the user will be able to print out the email message to a printer for a hard copy through mailman.</w:t>
            </w:r>
          </w:p>
          <w:p w14:paraId="26F26656" w14:textId="77777777" w:rsidR="00C90C5C" w:rsidRPr="009A6C54" w:rsidRDefault="00C90C5C" w:rsidP="00B34859">
            <w:pPr>
              <w:pStyle w:val="TableText"/>
            </w:pPr>
            <w:r w:rsidRPr="009A6C54">
              <w:t>The report will be almost identical to the AD HOC report except it will have mailman designation in the heading.</w:t>
            </w:r>
          </w:p>
        </w:tc>
      </w:tr>
    </w:tbl>
    <w:p w14:paraId="26F26658"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63" w:name="_Toc518911216"/>
      <w:r w:rsidRPr="009A6C54">
        <w:rPr>
          <w:sz w:val="32"/>
          <w:szCs w:val="32"/>
        </w:rPr>
        <w:lastRenderedPageBreak/>
        <w:t>^SDMH</w:t>
      </w:r>
      <w:r w:rsidRPr="009A6C54">
        <w:rPr>
          <w:sz w:val="32"/>
          <w:szCs w:val="32"/>
          <w:lang w:val="en-US"/>
        </w:rPr>
        <w:t>NS1</w:t>
      </w:r>
      <w:bookmarkEnd w:id="163"/>
    </w:p>
    <w:p w14:paraId="26F26659" w14:textId="77777777"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14:paraId="26F2665A" w14:textId="084E3696" w:rsidR="00B34859" w:rsidRPr="009A6C54" w:rsidRDefault="00B34859" w:rsidP="00B34859">
      <w:pPr>
        <w:pStyle w:val="Caption"/>
        <w:rPr>
          <w:lang w:val="en-US"/>
        </w:rPr>
      </w:pPr>
      <w:bookmarkStart w:id="164" w:name="_Toc517426425"/>
      <w:r w:rsidRPr="009A6C54">
        <w:t xml:space="preserve">Table </w:t>
      </w:r>
      <w:r w:rsidR="007E52CE">
        <w:fldChar w:fldCharType="begin"/>
      </w:r>
      <w:r w:rsidR="007E52CE">
        <w:instrText xml:space="preserve"> SEQ Table \* ARABIC </w:instrText>
      </w:r>
      <w:r w:rsidR="007E52CE">
        <w:fldChar w:fldCharType="separate"/>
      </w:r>
      <w:r w:rsidR="00D555E0">
        <w:rPr>
          <w:noProof/>
        </w:rPr>
        <w:t>21</w:t>
      </w:r>
      <w:r w:rsidR="007E52CE">
        <w:rPr>
          <w:noProof/>
        </w:rPr>
        <w:fldChar w:fldCharType="end"/>
      </w:r>
      <w:r w:rsidRPr="009A6C54">
        <w:rPr>
          <w:lang w:val="en-US"/>
        </w:rPr>
        <w:t>: ^SDMHNS1 Routine</w:t>
      </w:r>
      <w:bookmarkEnd w:id="164"/>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5D" w14:textId="77777777" w:rsidTr="006D1231">
        <w:trPr>
          <w:tblHeader/>
        </w:trPr>
        <w:tc>
          <w:tcPr>
            <w:tcW w:w="2790" w:type="dxa"/>
            <w:shd w:val="clear" w:color="auto" w:fill="BFBFBF"/>
          </w:tcPr>
          <w:p w14:paraId="26F2665B" w14:textId="77777777" w:rsidR="00C90C5C" w:rsidRPr="009A6C54" w:rsidRDefault="00C90C5C" w:rsidP="00B34859">
            <w:pPr>
              <w:pStyle w:val="TableHeading"/>
            </w:pPr>
            <w:bookmarkStart w:id="165" w:name="ColumnTitle_20"/>
            <w:bookmarkEnd w:id="165"/>
            <w:r w:rsidRPr="009A6C54">
              <w:t>Routine Name</w:t>
            </w:r>
          </w:p>
        </w:tc>
        <w:tc>
          <w:tcPr>
            <w:tcW w:w="6817" w:type="dxa"/>
            <w:gridSpan w:val="9"/>
            <w:tcBorders>
              <w:bottom w:val="single" w:sz="6" w:space="0" w:color="000000"/>
            </w:tcBorders>
            <w:shd w:val="clear" w:color="auto" w:fill="BFBFBF"/>
          </w:tcPr>
          <w:p w14:paraId="26F2665C" w14:textId="77777777" w:rsidR="00C90C5C" w:rsidRPr="009A6C54" w:rsidRDefault="00C90C5C" w:rsidP="00B34859">
            <w:pPr>
              <w:pStyle w:val="TableHeading"/>
            </w:pPr>
            <w:r w:rsidRPr="009A6C54">
              <w:t>^SDMHNS1</w:t>
            </w:r>
          </w:p>
        </w:tc>
      </w:tr>
      <w:tr w:rsidR="00C90C5C" w:rsidRPr="009A6C54" w14:paraId="26F26663" w14:textId="77777777" w:rsidTr="00C27B83">
        <w:tc>
          <w:tcPr>
            <w:tcW w:w="2790" w:type="dxa"/>
            <w:shd w:val="clear" w:color="auto" w:fill="F3F3F3"/>
          </w:tcPr>
          <w:p w14:paraId="26F2665E" w14:textId="77777777" w:rsidR="00C90C5C" w:rsidRPr="009A6C54" w:rsidRDefault="00C90C5C" w:rsidP="00B34859">
            <w:pPr>
              <w:pStyle w:val="TableHeading"/>
            </w:pPr>
            <w:r w:rsidRPr="009A6C54">
              <w:t>Enhancement Category</w:t>
            </w:r>
          </w:p>
        </w:tc>
        <w:tc>
          <w:tcPr>
            <w:tcW w:w="1170" w:type="dxa"/>
            <w:gridSpan w:val="2"/>
            <w:tcBorders>
              <w:right w:val="nil"/>
            </w:tcBorders>
          </w:tcPr>
          <w:p w14:paraId="26F2665F" w14:textId="77777777"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660" w14:textId="77777777"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661"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662" w14:textId="77777777"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666" w14:textId="77777777" w:rsidTr="00C27B83">
        <w:tc>
          <w:tcPr>
            <w:tcW w:w="2790" w:type="dxa"/>
            <w:shd w:val="clear" w:color="auto" w:fill="F3F3F3"/>
          </w:tcPr>
          <w:p w14:paraId="26F26664" w14:textId="77777777" w:rsidR="00C90C5C" w:rsidRPr="009A6C54" w:rsidRDefault="00C90C5C" w:rsidP="00B34859">
            <w:pPr>
              <w:pStyle w:val="TableHeading"/>
            </w:pPr>
            <w:r w:rsidRPr="009A6C54">
              <w:t>SRS Traceability</w:t>
            </w:r>
          </w:p>
        </w:tc>
        <w:tc>
          <w:tcPr>
            <w:tcW w:w="6817" w:type="dxa"/>
            <w:gridSpan w:val="9"/>
          </w:tcPr>
          <w:p w14:paraId="26F26665" w14:textId="77777777" w:rsidR="00C90C5C" w:rsidRPr="009A6C54" w:rsidRDefault="00C90C5C" w:rsidP="00B34859">
            <w:pPr>
              <w:pStyle w:val="TableText"/>
              <w:rPr>
                <w:iCs/>
              </w:rPr>
            </w:pPr>
          </w:p>
        </w:tc>
      </w:tr>
      <w:tr w:rsidR="00C90C5C" w:rsidRPr="009A6C54" w14:paraId="26F26669" w14:textId="77777777" w:rsidTr="00C27B83">
        <w:tc>
          <w:tcPr>
            <w:tcW w:w="2790" w:type="dxa"/>
            <w:tcBorders>
              <w:bottom w:val="single" w:sz="6" w:space="0" w:color="000000"/>
            </w:tcBorders>
            <w:shd w:val="clear" w:color="auto" w:fill="F3F3F3"/>
          </w:tcPr>
          <w:p w14:paraId="26F26667" w14:textId="77777777" w:rsidR="00C90C5C" w:rsidRPr="009A6C54" w:rsidRDefault="00C90C5C" w:rsidP="00B34859">
            <w:pPr>
              <w:pStyle w:val="TableHeading"/>
            </w:pPr>
            <w:r w:rsidRPr="009A6C54">
              <w:t>Related Options</w:t>
            </w:r>
          </w:p>
        </w:tc>
        <w:tc>
          <w:tcPr>
            <w:tcW w:w="6817" w:type="dxa"/>
            <w:gridSpan w:val="9"/>
            <w:tcBorders>
              <w:bottom w:val="single" w:sz="4" w:space="0" w:color="auto"/>
            </w:tcBorders>
          </w:tcPr>
          <w:p w14:paraId="26F26668" w14:textId="77777777" w:rsidR="00C90C5C" w:rsidRPr="009A6C54" w:rsidRDefault="00C90C5C" w:rsidP="00B34859">
            <w:pPr>
              <w:pStyle w:val="TableText"/>
            </w:pPr>
            <w:r w:rsidRPr="009A6C54">
              <w:t>N/A</w:t>
            </w:r>
          </w:p>
        </w:tc>
      </w:tr>
      <w:tr w:rsidR="00C90C5C" w:rsidRPr="009A6C54" w14:paraId="26F2666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6A" w14:textId="77777777"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14:paraId="26F2666B" w14:textId="77777777"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14:paraId="26F2666C" w14:textId="77777777" w:rsidR="00C90C5C" w:rsidRPr="009A6C54" w:rsidRDefault="00C90C5C" w:rsidP="00B34859">
            <w:pPr>
              <w:pStyle w:val="TableHeading"/>
            </w:pPr>
            <w:r w:rsidRPr="009A6C54">
              <w:t xml:space="preserve">Routines “Called”   </w:t>
            </w:r>
          </w:p>
        </w:tc>
      </w:tr>
      <w:tr w:rsidR="00C90C5C" w:rsidRPr="009A6C54" w14:paraId="26F2667A"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6E" w14:textId="77777777" w:rsidR="00C90C5C" w:rsidRPr="009A6C54" w:rsidRDefault="00C90C5C" w:rsidP="00B34859">
            <w:pPr>
              <w:pStyle w:val="TableHeading"/>
              <w:rPr>
                <w:bCs/>
                <w:sz w:val="20"/>
              </w:rPr>
            </w:pPr>
          </w:p>
        </w:tc>
        <w:tc>
          <w:tcPr>
            <w:tcW w:w="2917" w:type="dxa"/>
            <w:gridSpan w:val="5"/>
            <w:tcBorders>
              <w:bottom w:val="single" w:sz="4" w:space="0" w:color="auto"/>
            </w:tcBorders>
          </w:tcPr>
          <w:p w14:paraId="26F2666F" w14:textId="77777777"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14:paraId="26F26670" w14:textId="77777777" w:rsidR="00C90C5C" w:rsidRPr="009A6C54" w:rsidRDefault="00C90C5C" w:rsidP="00B34859">
            <w:pPr>
              <w:pStyle w:val="TableText"/>
            </w:pPr>
            <w:r w:rsidRPr="009A6C54">
              <w:t xml:space="preserve">   C^%DTC                   </w:t>
            </w:r>
          </w:p>
          <w:p w14:paraId="26F26671" w14:textId="77777777" w:rsidR="00C90C5C" w:rsidRPr="009A6C54" w:rsidRDefault="00C90C5C" w:rsidP="00B34859">
            <w:pPr>
              <w:pStyle w:val="TableText"/>
            </w:pPr>
            <w:r w:rsidRPr="009A6C54">
              <w:t xml:space="preserve">   $$GET1^DIQ          </w:t>
            </w:r>
          </w:p>
          <w:p w14:paraId="26F26672" w14:textId="77777777" w:rsidR="00C90C5C" w:rsidRPr="009A6C54" w:rsidRDefault="00C90C5C" w:rsidP="00B34859">
            <w:pPr>
              <w:pStyle w:val="TableText"/>
            </w:pPr>
            <w:r w:rsidRPr="009A6C54">
              <w:t xml:space="preserve">   $$HLPHONE^HLFNC     </w:t>
            </w:r>
          </w:p>
          <w:p w14:paraId="26F26673" w14:textId="77777777" w:rsidR="00C90C5C" w:rsidRPr="009A6C54" w:rsidRDefault="00C90C5C" w:rsidP="00B34859">
            <w:pPr>
              <w:pStyle w:val="TableText"/>
            </w:pPr>
            <w:r w:rsidRPr="009A6C54">
              <w:t xml:space="preserve">   $$SDAPI^SDAMA301    </w:t>
            </w:r>
          </w:p>
          <w:p w14:paraId="26F26674" w14:textId="77777777" w:rsidR="00C90C5C" w:rsidRPr="009A6C54" w:rsidRDefault="00C90C5C" w:rsidP="00B34859">
            <w:pPr>
              <w:pStyle w:val="TableText"/>
            </w:pPr>
            <w:r w:rsidRPr="009A6C54">
              <w:t xml:space="preserve">   HEAD^SDMHNS              </w:t>
            </w:r>
          </w:p>
          <w:p w14:paraId="26F26675" w14:textId="77777777" w:rsidR="00C90C5C" w:rsidRPr="009A6C54" w:rsidRDefault="00C90C5C" w:rsidP="00B34859">
            <w:pPr>
              <w:pStyle w:val="TableText"/>
            </w:pPr>
            <w:r w:rsidRPr="009A6C54">
              <w:t xml:space="preserve">   $$SETSTR^SDUL1      </w:t>
            </w:r>
          </w:p>
          <w:p w14:paraId="26F26676" w14:textId="77777777" w:rsidR="00C90C5C" w:rsidRPr="009A6C54" w:rsidRDefault="00C90C5C" w:rsidP="00B34859">
            <w:pPr>
              <w:pStyle w:val="TableText"/>
            </w:pPr>
            <w:r w:rsidRPr="009A6C54">
              <w:t xml:space="preserve">   ^VADATE             </w:t>
            </w:r>
          </w:p>
          <w:p w14:paraId="26F26677" w14:textId="77777777" w:rsidR="00C90C5C" w:rsidRPr="009A6C54" w:rsidRDefault="00C90C5C" w:rsidP="00B34859">
            <w:pPr>
              <w:pStyle w:val="TableText"/>
            </w:pPr>
            <w:r w:rsidRPr="009A6C54">
              <w:t xml:space="preserve">   KVAR^VADPT          </w:t>
            </w:r>
          </w:p>
          <w:p w14:paraId="26F26678" w14:textId="77777777" w:rsidR="00C90C5C" w:rsidRPr="009A6C54" w:rsidRDefault="00C90C5C" w:rsidP="00B34859">
            <w:pPr>
              <w:pStyle w:val="TableText"/>
            </w:pPr>
            <w:r w:rsidRPr="009A6C54">
              <w:t xml:space="preserve">   OAD^VADPT           </w:t>
            </w:r>
          </w:p>
          <w:p w14:paraId="26F26679" w14:textId="77777777" w:rsidR="00C90C5C" w:rsidRPr="009A6C54" w:rsidRDefault="00C90C5C" w:rsidP="00B34859">
            <w:pPr>
              <w:pStyle w:val="TableText"/>
              <w:rPr>
                <w:bCs/>
              </w:rPr>
            </w:pPr>
            <w:r w:rsidRPr="009A6C54">
              <w:t xml:space="preserve">   PID^VADPT6          </w:t>
            </w:r>
          </w:p>
        </w:tc>
      </w:tr>
      <w:tr w:rsidR="00C90C5C" w:rsidRPr="009A6C54" w14:paraId="26F26683" w14:textId="77777777" w:rsidTr="00C27B83">
        <w:tc>
          <w:tcPr>
            <w:tcW w:w="2790" w:type="dxa"/>
            <w:tcBorders>
              <w:top w:val="single" w:sz="6" w:space="0" w:color="000000"/>
            </w:tcBorders>
            <w:shd w:val="clear" w:color="auto" w:fill="F3F3F3"/>
          </w:tcPr>
          <w:p w14:paraId="26F2667B" w14:textId="77777777" w:rsidR="00C90C5C" w:rsidRPr="009A6C54" w:rsidRDefault="00C90C5C" w:rsidP="00B34859">
            <w:pPr>
              <w:pStyle w:val="TableHeading"/>
            </w:pPr>
            <w:r w:rsidRPr="009A6C54">
              <w:t>Data Dictionary References</w:t>
            </w:r>
          </w:p>
        </w:tc>
        <w:tc>
          <w:tcPr>
            <w:tcW w:w="6817" w:type="dxa"/>
            <w:gridSpan w:val="9"/>
          </w:tcPr>
          <w:p w14:paraId="26F2667C" w14:textId="77777777" w:rsidR="00C90C5C" w:rsidRPr="009A6C54" w:rsidRDefault="00C90C5C" w:rsidP="00B34859">
            <w:pPr>
              <w:pStyle w:val="TableText"/>
            </w:pPr>
            <w:r w:rsidRPr="009A6C54">
              <w:t xml:space="preserve">   ^DIC(40.7   CLINIC STOP        </w:t>
            </w:r>
          </w:p>
          <w:p w14:paraId="26F2667D" w14:textId="77777777" w:rsidR="00C90C5C" w:rsidRPr="009A6C54" w:rsidRDefault="00C90C5C" w:rsidP="00B34859">
            <w:pPr>
              <w:pStyle w:val="TableText"/>
            </w:pPr>
            <w:r w:rsidRPr="009A6C54">
              <w:t xml:space="preserve">   ^DPT(       PATIENT       </w:t>
            </w:r>
          </w:p>
          <w:p w14:paraId="26F2667E" w14:textId="77777777" w:rsidR="00C90C5C" w:rsidRPr="009A6C54" w:rsidRDefault="00C90C5C" w:rsidP="00B34859">
            <w:pPr>
              <w:pStyle w:val="TableText"/>
            </w:pPr>
            <w:r w:rsidRPr="009A6C54">
              <w:t xml:space="preserve">   ^SC(        HOSPITAL LOCATION        </w:t>
            </w:r>
          </w:p>
          <w:p w14:paraId="26F2667F" w14:textId="77777777" w:rsidR="00C90C5C" w:rsidRPr="009A6C54" w:rsidRDefault="00C90C5C" w:rsidP="00B34859">
            <w:pPr>
              <w:pStyle w:val="TableText"/>
            </w:pPr>
            <w:r w:rsidRPr="009A6C54">
              <w:t xml:space="preserve">   ^TMP(               </w:t>
            </w:r>
          </w:p>
          <w:p w14:paraId="26F26680" w14:textId="77777777" w:rsidR="00C90C5C" w:rsidRPr="009A6C54" w:rsidRDefault="00C90C5C" w:rsidP="00B34859">
            <w:pPr>
              <w:pStyle w:val="TableText"/>
            </w:pPr>
            <w:r w:rsidRPr="009A6C54">
              <w:t xml:space="preserve">   ^TMP("SDNS"         </w:t>
            </w:r>
          </w:p>
          <w:p w14:paraId="26F26681" w14:textId="77777777" w:rsidR="00C90C5C" w:rsidRPr="009A6C54" w:rsidRDefault="00C90C5C" w:rsidP="00B34859">
            <w:pPr>
              <w:pStyle w:val="TableText"/>
            </w:pPr>
            <w:r w:rsidRPr="009A6C54">
              <w:t xml:space="preserve">   ^TMP($J             </w:t>
            </w:r>
          </w:p>
          <w:p w14:paraId="26F26682" w14:textId="77777777" w:rsidR="00C90C5C" w:rsidRPr="009A6C54" w:rsidRDefault="00C90C5C" w:rsidP="00B34859">
            <w:pPr>
              <w:pStyle w:val="TableText"/>
            </w:pPr>
            <w:r w:rsidRPr="009A6C54">
              <w:t xml:space="preserve">   ^VA(200     NEW PERSON</w:t>
            </w:r>
          </w:p>
        </w:tc>
      </w:tr>
      <w:tr w:rsidR="00C90C5C" w:rsidRPr="009A6C54" w14:paraId="26F26686" w14:textId="77777777" w:rsidTr="00C27B83">
        <w:tc>
          <w:tcPr>
            <w:tcW w:w="2790" w:type="dxa"/>
            <w:shd w:val="clear" w:color="auto" w:fill="F3F3F3"/>
          </w:tcPr>
          <w:p w14:paraId="26F26684" w14:textId="77777777" w:rsidR="00C90C5C" w:rsidRPr="009A6C54" w:rsidRDefault="00C90C5C" w:rsidP="00B34859">
            <w:pPr>
              <w:pStyle w:val="TableHeading"/>
            </w:pPr>
            <w:r w:rsidRPr="009A6C54">
              <w:t>Related Protocols</w:t>
            </w:r>
          </w:p>
        </w:tc>
        <w:tc>
          <w:tcPr>
            <w:tcW w:w="6817" w:type="dxa"/>
            <w:gridSpan w:val="9"/>
          </w:tcPr>
          <w:p w14:paraId="26F26685" w14:textId="77777777" w:rsidR="00C90C5C" w:rsidRPr="009A6C54" w:rsidRDefault="00C90C5C" w:rsidP="00B34859">
            <w:pPr>
              <w:pStyle w:val="TableText"/>
            </w:pPr>
            <w:r w:rsidRPr="009A6C54">
              <w:t>N/A</w:t>
            </w:r>
          </w:p>
        </w:tc>
      </w:tr>
      <w:tr w:rsidR="00C90C5C" w:rsidRPr="009A6C54" w14:paraId="26F26689" w14:textId="77777777" w:rsidTr="00C27B83">
        <w:tc>
          <w:tcPr>
            <w:tcW w:w="2790" w:type="dxa"/>
            <w:shd w:val="clear" w:color="auto" w:fill="F3F3F3"/>
          </w:tcPr>
          <w:p w14:paraId="26F26687" w14:textId="77777777" w:rsidR="00C90C5C" w:rsidRPr="009A6C54" w:rsidRDefault="00C90C5C" w:rsidP="00B34859">
            <w:pPr>
              <w:pStyle w:val="TableHeading"/>
            </w:pPr>
            <w:r w:rsidRPr="009A6C54">
              <w:lastRenderedPageBreak/>
              <w:t>Related Integration Agreements</w:t>
            </w:r>
          </w:p>
        </w:tc>
        <w:tc>
          <w:tcPr>
            <w:tcW w:w="6817" w:type="dxa"/>
            <w:gridSpan w:val="9"/>
            <w:tcBorders>
              <w:bottom w:val="single" w:sz="6" w:space="0" w:color="000000"/>
            </w:tcBorders>
          </w:tcPr>
          <w:p w14:paraId="26F26688" w14:textId="77777777" w:rsidR="00C90C5C" w:rsidRPr="009A6C54" w:rsidRDefault="00C90C5C" w:rsidP="00B34859">
            <w:pPr>
              <w:pStyle w:val="TableText"/>
            </w:pPr>
            <w:r w:rsidRPr="009A6C54">
              <w:t>N/A</w:t>
            </w:r>
          </w:p>
        </w:tc>
      </w:tr>
      <w:tr w:rsidR="00C90C5C" w:rsidRPr="009A6C54" w14:paraId="26F26690" w14:textId="77777777" w:rsidTr="00B34859">
        <w:trPr>
          <w:cantSplit/>
        </w:trPr>
        <w:tc>
          <w:tcPr>
            <w:tcW w:w="2790" w:type="dxa"/>
            <w:tcBorders>
              <w:right w:val="single" w:sz="4" w:space="0" w:color="auto"/>
            </w:tcBorders>
            <w:shd w:val="clear" w:color="auto" w:fill="F3F3F3"/>
          </w:tcPr>
          <w:p w14:paraId="26F2668A" w14:textId="77777777" w:rsidR="00C90C5C" w:rsidRPr="009A6C54" w:rsidRDefault="00C90C5C" w:rsidP="00B34859">
            <w:pPr>
              <w:pStyle w:val="TableHeading"/>
            </w:pPr>
            <w:r w:rsidRPr="009A6C54">
              <w:t>Data Passing</w:t>
            </w:r>
          </w:p>
        </w:tc>
        <w:tc>
          <w:tcPr>
            <w:tcW w:w="990" w:type="dxa"/>
            <w:tcBorders>
              <w:left w:val="single" w:sz="4" w:space="0" w:color="auto"/>
              <w:right w:val="nil"/>
            </w:tcBorders>
          </w:tcPr>
          <w:p w14:paraId="26F2668B"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8C"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8D" w14:textId="77777777"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8E"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8F" w14:textId="77777777"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Local</w:t>
            </w:r>
          </w:p>
        </w:tc>
      </w:tr>
      <w:tr w:rsidR="00C90C5C" w:rsidRPr="009A6C54" w14:paraId="26F26694" w14:textId="77777777" w:rsidTr="00C27B83">
        <w:tc>
          <w:tcPr>
            <w:tcW w:w="2790" w:type="dxa"/>
            <w:shd w:val="clear" w:color="auto" w:fill="F3F3F3"/>
          </w:tcPr>
          <w:p w14:paraId="26F26691" w14:textId="77777777" w:rsidR="00C90C5C" w:rsidRPr="009A6C54" w:rsidRDefault="00C90C5C" w:rsidP="00B34859">
            <w:pPr>
              <w:pStyle w:val="TableHeading"/>
            </w:pPr>
            <w:r w:rsidRPr="009A6C54">
              <w:t>Input Attribute Name and Definition</w:t>
            </w:r>
          </w:p>
        </w:tc>
        <w:tc>
          <w:tcPr>
            <w:tcW w:w="6817" w:type="dxa"/>
            <w:gridSpan w:val="9"/>
          </w:tcPr>
          <w:p w14:paraId="26F26692" w14:textId="77777777" w:rsidR="00C90C5C" w:rsidRPr="009A6C54" w:rsidRDefault="00C90C5C" w:rsidP="00B34859">
            <w:pPr>
              <w:pStyle w:val="TableText"/>
            </w:pPr>
            <w:r w:rsidRPr="009A6C54">
              <w:t xml:space="preserve">Name: </w:t>
            </w:r>
          </w:p>
          <w:p w14:paraId="26F26693"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8" w14:textId="77777777" w:rsidTr="00C27B83">
        <w:tc>
          <w:tcPr>
            <w:tcW w:w="2790" w:type="dxa"/>
            <w:shd w:val="clear" w:color="auto" w:fill="F3F3F3"/>
          </w:tcPr>
          <w:p w14:paraId="26F26695" w14:textId="77777777" w:rsidR="00C90C5C" w:rsidRPr="009A6C54" w:rsidRDefault="00C90C5C" w:rsidP="00B34859">
            <w:pPr>
              <w:pStyle w:val="TableHeading"/>
            </w:pPr>
            <w:r w:rsidRPr="009A6C54">
              <w:t>Output Attribute Name and Definition</w:t>
            </w:r>
          </w:p>
        </w:tc>
        <w:tc>
          <w:tcPr>
            <w:tcW w:w="6817" w:type="dxa"/>
            <w:gridSpan w:val="9"/>
          </w:tcPr>
          <w:p w14:paraId="26F26696" w14:textId="77777777" w:rsidR="00C90C5C" w:rsidRPr="009A6C54" w:rsidRDefault="00C90C5C" w:rsidP="00B34859">
            <w:pPr>
              <w:pStyle w:val="TableText"/>
            </w:pPr>
            <w:r w:rsidRPr="009A6C54">
              <w:t xml:space="preserve">Name: </w:t>
            </w:r>
          </w:p>
          <w:p w14:paraId="26F26697" w14:textId="77777777" w:rsidR="00C90C5C" w:rsidRPr="009A6C54" w:rsidRDefault="00C90C5C" w:rsidP="00B34859">
            <w:pPr>
              <w:pStyle w:val="TableText"/>
            </w:pPr>
            <w:r w:rsidRPr="009A6C54">
              <w:t>Definition:</w:t>
            </w:r>
            <w:r w:rsidR="00B01F9B" w:rsidRPr="009A6C54">
              <w:t xml:space="preserve"> </w:t>
            </w:r>
          </w:p>
        </w:tc>
      </w:tr>
      <w:tr w:rsidR="00C90C5C" w:rsidRPr="009A6C54" w14:paraId="26F2669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9" w14:textId="77777777" w:rsidR="00C90C5C" w:rsidRPr="009A6C54" w:rsidRDefault="00C90C5C" w:rsidP="00B34859">
            <w:pPr>
              <w:pStyle w:val="TableHeading"/>
            </w:pPr>
            <w:r w:rsidRPr="009A6C54">
              <w:t>Current Logic</w:t>
            </w:r>
          </w:p>
        </w:tc>
      </w:tr>
      <w:tr w:rsidR="00C90C5C" w:rsidRPr="009A6C54" w14:paraId="26F2669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B" w14:textId="77777777" w:rsidR="00C90C5C" w:rsidRPr="009A6C54" w:rsidRDefault="00BC6198" w:rsidP="00B34859">
            <w:pPr>
              <w:pStyle w:val="TableText"/>
              <w:rPr>
                <w:lang w:val="en-US"/>
              </w:rPr>
            </w:pPr>
            <w:r w:rsidRPr="009A6C54">
              <w:rPr>
                <w:lang w:val="en-US"/>
              </w:rPr>
              <w:t>N/A</w:t>
            </w:r>
          </w:p>
        </w:tc>
      </w:tr>
      <w:tr w:rsidR="00C90C5C" w:rsidRPr="009A6C54" w14:paraId="26F2669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9D" w14:textId="77777777" w:rsidR="00C90C5C" w:rsidRPr="009A6C54" w:rsidRDefault="00C90C5C" w:rsidP="00B34859">
            <w:pPr>
              <w:pStyle w:val="TableHeading"/>
            </w:pPr>
            <w:r w:rsidRPr="009A6C54">
              <w:t>Modified Logic (Changes are in bold)</w:t>
            </w:r>
          </w:p>
        </w:tc>
      </w:tr>
      <w:tr w:rsidR="00C90C5C" w:rsidRPr="009A6C54" w14:paraId="26F266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9F" w14:textId="77777777" w:rsidR="00C90C5C" w:rsidRPr="009A6C54" w:rsidRDefault="00C90C5C" w:rsidP="00B34859">
            <w:pPr>
              <w:pStyle w:val="TableText"/>
            </w:pPr>
            <w:r w:rsidRPr="009A6C54">
              <w:t>The code will loop through the  ^TMP(“SDNS”, Clinic,  global</w:t>
            </w:r>
          </w:p>
          <w:p w14:paraId="26F266A0" w14:textId="77777777" w:rsidR="00C90C5C" w:rsidRPr="009A6C54" w:rsidRDefault="00C90C5C" w:rsidP="00B34859">
            <w:pPr>
              <w:pStyle w:val="TableText"/>
            </w:pPr>
          </w:p>
          <w:p w14:paraId="26F266A1" w14:textId="77777777" w:rsidR="00C90C5C" w:rsidRPr="009A6C54" w:rsidRDefault="00C90C5C" w:rsidP="00B34859">
            <w:pPr>
              <w:pStyle w:val="TableText"/>
            </w:pPr>
            <w:r w:rsidRPr="009A6C54">
              <w:t xml:space="preserve">                   - A header will be set into the ^TMP(“SDNS”,$J,LINE #,0) global for each  division (alphabetical)   </w:t>
            </w:r>
          </w:p>
          <w:p w14:paraId="26F266A2" w14:textId="77777777" w:rsidR="00C90C5C" w:rsidRPr="009A6C54" w:rsidRDefault="00C90C5C" w:rsidP="00B34859">
            <w:pPr>
              <w:pStyle w:val="TableText"/>
            </w:pPr>
            <w:r w:rsidRPr="009A6C54">
              <w:t xml:space="preserve">                     which will include the  following information:          </w:t>
            </w:r>
          </w:p>
          <w:p w14:paraId="26F266A3" w14:textId="77777777" w:rsidR="00C90C5C" w:rsidRPr="009A6C54" w:rsidRDefault="00C90C5C" w:rsidP="00B34859">
            <w:pPr>
              <w:pStyle w:val="TableText"/>
            </w:pPr>
            <w:r w:rsidRPr="009A6C54">
              <w:t xml:space="preserve">                    **The second line will designate how the report will be sorted and printed. The background job will</w:t>
            </w:r>
          </w:p>
          <w:p w14:paraId="26F266A4" w14:textId="77777777" w:rsidR="00C90C5C" w:rsidRPr="009A6C54" w:rsidRDefault="00C90C5C" w:rsidP="00B34859">
            <w:pPr>
              <w:pStyle w:val="TableText"/>
            </w:pPr>
            <w:r w:rsidRPr="009A6C54">
              <w:t xml:space="preserve">                    only print the report by Clinic.</w:t>
            </w:r>
          </w:p>
          <w:p w14:paraId="26F266A5" w14:textId="77777777"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14:paraId="26F266A6" w14:textId="77777777" w:rsidR="00C90C5C" w:rsidRPr="009A6C54" w:rsidRDefault="00C90C5C" w:rsidP="00B34859">
            <w:pPr>
              <w:pStyle w:val="capture"/>
            </w:pPr>
            <w:r w:rsidRPr="009A6C54">
              <w:t xml:space="preserve">          BY CLINIC</w:t>
            </w:r>
          </w:p>
          <w:p w14:paraId="26F266A7" w14:textId="77777777" w:rsidR="00C90C5C" w:rsidRPr="009A6C54" w:rsidRDefault="00C90C5C" w:rsidP="00B34859">
            <w:pPr>
              <w:pStyle w:val="capture"/>
            </w:pPr>
            <w:r w:rsidRPr="009A6C54">
              <w:t xml:space="preserve"> </w:t>
            </w:r>
          </w:p>
          <w:p w14:paraId="26F266A8" w14:textId="77777777"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14:paraId="26F266A9" w14:textId="77777777" w:rsidR="00C90C5C" w:rsidRPr="009A6C54" w:rsidRDefault="00FB0D95" w:rsidP="00B34859">
            <w:pPr>
              <w:pStyle w:val="capture"/>
            </w:pPr>
            <w:r w:rsidRPr="009A6C54">
              <w:t xml:space="preserve"> </w:t>
            </w:r>
            <w:r w:rsidR="00C90C5C" w:rsidRPr="009A6C54">
              <w:t>*****************************************************************************</w:t>
            </w:r>
          </w:p>
          <w:p w14:paraId="26F266AA" w14:textId="77777777" w:rsidR="00C90C5C" w:rsidRPr="009A6C54" w:rsidRDefault="00C90C5C" w:rsidP="00B34859">
            <w:pPr>
              <w:pStyle w:val="capture"/>
            </w:pPr>
            <w:r w:rsidRPr="009A6C54">
              <w:t xml:space="preserve">       DIVISION: ALBANY</w:t>
            </w:r>
          </w:p>
          <w:p w14:paraId="26F266AB" w14:textId="77777777" w:rsidR="00C90C5C" w:rsidRPr="009A6C54" w:rsidRDefault="00C90C5C" w:rsidP="00B34859">
            <w:pPr>
              <w:pStyle w:val="TableText"/>
            </w:pPr>
            <w:r w:rsidRPr="009A6C54">
              <w:t>For each patient listed,  the following information if available will be set into the ^TMP(“SDNS”,$J,LINE #,0)  global:</w:t>
            </w:r>
          </w:p>
          <w:p w14:paraId="26F266AC" w14:textId="77777777" w:rsidR="00C90C5C" w:rsidRPr="009A6C54" w:rsidRDefault="00C90C5C" w:rsidP="00B34859">
            <w:pPr>
              <w:pStyle w:val="TableText"/>
            </w:pPr>
            <w:r w:rsidRPr="009A6C54">
              <w:t>Patient phone numbers for home, office, cell</w:t>
            </w:r>
          </w:p>
          <w:p w14:paraId="26F266AD" w14:textId="77777777" w:rsidR="00C90C5C" w:rsidRPr="009A6C54" w:rsidRDefault="00C90C5C" w:rsidP="00B34859">
            <w:pPr>
              <w:pStyle w:val="TableText"/>
            </w:pPr>
            <w:r w:rsidRPr="009A6C54">
              <w:t>Next of Kin information,  contact,  relationship to patient and address and phone numbers</w:t>
            </w:r>
          </w:p>
          <w:p w14:paraId="26F266AE" w14:textId="77777777" w:rsidR="00C90C5C" w:rsidRPr="009A6C54" w:rsidRDefault="00C90C5C" w:rsidP="00B34859">
            <w:pPr>
              <w:pStyle w:val="TableText"/>
            </w:pPr>
            <w:r w:rsidRPr="009A6C54">
              <w:t>Emergency contact information,  contact, relationship to patient, address and phone numbers</w:t>
            </w:r>
          </w:p>
          <w:p w14:paraId="26F266AF" w14:textId="77777777" w:rsidR="00C90C5C" w:rsidRPr="009A6C54" w:rsidRDefault="00C90C5C" w:rsidP="00B34859">
            <w:pPr>
              <w:pStyle w:val="TableText"/>
            </w:pPr>
            <w:r w:rsidRPr="009A6C54">
              <w:t>Default provider for the clinic they no showed for</w:t>
            </w:r>
          </w:p>
          <w:p w14:paraId="26F266B0" w14:textId="77777777" w:rsidR="00C90C5C" w:rsidRPr="009A6C54" w:rsidRDefault="00C90C5C" w:rsidP="00B34859">
            <w:pPr>
              <w:pStyle w:val="TableText"/>
            </w:pPr>
            <w:r w:rsidRPr="009A6C54">
              <w:t>Mental Health Treatment Coordinator MHTC and care team (in parenthesis)</w:t>
            </w:r>
          </w:p>
          <w:p w14:paraId="26F266B1" w14:textId="77777777" w:rsidR="00C90C5C" w:rsidRPr="009A6C54" w:rsidRDefault="00C90C5C" w:rsidP="00B34859">
            <w:pPr>
              <w:pStyle w:val="TableText"/>
            </w:pPr>
            <w:r w:rsidRPr="009A6C54">
              <w:t>Future scheduled appointments,  clinic, date and location of the clinic</w:t>
            </w:r>
          </w:p>
          <w:p w14:paraId="26F266B2" w14:textId="77777777" w:rsidR="00C90C5C" w:rsidRPr="009A6C54" w:rsidRDefault="00C90C5C" w:rsidP="00B34859">
            <w:pPr>
              <w:pStyle w:val="TableText"/>
            </w:pPr>
            <w:r w:rsidRPr="009A6C54">
              <w:t>The results of efforts to contact the patient.  (information from clinical reminder API)</w:t>
            </w:r>
          </w:p>
          <w:p w14:paraId="26F266B3" w14:textId="77777777" w:rsidR="00C90C5C" w:rsidRPr="009A6C54" w:rsidRDefault="00C90C5C" w:rsidP="00B34859">
            <w:pPr>
              <w:pStyle w:val="TableText"/>
            </w:pPr>
          </w:p>
          <w:p w14:paraId="26F266B4" w14:textId="77777777" w:rsidR="00C90C5C" w:rsidRPr="009A6C54" w:rsidRDefault="00C90C5C" w:rsidP="00B34859">
            <w:pPr>
              <w:pStyle w:val="TableText"/>
            </w:pPr>
            <w:r w:rsidRPr="009A6C54">
              <w:t>If there are no patients the heading will print with no records available.</w:t>
            </w:r>
          </w:p>
          <w:p w14:paraId="26F266B5" w14:textId="77777777"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14:paraId="26F266B6" w14:textId="77777777" w:rsidR="00C90C5C" w:rsidRPr="009A6C54" w:rsidRDefault="00C90C5C" w:rsidP="00B34859">
            <w:pPr>
              <w:pStyle w:val="capture"/>
            </w:pPr>
            <w:r w:rsidRPr="009A6C54">
              <w:t xml:space="preserve">         BY CLINIC</w:t>
            </w:r>
          </w:p>
          <w:p w14:paraId="26F266B7" w14:textId="77777777" w:rsidR="00C90C5C" w:rsidRPr="009A6C54" w:rsidRDefault="00C90C5C" w:rsidP="00B34859">
            <w:pPr>
              <w:pStyle w:val="capture"/>
            </w:pPr>
          </w:p>
          <w:p w14:paraId="26F266B8" w14:textId="77777777" w:rsidR="00C90C5C" w:rsidRPr="009A6C54" w:rsidRDefault="00C90C5C" w:rsidP="00B34859">
            <w:pPr>
              <w:pStyle w:val="capture"/>
            </w:pPr>
            <w:r w:rsidRPr="009A6C54">
              <w:t xml:space="preserve">         PATIENT             PT ID     EVENT D/T           CLINIC              STOP CODE</w:t>
            </w:r>
          </w:p>
          <w:p w14:paraId="26F266B9" w14:textId="77777777" w:rsidR="00C90C5C" w:rsidRPr="009A6C54" w:rsidRDefault="00C90C5C" w:rsidP="00B34859">
            <w:pPr>
              <w:pStyle w:val="capture"/>
            </w:pPr>
            <w:r w:rsidRPr="009A6C54">
              <w:t>************************************************</w:t>
            </w:r>
            <w:r w:rsidR="00C27B83" w:rsidRPr="009A6C54">
              <w:t>******************************</w:t>
            </w:r>
          </w:p>
          <w:p w14:paraId="26F266BA" w14:textId="77777777" w:rsidR="00C90C5C" w:rsidRPr="009A6C54" w:rsidRDefault="00C90C5C" w:rsidP="00B34859">
            <w:pPr>
              <w:pStyle w:val="capture"/>
            </w:pPr>
            <w:r w:rsidRPr="009A6C54">
              <w:t xml:space="preserve">                               &gt;&gt;&gt;&gt;&gt;&gt;  NO RECORDS FOUND &lt;&lt;&lt;&lt;&lt;&lt;    </w:t>
            </w:r>
          </w:p>
        </w:tc>
      </w:tr>
    </w:tbl>
    <w:p w14:paraId="26F266BC" w14:textId="77777777"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66" w:name="_Toc518911217"/>
      <w:r w:rsidR="00705C7A" w:rsidRPr="009A6C54">
        <w:rPr>
          <w:sz w:val="32"/>
          <w:szCs w:val="32"/>
        </w:rPr>
        <w:lastRenderedPageBreak/>
        <w:t>^SD</w:t>
      </w:r>
      <w:r w:rsidR="00705C7A" w:rsidRPr="009A6C54">
        <w:rPr>
          <w:sz w:val="32"/>
          <w:szCs w:val="32"/>
          <w:lang w:val="en-US"/>
        </w:rPr>
        <w:t>AMQ</w:t>
      </w:r>
      <w:bookmarkEnd w:id="166"/>
    </w:p>
    <w:p w14:paraId="26F266BD" w14:textId="05C2625C" w:rsidR="002B0E00" w:rsidRPr="009A6C54" w:rsidRDefault="002B0E00" w:rsidP="002B0E00">
      <w:pPr>
        <w:pStyle w:val="Caption"/>
        <w:rPr>
          <w:lang w:val="en-US"/>
        </w:rPr>
      </w:pPr>
      <w:bookmarkStart w:id="167" w:name="_Toc517426426"/>
      <w:r w:rsidRPr="009A6C54">
        <w:t xml:space="preserve">Table </w:t>
      </w:r>
      <w:r w:rsidR="007E52CE">
        <w:fldChar w:fldCharType="begin"/>
      </w:r>
      <w:r w:rsidR="007E52CE">
        <w:instrText xml:space="preserve"> SEQ Table \* ARABIC </w:instrText>
      </w:r>
      <w:r w:rsidR="007E52CE">
        <w:fldChar w:fldCharType="separate"/>
      </w:r>
      <w:r w:rsidR="00D555E0">
        <w:rPr>
          <w:noProof/>
        </w:rPr>
        <w:t>22</w:t>
      </w:r>
      <w:r w:rsidR="007E52CE">
        <w:rPr>
          <w:noProof/>
        </w:rPr>
        <w:fldChar w:fldCharType="end"/>
      </w:r>
      <w:r w:rsidRPr="009A6C54">
        <w:rPr>
          <w:lang w:val="en-US"/>
        </w:rPr>
        <w:t>: ^SDAMQ Routine</w:t>
      </w:r>
      <w:bookmarkEnd w:id="16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6C0" w14:textId="77777777" w:rsidTr="006D1231">
        <w:trPr>
          <w:tblHeader/>
        </w:trPr>
        <w:tc>
          <w:tcPr>
            <w:tcW w:w="2790" w:type="dxa"/>
            <w:shd w:val="clear" w:color="auto" w:fill="BFBFBF"/>
          </w:tcPr>
          <w:p w14:paraId="26F266BE" w14:textId="77777777" w:rsidR="00C90C5C" w:rsidRPr="009A6C54" w:rsidRDefault="00C90C5C" w:rsidP="002B0E00">
            <w:pPr>
              <w:pStyle w:val="TableHeading"/>
            </w:pPr>
            <w:bookmarkStart w:id="168" w:name="ColumnTitle_21"/>
            <w:bookmarkEnd w:id="168"/>
            <w:r w:rsidRPr="009A6C54">
              <w:t>Routine Name</w:t>
            </w:r>
          </w:p>
        </w:tc>
        <w:tc>
          <w:tcPr>
            <w:tcW w:w="6817" w:type="dxa"/>
            <w:gridSpan w:val="9"/>
            <w:tcBorders>
              <w:bottom w:val="single" w:sz="6" w:space="0" w:color="000000"/>
            </w:tcBorders>
            <w:shd w:val="clear" w:color="auto" w:fill="BFBFBF"/>
          </w:tcPr>
          <w:p w14:paraId="26F266BF" w14:textId="77777777" w:rsidR="00C90C5C" w:rsidRPr="009A6C54" w:rsidRDefault="00C90C5C" w:rsidP="002B0E00">
            <w:pPr>
              <w:pStyle w:val="TableHeading"/>
            </w:pPr>
            <w:r w:rsidRPr="009A6C54">
              <w:t>^SDAMQ</w:t>
            </w:r>
          </w:p>
        </w:tc>
      </w:tr>
      <w:tr w:rsidR="00C90C5C" w:rsidRPr="009A6C54" w14:paraId="26F266C6" w14:textId="77777777" w:rsidTr="00C27B83">
        <w:tc>
          <w:tcPr>
            <w:tcW w:w="2790" w:type="dxa"/>
            <w:shd w:val="clear" w:color="auto" w:fill="F3F3F3"/>
          </w:tcPr>
          <w:p w14:paraId="26F266C1" w14:textId="77777777" w:rsidR="00C90C5C" w:rsidRPr="009A6C54" w:rsidRDefault="00C90C5C" w:rsidP="002B0E00">
            <w:pPr>
              <w:pStyle w:val="TableHeading"/>
            </w:pPr>
            <w:r w:rsidRPr="009A6C54">
              <w:t>Enhancement Category</w:t>
            </w:r>
          </w:p>
        </w:tc>
        <w:tc>
          <w:tcPr>
            <w:tcW w:w="1170" w:type="dxa"/>
            <w:gridSpan w:val="2"/>
            <w:tcBorders>
              <w:right w:val="nil"/>
            </w:tcBorders>
          </w:tcPr>
          <w:p w14:paraId="26F266C2" w14:textId="77777777"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6C3" w14:textId="77777777"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6C4"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6C5" w14:textId="77777777"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6C9" w14:textId="77777777" w:rsidTr="00C27B83">
        <w:tc>
          <w:tcPr>
            <w:tcW w:w="2790" w:type="dxa"/>
            <w:shd w:val="clear" w:color="auto" w:fill="F3F3F3"/>
          </w:tcPr>
          <w:p w14:paraId="26F266C7" w14:textId="77777777" w:rsidR="00C90C5C" w:rsidRPr="009A6C54" w:rsidRDefault="00C90C5C" w:rsidP="002B0E00">
            <w:pPr>
              <w:pStyle w:val="TableHeading"/>
            </w:pPr>
            <w:r w:rsidRPr="009A6C54">
              <w:t>SRS Traceability</w:t>
            </w:r>
          </w:p>
        </w:tc>
        <w:tc>
          <w:tcPr>
            <w:tcW w:w="6817" w:type="dxa"/>
            <w:gridSpan w:val="9"/>
          </w:tcPr>
          <w:p w14:paraId="26F266C8" w14:textId="77777777" w:rsidR="00C90C5C" w:rsidRPr="009A6C54" w:rsidRDefault="00C90C5C" w:rsidP="002B0E00">
            <w:pPr>
              <w:pStyle w:val="TableText"/>
              <w:rPr>
                <w:iCs/>
                <w:sz w:val="20"/>
              </w:rPr>
            </w:pPr>
          </w:p>
        </w:tc>
      </w:tr>
      <w:tr w:rsidR="00C90C5C" w:rsidRPr="009A6C54" w14:paraId="26F266CC" w14:textId="77777777" w:rsidTr="00C27B83">
        <w:tc>
          <w:tcPr>
            <w:tcW w:w="2790" w:type="dxa"/>
            <w:tcBorders>
              <w:bottom w:val="single" w:sz="6" w:space="0" w:color="000000"/>
            </w:tcBorders>
            <w:shd w:val="clear" w:color="auto" w:fill="F3F3F3"/>
          </w:tcPr>
          <w:p w14:paraId="26F266CA" w14:textId="77777777" w:rsidR="00C90C5C" w:rsidRPr="009A6C54" w:rsidRDefault="00C90C5C" w:rsidP="002B0E00">
            <w:pPr>
              <w:pStyle w:val="TableHeading"/>
            </w:pPr>
            <w:r w:rsidRPr="009A6C54">
              <w:t>Related Options</w:t>
            </w:r>
          </w:p>
        </w:tc>
        <w:tc>
          <w:tcPr>
            <w:tcW w:w="6817" w:type="dxa"/>
            <w:gridSpan w:val="9"/>
            <w:tcBorders>
              <w:bottom w:val="single" w:sz="4" w:space="0" w:color="auto"/>
            </w:tcBorders>
          </w:tcPr>
          <w:p w14:paraId="26F266CB" w14:textId="77777777"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14:paraId="26F266D0"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6CD" w14:textId="77777777"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14:paraId="26F266CE" w14:textId="77777777"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14:paraId="26F266CF" w14:textId="77777777" w:rsidR="00C90C5C" w:rsidRPr="009A6C54" w:rsidRDefault="00C90C5C" w:rsidP="002B0E00">
            <w:pPr>
              <w:pStyle w:val="TableHeading"/>
            </w:pPr>
            <w:r w:rsidRPr="009A6C54">
              <w:t xml:space="preserve">Routines “Called”   </w:t>
            </w:r>
          </w:p>
        </w:tc>
      </w:tr>
      <w:tr w:rsidR="00C90C5C" w:rsidRPr="009A6C54" w14:paraId="26F266D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6D1" w14:textId="77777777" w:rsidR="00C90C5C" w:rsidRPr="009A6C54" w:rsidRDefault="00C90C5C" w:rsidP="002B0E00">
            <w:pPr>
              <w:pStyle w:val="TableHeading"/>
              <w:rPr>
                <w:bCs/>
                <w:sz w:val="20"/>
              </w:rPr>
            </w:pPr>
          </w:p>
        </w:tc>
        <w:tc>
          <w:tcPr>
            <w:tcW w:w="2917" w:type="dxa"/>
            <w:gridSpan w:val="5"/>
            <w:tcBorders>
              <w:bottom w:val="single" w:sz="4" w:space="0" w:color="auto"/>
            </w:tcBorders>
          </w:tcPr>
          <w:p w14:paraId="26F266D2" w14:textId="77777777" w:rsidR="00C90C5C" w:rsidRPr="009A6C54" w:rsidRDefault="00C90C5C" w:rsidP="002B0E00">
            <w:pPr>
              <w:pStyle w:val="TableText"/>
            </w:pPr>
          </w:p>
        </w:tc>
        <w:tc>
          <w:tcPr>
            <w:tcW w:w="3900" w:type="dxa"/>
            <w:gridSpan w:val="4"/>
            <w:tcBorders>
              <w:bottom w:val="single" w:sz="4" w:space="0" w:color="auto"/>
            </w:tcBorders>
          </w:tcPr>
          <w:p w14:paraId="26F266D3" w14:textId="77777777" w:rsidR="00C90C5C" w:rsidRPr="009A6C54" w:rsidRDefault="00C90C5C" w:rsidP="002B0E00">
            <w:pPr>
              <w:pStyle w:val="TableText"/>
            </w:pPr>
            <w:r w:rsidRPr="009A6C54">
              <w:rPr>
                <w:sz w:val="20"/>
              </w:rPr>
              <w:t xml:space="preserve">   </w:t>
            </w:r>
          </w:p>
        </w:tc>
      </w:tr>
      <w:tr w:rsidR="00C90C5C" w:rsidRPr="009A6C54" w14:paraId="26F266D7" w14:textId="77777777" w:rsidTr="00C27B83">
        <w:tc>
          <w:tcPr>
            <w:tcW w:w="2790" w:type="dxa"/>
            <w:tcBorders>
              <w:top w:val="single" w:sz="6" w:space="0" w:color="000000"/>
            </w:tcBorders>
            <w:shd w:val="clear" w:color="auto" w:fill="F3F3F3"/>
          </w:tcPr>
          <w:p w14:paraId="26F266D5" w14:textId="77777777" w:rsidR="00C90C5C" w:rsidRPr="009A6C54" w:rsidRDefault="00C90C5C" w:rsidP="002B0E00">
            <w:pPr>
              <w:pStyle w:val="TableHeading"/>
            </w:pPr>
            <w:r w:rsidRPr="009A6C54">
              <w:t>Data Dictionary References</w:t>
            </w:r>
          </w:p>
        </w:tc>
        <w:tc>
          <w:tcPr>
            <w:tcW w:w="6817" w:type="dxa"/>
            <w:gridSpan w:val="9"/>
          </w:tcPr>
          <w:p w14:paraId="26F266D6" w14:textId="77777777" w:rsidR="00C90C5C" w:rsidRPr="009A6C54" w:rsidRDefault="00C90C5C" w:rsidP="002B0E00">
            <w:pPr>
              <w:pStyle w:val="TableText"/>
            </w:pPr>
            <w:r w:rsidRPr="009A6C54">
              <w:t>N/A</w:t>
            </w:r>
          </w:p>
        </w:tc>
      </w:tr>
      <w:tr w:rsidR="00C90C5C" w:rsidRPr="009A6C54" w14:paraId="26F266DA" w14:textId="77777777" w:rsidTr="00C27B83">
        <w:tc>
          <w:tcPr>
            <w:tcW w:w="2790" w:type="dxa"/>
            <w:shd w:val="clear" w:color="auto" w:fill="F3F3F3"/>
          </w:tcPr>
          <w:p w14:paraId="26F266D8" w14:textId="77777777" w:rsidR="00C90C5C" w:rsidRPr="009A6C54" w:rsidRDefault="00C90C5C" w:rsidP="002B0E00">
            <w:pPr>
              <w:pStyle w:val="TableHeading"/>
            </w:pPr>
            <w:r w:rsidRPr="009A6C54">
              <w:t>Related Protocols</w:t>
            </w:r>
          </w:p>
        </w:tc>
        <w:tc>
          <w:tcPr>
            <w:tcW w:w="6817" w:type="dxa"/>
            <w:gridSpan w:val="9"/>
          </w:tcPr>
          <w:p w14:paraId="26F266D9" w14:textId="77777777" w:rsidR="00C90C5C" w:rsidRPr="009A6C54" w:rsidRDefault="00C90C5C" w:rsidP="002B0E00">
            <w:pPr>
              <w:pStyle w:val="TableText"/>
            </w:pPr>
            <w:r w:rsidRPr="009A6C54">
              <w:t>N/A</w:t>
            </w:r>
          </w:p>
        </w:tc>
      </w:tr>
      <w:tr w:rsidR="00C90C5C" w:rsidRPr="009A6C54" w14:paraId="26F266DD" w14:textId="77777777" w:rsidTr="00C27B83">
        <w:tc>
          <w:tcPr>
            <w:tcW w:w="2790" w:type="dxa"/>
            <w:shd w:val="clear" w:color="auto" w:fill="F3F3F3"/>
          </w:tcPr>
          <w:p w14:paraId="26F266DB" w14:textId="77777777"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14:paraId="26F266DC" w14:textId="77777777" w:rsidR="00C90C5C" w:rsidRPr="009A6C54" w:rsidRDefault="00C90C5C" w:rsidP="002B0E00">
            <w:pPr>
              <w:pStyle w:val="TableText"/>
            </w:pPr>
            <w:r w:rsidRPr="009A6C54">
              <w:t>N/A</w:t>
            </w:r>
          </w:p>
        </w:tc>
      </w:tr>
      <w:tr w:rsidR="00C90C5C" w:rsidRPr="009A6C54" w14:paraId="26F266E4" w14:textId="77777777" w:rsidTr="00C27B83">
        <w:tc>
          <w:tcPr>
            <w:tcW w:w="2790" w:type="dxa"/>
            <w:tcBorders>
              <w:right w:val="single" w:sz="4" w:space="0" w:color="auto"/>
            </w:tcBorders>
            <w:shd w:val="clear" w:color="auto" w:fill="F3F3F3"/>
          </w:tcPr>
          <w:p w14:paraId="26F266DE" w14:textId="77777777" w:rsidR="00C90C5C" w:rsidRPr="009A6C54" w:rsidRDefault="00C90C5C" w:rsidP="002B0E00">
            <w:pPr>
              <w:pStyle w:val="TableHeading"/>
            </w:pPr>
            <w:r w:rsidRPr="009A6C54">
              <w:t>Data Passing</w:t>
            </w:r>
          </w:p>
        </w:tc>
        <w:tc>
          <w:tcPr>
            <w:tcW w:w="990" w:type="dxa"/>
            <w:tcBorders>
              <w:left w:val="single" w:sz="4" w:space="0" w:color="auto"/>
              <w:right w:val="nil"/>
            </w:tcBorders>
          </w:tcPr>
          <w:p w14:paraId="26F266DF"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6E0"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6E1" w14:textId="77777777"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6E2"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6E3" w14:textId="77777777"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Local</w:t>
            </w:r>
          </w:p>
        </w:tc>
      </w:tr>
      <w:tr w:rsidR="00C90C5C" w:rsidRPr="009A6C54" w14:paraId="26F266E8" w14:textId="77777777" w:rsidTr="00C27B83">
        <w:tc>
          <w:tcPr>
            <w:tcW w:w="2790" w:type="dxa"/>
            <w:shd w:val="clear" w:color="auto" w:fill="F3F3F3"/>
          </w:tcPr>
          <w:p w14:paraId="26F266E5" w14:textId="77777777" w:rsidR="00C90C5C" w:rsidRPr="009A6C54" w:rsidRDefault="00C90C5C" w:rsidP="002B0E00">
            <w:pPr>
              <w:pStyle w:val="TableHeading"/>
            </w:pPr>
            <w:r w:rsidRPr="009A6C54">
              <w:t>Input Attribute Name and Definition</w:t>
            </w:r>
          </w:p>
        </w:tc>
        <w:tc>
          <w:tcPr>
            <w:tcW w:w="6817" w:type="dxa"/>
            <w:gridSpan w:val="9"/>
          </w:tcPr>
          <w:p w14:paraId="26F266E6" w14:textId="77777777" w:rsidR="00C90C5C" w:rsidRPr="009A6C54" w:rsidRDefault="00C90C5C" w:rsidP="002B0E00">
            <w:pPr>
              <w:pStyle w:val="TableText"/>
              <w:rPr>
                <w:sz w:val="20"/>
              </w:rPr>
            </w:pPr>
            <w:r w:rsidRPr="009A6C54">
              <w:rPr>
                <w:sz w:val="20"/>
              </w:rPr>
              <w:t xml:space="preserve">Name: </w:t>
            </w:r>
          </w:p>
          <w:p w14:paraId="26F266E7"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C" w14:textId="77777777" w:rsidTr="00C27B83">
        <w:tc>
          <w:tcPr>
            <w:tcW w:w="2790" w:type="dxa"/>
            <w:shd w:val="clear" w:color="auto" w:fill="F3F3F3"/>
          </w:tcPr>
          <w:p w14:paraId="26F266E9" w14:textId="77777777" w:rsidR="00C90C5C" w:rsidRPr="009A6C54" w:rsidRDefault="00C90C5C" w:rsidP="002B0E00">
            <w:pPr>
              <w:pStyle w:val="TableHeading"/>
            </w:pPr>
            <w:r w:rsidRPr="009A6C54">
              <w:t>Output Attribute Name and Definition</w:t>
            </w:r>
          </w:p>
        </w:tc>
        <w:tc>
          <w:tcPr>
            <w:tcW w:w="6817" w:type="dxa"/>
            <w:gridSpan w:val="9"/>
          </w:tcPr>
          <w:p w14:paraId="26F266EA" w14:textId="77777777" w:rsidR="00C90C5C" w:rsidRPr="009A6C54" w:rsidRDefault="00C90C5C" w:rsidP="002B0E00">
            <w:pPr>
              <w:pStyle w:val="TableText"/>
              <w:rPr>
                <w:sz w:val="20"/>
              </w:rPr>
            </w:pPr>
            <w:r w:rsidRPr="009A6C54">
              <w:rPr>
                <w:sz w:val="20"/>
              </w:rPr>
              <w:t xml:space="preserve">Name: </w:t>
            </w:r>
          </w:p>
          <w:p w14:paraId="26F266EB" w14:textId="77777777"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14:paraId="26F266E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ED" w14:textId="77777777" w:rsidR="00C90C5C" w:rsidRPr="009A6C54" w:rsidRDefault="00C90C5C" w:rsidP="002B0E00">
            <w:pPr>
              <w:pStyle w:val="TableHeading"/>
            </w:pPr>
            <w:r w:rsidRPr="009A6C54">
              <w:t>Current Logic</w:t>
            </w:r>
          </w:p>
        </w:tc>
      </w:tr>
      <w:tr w:rsidR="00C90C5C" w:rsidRPr="009A6C54" w14:paraId="26F266FA"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EF" w14:textId="77777777" w:rsidR="00C90C5C" w:rsidRPr="009A6C54" w:rsidRDefault="00C90C5C" w:rsidP="002B0E00">
            <w:pPr>
              <w:pStyle w:val="TableText"/>
            </w:pPr>
            <w:r w:rsidRPr="009A6C54">
              <w:t>START    ;</w:t>
            </w:r>
          </w:p>
          <w:p w14:paraId="26F266F0" w14:textId="77777777" w:rsidR="00C90C5C" w:rsidRPr="009A6C54" w:rsidRDefault="00C90C5C" w:rsidP="002B0E00">
            <w:pPr>
              <w:pStyle w:val="TableText"/>
            </w:pPr>
            <w:r w:rsidRPr="009A6C54">
              <w:t xml:space="preserve">         G STARTQ:'$$SWITCH</w:t>
            </w:r>
          </w:p>
          <w:p w14:paraId="26F266F1" w14:textId="77777777" w:rsidR="00C90C5C" w:rsidRPr="009A6C54" w:rsidRDefault="00C90C5C" w:rsidP="002B0E00">
            <w:pPr>
              <w:pStyle w:val="TableText"/>
            </w:pPr>
            <w:r w:rsidRPr="009A6C54">
              <w:t xml:space="preserve">         N SDSTART,SDFIN</w:t>
            </w:r>
          </w:p>
          <w:p w14:paraId="26F266F2" w14:textId="77777777" w:rsidR="00C90C5C" w:rsidRPr="009A6C54" w:rsidRDefault="00C90C5C" w:rsidP="002B0E00">
            <w:pPr>
              <w:pStyle w:val="TableText"/>
            </w:pPr>
            <w:r w:rsidRPr="009A6C54">
              <w:t xml:space="preserve">         K ^TMP("SDSTATS",$J)</w:t>
            </w:r>
          </w:p>
          <w:p w14:paraId="26F266F3" w14:textId="77777777" w:rsidR="00C90C5C" w:rsidRPr="009A6C54" w:rsidRDefault="00C90C5C" w:rsidP="002B0E00">
            <w:pPr>
              <w:pStyle w:val="TableText"/>
            </w:pPr>
            <w:r w:rsidRPr="009A6C54">
              <w:t xml:space="preserve">         S SDSTART=$$NOW^SDAMU D ADD^SDAMQ1</w:t>
            </w:r>
          </w:p>
          <w:p w14:paraId="26F266F4" w14:textId="77777777" w:rsidR="00C90C5C" w:rsidRPr="009A6C54" w:rsidRDefault="00C90C5C" w:rsidP="002B0E00">
            <w:pPr>
              <w:pStyle w:val="TableText"/>
            </w:pPr>
            <w:r w:rsidRPr="009A6C54">
              <w:t xml:space="preserve">         D EN^SDAMQ3(SDBEG,SDEND)  ; appointments</w:t>
            </w:r>
          </w:p>
          <w:p w14:paraId="26F266F5" w14:textId="77777777" w:rsidR="00C90C5C" w:rsidRPr="009A6C54" w:rsidRDefault="00C90C5C" w:rsidP="002B0E00">
            <w:pPr>
              <w:pStyle w:val="TableText"/>
            </w:pPr>
            <w:r w:rsidRPr="009A6C54">
              <w:t xml:space="preserve">         D EN^SDAMQ4(SDBEG,SDEND)  ; add/edits</w:t>
            </w:r>
          </w:p>
          <w:p w14:paraId="26F266F6" w14:textId="77777777" w:rsidR="00C90C5C" w:rsidRPr="009A6C54" w:rsidRDefault="00C90C5C" w:rsidP="002B0E00">
            <w:pPr>
              <w:pStyle w:val="TableText"/>
            </w:pPr>
            <w:r w:rsidRPr="009A6C54">
              <w:t xml:space="preserve">         D EN^SDAMQ5(SDBEG,SDEND)  ; dispositions</w:t>
            </w:r>
          </w:p>
          <w:p w14:paraId="26F266F7" w14:textId="77777777" w:rsidR="00C90C5C" w:rsidRPr="009A6C54" w:rsidRDefault="00C90C5C" w:rsidP="002B0E00">
            <w:pPr>
              <w:pStyle w:val="TableText"/>
            </w:pPr>
            <w:r w:rsidRPr="009A6C54">
              <w:t xml:space="preserve">         S SDFIN=$$NOW^SDAMU D UPD^SDAMQ1(SDBEG,SDEND,SDFIN,.05)</w:t>
            </w:r>
          </w:p>
          <w:p w14:paraId="26F266F8" w14:textId="77777777" w:rsidR="00C90C5C" w:rsidRPr="009A6C54" w:rsidRDefault="00C90C5C" w:rsidP="002B0E00">
            <w:pPr>
              <w:pStyle w:val="TableText"/>
            </w:pPr>
            <w:r w:rsidRPr="009A6C54">
              <w:t xml:space="preserve">         D BULL^SDAMQ1</w:t>
            </w:r>
          </w:p>
          <w:p w14:paraId="26F266F9" w14:textId="77777777" w:rsidR="00C90C5C" w:rsidRPr="009A6C54" w:rsidRDefault="00C90C5C" w:rsidP="002B0E00">
            <w:pPr>
              <w:pStyle w:val="TableText"/>
            </w:pPr>
            <w:r w:rsidRPr="009A6C54">
              <w:t>STARTQ   K SDBEG,SDEND,SDAMETH,^TMP("SDSTATS",$J) Q</w:t>
            </w:r>
          </w:p>
        </w:tc>
      </w:tr>
      <w:tr w:rsidR="00C90C5C" w:rsidRPr="009A6C54" w14:paraId="26F266F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6FB" w14:textId="77777777" w:rsidR="00C90C5C" w:rsidRPr="009A6C54" w:rsidRDefault="00C90C5C" w:rsidP="002B0E00">
            <w:pPr>
              <w:pStyle w:val="TableHeading"/>
            </w:pPr>
            <w:r w:rsidRPr="009A6C54">
              <w:t>Modified Logic (Changes are in bold)</w:t>
            </w:r>
          </w:p>
        </w:tc>
      </w:tr>
      <w:tr w:rsidR="00C90C5C" w:rsidRPr="009A6C54" w14:paraId="26F2671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6FD" w14:textId="77777777" w:rsidR="00C90C5C" w:rsidRPr="009A6C54" w:rsidRDefault="00C90C5C" w:rsidP="002B0E00">
            <w:pPr>
              <w:pStyle w:val="TableText"/>
            </w:pPr>
            <w:r w:rsidRPr="009A6C54">
              <w:t>START    ;</w:t>
            </w:r>
          </w:p>
          <w:p w14:paraId="26F266FE" w14:textId="77777777" w:rsidR="00C90C5C" w:rsidRPr="009A6C54" w:rsidRDefault="00C90C5C" w:rsidP="002B0E00">
            <w:pPr>
              <w:pStyle w:val="TableText"/>
            </w:pPr>
            <w:r w:rsidRPr="009A6C54">
              <w:t xml:space="preserve">         G STARTQ:'$$SWITCH</w:t>
            </w:r>
          </w:p>
          <w:p w14:paraId="26F266FF" w14:textId="77777777" w:rsidR="00C90C5C" w:rsidRPr="009A6C54" w:rsidRDefault="00C90C5C" w:rsidP="002B0E00">
            <w:pPr>
              <w:pStyle w:val="TableText"/>
            </w:pPr>
            <w:r w:rsidRPr="009A6C54">
              <w:t xml:space="preserve">         N SDSTART,SDFIN</w:t>
            </w:r>
          </w:p>
          <w:p w14:paraId="26F26700" w14:textId="77777777" w:rsidR="00C90C5C" w:rsidRPr="009A6C54" w:rsidRDefault="00C90C5C" w:rsidP="002B0E00">
            <w:pPr>
              <w:pStyle w:val="TableText"/>
            </w:pPr>
            <w:r w:rsidRPr="009A6C54">
              <w:lastRenderedPageBreak/>
              <w:t xml:space="preserve">         ;N SDMHNOSH ; set for no show report</w:t>
            </w:r>
          </w:p>
          <w:p w14:paraId="26F26701" w14:textId="77777777" w:rsidR="00C90C5C" w:rsidRPr="009A6C54" w:rsidRDefault="00C90C5C" w:rsidP="002B0E00">
            <w:pPr>
              <w:pStyle w:val="TableText"/>
            </w:pPr>
            <w:r w:rsidRPr="009A6C54">
              <w:t xml:space="preserve">         K ^TMP("SDSTATS",$J)</w:t>
            </w:r>
          </w:p>
          <w:p w14:paraId="26F26702" w14:textId="77777777" w:rsidR="00C90C5C" w:rsidRPr="009A6C54" w:rsidRDefault="00C90C5C" w:rsidP="002B0E00">
            <w:pPr>
              <w:pStyle w:val="TableText"/>
            </w:pPr>
            <w:r w:rsidRPr="009A6C54">
              <w:t xml:space="preserve">         S SDSTART=$$NOW^SDAMU D ADD^SDAMQ1</w:t>
            </w:r>
          </w:p>
          <w:p w14:paraId="26F26703" w14:textId="77777777" w:rsidR="00C90C5C" w:rsidRPr="009A6C54" w:rsidRDefault="00C90C5C" w:rsidP="002B0E00">
            <w:pPr>
              <w:pStyle w:val="TableText"/>
            </w:pPr>
            <w:r w:rsidRPr="009A6C54">
              <w:t xml:space="preserve">         D EN^SDAMQ3(SDBEG,SDEND)  ; appointments</w:t>
            </w:r>
          </w:p>
          <w:p w14:paraId="26F26704" w14:textId="77777777" w:rsidR="00C90C5C" w:rsidRPr="009A6C54" w:rsidRDefault="00C90C5C" w:rsidP="002B0E00">
            <w:pPr>
              <w:pStyle w:val="TableText"/>
            </w:pPr>
            <w:r w:rsidRPr="009A6C54">
              <w:t xml:space="preserve">         D EN^SDAMQ4(SDBEG,SDEND)  ; add/edits</w:t>
            </w:r>
          </w:p>
          <w:p w14:paraId="26F26705" w14:textId="77777777" w:rsidR="00C90C5C" w:rsidRPr="009A6C54" w:rsidRDefault="00C90C5C" w:rsidP="002B0E00">
            <w:pPr>
              <w:pStyle w:val="TableText"/>
            </w:pPr>
            <w:r w:rsidRPr="009A6C54">
              <w:t xml:space="preserve">         D EN^SDAMQ5(SDBEG,SDEND)  ; dispositions</w:t>
            </w:r>
          </w:p>
          <w:p w14:paraId="26F26706" w14:textId="77777777" w:rsidR="00C90C5C" w:rsidRPr="009A6C54" w:rsidRDefault="00C90C5C" w:rsidP="002B0E00">
            <w:pPr>
              <w:pStyle w:val="TableText"/>
            </w:pPr>
            <w:r w:rsidRPr="009A6C54">
              <w:t xml:space="preserve">         S SDFIN=$$NOW^SDAMU D UPD^SDAMQ1(SDBEG,SDEND,SDFIN,.05)</w:t>
            </w:r>
          </w:p>
          <w:p w14:paraId="26F26707" w14:textId="77777777" w:rsidR="00C90C5C" w:rsidRPr="009A6C54" w:rsidRDefault="00C90C5C" w:rsidP="002B0E00">
            <w:pPr>
              <w:pStyle w:val="TableText"/>
            </w:pPr>
            <w:r w:rsidRPr="009A6C54">
              <w:t xml:space="preserve">         D BULL^SDAMQ1</w:t>
            </w:r>
          </w:p>
          <w:p w14:paraId="26F26708" w14:textId="77777777" w:rsidR="00C90C5C" w:rsidRPr="009A6C54" w:rsidRDefault="00C90C5C" w:rsidP="002B0E00">
            <w:pPr>
              <w:pStyle w:val="TableText"/>
            </w:pPr>
            <w:r w:rsidRPr="009A6C54">
              <w:t>STARTQ   K SDBEG,SDEND,SDAMETH,^TMP("SDSTATS",$J) Q</w:t>
            </w:r>
          </w:p>
          <w:p w14:paraId="26F26709" w14:textId="77777777" w:rsidR="00C90C5C" w:rsidRPr="009A6C54" w:rsidRDefault="00C90C5C" w:rsidP="002B0E00">
            <w:pPr>
              <w:pStyle w:val="TableText"/>
            </w:pPr>
            <w:r w:rsidRPr="009A6C54">
              <w:t xml:space="preserve">         ;</w:t>
            </w:r>
          </w:p>
          <w:p w14:paraId="26F2670A" w14:textId="77777777" w:rsidR="00C90C5C" w:rsidRPr="009A6C54" w:rsidRDefault="00C90C5C" w:rsidP="002B0E00">
            <w:pPr>
              <w:pStyle w:val="TableText"/>
            </w:pPr>
            <w:r w:rsidRPr="009A6C54">
              <w:t>AUTO     ; -- nightly job entry point</w:t>
            </w:r>
          </w:p>
          <w:p w14:paraId="26F2670B" w14:textId="77777777" w:rsidR="00C90C5C" w:rsidRPr="009A6C54" w:rsidRDefault="00C90C5C" w:rsidP="002B0E00">
            <w:pPr>
              <w:pStyle w:val="TableText"/>
            </w:pPr>
            <w:r w:rsidRPr="009A6C54">
              <w:t xml:space="preserve">         G:'$$SWITCH AUTOQ</w:t>
            </w:r>
          </w:p>
          <w:p w14:paraId="26F2670C" w14:textId="77777777" w:rsidR="00C90C5C" w:rsidRPr="009A6C54" w:rsidRDefault="00C90C5C" w:rsidP="002B0E00">
            <w:pPr>
              <w:pStyle w:val="TableText"/>
            </w:pPr>
            <w:r w:rsidRPr="009A6C54">
              <w:t xml:space="preserve">         ; -- do yesterday's first</w:t>
            </w:r>
          </w:p>
          <w:p w14:paraId="26F2670D" w14:textId="77777777" w:rsidR="00C90C5C" w:rsidRPr="009A6C54" w:rsidRDefault="00C90C5C" w:rsidP="002B0E00">
            <w:pPr>
              <w:pStyle w:val="TableText"/>
            </w:pPr>
            <w:r w:rsidRPr="009A6C54">
              <w:t xml:space="preserve">         S X1=DT,X2=-1 D C^%DTC</w:t>
            </w:r>
          </w:p>
          <w:p w14:paraId="26F2670E" w14:textId="77777777" w:rsidR="00C90C5C" w:rsidRPr="009A6C54" w:rsidRDefault="00C90C5C" w:rsidP="002B0E00">
            <w:pPr>
              <w:pStyle w:val="TableText"/>
            </w:pPr>
            <w:r w:rsidRPr="009A6C54">
              <w:t xml:space="preserve">         S (SDOPCDT,SDBEG)=X,SDEND=X+.24,SDAMETH=1 D START</w:t>
            </w:r>
          </w:p>
          <w:p w14:paraId="26F2670F" w14:textId="77777777" w:rsidR="00C90C5C" w:rsidRPr="009A6C54" w:rsidRDefault="00C90C5C" w:rsidP="002B0E00">
            <w:pPr>
              <w:pStyle w:val="TableText"/>
              <w:rPr>
                <w:b/>
              </w:rPr>
            </w:pPr>
            <w:r w:rsidRPr="009A6C54">
              <w:t xml:space="preserve">         </w:t>
            </w:r>
            <w:r w:rsidRPr="009A6C54">
              <w:rPr>
                <w:b/>
              </w:rPr>
              <w:t>D EN^SDMHNS</w:t>
            </w:r>
          </w:p>
          <w:p w14:paraId="26F26710" w14:textId="77777777" w:rsidR="00C90C5C" w:rsidRPr="009A6C54" w:rsidRDefault="00C90C5C" w:rsidP="002B0E00">
            <w:pPr>
              <w:pStyle w:val="TableText"/>
              <w:rPr>
                <w:b/>
              </w:rPr>
            </w:pPr>
            <w:r w:rsidRPr="009A6C54">
              <w:t xml:space="preserve">         </w:t>
            </w:r>
            <w:r w:rsidRPr="009A6C54">
              <w:rPr>
                <w:b/>
              </w:rPr>
              <w:t>D EN^SDMHPRO</w:t>
            </w:r>
          </w:p>
        </w:tc>
      </w:tr>
    </w:tbl>
    <w:p w14:paraId="26F26712" w14:textId="77777777" w:rsidR="00354A47" w:rsidRPr="009A6C54" w:rsidRDefault="00C27B83" w:rsidP="00F62550">
      <w:pPr>
        <w:pStyle w:val="Heading3"/>
        <w:numPr>
          <w:ilvl w:val="0"/>
          <w:numId w:val="0"/>
        </w:numPr>
        <w:ind w:left="720" w:hanging="720"/>
        <w:rPr>
          <w:sz w:val="32"/>
        </w:rPr>
      </w:pPr>
      <w:r w:rsidRPr="009A6C54">
        <w:rPr>
          <w:sz w:val="24"/>
        </w:rPr>
        <w:lastRenderedPageBreak/>
        <w:br w:type="page"/>
      </w:r>
      <w:bookmarkStart w:id="169" w:name="_Toc518911218"/>
      <w:r w:rsidR="00354A47" w:rsidRPr="009A6C54">
        <w:rPr>
          <w:sz w:val="32"/>
        </w:rPr>
        <w:lastRenderedPageBreak/>
        <w:t>EN^SDMHPRO</w:t>
      </w:r>
      <w:bookmarkEnd w:id="169"/>
    </w:p>
    <w:p w14:paraId="26F26713" w14:textId="77777777"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14:paraId="26F26714" w14:textId="216430C0" w:rsidR="00F62550" w:rsidRPr="009A6C54" w:rsidRDefault="00F62550" w:rsidP="00F62550">
      <w:pPr>
        <w:pStyle w:val="Caption"/>
        <w:rPr>
          <w:lang w:val="en-US"/>
        </w:rPr>
      </w:pPr>
      <w:bookmarkStart w:id="170" w:name="_Toc517426427"/>
      <w:r w:rsidRPr="009A6C54">
        <w:t xml:space="preserve">Table </w:t>
      </w:r>
      <w:r w:rsidR="007E52CE">
        <w:fldChar w:fldCharType="begin"/>
      </w:r>
      <w:r w:rsidR="007E52CE">
        <w:instrText xml:space="preserve"> SEQ Table \* ARABIC </w:instrText>
      </w:r>
      <w:r w:rsidR="007E52CE">
        <w:fldChar w:fldCharType="separate"/>
      </w:r>
      <w:r w:rsidR="00D555E0">
        <w:rPr>
          <w:noProof/>
        </w:rPr>
        <w:t>23</w:t>
      </w:r>
      <w:r w:rsidR="007E52CE">
        <w:rPr>
          <w:noProof/>
        </w:rPr>
        <w:fldChar w:fldCharType="end"/>
      </w:r>
      <w:r w:rsidRPr="009A6C54">
        <w:rPr>
          <w:lang w:val="en-US"/>
        </w:rPr>
        <w:t>: EN^SDMHPRO Routine</w:t>
      </w:r>
      <w:bookmarkEnd w:id="170"/>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17" w14:textId="77777777" w:rsidTr="002B5785">
        <w:trPr>
          <w:tblHeader/>
        </w:trPr>
        <w:tc>
          <w:tcPr>
            <w:tcW w:w="2790" w:type="dxa"/>
            <w:shd w:val="clear" w:color="auto" w:fill="BFBFBF"/>
          </w:tcPr>
          <w:p w14:paraId="26F26715" w14:textId="77777777" w:rsidR="00C90C5C" w:rsidRPr="009A6C54" w:rsidRDefault="00C90C5C" w:rsidP="00F62550">
            <w:pPr>
              <w:pStyle w:val="TableHeading"/>
            </w:pPr>
            <w:bookmarkStart w:id="171" w:name="ColumnTitle_22"/>
            <w:bookmarkEnd w:id="171"/>
            <w:r w:rsidRPr="009A6C54">
              <w:t>Routine Name</w:t>
            </w:r>
          </w:p>
        </w:tc>
        <w:tc>
          <w:tcPr>
            <w:tcW w:w="6817" w:type="dxa"/>
            <w:gridSpan w:val="9"/>
            <w:tcBorders>
              <w:bottom w:val="single" w:sz="6" w:space="0" w:color="000000"/>
            </w:tcBorders>
            <w:shd w:val="clear" w:color="auto" w:fill="BFBFBF"/>
          </w:tcPr>
          <w:p w14:paraId="26F26716" w14:textId="77777777" w:rsidR="00C90C5C" w:rsidRPr="009A6C54" w:rsidRDefault="00C90C5C" w:rsidP="00F62550">
            <w:pPr>
              <w:pStyle w:val="TableHeading"/>
            </w:pPr>
            <w:r w:rsidRPr="009A6C54">
              <w:t>EN^SDMHPRO</w:t>
            </w:r>
          </w:p>
        </w:tc>
      </w:tr>
      <w:tr w:rsidR="00C90C5C" w:rsidRPr="009A6C54" w14:paraId="26F2671D" w14:textId="77777777" w:rsidTr="00C27B83">
        <w:tc>
          <w:tcPr>
            <w:tcW w:w="2790" w:type="dxa"/>
            <w:shd w:val="clear" w:color="auto" w:fill="F3F3F3"/>
          </w:tcPr>
          <w:p w14:paraId="26F26718"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19"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71A"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71B"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71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720" w14:textId="77777777" w:rsidTr="00C27B83">
        <w:tc>
          <w:tcPr>
            <w:tcW w:w="2790" w:type="dxa"/>
            <w:shd w:val="clear" w:color="auto" w:fill="F3F3F3"/>
          </w:tcPr>
          <w:p w14:paraId="26F2671E" w14:textId="77777777" w:rsidR="00C90C5C" w:rsidRPr="009A6C54" w:rsidRDefault="00C90C5C" w:rsidP="00F62550">
            <w:pPr>
              <w:pStyle w:val="TableHeading"/>
            </w:pPr>
            <w:r w:rsidRPr="009A6C54">
              <w:t>Requirement Traceability Matrix</w:t>
            </w:r>
          </w:p>
        </w:tc>
        <w:tc>
          <w:tcPr>
            <w:tcW w:w="6817" w:type="dxa"/>
            <w:gridSpan w:val="9"/>
          </w:tcPr>
          <w:p w14:paraId="26F2671F" w14:textId="77777777" w:rsidR="00C90C5C" w:rsidRPr="009A6C54" w:rsidRDefault="00C90C5C" w:rsidP="00F62550">
            <w:pPr>
              <w:pStyle w:val="TableText"/>
            </w:pPr>
            <w:r w:rsidRPr="009A6C54">
              <w:t>N/A</w:t>
            </w:r>
          </w:p>
        </w:tc>
      </w:tr>
      <w:tr w:rsidR="00C90C5C" w:rsidRPr="009A6C54" w14:paraId="26F26723" w14:textId="77777777" w:rsidTr="00C27B83">
        <w:tc>
          <w:tcPr>
            <w:tcW w:w="2790" w:type="dxa"/>
            <w:tcBorders>
              <w:bottom w:val="single" w:sz="6" w:space="0" w:color="000000"/>
            </w:tcBorders>
            <w:shd w:val="clear" w:color="auto" w:fill="F3F3F3"/>
          </w:tcPr>
          <w:p w14:paraId="26F26721"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22" w14:textId="77777777" w:rsidR="00C90C5C" w:rsidRPr="009A6C54" w:rsidRDefault="00942897" w:rsidP="00F62550">
            <w:pPr>
              <w:pStyle w:val="TableText"/>
            </w:pPr>
            <w:r w:rsidRPr="009A6C54">
              <w:t>High Risk MH Proactive Nightly Report [SD MH PROACTIVE BGJ REPORT] option</w:t>
            </w:r>
          </w:p>
        </w:tc>
      </w:tr>
      <w:tr w:rsidR="00C90C5C" w:rsidRPr="009A6C54" w14:paraId="26F26727"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24"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25"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26" w14:textId="77777777" w:rsidR="00C90C5C" w:rsidRPr="009A6C54" w:rsidRDefault="00C90C5C" w:rsidP="00F62550">
            <w:pPr>
              <w:pStyle w:val="TableHeading"/>
            </w:pPr>
            <w:r w:rsidRPr="009A6C54">
              <w:t xml:space="preserve">Routines “Called”   </w:t>
            </w:r>
          </w:p>
        </w:tc>
      </w:tr>
      <w:tr w:rsidR="00C90C5C" w:rsidRPr="009A6C54" w14:paraId="26F26731"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28"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29" w14:textId="77777777" w:rsidR="00C90C5C" w:rsidRPr="009A6C54" w:rsidRDefault="00C90C5C" w:rsidP="00F62550">
            <w:pPr>
              <w:pStyle w:val="TableText"/>
            </w:pPr>
            <w:r w:rsidRPr="009A6C54">
              <w:t>^SDAMQ</w:t>
            </w:r>
          </w:p>
        </w:tc>
        <w:tc>
          <w:tcPr>
            <w:tcW w:w="3900" w:type="dxa"/>
            <w:gridSpan w:val="4"/>
            <w:tcBorders>
              <w:bottom w:val="single" w:sz="4" w:space="0" w:color="auto"/>
            </w:tcBorders>
          </w:tcPr>
          <w:p w14:paraId="26F2672A" w14:textId="77777777" w:rsidR="00C90C5C" w:rsidRPr="009A6C54" w:rsidRDefault="00C90C5C" w:rsidP="00F62550">
            <w:pPr>
              <w:pStyle w:val="TableText"/>
            </w:pPr>
            <w:r w:rsidRPr="009A6C54">
              <w:t>NOW^%DTC</w:t>
            </w:r>
          </w:p>
          <w:p w14:paraId="26F2672B" w14:textId="77777777" w:rsidR="00C90C5C" w:rsidRPr="009A6C54" w:rsidRDefault="00C90C5C" w:rsidP="00F62550">
            <w:pPr>
              <w:pStyle w:val="TableText"/>
            </w:pPr>
            <w:r w:rsidRPr="009A6C54">
              <w:t xml:space="preserve">$$LINE^SDMHAP </w:t>
            </w:r>
          </w:p>
          <w:p w14:paraId="26F2672C" w14:textId="77777777" w:rsidR="00C90C5C" w:rsidRPr="009A6C54" w:rsidRDefault="00C90C5C" w:rsidP="00F62550">
            <w:pPr>
              <w:pStyle w:val="TableText"/>
            </w:pPr>
            <w:r w:rsidRPr="009A6C54">
              <w:t xml:space="preserve">$$LINE1^SDMHAP     </w:t>
            </w:r>
          </w:p>
          <w:p w14:paraId="26F2672D" w14:textId="77777777" w:rsidR="00C90C5C" w:rsidRPr="009A6C54" w:rsidRDefault="00C90C5C" w:rsidP="00F62550">
            <w:pPr>
              <w:pStyle w:val="TableText"/>
            </w:pPr>
            <w:r w:rsidRPr="009A6C54">
              <w:t xml:space="preserve">START^SDMHAP        RET^SDMHAP1        </w:t>
            </w:r>
          </w:p>
          <w:p w14:paraId="26F2672E" w14:textId="77777777" w:rsidR="00C90C5C" w:rsidRPr="009A6C54" w:rsidRDefault="00E571A6" w:rsidP="00F62550">
            <w:pPr>
              <w:pStyle w:val="TableText"/>
            </w:pPr>
            <w:r w:rsidRPr="009A6C54">
              <w:t xml:space="preserve">$$SETSTR^SDMHPRO1 </w:t>
            </w:r>
            <w:r w:rsidR="00C90C5C" w:rsidRPr="009A6C54">
              <w:t xml:space="preserve">  SET1^SDMHPRO1          XMY^SDUTL2             $$FMTE^XLFDT        </w:t>
            </w:r>
          </w:p>
          <w:p w14:paraId="26F2672F" w14:textId="77777777" w:rsidR="00C90C5C" w:rsidRPr="009A6C54" w:rsidRDefault="00C90C5C" w:rsidP="00F62550">
            <w:pPr>
              <w:pStyle w:val="TableText"/>
            </w:pPr>
            <w:r w:rsidRPr="009A6C54">
              <w:t xml:space="preserve">^XMD                </w:t>
            </w:r>
          </w:p>
          <w:p w14:paraId="26F26730" w14:textId="77777777" w:rsidR="00C90C5C" w:rsidRPr="009A6C54" w:rsidRDefault="00C90C5C" w:rsidP="00F62550">
            <w:pPr>
              <w:pStyle w:val="TableText"/>
            </w:pPr>
          </w:p>
        </w:tc>
      </w:tr>
      <w:tr w:rsidR="00C90C5C" w:rsidRPr="009A6C54" w14:paraId="26F26736" w14:textId="77777777" w:rsidTr="00C27B83">
        <w:tc>
          <w:tcPr>
            <w:tcW w:w="2790" w:type="dxa"/>
            <w:tcBorders>
              <w:top w:val="single" w:sz="6" w:space="0" w:color="000000"/>
            </w:tcBorders>
            <w:shd w:val="clear" w:color="auto" w:fill="F3F3F3"/>
          </w:tcPr>
          <w:p w14:paraId="26F26732" w14:textId="77777777" w:rsidR="00C90C5C" w:rsidRPr="009A6C54" w:rsidRDefault="00C90C5C" w:rsidP="00F62550">
            <w:pPr>
              <w:pStyle w:val="TableHeading"/>
            </w:pPr>
            <w:r w:rsidRPr="009A6C54">
              <w:t>Data Dictionary (DD) References</w:t>
            </w:r>
          </w:p>
        </w:tc>
        <w:tc>
          <w:tcPr>
            <w:tcW w:w="6817" w:type="dxa"/>
            <w:gridSpan w:val="9"/>
          </w:tcPr>
          <w:p w14:paraId="26F26733" w14:textId="77777777" w:rsidR="00C90C5C" w:rsidRPr="009A6C54" w:rsidRDefault="00C90C5C" w:rsidP="00F62550">
            <w:pPr>
              <w:pStyle w:val="TableText"/>
              <w:rPr>
                <w:sz w:val="20"/>
              </w:rPr>
            </w:pPr>
            <w:r w:rsidRPr="009A6C54">
              <w:rPr>
                <w:sz w:val="20"/>
              </w:rPr>
              <w:t xml:space="preserve">^TMP(               </w:t>
            </w:r>
          </w:p>
          <w:p w14:paraId="26F26734" w14:textId="77777777" w:rsidR="00C90C5C" w:rsidRPr="009A6C54" w:rsidRDefault="00C90C5C" w:rsidP="00F62550">
            <w:pPr>
              <w:pStyle w:val="TableText"/>
              <w:rPr>
                <w:sz w:val="20"/>
              </w:rPr>
            </w:pPr>
            <w:r w:rsidRPr="009A6C54">
              <w:rPr>
                <w:sz w:val="20"/>
              </w:rPr>
              <w:t xml:space="preserve">^TMP("SDMHP"        </w:t>
            </w:r>
          </w:p>
          <w:p w14:paraId="26F26735" w14:textId="77777777" w:rsidR="00C90C5C" w:rsidRPr="009A6C54" w:rsidRDefault="00C90C5C" w:rsidP="00F62550">
            <w:pPr>
              <w:pStyle w:val="TableText"/>
            </w:pPr>
            <w:r w:rsidRPr="009A6C54">
              <w:t xml:space="preserve">^XMB(3.8      </w:t>
            </w:r>
          </w:p>
        </w:tc>
      </w:tr>
      <w:tr w:rsidR="00C90C5C" w:rsidRPr="009A6C54" w14:paraId="26F26739" w14:textId="77777777" w:rsidTr="00C27B83">
        <w:tc>
          <w:tcPr>
            <w:tcW w:w="2790" w:type="dxa"/>
            <w:shd w:val="clear" w:color="auto" w:fill="F3F3F3"/>
          </w:tcPr>
          <w:p w14:paraId="26F26737" w14:textId="77777777" w:rsidR="00C90C5C" w:rsidRPr="009A6C54" w:rsidRDefault="00C90C5C" w:rsidP="00F62550">
            <w:pPr>
              <w:pStyle w:val="TableHeading"/>
            </w:pPr>
            <w:r w:rsidRPr="009A6C54">
              <w:t>Related Protocols</w:t>
            </w:r>
          </w:p>
        </w:tc>
        <w:tc>
          <w:tcPr>
            <w:tcW w:w="6817" w:type="dxa"/>
            <w:gridSpan w:val="9"/>
          </w:tcPr>
          <w:p w14:paraId="26F26738" w14:textId="77777777" w:rsidR="00C90C5C" w:rsidRPr="009A6C54" w:rsidRDefault="00C90C5C" w:rsidP="00F62550">
            <w:pPr>
              <w:pStyle w:val="TableText"/>
            </w:pPr>
            <w:r w:rsidRPr="009A6C54">
              <w:t>N/A</w:t>
            </w:r>
          </w:p>
        </w:tc>
      </w:tr>
      <w:tr w:rsidR="00C90C5C" w:rsidRPr="009A6C54" w14:paraId="26F2673C" w14:textId="77777777" w:rsidTr="00C27B83">
        <w:tc>
          <w:tcPr>
            <w:tcW w:w="2790" w:type="dxa"/>
            <w:shd w:val="clear" w:color="auto" w:fill="F3F3F3"/>
          </w:tcPr>
          <w:p w14:paraId="26F2673A"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3B" w14:textId="77777777" w:rsidR="00C90C5C" w:rsidRPr="009A6C54" w:rsidRDefault="00C90C5C" w:rsidP="00F62550">
            <w:pPr>
              <w:pStyle w:val="TableText"/>
            </w:pPr>
            <w:r w:rsidRPr="009A6C54">
              <w:t>N/A</w:t>
            </w:r>
          </w:p>
        </w:tc>
      </w:tr>
      <w:tr w:rsidR="00C90C5C" w:rsidRPr="009A6C54" w14:paraId="26F26743" w14:textId="77777777" w:rsidTr="00C27B83">
        <w:tc>
          <w:tcPr>
            <w:tcW w:w="2790" w:type="dxa"/>
            <w:tcBorders>
              <w:right w:val="single" w:sz="4" w:space="0" w:color="auto"/>
            </w:tcBorders>
            <w:shd w:val="clear" w:color="auto" w:fill="F3F3F3"/>
          </w:tcPr>
          <w:p w14:paraId="26F2673D"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3E"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14:paraId="26F2673F"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14:paraId="26F26740"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Both</w:t>
            </w:r>
          </w:p>
        </w:tc>
        <w:tc>
          <w:tcPr>
            <w:tcW w:w="1953" w:type="dxa"/>
            <w:tcBorders>
              <w:left w:val="nil"/>
              <w:right w:val="nil"/>
            </w:tcBorders>
          </w:tcPr>
          <w:p w14:paraId="26F26741" w14:textId="77777777"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Global Reference</w:t>
            </w:r>
          </w:p>
        </w:tc>
        <w:tc>
          <w:tcPr>
            <w:tcW w:w="1039" w:type="dxa"/>
            <w:tcBorders>
              <w:left w:val="nil"/>
            </w:tcBorders>
          </w:tcPr>
          <w:p w14:paraId="26F26742" w14:textId="77777777"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DC46C7">
              <w:rPr>
                <w:iCs/>
              </w:rPr>
            </w:r>
            <w:r w:rsidR="00DC46C7">
              <w:rPr>
                <w:iCs/>
              </w:rPr>
              <w:fldChar w:fldCharType="separate"/>
            </w:r>
            <w:r w:rsidRPr="009A6C54">
              <w:rPr>
                <w:iCs/>
              </w:rPr>
              <w:fldChar w:fldCharType="end"/>
            </w:r>
            <w:r w:rsidRPr="009A6C54">
              <w:rPr>
                <w:iCs/>
              </w:rPr>
              <w:t xml:space="preserve"> Local</w:t>
            </w:r>
          </w:p>
        </w:tc>
      </w:tr>
      <w:tr w:rsidR="00C90C5C" w:rsidRPr="009A6C54" w14:paraId="26F26747" w14:textId="77777777" w:rsidTr="00C27B83">
        <w:tc>
          <w:tcPr>
            <w:tcW w:w="2790" w:type="dxa"/>
            <w:shd w:val="clear" w:color="auto" w:fill="F3F3F3"/>
          </w:tcPr>
          <w:p w14:paraId="26F26744" w14:textId="77777777" w:rsidR="00C90C5C" w:rsidRPr="009A6C54" w:rsidRDefault="00C90C5C" w:rsidP="00F62550">
            <w:pPr>
              <w:pStyle w:val="TableHeading"/>
            </w:pPr>
            <w:r w:rsidRPr="009A6C54">
              <w:t>Input Attribute Name and Definition</w:t>
            </w:r>
          </w:p>
        </w:tc>
        <w:tc>
          <w:tcPr>
            <w:tcW w:w="6817" w:type="dxa"/>
            <w:gridSpan w:val="9"/>
          </w:tcPr>
          <w:p w14:paraId="26F26745" w14:textId="77777777" w:rsidR="00C90C5C" w:rsidRPr="009A6C54" w:rsidRDefault="00C90C5C" w:rsidP="00F62550">
            <w:pPr>
              <w:pStyle w:val="TableText"/>
            </w:pPr>
            <w:r w:rsidRPr="009A6C54">
              <w:t>Name: None</w:t>
            </w:r>
          </w:p>
          <w:p w14:paraId="26F26746" w14:textId="77777777" w:rsidR="00C90C5C" w:rsidRPr="009A6C54" w:rsidRDefault="00C90C5C" w:rsidP="00F62550">
            <w:pPr>
              <w:pStyle w:val="TableText"/>
            </w:pPr>
            <w:r w:rsidRPr="009A6C54">
              <w:t>Definition:</w:t>
            </w:r>
          </w:p>
        </w:tc>
      </w:tr>
      <w:tr w:rsidR="00C90C5C" w:rsidRPr="009A6C54" w14:paraId="26F2674B" w14:textId="77777777" w:rsidTr="00C27B83">
        <w:tc>
          <w:tcPr>
            <w:tcW w:w="2790" w:type="dxa"/>
            <w:shd w:val="clear" w:color="auto" w:fill="F3F3F3"/>
          </w:tcPr>
          <w:p w14:paraId="26F26748" w14:textId="77777777" w:rsidR="00C90C5C" w:rsidRPr="009A6C54" w:rsidRDefault="00C90C5C" w:rsidP="00F62550">
            <w:pPr>
              <w:pStyle w:val="TableHeading"/>
            </w:pPr>
            <w:r w:rsidRPr="009A6C54">
              <w:t>Output Attribute Name and Definition</w:t>
            </w:r>
          </w:p>
        </w:tc>
        <w:tc>
          <w:tcPr>
            <w:tcW w:w="6817" w:type="dxa"/>
            <w:gridSpan w:val="9"/>
          </w:tcPr>
          <w:p w14:paraId="26F26749" w14:textId="77777777" w:rsidR="00C90C5C" w:rsidRPr="009A6C54" w:rsidRDefault="00C90C5C" w:rsidP="00F62550">
            <w:pPr>
              <w:pStyle w:val="TableText"/>
            </w:pPr>
            <w:r w:rsidRPr="009A6C54">
              <w:t>Name: None</w:t>
            </w:r>
          </w:p>
          <w:p w14:paraId="26F2674A" w14:textId="77777777" w:rsidR="00C90C5C" w:rsidRPr="009A6C54" w:rsidRDefault="00C90C5C" w:rsidP="00F62550">
            <w:pPr>
              <w:pStyle w:val="TableText"/>
            </w:pPr>
            <w:r w:rsidRPr="009A6C54">
              <w:t>Definition:</w:t>
            </w:r>
          </w:p>
        </w:tc>
      </w:tr>
      <w:tr w:rsidR="00C90C5C" w:rsidRPr="009A6C54" w14:paraId="26F2674D"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4C" w14:textId="77777777" w:rsidR="00C90C5C" w:rsidRPr="009A6C54" w:rsidRDefault="00C90C5C" w:rsidP="00F62550">
            <w:pPr>
              <w:pStyle w:val="TableHeading"/>
            </w:pPr>
            <w:r w:rsidRPr="009A6C54">
              <w:t>Current Logic</w:t>
            </w:r>
          </w:p>
        </w:tc>
      </w:tr>
      <w:tr w:rsidR="00C90C5C" w:rsidRPr="009A6C54" w14:paraId="26F2674F"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4E" w14:textId="77777777" w:rsidR="00C90C5C" w:rsidRPr="009A6C54" w:rsidRDefault="00C90C5C" w:rsidP="00F62550">
            <w:pPr>
              <w:pStyle w:val="TableText"/>
            </w:pPr>
            <w:r w:rsidRPr="009A6C54">
              <w:t>None</w:t>
            </w:r>
          </w:p>
        </w:tc>
      </w:tr>
      <w:tr w:rsidR="00C90C5C" w:rsidRPr="009A6C54" w14:paraId="26F26751"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50" w14:textId="77777777" w:rsidR="00C90C5C" w:rsidRPr="009A6C54" w:rsidRDefault="00C90C5C" w:rsidP="00F62550">
            <w:pPr>
              <w:pStyle w:val="TableHeading"/>
            </w:pPr>
            <w:r w:rsidRPr="009A6C54">
              <w:lastRenderedPageBreak/>
              <w:t>Modified Logic (Changes are in bold)</w:t>
            </w:r>
          </w:p>
        </w:tc>
      </w:tr>
      <w:tr w:rsidR="00C90C5C" w:rsidRPr="009A6C54" w14:paraId="26F26772"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52" w14:textId="77777777" w:rsidR="00C90C5C" w:rsidRPr="009A6C54" w:rsidRDefault="00C90C5C" w:rsidP="00F62550">
            <w:pPr>
              <w:pStyle w:val="TableText"/>
            </w:pPr>
            <w:r w:rsidRPr="009A6C54">
              <w:t>The variable  SDXFLG is set to 1 ; This flag is set to 1 when running from the background Job</w:t>
            </w:r>
          </w:p>
          <w:p w14:paraId="26F26753" w14:textId="77777777" w:rsidR="00C90C5C" w:rsidRPr="009A6C54" w:rsidRDefault="00C90C5C" w:rsidP="00F62550">
            <w:pPr>
              <w:pStyle w:val="TableText"/>
            </w:pPr>
          </w:p>
          <w:p w14:paraId="26F26754" w14:textId="77777777" w:rsidR="00C90C5C" w:rsidRPr="009A6C54" w:rsidRDefault="00C90C5C" w:rsidP="00F62550">
            <w:pPr>
              <w:pStyle w:val="TableText"/>
            </w:pPr>
            <w:r w:rsidRPr="009A6C54">
              <w:t>The date range is set to  T from the date the SD Nightly Background Job is run.</w:t>
            </w:r>
          </w:p>
          <w:p w14:paraId="26F26755" w14:textId="77777777" w:rsidR="00C90C5C" w:rsidRPr="009A6C54" w:rsidRDefault="00C90C5C" w:rsidP="00F62550">
            <w:pPr>
              <w:pStyle w:val="TableText"/>
            </w:pPr>
          </w:p>
          <w:p w14:paraId="26F26756" w14:textId="77777777" w:rsidR="00C90C5C" w:rsidRPr="009A6C54" w:rsidRDefault="00C90C5C" w:rsidP="00F62550">
            <w:pPr>
              <w:pStyle w:val="TableText"/>
            </w:pPr>
            <w:r w:rsidRPr="009A6C54">
              <w:t>The  Division is set to ALL the divisions in the facility.</w:t>
            </w:r>
          </w:p>
          <w:p w14:paraId="26F26757" w14:textId="77777777" w:rsidR="00C90C5C" w:rsidRPr="009A6C54" w:rsidRDefault="00C90C5C" w:rsidP="00F62550">
            <w:pPr>
              <w:pStyle w:val="TableText"/>
            </w:pPr>
          </w:p>
          <w:p w14:paraId="26F26758" w14:textId="77777777" w:rsidR="00C90C5C" w:rsidRPr="009A6C54" w:rsidRDefault="00C90C5C" w:rsidP="00F62550">
            <w:pPr>
              <w:pStyle w:val="TableText"/>
            </w:pPr>
            <w:r w:rsidRPr="009A6C54">
              <w:t>The  sort criteria, is set All Clinics.</w:t>
            </w:r>
          </w:p>
          <w:p w14:paraId="26F26759" w14:textId="77777777" w:rsidR="00C90C5C" w:rsidRPr="009A6C54" w:rsidRDefault="00C90C5C" w:rsidP="00F62550">
            <w:pPr>
              <w:pStyle w:val="TableText"/>
            </w:pPr>
          </w:p>
          <w:p w14:paraId="26F2675A" w14:textId="77777777" w:rsidR="00C90C5C" w:rsidRPr="009A6C54" w:rsidRDefault="00C90C5C" w:rsidP="00F62550">
            <w:pPr>
              <w:pStyle w:val="TableText"/>
            </w:pPr>
            <w:r w:rsidRPr="009A6C54">
              <w:t>Call is made to  START ^SDMHPRO</w:t>
            </w:r>
          </w:p>
          <w:p w14:paraId="26F2675B" w14:textId="77777777" w:rsidR="00C90C5C" w:rsidRPr="009A6C54" w:rsidRDefault="00C90C5C" w:rsidP="00F62550">
            <w:pPr>
              <w:pStyle w:val="TableText"/>
            </w:pPr>
          </w:p>
          <w:p w14:paraId="26F2675C" w14:textId="77777777" w:rsidR="00C90C5C" w:rsidRPr="009A6C54" w:rsidRDefault="00C90C5C" w:rsidP="00F62550">
            <w:pPr>
              <w:pStyle w:val="TableText"/>
            </w:pPr>
            <w:r w:rsidRPr="009A6C54">
              <w:t>Check to see if the clinics are mental health clinics in the Reminder location file</w:t>
            </w:r>
          </w:p>
          <w:p w14:paraId="26F2675D" w14:textId="77777777" w:rsidR="00C90C5C" w:rsidRPr="009A6C54" w:rsidRDefault="00C90C5C" w:rsidP="00F62550">
            <w:pPr>
              <w:pStyle w:val="TableText"/>
            </w:pPr>
            <w:r w:rsidRPr="009A6C54">
              <w:t xml:space="preserve">                    -Set    ^TMP(“SDPRO”,$J  with the valid choices</w:t>
            </w:r>
          </w:p>
          <w:p w14:paraId="26F2675E" w14:textId="77777777" w:rsidR="00C90C5C" w:rsidRPr="009A6C54" w:rsidRDefault="00C90C5C" w:rsidP="00F62550">
            <w:pPr>
              <w:pStyle w:val="TableText"/>
            </w:pPr>
          </w:p>
          <w:p w14:paraId="26F2675F" w14:textId="77777777" w:rsidR="00C90C5C" w:rsidRPr="009A6C54" w:rsidRDefault="00C90C5C" w:rsidP="00F62550">
            <w:pPr>
              <w:pStyle w:val="TableText"/>
            </w:pPr>
            <w:r w:rsidRPr="009A6C54">
              <w:t>Find the patients in the date range that had an appointment  for a mental health clinic</w:t>
            </w:r>
          </w:p>
          <w:p w14:paraId="26F26760" w14:textId="77777777" w:rsidR="00C90C5C" w:rsidRPr="009A6C54" w:rsidRDefault="00C90C5C" w:rsidP="00F62550">
            <w:pPr>
              <w:pStyle w:val="TableText"/>
            </w:pPr>
          </w:p>
          <w:p w14:paraId="26F26761" w14:textId="77777777" w:rsidR="00C90C5C" w:rsidRPr="009A6C54" w:rsidRDefault="00C90C5C" w:rsidP="00F62550">
            <w:pPr>
              <w:pStyle w:val="TableText"/>
            </w:pPr>
            <w:r w:rsidRPr="009A6C54">
              <w:t xml:space="preserve">                    -Loop through the ^TMP(“SDPRO”,$J global</w:t>
            </w:r>
          </w:p>
          <w:p w14:paraId="26F26762" w14:textId="77777777" w:rsidR="00C90C5C" w:rsidRPr="009A6C54" w:rsidRDefault="00C90C5C" w:rsidP="00F62550">
            <w:pPr>
              <w:pStyle w:val="TableText"/>
            </w:pPr>
          </w:p>
          <w:p w14:paraId="26F26763" w14:textId="77777777" w:rsidR="00C90C5C" w:rsidRPr="009A6C54" w:rsidRDefault="00C90C5C" w:rsidP="00F62550">
            <w:pPr>
              <w:pStyle w:val="TableText"/>
            </w:pPr>
            <w:r w:rsidRPr="009A6C54">
              <w:t>Within that loop, check the Hospital  Location “S” X-ref to see if the patient has an appointment</w:t>
            </w:r>
          </w:p>
          <w:p w14:paraId="26F26764" w14:textId="77777777" w:rsidR="00C90C5C" w:rsidRPr="009A6C54" w:rsidRDefault="00C90C5C" w:rsidP="00F62550">
            <w:pPr>
              <w:pStyle w:val="TableText"/>
            </w:pPr>
            <w:r w:rsidRPr="009A6C54">
              <w:t xml:space="preserve"> In the date range.. ^SC(clinic,”S”,date</w:t>
            </w:r>
          </w:p>
          <w:p w14:paraId="26F26765" w14:textId="77777777" w:rsidR="00C90C5C" w:rsidRPr="009A6C54" w:rsidRDefault="00C90C5C" w:rsidP="00F62550">
            <w:pPr>
              <w:pStyle w:val="TableText"/>
            </w:pPr>
          </w:p>
          <w:p w14:paraId="26F26766" w14:textId="77777777" w:rsidR="00C90C5C" w:rsidRPr="009A6C54" w:rsidRDefault="00C90C5C" w:rsidP="00F62550">
            <w:pPr>
              <w:pStyle w:val="TableText"/>
            </w:pPr>
            <w:r w:rsidRPr="009A6C54">
              <w:t xml:space="preserve">                    - If  there is a match,  set up the global  ^TMP(“SDPRO1”, SORT ( clinic, reminder location or stop code)  </w:t>
            </w:r>
          </w:p>
          <w:p w14:paraId="26F26767" w14:textId="77777777" w:rsidR="00C90C5C" w:rsidRPr="009A6C54" w:rsidRDefault="00C90C5C" w:rsidP="00F62550">
            <w:pPr>
              <w:pStyle w:val="TableText"/>
            </w:pPr>
          </w:p>
          <w:p w14:paraId="26F26768" w14:textId="77777777"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14:paraId="26F26769" w14:textId="77777777" w:rsidR="00C90C5C" w:rsidRPr="009A6C54" w:rsidRDefault="00C90C5C" w:rsidP="00F62550">
            <w:pPr>
              <w:pStyle w:val="TableText"/>
            </w:pPr>
          </w:p>
          <w:p w14:paraId="26F2676A" w14:textId="77777777" w:rsidR="00C90C5C" w:rsidRPr="009A6C54" w:rsidRDefault="00C90C5C" w:rsidP="00F62550">
            <w:pPr>
              <w:pStyle w:val="TableText"/>
            </w:pPr>
            <w:r w:rsidRPr="009A6C54">
              <w:t>Variables are set up to send the data in a mail message.</w:t>
            </w:r>
          </w:p>
          <w:p w14:paraId="26F2676B" w14:textId="77777777" w:rsidR="00C90C5C" w:rsidRPr="009A6C54" w:rsidRDefault="00C90C5C" w:rsidP="00F62550">
            <w:pPr>
              <w:pStyle w:val="TableText"/>
            </w:pPr>
            <w:r w:rsidRPr="009A6C54">
              <w:t xml:space="preserve">       SDGRP is set to the mail group number for SD MH NO SHOW NOTIFICATION </w:t>
            </w:r>
          </w:p>
          <w:p w14:paraId="26F2676C" w14:textId="77777777"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14:paraId="26F2676D" w14:textId="77777777" w:rsidR="00C90C5C" w:rsidRPr="009A6C54" w:rsidRDefault="00C90C5C" w:rsidP="00F62550">
            <w:pPr>
              <w:pStyle w:val="TableText"/>
            </w:pPr>
            <w:r w:rsidRPr="009A6C54">
              <w:t xml:space="preserve">      XMTEXT is set to the global containing the data ^TMP(“SDNS”,$J, LINE #,0)</w:t>
            </w:r>
          </w:p>
          <w:p w14:paraId="26F2676E" w14:textId="77777777" w:rsidR="00C90C5C" w:rsidRPr="009A6C54" w:rsidRDefault="00C90C5C" w:rsidP="00F62550">
            <w:pPr>
              <w:pStyle w:val="TableText"/>
            </w:pPr>
          </w:p>
          <w:p w14:paraId="26F2676F" w14:textId="77777777"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14:paraId="26F26770" w14:textId="77777777" w:rsidR="00C90C5C" w:rsidRPr="009A6C54" w:rsidRDefault="00C90C5C" w:rsidP="00F62550">
            <w:pPr>
              <w:pStyle w:val="TableText"/>
            </w:pPr>
          </w:p>
          <w:p w14:paraId="26F26771" w14:textId="77777777" w:rsidR="00C27B83" w:rsidRPr="009A6C54" w:rsidRDefault="00C90C5C" w:rsidP="00F62550">
            <w:pPr>
              <w:pStyle w:val="TableText"/>
            </w:pPr>
            <w:r w:rsidRPr="009A6C54">
              <w:t>The report will be identical to the AD HOC report except it will have mailman designation in the heading.</w:t>
            </w:r>
          </w:p>
        </w:tc>
      </w:tr>
    </w:tbl>
    <w:p w14:paraId="26F26773" w14:textId="77777777"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72" w:name="_Toc518911219"/>
      <w:r w:rsidR="00705C7A" w:rsidRPr="009A6C54">
        <w:rPr>
          <w:sz w:val="32"/>
          <w:szCs w:val="32"/>
        </w:rPr>
        <w:lastRenderedPageBreak/>
        <w:t>^SD</w:t>
      </w:r>
      <w:r w:rsidR="00705C7A" w:rsidRPr="009A6C54">
        <w:rPr>
          <w:sz w:val="32"/>
          <w:szCs w:val="32"/>
          <w:lang w:val="en-US"/>
        </w:rPr>
        <w:t>MHPRO1</w:t>
      </w:r>
      <w:bookmarkEnd w:id="172"/>
    </w:p>
    <w:p w14:paraId="26F26774" w14:textId="77777777"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14:paraId="26F26775" w14:textId="36392D33" w:rsidR="00F62550" w:rsidRPr="009A6C54" w:rsidRDefault="00F62550" w:rsidP="00F62550">
      <w:pPr>
        <w:pStyle w:val="Caption"/>
        <w:rPr>
          <w:lang w:val="en-US"/>
        </w:rPr>
      </w:pPr>
      <w:bookmarkStart w:id="173" w:name="_Toc517426428"/>
      <w:r w:rsidRPr="009A6C54">
        <w:t xml:space="preserve">Table </w:t>
      </w:r>
      <w:r w:rsidR="007E52CE">
        <w:fldChar w:fldCharType="begin"/>
      </w:r>
      <w:r w:rsidR="007E52CE">
        <w:instrText xml:space="preserve"> SEQ Table \* ARABIC </w:instrText>
      </w:r>
      <w:r w:rsidR="007E52CE">
        <w:fldChar w:fldCharType="separate"/>
      </w:r>
      <w:r w:rsidR="00D555E0">
        <w:rPr>
          <w:noProof/>
        </w:rPr>
        <w:t>24</w:t>
      </w:r>
      <w:r w:rsidR="007E52CE">
        <w:rPr>
          <w:noProof/>
        </w:rPr>
        <w:fldChar w:fldCharType="end"/>
      </w:r>
      <w:r w:rsidRPr="009A6C54">
        <w:rPr>
          <w:lang w:val="en-US"/>
        </w:rPr>
        <w:t>: EN^SDMHPRO1 Routine</w:t>
      </w:r>
      <w:bookmarkEnd w:id="17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778" w14:textId="77777777" w:rsidTr="002B5785">
        <w:trPr>
          <w:tblHeader/>
        </w:trPr>
        <w:tc>
          <w:tcPr>
            <w:tcW w:w="2790" w:type="dxa"/>
            <w:shd w:val="clear" w:color="auto" w:fill="BFBFBF"/>
          </w:tcPr>
          <w:p w14:paraId="26F26776" w14:textId="77777777" w:rsidR="00C90C5C" w:rsidRPr="009A6C54" w:rsidRDefault="00C90C5C" w:rsidP="00F62550">
            <w:pPr>
              <w:pStyle w:val="TableHeading"/>
            </w:pPr>
            <w:bookmarkStart w:id="174" w:name="ColumnTitle_23"/>
            <w:bookmarkEnd w:id="174"/>
            <w:r w:rsidRPr="009A6C54">
              <w:t>Routine Name</w:t>
            </w:r>
          </w:p>
        </w:tc>
        <w:tc>
          <w:tcPr>
            <w:tcW w:w="6817" w:type="dxa"/>
            <w:gridSpan w:val="9"/>
            <w:tcBorders>
              <w:bottom w:val="single" w:sz="6" w:space="0" w:color="000000"/>
            </w:tcBorders>
            <w:shd w:val="clear" w:color="auto" w:fill="BFBFBF"/>
          </w:tcPr>
          <w:p w14:paraId="26F26777" w14:textId="77777777" w:rsidR="00C90C5C" w:rsidRPr="009A6C54" w:rsidRDefault="00C90C5C" w:rsidP="00F62550">
            <w:pPr>
              <w:pStyle w:val="TableHeading"/>
            </w:pPr>
            <w:r w:rsidRPr="009A6C54">
              <w:t>EN^SDMHPRO1</w:t>
            </w:r>
          </w:p>
        </w:tc>
      </w:tr>
      <w:tr w:rsidR="00C90C5C" w:rsidRPr="009A6C54" w14:paraId="26F2677E" w14:textId="77777777" w:rsidTr="00C27B83">
        <w:tc>
          <w:tcPr>
            <w:tcW w:w="2790" w:type="dxa"/>
            <w:shd w:val="clear" w:color="auto" w:fill="F3F3F3"/>
          </w:tcPr>
          <w:p w14:paraId="26F26779" w14:textId="77777777" w:rsidR="00C90C5C" w:rsidRPr="009A6C54" w:rsidRDefault="00C90C5C" w:rsidP="00F62550">
            <w:pPr>
              <w:pStyle w:val="TableHeading"/>
            </w:pPr>
            <w:r w:rsidRPr="009A6C54">
              <w:t>Enhancement Category</w:t>
            </w:r>
          </w:p>
        </w:tc>
        <w:tc>
          <w:tcPr>
            <w:tcW w:w="1170" w:type="dxa"/>
            <w:gridSpan w:val="2"/>
            <w:tcBorders>
              <w:right w:val="nil"/>
            </w:tcBorders>
          </w:tcPr>
          <w:p w14:paraId="26F2677A" w14:textId="77777777"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77B" w14:textId="77777777"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77C"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77D" w14:textId="77777777"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781" w14:textId="77777777" w:rsidTr="00C27B83">
        <w:tc>
          <w:tcPr>
            <w:tcW w:w="2790" w:type="dxa"/>
            <w:shd w:val="clear" w:color="auto" w:fill="F3F3F3"/>
          </w:tcPr>
          <w:p w14:paraId="26F2677F" w14:textId="77777777" w:rsidR="00C90C5C" w:rsidRPr="009A6C54" w:rsidRDefault="00C90C5C" w:rsidP="00F62550">
            <w:pPr>
              <w:pStyle w:val="TableHeading"/>
            </w:pPr>
            <w:r w:rsidRPr="009A6C54">
              <w:t>Requirement Traceability Matrix</w:t>
            </w:r>
          </w:p>
        </w:tc>
        <w:tc>
          <w:tcPr>
            <w:tcW w:w="6817" w:type="dxa"/>
            <w:gridSpan w:val="9"/>
          </w:tcPr>
          <w:p w14:paraId="26F26780" w14:textId="77777777" w:rsidR="00C90C5C" w:rsidRPr="009A6C54" w:rsidRDefault="00C90C5C" w:rsidP="00F62550">
            <w:pPr>
              <w:pStyle w:val="TableText"/>
            </w:pPr>
            <w:r w:rsidRPr="009A6C54">
              <w:t>N/A</w:t>
            </w:r>
          </w:p>
        </w:tc>
      </w:tr>
      <w:tr w:rsidR="00C90C5C" w:rsidRPr="009A6C54" w14:paraId="26F26784" w14:textId="77777777" w:rsidTr="00C27B83">
        <w:tc>
          <w:tcPr>
            <w:tcW w:w="2790" w:type="dxa"/>
            <w:tcBorders>
              <w:bottom w:val="single" w:sz="6" w:space="0" w:color="000000"/>
            </w:tcBorders>
            <w:shd w:val="clear" w:color="auto" w:fill="F3F3F3"/>
          </w:tcPr>
          <w:p w14:paraId="26F26782" w14:textId="77777777" w:rsidR="00C90C5C" w:rsidRPr="009A6C54" w:rsidRDefault="00C90C5C" w:rsidP="00F62550">
            <w:pPr>
              <w:pStyle w:val="TableHeading"/>
            </w:pPr>
            <w:r w:rsidRPr="009A6C54">
              <w:t>Related Options</w:t>
            </w:r>
          </w:p>
        </w:tc>
        <w:tc>
          <w:tcPr>
            <w:tcW w:w="6817" w:type="dxa"/>
            <w:gridSpan w:val="9"/>
            <w:tcBorders>
              <w:bottom w:val="single" w:sz="4" w:space="0" w:color="auto"/>
            </w:tcBorders>
          </w:tcPr>
          <w:p w14:paraId="26F26783" w14:textId="77777777" w:rsidR="00C90C5C" w:rsidRPr="009A6C54" w:rsidRDefault="001E41F4" w:rsidP="00F62550">
            <w:pPr>
              <w:pStyle w:val="TableText"/>
            </w:pPr>
            <w:r w:rsidRPr="009A6C54">
              <w:t>High Risk MH Proactive Nightly Report [SD MH PROACTIVE BGJ REPORT] option</w:t>
            </w:r>
          </w:p>
        </w:tc>
      </w:tr>
      <w:tr w:rsidR="00C90C5C" w:rsidRPr="009A6C54" w14:paraId="26F26788"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785" w14:textId="77777777"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14:paraId="26F26786" w14:textId="77777777"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14:paraId="26F26787" w14:textId="77777777" w:rsidR="00C90C5C" w:rsidRPr="009A6C54" w:rsidRDefault="00C90C5C" w:rsidP="00F62550">
            <w:pPr>
              <w:pStyle w:val="TableHeading"/>
            </w:pPr>
            <w:r w:rsidRPr="009A6C54">
              <w:t xml:space="preserve">Routines “Called”   </w:t>
            </w:r>
          </w:p>
        </w:tc>
      </w:tr>
      <w:tr w:rsidR="00C90C5C" w:rsidRPr="009A6C54" w14:paraId="26F26794"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789" w14:textId="77777777" w:rsidR="00C90C5C" w:rsidRPr="009A6C54" w:rsidRDefault="00C90C5C" w:rsidP="00F62550">
            <w:pPr>
              <w:pStyle w:val="TableHeading"/>
              <w:rPr>
                <w:bCs/>
                <w:sz w:val="20"/>
              </w:rPr>
            </w:pPr>
          </w:p>
        </w:tc>
        <w:tc>
          <w:tcPr>
            <w:tcW w:w="2917" w:type="dxa"/>
            <w:gridSpan w:val="5"/>
            <w:tcBorders>
              <w:bottom w:val="single" w:sz="4" w:space="0" w:color="auto"/>
            </w:tcBorders>
          </w:tcPr>
          <w:p w14:paraId="26F2678A" w14:textId="77777777" w:rsidR="00C90C5C" w:rsidRPr="009A6C54" w:rsidRDefault="00C90C5C" w:rsidP="00F62550">
            <w:pPr>
              <w:pStyle w:val="TableText"/>
            </w:pPr>
            <w:r w:rsidRPr="009A6C54">
              <w:t>^SDMHPRO</w:t>
            </w:r>
          </w:p>
        </w:tc>
        <w:tc>
          <w:tcPr>
            <w:tcW w:w="3900" w:type="dxa"/>
            <w:gridSpan w:val="4"/>
            <w:tcBorders>
              <w:bottom w:val="single" w:sz="4" w:space="0" w:color="auto"/>
            </w:tcBorders>
          </w:tcPr>
          <w:p w14:paraId="26F2678B" w14:textId="77777777" w:rsidR="00C90C5C" w:rsidRPr="009A6C54" w:rsidRDefault="00C90C5C" w:rsidP="00F62550">
            <w:pPr>
              <w:pStyle w:val="TableText"/>
            </w:pPr>
            <w:r w:rsidRPr="009A6C54">
              <w:t xml:space="preserve">C^%DTC              </w:t>
            </w:r>
          </w:p>
          <w:p w14:paraId="26F2678C" w14:textId="77777777" w:rsidR="00C90C5C" w:rsidRPr="009A6C54" w:rsidRDefault="00C90C5C" w:rsidP="00F62550">
            <w:pPr>
              <w:pStyle w:val="TableText"/>
            </w:pPr>
            <w:r w:rsidRPr="009A6C54">
              <w:t xml:space="preserve">$$SDAPI^SDAMA301    </w:t>
            </w:r>
          </w:p>
          <w:p w14:paraId="26F2678D" w14:textId="77777777" w:rsidR="00C90C5C" w:rsidRPr="009A6C54" w:rsidRDefault="00C90C5C" w:rsidP="00F62550">
            <w:pPr>
              <w:pStyle w:val="TableText"/>
            </w:pPr>
            <w:r w:rsidRPr="009A6C54">
              <w:t xml:space="preserve">COUNT^SDMHPRO       </w:t>
            </w:r>
          </w:p>
          <w:p w14:paraId="26F2678E" w14:textId="77777777" w:rsidR="00C90C5C" w:rsidRPr="009A6C54" w:rsidRDefault="00C90C5C" w:rsidP="00F62550">
            <w:pPr>
              <w:pStyle w:val="TableText"/>
            </w:pPr>
            <w:r w:rsidRPr="009A6C54">
              <w:t xml:space="preserve">HEAD^SDMHPRO        </w:t>
            </w:r>
          </w:p>
          <w:p w14:paraId="26F2678F" w14:textId="77777777" w:rsidR="00C90C5C" w:rsidRPr="009A6C54" w:rsidRDefault="00C90C5C" w:rsidP="00F62550">
            <w:pPr>
              <w:pStyle w:val="TableText"/>
            </w:pPr>
            <w:r w:rsidRPr="009A6C54">
              <w:t xml:space="preserve">HEAD1^SDMHPRO       </w:t>
            </w:r>
          </w:p>
          <w:p w14:paraId="26F26790" w14:textId="77777777" w:rsidR="00C90C5C" w:rsidRPr="009A6C54" w:rsidRDefault="00C90C5C" w:rsidP="00F62550">
            <w:pPr>
              <w:pStyle w:val="TableText"/>
            </w:pPr>
            <w:r w:rsidRPr="009A6C54">
              <w:t xml:space="preserve">TOTAL^SDMHPRO       </w:t>
            </w:r>
          </w:p>
          <w:p w14:paraId="26F26791" w14:textId="77777777" w:rsidR="00C90C5C" w:rsidRPr="009A6C54" w:rsidRDefault="00C90C5C" w:rsidP="00F62550">
            <w:pPr>
              <w:pStyle w:val="TableText"/>
            </w:pPr>
            <w:r w:rsidRPr="009A6C54">
              <w:t xml:space="preserve">$$SETSTR^SDUL1      </w:t>
            </w:r>
          </w:p>
          <w:p w14:paraId="26F26792" w14:textId="77777777" w:rsidR="00C90C5C" w:rsidRPr="009A6C54" w:rsidRDefault="00C90C5C" w:rsidP="00F62550">
            <w:pPr>
              <w:pStyle w:val="TableText"/>
            </w:pPr>
            <w:r w:rsidRPr="009A6C54">
              <w:t xml:space="preserve">PID^VADPT6        </w:t>
            </w:r>
          </w:p>
          <w:p w14:paraId="26F26793" w14:textId="77777777" w:rsidR="00C90C5C" w:rsidRPr="009A6C54" w:rsidRDefault="00C90C5C" w:rsidP="00F62550">
            <w:pPr>
              <w:pStyle w:val="TableText"/>
            </w:pPr>
            <w:r w:rsidRPr="009A6C54">
              <w:t xml:space="preserve">$$FMTE^XLFDT </w:t>
            </w:r>
          </w:p>
        </w:tc>
      </w:tr>
      <w:tr w:rsidR="00C90C5C" w:rsidRPr="009A6C54" w14:paraId="26F267A0" w14:textId="77777777" w:rsidTr="00C27B83">
        <w:tc>
          <w:tcPr>
            <w:tcW w:w="2790" w:type="dxa"/>
            <w:tcBorders>
              <w:top w:val="single" w:sz="6" w:space="0" w:color="000000"/>
            </w:tcBorders>
            <w:shd w:val="clear" w:color="auto" w:fill="F3F3F3"/>
          </w:tcPr>
          <w:p w14:paraId="26F26795" w14:textId="77777777" w:rsidR="00C90C5C" w:rsidRPr="009A6C54" w:rsidRDefault="00C90C5C" w:rsidP="00F62550">
            <w:pPr>
              <w:pStyle w:val="TableHeading"/>
            </w:pPr>
            <w:r w:rsidRPr="009A6C54">
              <w:t>Data Dictionary (DD) References</w:t>
            </w:r>
          </w:p>
        </w:tc>
        <w:tc>
          <w:tcPr>
            <w:tcW w:w="6817" w:type="dxa"/>
            <w:gridSpan w:val="9"/>
          </w:tcPr>
          <w:p w14:paraId="26F26796" w14:textId="77777777" w:rsidR="00C90C5C" w:rsidRPr="009A6C54" w:rsidRDefault="00C90C5C" w:rsidP="00F62550">
            <w:pPr>
              <w:pStyle w:val="TableText"/>
            </w:pPr>
            <w:r w:rsidRPr="009A6C54">
              <w:t xml:space="preserve">   ^DG(40.8            </w:t>
            </w:r>
          </w:p>
          <w:p w14:paraId="26F26797" w14:textId="77777777" w:rsidR="00C90C5C" w:rsidRPr="009A6C54" w:rsidRDefault="00C90C5C" w:rsidP="00F62550">
            <w:pPr>
              <w:pStyle w:val="TableText"/>
            </w:pPr>
            <w:r w:rsidRPr="009A6C54">
              <w:t xml:space="preserve">   ^DIC(40.7           </w:t>
            </w:r>
          </w:p>
          <w:p w14:paraId="26F26798" w14:textId="77777777" w:rsidR="00C90C5C" w:rsidRPr="009A6C54" w:rsidRDefault="00C90C5C" w:rsidP="00F62550">
            <w:pPr>
              <w:pStyle w:val="TableText"/>
            </w:pPr>
            <w:r w:rsidRPr="009A6C54">
              <w:t xml:space="preserve">   ^DPT(               </w:t>
            </w:r>
          </w:p>
          <w:p w14:paraId="26F26799" w14:textId="77777777" w:rsidR="00C90C5C" w:rsidRPr="009A6C54" w:rsidRDefault="00C90C5C" w:rsidP="00F62550">
            <w:pPr>
              <w:pStyle w:val="TableText"/>
            </w:pPr>
            <w:r w:rsidRPr="009A6C54">
              <w:t xml:space="preserve">   ^DPT("B"            </w:t>
            </w:r>
          </w:p>
          <w:p w14:paraId="26F2679A" w14:textId="77777777" w:rsidR="00C90C5C" w:rsidRPr="009A6C54" w:rsidRDefault="00C90C5C" w:rsidP="00F62550">
            <w:pPr>
              <w:pStyle w:val="TableText"/>
            </w:pPr>
            <w:r w:rsidRPr="009A6C54">
              <w:t xml:space="preserve">   ^SC(                </w:t>
            </w:r>
          </w:p>
          <w:p w14:paraId="26F2679B" w14:textId="77777777" w:rsidR="00C90C5C" w:rsidRPr="009A6C54" w:rsidRDefault="00C90C5C" w:rsidP="00F62550">
            <w:pPr>
              <w:pStyle w:val="TableText"/>
            </w:pPr>
            <w:r w:rsidRPr="009A6C54">
              <w:t xml:space="preserve">   ^TMP(               </w:t>
            </w:r>
          </w:p>
          <w:p w14:paraId="26F2679C" w14:textId="77777777" w:rsidR="00C90C5C" w:rsidRPr="009A6C54" w:rsidRDefault="00C90C5C" w:rsidP="00F62550">
            <w:pPr>
              <w:pStyle w:val="TableText"/>
            </w:pPr>
            <w:r w:rsidRPr="009A6C54">
              <w:t xml:space="preserve">   ^TMP("SDMHP"        </w:t>
            </w:r>
          </w:p>
          <w:p w14:paraId="26F2679D" w14:textId="77777777" w:rsidR="00C90C5C" w:rsidRPr="009A6C54" w:rsidRDefault="00C90C5C" w:rsidP="00F62550">
            <w:pPr>
              <w:pStyle w:val="TableText"/>
            </w:pPr>
            <w:r w:rsidRPr="009A6C54">
              <w:t xml:space="preserve">   ^TMP("SDPRO1"       </w:t>
            </w:r>
          </w:p>
          <w:p w14:paraId="26F2679E" w14:textId="77777777" w:rsidR="00C90C5C" w:rsidRPr="009A6C54" w:rsidRDefault="00C90C5C" w:rsidP="00F62550">
            <w:pPr>
              <w:pStyle w:val="TableText"/>
            </w:pPr>
            <w:r w:rsidRPr="009A6C54">
              <w:t xml:space="preserve">   ^TMP($J             </w:t>
            </w:r>
          </w:p>
          <w:p w14:paraId="26F2679F" w14:textId="77777777" w:rsidR="00C90C5C" w:rsidRPr="009A6C54" w:rsidRDefault="00C90C5C" w:rsidP="00F62550">
            <w:pPr>
              <w:pStyle w:val="TableText"/>
            </w:pPr>
            <w:r w:rsidRPr="009A6C54">
              <w:t xml:space="preserve">   ^VA(200             </w:t>
            </w:r>
          </w:p>
        </w:tc>
      </w:tr>
      <w:tr w:rsidR="00C90C5C" w:rsidRPr="009A6C54" w14:paraId="26F267A3" w14:textId="77777777" w:rsidTr="00C27B83">
        <w:tc>
          <w:tcPr>
            <w:tcW w:w="2790" w:type="dxa"/>
            <w:shd w:val="clear" w:color="auto" w:fill="F3F3F3"/>
          </w:tcPr>
          <w:p w14:paraId="26F267A1" w14:textId="77777777" w:rsidR="00C90C5C" w:rsidRPr="009A6C54" w:rsidRDefault="00C90C5C" w:rsidP="00F62550">
            <w:pPr>
              <w:pStyle w:val="TableHeading"/>
            </w:pPr>
            <w:r w:rsidRPr="009A6C54">
              <w:t>Related Protocols</w:t>
            </w:r>
          </w:p>
        </w:tc>
        <w:tc>
          <w:tcPr>
            <w:tcW w:w="6817" w:type="dxa"/>
            <w:gridSpan w:val="9"/>
          </w:tcPr>
          <w:p w14:paraId="26F267A2" w14:textId="77777777" w:rsidR="00C90C5C" w:rsidRPr="009A6C54" w:rsidRDefault="00C90C5C" w:rsidP="00F62550">
            <w:pPr>
              <w:pStyle w:val="TableText"/>
            </w:pPr>
            <w:r w:rsidRPr="009A6C54">
              <w:t>N/A</w:t>
            </w:r>
          </w:p>
        </w:tc>
      </w:tr>
      <w:tr w:rsidR="00C90C5C" w:rsidRPr="009A6C54" w14:paraId="26F267A6" w14:textId="77777777" w:rsidTr="00C27B83">
        <w:tc>
          <w:tcPr>
            <w:tcW w:w="2790" w:type="dxa"/>
            <w:shd w:val="clear" w:color="auto" w:fill="F3F3F3"/>
          </w:tcPr>
          <w:p w14:paraId="26F267A4" w14:textId="77777777"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14:paraId="26F267A5" w14:textId="77777777" w:rsidR="00C90C5C" w:rsidRPr="009A6C54" w:rsidRDefault="00C90C5C" w:rsidP="00F62550">
            <w:pPr>
              <w:pStyle w:val="TableText"/>
            </w:pPr>
            <w:r w:rsidRPr="009A6C54">
              <w:t>N/A</w:t>
            </w:r>
          </w:p>
        </w:tc>
      </w:tr>
      <w:tr w:rsidR="00C90C5C" w:rsidRPr="009A6C54" w14:paraId="26F267AD" w14:textId="77777777" w:rsidTr="00C27B83">
        <w:tc>
          <w:tcPr>
            <w:tcW w:w="2790" w:type="dxa"/>
            <w:tcBorders>
              <w:right w:val="single" w:sz="4" w:space="0" w:color="auto"/>
            </w:tcBorders>
            <w:shd w:val="clear" w:color="auto" w:fill="F3F3F3"/>
          </w:tcPr>
          <w:p w14:paraId="26F267A7" w14:textId="77777777" w:rsidR="00C90C5C" w:rsidRPr="009A6C54" w:rsidRDefault="00C90C5C" w:rsidP="00F62550">
            <w:pPr>
              <w:pStyle w:val="TableHeading"/>
            </w:pPr>
            <w:r w:rsidRPr="009A6C54">
              <w:t>Data Passing</w:t>
            </w:r>
          </w:p>
        </w:tc>
        <w:tc>
          <w:tcPr>
            <w:tcW w:w="990" w:type="dxa"/>
            <w:tcBorders>
              <w:left w:val="single" w:sz="4" w:space="0" w:color="auto"/>
              <w:right w:val="nil"/>
            </w:tcBorders>
          </w:tcPr>
          <w:p w14:paraId="26F267A8"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Input</w:t>
            </w:r>
          </w:p>
        </w:tc>
        <w:tc>
          <w:tcPr>
            <w:tcW w:w="1917" w:type="dxa"/>
            <w:gridSpan w:val="3"/>
            <w:tcBorders>
              <w:left w:val="nil"/>
              <w:right w:val="nil"/>
            </w:tcBorders>
          </w:tcPr>
          <w:p w14:paraId="26F267A9"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Output Reference</w:t>
            </w:r>
          </w:p>
        </w:tc>
        <w:tc>
          <w:tcPr>
            <w:tcW w:w="918" w:type="dxa"/>
            <w:gridSpan w:val="3"/>
            <w:tcBorders>
              <w:left w:val="nil"/>
              <w:right w:val="nil"/>
            </w:tcBorders>
          </w:tcPr>
          <w:p w14:paraId="26F267AA"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Both</w:t>
            </w:r>
          </w:p>
        </w:tc>
        <w:tc>
          <w:tcPr>
            <w:tcW w:w="1953" w:type="dxa"/>
            <w:tcBorders>
              <w:left w:val="nil"/>
              <w:right w:val="nil"/>
            </w:tcBorders>
          </w:tcPr>
          <w:p w14:paraId="26F267AB" w14:textId="77777777"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Global Reference</w:t>
            </w:r>
          </w:p>
        </w:tc>
        <w:tc>
          <w:tcPr>
            <w:tcW w:w="1039" w:type="dxa"/>
            <w:tcBorders>
              <w:left w:val="nil"/>
            </w:tcBorders>
          </w:tcPr>
          <w:p w14:paraId="26F267AC" w14:textId="77777777"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Local</w:t>
            </w:r>
          </w:p>
        </w:tc>
      </w:tr>
      <w:tr w:rsidR="00C90C5C" w:rsidRPr="009A6C54" w14:paraId="26F267B1" w14:textId="77777777" w:rsidTr="00C27B83">
        <w:tc>
          <w:tcPr>
            <w:tcW w:w="2790" w:type="dxa"/>
            <w:shd w:val="clear" w:color="auto" w:fill="F3F3F3"/>
          </w:tcPr>
          <w:p w14:paraId="26F267AE" w14:textId="77777777" w:rsidR="00C90C5C" w:rsidRPr="009A6C54" w:rsidRDefault="00C90C5C" w:rsidP="00F62550">
            <w:pPr>
              <w:pStyle w:val="TableHeading"/>
            </w:pPr>
            <w:r w:rsidRPr="009A6C54">
              <w:lastRenderedPageBreak/>
              <w:t>Input Attribute Name and Definition</w:t>
            </w:r>
          </w:p>
        </w:tc>
        <w:tc>
          <w:tcPr>
            <w:tcW w:w="6817" w:type="dxa"/>
            <w:gridSpan w:val="9"/>
          </w:tcPr>
          <w:p w14:paraId="26F267AF" w14:textId="77777777" w:rsidR="00C90C5C" w:rsidRPr="009A6C54" w:rsidRDefault="00C90C5C" w:rsidP="00F62550">
            <w:pPr>
              <w:pStyle w:val="TableText"/>
            </w:pPr>
            <w:r w:rsidRPr="009A6C54">
              <w:t>Name: None</w:t>
            </w:r>
          </w:p>
          <w:p w14:paraId="26F267B0" w14:textId="77777777" w:rsidR="00C90C5C" w:rsidRPr="009A6C54" w:rsidRDefault="00C90C5C" w:rsidP="00F62550">
            <w:pPr>
              <w:pStyle w:val="TableText"/>
            </w:pPr>
            <w:r w:rsidRPr="009A6C54">
              <w:t>Definition:</w:t>
            </w:r>
          </w:p>
        </w:tc>
      </w:tr>
      <w:tr w:rsidR="00C90C5C" w:rsidRPr="009A6C54" w14:paraId="26F267B5" w14:textId="77777777" w:rsidTr="00C27B83">
        <w:tc>
          <w:tcPr>
            <w:tcW w:w="2790" w:type="dxa"/>
            <w:shd w:val="clear" w:color="auto" w:fill="F3F3F3"/>
          </w:tcPr>
          <w:p w14:paraId="26F267B2" w14:textId="77777777" w:rsidR="00C90C5C" w:rsidRPr="009A6C54" w:rsidRDefault="00C90C5C" w:rsidP="00F62550">
            <w:pPr>
              <w:pStyle w:val="TableHeading"/>
            </w:pPr>
            <w:r w:rsidRPr="009A6C54">
              <w:t>Output Attribute Name and Definition</w:t>
            </w:r>
          </w:p>
        </w:tc>
        <w:tc>
          <w:tcPr>
            <w:tcW w:w="6817" w:type="dxa"/>
            <w:gridSpan w:val="9"/>
          </w:tcPr>
          <w:p w14:paraId="26F267B3" w14:textId="77777777" w:rsidR="00C90C5C" w:rsidRPr="009A6C54" w:rsidRDefault="00C90C5C" w:rsidP="00F62550">
            <w:pPr>
              <w:pStyle w:val="TableText"/>
            </w:pPr>
            <w:r w:rsidRPr="009A6C54">
              <w:t>Name: None</w:t>
            </w:r>
          </w:p>
          <w:p w14:paraId="26F267B4" w14:textId="77777777" w:rsidR="00C90C5C" w:rsidRPr="009A6C54" w:rsidRDefault="00C90C5C" w:rsidP="00F62550">
            <w:pPr>
              <w:pStyle w:val="TableText"/>
            </w:pPr>
            <w:r w:rsidRPr="009A6C54">
              <w:t>Definition:</w:t>
            </w:r>
          </w:p>
        </w:tc>
      </w:tr>
      <w:tr w:rsidR="00C90C5C" w:rsidRPr="009A6C54" w14:paraId="26F267B7"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6" w14:textId="77777777" w:rsidR="00C90C5C" w:rsidRPr="009A6C54" w:rsidRDefault="00C90C5C" w:rsidP="00F62550">
            <w:pPr>
              <w:pStyle w:val="TableHeading"/>
            </w:pPr>
            <w:r w:rsidRPr="009A6C54">
              <w:t>Current Logic</w:t>
            </w:r>
          </w:p>
        </w:tc>
      </w:tr>
      <w:tr w:rsidR="00C90C5C" w:rsidRPr="009A6C54" w14:paraId="26F267B9"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7B8" w14:textId="77777777" w:rsidR="00C90C5C" w:rsidRPr="009A6C54" w:rsidRDefault="00C90C5C" w:rsidP="00F62550">
            <w:pPr>
              <w:pStyle w:val="TableText"/>
            </w:pPr>
            <w:r w:rsidRPr="009A6C54">
              <w:t>None</w:t>
            </w:r>
          </w:p>
        </w:tc>
      </w:tr>
      <w:tr w:rsidR="00C90C5C" w:rsidRPr="009A6C54" w14:paraId="26F267BB"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7BA" w14:textId="77777777" w:rsidR="00C90C5C" w:rsidRPr="009A6C54" w:rsidRDefault="00C90C5C" w:rsidP="00F62550">
            <w:pPr>
              <w:pStyle w:val="TableHeading"/>
            </w:pPr>
            <w:r w:rsidRPr="009A6C54">
              <w:t>Modified Logic (Changes are in bold)</w:t>
            </w:r>
          </w:p>
        </w:tc>
      </w:tr>
      <w:tr w:rsidR="00C90C5C" w:rsidRPr="009A6C54" w14:paraId="26F267FF"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7BC" w14:textId="77777777" w:rsidR="00C90C5C" w:rsidRPr="009A6C54" w:rsidRDefault="00C90C5C" w:rsidP="00D56E44">
            <w:pPr>
              <w:pStyle w:val="TableText"/>
            </w:pPr>
            <w:r w:rsidRPr="009A6C54">
              <w:t>The code will loop through the  ^TMP(“SDPRO1”  global</w:t>
            </w:r>
          </w:p>
          <w:p w14:paraId="26F267BD" w14:textId="77777777" w:rsidR="00C90C5C" w:rsidRPr="009A6C54" w:rsidRDefault="00C90C5C" w:rsidP="00D56E44">
            <w:pPr>
              <w:pStyle w:val="TableText"/>
            </w:pPr>
          </w:p>
          <w:p w14:paraId="26F267BE" w14:textId="77777777" w:rsidR="00C90C5C" w:rsidRPr="009A6C54" w:rsidRDefault="00C90C5C" w:rsidP="00D56E44">
            <w:pPr>
              <w:pStyle w:val="TableText"/>
            </w:pPr>
            <w:r w:rsidRPr="009A6C54">
              <w:t xml:space="preserve">                  - A totals page will print out of the unique patients at the beginning of the report.</w:t>
            </w:r>
          </w:p>
          <w:p w14:paraId="26F267BF"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7C0"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7C1" w14:textId="77777777" w:rsidR="00C90C5C" w:rsidRPr="009A6C54" w:rsidRDefault="00C90C5C" w:rsidP="00D56E44">
            <w:pPr>
              <w:pStyle w:val="TableText"/>
            </w:pPr>
            <w:r w:rsidRPr="009A6C54">
              <w:t xml:space="preserve">                  -  The patient name , ID, date of appointment, clinic</w:t>
            </w:r>
          </w:p>
          <w:p w14:paraId="26F267C2" w14:textId="77777777" w:rsidR="00C90C5C" w:rsidRPr="009A6C54" w:rsidRDefault="00C90C5C" w:rsidP="00D56E44">
            <w:pPr>
              <w:pStyle w:val="TableText"/>
              <w:rPr>
                <w:lang w:val="en-US"/>
              </w:rPr>
            </w:pPr>
          </w:p>
          <w:p w14:paraId="26F267C3" w14:textId="77777777" w:rsidR="00C90C5C" w:rsidRPr="009A6C54" w:rsidRDefault="00C90C5C" w:rsidP="00D56E44">
            <w:pPr>
              <w:pStyle w:val="TableText"/>
            </w:pPr>
          </w:p>
          <w:p w14:paraId="26F267C4" w14:textId="77777777" w:rsidR="00C90C5C" w:rsidRPr="009A6C54" w:rsidRDefault="00C90C5C" w:rsidP="00D56E44">
            <w:pPr>
              <w:pStyle w:val="TableText"/>
              <w:rPr>
                <w:sz w:val="20"/>
              </w:rPr>
            </w:pPr>
            <w:r w:rsidRPr="009A6C54">
              <w:rPr>
                <w:sz w:val="20"/>
              </w:rPr>
              <w:t>PROACTIVE HIGH RISK REPORT                                            PAGE 1</w:t>
            </w:r>
          </w:p>
          <w:p w14:paraId="26F267C5" w14:textId="77777777"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14:paraId="26F267C6" w14:textId="77777777" w:rsidR="00C90C5C" w:rsidRPr="009A6C54" w:rsidRDefault="00C90C5C" w:rsidP="00D56E44">
            <w:pPr>
              <w:pStyle w:val="TableText"/>
              <w:rPr>
                <w:sz w:val="20"/>
              </w:rPr>
            </w:pPr>
          </w:p>
          <w:p w14:paraId="26F267C7"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C8" w14:textId="77777777" w:rsidR="00C90C5C" w:rsidRPr="009A6C54" w:rsidRDefault="00C90C5C" w:rsidP="00D56E44">
            <w:pPr>
              <w:pStyle w:val="TableText"/>
              <w:rPr>
                <w:sz w:val="20"/>
              </w:rPr>
            </w:pPr>
            <w:r w:rsidRPr="009A6C54">
              <w:rPr>
                <w:sz w:val="20"/>
              </w:rPr>
              <w:t>******************************************************************************</w:t>
            </w:r>
          </w:p>
          <w:p w14:paraId="26F267C9" w14:textId="77777777" w:rsidR="00C90C5C" w:rsidRPr="009A6C54" w:rsidRDefault="00C90C5C" w:rsidP="00D56E44">
            <w:pPr>
              <w:pStyle w:val="TableText"/>
              <w:rPr>
                <w:sz w:val="20"/>
              </w:rPr>
            </w:pPr>
            <w:r w:rsidRPr="009A6C54">
              <w:rPr>
                <w:sz w:val="20"/>
              </w:rPr>
              <w:t>DIVISION: ALBANY</w:t>
            </w:r>
          </w:p>
          <w:p w14:paraId="26F267CA" w14:textId="77777777" w:rsidR="00C90C5C" w:rsidRPr="009A6C54" w:rsidRDefault="00C90C5C" w:rsidP="00D56E44">
            <w:pPr>
              <w:pStyle w:val="TableText"/>
            </w:pPr>
          </w:p>
          <w:p w14:paraId="26F267CB" w14:textId="77777777" w:rsidR="00C90C5C" w:rsidRPr="009A6C54" w:rsidRDefault="00C90C5C" w:rsidP="00D56E44">
            <w:pPr>
              <w:pStyle w:val="TableText"/>
              <w:rPr>
                <w:lang w:val="en-US"/>
              </w:rPr>
            </w:pPr>
            <w:r w:rsidRPr="009A6C54">
              <w:t xml:space="preserve">1  </w:t>
            </w:r>
            <w:r w:rsidR="004D62D3" w:rsidRPr="009A6C54">
              <w:rPr>
                <w:lang w:val="en-US"/>
              </w:rPr>
              <w:t>Schedulingpatient,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14:paraId="26F267CC" w14:textId="77777777" w:rsidR="00C90C5C" w:rsidRPr="009A6C54" w:rsidRDefault="00C90C5C" w:rsidP="00D56E44">
            <w:pPr>
              <w:pStyle w:val="TableText"/>
              <w:rPr>
                <w:lang w:val="en-US"/>
              </w:rPr>
            </w:pPr>
          </w:p>
          <w:p w14:paraId="26F267CD" w14:textId="77777777" w:rsidR="00C90C5C" w:rsidRPr="009A6C54" w:rsidRDefault="00C90C5C" w:rsidP="00D56E44">
            <w:pPr>
              <w:pStyle w:val="TableText"/>
            </w:pPr>
          </w:p>
          <w:p w14:paraId="26F267CE" w14:textId="77777777" w:rsidR="00C90C5C" w:rsidRPr="009A6C54" w:rsidRDefault="00C90C5C" w:rsidP="00D56E44">
            <w:pPr>
              <w:pStyle w:val="TableText"/>
              <w:rPr>
                <w:sz w:val="20"/>
              </w:rPr>
            </w:pPr>
            <w:r w:rsidRPr="009A6C54">
              <w:rPr>
                <w:sz w:val="20"/>
              </w:rPr>
              <w:t>PROACTIVE HIGH RISK REPORT                                            PAGE 2</w:t>
            </w:r>
          </w:p>
          <w:p w14:paraId="26F267CF" w14:textId="77777777"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14:paraId="26F267D0" w14:textId="77777777" w:rsidR="00C90C5C" w:rsidRPr="009A6C54" w:rsidRDefault="00C90C5C" w:rsidP="00D56E44">
            <w:pPr>
              <w:pStyle w:val="TableText"/>
              <w:rPr>
                <w:sz w:val="20"/>
              </w:rPr>
            </w:pPr>
          </w:p>
          <w:p w14:paraId="26F267D1" w14:textId="77777777"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14:paraId="26F267D2" w14:textId="77777777" w:rsidR="00C90C5C" w:rsidRPr="009A6C54" w:rsidRDefault="00C90C5C" w:rsidP="00D56E44">
            <w:pPr>
              <w:pStyle w:val="TableText"/>
              <w:rPr>
                <w:sz w:val="20"/>
              </w:rPr>
            </w:pPr>
            <w:r w:rsidRPr="009A6C54">
              <w:rPr>
                <w:sz w:val="20"/>
              </w:rPr>
              <w:t>******************************************************************************</w:t>
            </w:r>
          </w:p>
          <w:p w14:paraId="26F267D3" w14:textId="77777777" w:rsidR="00C90C5C" w:rsidRPr="009A6C54" w:rsidRDefault="00C90C5C" w:rsidP="00D56E44">
            <w:pPr>
              <w:pStyle w:val="TableText"/>
              <w:rPr>
                <w:sz w:val="20"/>
              </w:rPr>
            </w:pPr>
            <w:r w:rsidRPr="009A6C54">
              <w:rPr>
                <w:sz w:val="20"/>
              </w:rPr>
              <w:t>DIVISION: ON THE HUDSON IN HISTORIC TROY</w:t>
            </w:r>
          </w:p>
          <w:p w14:paraId="26F267D4" w14:textId="77777777" w:rsidR="00C90C5C" w:rsidRPr="009A6C54" w:rsidRDefault="00C90C5C" w:rsidP="00D56E44">
            <w:pPr>
              <w:pStyle w:val="TableText"/>
              <w:rPr>
                <w:sz w:val="20"/>
              </w:rPr>
            </w:pPr>
          </w:p>
          <w:p w14:paraId="26F267D5" w14:textId="77777777" w:rsidR="00C90C5C" w:rsidRPr="009A6C54" w:rsidRDefault="00C90C5C" w:rsidP="00D56E44">
            <w:pPr>
              <w:pStyle w:val="TableText"/>
              <w:rPr>
                <w:sz w:val="20"/>
              </w:rPr>
            </w:pPr>
          </w:p>
          <w:p w14:paraId="26F267D6" w14:textId="77777777" w:rsidR="00C90C5C" w:rsidRPr="009A6C54" w:rsidRDefault="00C90C5C" w:rsidP="00D56E44">
            <w:pPr>
              <w:pStyle w:val="TableText"/>
              <w:rPr>
                <w:sz w:val="20"/>
              </w:rPr>
            </w:pPr>
            <w:r w:rsidRPr="009A6C54">
              <w:rPr>
                <w:sz w:val="20"/>
              </w:rPr>
              <w:t xml:space="preserve">1  </w:t>
            </w:r>
            <w:r w:rsidR="004D62D3" w:rsidRPr="009A6C54">
              <w:t>Schedulingpatient,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14:paraId="26F267D7" w14:textId="77777777"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14:paraId="26F267D8" w14:textId="77777777" w:rsidR="00C90C5C" w:rsidRPr="009A6C54" w:rsidRDefault="00C90C5C" w:rsidP="00D56E44">
            <w:pPr>
              <w:pStyle w:val="TableText"/>
              <w:rPr>
                <w:sz w:val="20"/>
              </w:rPr>
            </w:pPr>
          </w:p>
          <w:p w14:paraId="26F267D9" w14:textId="77777777" w:rsidR="00C90C5C" w:rsidRPr="009A6C54" w:rsidRDefault="00C90C5C" w:rsidP="00D56E44">
            <w:pPr>
              <w:pStyle w:val="TableText"/>
              <w:rPr>
                <w:sz w:val="20"/>
              </w:rPr>
            </w:pPr>
            <w:r w:rsidRPr="009A6C54">
              <w:rPr>
                <w:sz w:val="20"/>
              </w:rPr>
              <w:t xml:space="preserve">2  </w:t>
            </w:r>
            <w:r w:rsidR="004D62D3" w:rsidRPr="009A6C54">
              <w:t>Schedulingpatient,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14:paraId="26F267DA" w14:textId="77777777" w:rsidR="00C90C5C" w:rsidRPr="009A6C54" w:rsidRDefault="00C90C5C" w:rsidP="00D56E44">
            <w:pPr>
              <w:pStyle w:val="TableText"/>
              <w:rPr>
                <w:sz w:val="20"/>
              </w:rPr>
            </w:pPr>
          </w:p>
          <w:p w14:paraId="26F267DB" w14:textId="77777777" w:rsidR="00C90C5C" w:rsidRPr="009A6C54" w:rsidRDefault="00C90C5C" w:rsidP="00D56E44">
            <w:pPr>
              <w:pStyle w:val="TableText"/>
              <w:rPr>
                <w:sz w:val="20"/>
              </w:rPr>
            </w:pPr>
            <w:r w:rsidRPr="009A6C54">
              <w:rPr>
                <w:sz w:val="20"/>
              </w:rPr>
              <w:lastRenderedPageBreak/>
              <w:t>PROACTIVE HIGH RISK REPORT                                            PAGE 3</w:t>
            </w:r>
          </w:p>
          <w:p w14:paraId="26F267DC" w14:textId="77777777"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14:paraId="26F267DD" w14:textId="77777777" w:rsidR="00C90C5C" w:rsidRPr="009A6C54" w:rsidRDefault="00C90C5C" w:rsidP="00D56E44">
            <w:pPr>
              <w:pStyle w:val="TableText"/>
              <w:rPr>
                <w:sz w:val="20"/>
              </w:rPr>
            </w:pPr>
          </w:p>
          <w:p w14:paraId="26F267DE" w14:textId="77777777"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14:paraId="26F267DF" w14:textId="77777777" w:rsidR="00C90C5C" w:rsidRPr="009A6C54" w:rsidRDefault="00C90C5C" w:rsidP="00D56E44">
            <w:pPr>
              <w:pStyle w:val="TableText"/>
              <w:rPr>
                <w:sz w:val="20"/>
              </w:rPr>
            </w:pPr>
            <w:r w:rsidRPr="009A6C54">
              <w:rPr>
                <w:sz w:val="20"/>
              </w:rPr>
              <w:t>******************************************************************************</w:t>
            </w:r>
          </w:p>
          <w:p w14:paraId="26F267E0" w14:textId="77777777" w:rsidR="00C90C5C" w:rsidRPr="009A6C54" w:rsidRDefault="00C90C5C" w:rsidP="00D56E44">
            <w:pPr>
              <w:pStyle w:val="TableText"/>
              <w:rPr>
                <w:sz w:val="20"/>
              </w:rPr>
            </w:pPr>
            <w:r w:rsidRPr="009A6C54">
              <w:rPr>
                <w:sz w:val="20"/>
              </w:rPr>
              <w:t>DIVISION: TROY1</w:t>
            </w:r>
          </w:p>
          <w:p w14:paraId="26F267E1" w14:textId="77777777" w:rsidR="00C90C5C" w:rsidRPr="009A6C54" w:rsidRDefault="00C90C5C" w:rsidP="00D56E44">
            <w:pPr>
              <w:pStyle w:val="TableText"/>
              <w:rPr>
                <w:sz w:val="20"/>
              </w:rPr>
            </w:pPr>
          </w:p>
          <w:p w14:paraId="26F267E2" w14:textId="77777777" w:rsidR="00C90C5C" w:rsidRPr="009A6C54" w:rsidRDefault="00C90C5C" w:rsidP="00D56E44">
            <w:pPr>
              <w:pStyle w:val="TableText"/>
              <w:rPr>
                <w:sz w:val="20"/>
              </w:rPr>
            </w:pPr>
          </w:p>
          <w:p w14:paraId="26F267E3" w14:textId="77777777" w:rsidR="00C90C5C" w:rsidRPr="009A6C54" w:rsidRDefault="00C90C5C" w:rsidP="00D56E44">
            <w:pPr>
              <w:pStyle w:val="TableText"/>
              <w:rPr>
                <w:sz w:val="20"/>
              </w:rPr>
            </w:pPr>
            <w:r w:rsidRPr="009A6C54">
              <w:rPr>
                <w:sz w:val="20"/>
              </w:rPr>
              <w:t xml:space="preserve">1  </w:t>
            </w:r>
            <w:r w:rsidR="00094C4A" w:rsidRPr="009A6C54">
              <w:t>Schedulingpatient, One</w:t>
            </w:r>
            <w:r w:rsidR="00094C4A" w:rsidRPr="009A6C54">
              <w:rPr>
                <w:sz w:val="20"/>
              </w:rPr>
              <w:t xml:space="preserve">     0000 </w:t>
            </w:r>
            <w:r w:rsidRPr="009A6C54">
              <w:rPr>
                <w:sz w:val="20"/>
              </w:rPr>
              <w:t xml:space="preserve">     9/30/2011 11:00 am  MENTAL HEALTH</w:t>
            </w:r>
          </w:p>
          <w:p w14:paraId="26F267E4" w14:textId="77777777" w:rsidR="00C90C5C" w:rsidRPr="009A6C54" w:rsidRDefault="00C90C5C" w:rsidP="00D56E44">
            <w:pPr>
              <w:pStyle w:val="TableText"/>
              <w:rPr>
                <w:sz w:val="20"/>
              </w:rPr>
            </w:pPr>
            <w:r w:rsidRPr="009A6C54">
              <w:rPr>
                <w:sz w:val="20"/>
              </w:rPr>
              <w:t xml:space="preserve">2  </w:t>
            </w:r>
            <w:r w:rsidR="00094C4A" w:rsidRPr="009A6C54">
              <w:t>Schedulingpatient, TWO</w:t>
            </w:r>
            <w:r w:rsidRPr="009A6C54">
              <w:rPr>
                <w:sz w:val="20"/>
              </w:rPr>
              <w:t xml:space="preserve">     </w:t>
            </w:r>
            <w:r w:rsidR="00094C4A" w:rsidRPr="009A6C54">
              <w:rPr>
                <w:sz w:val="20"/>
              </w:rPr>
              <w:t>6666</w:t>
            </w:r>
            <w:r w:rsidRPr="009A6C54">
              <w:rPr>
                <w:sz w:val="20"/>
              </w:rPr>
              <w:t xml:space="preserve">      10/5/2011 10:00 am  MENTAL HEALTH</w:t>
            </w:r>
          </w:p>
          <w:p w14:paraId="26F267E5" w14:textId="77777777" w:rsidR="00C90C5C" w:rsidRPr="009A6C54" w:rsidRDefault="00C90C5C" w:rsidP="00D56E44">
            <w:pPr>
              <w:pStyle w:val="TableText"/>
              <w:rPr>
                <w:sz w:val="20"/>
              </w:rPr>
            </w:pPr>
          </w:p>
          <w:p w14:paraId="26F267E6" w14:textId="77777777" w:rsidR="00C90C5C" w:rsidRPr="009A6C54" w:rsidRDefault="00C90C5C" w:rsidP="00D56E44">
            <w:pPr>
              <w:pStyle w:val="TableText"/>
              <w:rPr>
                <w:sz w:val="20"/>
              </w:rPr>
            </w:pPr>
          </w:p>
          <w:p w14:paraId="26F267E7" w14:textId="77777777" w:rsidR="00C90C5C" w:rsidRPr="009A6C54" w:rsidRDefault="00C90C5C" w:rsidP="00D56E44">
            <w:pPr>
              <w:pStyle w:val="TableText"/>
              <w:rPr>
                <w:sz w:val="20"/>
              </w:rPr>
            </w:pPr>
            <w:r w:rsidRPr="009A6C54">
              <w:rPr>
                <w:sz w:val="20"/>
              </w:rPr>
              <w:t>PROACTIVE HIGH RISK REPORT                                            PAGE 4</w:t>
            </w:r>
          </w:p>
          <w:p w14:paraId="26F267E8"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E9" w14:textId="77777777" w:rsidR="00C90C5C" w:rsidRPr="009A6C54" w:rsidRDefault="00C90C5C" w:rsidP="00D56E44">
            <w:pPr>
              <w:pStyle w:val="TableText"/>
              <w:rPr>
                <w:sz w:val="20"/>
              </w:rPr>
            </w:pPr>
          </w:p>
          <w:p w14:paraId="26F267EA" w14:textId="77777777" w:rsidR="00C90C5C" w:rsidRPr="009A6C54" w:rsidRDefault="00C90C5C" w:rsidP="00D56E44">
            <w:pPr>
              <w:pStyle w:val="TableText"/>
              <w:rPr>
                <w:sz w:val="20"/>
              </w:rPr>
            </w:pPr>
            <w:r w:rsidRPr="009A6C54">
              <w:rPr>
                <w:sz w:val="20"/>
              </w:rPr>
              <w:t>Totals Page</w:t>
            </w:r>
          </w:p>
          <w:p w14:paraId="26F267EB" w14:textId="77777777" w:rsidR="00C90C5C" w:rsidRPr="009A6C54" w:rsidRDefault="00C90C5C" w:rsidP="00D56E44">
            <w:pPr>
              <w:pStyle w:val="TableText"/>
              <w:rPr>
                <w:sz w:val="20"/>
              </w:rPr>
            </w:pPr>
            <w:r w:rsidRPr="009A6C54">
              <w:rPr>
                <w:sz w:val="20"/>
              </w:rPr>
              <w:t>******************************************************************************</w:t>
            </w:r>
          </w:p>
          <w:p w14:paraId="26F267EC" w14:textId="77777777" w:rsidR="00C90C5C" w:rsidRPr="009A6C54" w:rsidRDefault="00C90C5C" w:rsidP="00D56E44">
            <w:pPr>
              <w:pStyle w:val="TableText"/>
              <w:rPr>
                <w:sz w:val="20"/>
              </w:rPr>
            </w:pPr>
            <w:r w:rsidRPr="009A6C54">
              <w:rPr>
                <w:sz w:val="20"/>
              </w:rPr>
              <w:t xml:space="preserve">                         Division/Clinic Appointment Totals</w:t>
            </w:r>
          </w:p>
          <w:p w14:paraId="26F267ED" w14:textId="77777777" w:rsidR="00C90C5C" w:rsidRPr="009A6C54" w:rsidRDefault="00C90C5C" w:rsidP="00D56E44">
            <w:pPr>
              <w:pStyle w:val="TableText"/>
              <w:rPr>
                <w:sz w:val="20"/>
              </w:rPr>
            </w:pPr>
          </w:p>
          <w:p w14:paraId="26F267EE" w14:textId="77777777" w:rsidR="00C90C5C" w:rsidRPr="009A6C54" w:rsidRDefault="00C90C5C" w:rsidP="00D56E44">
            <w:pPr>
              <w:pStyle w:val="TableText"/>
              <w:rPr>
                <w:sz w:val="20"/>
              </w:rPr>
            </w:pPr>
            <w:r w:rsidRPr="009A6C54">
              <w:rPr>
                <w:sz w:val="20"/>
              </w:rPr>
              <w:t>Division/CLinic                                   Unique</w:t>
            </w:r>
          </w:p>
          <w:p w14:paraId="26F267EF" w14:textId="77777777" w:rsidR="00C90C5C" w:rsidRPr="009A6C54" w:rsidRDefault="00C90C5C" w:rsidP="00D56E44">
            <w:pPr>
              <w:pStyle w:val="TableText"/>
              <w:rPr>
                <w:sz w:val="20"/>
              </w:rPr>
            </w:pPr>
            <w:r w:rsidRPr="009A6C54">
              <w:rPr>
                <w:sz w:val="20"/>
              </w:rPr>
              <w:t xml:space="preserve">                                                 Patients</w:t>
            </w:r>
          </w:p>
          <w:p w14:paraId="26F267F0" w14:textId="77777777" w:rsidR="00C90C5C" w:rsidRPr="009A6C54" w:rsidRDefault="00C90C5C" w:rsidP="00D56E44">
            <w:pPr>
              <w:pStyle w:val="TableText"/>
              <w:rPr>
                <w:sz w:val="20"/>
              </w:rPr>
            </w:pPr>
          </w:p>
          <w:p w14:paraId="26F267F1" w14:textId="77777777" w:rsidR="00C90C5C" w:rsidRPr="009A6C54" w:rsidRDefault="00C90C5C" w:rsidP="00D56E44">
            <w:pPr>
              <w:pStyle w:val="TableText"/>
              <w:rPr>
                <w:sz w:val="20"/>
              </w:rPr>
            </w:pPr>
            <w:r w:rsidRPr="009A6C54">
              <w:rPr>
                <w:sz w:val="20"/>
              </w:rPr>
              <w:t>ALBANY                                              1</w:t>
            </w:r>
          </w:p>
          <w:p w14:paraId="26F267F2" w14:textId="77777777" w:rsidR="00C90C5C" w:rsidRPr="009A6C54" w:rsidRDefault="00C90C5C" w:rsidP="00D56E44">
            <w:pPr>
              <w:pStyle w:val="TableText"/>
              <w:rPr>
                <w:sz w:val="20"/>
              </w:rPr>
            </w:pPr>
            <w:r w:rsidRPr="009A6C54">
              <w:rPr>
                <w:sz w:val="20"/>
              </w:rPr>
              <w:t>ON THE HUDSON IN HISTORIC TROY                      2</w:t>
            </w:r>
          </w:p>
          <w:p w14:paraId="26F267F3" w14:textId="77777777" w:rsidR="00C90C5C" w:rsidRPr="009A6C54" w:rsidRDefault="00C90C5C" w:rsidP="00D56E44">
            <w:pPr>
              <w:pStyle w:val="TableText"/>
              <w:rPr>
                <w:sz w:val="20"/>
              </w:rPr>
            </w:pPr>
            <w:r w:rsidRPr="009A6C54">
              <w:rPr>
                <w:sz w:val="20"/>
              </w:rPr>
              <w:t>TROY1                                               2</w:t>
            </w:r>
          </w:p>
          <w:p w14:paraId="26F267F4" w14:textId="77777777" w:rsidR="00C90C5C" w:rsidRPr="009A6C54" w:rsidRDefault="00C90C5C" w:rsidP="00D56E44">
            <w:pPr>
              <w:pStyle w:val="TableText"/>
              <w:rPr>
                <w:lang w:val="en-US"/>
              </w:rPr>
            </w:pPr>
          </w:p>
          <w:p w14:paraId="26F267F5" w14:textId="77777777" w:rsidR="00C90C5C" w:rsidRPr="009A6C54" w:rsidRDefault="00C90C5C" w:rsidP="00D56E44">
            <w:pPr>
              <w:pStyle w:val="TableText"/>
            </w:pPr>
          </w:p>
          <w:p w14:paraId="26F267F6" w14:textId="77777777" w:rsidR="00C90C5C" w:rsidRPr="009A6C54" w:rsidRDefault="00C90C5C" w:rsidP="00D56E44">
            <w:pPr>
              <w:pStyle w:val="TableText"/>
            </w:pPr>
            <w:r w:rsidRPr="009A6C54">
              <w:t>If there are no patients the heading will print with no records available.</w:t>
            </w:r>
          </w:p>
          <w:p w14:paraId="26F267F7" w14:textId="77777777" w:rsidR="00C90C5C" w:rsidRPr="009A6C54" w:rsidRDefault="00C90C5C" w:rsidP="00D56E44">
            <w:pPr>
              <w:pStyle w:val="TableText"/>
            </w:pPr>
          </w:p>
          <w:p w14:paraId="26F267F8" w14:textId="77777777" w:rsidR="00C90C5C" w:rsidRPr="009A6C54" w:rsidRDefault="00C90C5C" w:rsidP="00D56E44">
            <w:pPr>
              <w:pStyle w:val="TableText"/>
              <w:rPr>
                <w:sz w:val="20"/>
              </w:rPr>
            </w:pPr>
            <w:r w:rsidRPr="009A6C54">
              <w:rPr>
                <w:sz w:val="20"/>
              </w:rPr>
              <w:t>PROACTIVE HIGH RISK REPORT                                            PAGE 3</w:t>
            </w:r>
          </w:p>
          <w:p w14:paraId="26F267F9" w14:textId="77777777"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14:paraId="26F267FA" w14:textId="77777777" w:rsidR="00C90C5C" w:rsidRPr="009A6C54" w:rsidRDefault="00C90C5C" w:rsidP="00D56E44">
            <w:pPr>
              <w:pStyle w:val="TableText"/>
              <w:rPr>
                <w:sz w:val="20"/>
              </w:rPr>
            </w:pPr>
          </w:p>
          <w:p w14:paraId="26F267FB" w14:textId="77777777" w:rsidR="00C90C5C" w:rsidRPr="009A6C54" w:rsidRDefault="00C90C5C" w:rsidP="00D56E44">
            <w:pPr>
              <w:pStyle w:val="TableText"/>
              <w:rPr>
                <w:sz w:val="20"/>
              </w:rPr>
            </w:pPr>
            <w:r w:rsidRPr="009A6C54">
              <w:rPr>
                <w:sz w:val="20"/>
              </w:rPr>
              <w:t>PATIENT                PT ID     APPT D/T            CLINIC</w:t>
            </w:r>
          </w:p>
          <w:p w14:paraId="26F267FC" w14:textId="77777777" w:rsidR="00C90C5C" w:rsidRPr="009A6C54" w:rsidRDefault="00C90C5C" w:rsidP="00D56E44">
            <w:pPr>
              <w:pStyle w:val="TableText"/>
              <w:rPr>
                <w:sz w:val="20"/>
              </w:rPr>
            </w:pPr>
            <w:r w:rsidRPr="009A6C54">
              <w:rPr>
                <w:sz w:val="20"/>
              </w:rPr>
              <w:t xml:space="preserve">******************************************************************************              </w:t>
            </w:r>
          </w:p>
          <w:p w14:paraId="26F267FD" w14:textId="77777777" w:rsidR="00C90C5C" w:rsidRPr="009A6C54" w:rsidRDefault="00C90C5C" w:rsidP="00D56E44">
            <w:pPr>
              <w:pStyle w:val="TableText"/>
              <w:rPr>
                <w:sz w:val="20"/>
              </w:rPr>
            </w:pPr>
          </w:p>
          <w:p w14:paraId="26F267FE" w14:textId="77777777"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14:paraId="26F26800" w14:textId="77777777" w:rsidR="00375AF3" w:rsidRPr="009A6C54" w:rsidRDefault="00375AF3" w:rsidP="00375AF3">
      <w:pPr>
        <w:pStyle w:val="BodyText"/>
        <w:spacing w:before="0" w:after="0"/>
        <w:rPr>
          <w:lang w:val="en-US"/>
        </w:rPr>
      </w:pPr>
    </w:p>
    <w:p w14:paraId="26F26801" w14:textId="77777777" w:rsidR="00705C7A" w:rsidRPr="009A6C54" w:rsidRDefault="00705C7A" w:rsidP="00705C7A">
      <w:pPr>
        <w:pStyle w:val="Heading3"/>
        <w:numPr>
          <w:ilvl w:val="0"/>
          <w:numId w:val="0"/>
        </w:numPr>
        <w:tabs>
          <w:tab w:val="clear" w:pos="72"/>
          <w:tab w:val="clear" w:pos="1080"/>
        </w:tabs>
        <w:ind w:left="90"/>
        <w:rPr>
          <w:sz w:val="32"/>
          <w:szCs w:val="32"/>
          <w:lang w:val="en-US"/>
        </w:rPr>
      </w:pPr>
      <w:bookmarkStart w:id="175" w:name="_Toc518911220"/>
      <w:r w:rsidRPr="009A6C54">
        <w:rPr>
          <w:lang w:val="en-US"/>
        </w:rPr>
        <w:lastRenderedPageBreak/>
        <w:t>EN</w:t>
      </w:r>
      <w:r w:rsidRPr="009A6C54">
        <w:rPr>
          <w:sz w:val="32"/>
          <w:szCs w:val="32"/>
        </w:rPr>
        <w:t>^SD</w:t>
      </w:r>
      <w:r w:rsidRPr="009A6C54">
        <w:rPr>
          <w:sz w:val="32"/>
          <w:szCs w:val="32"/>
          <w:lang w:val="en-US"/>
        </w:rPr>
        <w:t>MHAP</w:t>
      </w:r>
      <w:bookmarkEnd w:id="175"/>
    </w:p>
    <w:p w14:paraId="26F26802" w14:textId="77777777"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14:paraId="26F26803" w14:textId="26230DC9" w:rsidR="00D56E44" w:rsidRPr="009A6C54" w:rsidRDefault="00D56E44" w:rsidP="00D56E44">
      <w:pPr>
        <w:pStyle w:val="Caption"/>
        <w:rPr>
          <w:lang w:val="en-US"/>
        </w:rPr>
      </w:pPr>
      <w:bookmarkStart w:id="176" w:name="_Toc517426429"/>
      <w:r w:rsidRPr="009A6C54">
        <w:t xml:space="preserve">Table </w:t>
      </w:r>
      <w:r w:rsidR="007E52CE">
        <w:fldChar w:fldCharType="begin"/>
      </w:r>
      <w:r w:rsidR="007E52CE">
        <w:instrText xml:space="preserve"> SEQ Table \* ARABIC </w:instrText>
      </w:r>
      <w:r w:rsidR="007E52CE">
        <w:fldChar w:fldCharType="separate"/>
      </w:r>
      <w:r w:rsidR="00D555E0">
        <w:rPr>
          <w:noProof/>
        </w:rPr>
        <w:t>25</w:t>
      </w:r>
      <w:r w:rsidR="007E52CE">
        <w:rPr>
          <w:noProof/>
        </w:rPr>
        <w:fldChar w:fldCharType="end"/>
      </w:r>
      <w:r w:rsidRPr="009A6C54">
        <w:rPr>
          <w:lang w:val="en-US"/>
        </w:rPr>
        <w:t>: EN^SDMHAP Routine</w:t>
      </w:r>
      <w:bookmarkEnd w:id="17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06" w14:textId="77777777" w:rsidTr="002B5785">
        <w:trPr>
          <w:tblHeader/>
        </w:trPr>
        <w:tc>
          <w:tcPr>
            <w:tcW w:w="2790" w:type="dxa"/>
            <w:shd w:val="clear" w:color="auto" w:fill="BFBFBF"/>
          </w:tcPr>
          <w:p w14:paraId="26F26804" w14:textId="77777777" w:rsidR="00C90C5C" w:rsidRPr="009A6C54" w:rsidRDefault="00C90C5C" w:rsidP="00D56E44">
            <w:pPr>
              <w:pStyle w:val="TableHeading"/>
            </w:pPr>
            <w:bookmarkStart w:id="177" w:name="ColumnTitle_24"/>
            <w:bookmarkEnd w:id="177"/>
            <w:r w:rsidRPr="009A6C54">
              <w:t>Routine Name</w:t>
            </w:r>
          </w:p>
        </w:tc>
        <w:tc>
          <w:tcPr>
            <w:tcW w:w="6817" w:type="dxa"/>
            <w:gridSpan w:val="9"/>
            <w:tcBorders>
              <w:bottom w:val="single" w:sz="6" w:space="0" w:color="000000"/>
            </w:tcBorders>
            <w:shd w:val="clear" w:color="auto" w:fill="BFBFBF"/>
          </w:tcPr>
          <w:p w14:paraId="26F26805" w14:textId="77777777" w:rsidR="00C90C5C" w:rsidRPr="009A6C54" w:rsidRDefault="00C90C5C" w:rsidP="00D56E44">
            <w:pPr>
              <w:pStyle w:val="TableHeading"/>
            </w:pPr>
            <w:r w:rsidRPr="009A6C54">
              <w:t>EN^SDMHAP</w:t>
            </w:r>
          </w:p>
        </w:tc>
      </w:tr>
      <w:tr w:rsidR="00C90C5C" w:rsidRPr="009A6C54" w14:paraId="26F2680C" w14:textId="77777777" w:rsidTr="00C27B83">
        <w:tc>
          <w:tcPr>
            <w:tcW w:w="2790" w:type="dxa"/>
            <w:shd w:val="clear" w:color="auto" w:fill="F3F3F3"/>
          </w:tcPr>
          <w:p w14:paraId="26F26807"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08"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809"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80A"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80B"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80F" w14:textId="77777777" w:rsidTr="00C27B83">
        <w:tc>
          <w:tcPr>
            <w:tcW w:w="2790" w:type="dxa"/>
            <w:shd w:val="clear" w:color="auto" w:fill="F3F3F3"/>
          </w:tcPr>
          <w:p w14:paraId="26F2680D" w14:textId="77777777"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14:paraId="26F2680E" w14:textId="77777777" w:rsidR="00C90C5C" w:rsidRPr="009A6C54" w:rsidRDefault="00C90C5C" w:rsidP="00D56E44">
            <w:pPr>
              <w:pStyle w:val="TableText"/>
            </w:pPr>
            <w:r w:rsidRPr="009A6C54">
              <w:t>N/A</w:t>
            </w:r>
          </w:p>
        </w:tc>
      </w:tr>
      <w:tr w:rsidR="00C90C5C" w:rsidRPr="009A6C54" w14:paraId="26F26812" w14:textId="77777777" w:rsidTr="00C27B83">
        <w:tc>
          <w:tcPr>
            <w:tcW w:w="2790" w:type="dxa"/>
            <w:tcBorders>
              <w:bottom w:val="single" w:sz="6" w:space="0" w:color="000000"/>
            </w:tcBorders>
            <w:shd w:val="clear" w:color="auto" w:fill="F3F3F3"/>
          </w:tcPr>
          <w:p w14:paraId="26F26810"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11" w14:textId="77777777" w:rsidR="00C90C5C" w:rsidRPr="009A6C54" w:rsidRDefault="002C1237" w:rsidP="00D56E44">
            <w:pPr>
              <w:pStyle w:val="TableText"/>
            </w:pPr>
            <w:r w:rsidRPr="009A6C54">
              <w:t>High Risk MH No-Show Adhoc Report [SD MH NO SHOW AD HOC REPORT] option</w:t>
            </w:r>
          </w:p>
        </w:tc>
      </w:tr>
      <w:tr w:rsidR="00C90C5C" w:rsidRPr="009A6C54" w14:paraId="26F26816"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13"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14"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15" w14:textId="77777777" w:rsidR="00C90C5C" w:rsidRPr="009A6C54" w:rsidRDefault="00C90C5C" w:rsidP="00D56E44">
            <w:pPr>
              <w:pStyle w:val="TableHeading"/>
            </w:pPr>
            <w:r w:rsidRPr="009A6C54">
              <w:t xml:space="preserve">Routines “Called”   </w:t>
            </w:r>
          </w:p>
        </w:tc>
      </w:tr>
      <w:tr w:rsidR="00C90C5C" w:rsidRPr="009A6C54" w14:paraId="26F2682D"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17"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18" w14:textId="77777777" w:rsidR="00C90C5C" w:rsidRPr="009A6C54" w:rsidRDefault="00C90C5C" w:rsidP="00D56E44">
            <w:pPr>
              <w:pStyle w:val="TableText"/>
            </w:pPr>
          </w:p>
        </w:tc>
        <w:tc>
          <w:tcPr>
            <w:tcW w:w="3900" w:type="dxa"/>
            <w:gridSpan w:val="4"/>
            <w:tcBorders>
              <w:bottom w:val="single" w:sz="4" w:space="0" w:color="auto"/>
            </w:tcBorders>
          </w:tcPr>
          <w:p w14:paraId="26F26819" w14:textId="77777777" w:rsidR="00C90C5C" w:rsidRPr="009A6C54" w:rsidRDefault="00C90C5C" w:rsidP="00D56E44">
            <w:pPr>
              <w:pStyle w:val="TableText"/>
            </w:pPr>
            <w:r w:rsidRPr="009A6C54">
              <w:t xml:space="preserve">   C^%DTC</w:t>
            </w:r>
          </w:p>
          <w:p w14:paraId="26F2681A" w14:textId="77777777" w:rsidR="00C90C5C" w:rsidRPr="009A6C54" w:rsidRDefault="007D24B2" w:rsidP="00D56E44">
            <w:pPr>
              <w:pStyle w:val="TableText"/>
            </w:pPr>
            <w:r w:rsidRPr="009A6C54">
              <w:t xml:space="preserve">   NOW^%DTC           </w:t>
            </w:r>
          </w:p>
          <w:p w14:paraId="26F2681B" w14:textId="77777777" w:rsidR="00C90C5C" w:rsidRPr="009A6C54" w:rsidRDefault="00C90C5C" w:rsidP="00D56E44">
            <w:pPr>
              <w:pStyle w:val="TableText"/>
            </w:pPr>
            <w:r w:rsidRPr="009A6C54">
              <w:t xml:space="preserve">   ^%ZIS               </w:t>
            </w:r>
          </w:p>
          <w:p w14:paraId="26F2681C" w14:textId="77777777" w:rsidR="00C90C5C" w:rsidRPr="009A6C54" w:rsidRDefault="00C90C5C" w:rsidP="00D56E44">
            <w:pPr>
              <w:pStyle w:val="TableText"/>
            </w:pPr>
            <w:r w:rsidRPr="009A6C54">
              <w:t xml:space="preserve">   ^%ZTLOAD           </w:t>
            </w:r>
          </w:p>
          <w:p w14:paraId="26F2681D" w14:textId="77777777" w:rsidR="00C90C5C" w:rsidRPr="009A6C54" w:rsidRDefault="00C90C5C" w:rsidP="00D56E44">
            <w:pPr>
              <w:pStyle w:val="TableText"/>
            </w:pPr>
            <w:r w:rsidRPr="009A6C54">
              <w:t xml:space="preserve">   $$GETINF^DGPFAPIH   </w:t>
            </w:r>
          </w:p>
          <w:p w14:paraId="26F2681E" w14:textId="77777777" w:rsidR="00C90C5C" w:rsidRPr="009A6C54" w:rsidRDefault="00C90C5C" w:rsidP="00D56E44">
            <w:pPr>
              <w:pStyle w:val="TableText"/>
            </w:pPr>
            <w:r w:rsidRPr="009A6C54">
              <w:t xml:space="preserve">   $$GETFLAG^DGPFAPIU  </w:t>
            </w:r>
          </w:p>
          <w:p w14:paraId="26F2681F" w14:textId="77777777" w:rsidR="00C90C5C" w:rsidRPr="009A6C54" w:rsidRDefault="00C90C5C" w:rsidP="00D56E44">
            <w:pPr>
              <w:pStyle w:val="TableText"/>
            </w:pPr>
            <w:r w:rsidRPr="009A6C54">
              <w:t xml:space="preserve">   CLOSE^DGUTQ         </w:t>
            </w:r>
          </w:p>
          <w:p w14:paraId="26F26820" w14:textId="77777777" w:rsidR="00C90C5C" w:rsidRPr="009A6C54" w:rsidRDefault="00C90C5C" w:rsidP="00D56E44">
            <w:pPr>
              <w:pStyle w:val="TableText"/>
            </w:pPr>
            <w:r w:rsidRPr="009A6C54">
              <w:t xml:space="preserve">   WAIT^DICD</w:t>
            </w:r>
          </w:p>
          <w:p w14:paraId="26F26821" w14:textId="77777777" w:rsidR="00C90C5C" w:rsidRPr="009A6C54" w:rsidRDefault="00C90C5C" w:rsidP="00D56E44">
            <w:pPr>
              <w:pStyle w:val="TableText"/>
            </w:pPr>
            <w:r w:rsidRPr="009A6C54">
              <w:t xml:space="preserve">   D^DIR </w:t>
            </w:r>
          </w:p>
          <w:p w14:paraId="26F26822" w14:textId="77777777" w:rsidR="00C90C5C" w:rsidRPr="009A6C54" w:rsidRDefault="00C90C5C" w:rsidP="00D56E44">
            <w:pPr>
              <w:pStyle w:val="TableText"/>
            </w:pPr>
            <w:r w:rsidRPr="009A6C54">
              <w:t xml:space="preserve">   SWITCH^SDAMU       </w:t>
            </w:r>
          </w:p>
          <w:p w14:paraId="26F26823" w14:textId="77777777" w:rsidR="00C90C5C" w:rsidRPr="009A6C54" w:rsidRDefault="00C90C5C" w:rsidP="00D56E44">
            <w:pPr>
              <w:pStyle w:val="TableText"/>
            </w:pPr>
            <w:r w:rsidRPr="009A6C54">
              <w:t xml:space="preserve">   ASK2^SDDIV</w:t>
            </w:r>
          </w:p>
          <w:p w14:paraId="26F26824" w14:textId="77777777" w:rsidR="00C90C5C" w:rsidRPr="009A6C54" w:rsidRDefault="00C90C5C" w:rsidP="00D56E44">
            <w:pPr>
              <w:pStyle w:val="TableText"/>
            </w:pPr>
            <w:r w:rsidRPr="009A6C54">
              <w:t xml:space="preserve">   ^SDMHAP1            </w:t>
            </w:r>
          </w:p>
          <w:p w14:paraId="26F26825" w14:textId="77777777" w:rsidR="00C90C5C" w:rsidRPr="009A6C54" w:rsidRDefault="00C90C5C" w:rsidP="00D56E44">
            <w:pPr>
              <w:pStyle w:val="TableText"/>
            </w:pPr>
            <w:r w:rsidRPr="009A6C54">
              <w:t xml:space="preserve">   HEAD^SDMHPRO        </w:t>
            </w:r>
          </w:p>
          <w:p w14:paraId="26F26826" w14:textId="77777777" w:rsidR="00C90C5C" w:rsidRPr="009A6C54" w:rsidRDefault="00C90C5C" w:rsidP="00D56E44">
            <w:pPr>
              <w:pStyle w:val="TableText"/>
            </w:pPr>
            <w:r w:rsidRPr="009A6C54">
              <w:t xml:space="preserve">   ^SDMHPRO1           </w:t>
            </w:r>
          </w:p>
          <w:p w14:paraId="26F26827" w14:textId="77777777" w:rsidR="00C90C5C" w:rsidRPr="009A6C54" w:rsidRDefault="00C90C5C" w:rsidP="00D56E44">
            <w:pPr>
              <w:pStyle w:val="TableText"/>
            </w:pPr>
            <w:r w:rsidRPr="009A6C54">
              <w:t xml:space="preserve">   $$SETSTR^SDMHPRO1   </w:t>
            </w:r>
          </w:p>
          <w:p w14:paraId="26F26828" w14:textId="77777777" w:rsidR="00C90C5C" w:rsidRPr="009A6C54" w:rsidRDefault="00C90C5C" w:rsidP="00D56E44">
            <w:pPr>
              <w:pStyle w:val="TableText"/>
            </w:pPr>
            <w:r w:rsidRPr="009A6C54">
              <w:t xml:space="preserve">   SET1^SDMHPRO1       </w:t>
            </w:r>
          </w:p>
          <w:p w14:paraId="26F26829" w14:textId="77777777" w:rsidR="00C90C5C" w:rsidRPr="009A6C54" w:rsidRDefault="00C90C5C" w:rsidP="00D56E44">
            <w:pPr>
              <w:pStyle w:val="TableText"/>
            </w:pPr>
            <w:r w:rsidRPr="009A6C54">
              <w:t xml:space="preserve">   PID^VADPT6</w:t>
            </w:r>
          </w:p>
          <w:p w14:paraId="26F2682A" w14:textId="77777777" w:rsidR="00C90C5C" w:rsidRPr="009A6C54" w:rsidRDefault="00C90C5C" w:rsidP="00D56E44">
            <w:pPr>
              <w:pStyle w:val="TableText"/>
            </w:pPr>
            <w:r w:rsidRPr="009A6C54">
              <w:t xml:space="preserve">   $$FDATE^VALM1          </w:t>
            </w:r>
          </w:p>
          <w:p w14:paraId="26F2682B" w14:textId="77777777" w:rsidR="00C90C5C" w:rsidRPr="009A6C54" w:rsidRDefault="00C90C5C" w:rsidP="00D56E44">
            <w:pPr>
              <w:pStyle w:val="TableText"/>
            </w:pPr>
            <w:r w:rsidRPr="009A6C54">
              <w:t xml:space="preserve">   FIRST^VAUTOMA       </w:t>
            </w:r>
          </w:p>
          <w:p w14:paraId="26F2682C" w14:textId="77777777" w:rsidR="00C90C5C" w:rsidRPr="009A6C54" w:rsidRDefault="00C90C5C" w:rsidP="00D56E44">
            <w:pPr>
              <w:pStyle w:val="TableText"/>
            </w:pPr>
            <w:r w:rsidRPr="009A6C54">
              <w:t xml:space="preserve">   $$FMTE^XLFDT        </w:t>
            </w:r>
          </w:p>
        </w:tc>
      </w:tr>
      <w:tr w:rsidR="00C90C5C" w:rsidRPr="009A6C54" w14:paraId="26F26839" w14:textId="77777777" w:rsidTr="00C27B83">
        <w:tc>
          <w:tcPr>
            <w:tcW w:w="2790" w:type="dxa"/>
            <w:tcBorders>
              <w:top w:val="single" w:sz="6" w:space="0" w:color="000000"/>
            </w:tcBorders>
            <w:shd w:val="clear" w:color="auto" w:fill="F3F3F3"/>
          </w:tcPr>
          <w:p w14:paraId="26F2682E" w14:textId="77777777" w:rsidR="00C90C5C" w:rsidRPr="009A6C54" w:rsidRDefault="00C90C5C" w:rsidP="00D56E44">
            <w:pPr>
              <w:pStyle w:val="TableHeading"/>
            </w:pPr>
            <w:r w:rsidRPr="009A6C54">
              <w:t>Data Dictionary (DD) References</w:t>
            </w:r>
          </w:p>
        </w:tc>
        <w:tc>
          <w:tcPr>
            <w:tcW w:w="6817" w:type="dxa"/>
            <w:gridSpan w:val="9"/>
          </w:tcPr>
          <w:p w14:paraId="26F2682F" w14:textId="77777777" w:rsidR="00C90C5C" w:rsidRPr="009A6C54" w:rsidRDefault="00C90C5C" w:rsidP="00D56E44">
            <w:pPr>
              <w:pStyle w:val="TableText"/>
            </w:pPr>
            <w:r w:rsidRPr="009A6C54">
              <w:t xml:space="preserve">^%ZOSF("TEST"       </w:t>
            </w:r>
          </w:p>
          <w:p w14:paraId="26F26830" w14:textId="77777777" w:rsidR="00C90C5C" w:rsidRPr="009A6C54" w:rsidRDefault="00C90C5C" w:rsidP="00D56E44">
            <w:pPr>
              <w:pStyle w:val="TableText"/>
            </w:pPr>
            <w:r w:rsidRPr="009A6C54">
              <w:t xml:space="preserve">   ^DG(40.8            </w:t>
            </w:r>
          </w:p>
          <w:p w14:paraId="26F26831" w14:textId="77777777" w:rsidR="00C90C5C" w:rsidRPr="009A6C54" w:rsidRDefault="00C90C5C" w:rsidP="00D56E44">
            <w:pPr>
              <w:pStyle w:val="TableText"/>
            </w:pPr>
            <w:r w:rsidRPr="009A6C54">
              <w:t xml:space="preserve">   ^DIC(40.7           </w:t>
            </w:r>
          </w:p>
          <w:p w14:paraId="26F26832" w14:textId="77777777" w:rsidR="00C90C5C" w:rsidRPr="009A6C54" w:rsidRDefault="00C90C5C" w:rsidP="00D56E44">
            <w:pPr>
              <w:pStyle w:val="TableText"/>
            </w:pPr>
            <w:r w:rsidRPr="009A6C54">
              <w:t xml:space="preserve">   ^DPT(               </w:t>
            </w:r>
          </w:p>
          <w:p w14:paraId="26F26833" w14:textId="77777777" w:rsidR="00C90C5C" w:rsidRPr="009A6C54" w:rsidRDefault="00C90C5C" w:rsidP="00D56E44">
            <w:pPr>
              <w:pStyle w:val="TableText"/>
            </w:pPr>
            <w:r w:rsidRPr="009A6C54">
              <w:t xml:space="preserve">   ^PXRMD(810.9        </w:t>
            </w:r>
          </w:p>
          <w:p w14:paraId="26F26834" w14:textId="77777777" w:rsidR="00C90C5C" w:rsidRPr="009A6C54" w:rsidRDefault="00C90C5C" w:rsidP="00D56E44">
            <w:pPr>
              <w:pStyle w:val="TableText"/>
            </w:pPr>
            <w:r w:rsidRPr="009A6C54">
              <w:t xml:space="preserve">   ^SC(                </w:t>
            </w:r>
          </w:p>
          <w:p w14:paraId="26F26835" w14:textId="77777777" w:rsidR="00C90C5C" w:rsidRPr="009A6C54" w:rsidRDefault="00C90C5C" w:rsidP="00D56E44">
            <w:pPr>
              <w:pStyle w:val="TableText"/>
            </w:pPr>
            <w:r w:rsidRPr="009A6C54">
              <w:t xml:space="preserve">   ^SC("AST"           </w:t>
            </w:r>
          </w:p>
          <w:p w14:paraId="26F26836" w14:textId="77777777" w:rsidR="00C90C5C" w:rsidRPr="009A6C54" w:rsidRDefault="00C90C5C" w:rsidP="00D56E44">
            <w:pPr>
              <w:pStyle w:val="TableText"/>
            </w:pPr>
            <w:r w:rsidRPr="009A6C54">
              <w:lastRenderedPageBreak/>
              <w:t xml:space="preserve">   ^TMP(               </w:t>
            </w:r>
          </w:p>
          <w:p w14:paraId="26F26837" w14:textId="77777777" w:rsidR="00C90C5C" w:rsidRPr="009A6C54" w:rsidRDefault="00C90C5C" w:rsidP="00D56E44">
            <w:pPr>
              <w:pStyle w:val="TableText"/>
            </w:pPr>
            <w:r w:rsidRPr="009A6C54">
              <w:t xml:space="preserve">   ^TMP("SDPRO"        </w:t>
            </w:r>
          </w:p>
          <w:p w14:paraId="26F26838" w14:textId="77777777" w:rsidR="00C90C5C" w:rsidRPr="009A6C54" w:rsidRDefault="00C90C5C" w:rsidP="00D56E44">
            <w:pPr>
              <w:pStyle w:val="TableText"/>
            </w:pPr>
            <w:r w:rsidRPr="009A6C54">
              <w:t xml:space="preserve">   ^TMP("SDPRO1"  </w:t>
            </w:r>
          </w:p>
        </w:tc>
      </w:tr>
      <w:tr w:rsidR="00C90C5C" w:rsidRPr="009A6C54" w14:paraId="26F2683C" w14:textId="77777777" w:rsidTr="00C27B83">
        <w:tc>
          <w:tcPr>
            <w:tcW w:w="2790" w:type="dxa"/>
            <w:shd w:val="clear" w:color="auto" w:fill="F3F3F3"/>
          </w:tcPr>
          <w:p w14:paraId="26F2683A" w14:textId="77777777" w:rsidR="00C90C5C" w:rsidRPr="009A6C54" w:rsidRDefault="00C90C5C" w:rsidP="00D56E44">
            <w:pPr>
              <w:pStyle w:val="TableHeading"/>
            </w:pPr>
            <w:r w:rsidRPr="009A6C54">
              <w:lastRenderedPageBreak/>
              <w:t>Related Protocols</w:t>
            </w:r>
          </w:p>
        </w:tc>
        <w:tc>
          <w:tcPr>
            <w:tcW w:w="6817" w:type="dxa"/>
            <w:gridSpan w:val="9"/>
          </w:tcPr>
          <w:p w14:paraId="26F2683B" w14:textId="77777777" w:rsidR="00C90C5C" w:rsidRPr="009A6C54" w:rsidRDefault="00C90C5C" w:rsidP="00D56E44">
            <w:pPr>
              <w:pStyle w:val="TableText"/>
            </w:pPr>
            <w:r w:rsidRPr="009A6C54">
              <w:t>N/A</w:t>
            </w:r>
          </w:p>
        </w:tc>
      </w:tr>
      <w:tr w:rsidR="00C90C5C" w:rsidRPr="009A6C54" w14:paraId="26F2683F" w14:textId="77777777" w:rsidTr="00C27B83">
        <w:tc>
          <w:tcPr>
            <w:tcW w:w="2790" w:type="dxa"/>
            <w:shd w:val="clear" w:color="auto" w:fill="F3F3F3"/>
          </w:tcPr>
          <w:p w14:paraId="26F2683D"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3E" w14:textId="77777777" w:rsidR="00C90C5C" w:rsidRPr="009A6C54" w:rsidRDefault="00C90C5C" w:rsidP="00D56E44">
            <w:pPr>
              <w:pStyle w:val="TableText"/>
            </w:pPr>
            <w:r w:rsidRPr="009A6C54">
              <w:t>N/A</w:t>
            </w:r>
          </w:p>
        </w:tc>
      </w:tr>
      <w:tr w:rsidR="00C90C5C" w:rsidRPr="009A6C54" w14:paraId="26F26846" w14:textId="77777777" w:rsidTr="00C27B83">
        <w:tc>
          <w:tcPr>
            <w:tcW w:w="2790" w:type="dxa"/>
            <w:tcBorders>
              <w:right w:val="single" w:sz="4" w:space="0" w:color="auto"/>
            </w:tcBorders>
            <w:shd w:val="clear" w:color="auto" w:fill="F3F3F3"/>
          </w:tcPr>
          <w:p w14:paraId="26F26840"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41"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Input</w:t>
            </w:r>
          </w:p>
        </w:tc>
        <w:tc>
          <w:tcPr>
            <w:tcW w:w="1917" w:type="dxa"/>
            <w:gridSpan w:val="3"/>
            <w:tcBorders>
              <w:left w:val="nil"/>
              <w:right w:val="nil"/>
            </w:tcBorders>
          </w:tcPr>
          <w:p w14:paraId="26F26842"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Output Reference</w:t>
            </w:r>
          </w:p>
        </w:tc>
        <w:tc>
          <w:tcPr>
            <w:tcW w:w="918" w:type="dxa"/>
            <w:gridSpan w:val="3"/>
            <w:tcBorders>
              <w:left w:val="nil"/>
              <w:right w:val="nil"/>
            </w:tcBorders>
          </w:tcPr>
          <w:p w14:paraId="26F26843"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Both</w:t>
            </w:r>
          </w:p>
        </w:tc>
        <w:tc>
          <w:tcPr>
            <w:tcW w:w="1953" w:type="dxa"/>
            <w:tcBorders>
              <w:left w:val="nil"/>
              <w:right w:val="nil"/>
            </w:tcBorders>
          </w:tcPr>
          <w:p w14:paraId="26F26844"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Global Reference</w:t>
            </w:r>
          </w:p>
        </w:tc>
        <w:tc>
          <w:tcPr>
            <w:tcW w:w="1039" w:type="dxa"/>
            <w:tcBorders>
              <w:left w:val="nil"/>
            </w:tcBorders>
          </w:tcPr>
          <w:p w14:paraId="26F26845"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Local</w:t>
            </w:r>
          </w:p>
        </w:tc>
      </w:tr>
      <w:tr w:rsidR="00C90C5C" w:rsidRPr="009A6C54" w14:paraId="26F2684A" w14:textId="77777777" w:rsidTr="00C27B83">
        <w:tc>
          <w:tcPr>
            <w:tcW w:w="2790" w:type="dxa"/>
            <w:shd w:val="clear" w:color="auto" w:fill="F3F3F3"/>
          </w:tcPr>
          <w:p w14:paraId="26F26847" w14:textId="77777777" w:rsidR="00C90C5C" w:rsidRPr="009A6C54" w:rsidRDefault="00C90C5C" w:rsidP="00D56E44">
            <w:pPr>
              <w:pStyle w:val="TableHeading"/>
            </w:pPr>
            <w:r w:rsidRPr="009A6C54">
              <w:t>Input Attribute Name and Definition</w:t>
            </w:r>
          </w:p>
        </w:tc>
        <w:tc>
          <w:tcPr>
            <w:tcW w:w="6817" w:type="dxa"/>
            <w:gridSpan w:val="9"/>
          </w:tcPr>
          <w:p w14:paraId="26F26848" w14:textId="77777777" w:rsidR="00C90C5C" w:rsidRPr="009A6C54" w:rsidRDefault="00C90C5C" w:rsidP="00D56E44">
            <w:pPr>
              <w:pStyle w:val="TableText"/>
            </w:pPr>
            <w:r w:rsidRPr="009A6C54">
              <w:t>Name: None</w:t>
            </w:r>
          </w:p>
          <w:p w14:paraId="26F26849" w14:textId="77777777" w:rsidR="00C90C5C" w:rsidRPr="009A6C54" w:rsidRDefault="00C90C5C" w:rsidP="00D56E44">
            <w:pPr>
              <w:pStyle w:val="TableText"/>
            </w:pPr>
            <w:r w:rsidRPr="009A6C54">
              <w:t>Definition:</w:t>
            </w:r>
          </w:p>
        </w:tc>
      </w:tr>
      <w:tr w:rsidR="00C90C5C" w:rsidRPr="009A6C54" w14:paraId="26F2684E" w14:textId="77777777" w:rsidTr="00C27B83">
        <w:tc>
          <w:tcPr>
            <w:tcW w:w="2790" w:type="dxa"/>
            <w:shd w:val="clear" w:color="auto" w:fill="F3F3F3"/>
          </w:tcPr>
          <w:p w14:paraId="26F2684B" w14:textId="77777777" w:rsidR="00C90C5C" w:rsidRPr="009A6C54" w:rsidRDefault="00C90C5C" w:rsidP="00D56E44">
            <w:pPr>
              <w:pStyle w:val="TableHeading"/>
            </w:pPr>
            <w:r w:rsidRPr="009A6C54">
              <w:t>Output Attribute Name and Definition</w:t>
            </w:r>
          </w:p>
        </w:tc>
        <w:tc>
          <w:tcPr>
            <w:tcW w:w="6817" w:type="dxa"/>
            <w:gridSpan w:val="9"/>
          </w:tcPr>
          <w:p w14:paraId="26F2684C" w14:textId="77777777" w:rsidR="00C90C5C" w:rsidRPr="009A6C54" w:rsidRDefault="00C90C5C" w:rsidP="00D56E44">
            <w:pPr>
              <w:pStyle w:val="TableText"/>
            </w:pPr>
            <w:r w:rsidRPr="009A6C54">
              <w:t>Name: None</w:t>
            </w:r>
          </w:p>
          <w:p w14:paraId="26F2684D" w14:textId="77777777" w:rsidR="00C90C5C" w:rsidRPr="009A6C54" w:rsidRDefault="00C90C5C" w:rsidP="00D56E44">
            <w:pPr>
              <w:pStyle w:val="TableText"/>
            </w:pPr>
            <w:r w:rsidRPr="009A6C54">
              <w:t>Definition:</w:t>
            </w:r>
          </w:p>
        </w:tc>
      </w:tr>
      <w:tr w:rsidR="00C90C5C" w:rsidRPr="009A6C54" w14:paraId="26F2685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4F" w14:textId="77777777" w:rsidR="00C90C5C" w:rsidRPr="009A6C54" w:rsidRDefault="00C90C5C" w:rsidP="00D56E44">
            <w:pPr>
              <w:pStyle w:val="TableHeading"/>
            </w:pPr>
            <w:r w:rsidRPr="009A6C54">
              <w:t>Current Logic</w:t>
            </w:r>
          </w:p>
        </w:tc>
      </w:tr>
      <w:tr w:rsidR="00C90C5C" w:rsidRPr="009A6C54" w14:paraId="26F26852"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51" w14:textId="77777777" w:rsidR="00C90C5C" w:rsidRPr="009A6C54" w:rsidRDefault="00C90C5C" w:rsidP="00D56E44">
            <w:pPr>
              <w:pStyle w:val="TableText"/>
            </w:pPr>
            <w:r w:rsidRPr="009A6C54">
              <w:t>None</w:t>
            </w:r>
          </w:p>
        </w:tc>
      </w:tr>
      <w:tr w:rsidR="00C90C5C" w:rsidRPr="009A6C54" w14:paraId="26F26854"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53" w14:textId="77777777" w:rsidR="00C90C5C" w:rsidRPr="009A6C54" w:rsidRDefault="00C90C5C" w:rsidP="00D56E44">
            <w:pPr>
              <w:pStyle w:val="TableHeading"/>
            </w:pPr>
            <w:r w:rsidRPr="009A6C54">
              <w:t>Modified Logic (Changes are in bold)</w:t>
            </w:r>
          </w:p>
        </w:tc>
      </w:tr>
      <w:tr w:rsidR="00C90C5C" w:rsidRPr="009A6C54" w14:paraId="26F2686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55" w14:textId="77777777" w:rsidR="00C90C5C" w:rsidRPr="009A6C54" w:rsidRDefault="00C90C5C" w:rsidP="00D56E44">
            <w:pPr>
              <w:pStyle w:val="TableText"/>
            </w:pPr>
            <w:r w:rsidRPr="009A6C54">
              <w:t>User is asked to choose the date range.</w:t>
            </w:r>
          </w:p>
          <w:p w14:paraId="26F26856" w14:textId="77777777" w:rsidR="00C90C5C" w:rsidRPr="009A6C54" w:rsidRDefault="00C90C5C" w:rsidP="00D56E44">
            <w:pPr>
              <w:pStyle w:val="TableText"/>
            </w:pPr>
          </w:p>
          <w:p w14:paraId="26F26857" w14:textId="77777777" w:rsidR="00C90C5C" w:rsidRPr="009A6C54" w:rsidRDefault="00C90C5C" w:rsidP="00D56E44">
            <w:pPr>
              <w:pStyle w:val="TableText"/>
            </w:pPr>
            <w:r w:rsidRPr="009A6C54">
              <w:t>User is asked to choose the Divisions in the facility ( one, many, `all)</w:t>
            </w:r>
          </w:p>
          <w:p w14:paraId="26F26858" w14:textId="77777777" w:rsidR="00C90C5C" w:rsidRPr="009A6C54" w:rsidRDefault="00C90C5C" w:rsidP="00D56E44">
            <w:pPr>
              <w:pStyle w:val="TableText"/>
            </w:pPr>
          </w:p>
          <w:p w14:paraId="26F26859" w14:textId="77777777" w:rsidR="00C90C5C" w:rsidRPr="009A6C54" w:rsidRDefault="00C90C5C" w:rsidP="00D56E44">
            <w:pPr>
              <w:pStyle w:val="TableText"/>
            </w:pPr>
            <w:r w:rsidRPr="009A6C54">
              <w:t>Report will sort by clinic.</w:t>
            </w:r>
          </w:p>
          <w:p w14:paraId="26F2685A" w14:textId="77777777" w:rsidR="00C90C5C" w:rsidRPr="009A6C54" w:rsidRDefault="00C90C5C" w:rsidP="00D56E44">
            <w:pPr>
              <w:pStyle w:val="TableText"/>
            </w:pPr>
          </w:p>
          <w:p w14:paraId="26F2685B" w14:textId="77777777" w:rsidR="00C90C5C" w:rsidRPr="009A6C54" w:rsidRDefault="00C90C5C" w:rsidP="00D56E44">
            <w:pPr>
              <w:pStyle w:val="TableText"/>
            </w:pPr>
            <w:r w:rsidRPr="009A6C54">
              <w:t>User will be asked to list report by All clinics ( mental health and not mental health ) or Mental Health clinics only</w:t>
            </w:r>
          </w:p>
          <w:p w14:paraId="26F2685C" w14:textId="77777777" w:rsidR="00C90C5C" w:rsidRPr="009A6C54" w:rsidRDefault="00C90C5C" w:rsidP="00D56E44">
            <w:pPr>
              <w:pStyle w:val="TableText"/>
            </w:pPr>
            <w:r w:rsidRPr="009A6C54">
              <w:t>If All clinics the user can choose all the clinics in the facility</w:t>
            </w:r>
          </w:p>
          <w:p w14:paraId="26F2685D" w14:textId="77777777"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14:paraId="26F2685E" w14:textId="77777777" w:rsidR="00C90C5C" w:rsidRPr="009A6C54" w:rsidRDefault="00C90C5C" w:rsidP="00D56E44">
            <w:pPr>
              <w:pStyle w:val="TableText"/>
            </w:pPr>
            <w:r w:rsidRPr="009A6C54">
              <w:t xml:space="preserve">                       Reminder Location List  VA-MH NO SHOW APPT CLINICS LL</w:t>
            </w:r>
          </w:p>
          <w:p w14:paraId="26F2685F" w14:textId="77777777" w:rsidR="00C90C5C" w:rsidRPr="009A6C54" w:rsidRDefault="00C90C5C" w:rsidP="00D56E44">
            <w:pPr>
              <w:pStyle w:val="TableText"/>
            </w:pPr>
            <w:r w:rsidRPr="009A6C54">
              <w:t>Set    ^TMP( “SDPRO”,$J  with the valid choices</w:t>
            </w:r>
          </w:p>
          <w:p w14:paraId="26F26860" w14:textId="77777777" w:rsidR="00C90C5C" w:rsidRPr="009A6C54" w:rsidRDefault="00C90C5C" w:rsidP="00D56E44">
            <w:pPr>
              <w:pStyle w:val="TableText"/>
            </w:pPr>
          </w:p>
          <w:p w14:paraId="26F26861" w14:textId="77777777" w:rsidR="00C90C5C" w:rsidRPr="009A6C54" w:rsidRDefault="00C90C5C" w:rsidP="00D56E44">
            <w:pPr>
              <w:pStyle w:val="TableText"/>
            </w:pPr>
            <w:r w:rsidRPr="009A6C54">
              <w:t>Find the patients in the date range with High Risk for Mental Health patient record flag that have an appointment.</w:t>
            </w:r>
          </w:p>
          <w:p w14:paraId="26F26862" w14:textId="77777777" w:rsidR="00C90C5C" w:rsidRPr="009A6C54" w:rsidRDefault="00C90C5C" w:rsidP="00D56E44">
            <w:pPr>
              <w:pStyle w:val="TableText"/>
            </w:pPr>
          </w:p>
          <w:p w14:paraId="26F26863" w14:textId="77777777" w:rsidR="00C90C5C" w:rsidRPr="009A6C54" w:rsidRDefault="00C90C5C" w:rsidP="00D56E44">
            <w:pPr>
              <w:pStyle w:val="TableText"/>
            </w:pPr>
            <w:r w:rsidRPr="009A6C54">
              <w:t xml:space="preserve">                    -Loop through the ^TMP(“SDPRO”,$J global</w:t>
            </w:r>
          </w:p>
          <w:p w14:paraId="26F26864" w14:textId="77777777" w:rsidR="00C90C5C" w:rsidRPr="009A6C54" w:rsidRDefault="00C90C5C" w:rsidP="00D56E44">
            <w:pPr>
              <w:pStyle w:val="TableText"/>
            </w:pPr>
            <w:r w:rsidRPr="009A6C54">
              <w:t xml:space="preserve">                            </w:t>
            </w:r>
          </w:p>
          <w:p w14:paraId="26F26865" w14:textId="77777777" w:rsidR="00C90C5C" w:rsidRPr="009A6C54" w:rsidRDefault="00C90C5C" w:rsidP="00D56E44">
            <w:pPr>
              <w:pStyle w:val="TableText"/>
            </w:pPr>
            <w:r w:rsidRPr="009A6C54">
              <w:t>Within that loop, check the Hospital  Location “S” X-ref to see if the patient has an appointment</w:t>
            </w:r>
          </w:p>
          <w:p w14:paraId="26F26866" w14:textId="77777777" w:rsidR="00C90C5C" w:rsidRPr="009A6C54" w:rsidRDefault="00C90C5C" w:rsidP="00D56E44">
            <w:pPr>
              <w:pStyle w:val="TableText"/>
            </w:pPr>
            <w:r w:rsidRPr="009A6C54">
              <w:t xml:space="preserve"> In the date range.. ^SC(clinic,”S”,date</w:t>
            </w:r>
          </w:p>
          <w:p w14:paraId="26F26867" w14:textId="77777777" w:rsidR="00C90C5C" w:rsidRPr="009A6C54" w:rsidRDefault="00C90C5C" w:rsidP="00D56E44">
            <w:pPr>
              <w:pStyle w:val="TableText"/>
            </w:pPr>
          </w:p>
          <w:p w14:paraId="26F26868" w14:textId="77777777" w:rsidR="00C90C5C" w:rsidRPr="009A6C54" w:rsidRDefault="00CF4F89" w:rsidP="00D56E44">
            <w:pPr>
              <w:pStyle w:val="TableText"/>
            </w:pPr>
            <w:r w:rsidRPr="009A6C54">
              <w:lastRenderedPageBreak/>
              <w:t xml:space="preserve"> </w:t>
            </w:r>
            <w:r w:rsidR="00C90C5C" w:rsidRPr="009A6C54">
              <w:t xml:space="preserve">   - If  there is a match,  set up the global  ^TMP(“SDPRO1”, SORT by clinic </w:t>
            </w:r>
          </w:p>
          <w:p w14:paraId="26F26869" w14:textId="77777777" w:rsidR="00C90C5C" w:rsidRPr="009A6C54" w:rsidRDefault="00C90C5C" w:rsidP="00D56E44">
            <w:pPr>
              <w:pStyle w:val="TableText"/>
            </w:pPr>
            <w:r w:rsidRPr="009A6C54">
              <w:t xml:space="preserve"> </w:t>
            </w:r>
          </w:p>
          <w:p w14:paraId="26F2686A" w14:textId="77777777"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14:paraId="26F2686C" w14:textId="77777777" w:rsidR="00D17434" w:rsidRPr="009A6C54" w:rsidRDefault="00D17434" w:rsidP="00D17434">
      <w:pPr>
        <w:pStyle w:val="BodyText"/>
        <w:spacing w:before="0" w:after="0"/>
        <w:rPr>
          <w:lang w:val="en-US"/>
        </w:rPr>
      </w:pPr>
    </w:p>
    <w:p w14:paraId="26F2686D" w14:textId="77777777" w:rsidR="00C90C5C" w:rsidRPr="009A6C54" w:rsidRDefault="00627C64" w:rsidP="00D56E44">
      <w:pPr>
        <w:pStyle w:val="Heading3"/>
        <w:numPr>
          <w:ilvl w:val="0"/>
          <w:numId w:val="0"/>
        </w:numPr>
        <w:ind w:left="720" w:hanging="720"/>
        <w:rPr>
          <w:sz w:val="32"/>
        </w:rPr>
      </w:pPr>
      <w:r w:rsidRPr="009A6C54">
        <w:rPr>
          <w:lang w:val="en-US"/>
        </w:rPr>
        <w:br w:type="page"/>
      </w:r>
      <w:bookmarkStart w:id="178" w:name="_Toc518911221"/>
      <w:r w:rsidR="00C90C5C" w:rsidRPr="009A6C54">
        <w:rPr>
          <w:sz w:val="32"/>
        </w:rPr>
        <w:lastRenderedPageBreak/>
        <w:t>EN^SDMHAP1</w:t>
      </w:r>
      <w:bookmarkEnd w:id="178"/>
    </w:p>
    <w:p w14:paraId="26F2686E" w14:textId="77777777"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14:paraId="26F2686F" w14:textId="25E8B531" w:rsidR="00D56E44" w:rsidRPr="009A6C54" w:rsidRDefault="00D56E44" w:rsidP="00D56E44">
      <w:pPr>
        <w:pStyle w:val="Caption"/>
        <w:rPr>
          <w:lang w:val="en-US"/>
        </w:rPr>
      </w:pPr>
      <w:bookmarkStart w:id="179" w:name="_Toc517426430"/>
      <w:r w:rsidRPr="009A6C54">
        <w:t xml:space="preserve">Table </w:t>
      </w:r>
      <w:r w:rsidR="007E52CE">
        <w:fldChar w:fldCharType="begin"/>
      </w:r>
      <w:r w:rsidR="007E52CE">
        <w:instrText xml:space="preserve"> SEQ Table \* ARABIC </w:instrText>
      </w:r>
      <w:r w:rsidR="007E52CE">
        <w:fldChar w:fldCharType="separate"/>
      </w:r>
      <w:r w:rsidR="00D555E0">
        <w:rPr>
          <w:noProof/>
        </w:rPr>
        <w:t>26</w:t>
      </w:r>
      <w:r w:rsidR="007E52CE">
        <w:rPr>
          <w:noProof/>
        </w:rPr>
        <w:fldChar w:fldCharType="end"/>
      </w:r>
      <w:r w:rsidRPr="009A6C54">
        <w:rPr>
          <w:lang w:val="en-US"/>
        </w:rPr>
        <w:t>: EN^SDMHAP1 Routine</w:t>
      </w:r>
      <w:bookmarkEnd w:id="17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14:paraId="26F26872" w14:textId="77777777" w:rsidTr="002B5785">
        <w:trPr>
          <w:tblHeader/>
        </w:trPr>
        <w:tc>
          <w:tcPr>
            <w:tcW w:w="2790" w:type="dxa"/>
            <w:shd w:val="clear" w:color="auto" w:fill="BFBFBF"/>
          </w:tcPr>
          <w:p w14:paraId="26F26870" w14:textId="77777777" w:rsidR="00C90C5C" w:rsidRPr="009A6C54" w:rsidRDefault="00C90C5C" w:rsidP="00D56E44">
            <w:pPr>
              <w:pStyle w:val="TableHeading"/>
            </w:pPr>
            <w:bookmarkStart w:id="180" w:name="ColumnTitle_25"/>
            <w:bookmarkEnd w:id="180"/>
            <w:r w:rsidRPr="009A6C54">
              <w:t>Routine Name</w:t>
            </w:r>
          </w:p>
        </w:tc>
        <w:tc>
          <w:tcPr>
            <w:tcW w:w="6817" w:type="dxa"/>
            <w:gridSpan w:val="9"/>
            <w:tcBorders>
              <w:bottom w:val="single" w:sz="6" w:space="0" w:color="000000"/>
            </w:tcBorders>
            <w:shd w:val="clear" w:color="auto" w:fill="BFBFBF"/>
          </w:tcPr>
          <w:p w14:paraId="26F26871" w14:textId="77777777" w:rsidR="00C90C5C" w:rsidRPr="009A6C54" w:rsidRDefault="00C90C5C" w:rsidP="00D56E44">
            <w:pPr>
              <w:pStyle w:val="TableHeading"/>
            </w:pPr>
            <w:r w:rsidRPr="009A6C54">
              <w:t>EN^SDMHAP1</w:t>
            </w:r>
          </w:p>
        </w:tc>
      </w:tr>
      <w:tr w:rsidR="00C90C5C" w:rsidRPr="009A6C54" w14:paraId="26F26878" w14:textId="77777777" w:rsidTr="00C27B83">
        <w:tc>
          <w:tcPr>
            <w:tcW w:w="2790" w:type="dxa"/>
            <w:shd w:val="clear" w:color="auto" w:fill="F3F3F3"/>
          </w:tcPr>
          <w:p w14:paraId="26F26873" w14:textId="77777777" w:rsidR="00C90C5C" w:rsidRPr="009A6C54" w:rsidRDefault="00C90C5C" w:rsidP="00D56E44">
            <w:pPr>
              <w:pStyle w:val="TableHeading"/>
            </w:pPr>
            <w:r w:rsidRPr="009A6C54">
              <w:t>Enhancement Category</w:t>
            </w:r>
          </w:p>
        </w:tc>
        <w:tc>
          <w:tcPr>
            <w:tcW w:w="1170" w:type="dxa"/>
            <w:gridSpan w:val="2"/>
            <w:tcBorders>
              <w:right w:val="nil"/>
            </w:tcBorders>
          </w:tcPr>
          <w:p w14:paraId="26F26874" w14:textId="77777777"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New</w:t>
            </w:r>
          </w:p>
        </w:tc>
        <w:tc>
          <w:tcPr>
            <w:tcW w:w="1260" w:type="dxa"/>
            <w:tcBorders>
              <w:left w:val="nil"/>
              <w:right w:val="nil"/>
            </w:tcBorders>
          </w:tcPr>
          <w:p w14:paraId="26F26875" w14:textId="77777777"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Modify</w:t>
            </w:r>
          </w:p>
        </w:tc>
        <w:tc>
          <w:tcPr>
            <w:tcW w:w="1080" w:type="dxa"/>
            <w:gridSpan w:val="3"/>
            <w:tcBorders>
              <w:left w:val="nil"/>
              <w:right w:val="nil"/>
            </w:tcBorders>
          </w:tcPr>
          <w:p w14:paraId="26F26876"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Delete</w:t>
            </w:r>
          </w:p>
        </w:tc>
        <w:tc>
          <w:tcPr>
            <w:tcW w:w="3307" w:type="dxa"/>
            <w:gridSpan w:val="3"/>
            <w:tcBorders>
              <w:left w:val="nil"/>
            </w:tcBorders>
          </w:tcPr>
          <w:p w14:paraId="26F26877" w14:textId="77777777"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No Change</w:t>
            </w:r>
          </w:p>
        </w:tc>
      </w:tr>
      <w:tr w:rsidR="00C90C5C" w:rsidRPr="009A6C54" w14:paraId="26F2687B" w14:textId="77777777" w:rsidTr="00C27B83">
        <w:tc>
          <w:tcPr>
            <w:tcW w:w="2790" w:type="dxa"/>
            <w:shd w:val="clear" w:color="auto" w:fill="F3F3F3"/>
          </w:tcPr>
          <w:p w14:paraId="26F26879" w14:textId="77777777" w:rsidR="00C90C5C" w:rsidRPr="009A6C54" w:rsidRDefault="00C90C5C" w:rsidP="00D56E44">
            <w:pPr>
              <w:pStyle w:val="TableHeading"/>
            </w:pPr>
            <w:r w:rsidRPr="009A6C54">
              <w:t>Requirement Traceability Matrix</w:t>
            </w:r>
          </w:p>
        </w:tc>
        <w:tc>
          <w:tcPr>
            <w:tcW w:w="6817" w:type="dxa"/>
            <w:gridSpan w:val="9"/>
          </w:tcPr>
          <w:p w14:paraId="26F2687A" w14:textId="77777777" w:rsidR="00C90C5C" w:rsidRPr="009A6C54" w:rsidRDefault="00C90C5C" w:rsidP="00D56E44">
            <w:pPr>
              <w:pStyle w:val="TableText"/>
            </w:pPr>
            <w:r w:rsidRPr="009A6C54">
              <w:t>N/A</w:t>
            </w:r>
          </w:p>
        </w:tc>
      </w:tr>
      <w:tr w:rsidR="00C90C5C" w:rsidRPr="009A6C54" w14:paraId="26F2687E" w14:textId="77777777" w:rsidTr="00C27B83">
        <w:tc>
          <w:tcPr>
            <w:tcW w:w="2790" w:type="dxa"/>
            <w:tcBorders>
              <w:bottom w:val="single" w:sz="6" w:space="0" w:color="000000"/>
            </w:tcBorders>
            <w:shd w:val="clear" w:color="auto" w:fill="F3F3F3"/>
          </w:tcPr>
          <w:p w14:paraId="26F2687C" w14:textId="77777777" w:rsidR="00C90C5C" w:rsidRPr="009A6C54" w:rsidRDefault="00C90C5C" w:rsidP="00D56E44">
            <w:pPr>
              <w:pStyle w:val="TableHeading"/>
            </w:pPr>
            <w:r w:rsidRPr="009A6C54">
              <w:t>Related Options</w:t>
            </w:r>
          </w:p>
        </w:tc>
        <w:tc>
          <w:tcPr>
            <w:tcW w:w="6817" w:type="dxa"/>
            <w:gridSpan w:val="9"/>
            <w:tcBorders>
              <w:bottom w:val="single" w:sz="4" w:space="0" w:color="auto"/>
            </w:tcBorders>
          </w:tcPr>
          <w:p w14:paraId="26F2687D" w14:textId="77777777" w:rsidR="00C90C5C" w:rsidRPr="009A6C54" w:rsidRDefault="002C1237" w:rsidP="00D56E44">
            <w:pPr>
              <w:pStyle w:val="TableText"/>
            </w:pPr>
            <w:r w:rsidRPr="009A6C54">
              <w:t>High Risk MH Proactive Adhoc Report [SD MH PROACTIVE AD HOC REPORT] option</w:t>
            </w:r>
          </w:p>
        </w:tc>
      </w:tr>
      <w:tr w:rsidR="00C90C5C" w:rsidRPr="009A6C54" w14:paraId="26F26882"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14:paraId="26F2687F" w14:textId="77777777"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14:paraId="26F26880" w14:textId="77777777"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14:paraId="26F26881" w14:textId="77777777" w:rsidR="00C90C5C" w:rsidRPr="009A6C54" w:rsidRDefault="00C90C5C" w:rsidP="00D56E44">
            <w:pPr>
              <w:pStyle w:val="TableHeading"/>
            </w:pPr>
            <w:r w:rsidRPr="009A6C54">
              <w:t xml:space="preserve">Routines “Called”   </w:t>
            </w:r>
          </w:p>
        </w:tc>
      </w:tr>
      <w:tr w:rsidR="00C90C5C" w:rsidRPr="009A6C54" w14:paraId="26F2688E" w14:textId="77777777"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14:paraId="26F26883" w14:textId="77777777"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14:paraId="26F26884" w14:textId="77777777" w:rsidR="00C90C5C" w:rsidRPr="009A6C54" w:rsidRDefault="00C90C5C" w:rsidP="00D56E44">
            <w:pPr>
              <w:pStyle w:val="TableText"/>
            </w:pPr>
            <w:r w:rsidRPr="009A6C54">
              <w:t>^SDMHAP</w:t>
            </w:r>
          </w:p>
        </w:tc>
        <w:tc>
          <w:tcPr>
            <w:tcW w:w="3900" w:type="dxa"/>
            <w:gridSpan w:val="4"/>
            <w:tcBorders>
              <w:bottom w:val="single" w:sz="4" w:space="0" w:color="auto"/>
            </w:tcBorders>
          </w:tcPr>
          <w:p w14:paraId="26F26885" w14:textId="77777777" w:rsidR="00C90C5C" w:rsidRPr="009A6C54" w:rsidRDefault="00C90C5C" w:rsidP="00D56E44">
            <w:pPr>
              <w:pStyle w:val="TableText"/>
            </w:pPr>
            <w:r w:rsidRPr="009A6C54">
              <w:t>C^%DTC</w:t>
            </w:r>
          </w:p>
          <w:p w14:paraId="26F26886" w14:textId="77777777" w:rsidR="00C90C5C" w:rsidRPr="009A6C54" w:rsidRDefault="00C90C5C" w:rsidP="00D56E44">
            <w:pPr>
              <w:pStyle w:val="TableText"/>
            </w:pPr>
            <w:r w:rsidRPr="009A6C54">
              <w:t xml:space="preserve">   ^DIR                </w:t>
            </w:r>
          </w:p>
          <w:p w14:paraId="26F26887" w14:textId="77777777" w:rsidR="00C90C5C" w:rsidRPr="009A6C54" w:rsidRDefault="00C90C5C" w:rsidP="00D56E44">
            <w:pPr>
              <w:pStyle w:val="TableText"/>
            </w:pPr>
            <w:r w:rsidRPr="009A6C54">
              <w:t xml:space="preserve">    $$SDAPI^SDAMA301    </w:t>
            </w:r>
          </w:p>
          <w:p w14:paraId="26F26888" w14:textId="77777777" w:rsidR="00C90C5C" w:rsidRPr="009A6C54" w:rsidRDefault="00C90C5C" w:rsidP="00D56E44">
            <w:pPr>
              <w:pStyle w:val="TableText"/>
            </w:pPr>
            <w:r w:rsidRPr="009A6C54">
              <w:t xml:space="preserve">   HEAD^SDMHAP         </w:t>
            </w:r>
          </w:p>
          <w:p w14:paraId="26F26889" w14:textId="77777777" w:rsidR="00C90C5C" w:rsidRPr="009A6C54" w:rsidRDefault="00C90C5C" w:rsidP="00D56E44">
            <w:pPr>
              <w:pStyle w:val="TableText"/>
            </w:pPr>
            <w:r w:rsidRPr="009A6C54">
              <w:t xml:space="preserve">   HEAD1^SDMHAP        </w:t>
            </w:r>
          </w:p>
          <w:p w14:paraId="26F2688A" w14:textId="77777777" w:rsidR="00C90C5C" w:rsidRPr="009A6C54" w:rsidRDefault="00C90C5C" w:rsidP="00D56E44">
            <w:pPr>
              <w:pStyle w:val="TableText"/>
            </w:pPr>
            <w:r w:rsidRPr="009A6C54">
              <w:t xml:space="preserve">   COUNT^SDMHPRO       </w:t>
            </w:r>
          </w:p>
          <w:p w14:paraId="26F2688B" w14:textId="77777777" w:rsidR="00C90C5C" w:rsidRPr="009A6C54" w:rsidRDefault="00C90C5C" w:rsidP="00D56E44">
            <w:pPr>
              <w:pStyle w:val="TableText"/>
            </w:pPr>
            <w:r w:rsidRPr="009A6C54">
              <w:t xml:space="preserve">   TOTAL1^SDMHPRO         </w:t>
            </w:r>
          </w:p>
          <w:p w14:paraId="26F2688C" w14:textId="77777777" w:rsidR="00C90C5C" w:rsidRPr="009A6C54" w:rsidRDefault="00C90C5C" w:rsidP="00D56E44">
            <w:pPr>
              <w:pStyle w:val="TableText"/>
            </w:pPr>
            <w:r w:rsidRPr="009A6C54">
              <w:t xml:space="preserve">   PID^VADPT6          </w:t>
            </w:r>
          </w:p>
          <w:p w14:paraId="26F2688D" w14:textId="77777777" w:rsidR="00C90C5C" w:rsidRPr="009A6C54" w:rsidRDefault="00C90C5C" w:rsidP="00D56E44">
            <w:pPr>
              <w:pStyle w:val="TableText"/>
            </w:pPr>
            <w:r w:rsidRPr="009A6C54">
              <w:t xml:space="preserve">   $$FMTE^XLFDT    </w:t>
            </w:r>
          </w:p>
        </w:tc>
      </w:tr>
      <w:tr w:rsidR="00C90C5C" w:rsidRPr="009A6C54" w14:paraId="26F26895" w14:textId="77777777" w:rsidTr="00C27B83">
        <w:tc>
          <w:tcPr>
            <w:tcW w:w="2790" w:type="dxa"/>
            <w:tcBorders>
              <w:top w:val="single" w:sz="6" w:space="0" w:color="000000"/>
            </w:tcBorders>
            <w:shd w:val="clear" w:color="auto" w:fill="F3F3F3"/>
          </w:tcPr>
          <w:p w14:paraId="26F2688F" w14:textId="77777777" w:rsidR="00C90C5C" w:rsidRPr="009A6C54" w:rsidRDefault="00C90C5C" w:rsidP="00D56E44">
            <w:pPr>
              <w:pStyle w:val="TableHeading"/>
            </w:pPr>
            <w:r w:rsidRPr="009A6C54">
              <w:t>Data Dictionary (DD) References</w:t>
            </w:r>
          </w:p>
        </w:tc>
        <w:tc>
          <w:tcPr>
            <w:tcW w:w="6817" w:type="dxa"/>
            <w:gridSpan w:val="9"/>
          </w:tcPr>
          <w:p w14:paraId="26F26890" w14:textId="77777777" w:rsidR="00C90C5C" w:rsidRPr="009A6C54" w:rsidRDefault="00C90C5C" w:rsidP="00D56E44">
            <w:pPr>
              <w:pStyle w:val="TableText"/>
            </w:pPr>
            <w:r w:rsidRPr="009A6C54">
              <w:t xml:space="preserve">^DIC(40.7           </w:t>
            </w:r>
          </w:p>
          <w:p w14:paraId="26F26891" w14:textId="77777777" w:rsidR="00C90C5C" w:rsidRPr="009A6C54" w:rsidRDefault="00C90C5C" w:rsidP="00D56E44">
            <w:pPr>
              <w:pStyle w:val="TableText"/>
            </w:pPr>
            <w:r w:rsidRPr="009A6C54">
              <w:t xml:space="preserve">   ^DPT(               </w:t>
            </w:r>
          </w:p>
          <w:p w14:paraId="26F26892" w14:textId="77777777" w:rsidR="00C90C5C" w:rsidRPr="009A6C54" w:rsidRDefault="00C90C5C" w:rsidP="00D56E44">
            <w:pPr>
              <w:pStyle w:val="TableText"/>
            </w:pPr>
            <w:r w:rsidRPr="009A6C54">
              <w:t xml:space="preserve">   ^TMP(               </w:t>
            </w:r>
          </w:p>
          <w:p w14:paraId="26F26893" w14:textId="77777777" w:rsidR="00C90C5C" w:rsidRPr="009A6C54" w:rsidRDefault="00C90C5C" w:rsidP="00D56E44">
            <w:pPr>
              <w:pStyle w:val="TableText"/>
            </w:pPr>
            <w:r w:rsidRPr="009A6C54">
              <w:t xml:space="preserve">   ^TMP($J             </w:t>
            </w:r>
          </w:p>
          <w:p w14:paraId="26F26894" w14:textId="77777777" w:rsidR="00C90C5C" w:rsidRPr="009A6C54" w:rsidRDefault="00C90C5C" w:rsidP="00D56E44">
            <w:pPr>
              <w:pStyle w:val="TableText"/>
            </w:pPr>
            <w:r w:rsidRPr="009A6C54">
              <w:t xml:space="preserve">   ^VA(200</w:t>
            </w:r>
          </w:p>
        </w:tc>
      </w:tr>
      <w:tr w:rsidR="00C90C5C" w:rsidRPr="009A6C54" w14:paraId="26F26898" w14:textId="77777777" w:rsidTr="00C27B83">
        <w:tc>
          <w:tcPr>
            <w:tcW w:w="2790" w:type="dxa"/>
            <w:shd w:val="clear" w:color="auto" w:fill="F3F3F3"/>
          </w:tcPr>
          <w:p w14:paraId="26F26896" w14:textId="77777777" w:rsidR="00C90C5C" w:rsidRPr="009A6C54" w:rsidRDefault="00C90C5C" w:rsidP="00D56E44">
            <w:pPr>
              <w:pStyle w:val="TableHeading"/>
            </w:pPr>
            <w:r w:rsidRPr="009A6C54">
              <w:t>Related Protocols</w:t>
            </w:r>
          </w:p>
        </w:tc>
        <w:tc>
          <w:tcPr>
            <w:tcW w:w="6817" w:type="dxa"/>
            <w:gridSpan w:val="9"/>
          </w:tcPr>
          <w:p w14:paraId="26F26897" w14:textId="77777777" w:rsidR="00C90C5C" w:rsidRPr="009A6C54" w:rsidRDefault="00C90C5C" w:rsidP="00D56E44">
            <w:pPr>
              <w:pStyle w:val="TableText"/>
            </w:pPr>
            <w:r w:rsidRPr="009A6C54">
              <w:t>N/A</w:t>
            </w:r>
          </w:p>
        </w:tc>
      </w:tr>
      <w:tr w:rsidR="00C90C5C" w:rsidRPr="009A6C54" w14:paraId="26F2689B" w14:textId="77777777" w:rsidTr="00C27B83">
        <w:tc>
          <w:tcPr>
            <w:tcW w:w="2790" w:type="dxa"/>
            <w:shd w:val="clear" w:color="auto" w:fill="F3F3F3"/>
          </w:tcPr>
          <w:p w14:paraId="26F26899" w14:textId="77777777"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14:paraId="26F2689A" w14:textId="77777777" w:rsidR="00C90C5C" w:rsidRPr="009A6C54" w:rsidRDefault="00C90C5C" w:rsidP="00D56E44">
            <w:pPr>
              <w:pStyle w:val="TableText"/>
            </w:pPr>
            <w:r w:rsidRPr="009A6C54">
              <w:t>N/A</w:t>
            </w:r>
          </w:p>
        </w:tc>
      </w:tr>
      <w:tr w:rsidR="00C90C5C" w:rsidRPr="009A6C54" w14:paraId="26F268A2" w14:textId="77777777" w:rsidTr="00C27B83">
        <w:tc>
          <w:tcPr>
            <w:tcW w:w="2790" w:type="dxa"/>
            <w:tcBorders>
              <w:right w:val="single" w:sz="4" w:space="0" w:color="auto"/>
            </w:tcBorders>
            <w:shd w:val="clear" w:color="auto" w:fill="F3F3F3"/>
          </w:tcPr>
          <w:p w14:paraId="26F2689C" w14:textId="77777777" w:rsidR="00C90C5C" w:rsidRPr="009A6C54" w:rsidRDefault="00C90C5C" w:rsidP="00D56E44">
            <w:pPr>
              <w:pStyle w:val="TableHeading"/>
            </w:pPr>
            <w:r w:rsidRPr="009A6C54">
              <w:t>Data Passing</w:t>
            </w:r>
          </w:p>
        </w:tc>
        <w:tc>
          <w:tcPr>
            <w:tcW w:w="990" w:type="dxa"/>
            <w:tcBorders>
              <w:left w:val="single" w:sz="4" w:space="0" w:color="auto"/>
              <w:right w:val="nil"/>
            </w:tcBorders>
          </w:tcPr>
          <w:p w14:paraId="26F2689D"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Input</w:t>
            </w:r>
          </w:p>
        </w:tc>
        <w:tc>
          <w:tcPr>
            <w:tcW w:w="1917" w:type="dxa"/>
            <w:gridSpan w:val="3"/>
            <w:tcBorders>
              <w:left w:val="nil"/>
              <w:right w:val="nil"/>
            </w:tcBorders>
          </w:tcPr>
          <w:p w14:paraId="26F2689E"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Output Reference</w:t>
            </w:r>
          </w:p>
        </w:tc>
        <w:tc>
          <w:tcPr>
            <w:tcW w:w="918" w:type="dxa"/>
            <w:gridSpan w:val="3"/>
            <w:tcBorders>
              <w:left w:val="nil"/>
              <w:right w:val="nil"/>
            </w:tcBorders>
          </w:tcPr>
          <w:p w14:paraId="26F2689F"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Both</w:t>
            </w:r>
          </w:p>
        </w:tc>
        <w:tc>
          <w:tcPr>
            <w:tcW w:w="1953" w:type="dxa"/>
            <w:tcBorders>
              <w:left w:val="nil"/>
              <w:right w:val="nil"/>
            </w:tcBorders>
          </w:tcPr>
          <w:p w14:paraId="26F268A0" w14:textId="77777777"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DC46C7">
              <w:fldChar w:fldCharType="separate"/>
            </w:r>
            <w:r w:rsidRPr="009A6C54">
              <w:fldChar w:fldCharType="end"/>
            </w:r>
            <w:r w:rsidRPr="009A6C54">
              <w:t xml:space="preserve"> Global Reference</w:t>
            </w:r>
          </w:p>
        </w:tc>
        <w:tc>
          <w:tcPr>
            <w:tcW w:w="1039" w:type="dxa"/>
            <w:tcBorders>
              <w:left w:val="nil"/>
            </w:tcBorders>
          </w:tcPr>
          <w:p w14:paraId="26F268A1" w14:textId="77777777"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DC46C7">
              <w:fldChar w:fldCharType="separate"/>
            </w:r>
            <w:r w:rsidRPr="009A6C54">
              <w:fldChar w:fldCharType="end"/>
            </w:r>
            <w:r w:rsidRPr="009A6C54">
              <w:t xml:space="preserve"> Local</w:t>
            </w:r>
          </w:p>
        </w:tc>
      </w:tr>
      <w:tr w:rsidR="00C90C5C" w:rsidRPr="009A6C54" w14:paraId="26F268A6" w14:textId="77777777" w:rsidTr="00C27B83">
        <w:tc>
          <w:tcPr>
            <w:tcW w:w="2790" w:type="dxa"/>
            <w:shd w:val="clear" w:color="auto" w:fill="F3F3F3"/>
          </w:tcPr>
          <w:p w14:paraId="26F268A3" w14:textId="77777777" w:rsidR="00C90C5C" w:rsidRPr="009A6C54" w:rsidRDefault="00C90C5C" w:rsidP="00D56E44">
            <w:pPr>
              <w:pStyle w:val="TableHeading"/>
            </w:pPr>
            <w:r w:rsidRPr="009A6C54">
              <w:t>Input Attribute Name and Definition</w:t>
            </w:r>
          </w:p>
        </w:tc>
        <w:tc>
          <w:tcPr>
            <w:tcW w:w="6817" w:type="dxa"/>
            <w:gridSpan w:val="9"/>
          </w:tcPr>
          <w:p w14:paraId="26F268A4" w14:textId="77777777" w:rsidR="00C90C5C" w:rsidRPr="009A6C54" w:rsidRDefault="00C90C5C" w:rsidP="00D56E44">
            <w:pPr>
              <w:pStyle w:val="TableText"/>
            </w:pPr>
            <w:r w:rsidRPr="009A6C54">
              <w:t>Name: None</w:t>
            </w:r>
          </w:p>
          <w:p w14:paraId="26F268A5" w14:textId="77777777" w:rsidR="00C90C5C" w:rsidRPr="009A6C54" w:rsidRDefault="00C90C5C" w:rsidP="00D56E44">
            <w:pPr>
              <w:pStyle w:val="TableText"/>
            </w:pPr>
            <w:r w:rsidRPr="009A6C54">
              <w:t>Definition:</w:t>
            </w:r>
          </w:p>
        </w:tc>
      </w:tr>
      <w:tr w:rsidR="00C90C5C" w:rsidRPr="009A6C54" w14:paraId="26F268AA" w14:textId="77777777" w:rsidTr="00C27B83">
        <w:tc>
          <w:tcPr>
            <w:tcW w:w="2790" w:type="dxa"/>
            <w:shd w:val="clear" w:color="auto" w:fill="F3F3F3"/>
          </w:tcPr>
          <w:p w14:paraId="26F268A7" w14:textId="77777777" w:rsidR="00C90C5C" w:rsidRPr="009A6C54" w:rsidRDefault="00C90C5C" w:rsidP="00D56E44">
            <w:pPr>
              <w:pStyle w:val="TableHeading"/>
            </w:pPr>
            <w:r w:rsidRPr="009A6C54">
              <w:t>Output Attribute Name and Definition</w:t>
            </w:r>
          </w:p>
        </w:tc>
        <w:tc>
          <w:tcPr>
            <w:tcW w:w="6817" w:type="dxa"/>
            <w:gridSpan w:val="9"/>
          </w:tcPr>
          <w:p w14:paraId="26F268A8" w14:textId="77777777" w:rsidR="00C90C5C" w:rsidRPr="009A6C54" w:rsidRDefault="00C90C5C" w:rsidP="00D56E44">
            <w:pPr>
              <w:pStyle w:val="TableText"/>
            </w:pPr>
            <w:r w:rsidRPr="009A6C54">
              <w:t>Name: None</w:t>
            </w:r>
          </w:p>
          <w:p w14:paraId="26F268A9" w14:textId="77777777" w:rsidR="00C90C5C" w:rsidRPr="009A6C54" w:rsidRDefault="00C90C5C" w:rsidP="00D56E44">
            <w:pPr>
              <w:pStyle w:val="TableText"/>
            </w:pPr>
            <w:r w:rsidRPr="009A6C54">
              <w:t>Definition:</w:t>
            </w:r>
          </w:p>
        </w:tc>
      </w:tr>
      <w:tr w:rsidR="00C90C5C" w:rsidRPr="009A6C54" w14:paraId="26F268AC"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B" w14:textId="77777777" w:rsidR="00C90C5C" w:rsidRPr="009A6C54" w:rsidRDefault="00C90C5C" w:rsidP="00D56E44">
            <w:pPr>
              <w:pStyle w:val="TableHeading"/>
            </w:pPr>
            <w:r w:rsidRPr="009A6C54">
              <w:t>Current Logic</w:t>
            </w:r>
          </w:p>
        </w:tc>
      </w:tr>
      <w:tr w:rsidR="00C90C5C" w:rsidRPr="009A6C54" w14:paraId="26F268AE"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14:paraId="26F268AD" w14:textId="77777777" w:rsidR="00C90C5C" w:rsidRPr="009A6C54" w:rsidRDefault="00C90C5C" w:rsidP="00D56E44">
            <w:pPr>
              <w:pStyle w:val="TableText"/>
            </w:pPr>
            <w:r w:rsidRPr="009A6C54">
              <w:lastRenderedPageBreak/>
              <w:t>None</w:t>
            </w:r>
          </w:p>
        </w:tc>
      </w:tr>
      <w:tr w:rsidR="00C90C5C" w:rsidRPr="009A6C54" w14:paraId="26F268B0" w14:textId="77777777"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14:paraId="26F268AF" w14:textId="77777777" w:rsidR="00C90C5C" w:rsidRPr="009A6C54" w:rsidRDefault="00C90C5C" w:rsidP="00D56E44">
            <w:pPr>
              <w:pStyle w:val="TableHeading"/>
            </w:pPr>
            <w:r w:rsidRPr="009A6C54">
              <w:t>Modified Logic (Changes are in bold)</w:t>
            </w:r>
          </w:p>
        </w:tc>
      </w:tr>
      <w:tr w:rsidR="00C90C5C" w:rsidRPr="009A6C54" w14:paraId="26F268FB" w14:textId="77777777"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14:paraId="26F268B1" w14:textId="77777777" w:rsidR="00C90C5C" w:rsidRPr="009A6C54" w:rsidRDefault="00C90C5C" w:rsidP="00D56E44">
            <w:pPr>
              <w:pStyle w:val="TableText"/>
            </w:pPr>
            <w:r w:rsidRPr="009A6C54">
              <w:t>The code will loop through the  ^TMP(“SDPRO1”  global</w:t>
            </w:r>
          </w:p>
          <w:p w14:paraId="26F268B2" w14:textId="77777777" w:rsidR="00C90C5C" w:rsidRPr="009A6C54" w:rsidRDefault="00C90C5C" w:rsidP="00D56E44">
            <w:pPr>
              <w:pStyle w:val="TableText"/>
            </w:pPr>
          </w:p>
          <w:p w14:paraId="26F268B3" w14:textId="77777777" w:rsidR="00C90C5C" w:rsidRPr="009A6C54" w:rsidRDefault="00C90C5C" w:rsidP="00D56E44">
            <w:pPr>
              <w:pStyle w:val="TableText"/>
            </w:pPr>
            <w:r w:rsidRPr="009A6C54">
              <w:t xml:space="preserve">                  - A header will print for each  division (alphabetical)  which will include the  following information: the           </w:t>
            </w:r>
          </w:p>
          <w:p w14:paraId="26F268B4" w14:textId="77777777" w:rsidR="00C90C5C" w:rsidRPr="009A6C54" w:rsidRDefault="00C90C5C" w:rsidP="00D56E44">
            <w:pPr>
              <w:pStyle w:val="TableText"/>
            </w:pPr>
            <w:r w:rsidRPr="009A6C54">
              <w:t xml:space="preserve">                  - The second line will designate how the report will be sorted and printed. This example,  sorts  by clinic.</w:t>
            </w:r>
          </w:p>
          <w:p w14:paraId="26F268B5" w14:textId="77777777" w:rsidR="00C90C5C" w:rsidRPr="009A6C54" w:rsidRDefault="00C90C5C" w:rsidP="00D56E44">
            <w:pPr>
              <w:pStyle w:val="TableText"/>
            </w:pPr>
            <w:r w:rsidRPr="009A6C54">
              <w:t xml:space="preserve">                  -  The patient name , ID, date of appointment, clinic</w:t>
            </w:r>
          </w:p>
          <w:p w14:paraId="26F268B6" w14:textId="77777777" w:rsidR="00C90C5C" w:rsidRPr="009A6C54" w:rsidRDefault="00C90C5C" w:rsidP="00D56E44">
            <w:pPr>
              <w:pStyle w:val="TableText"/>
            </w:pPr>
            <w:r w:rsidRPr="009A6C54">
              <w:t xml:space="preserve">                  - A totals page will print out of the unique patients.</w:t>
            </w:r>
          </w:p>
          <w:p w14:paraId="26F268B7" w14:textId="77777777" w:rsidR="00C90C5C" w:rsidRPr="009A6C54" w:rsidRDefault="00C90C5C" w:rsidP="00D56E44">
            <w:pPr>
              <w:pStyle w:val="TableText"/>
            </w:pPr>
          </w:p>
          <w:p w14:paraId="26F268B8"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14:paraId="26F268B9"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BA" w14:textId="77777777" w:rsidR="00C90C5C" w:rsidRPr="009A6C54" w:rsidRDefault="00C90C5C" w:rsidP="00D56E44">
            <w:pPr>
              <w:pStyle w:val="TableText"/>
              <w:rPr>
                <w:rFonts w:eastAsia="Calibri"/>
                <w:sz w:val="20"/>
                <w:lang w:eastAsia="en-US"/>
              </w:rPr>
            </w:pPr>
          </w:p>
          <w:p w14:paraId="26F268BB"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BC"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BD"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14:paraId="26F268BE"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14:paraId="26F268BF"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14:paraId="26F268C0"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14:paraId="26F268C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14:paraId="26F268C2" w14:textId="77777777"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14:paraId="26F268C3" w14:textId="77777777"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14:paraId="26F268C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14:paraId="26F268C5" w14:textId="77777777" w:rsidR="00C90C5C" w:rsidRPr="009A6C54" w:rsidRDefault="00C90C5C" w:rsidP="00D56E44">
            <w:pPr>
              <w:pStyle w:val="TableText"/>
              <w:rPr>
                <w:rFonts w:eastAsia="Calibri"/>
                <w:sz w:val="20"/>
                <w:lang w:eastAsia="en-US"/>
              </w:rPr>
            </w:pPr>
          </w:p>
          <w:p w14:paraId="26F268C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14:paraId="26F268C7"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C8" w14:textId="77777777" w:rsidR="00C90C5C" w:rsidRPr="009A6C54" w:rsidRDefault="00C90C5C" w:rsidP="00D56E44">
            <w:pPr>
              <w:pStyle w:val="TableText"/>
              <w:rPr>
                <w:rFonts w:eastAsia="Calibri"/>
                <w:sz w:val="20"/>
                <w:lang w:eastAsia="en-US"/>
              </w:rPr>
            </w:pPr>
          </w:p>
          <w:p w14:paraId="26F268C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C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14:paraId="26F268C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14:paraId="26F268CC"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14:paraId="26F268C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14:paraId="26F268C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14:paraId="26F268C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14:paraId="26F268D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14:paraId="26F268D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14:paraId="26F268D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14:paraId="26F268D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14:paraId="26F268D4"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14:paraId="26F268D5" w14:textId="77777777" w:rsidR="00C90C5C" w:rsidRPr="009A6C54" w:rsidRDefault="00C90C5C" w:rsidP="00D56E44">
            <w:pPr>
              <w:pStyle w:val="TableText"/>
              <w:rPr>
                <w:rFonts w:eastAsia="Calibri"/>
                <w:sz w:val="20"/>
                <w:lang w:eastAsia="en-US"/>
              </w:rPr>
            </w:pPr>
          </w:p>
          <w:p w14:paraId="26F268D6"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14:paraId="26F268D7" w14:textId="77777777" w:rsidR="00C90C5C" w:rsidRPr="009A6C54" w:rsidRDefault="00C90C5C" w:rsidP="00D56E44">
            <w:pPr>
              <w:pStyle w:val="TableText"/>
              <w:rPr>
                <w:rFonts w:eastAsia="Calibri"/>
                <w:sz w:val="20"/>
                <w:lang w:eastAsia="en-US"/>
              </w:rPr>
            </w:pPr>
            <w:r w:rsidRPr="009A6C54">
              <w:rPr>
                <w:rFonts w:eastAsia="Calibri"/>
                <w:sz w:val="20"/>
                <w:lang w:eastAsia="en-US"/>
              </w:rPr>
              <w:lastRenderedPageBreak/>
              <w:t>CLINIC for Appointments 4/4/13-4/14/13                  Run: 4/4/2013@15:58</w:t>
            </w:r>
          </w:p>
          <w:p w14:paraId="26F268D8" w14:textId="77777777" w:rsidR="00C90C5C" w:rsidRPr="009A6C54" w:rsidRDefault="00C90C5C" w:rsidP="00D56E44">
            <w:pPr>
              <w:pStyle w:val="TableText"/>
              <w:rPr>
                <w:rFonts w:eastAsia="Calibri"/>
                <w:sz w:val="20"/>
                <w:lang w:eastAsia="en-US"/>
              </w:rPr>
            </w:pPr>
          </w:p>
          <w:p w14:paraId="26F268D9" w14:textId="77777777"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14:paraId="26F268DA"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DB"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14:paraId="26F268DC" w14:textId="77777777" w:rsidR="00C90C5C" w:rsidRPr="009A6C54" w:rsidRDefault="00C90C5C" w:rsidP="00D56E44">
            <w:pPr>
              <w:pStyle w:val="TableText"/>
              <w:rPr>
                <w:rFonts w:eastAsia="Calibri"/>
                <w:sz w:val="20"/>
                <w:lang w:eastAsia="en-US"/>
              </w:rPr>
            </w:pPr>
          </w:p>
          <w:p w14:paraId="26F268DD" w14:textId="77777777"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14:paraId="26F268DE"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14:paraId="26F268DF"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14:paraId="26F268E0"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14:paraId="26F268E1"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14:paraId="26F268E2"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14:paraId="26F268E3"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14:paraId="26F268E4" w14:textId="77777777" w:rsidR="00C90C5C" w:rsidRPr="009A6C54" w:rsidRDefault="00C90C5C" w:rsidP="00D56E44">
            <w:pPr>
              <w:pStyle w:val="TableText"/>
              <w:rPr>
                <w:rFonts w:eastAsia="Calibri"/>
                <w:sz w:val="20"/>
                <w:lang w:eastAsia="en-US"/>
              </w:rPr>
            </w:pPr>
          </w:p>
          <w:p w14:paraId="26F268E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E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E7" w14:textId="77777777" w:rsidR="00C90C5C" w:rsidRPr="009A6C54" w:rsidRDefault="00C90C5C" w:rsidP="00D56E44">
            <w:pPr>
              <w:pStyle w:val="TableText"/>
              <w:rPr>
                <w:rFonts w:eastAsia="Calibri"/>
                <w:sz w:val="20"/>
                <w:lang w:eastAsia="en-US"/>
              </w:rPr>
            </w:pPr>
          </w:p>
          <w:p w14:paraId="26F268E8" w14:textId="77777777"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14:paraId="26F268E9" w14:textId="77777777" w:rsidR="00C90C5C" w:rsidRPr="009A6C54" w:rsidRDefault="00C90C5C" w:rsidP="00D56E44">
            <w:pPr>
              <w:pStyle w:val="TableText"/>
              <w:rPr>
                <w:rFonts w:eastAsia="Calibri"/>
                <w:sz w:val="20"/>
                <w:lang w:eastAsia="en-US"/>
              </w:rPr>
            </w:pPr>
            <w:r w:rsidRPr="009A6C54">
              <w:rPr>
                <w:rFonts w:eastAsia="Calibri"/>
                <w:sz w:val="20"/>
                <w:lang w:eastAsia="en-US"/>
              </w:rPr>
              <w:t>******************************************************************************</w:t>
            </w:r>
          </w:p>
          <w:p w14:paraId="26F268EA"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14:paraId="26F268EB" w14:textId="77777777" w:rsidR="00C90C5C" w:rsidRPr="009A6C54" w:rsidRDefault="00C90C5C" w:rsidP="00D56E44">
            <w:pPr>
              <w:pStyle w:val="TableText"/>
              <w:rPr>
                <w:rFonts w:eastAsia="Calibri"/>
                <w:sz w:val="20"/>
                <w:lang w:eastAsia="en-US"/>
              </w:rPr>
            </w:pPr>
          </w:p>
          <w:p w14:paraId="26F268EC" w14:textId="77777777" w:rsidR="00C90C5C" w:rsidRPr="009A6C54" w:rsidRDefault="00C90C5C" w:rsidP="00D56E44">
            <w:pPr>
              <w:pStyle w:val="TableText"/>
              <w:rPr>
                <w:rFonts w:eastAsia="Calibri"/>
                <w:sz w:val="20"/>
                <w:lang w:eastAsia="en-US"/>
              </w:rPr>
            </w:pPr>
            <w:r w:rsidRPr="009A6C54">
              <w:rPr>
                <w:rFonts w:eastAsia="Calibri"/>
                <w:sz w:val="20"/>
                <w:lang w:eastAsia="en-US"/>
              </w:rPr>
              <w:t>Division/CLinic                                   Unique</w:t>
            </w:r>
          </w:p>
          <w:p w14:paraId="26F268ED" w14:textId="77777777"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14:paraId="26F268EE" w14:textId="77777777" w:rsidR="00C90C5C" w:rsidRPr="009A6C54" w:rsidRDefault="00C90C5C" w:rsidP="00D56E44">
            <w:pPr>
              <w:pStyle w:val="TableText"/>
              <w:rPr>
                <w:rFonts w:eastAsia="Calibri"/>
                <w:sz w:val="20"/>
                <w:lang w:eastAsia="en-US"/>
              </w:rPr>
            </w:pPr>
          </w:p>
          <w:p w14:paraId="26F268EF" w14:textId="77777777" w:rsidR="00C90C5C" w:rsidRPr="009A6C54" w:rsidRDefault="00C90C5C" w:rsidP="00D56E44">
            <w:pPr>
              <w:pStyle w:val="TableText"/>
              <w:rPr>
                <w:rFonts w:eastAsia="Calibri"/>
                <w:sz w:val="20"/>
                <w:lang w:eastAsia="en-US"/>
              </w:rPr>
            </w:pPr>
            <w:r w:rsidRPr="009A6C54">
              <w:rPr>
                <w:rFonts w:eastAsia="Calibri"/>
                <w:sz w:val="20"/>
                <w:lang w:eastAsia="en-US"/>
              </w:rPr>
              <w:t>ALBANY                                              1</w:t>
            </w:r>
          </w:p>
          <w:p w14:paraId="26F268F0" w14:textId="77777777"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14:paraId="26F268F1" w14:textId="77777777" w:rsidR="00C90C5C" w:rsidRPr="009A6C54" w:rsidRDefault="00C90C5C" w:rsidP="00D56E44">
            <w:pPr>
              <w:pStyle w:val="TableText"/>
              <w:rPr>
                <w:rFonts w:eastAsia="Calibri"/>
                <w:sz w:val="20"/>
                <w:lang w:eastAsia="en-US"/>
              </w:rPr>
            </w:pPr>
            <w:r w:rsidRPr="009A6C54">
              <w:rPr>
                <w:rFonts w:eastAsia="Calibri"/>
                <w:sz w:val="20"/>
                <w:lang w:eastAsia="en-US"/>
              </w:rPr>
              <w:t>TROY1                                               1</w:t>
            </w:r>
          </w:p>
          <w:p w14:paraId="26F268F2" w14:textId="77777777" w:rsidR="00C90C5C" w:rsidRPr="009A6C54" w:rsidRDefault="00C90C5C" w:rsidP="00D56E44">
            <w:pPr>
              <w:pStyle w:val="TableText"/>
            </w:pPr>
          </w:p>
          <w:p w14:paraId="26F268F3" w14:textId="77777777" w:rsidR="00C90C5C" w:rsidRPr="009A6C54" w:rsidRDefault="00C90C5C" w:rsidP="00D56E44">
            <w:pPr>
              <w:pStyle w:val="TableText"/>
            </w:pPr>
            <w:r w:rsidRPr="009A6C54">
              <w:t>If there are no patients the heading will print with no records available.</w:t>
            </w:r>
          </w:p>
          <w:p w14:paraId="26F268F4" w14:textId="77777777" w:rsidR="00C90C5C" w:rsidRPr="009A6C54" w:rsidRDefault="00C90C5C" w:rsidP="00D56E44">
            <w:pPr>
              <w:pStyle w:val="TableText"/>
            </w:pPr>
          </w:p>
          <w:p w14:paraId="26F268F5" w14:textId="77777777"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14:paraId="26F268F6" w14:textId="77777777"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14:paraId="26F268F7" w14:textId="77777777" w:rsidR="00C90C5C" w:rsidRPr="009A6C54" w:rsidRDefault="00C90C5C" w:rsidP="00D56E44">
            <w:pPr>
              <w:pStyle w:val="TableText"/>
              <w:rPr>
                <w:sz w:val="20"/>
              </w:rPr>
            </w:pPr>
          </w:p>
          <w:p w14:paraId="26F268F8" w14:textId="77777777" w:rsidR="00C90C5C" w:rsidRPr="009A6C54" w:rsidRDefault="00C90C5C" w:rsidP="00D56E44">
            <w:pPr>
              <w:pStyle w:val="TableText"/>
              <w:rPr>
                <w:sz w:val="20"/>
              </w:rPr>
            </w:pPr>
            <w:r w:rsidRPr="009A6C54">
              <w:rPr>
                <w:sz w:val="20"/>
              </w:rPr>
              <w:t>PATIENT                PT ID     APPT D/T            CLINIC</w:t>
            </w:r>
          </w:p>
          <w:p w14:paraId="26F268F9" w14:textId="77777777" w:rsidR="00C90C5C" w:rsidRPr="009A6C54" w:rsidRDefault="00C90C5C" w:rsidP="00D56E44">
            <w:pPr>
              <w:pStyle w:val="TableText"/>
              <w:rPr>
                <w:sz w:val="20"/>
              </w:rPr>
            </w:pPr>
            <w:r w:rsidRPr="009A6C54">
              <w:rPr>
                <w:sz w:val="20"/>
              </w:rPr>
              <w:t xml:space="preserve">******************************************************************************              </w:t>
            </w:r>
          </w:p>
          <w:p w14:paraId="26F268FA" w14:textId="77777777" w:rsidR="00C90C5C" w:rsidRPr="009A6C54" w:rsidRDefault="00C90C5C" w:rsidP="00D56E44">
            <w:pPr>
              <w:pStyle w:val="TableText"/>
            </w:pPr>
            <w:r w:rsidRPr="009A6C54">
              <w:t xml:space="preserve">                               &gt;&gt;&gt;&gt;&gt;&gt;  NO RECORDS FOUND &lt;&lt;&lt;&lt;&lt;&lt;    </w:t>
            </w:r>
          </w:p>
        </w:tc>
      </w:tr>
    </w:tbl>
    <w:p w14:paraId="26F268FC" w14:textId="77777777" w:rsidR="00B67399" w:rsidRPr="009A6C54" w:rsidRDefault="00B67399" w:rsidP="00984DB9">
      <w:pPr>
        <w:pStyle w:val="BodyText"/>
        <w:rPr>
          <w:lang w:val="en-US"/>
        </w:rPr>
      </w:pPr>
    </w:p>
    <w:p w14:paraId="26F268FD" w14:textId="77777777" w:rsidR="008B3AB3" w:rsidRPr="009A6C54" w:rsidRDefault="008B3AB3" w:rsidP="00101FB2">
      <w:pPr>
        <w:pStyle w:val="Heading1"/>
        <w:rPr>
          <w:lang w:val="en-US" w:eastAsia="en-US"/>
        </w:rPr>
      </w:pPr>
      <w:bookmarkStart w:id="181" w:name="_Toc518911222"/>
      <w:r w:rsidRPr="009A6C54">
        <w:rPr>
          <w:lang w:eastAsia="en-US"/>
        </w:rPr>
        <w:lastRenderedPageBreak/>
        <w:t>External/Internal Relations</w:t>
      </w:r>
      <w:bookmarkEnd w:id="181"/>
    </w:p>
    <w:p w14:paraId="26F268FE" w14:textId="77777777"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14:paraId="26F268FF" w14:textId="77777777"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14:paraId="26F26900" w14:textId="77777777" w:rsidR="00C63D2B" w:rsidRPr="009A6C54" w:rsidRDefault="00C63D2B" w:rsidP="000C5AEC">
      <w:pPr>
        <w:autoSpaceDE w:val="0"/>
        <w:autoSpaceDN w:val="0"/>
        <w:spacing w:after="6"/>
      </w:pPr>
      <w:r w:rsidRPr="009A6C54">
        <w:t xml:space="preserve">Specify the version of VA FileMan, Kernel, and other software required to run this software. </w:t>
      </w:r>
    </w:p>
    <w:p w14:paraId="26F26901" w14:textId="77777777"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14:paraId="26F26902" w14:textId="77777777" w:rsidR="008B3AB3" w:rsidRPr="009A6C54" w:rsidRDefault="008B3AB3" w:rsidP="008B3AB3">
      <w:pPr>
        <w:pStyle w:val="Heading2"/>
      </w:pPr>
      <w:bookmarkStart w:id="182" w:name="_Toc518911223"/>
      <w:r w:rsidRPr="009A6C54">
        <w:t>External Relations</w:t>
      </w:r>
      <w:bookmarkEnd w:id="182"/>
    </w:p>
    <w:p w14:paraId="26F26903" w14:textId="77777777"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FileMan V. 21.0, Kernel V. 8.0, Kernel Toolkit V. 7.3, VA MailMan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14:paraId="26F26904" w14:textId="77777777" w:rsidR="004547B7" w:rsidRPr="009A6C54" w:rsidRDefault="004547B7" w:rsidP="004547B7">
      <w:pPr>
        <w:pStyle w:val="BodyText"/>
        <w:spacing w:before="0" w:after="0"/>
        <w:rPr>
          <w:lang w:val="en-US"/>
        </w:rPr>
      </w:pPr>
    </w:p>
    <w:p w14:paraId="26F26905" w14:textId="77777777"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14:paraId="26F26906" w14:textId="77777777" w:rsidR="00027588" w:rsidRPr="009A6C54" w:rsidRDefault="00027588" w:rsidP="0033065B">
      <w:pPr>
        <w:spacing w:before="0" w:after="0"/>
        <w:rPr>
          <w:rFonts w:eastAsia="Calibri"/>
          <w:lang w:eastAsia="en-US"/>
        </w:rPr>
      </w:pPr>
    </w:p>
    <w:p w14:paraId="26F26907" w14:textId="77777777"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14:paraId="26F26908" w14:textId="3064947E" w:rsidR="00446581" w:rsidRPr="009A6C54" w:rsidRDefault="000C74F4" w:rsidP="00741C15">
      <w:pPr>
        <w:pStyle w:val="Caption"/>
        <w:rPr>
          <w:lang w:val="en-US"/>
        </w:rPr>
      </w:pPr>
      <w:bookmarkStart w:id="183" w:name="_Toc517426431"/>
      <w:r w:rsidRPr="009A6C54">
        <w:t xml:space="preserve">Table </w:t>
      </w:r>
      <w:r w:rsidR="007E52CE">
        <w:fldChar w:fldCharType="begin"/>
      </w:r>
      <w:r w:rsidR="007E52CE">
        <w:instrText xml:space="preserve"> SEQ Table \* ARABIC </w:instrText>
      </w:r>
      <w:r w:rsidR="007E52CE">
        <w:fldChar w:fldCharType="separate"/>
      </w:r>
      <w:r w:rsidR="00D555E0">
        <w:rPr>
          <w:noProof/>
        </w:rPr>
        <w:t>27</w:t>
      </w:r>
      <w:r w:rsidR="007E52CE">
        <w:rPr>
          <w:noProof/>
        </w:rPr>
        <w:fldChar w:fldCharType="end"/>
      </w:r>
      <w:r w:rsidRPr="009A6C54">
        <w:rPr>
          <w:lang w:val="en-US"/>
        </w:rPr>
        <w:t>: Minimum Version Baseline</w:t>
      </w:r>
      <w:bookmarkEnd w:id="18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14:paraId="26F2690B" w14:textId="77777777" w:rsidTr="002B5785">
        <w:trPr>
          <w:tblHeader/>
        </w:trPr>
        <w:tc>
          <w:tcPr>
            <w:tcW w:w="4590" w:type="dxa"/>
            <w:shd w:val="clear" w:color="auto" w:fill="BFBFBF"/>
          </w:tcPr>
          <w:p w14:paraId="26F26909" w14:textId="77777777" w:rsidR="009E05FA" w:rsidRPr="009A6C54" w:rsidRDefault="009E05FA" w:rsidP="009E05FA">
            <w:pPr>
              <w:pStyle w:val="TableHeading"/>
            </w:pPr>
            <w:bookmarkStart w:id="184" w:name="ColumnTitle_26"/>
            <w:bookmarkEnd w:id="184"/>
            <w:r w:rsidRPr="009A6C54">
              <w:t>Package</w:t>
            </w:r>
          </w:p>
        </w:tc>
        <w:tc>
          <w:tcPr>
            <w:tcW w:w="4500" w:type="dxa"/>
            <w:shd w:val="clear" w:color="auto" w:fill="BFBFBF"/>
          </w:tcPr>
          <w:p w14:paraId="26F2690A" w14:textId="77777777" w:rsidR="009E05FA" w:rsidRPr="009A6C54" w:rsidRDefault="009E05FA" w:rsidP="009E05FA">
            <w:pPr>
              <w:pStyle w:val="TableHeading"/>
            </w:pPr>
            <w:r w:rsidRPr="009A6C54">
              <w:t>Minimum Version</w:t>
            </w:r>
          </w:p>
        </w:tc>
      </w:tr>
      <w:tr w:rsidR="00C2485C" w:rsidRPr="009A6C54" w14:paraId="26F2690E" w14:textId="77777777" w:rsidTr="006178E6">
        <w:tc>
          <w:tcPr>
            <w:tcW w:w="4590" w:type="dxa"/>
            <w:shd w:val="clear" w:color="auto" w:fill="auto"/>
          </w:tcPr>
          <w:p w14:paraId="26F2690C" w14:textId="77777777" w:rsidR="00C2485C" w:rsidRPr="009A6C54" w:rsidRDefault="00C2485C" w:rsidP="009E05FA">
            <w:pPr>
              <w:pStyle w:val="TableText"/>
            </w:pPr>
            <w:r w:rsidRPr="009A6C54">
              <w:t>AMIE</w:t>
            </w:r>
          </w:p>
        </w:tc>
        <w:tc>
          <w:tcPr>
            <w:tcW w:w="4500" w:type="dxa"/>
            <w:shd w:val="clear" w:color="auto" w:fill="auto"/>
          </w:tcPr>
          <w:p w14:paraId="26F2690D" w14:textId="77777777" w:rsidR="00C2485C" w:rsidRPr="009A6C54" w:rsidRDefault="00C2485C" w:rsidP="009E05FA">
            <w:pPr>
              <w:pStyle w:val="TableText"/>
            </w:pPr>
            <w:r w:rsidRPr="009A6C54">
              <w:t>None</w:t>
            </w:r>
          </w:p>
        </w:tc>
      </w:tr>
      <w:tr w:rsidR="0059035F" w:rsidRPr="009A6C54" w14:paraId="26F26911" w14:textId="77777777" w:rsidTr="006178E6">
        <w:tc>
          <w:tcPr>
            <w:tcW w:w="4590" w:type="dxa"/>
            <w:shd w:val="clear" w:color="auto" w:fill="auto"/>
          </w:tcPr>
          <w:p w14:paraId="26F2690F" w14:textId="77777777" w:rsidR="0059035F" w:rsidRPr="009A6C54" w:rsidRDefault="0059035F" w:rsidP="009E05FA">
            <w:pPr>
              <w:pStyle w:val="TableText"/>
            </w:pPr>
            <w:r w:rsidRPr="009A6C54">
              <w:t>CPRS (OR V. 3.0*280)</w:t>
            </w:r>
          </w:p>
        </w:tc>
        <w:tc>
          <w:tcPr>
            <w:tcW w:w="4500" w:type="dxa"/>
            <w:shd w:val="clear" w:color="auto" w:fill="auto"/>
          </w:tcPr>
          <w:p w14:paraId="26F26910" w14:textId="77777777" w:rsidR="0059035F" w:rsidRPr="009A6C54" w:rsidRDefault="0059035F" w:rsidP="009E05FA">
            <w:pPr>
              <w:pStyle w:val="TableText"/>
            </w:pPr>
            <w:r w:rsidRPr="009A6C54">
              <w:t>V. 1.0</w:t>
            </w:r>
          </w:p>
        </w:tc>
      </w:tr>
      <w:tr w:rsidR="00C2485C" w:rsidRPr="009A6C54" w14:paraId="26F26914" w14:textId="77777777" w:rsidTr="006178E6">
        <w:tc>
          <w:tcPr>
            <w:tcW w:w="4590" w:type="dxa"/>
            <w:shd w:val="clear" w:color="auto" w:fill="auto"/>
          </w:tcPr>
          <w:p w14:paraId="26F26912" w14:textId="77777777" w:rsidR="00C2485C" w:rsidRPr="009A6C54" w:rsidRDefault="00C2485C" w:rsidP="009E05FA">
            <w:pPr>
              <w:pStyle w:val="TableText"/>
            </w:pPr>
            <w:r w:rsidRPr="009A6C54">
              <w:t>Dental</w:t>
            </w:r>
          </w:p>
        </w:tc>
        <w:tc>
          <w:tcPr>
            <w:tcW w:w="4500" w:type="dxa"/>
            <w:shd w:val="clear" w:color="auto" w:fill="auto"/>
          </w:tcPr>
          <w:p w14:paraId="26F26913" w14:textId="77777777" w:rsidR="00C2485C" w:rsidRPr="009A6C54" w:rsidRDefault="00C2485C" w:rsidP="009E05FA">
            <w:pPr>
              <w:pStyle w:val="TableText"/>
            </w:pPr>
            <w:r w:rsidRPr="009A6C54">
              <w:t>V. 1.2</w:t>
            </w:r>
          </w:p>
        </w:tc>
      </w:tr>
      <w:tr w:rsidR="00C2485C" w:rsidRPr="009A6C54" w14:paraId="26F26917" w14:textId="77777777" w:rsidTr="006178E6">
        <w:tc>
          <w:tcPr>
            <w:tcW w:w="4590" w:type="dxa"/>
            <w:shd w:val="clear" w:color="auto" w:fill="auto"/>
          </w:tcPr>
          <w:p w14:paraId="26F26915" w14:textId="77777777" w:rsidR="00C2485C" w:rsidRPr="009A6C54" w:rsidRDefault="00C2485C" w:rsidP="009E05FA">
            <w:pPr>
              <w:pStyle w:val="TableText"/>
            </w:pPr>
            <w:r w:rsidRPr="009A6C54">
              <w:t>Dietetics</w:t>
            </w:r>
          </w:p>
        </w:tc>
        <w:tc>
          <w:tcPr>
            <w:tcW w:w="4500" w:type="dxa"/>
            <w:shd w:val="clear" w:color="auto" w:fill="auto"/>
          </w:tcPr>
          <w:p w14:paraId="26F26916" w14:textId="77777777" w:rsidR="00C2485C" w:rsidRPr="009A6C54" w:rsidRDefault="00C2485C" w:rsidP="009E05FA">
            <w:pPr>
              <w:pStyle w:val="TableText"/>
            </w:pPr>
            <w:r w:rsidRPr="009A6C54">
              <w:t>V. 4.33</w:t>
            </w:r>
          </w:p>
        </w:tc>
      </w:tr>
      <w:tr w:rsidR="00C2485C" w:rsidRPr="009A6C54" w14:paraId="26F2691A" w14:textId="77777777" w:rsidTr="006178E6">
        <w:tc>
          <w:tcPr>
            <w:tcW w:w="4590" w:type="dxa"/>
            <w:shd w:val="clear" w:color="auto" w:fill="auto"/>
          </w:tcPr>
          <w:p w14:paraId="26F26918" w14:textId="77777777" w:rsidR="00C2485C" w:rsidRPr="009A6C54" w:rsidRDefault="00C2485C" w:rsidP="009E05FA">
            <w:pPr>
              <w:pStyle w:val="TableText"/>
            </w:pPr>
            <w:r w:rsidRPr="009A6C54">
              <w:t>Inpatient Meds</w:t>
            </w:r>
          </w:p>
        </w:tc>
        <w:tc>
          <w:tcPr>
            <w:tcW w:w="4500" w:type="dxa"/>
            <w:shd w:val="clear" w:color="auto" w:fill="auto"/>
          </w:tcPr>
          <w:p w14:paraId="26F26919" w14:textId="77777777" w:rsidR="00C2485C" w:rsidRPr="009A6C54" w:rsidRDefault="00C2485C" w:rsidP="009E05FA">
            <w:pPr>
              <w:pStyle w:val="TableText"/>
            </w:pPr>
            <w:r w:rsidRPr="009A6C54">
              <w:t>None</w:t>
            </w:r>
          </w:p>
        </w:tc>
      </w:tr>
      <w:tr w:rsidR="00C2485C" w:rsidRPr="009A6C54" w14:paraId="26F2691D" w14:textId="77777777" w:rsidTr="006178E6">
        <w:tc>
          <w:tcPr>
            <w:tcW w:w="4590" w:type="dxa"/>
            <w:shd w:val="clear" w:color="auto" w:fill="auto"/>
          </w:tcPr>
          <w:p w14:paraId="26F2691B" w14:textId="77777777" w:rsidR="00C2485C" w:rsidRPr="009A6C54" w:rsidRDefault="00C2485C" w:rsidP="009E05FA">
            <w:pPr>
              <w:pStyle w:val="TableText"/>
            </w:pPr>
            <w:r w:rsidRPr="009A6C54">
              <w:t>IVM</w:t>
            </w:r>
          </w:p>
        </w:tc>
        <w:tc>
          <w:tcPr>
            <w:tcW w:w="4500" w:type="dxa"/>
            <w:shd w:val="clear" w:color="auto" w:fill="auto"/>
          </w:tcPr>
          <w:p w14:paraId="26F2691C" w14:textId="77777777" w:rsidR="00C2485C" w:rsidRPr="009A6C54" w:rsidRDefault="00C2485C" w:rsidP="009E05FA">
            <w:pPr>
              <w:pStyle w:val="TableText"/>
            </w:pPr>
            <w:r w:rsidRPr="009A6C54">
              <w:t>V. 2.0</w:t>
            </w:r>
          </w:p>
        </w:tc>
      </w:tr>
      <w:tr w:rsidR="00C2485C" w:rsidRPr="009A6C54" w14:paraId="26F26920" w14:textId="77777777" w:rsidTr="006178E6">
        <w:tc>
          <w:tcPr>
            <w:tcW w:w="4590" w:type="dxa"/>
            <w:shd w:val="clear" w:color="auto" w:fill="auto"/>
          </w:tcPr>
          <w:p w14:paraId="26F2691E" w14:textId="77777777" w:rsidR="00C2485C" w:rsidRPr="009A6C54" w:rsidRDefault="00C2485C" w:rsidP="009E05FA">
            <w:pPr>
              <w:pStyle w:val="TableText"/>
            </w:pPr>
            <w:r w:rsidRPr="009A6C54">
              <w:t>Laboratory</w:t>
            </w:r>
          </w:p>
        </w:tc>
        <w:tc>
          <w:tcPr>
            <w:tcW w:w="4500" w:type="dxa"/>
            <w:shd w:val="clear" w:color="auto" w:fill="auto"/>
          </w:tcPr>
          <w:p w14:paraId="26F2691F" w14:textId="77777777" w:rsidR="00C2485C" w:rsidRPr="009A6C54" w:rsidRDefault="00C2485C" w:rsidP="009E05FA">
            <w:pPr>
              <w:pStyle w:val="TableText"/>
            </w:pPr>
            <w:r w:rsidRPr="009A6C54">
              <w:t>V. 5.2</w:t>
            </w:r>
          </w:p>
        </w:tc>
      </w:tr>
      <w:tr w:rsidR="00C2485C" w:rsidRPr="009A6C54" w14:paraId="26F26923" w14:textId="77777777" w:rsidTr="006178E6">
        <w:tc>
          <w:tcPr>
            <w:tcW w:w="4590" w:type="dxa"/>
            <w:shd w:val="clear" w:color="auto" w:fill="auto"/>
          </w:tcPr>
          <w:p w14:paraId="26F26921" w14:textId="77777777" w:rsidR="00C2485C" w:rsidRPr="009A6C54" w:rsidRDefault="00C2485C" w:rsidP="009E05FA">
            <w:pPr>
              <w:pStyle w:val="TableText"/>
            </w:pPr>
            <w:r w:rsidRPr="009A6C54">
              <w:t>Mental Health</w:t>
            </w:r>
          </w:p>
        </w:tc>
        <w:tc>
          <w:tcPr>
            <w:tcW w:w="4500" w:type="dxa"/>
            <w:shd w:val="clear" w:color="auto" w:fill="auto"/>
          </w:tcPr>
          <w:p w14:paraId="26F26922" w14:textId="77777777" w:rsidR="00C2485C" w:rsidRPr="009A6C54" w:rsidRDefault="00C2485C" w:rsidP="009E05FA">
            <w:pPr>
              <w:pStyle w:val="TableText"/>
            </w:pPr>
            <w:r w:rsidRPr="009A6C54">
              <w:t xml:space="preserve">V. </w:t>
            </w:r>
            <w:r w:rsidR="0059035F" w:rsidRPr="009A6C54">
              <w:t>5.0</w:t>
            </w:r>
          </w:p>
        </w:tc>
      </w:tr>
      <w:tr w:rsidR="00C2485C" w:rsidRPr="009A6C54" w14:paraId="26F26926" w14:textId="77777777" w:rsidTr="006178E6">
        <w:tc>
          <w:tcPr>
            <w:tcW w:w="4590" w:type="dxa"/>
            <w:shd w:val="clear" w:color="auto" w:fill="auto"/>
          </w:tcPr>
          <w:p w14:paraId="26F26924" w14:textId="77777777" w:rsidR="00C2485C" w:rsidRPr="009A6C54" w:rsidRDefault="00C2485C" w:rsidP="009E05FA">
            <w:pPr>
              <w:pStyle w:val="TableText"/>
            </w:pPr>
            <w:r w:rsidRPr="009A6C54">
              <w:t>Nursing</w:t>
            </w:r>
          </w:p>
        </w:tc>
        <w:tc>
          <w:tcPr>
            <w:tcW w:w="4500" w:type="dxa"/>
            <w:shd w:val="clear" w:color="auto" w:fill="auto"/>
          </w:tcPr>
          <w:p w14:paraId="26F26925" w14:textId="77777777" w:rsidR="00C2485C" w:rsidRPr="009A6C54" w:rsidRDefault="00C2485C" w:rsidP="009E05FA">
            <w:pPr>
              <w:pStyle w:val="TableText"/>
            </w:pPr>
            <w:r w:rsidRPr="009A6C54">
              <w:t>V. 2.2</w:t>
            </w:r>
          </w:p>
        </w:tc>
      </w:tr>
      <w:tr w:rsidR="00C2485C" w:rsidRPr="009A6C54" w14:paraId="26F26929" w14:textId="77777777" w:rsidTr="006178E6">
        <w:tc>
          <w:tcPr>
            <w:tcW w:w="4590" w:type="dxa"/>
            <w:shd w:val="clear" w:color="auto" w:fill="auto"/>
          </w:tcPr>
          <w:p w14:paraId="26F26927" w14:textId="77777777" w:rsidR="00C2485C" w:rsidRPr="009A6C54" w:rsidRDefault="00C2485C" w:rsidP="009E05FA">
            <w:pPr>
              <w:pStyle w:val="TableText"/>
            </w:pPr>
            <w:r w:rsidRPr="009A6C54">
              <w:t>Occurrence Screening</w:t>
            </w:r>
          </w:p>
        </w:tc>
        <w:tc>
          <w:tcPr>
            <w:tcW w:w="4500" w:type="dxa"/>
            <w:shd w:val="clear" w:color="auto" w:fill="auto"/>
          </w:tcPr>
          <w:p w14:paraId="26F26928" w14:textId="77777777" w:rsidR="00C2485C" w:rsidRPr="009A6C54" w:rsidRDefault="00C2485C" w:rsidP="009E05FA">
            <w:pPr>
              <w:pStyle w:val="TableText"/>
            </w:pPr>
            <w:r w:rsidRPr="009A6C54">
              <w:t>V. 2.0</w:t>
            </w:r>
          </w:p>
        </w:tc>
      </w:tr>
      <w:tr w:rsidR="00C2485C" w:rsidRPr="009A6C54" w14:paraId="26F2692C" w14:textId="77777777" w:rsidTr="006178E6">
        <w:tc>
          <w:tcPr>
            <w:tcW w:w="4590" w:type="dxa"/>
            <w:shd w:val="clear" w:color="auto" w:fill="auto"/>
          </w:tcPr>
          <w:p w14:paraId="26F2692A" w14:textId="77777777" w:rsidR="00C2485C" w:rsidRPr="009A6C54" w:rsidRDefault="00C2485C" w:rsidP="009E05FA">
            <w:pPr>
              <w:pStyle w:val="TableText"/>
            </w:pPr>
            <w:r w:rsidRPr="009A6C54">
              <w:t>Outpatient Pharmacy</w:t>
            </w:r>
          </w:p>
        </w:tc>
        <w:tc>
          <w:tcPr>
            <w:tcW w:w="4500" w:type="dxa"/>
            <w:shd w:val="clear" w:color="auto" w:fill="auto"/>
          </w:tcPr>
          <w:p w14:paraId="26F2692B" w14:textId="77777777" w:rsidR="00C2485C" w:rsidRPr="009A6C54" w:rsidRDefault="00C2485C" w:rsidP="009E05FA">
            <w:pPr>
              <w:pStyle w:val="TableText"/>
            </w:pPr>
            <w:r w:rsidRPr="009A6C54">
              <w:t xml:space="preserve">V. </w:t>
            </w:r>
            <w:r w:rsidR="0059035F" w:rsidRPr="009A6C54">
              <w:t>7.0</w:t>
            </w:r>
          </w:p>
        </w:tc>
      </w:tr>
      <w:tr w:rsidR="00C2485C" w:rsidRPr="009A6C54" w14:paraId="26F2692F" w14:textId="77777777" w:rsidTr="006178E6">
        <w:tc>
          <w:tcPr>
            <w:tcW w:w="4590" w:type="dxa"/>
            <w:shd w:val="clear" w:color="auto" w:fill="auto"/>
          </w:tcPr>
          <w:p w14:paraId="26F2692D" w14:textId="77777777" w:rsidR="00C2485C" w:rsidRPr="009A6C54" w:rsidRDefault="00C2485C" w:rsidP="009E05FA">
            <w:pPr>
              <w:pStyle w:val="TableText"/>
            </w:pPr>
            <w:r w:rsidRPr="009A6C54">
              <w:t>Patient Funds</w:t>
            </w:r>
          </w:p>
        </w:tc>
        <w:tc>
          <w:tcPr>
            <w:tcW w:w="4500" w:type="dxa"/>
            <w:shd w:val="clear" w:color="auto" w:fill="auto"/>
          </w:tcPr>
          <w:p w14:paraId="26F2692E" w14:textId="77777777" w:rsidR="00C2485C" w:rsidRPr="009A6C54" w:rsidRDefault="00C2485C" w:rsidP="009E05FA">
            <w:pPr>
              <w:pStyle w:val="TableText"/>
            </w:pPr>
            <w:r w:rsidRPr="009A6C54">
              <w:t>V. 3.0</w:t>
            </w:r>
          </w:p>
        </w:tc>
      </w:tr>
      <w:tr w:rsidR="00C2485C" w:rsidRPr="009A6C54" w14:paraId="26F26932" w14:textId="77777777" w:rsidTr="006178E6">
        <w:tc>
          <w:tcPr>
            <w:tcW w:w="4590" w:type="dxa"/>
            <w:shd w:val="clear" w:color="auto" w:fill="auto"/>
          </w:tcPr>
          <w:p w14:paraId="26F26930" w14:textId="77777777" w:rsidR="00C2485C" w:rsidRPr="009A6C54" w:rsidRDefault="00C2485C" w:rsidP="009E05FA">
            <w:pPr>
              <w:pStyle w:val="TableText"/>
            </w:pPr>
            <w:r w:rsidRPr="009A6C54">
              <w:lastRenderedPageBreak/>
              <w:t>Radiology/Nuclear Medicine</w:t>
            </w:r>
          </w:p>
        </w:tc>
        <w:tc>
          <w:tcPr>
            <w:tcW w:w="4500" w:type="dxa"/>
            <w:shd w:val="clear" w:color="auto" w:fill="auto"/>
          </w:tcPr>
          <w:p w14:paraId="26F26931" w14:textId="77777777" w:rsidR="00C2485C" w:rsidRPr="009A6C54" w:rsidRDefault="00C2485C" w:rsidP="009E05FA">
            <w:pPr>
              <w:pStyle w:val="TableText"/>
            </w:pPr>
            <w:r w:rsidRPr="009A6C54">
              <w:t>V. 4.5</w:t>
            </w:r>
          </w:p>
        </w:tc>
      </w:tr>
      <w:tr w:rsidR="00C2485C" w:rsidRPr="009A6C54" w14:paraId="26F26935" w14:textId="77777777" w:rsidTr="006178E6">
        <w:tc>
          <w:tcPr>
            <w:tcW w:w="4590" w:type="dxa"/>
            <w:shd w:val="clear" w:color="auto" w:fill="auto"/>
          </w:tcPr>
          <w:p w14:paraId="26F26933" w14:textId="77777777" w:rsidR="00C2485C" w:rsidRPr="009A6C54" w:rsidRDefault="00C2485C" w:rsidP="009E05FA">
            <w:pPr>
              <w:pStyle w:val="TableText"/>
            </w:pPr>
            <w:r w:rsidRPr="009A6C54">
              <w:t>Record Tracking</w:t>
            </w:r>
          </w:p>
        </w:tc>
        <w:tc>
          <w:tcPr>
            <w:tcW w:w="4500" w:type="dxa"/>
            <w:shd w:val="clear" w:color="auto" w:fill="auto"/>
          </w:tcPr>
          <w:p w14:paraId="26F26934" w14:textId="77777777" w:rsidR="00C2485C" w:rsidRPr="009A6C54" w:rsidRDefault="00C2485C" w:rsidP="009E05FA">
            <w:pPr>
              <w:pStyle w:val="TableText"/>
            </w:pPr>
            <w:r w:rsidRPr="009A6C54">
              <w:t>V. 2.0</w:t>
            </w:r>
          </w:p>
        </w:tc>
      </w:tr>
      <w:tr w:rsidR="00C2485C" w:rsidRPr="009A6C54" w14:paraId="26F26938" w14:textId="77777777" w:rsidTr="006178E6">
        <w:tc>
          <w:tcPr>
            <w:tcW w:w="4590" w:type="dxa"/>
            <w:shd w:val="clear" w:color="auto" w:fill="auto"/>
          </w:tcPr>
          <w:p w14:paraId="26F26936" w14:textId="77777777" w:rsidR="00C2485C" w:rsidRPr="009A6C54" w:rsidRDefault="00C2485C" w:rsidP="009E05FA">
            <w:pPr>
              <w:pStyle w:val="TableText"/>
            </w:pPr>
            <w:r w:rsidRPr="009A6C54">
              <w:t>Social Work</w:t>
            </w:r>
          </w:p>
        </w:tc>
        <w:tc>
          <w:tcPr>
            <w:tcW w:w="4500" w:type="dxa"/>
            <w:shd w:val="clear" w:color="auto" w:fill="auto"/>
          </w:tcPr>
          <w:p w14:paraId="26F26937" w14:textId="77777777" w:rsidR="00C2485C" w:rsidRPr="009A6C54" w:rsidRDefault="00C2485C" w:rsidP="009E05FA">
            <w:pPr>
              <w:pStyle w:val="TableText"/>
            </w:pPr>
            <w:r w:rsidRPr="009A6C54">
              <w:t>V. 3.0</w:t>
            </w:r>
          </w:p>
        </w:tc>
      </w:tr>
      <w:tr w:rsidR="00C2485C" w:rsidRPr="009A6C54" w14:paraId="26F2693B" w14:textId="77777777" w:rsidTr="006178E6">
        <w:tc>
          <w:tcPr>
            <w:tcW w:w="4590" w:type="dxa"/>
            <w:shd w:val="clear" w:color="auto" w:fill="auto"/>
          </w:tcPr>
          <w:p w14:paraId="26F26939" w14:textId="77777777" w:rsidR="00C2485C" w:rsidRPr="009A6C54" w:rsidRDefault="00C2485C" w:rsidP="009E05FA">
            <w:pPr>
              <w:pStyle w:val="TableText"/>
            </w:pPr>
            <w:r w:rsidRPr="009A6C54">
              <w:t>Utilization Review</w:t>
            </w:r>
          </w:p>
        </w:tc>
        <w:tc>
          <w:tcPr>
            <w:tcW w:w="4500" w:type="dxa"/>
            <w:shd w:val="clear" w:color="auto" w:fill="auto"/>
          </w:tcPr>
          <w:p w14:paraId="26F2693A" w14:textId="77777777" w:rsidR="00C2485C" w:rsidRPr="009A6C54" w:rsidRDefault="00C2485C" w:rsidP="009E05FA">
            <w:pPr>
              <w:pStyle w:val="TableText"/>
            </w:pPr>
            <w:r w:rsidRPr="009A6C54">
              <w:t>V. 1.06</w:t>
            </w:r>
          </w:p>
        </w:tc>
      </w:tr>
    </w:tbl>
    <w:p w14:paraId="26F2693C" w14:textId="77777777" w:rsidR="00FC0C4A" w:rsidRPr="009A6C54" w:rsidRDefault="00FC0C4A" w:rsidP="00FC0C4A">
      <w:pPr>
        <w:pStyle w:val="BodyText"/>
        <w:spacing w:before="0" w:after="0"/>
        <w:rPr>
          <w:lang w:val="en-US"/>
        </w:rPr>
      </w:pPr>
    </w:p>
    <w:p w14:paraId="26F2693D" w14:textId="77777777"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14:paraId="26F2693E" w14:textId="77777777" w:rsidR="00BD1FC1" w:rsidRPr="009A6C54" w:rsidRDefault="008B3AB3" w:rsidP="009E05FA">
      <w:pPr>
        <w:pStyle w:val="BodyText"/>
      </w:pPr>
      <w:r w:rsidRPr="009A6C54">
        <w:t>You must have all current Kernel V. 8.0, Kernel Toolkit V. 7.3, VA FileMan V. 21.0, RPC Broker V. 1.0, and PIMS V. 5.3 patches installed prior to the installation of PCMM (SD*5.3*41, DG*5.3*84).</w:t>
      </w:r>
    </w:p>
    <w:p w14:paraId="26F2693F" w14:textId="77777777" w:rsidR="008B3AB3" w:rsidRPr="009A6C54" w:rsidRDefault="008B3AB3" w:rsidP="00BD1FC1">
      <w:pPr>
        <w:pStyle w:val="BodyText"/>
      </w:pPr>
      <w:r w:rsidRPr="009A6C54">
        <w:t>You must have KIDS patch 44 (XU*8*44) installed prior to loading the VIC software.</w:t>
      </w:r>
    </w:p>
    <w:p w14:paraId="26F26940" w14:textId="77777777" w:rsidR="003E11BF" w:rsidRPr="009A6C54" w:rsidRDefault="003500A3" w:rsidP="00BD1FC1">
      <w:pPr>
        <w:pStyle w:val="BodyText"/>
        <w:rPr>
          <w:lang w:val="en-US"/>
        </w:rPr>
      </w:pPr>
      <w:r w:rsidRPr="009A6C54">
        <w:t>CPRS</w:t>
      </w:r>
      <w:r w:rsidR="00C2485C" w:rsidRPr="009A6C54">
        <w:t xml:space="preserve"> will be using the PCMM files and GUI interface </w:t>
      </w:r>
    </w:p>
    <w:p w14:paraId="26F26941" w14:textId="77777777" w:rsidR="00C2485C" w:rsidRPr="009A6C54" w:rsidRDefault="004B0EAE" w:rsidP="00BD1FC1">
      <w:pPr>
        <w:pStyle w:val="BodyText"/>
        <w:rPr>
          <w:lang w:val="en-US"/>
        </w:rPr>
      </w:pPr>
      <w:r w:rsidRPr="009A6C54">
        <w:rPr>
          <w:lang w:val="en-US"/>
        </w:rPr>
        <w:br w:type="page"/>
      </w:r>
      <w:r w:rsidR="00C2485C" w:rsidRPr="009A6C54">
        <w:lastRenderedPageBreak/>
        <w:t>The following is a list of all elements that are checked for installation of Ambulatory Care Reporting Project.</w:t>
      </w:r>
    </w:p>
    <w:p w14:paraId="26F26942" w14:textId="348EB436" w:rsidR="000C74F4" w:rsidRPr="009A6C54" w:rsidRDefault="000C74F4" w:rsidP="00741C15">
      <w:pPr>
        <w:pStyle w:val="Caption"/>
      </w:pPr>
      <w:bookmarkStart w:id="185" w:name="_Toc517426432"/>
      <w:r w:rsidRPr="009A6C54">
        <w:t xml:space="preserve">Table </w:t>
      </w:r>
      <w:r w:rsidR="007E52CE">
        <w:fldChar w:fldCharType="begin"/>
      </w:r>
      <w:r w:rsidR="007E52CE">
        <w:instrText xml:space="preserve"> SEQ Table \* ARABIC </w:instrText>
      </w:r>
      <w:r w:rsidR="007E52CE">
        <w:fldChar w:fldCharType="separate"/>
      </w:r>
      <w:r w:rsidR="00D555E0">
        <w:rPr>
          <w:noProof/>
        </w:rPr>
        <w:t>28</w:t>
      </w:r>
      <w:r w:rsidR="007E52CE">
        <w:rPr>
          <w:noProof/>
        </w:rPr>
        <w:fldChar w:fldCharType="end"/>
      </w:r>
      <w:r w:rsidRPr="009A6C54">
        <w:t>: Ambulatory Care Reporting Project Elements</w:t>
      </w:r>
      <w:bookmarkEnd w:id="18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14:paraId="26F26946" w14:textId="77777777" w:rsidTr="002B5785">
        <w:trPr>
          <w:tblHeader/>
        </w:trPr>
        <w:tc>
          <w:tcPr>
            <w:tcW w:w="4680" w:type="dxa"/>
            <w:shd w:val="clear" w:color="auto" w:fill="BFBFBF"/>
          </w:tcPr>
          <w:p w14:paraId="26F26943" w14:textId="77777777" w:rsidR="00C2485C" w:rsidRPr="009A6C54" w:rsidRDefault="00396904" w:rsidP="009E05FA">
            <w:pPr>
              <w:pStyle w:val="TableHeading"/>
            </w:pPr>
            <w:bookmarkStart w:id="186" w:name="ColumnTitle_27"/>
            <w:bookmarkEnd w:id="186"/>
            <w:r w:rsidRPr="009A6C54">
              <w:t>ELEMENT CHECKED</w:t>
            </w:r>
          </w:p>
        </w:tc>
        <w:tc>
          <w:tcPr>
            <w:tcW w:w="2430" w:type="dxa"/>
            <w:shd w:val="clear" w:color="auto" w:fill="BFBFBF"/>
          </w:tcPr>
          <w:p w14:paraId="26F26944" w14:textId="77777777" w:rsidR="00C2485C" w:rsidRPr="009A6C54" w:rsidRDefault="00396904" w:rsidP="009E05FA">
            <w:pPr>
              <w:pStyle w:val="TableHeading"/>
            </w:pPr>
            <w:r w:rsidRPr="009A6C54">
              <w:t>CHECK PERFORMED</w:t>
            </w:r>
          </w:p>
        </w:tc>
        <w:tc>
          <w:tcPr>
            <w:tcW w:w="2070" w:type="dxa"/>
            <w:shd w:val="clear" w:color="auto" w:fill="BFBFBF"/>
          </w:tcPr>
          <w:p w14:paraId="26F26945" w14:textId="77777777" w:rsidR="00C2485C" w:rsidRPr="009A6C54" w:rsidRDefault="00396904" w:rsidP="009E05FA">
            <w:pPr>
              <w:pStyle w:val="TableHeading"/>
            </w:pPr>
            <w:r w:rsidRPr="009A6C54">
              <w:t>REQUIRED FOR INSTALL</w:t>
            </w:r>
          </w:p>
        </w:tc>
      </w:tr>
      <w:tr w:rsidR="00C2485C" w:rsidRPr="009A6C54" w14:paraId="26F2694A" w14:textId="77777777" w:rsidTr="000C74F4">
        <w:tc>
          <w:tcPr>
            <w:tcW w:w="4680" w:type="dxa"/>
          </w:tcPr>
          <w:p w14:paraId="26F26947" w14:textId="77777777" w:rsidR="00C2485C" w:rsidRPr="009A6C54" w:rsidRDefault="00C2485C" w:rsidP="009E05FA">
            <w:pPr>
              <w:pStyle w:val="TableText"/>
            </w:pPr>
            <w:r w:rsidRPr="009A6C54">
              <w:t>PCE V. 1.0</w:t>
            </w:r>
          </w:p>
        </w:tc>
        <w:tc>
          <w:tcPr>
            <w:tcW w:w="2430" w:type="dxa"/>
          </w:tcPr>
          <w:p w14:paraId="26F26948" w14:textId="77777777" w:rsidR="00C2485C" w:rsidRPr="009A6C54" w:rsidRDefault="00C2485C" w:rsidP="009E05FA">
            <w:pPr>
              <w:pStyle w:val="TableText"/>
            </w:pPr>
            <w:r w:rsidRPr="009A6C54">
              <w:t>Installed</w:t>
            </w:r>
          </w:p>
        </w:tc>
        <w:tc>
          <w:tcPr>
            <w:tcW w:w="2070" w:type="dxa"/>
          </w:tcPr>
          <w:p w14:paraId="26F26949" w14:textId="77777777" w:rsidR="00C2485C" w:rsidRPr="009A6C54" w:rsidRDefault="00C2485C" w:rsidP="009E05FA">
            <w:pPr>
              <w:pStyle w:val="TableText"/>
            </w:pPr>
            <w:r w:rsidRPr="009A6C54">
              <w:t>Yes</w:t>
            </w:r>
          </w:p>
        </w:tc>
      </w:tr>
      <w:tr w:rsidR="00C2485C" w:rsidRPr="009A6C54" w14:paraId="26F2694E" w14:textId="77777777" w:rsidTr="000C74F4">
        <w:tc>
          <w:tcPr>
            <w:tcW w:w="4680" w:type="dxa"/>
          </w:tcPr>
          <w:p w14:paraId="26F2694B" w14:textId="77777777" w:rsidR="00C2485C" w:rsidRPr="009A6C54" w:rsidRDefault="00C2485C" w:rsidP="009E05FA">
            <w:pPr>
              <w:pStyle w:val="TableText"/>
            </w:pPr>
            <w:r w:rsidRPr="009A6C54">
              <w:t>HL7 V. 1.6</w:t>
            </w:r>
          </w:p>
        </w:tc>
        <w:tc>
          <w:tcPr>
            <w:tcW w:w="2430" w:type="dxa"/>
          </w:tcPr>
          <w:p w14:paraId="26F2694C" w14:textId="77777777" w:rsidR="00C2485C" w:rsidRPr="009A6C54" w:rsidRDefault="00C2485C" w:rsidP="009E05FA">
            <w:pPr>
              <w:pStyle w:val="TableText"/>
            </w:pPr>
            <w:r w:rsidRPr="009A6C54">
              <w:t>Installed</w:t>
            </w:r>
          </w:p>
        </w:tc>
        <w:tc>
          <w:tcPr>
            <w:tcW w:w="2070" w:type="dxa"/>
          </w:tcPr>
          <w:p w14:paraId="26F2694D" w14:textId="77777777" w:rsidR="00C2485C" w:rsidRPr="009A6C54" w:rsidRDefault="00C2485C" w:rsidP="009E05FA">
            <w:pPr>
              <w:pStyle w:val="TableText"/>
            </w:pPr>
            <w:r w:rsidRPr="009A6C54">
              <w:t>Yes</w:t>
            </w:r>
          </w:p>
        </w:tc>
      </w:tr>
      <w:tr w:rsidR="00C2485C" w:rsidRPr="009A6C54" w14:paraId="26F26952" w14:textId="77777777" w:rsidTr="000C74F4">
        <w:tc>
          <w:tcPr>
            <w:tcW w:w="4680" w:type="dxa"/>
          </w:tcPr>
          <w:p w14:paraId="26F2694F" w14:textId="77777777" w:rsidR="00C2485C" w:rsidRPr="009A6C54" w:rsidRDefault="00C2485C" w:rsidP="009E05FA">
            <w:pPr>
              <w:pStyle w:val="TableText"/>
            </w:pPr>
            <w:r w:rsidRPr="009A6C54">
              <w:t>XU*8.0*27</w:t>
            </w:r>
          </w:p>
        </w:tc>
        <w:tc>
          <w:tcPr>
            <w:tcW w:w="2430" w:type="dxa"/>
          </w:tcPr>
          <w:p w14:paraId="26F26950" w14:textId="77777777" w:rsidR="00C2485C" w:rsidRPr="009A6C54" w:rsidRDefault="00C2485C" w:rsidP="009E05FA">
            <w:pPr>
              <w:pStyle w:val="TableText"/>
            </w:pPr>
            <w:r w:rsidRPr="009A6C54">
              <w:t>Installed</w:t>
            </w:r>
          </w:p>
        </w:tc>
        <w:tc>
          <w:tcPr>
            <w:tcW w:w="2070" w:type="dxa"/>
          </w:tcPr>
          <w:p w14:paraId="26F26951" w14:textId="77777777" w:rsidR="00C2485C" w:rsidRPr="009A6C54" w:rsidRDefault="00C2485C" w:rsidP="009E05FA">
            <w:pPr>
              <w:pStyle w:val="TableText"/>
            </w:pPr>
            <w:r w:rsidRPr="009A6C54">
              <w:t>Yes</w:t>
            </w:r>
          </w:p>
        </w:tc>
      </w:tr>
      <w:tr w:rsidR="00C2485C" w:rsidRPr="009A6C54" w14:paraId="26F26956" w14:textId="77777777" w:rsidTr="000C74F4">
        <w:tc>
          <w:tcPr>
            <w:tcW w:w="4680" w:type="dxa"/>
          </w:tcPr>
          <w:p w14:paraId="26F26953" w14:textId="77777777" w:rsidR="00C2485C" w:rsidRPr="009A6C54" w:rsidRDefault="00C2485C" w:rsidP="009E05FA">
            <w:pPr>
              <w:pStyle w:val="TableText"/>
            </w:pPr>
            <w:r w:rsidRPr="009A6C54">
              <w:t>HL*1.6*8</w:t>
            </w:r>
          </w:p>
        </w:tc>
        <w:tc>
          <w:tcPr>
            <w:tcW w:w="2430" w:type="dxa"/>
          </w:tcPr>
          <w:p w14:paraId="26F26954" w14:textId="77777777" w:rsidR="00C2485C" w:rsidRPr="009A6C54" w:rsidRDefault="00C2485C" w:rsidP="009E05FA">
            <w:pPr>
              <w:pStyle w:val="TableText"/>
            </w:pPr>
            <w:r w:rsidRPr="009A6C54">
              <w:t>Installed</w:t>
            </w:r>
          </w:p>
        </w:tc>
        <w:tc>
          <w:tcPr>
            <w:tcW w:w="2070" w:type="dxa"/>
          </w:tcPr>
          <w:p w14:paraId="26F26955" w14:textId="77777777" w:rsidR="00C2485C" w:rsidRPr="009A6C54" w:rsidRDefault="00C2485C" w:rsidP="009E05FA">
            <w:pPr>
              <w:pStyle w:val="TableText"/>
            </w:pPr>
            <w:r w:rsidRPr="009A6C54">
              <w:t>Yes</w:t>
            </w:r>
          </w:p>
        </w:tc>
      </w:tr>
      <w:tr w:rsidR="00C2485C" w:rsidRPr="009A6C54" w14:paraId="26F2695A" w14:textId="77777777" w:rsidTr="000C74F4">
        <w:tc>
          <w:tcPr>
            <w:tcW w:w="4680" w:type="dxa"/>
          </w:tcPr>
          <w:p w14:paraId="26F26957" w14:textId="77777777" w:rsidR="00C2485C" w:rsidRPr="009A6C54" w:rsidRDefault="00C2485C" w:rsidP="009E05FA">
            <w:pPr>
              <w:pStyle w:val="TableText"/>
            </w:pPr>
            <w:r w:rsidRPr="009A6C54">
              <w:t>IB*2.0*60</w:t>
            </w:r>
          </w:p>
        </w:tc>
        <w:tc>
          <w:tcPr>
            <w:tcW w:w="2430" w:type="dxa"/>
          </w:tcPr>
          <w:p w14:paraId="26F26958" w14:textId="77777777" w:rsidR="00C2485C" w:rsidRPr="009A6C54" w:rsidRDefault="00C2485C" w:rsidP="009E05FA">
            <w:pPr>
              <w:pStyle w:val="TableText"/>
            </w:pPr>
            <w:r w:rsidRPr="009A6C54">
              <w:t>Installed</w:t>
            </w:r>
          </w:p>
        </w:tc>
        <w:tc>
          <w:tcPr>
            <w:tcW w:w="2070" w:type="dxa"/>
          </w:tcPr>
          <w:p w14:paraId="26F26959" w14:textId="77777777" w:rsidR="00C2485C" w:rsidRPr="009A6C54" w:rsidRDefault="00C2485C" w:rsidP="009E05FA">
            <w:pPr>
              <w:pStyle w:val="TableText"/>
            </w:pPr>
            <w:r w:rsidRPr="009A6C54">
              <w:t>Yes</w:t>
            </w:r>
          </w:p>
        </w:tc>
      </w:tr>
      <w:tr w:rsidR="00385888" w:rsidRPr="009A6C54" w14:paraId="26F2695E" w14:textId="77777777" w:rsidTr="000C74F4">
        <w:tc>
          <w:tcPr>
            <w:tcW w:w="4680" w:type="dxa"/>
          </w:tcPr>
          <w:p w14:paraId="26F2695B" w14:textId="77777777" w:rsidR="00C2485C" w:rsidRPr="009A6C54" w:rsidRDefault="00C2485C" w:rsidP="009E05FA">
            <w:pPr>
              <w:pStyle w:val="TableText"/>
            </w:pPr>
            <w:r w:rsidRPr="009A6C54">
              <w:t>Q-ACS.MED.VA.GOV in DOMAIN file (#4.2)</w:t>
            </w:r>
          </w:p>
        </w:tc>
        <w:tc>
          <w:tcPr>
            <w:tcW w:w="2430" w:type="dxa"/>
          </w:tcPr>
          <w:p w14:paraId="26F2695C" w14:textId="77777777" w:rsidR="00C2485C" w:rsidRPr="009A6C54" w:rsidRDefault="00C2485C" w:rsidP="009E05FA">
            <w:pPr>
              <w:pStyle w:val="TableText"/>
            </w:pPr>
            <w:r w:rsidRPr="009A6C54">
              <w:t>Entry exists</w:t>
            </w:r>
          </w:p>
        </w:tc>
        <w:tc>
          <w:tcPr>
            <w:tcW w:w="2070" w:type="dxa"/>
          </w:tcPr>
          <w:p w14:paraId="26F2695D" w14:textId="77777777" w:rsidR="00385888" w:rsidRPr="009A6C54" w:rsidRDefault="00C2485C" w:rsidP="009E05FA">
            <w:pPr>
              <w:pStyle w:val="TableText"/>
            </w:pPr>
            <w:r w:rsidRPr="009A6C54">
              <w:t>Yes</w:t>
            </w:r>
            <w:r w:rsidR="00385888" w:rsidRPr="009A6C54">
              <w:endnoteReference w:id="1"/>
            </w:r>
          </w:p>
        </w:tc>
      </w:tr>
      <w:tr w:rsidR="00385888" w:rsidRPr="009A6C54" w14:paraId="26F26962" w14:textId="77777777" w:rsidTr="000C74F4">
        <w:tc>
          <w:tcPr>
            <w:tcW w:w="4680" w:type="dxa"/>
          </w:tcPr>
          <w:p w14:paraId="26F2695F" w14:textId="77777777" w:rsidR="00385888" w:rsidRPr="009A6C54" w:rsidRDefault="00385888" w:rsidP="009E05FA">
            <w:pPr>
              <w:pStyle w:val="TableText"/>
            </w:pPr>
            <w:r w:rsidRPr="009A6C54">
              <w:t>SD*5.3*41</w:t>
            </w:r>
          </w:p>
        </w:tc>
        <w:tc>
          <w:tcPr>
            <w:tcW w:w="2430" w:type="dxa"/>
          </w:tcPr>
          <w:p w14:paraId="26F26960" w14:textId="77777777" w:rsidR="00385888" w:rsidRPr="009A6C54" w:rsidRDefault="00385888" w:rsidP="009E05FA">
            <w:pPr>
              <w:pStyle w:val="TableText"/>
            </w:pPr>
            <w:r w:rsidRPr="009A6C54">
              <w:t>Installed</w:t>
            </w:r>
          </w:p>
        </w:tc>
        <w:tc>
          <w:tcPr>
            <w:tcW w:w="2070" w:type="dxa"/>
          </w:tcPr>
          <w:p w14:paraId="26F26961" w14:textId="77777777" w:rsidR="00385888" w:rsidRPr="009A6C54" w:rsidRDefault="00385888" w:rsidP="009E05FA">
            <w:pPr>
              <w:pStyle w:val="TableText"/>
            </w:pPr>
            <w:r w:rsidRPr="009A6C54">
              <w:t>No</w:t>
            </w:r>
          </w:p>
        </w:tc>
      </w:tr>
      <w:tr w:rsidR="00C2485C" w:rsidRPr="009A6C54" w14:paraId="26F26966" w14:textId="77777777" w:rsidTr="000C74F4">
        <w:tc>
          <w:tcPr>
            <w:tcW w:w="4680" w:type="dxa"/>
          </w:tcPr>
          <w:p w14:paraId="26F26963" w14:textId="77777777" w:rsidR="00385888" w:rsidRPr="009A6C54" w:rsidRDefault="00385888" w:rsidP="009E05FA">
            <w:pPr>
              <w:pStyle w:val="TableText"/>
            </w:pPr>
            <w:r w:rsidRPr="009A6C54">
              <w:t>RA*4.5*4</w:t>
            </w:r>
          </w:p>
        </w:tc>
        <w:tc>
          <w:tcPr>
            <w:tcW w:w="2430" w:type="dxa"/>
          </w:tcPr>
          <w:p w14:paraId="26F26964" w14:textId="77777777" w:rsidR="00385888" w:rsidRPr="009A6C54" w:rsidRDefault="00385888" w:rsidP="009E05FA">
            <w:pPr>
              <w:pStyle w:val="TableText"/>
            </w:pPr>
            <w:r w:rsidRPr="009A6C54">
              <w:t>Installed</w:t>
            </w:r>
          </w:p>
        </w:tc>
        <w:tc>
          <w:tcPr>
            <w:tcW w:w="2070" w:type="dxa"/>
          </w:tcPr>
          <w:p w14:paraId="26F26965" w14:textId="77777777" w:rsidR="00385888" w:rsidRPr="009A6C54" w:rsidRDefault="00385888" w:rsidP="009E05FA">
            <w:pPr>
              <w:pStyle w:val="TableText"/>
            </w:pPr>
            <w:r w:rsidRPr="009A6C54">
              <w:t>No</w:t>
            </w:r>
            <w:r w:rsidRPr="009A6C54">
              <w:endnoteReference w:id="2"/>
            </w:r>
          </w:p>
        </w:tc>
      </w:tr>
      <w:tr w:rsidR="00C2485C" w:rsidRPr="009A6C54" w14:paraId="26F2696A" w14:textId="77777777" w:rsidTr="000C74F4">
        <w:tc>
          <w:tcPr>
            <w:tcW w:w="4680" w:type="dxa"/>
          </w:tcPr>
          <w:p w14:paraId="26F26967" w14:textId="77777777" w:rsidR="00C2485C" w:rsidRPr="009A6C54" w:rsidRDefault="00C2485C" w:rsidP="009E05FA">
            <w:pPr>
              <w:pStyle w:val="TableText"/>
            </w:pPr>
            <w:r w:rsidRPr="009A6C54">
              <w:t>LR*5.2*127</w:t>
            </w:r>
          </w:p>
        </w:tc>
        <w:tc>
          <w:tcPr>
            <w:tcW w:w="2430" w:type="dxa"/>
          </w:tcPr>
          <w:p w14:paraId="26F26968" w14:textId="77777777" w:rsidR="00C2485C" w:rsidRPr="009A6C54" w:rsidRDefault="00C2485C" w:rsidP="009E05FA">
            <w:pPr>
              <w:pStyle w:val="TableText"/>
            </w:pPr>
            <w:r w:rsidRPr="009A6C54">
              <w:t>Installed</w:t>
            </w:r>
          </w:p>
        </w:tc>
        <w:tc>
          <w:tcPr>
            <w:tcW w:w="2070" w:type="dxa"/>
          </w:tcPr>
          <w:p w14:paraId="26F26969" w14:textId="77777777" w:rsidR="00C2485C" w:rsidRPr="009A6C54" w:rsidRDefault="00C2485C" w:rsidP="009E05FA">
            <w:pPr>
              <w:pStyle w:val="TableText"/>
            </w:pPr>
            <w:r w:rsidRPr="009A6C54">
              <w:t>No</w:t>
            </w:r>
            <w:r w:rsidRPr="009A6C54">
              <w:footnoteReference w:id="1"/>
            </w:r>
          </w:p>
        </w:tc>
      </w:tr>
      <w:tr w:rsidR="00C2485C" w:rsidRPr="009A6C54" w14:paraId="26F2696E" w14:textId="77777777" w:rsidTr="000C74F4">
        <w:tc>
          <w:tcPr>
            <w:tcW w:w="4680" w:type="dxa"/>
          </w:tcPr>
          <w:p w14:paraId="26F2696B" w14:textId="77777777" w:rsidR="00C2485C" w:rsidRPr="009A6C54" w:rsidRDefault="00C2485C" w:rsidP="009E05FA">
            <w:pPr>
              <w:pStyle w:val="TableText"/>
            </w:pPr>
            <w:r w:rsidRPr="009A6C54">
              <w:t>SOW*3*42</w:t>
            </w:r>
          </w:p>
        </w:tc>
        <w:tc>
          <w:tcPr>
            <w:tcW w:w="2430" w:type="dxa"/>
          </w:tcPr>
          <w:p w14:paraId="26F2696C" w14:textId="77777777" w:rsidR="00C2485C" w:rsidRPr="009A6C54" w:rsidRDefault="00C2485C" w:rsidP="009E05FA">
            <w:pPr>
              <w:pStyle w:val="TableText"/>
            </w:pPr>
            <w:r w:rsidRPr="009A6C54">
              <w:t>Installed</w:t>
            </w:r>
          </w:p>
        </w:tc>
        <w:tc>
          <w:tcPr>
            <w:tcW w:w="2070" w:type="dxa"/>
          </w:tcPr>
          <w:p w14:paraId="26F2696D" w14:textId="77777777" w:rsidR="00C2485C" w:rsidRPr="009A6C54" w:rsidRDefault="00C2485C" w:rsidP="009E05FA">
            <w:pPr>
              <w:pStyle w:val="TableText"/>
            </w:pPr>
            <w:r w:rsidRPr="009A6C54">
              <w:t>No</w:t>
            </w:r>
          </w:p>
        </w:tc>
      </w:tr>
      <w:tr w:rsidR="00C2485C" w:rsidRPr="009A6C54" w14:paraId="26F26972" w14:textId="77777777" w:rsidTr="000C74F4">
        <w:tc>
          <w:tcPr>
            <w:tcW w:w="4680" w:type="dxa"/>
            <w:tcBorders>
              <w:bottom w:val="single" w:sz="6" w:space="0" w:color="auto"/>
            </w:tcBorders>
          </w:tcPr>
          <w:p w14:paraId="26F2696F" w14:textId="77777777"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14:paraId="26F26970" w14:textId="77777777" w:rsidR="00C2485C" w:rsidRPr="009A6C54" w:rsidRDefault="00C2485C" w:rsidP="009E05FA">
            <w:pPr>
              <w:pStyle w:val="TableText"/>
            </w:pPr>
            <w:r w:rsidRPr="009A6C54">
              <w:t>Contains valid Mail Group</w:t>
            </w:r>
          </w:p>
        </w:tc>
        <w:tc>
          <w:tcPr>
            <w:tcW w:w="2070" w:type="dxa"/>
            <w:tcBorders>
              <w:bottom w:val="single" w:sz="6" w:space="0" w:color="auto"/>
            </w:tcBorders>
          </w:tcPr>
          <w:p w14:paraId="26F26971" w14:textId="77777777" w:rsidR="00C2485C" w:rsidRPr="009A6C54" w:rsidRDefault="00C2485C" w:rsidP="009E05FA">
            <w:pPr>
              <w:pStyle w:val="TableText"/>
            </w:pPr>
            <w:r w:rsidRPr="009A6C54">
              <w:t>No</w:t>
            </w:r>
          </w:p>
        </w:tc>
      </w:tr>
      <w:tr w:rsidR="006F3F9F" w:rsidRPr="009A6C54" w14:paraId="26F26976" w14:textId="77777777" w:rsidTr="000C74F4">
        <w:tc>
          <w:tcPr>
            <w:tcW w:w="9180" w:type="dxa"/>
            <w:gridSpan w:val="3"/>
          </w:tcPr>
          <w:p w14:paraId="26F26973" w14:textId="77777777"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14:paraId="26F26974"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14:paraId="26F26975" w14:textId="77777777"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14:paraId="26F26977" w14:textId="77777777" w:rsidR="00C2485C" w:rsidRPr="009A6C54" w:rsidRDefault="00C2485C" w:rsidP="00101FB2">
      <w:pPr>
        <w:pStyle w:val="Heading1"/>
        <w:rPr>
          <w:lang w:eastAsia="en-US"/>
        </w:rPr>
      </w:pPr>
      <w:bookmarkStart w:id="187" w:name="_Toc518911224"/>
      <w:r w:rsidRPr="009A6C54">
        <w:rPr>
          <w:lang w:eastAsia="en-US"/>
        </w:rPr>
        <w:lastRenderedPageBreak/>
        <w:t>DBIA Agreements</w:t>
      </w:r>
      <w:bookmarkEnd w:id="187"/>
    </w:p>
    <w:p w14:paraId="26F26978" w14:textId="77777777"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14:paraId="26F26979" w14:textId="77777777" w:rsidR="006F3F9F" w:rsidRPr="009A6C54" w:rsidRDefault="006F3F9F" w:rsidP="00396904">
      <w:pPr>
        <w:pStyle w:val="Heading2"/>
      </w:pPr>
      <w:bookmarkStart w:id="188" w:name="_Toc518911225"/>
      <w:r w:rsidRPr="009A6C54">
        <w:t>DBIA AGREEMENTS - CUSTODIAL PACKAGE</w:t>
      </w:r>
      <w:bookmarkEnd w:id="188"/>
    </w:p>
    <w:p w14:paraId="26F2697A" w14:textId="77777777" w:rsidR="006F3F9F" w:rsidRPr="009A6C54" w:rsidRDefault="006F3F9F" w:rsidP="00A17CAE">
      <w:pPr>
        <w:pStyle w:val="BodyText"/>
      </w:pPr>
      <w:r w:rsidRPr="009A6C54">
        <w:t>1.  FORUM</w:t>
      </w:r>
    </w:p>
    <w:p w14:paraId="26F2697B" w14:textId="77777777" w:rsidR="006F3F9F" w:rsidRPr="009A6C54" w:rsidRDefault="006F3F9F" w:rsidP="00A17CAE">
      <w:pPr>
        <w:pStyle w:val="BodyText"/>
      </w:pPr>
      <w:r w:rsidRPr="009A6C54">
        <w:t>2.  DBA Menu</w:t>
      </w:r>
    </w:p>
    <w:p w14:paraId="26F2697C" w14:textId="77777777" w:rsidR="006F3F9F" w:rsidRPr="009A6C54" w:rsidRDefault="006F3F9F" w:rsidP="00A17CAE">
      <w:pPr>
        <w:pStyle w:val="BodyText"/>
      </w:pPr>
      <w:r w:rsidRPr="009A6C54">
        <w:t>3.  Integration Agreements Menu</w:t>
      </w:r>
    </w:p>
    <w:p w14:paraId="26F2697D" w14:textId="77777777" w:rsidR="006F3F9F" w:rsidRPr="009A6C54" w:rsidRDefault="006F3F9F" w:rsidP="00A17CAE">
      <w:pPr>
        <w:pStyle w:val="BodyText"/>
      </w:pPr>
      <w:r w:rsidRPr="009A6C54">
        <w:t>4.  Custodial Package Menu</w:t>
      </w:r>
    </w:p>
    <w:p w14:paraId="26F2697E" w14:textId="77777777" w:rsidR="006F3F9F" w:rsidRPr="009A6C54" w:rsidRDefault="006F3F9F" w:rsidP="00A17CAE">
      <w:pPr>
        <w:pStyle w:val="BodyText"/>
      </w:pPr>
      <w:r w:rsidRPr="009A6C54">
        <w:t>5.  Active by Custodial Package Option</w:t>
      </w:r>
    </w:p>
    <w:p w14:paraId="26F2697F" w14:textId="77777777"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14:paraId="26F26980" w14:textId="77777777" w:rsidR="00396904" w:rsidRPr="009A6C54" w:rsidRDefault="00396904" w:rsidP="00396904">
      <w:pPr>
        <w:pStyle w:val="Heading2"/>
      </w:pPr>
      <w:bookmarkStart w:id="189" w:name="_Toc518911226"/>
      <w:r w:rsidRPr="009A6C54">
        <w:t>DBIA AGREEMENTS - SUBSCRIBER PACKAGE</w:t>
      </w:r>
      <w:bookmarkEnd w:id="189"/>
    </w:p>
    <w:p w14:paraId="26F26981" w14:textId="77777777" w:rsidR="00396904" w:rsidRPr="009A6C54" w:rsidRDefault="00396904" w:rsidP="00396904">
      <w:pPr>
        <w:pStyle w:val="BodyText"/>
      </w:pPr>
      <w:r w:rsidRPr="009A6C54">
        <w:t>1.  FORUM</w:t>
      </w:r>
    </w:p>
    <w:p w14:paraId="26F26982" w14:textId="77777777" w:rsidR="00396904" w:rsidRPr="009A6C54" w:rsidRDefault="00396904" w:rsidP="00396904">
      <w:pPr>
        <w:pStyle w:val="BodyText"/>
      </w:pPr>
      <w:r w:rsidRPr="009A6C54">
        <w:t>2.  DBA Menu</w:t>
      </w:r>
    </w:p>
    <w:p w14:paraId="26F26983" w14:textId="77777777" w:rsidR="00396904" w:rsidRPr="009A6C54" w:rsidRDefault="00396904" w:rsidP="00396904">
      <w:pPr>
        <w:pStyle w:val="BodyText"/>
      </w:pPr>
      <w:r w:rsidRPr="009A6C54">
        <w:t>3.  Integration Agreements Menu</w:t>
      </w:r>
    </w:p>
    <w:p w14:paraId="26F26984" w14:textId="77777777" w:rsidR="00396904" w:rsidRPr="009A6C54" w:rsidRDefault="00396904" w:rsidP="00396904">
      <w:pPr>
        <w:pStyle w:val="BodyText"/>
      </w:pPr>
      <w:r w:rsidRPr="009A6C54">
        <w:t>4.  Subscriber Package Menu</w:t>
      </w:r>
    </w:p>
    <w:p w14:paraId="26F26985" w14:textId="77777777" w:rsidR="00396904" w:rsidRPr="009A6C54" w:rsidRDefault="00396904" w:rsidP="00396904">
      <w:pPr>
        <w:pStyle w:val="BodyText"/>
      </w:pPr>
      <w:r w:rsidRPr="009A6C54">
        <w:t>5.  Print Active by Subscriber Package Option</w:t>
      </w:r>
    </w:p>
    <w:p w14:paraId="26F26986" w14:textId="77777777" w:rsidR="00686CD9" w:rsidRPr="009A6C54" w:rsidRDefault="00396904" w:rsidP="00396904">
      <w:pPr>
        <w:pStyle w:val="BodyText"/>
      </w:pPr>
      <w:r w:rsidRPr="009A6C54">
        <w:t>6.  Start with subscriber package:</w:t>
      </w:r>
    </w:p>
    <w:p w14:paraId="26F26987" w14:textId="77777777" w:rsidR="00396904" w:rsidRPr="009A6C54" w:rsidRDefault="00396904" w:rsidP="00BE3E49">
      <w:pPr>
        <w:pStyle w:val="BodyText"/>
        <w:numPr>
          <w:ilvl w:val="0"/>
          <w:numId w:val="14"/>
        </w:numPr>
      </w:pPr>
      <w:r w:rsidRPr="009A6C54">
        <w:t>DG to DGZ, VA to VAZ (ADT)</w:t>
      </w:r>
    </w:p>
    <w:p w14:paraId="26F26988" w14:textId="77777777" w:rsidR="00396904" w:rsidRPr="009A6C54" w:rsidRDefault="00396904" w:rsidP="00BE3E49">
      <w:pPr>
        <w:pStyle w:val="BodyText"/>
        <w:numPr>
          <w:ilvl w:val="0"/>
          <w:numId w:val="14"/>
        </w:numPr>
      </w:pPr>
      <w:r w:rsidRPr="009A6C54">
        <w:t>SD to SDZ, SC to SCZ (scheduling)</w:t>
      </w:r>
    </w:p>
    <w:p w14:paraId="26F26989" w14:textId="77777777" w:rsidR="00396904" w:rsidRPr="009A6C54" w:rsidRDefault="00396904" w:rsidP="00396904">
      <w:pPr>
        <w:pStyle w:val="Heading2"/>
      </w:pPr>
      <w:bookmarkStart w:id="190" w:name="_Toc518911227"/>
      <w:r w:rsidRPr="009A6C54">
        <w:t>Internal Relations</w:t>
      </w:r>
      <w:bookmarkEnd w:id="190"/>
    </w:p>
    <w:p w14:paraId="26F2698A" w14:textId="77777777" w:rsidR="00396904" w:rsidRPr="009A6C54" w:rsidRDefault="00396904" w:rsidP="00396904">
      <w:pPr>
        <w:pStyle w:val="BodyText"/>
      </w:pPr>
      <w:r w:rsidRPr="009A6C54">
        <w:t>Any PIMS option in File 19 which is a menu option should be able to run independently provided the user has the appropriate keys and FileMan access.</w:t>
      </w:r>
    </w:p>
    <w:p w14:paraId="26F2698B" w14:textId="77777777"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14:paraId="26F2698C" w14:textId="77777777" w:rsidR="00396904" w:rsidRPr="009A6C54" w:rsidRDefault="00396904" w:rsidP="00396904">
      <w:pPr>
        <w:pStyle w:val="BodyText"/>
      </w:pPr>
      <w:r w:rsidRPr="009A6C54">
        <w:t>This key, usually given to IRM staff, allows use of the client software without the SC PCMM GUI WORKSTATION option being assigned.</w:t>
      </w:r>
    </w:p>
    <w:p w14:paraId="26F2698D" w14:textId="77777777" w:rsidR="003539BA" w:rsidRPr="009A6C54" w:rsidRDefault="003539BA" w:rsidP="00686CD9">
      <w:pPr>
        <w:pStyle w:val="Heading2"/>
      </w:pPr>
      <w:bookmarkStart w:id="191" w:name="_Toc518911228"/>
      <w:r w:rsidRPr="009A6C54">
        <w:t>Package-Wide Variables</w:t>
      </w:r>
      <w:bookmarkEnd w:id="191"/>
    </w:p>
    <w:p w14:paraId="26F2698E" w14:textId="77777777" w:rsidR="003539BA" w:rsidRPr="009A6C54" w:rsidRDefault="003539BA" w:rsidP="00106BBA">
      <w:pPr>
        <w:pStyle w:val="BodyText"/>
      </w:pPr>
      <w:r w:rsidRPr="009A6C54">
        <w:t>There are no package-wide variables associated with the PIMS package.</w:t>
      </w:r>
    </w:p>
    <w:p w14:paraId="26F2698F" w14:textId="77777777" w:rsidR="00B0361E" w:rsidRPr="009A6C54" w:rsidRDefault="003539BA" w:rsidP="00B0361E">
      <w:pPr>
        <w:pStyle w:val="Heading2"/>
      </w:pPr>
      <w:bookmarkStart w:id="192" w:name="_Toc518911229"/>
      <w:r w:rsidRPr="009A6C54">
        <w:t>VADPT Variables</w:t>
      </w:r>
      <w:bookmarkEnd w:id="192"/>
    </w:p>
    <w:p w14:paraId="26F26990" w14:textId="77777777" w:rsidR="003539BA" w:rsidRPr="009A6C54" w:rsidRDefault="003539BA" w:rsidP="00106BBA">
      <w:pPr>
        <w:pStyle w:val="BodyText"/>
      </w:pPr>
      <w:r w:rsidRPr="009A6C54">
        <w:t>See the VADPT Variables section of this file.</w:t>
      </w:r>
    </w:p>
    <w:p w14:paraId="26F26991" w14:textId="77777777" w:rsidR="003539BA" w:rsidRPr="009A6C54" w:rsidRDefault="003539BA" w:rsidP="00B0361E">
      <w:pPr>
        <w:pStyle w:val="Heading3"/>
      </w:pPr>
      <w:bookmarkStart w:id="193" w:name="_Toc518911230"/>
      <w:r w:rsidRPr="009A6C54">
        <w:lastRenderedPageBreak/>
        <w:t>Scheduling Variables</w:t>
      </w:r>
      <w:bookmarkEnd w:id="193"/>
    </w:p>
    <w:p w14:paraId="26F26992" w14:textId="77777777" w:rsidR="003539BA" w:rsidRPr="009A6C54" w:rsidRDefault="003539BA" w:rsidP="00106BBA">
      <w:pPr>
        <w:pStyle w:val="BodyText"/>
      </w:pPr>
      <w:r w:rsidRPr="009A6C54">
        <w:t>SDUTL3 contains utilities used to display and retrieve data from the CURRENT PC TEAM and CURRENT PC PRACTITIONER fields in the PATIENT file.</w:t>
      </w:r>
    </w:p>
    <w:p w14:paraId="26F26993" w14:textId="77777777" w:rsidR="003539BA" w:rsidRPr="009A6C54" w:rsidRDefault="003539BA" w:rsidP="00106BBA">
      <w:pPr>
        <w:pStyle w:val="BodyText"/>
      </w:pPr>
      <w:r w:rsidRPr="009A6C54">
        <w:t>Documentation can also be found in the routine.</w:t>
      </w:r>
    </w:p>
    <w:p w14:paraId="26F26994"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14:paraId="26F26995" w14:textId="77777777"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96"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PRACTIONER in Internal^External format.</w:t>
      </w:r>
    </w:p>
    <w:p w14:paraId="26F26998" w14:textId="77777777"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14:paraId="26F26999" w14:textId="77777777" w:rsidR="007102C7" w:rsidRPr="009A6C54" w:rsidRDefault="007102C7" w:rsidP="00B0361E">
      <w:pPr>
        <w:pStyle w:val="BodyText3"/>
        <w:rPr>
          <w:sz w:val="18"/>
          <w:szCs w:val="18"/>
        </w:rPr>
      </w:pPr>
    </w:p>
    <w:p w14:paraId="26F2699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14:paraId="26F2699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9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CURRENT PC TEAM in Internal^External format.  If</w:t>
      </w:r>
    </w:p>
    <w:p w14:paraId="26F2699D"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14:paraId="26F2699E" w14:textId="77777777" w:rsidR="007102C7" w:rsidRPr="009A6C54" w:rsidRDefault="007102C7" w:rsidP="00B0361E">
      <w:pPr>
        <w:pStyle w:val="BodyText3"/>
        <w:rPr>
          <w:sz w:val="18"/>
          <w:szCs w:val="18"/>
        </w:rPr>
      </w:pPr>
    </w:p>
    <w:p w14:paraId="26F2699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14:paraId="26F269A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1" w14:textId="77777777"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14:paraId="26F269A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14:paraId="26F269A3"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14:paraId="26F269A4" w14:textId="77777777" w:rsidR="00524EA5" w:rsidRPr="009A6C54" w:rsidRDefault="00524EA5" w:rsidP="00B0361E">
      <w:pPr>
        <w:pStyle w:val="BodyText3"/>
        <w:rPr>
          <w:sz w:val="18"/>
          <w:szCs w:val="18"/>
          <w:lang w:val="en-US"/>
        </w:rPr>
      </w:pPr>
    </w:p>
    <w:p w14:paraId="26F269A5" w14:textId="77777777" w:rsidR="003539BA" w:rsidRPr="009A6C54" w:rsidRDefault="003539BA" w:rsidP="00106BBA">
      <w:pPr>
        <w:pStyle w:val="BodyText"/>
        <w:rPr>
          <w:lang w:val="en-US"/>
        </w:rPr>
      </w:pPr>
      <w:r w:rsidRPr="009A6C54">
        <w:t>This tag returns all information on a patient’s assignment.  Please review the documentation in the SCAPMCA routine.</w:t>
      </w:r>
    </w:p>
    <w:p w14:paraId="26F269A6" w14:textId="77777777" w:rsidR="00524EA5" w:rsidRPr="009A6C54" w:rsidRDefault="00524EA5" w:rsidP="00106BBA">
      <w:pPr>
        <w:pStyle w:val="BodyText"/>
        <w:rPr>
          <w:rFonts w:ascii="Courier New" w:hAnsi="Courier New" w:cs="Courier New"/>
          <w:sz w:val="18"/>
          <w:szCs w:val="18"/>
          <w:lang w:val="en-US"/>
        </w:rPr>
      </w:pPr>
    </w:p>
    <w:p w14:paraId="26F269A7"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14:paraId="26F269A8"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14:paraId="26F269A9"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AA"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14:paraId="26F269AB"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14:paraId="26F269AC"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AD" w14:textId="77777777" w:rsidR="003539BA" w:rsidRPr="009A6C54" w:rsidRDefault="003539BA" w:rsidP="00B0361E">
      <w:pPr>
        <w:pStyle w:val="BodyText3"/>
        <w:rPr>
          <w:sz w:val="18"/>
          <w:szCs w:val="18"/>
        </w:rPr>
      </w:pPr>
    </w:p>
    <w:p w14:paraId="26F269AE"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14:paraId="26F269AF"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14:paraId="26F269B0"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14:paraId="26F269B1"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14:paraId="26F269B2" w14:textId="77777777"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14:paraId="26F269B3" w14:textId="77777777" w:rsidR="00946AA3" w:rsidRPr="009A6C54" w:rsidRDefault="00946AA3" w:rsidP="00AB3D1F">
      <w:pPr>
        <w:pStyle w:val="Heading3"/>
      </w:pPr>
      <w:r w:rsidRPr="009A6C54">
        <w:br w:type="page"/>
      </w:r>
      <w:bookmarkStart w:id="194" w:name="_Toc518911231"/>
      <w:r w:rsidR="00AB3D1F" w:rsidRPr="009A6C54">
        <w:lastRenderedPageBreak/>
        <w:t>Patient Record Flag Variables</w:t>
      </w:r>
      <w:bookmarkEnd w:id="194"/>
    </w:p>
    <w:p w14:paraId="26F269B4" w14:textId="77777777"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r w:rsidRPr="009A6C54">
        <w:rPr>
          <w:color w:val="auto"/>
        </w:rPr>
        <w:t xml:space="preserve">greement </w:t>
      </w:r>
      <w:r w:rsidR="00B0615B" w:rsidRPr="009A6C54">
        <w:rPr>
          <w:color w:val="auto"/>
          <w:lang w:val="en-US"/>
        </w:rPr>
        <w:t>A</w:t>
      </w:r>
      <w:r w:rsidRPr="009A6C54">
        <w:rPr>
          <w:color w:val="auto"/>
        </w:rPr>
        <w:t>pplicable</w:t>
      </w:r>
    </w:p>
    <w:p w14:paraId="26F269B5" w14:textId="77777777" w:rsidR="00E54CE2" w:rsidRPr="009A6C54" w:rsidRDefault="00E54CE2" w:rsidP="00B0615B">
      <w:pPr>
        <w:pStyle w:val="BodyText3"/>
        <w:spacing w:before="0" w:after="0"/>
        <w:rPr>
          <w:rFonts w:ascii="Times New Roman" w:hAnsi="Times New Roman"/>
          <w:color w:val="auto"/>
          <w:sz w:val="24"/>
          <w:szCs w:val="24"/>
          <w:lang w:val="en-US"/>
        </w:rPr>
      </w:pPr>
    </w:p>
    <w:p w14:paraId="26F269B6" w14:textId="77777777"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14:paraId="26F269B7" w14:textId="77777777" w:rsidR="00B0615B" w:rsidRPr="009A6C54" w:rsidRDefault="00B0615B" w:rsidP="00B0615B">
      <w:pPr>
        <w:pStyle w:val="BodyText3"/>
        <w:spacing w:before="0" w:after="0"/>
        <w:rPr>
          <w:rFonts w:ascii="Times New Roman" w:hAnsi="Times New Roman"/>
          <w:color w:val="auto"/>
          <w:sz w:val="24"/>
          <w:szCs w:val="24"/>
          <w:lang w:val="en-US"/>
        </w:rPr>
      </w:pPr>
    </w:p>
    <w:p w14:paraId="26F269B8" w14:textId="77777777"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14:paraId="26F269B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14:paraId="26F269B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14:paraId="26F269B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14:paraId="26F269B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14:paraId="26F269B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14:paraId="26F269B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14:paraId="26F269B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14:paraId="26F269C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14:paraId="26F269C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14:paraId="26F269C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14:paraId="26F269C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14:paraId="26F269C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14:paraId="26F269C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14:paraId="26F269C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14:paraId="26F269C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USAGE: Controlled Subscri  ENTERED: JAN  6,2011</w:t>
      </w:r>
    </w:p>
    <w:p w14:paraId="26F269C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14:paraId="26F269C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Agr  VERSION: </w:t>
      </w:r>
    </w:p>
    <w:p w14:paraId="26F269C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14:paraId="26F269C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14:paraId="26F269C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14:paraId="26F269C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14:paraId="26F269C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14:paraId="26F269C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9D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14:paraId="26F269D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14:paraId="26F269D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14:paraId="26F269D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14:paraId="26F269D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14:paraId="26F269D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14:paraId="26F269D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14:paraId="26F269D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14:paraId="26F269D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D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DGARR("CATEGORY") - National or Local flag category. </w:t>
      </w:r>
    </w:p>
    <w:p w14:paraId="26F269D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14:paraId="26F269D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14:paraId="26F269D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14:paraId="26F269D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14:paraId="26F269D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DGARR("HIST",n,"ACTION") - Type of</w:t>
      </w:r>
    </w:p>
    <w:p w14:paraId="26F269D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14:paraId="26F269E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DGARR("HIST",n,"APPRVBY") -</w:t>
      </w:r>
    </w:p>
    <w:p w14:paraId="26F269E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14:paraId="26F269E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14:paraId="26F269E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14:paraId="26F269E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"New record flag assignment." </w:t>
      </w:r>
    </w:p>
    <w:p w14:paraId="26F269E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DGARR("HIST",n,"DATETIME") - Date/Time of Action </w:t>
      </w:r>
    </w:p>
    <w:p w14:paraId="26F269E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14:paraId="26F269E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DGARR("HIST",n,"TIULINK") - Pointer to the TIU Document file</w:t>
      </w:r>
    </w:p>
    <w:p w14:paraId="26F269E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14:paraId="26F269E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14:paraId="26F269E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14:paraId="26F269E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14:paraId="26F269E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14:paraId="26F269E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14:paraId="26F269E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14:paraId="26F269E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14:paraId="26F269F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14:paraId="26F269F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14:paraId="26F269F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14:paraId="26F269F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14:paraId="26F269F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14:paraId="26F269F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14:paraId="26F269F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14:paraId="26F269F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14:paraId="26F269F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9F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9F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14:paraId="26F269F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14:paraId="26F269F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9F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14:paraId="26F269F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For Local Flags:  IEN;DGPF(26.11, </w:t>
      </w:r>
    </w:p>
    <w:p w14:paraId="26F269F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0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14:paraId="26F26A0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14:paraId="26F26A0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14:paraId="26F26A0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14:paraId="26F26A0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14:paraId="26F26A0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0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14:paraId="26F26A0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14:paraId="26F26A0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14:paraId="26F26A0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14:paraId="26F26A0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14:paraId="26F26A0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0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14:paraId="26F26A0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14:paraId="26F26A0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14:paraId="26F26A0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14:paraId="26F26A1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1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14:paraId="26F26A1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14:paraId="26F26A1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14:paraId="26F26A1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14:paraId="26F26A1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14:paraId="26F26A1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14:paraId="26F26A1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14:paraId="26F26A1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DGARR(DFN,n) - Patient Name^VPID^Date of initial</w:t>
      </w:r>
    </w:p>
    <w:p w14:paraId="26F26A1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assignment^National or Local flag category^flag name </w:t>
      </w:r>
    </w:p>
    <w:p w14:paraId="26F26A1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1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14:paraId="26F26A1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14:paraId="26F26A1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14:paraId="26F26A1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14:paraId="26F26A2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14:paraId="26F26A2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14:paraId="26F26A2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14:paraId="26F26A2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 xml:space="preserve">                           This variable is required.  </w:t>
      </w:r>
    </w:p>
    <w:p w14:paraId="26F26A2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14:paraId="26F26A2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14:paraId="26F26A2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14:paraId="26F26A2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14:paraId="26F26A2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14:paraId="26F26A2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14:paraId="26F26A2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14:paraId="26F26A2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14:paraId="26F26A2C"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14:paraId="26F26A2D"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14:paraId="26F26A2E"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14:paraId="26F26A2F"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14:paraId="26F26A30"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14:paraId="26F26A31"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14:paraId="26F26A32"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14:paraId="26F26A33"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14:paraId="26F26A34"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14:paraId="26F26A35"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14:paraId="26F26A36"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14:paraId="26F26A37"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14:paraId="26F26A38"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14:paraId="26F26A39"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14:paraId="26F26A3A"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14:paraId="26F26A3B" w14:textId="77777777"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14:paraId="26F26A3C" w14:textId="77777777"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14:paraId="26F26A3D" w14:textId="77777777"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14:paraId="26F26A3E" w14:textId="77777777"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lastRenderedPageBreak/>
        <w:t xml:space="preserve">Example: </w:t>
      </w:r>
      <w:r w:rsidR="00B0615B" w:rsidRPr="009A6C54">
        <w:rPr>
          <w:rFonts w:ascii="Times New Roman" w:hAnsi="Times New Roman"/>
          <w:color w:val="auto"/>
          <w:sz w:val="24"/>
          <w:szCs w:val="24"/>
        </w:rPr>
        <w:t>Inquire to an Integration Control Registration</w:t>
      </w:r>
    </w:p>
    <w:p w14:paraId="26F26A3F" w14:textId="77777777" w:rsidR="00AB3D1F" w:rsidRPr="009A6C54" w:rsidRDefault="00AB3D1F" w:rsidP="00B0615B">
      <w:pPr>
        <w:pStyle w:val="BodyText3"/>
        <w:spacing w:before="0" w:after="0"/>
        <w:rPr>
          <w:rFonts w:ascii="Times New Roman" w:hAnsi="Times New Roman"/>
          <w:color w:val="auto"/>
          <w:sz w:val="24"/>
          <w:szCs w:val="24"/>
        </w:rPr>
      </w:pPr>
    </w:p>
    <w:p w14:paraId="26F26A40" w14:textId="77777777"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14:paraId="26F26A41" w14:textId="77777777"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Select INTEGRATION CONTROL REGISTRATIONS Option: inq  Inquire to an Integration Control Registration</w:t>
      </w:r>
    </w:p>
    <w:p w14:paraId="26F26A4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Select INTEGRATION REFERENCES: dgpfapiu  5491     REGISTRATION     Controlled Subscription     PATIENT RECORD FLAG VARIABLE POINTER     DGPFAPIU</w:t>
      </w:r>
    </w:p>
    <w:p w14:paraId="26F26A4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14:paraId="26F26A4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14:paraId="26F26A45"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14:paraId="26F26A46"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47"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14:paraId="26F26A4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14:paraId="26F26A4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14:paraId="26F26A4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14:paraId="26F26A4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14:paraId="26F26A4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14:paraId="26F26A4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USAGE: Controlled Subscri  ENTERED: JAN 31,2011</w:t>
      </w:r>
    </w:p>
    <w:p w14:paraId="26F26A4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14:paraId="26F26A4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Agr  VERSION: </w:t>
      </w:r>
    </w:p>
    <w:p w14:paraId="26F26A5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14:paraId="26F26A5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14:paraId="26F26A5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14:paraId="26F26A53"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14:paraId="26F26A54" w14:textId="77777777"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14:paraId="26F26A5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14:paraId="26F26A5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14:paraId="26F26A5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14:paraId="26F26A5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14:paraId="26F26A5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14:paraId="26F26A5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14:paraId="26F26A5B"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14:paraId="26F26A5C"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14:paraId="26F26A5D"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Optinal File category value.  This value is either</w:t>
      </w:r>
    </w:p>
    <w:p w14:paraId="26F26A5E"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14:paraId="26F26A5F"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14:paraId="26F26A60"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14:paraId="26F26A61"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14:paraId="26F26A62"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14:paraId="26F26A63"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 xml:space="preserve">                           Returns one of the following values: </w:t>
      </w:r>
    </w:p>
    <w:p w14:paraId="26F26A64"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14:paraId="26F26A65"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14:paraId="26F26A66"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14:paraId="26F26A67"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14:paraId="26F26A68"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14:paraId="26F26A69"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14:paraId="26F26A6A" w14:textId="77777777"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14:paraId="26F26A6B" w14:textId="77777777"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14:paraId="26F26A6C" w14:textId="77777777" w:rsidR="00E54CE2" w:rsidRPr="009A6C54" w:rsidRDefault="00E54CE2" w:rsidP="001C1545">
      <w:pPr>
        <w:pStyle w:val="BodyText3"/>
        <w:spacing w:before="0" w:after="0"/>
        <w:rPr>
          <w:rFonts w:ascii="Times New Roman" w:hAnsi="Times New Roman"/>
          <w:color w:val="auto"/>
          <w:sz w:val="24"/>
          <w:szCs w:val="24"/>
          <w:lang w:val="en-US"/>
        </w:rPr>
      </w:pPr>
    </w:p>
    <w:p w14:paraId="26F26A6D" w14:textId="77777777" w:rsidR="00315C65" w:rsidRPr="009A6C54" w:rsidRDefault="00315C65" w:rsidP="00B0615B">
      <w:pPr>
        <w:pStyle w:val="BodyText3"/>
        <w:spacing w:before="0" w:after="0"/>
        <w:rPr>
          <w:rFonts w:ascii="Times New Roman" w:hAnsi="Times New Roman"/>
          <w:color w:val="auto"/>
          <w:sz w:val="24"/>
          <w:szCs w:val="24"/>
          <w:lang w:val="en-US"/>
        </w:rPr>
      </w:pPr>
    </w:p>
    <w:p w14:paraId="26F26A6E" w14:textId="77777777"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5965"/>
      </w:tblGrid>
      <w:tr w:rsidR="00946AA3" w:rsidRPr="009A6C54" w14:paraId="26F26A73" w14:textId="77777777" w:rsidTr="00AB3D1F">
        <w:tc>
          <w:tcPr>
            <w:tcW w:w="3438" w:type="dxa"/>
            <w:shd w:val="clear" w:color="auto" w:fill="auto"/>
          </w:tcPr>
          <w:p w14:paraId="26F26A6F" w14:textId="77777777" w:rsidR="00946AA3" w:rsidRPr="009A6C54" w:rsidRDefault="00946AA3" w:rsidP="00946AA3">
            <w:pPr>
              <w:spacing w:before="240"/>
              <w:rPr>
                <w:sz w:val="20"/>
              </w:rPr>
            </w:pPr>
            <w:r w:rsidRPr="009A6C54">
              <w:rPr>
                <w:sz w:val="20"/>
              </w:rPr>
              <w:t>GETINF^DGPFAPIH (Increment 1)</w:t>
            </w:r>
          </w:p>
          <w:p w14:paraId="26F26A70" w14:textId="77777777"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14:paraId="26F26A71" w14:textId="77777777"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14:paraId="26F26A72" w14:textId="77777777" w:rsidR="00946AA3" w:rsidRPr="009A6C54" w:rsidRDefault="00946AA3" w:rsidP="00946AA3">
            <w:pPr>
              <w:spacing w:before="240"/>
              <w:rPr>
                <w:sz w:val="20"/>
              </w:rPr>
            </w:pPr>
            <w:r w:rsidRPr="009A6C54">
              <w:rPr>
                <w:sz w:val="20"/>
              </w:rPr>
              <w:t>This API will obtain the Patient Record Flag assignment information  and status for the specified patient, patient record flag and date range.  The return data will be provided in an array using the target_root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14:paraId="26F26A76" w14:textId="77777777" w:rsidTr="00AB3D1F">
        <w:tc>
          <w:tcPr>
            <w:tcW w:w="3438" w:type="dxa"/>
            <w:shd w:val="clear" w:color="auto" w:fill="auto"/>
          </w:tcPr>
          <w:p w14:paraId="26F26A74" w14:textId="77777777"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14:paraId="26F26A75" w14:textId="77777777" w:rsidR="00946AA3" w:rsidRPr="009A6C54" w:rsidRDefault="00946AA3" w:rsidP="00946AA3">
            <w:pPr>
              <w:spacing w:before="240"/>
              <w:rPr>
                <w:sz w:val="20"/>
              </w:rPr>
            </w:pPr>
            <w:r w:rsidRPr="009A6C54">
              <w:rPr>
                <w:sz w:val="20"/>
              </w:rPr>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target_root specified by the user or in the default array variable DGPFAPI2.  The DATE/TIME field (#.02) of the PRF ASSIGNMENT HISTORY File (#26.14) entry will determine whether the entry falls within the specified date range.</w:t>
            </w:r>
          </w:p>
        </w:tc>
      </w:tr>
    </w:tbl>
    <w:p w14:paraId="26F26A77" w14:textId="77777777"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5946"/>
      </w:tblGrid>
      <w:tr w:rsidR="00AB3D1F" w:rsidRPr="009A6C54" w14:paraId="26F26A7C" w14:textId="77777777" w:rsidTr="00AB3D1F">
        <w:tc>
          <w:tcPr>
            <w:tcW w:w="3438" w:type="dxa"/>
            <w:shd w:val="clear" w:color="auto" w:fill="auto"/>
          </w:tcPr>
          <w:p w14:paraId="26F26A78" w14:textId="77777777"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14:paraId="26F26A79" w14:textId="77777777"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14:paraId="26F26A7A" w14:textId="77777777" w:rsidR="00AB3D1F" w:rsidRPr="009A6C54" w:rsidRDefault="00AB3D1F" w:rsidP="00AB3D1F">
            <w:pPr>
              <w:spacing w:before="240"/>
              <w:rPr>
                <w:sz w:val="20"/>
              </w:rPr>
            </w:pPr>
            <w:r w:rsidRPr="009A6C54">
              <w:rPr>
                <w:sz w:val="20"/>
              </w:rPr>
              <w:t xml:space="preserve">This procedure will check if the Patient Record Flag was active at any point during the specified date range.  The procedure accepts a date range parameter which specifies whether “A”ll dates or only a “S”pecified date range is to be checked.   </w:t>
            </w:r>
          </w:p>
          <w:p w14:paraId="26F26A7B" w14:textId="77777777" w:rsidR="00AB3D1F" w:rsidRPr="009A6C54" w:rsidRDefault="00AB3D1F" w:rsidP="00AB3D1F">
            <w:pPr>
              <w:spacing w:before="240"/>
              <w:rPr>
                <w:rFonts w:ascii="r_ansi" w:hAnsi="r_ansi"/>
                <w:sz w:val="20"/>
                <w:szCs w:val="20"/>
              </w:rPr>
            </w:pPr>
            <w:r w:rsidRPr="009A6C54">
              <w:rPr>
                <w:sz w:val="20"/>
              </w:rPr>
              <w:t xml:space="preserve">The PRF Assignment History File (#26.14) was not designed for this type of date interaction so the algorithm in this procedure has to make </w:t>
            </w:r>
            <w:r w:rsidRPr="009A6C54">
              <w:rPr>
                <w:sz w:val="20"/>
              </w:rPr>
              <w:lastRenderedPageBreak/>
              <w:t>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14:paraId="26F26A80" w14:textId="77777777" w:rsidTr="00AB3D1F">
        <w:tc>
          <w:tcPr>
            <w:tcW w:w="3438" w:type="dxa"/>
            <w:shd w:val="clear" w:color="auto" w:fill="auto"/>
          </w:tcPr>
          <w:p w14:paraId="26F26A7D" w14:textId="77777777" w:rsidR="00AB3D1F" w:rsidRPr="009A6C54" w:rsidRDefault="00AB3D1F" w:rsidP="00AB3D1F">
            <w:pPr>
              <w:autoSpaceDE w:val="0"/>
              <w:autoSpaceDN w:val="0"/>
              <w:rPr>
                <w:rFonts w:ascii="r_ansi" w:hAnsi="r_ansi"/>
                <w:sz w:val="20"/>
                <w:szCs w:val="20"/>
              </w:rPr>
            </w:pPr>
            <w:r w:rsidRPr="009A6C54">
              <w:lastRenderedPageBreak/>
              <w:t>GETFLAG^DGPFAPIU (Increment 1)</w:t>
            </w:r>
          </w:p>
        </w:tc>
        <w:tc>
          <w:tcPr>
            <w:tcW w:w="6138" w:type="dxa"/>
            <w:shd w:val="clear" w:color="auto" w:fill="auto"/>
          </w:tcPr>
          <w:p w14:paraId="26F26A7E" w14:textId="77777777"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14:paraId="26F26A7F" w14:textId="77777777" w:rsidR="00AB3D1F" w:rsidRPr="009A6C54" w:rsidRDefault="00AB3D1F" w:rsidP="00AB3D1F">
            <w:pPr>
              <w:spacing w:before="240"/>
              <w:rPr>
                <w:rFonts w:ascii="r_ansi" w:hAnsi="r_ansi"/>
                <w:sz w:val="20"/>
                <w:szCs w:val="20"/>
              </w:rPr>
            </w:pPr>
            <w:r w:rsidRPr="009A6C54">
              <w:rPr>
                <w:sz w:val="20"/>
              </w:rPr>
              <w:t>In the integration Agreement # 5491</w:t>
            </w:r>
          </w:p>
        </w:tc>
      </w:tr>
    </w:tbl>
    <w:p w14:paraId="26F26A81" w14:textId="77777777" w:rsidR="003539BA" w:rsidRPr="009A6C54" w:rsidRDefault="003539BA" w:rsidP="007102C7">
      <w:pPr>
        <w:pStyle w:val="Heading2"/>
      </w:pPr>
      <w:bookmarkStart w:id="195" w:name="_Toc518911232"/>
      <w:r w:rsidRPr="009A6C54">
        <w:t>VAUTOMA</w:t>
      </w:r>
      <w:bookmarkEnd w:id="195"/>
    </w:p>
    <w:p w14:paraId="26F26A82" w14:textId="77777777"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14:paraId="26F26A83" w14:textId="77777777" w:rsidR="003539BA" w:rsidRPr="009A6C54" w:rsidRDefault="00B0361E" w:rsidP="00B0361E">
      <w:pPr>
        <w:pStyle w:val="BodyText"/>
        <w:jc w:val="center"/>
        <w:rPr>
          <w:u w:val="single"/>
        </w:rPr>
      </w:pPr>
      <w:r w:rsidRPr="009A6C54">
        <w:rPr>
          <w:u w:val="single"/>
        </w:rPr>
        <w:t>INPUT VARIABLES:</w:t>
      </w:r>
    </w:p>
    <w:p w14:paraId="26F26A84" w14:textId="77777777"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14:paraId="26F26A85" w14:textId="77777777"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14:paraId="26F26A86" w14:textId="77777777"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14:paraId="26F26A87" w14:textId="77777777"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14:paraId="26F26A88" w14:textId="77777777" w:rsidR="003539BA" w:rsidRPr="009A6C54" w:rsidRDefault="003539BA" w:rsidP="00106BBA">
      <w:pPr>
        <w:pStyle w:val="BodyText"/>
      </w:pPr>
      <w:r w:rsidRPr="009A6C54">
        <w:t>Other variables as required by a call to ^DIC (see VA FileMan Programmers Manual).</w:t>
      </w:r>
    </w:p>
    <w:p w14:paraId="26F26A89" w14:textId="77777777" w:rsidR="003539BA" w:rsidRPr="009A6C54" w:rsidRDefault="00B0361E" w:rsidP="00B0361E">
      <w:pPr>
        <w:pStyle w:val="BodyText"/>
        <w:jc w:val="center"/>
        <w:rPr>
          <w:u w:val="single"/>
        </w:rPr>
      </w:pPr>
      <w:r w:rsidRPr="009A6C54">
        <w:rPr>
          <w:u w:val="single"/>
        </w:rPr>
        <w:t>OUTPUT VARIABLES:</w:t>
      </w:r>
    </w:p>
    <w:p w14:paraId="26F26A8A" w14:textId="77777777" w:rsidR="003539BA" w:rsidRPr="009A6C54" w:rsidRDefault="003539BA" w:rsidP="00106BBA">
      <w:pPr>
        <w:pStyle w:val="BodyText"/>
      </w:pPr>
      <w:r w:rsidRPr="009A6C54">
        <w:t>As defined in VAUTVB</w:t>
      </w:r>
    </w:p>
    <w:p w14:paraId="26F26A8B" w14:textId="77777777" w:rsidR="003539BA" w:rsidRPr="009A6C54" w:rsidRDefault="003539BA" w:rsidP="007102C7">
      <w:pPr>
        <w:pStyle w:val="Heading2"/>
      </w:pPr>
      <w:bookmarkStart w:id="196" w:name="_Toc518911233"/>
      <w:r w:rsidRPr="009A6C54">
        <w:t>VAFMON</w:t>
      </w:r>
      <w:bookmarkEnd w:id="196"/>
    </w:p>
    <w:p w14:paraId="26F26A8C" w14:textId="77777777" w:rsidR="003539BA" w:rsidRPr="009A6C54" w:rsidRDefault="003539BA" w:rsidP="00106BBA">
      <w:pPr>
        <w:pStyle w:val="BodyText"/>
      </w:pPr>
      <w:r w:rsidRPr="009A6C54">
        <w:t>VAFMON is a routine which will return income or dependent information on a patient.</w:t>
      </w:r>
    </w:p>
    <w:p w14:paraId="26F26A8D" w14:textId="77777777"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14:paraId="26F26A8E" w14:textId="77777777" w:rsidR="003539BA" w:rsidRPr="009A6C54" w:rsidRDefault="007102C7" w:rsidP="00106BBA">
      <w:pPr>
        <w:pStyle w:val="BodyText"/>
      </w:pPr>
      <w:r w:rsidRPr="009A6C54">
        <w:t>PARM 1</w:t>
      </w:r>
      <w:r w:rsidRPr="009A6C54">
        <w:tab/>
      </w:r>
      <w:r w:rsidRPr="009A6C54">
        <w:tab/>
      </w:r>
      <w:r w:rsidR="003539BA" w:rsidRPr="009A6C54">
        <w:t>The internal entry of the PATIENT file.</w:t>
      </w:r>
    </w:p>
    <w:p w14:paraId="26F26A8F" w14:textId="77777777"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14:paraId="26F26A90" w14:textId="77777777" w:rsidR="003539BA" w:rsidRPr="009A6C54" w:rsidRDefault="003539BA" w:rsidP="00106BBA">
      <w:pPr>
        <w:pStyle w:val="BodyText"/>
      </w:pPr>
    </w:p>
    <w:p w14:paraId="26F26A91" w14:textId="77777777" w:rsidR="003539BA" w:rsidRPr="009A6C54" w:rsidRDefault="003539BA" w:rsidP="00B0361E">
      <w:pPr>
        <w:pStyle w:val="BodyText"/>
        <w:jc w:val="center"/>
        <w:rPr>
          <w:u w:val="single"/>
        </w:rPr>
      </w:pPr>
      <w:r w:rsidRPr="009A6C54">
        <w:rPr>
          <w:u w:val="single"/>
        </w:rPr>
        <w:t>$$DEP^VAFMON(PARM 1,PARM 2)</w:t>
      </w:r>
    </w:p>
    <w:p w14:paraId="26F26A92" w14:textId="77777777"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14:paraId="26F26A93" w14:textId="77777777"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14:paraId="26F26A94" w14:textId="77777777" w:rsidR="005C2E20" w:rsidRPr="009A6C54" w:rsidRDefault="003539BA" w:rsidP="005C2E20">
      <w:pPr>
        <w:pStyle w:val="Heading2"/>
      </w:pPr>
      <w:bookmarkStart w:id="197" w:name="_Toc518911234"/>
      <w:r w:rsidRPr="009A6C54">
        <w:lastRenderedPageBreak/>
        <w:t>AIT</w:t>
      </w:r>
      <w:bookmarkEnd w:id="197"/>
      <w:r w:rsidR="007102C7" w:rsidRPr="009A6C54">
        <w:tab/>
      </w:r>
    </w:p>
    <w:p w14:paraId="26F26A95" w14:textId="77777777"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14:paraId="26F26A96" w14:textId="77777777" w:rsidR="008408B9" w:rsidRPr="009A6C54" w:rsidRDefault="008408B9" w:rsidP="005C2E20">
      <w:pPr>
        <w:pStyle w:val="BodyText"/>
      </w:pPr>
    </w:p>
    <w:p w14:paraId="26F26A97" w14:textId="77777777"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14:paraId="26F26A98" w14:textId="77777777" w:rsidR="003539BA" w:rsidRPr="009A6C54" w:rsidRDefault="003539BA" w:rsidP="00101FB2">
      <w:pPr>
        <w:pStyle w:val="Heading1"/>
      </w:pPr>
      <w:bookmarkStart w:id="198" w:name="_Toc518911235"/>
      <w:r w:rsidRPr="009A6C54">
        <w:lastRenderedPageBreak/>
        <w:t>How To Generate On-Line Documentation</w:t>
      </w:r>
      <w:bookmarkEnd w:id="198"/>
    </w:p>
    <w:p w14:paraId="26F26A99" w14:textId="77777777" w:rsidR="000A3388" w:rsidRPr="009A6C54" w:rsidRDefault="003539BA" w:rsidP="007102C7">
      <w:pPr>
        <w:pStyle w:val="BodyText"/>
      </w:pPr>
      <w:r w:rsidRPr="009A6C54">
        <w:t xml:space="preserve">This section describes some of the various methods by which users may secure PIMS technical documentation.  </w:t>
      </w:r>
    </w:p>
    <w:p w14:paraId="26F26A9A" w14:textId="77777777"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14:paraId="26F26A9B" w14:textId="77777777" w:rsidR="003539BA" w:rsidRPr="009A6C54" w:rsidRDefault="003539BA" w:rsidP="007102C7">
      <w:pPr>
        <w:pStyle w:val="BodyText"/>
      </w:pPr>
      <w:r w:rsidRPr="009A6C54">
        <w:t xml:space="preserve">These include but are not limited to:  XINDEX, Menu Management Inquire Option File, Print Option File, and FileMan List File Attributes. </w:t>
      </w:r>
    </w:p>
    <w:p w14:paraId="26F26A9C" w14:textId="77777777"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14:paraId="26F26A9D" w14:textId="77777777"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14:paraId="26F26A9E" w14:textId="77777777"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14:paraId="26F26A9F" w14:textId="77777777" w:rsidR="003539BA" w:rsidRPr="009A6C54" w:rsidRDefault="003539BA" w:rsidP="005135A0">
      <w:pPr>
        <w:pStyle w:val="Heading2"/>
      </w:pPr>
      <w:bookmarkStart w:id="199" w:name="_Toc518911236"/>
      <w:r w:rsidRPr="009A6C54">
        <w:t>XINDEX</w:t>
      </w:r>
      <w:bookmarkEnd w:id="199"/>
    </w:p>
    <w:p w14:paraId="26F26AA0" w14:textId="77777777"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globals, label references, and external references.  </w:t>
      </w:r>
    </w:p>
    <w:p w14:paraId="26F26AA1" w14:textId="77777777"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14:paraId="26F26AA2" w14:textId="77777777" w:rsidR="003539BA" w:rsidRPr="009A6C54" w:rsidRDefault="003539BA" w:rsidP="007102C7">
      <w:pPr>
        <w:pStyle w:val="BodyText"/>
      </w:pPr>
      <w:r w:rsidRPr="009A6C54">
        <w:t>To run XINDEX for the PIMS package, specify the following namespaces at the "routine(s) ?&gt;" prompt:  DG*, DPT*, SD*, VA*, SC*.</w:t>
      </w:r>
    </w:p>
    <w:p w14:paraId="26F26AA3" w14:textId="77777777"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14:paraId="26F26AA4" w14:textId="77777777" w:rsidR="003539BA" w:rsidRPr="009A6C54" w:rsidRDefault="003539BA" w:rsidP="007102C7">
      <w:pPr>
        <w:pStyle w:val="BodyText"/>
      </w:pPr>
      <w:r w:rsidRPr="009A6C54">
        <w:t>To omit routines from selection, preface the namespace with a minus sign (-).</w:t>
      </w:r>
    </w:p>
    <w:p w14:paraId="26F26AA5" w14:textId="77777777" w:rsidR="003539BA" w:rsidRPr="009A6C54" w:rsidRDefault="003539BA" w:rsidP="007102C7">
      <w:pPr>
        <w:pStyle w:val="Heading2"/>
      </w:pPr>
      <w:r w:rsidRPr="009A6C54">
        <w:t xml:space="preserve"> </w:t>
      </w:r>
      <w:bookmarkStart w:id="200" w:name="_Toc518911237"/>
      <w:r w:rsidRPr="009A6C54">
        <w:t>INQUIRE TO OPTION FILE</w:t>
      </w:r>
      <w:bookmarkEnd w:id="200"/>
    </w:p>
    <w:p w14:paraId="26F26AA6" w14:textId="77777777"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14:paraId="26F26AA7" w14:textId="77777777"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14:paraId="26F26AA8" w14:textId="77777777" w:rsidR="003539BA" w:rsidRPr="009A6C54" w:rsidRDefault="003539BA" w:rsidP="00BE3E49">
      <w:pPr>
        <w:pStyle w:val="BodyText"/>
        <w:numPr>
          <w:ilvl w:val="0"/>
          <w:numId w:val="15"/>
        </w:numPr>
        <w:spacing w:before="0" w:after="0"/>
      </w:pPr>
      <w:r w:rsidRPr="009A6C54">
        <w:t>DG  - Registration, ADT, Means Test, PTF/RUG</w:t>
      </w:r>
    </w:p>
    <w:p w14:paraId="26F26AA9" w14:textId="77777777" w:rsidR="003539BA" w:rsidRPr="009A6C54" w:rsidRDefault="003539BA" w:rsidP="00BE3E49">
      <w:pPr>
        <w:pStyle w:val="BodyText"/>
        <w:numPr>
          <w:ilvl w:val="0"/>
          <w:numId w:val="15"/>
        </w:numPr>
        <w:spacing w:before="0" w:after="0"/>
      </w:pPr>
      <w:r w:rsidRPr="009A6C54">
        <w:lastRenderedPageBreak/>
        <w:t>DPT - Patient File Look-up, Patient Sensitivity</w:t>
      </w:r>
    </w:p>
    <w:p w14:paraId="26F26AAA" w14:textId="77777777" w:rsidR="003539BA" w:rsidRPr="009A6C54" w:rsidRDefault="003539BA" w:rsidP="00BE3E49">
      <w:pPr>
        <w:pStyle w:val="BodyText"/>
        <w:numPr>
          <w:ilvl w:val="0"/>
          <w:numId w:val="15"/>
        </w:numPr>
        <w:spacing w:before="0" w:after="0"/>
      </w:pPr>
      <w:r w:rsidRPr="009A6C54">
        <w:t>SD and SC  - Scheduling</w:t>
      </w:r>
    </w:p>
    <w:p w14:paraId="26F26AAB" w14:textId="77777777" w:rsidR="003539BA" w:rsidRPr="009A6C54" w:rsidRDefault="003539BA" w:rsidP="00BE3E49">
      <w:pPr>
        <w:pStyle w:val="BodyText"/>
        <w:numPr>
          <w:ilvl w:val="0"/>
          <w:numId w:val="15"/>
        </w:numPr>
        <w:spacing w:before="0" w:after="0"/>
      </w:pPr>
      <w:r w:rsidRPr="009A6C54">
        <w:t>VA  - Generic utility processing</w:t>
      </w:r>
    </w:p>
    <w:p w14:paraId="26F26AAC" w14:textId="77777777" w:rsidR="00BF50D2" w:rsidRPr="009A6C54" w:rsidRDefault="00BF50D2" w:rsidP="00BF50D2">
      <w:pPr>
        <w:pStyle w:val="BodyText"/>
        <w:spacing w:before="0" w:after="0"/>
        <w:ind w:left="720"/>
      </w:pPr>
    </w:p>
    <w:p w14:paraId="26F26AAD" w14:textId="77777777" w:rsidR="003539BA" w:rsidRPr="009A6C54" w:rsidRDefault="003539BA" w:rsidP="00BE3E49">
      <w:r w:rsidRPr="009A6C54">
        <w:t>PRINT OPTIONS FILE</w:t>
      </w:r>
    </w:p>
    <w:p w14:paraId="26F26AAE" w14:textId="77777777"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14:paraId="26F26AAF" w14:textId="77777777" w:rsidR="003539BA" w:rsidRPr="009A6C54" w:rsidRDefault="003539BA" w:rsidP="00106BBA">
      <w:pPr>
        <w:pStyle w:val="BodyText"/>
      </w:pPr>
      <w:r w:rsidRPr="009A6C54">
        <w:t>To obtain a list of PIMS options, the following option namespaces should be specified:  DG to DGZ, SD to SDZ.</w:t>
      </w:r>
    </w:p>
    <w:p w14:paraId="26F26AB0" w14:textId="77777777" w:rsidR="003539BA" w:rsidRPr="009A6C54" w:rsidRDefault="003539BA" w:rsidP="007102C7">
      <w:pPr>
        <w:pStyle w:val="Heading2"/>
      </w:pPr>
      <w:bookmarkStart w:id="201" w:name="_Toc518911238"/>
      <w:r w:rsidRPr="009A6C54">
        <w:t>LIST FILE ATTRIBUTES</w:t>
      </w:r>
      <w:bookmarkEnd w:id="201"/>
    </w:p>
    <w:p w14:paraId="26F26AB1" w14:textId="77777777" w:rsidR="00CA17E5" w:rsidRPr="009A6C54" w:rsidRDefault="003539BA" w:rsidP="007102C7">
      <w:pPr>
        <w:pStyle w:val="BodyText"/>
      </w:pPr>
      <w:r w:rsidRPr="009A6C54">
        <w:t xml:space="preserve">This FileMan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14:paraId="26F26AB2" w14:textId="77777777"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14:paraId="26F26AB3" w14:textId="77777777"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14:paraId="26F26AB4" w14:textId="77777777" w:rsidR="003539BA" w:rsidRPr="009A6C54" w:rsidRDefault="003539BA" w:rsidP="005C2E20">
      <w:pPr>
        <w:pStyle w:val="Heading2"/>
      </w:pPr>
      <w:bookmarkStart w:id="202" w:name="_Toc518911239"/>
      <w:r w:rsidRPr="009A6C54">
        <w:t>Security</w:t>
      </w:r>
      <w:bookmarkEnd w:id="202"/>
    </w:p>
    <w:p w14:paraId="26F26AB5" w14:textId="77777777" w:rsidR="003539BA" w:rsidRPr="009A6C54" w:rsidRDefault="003539BA" w:rsidP="005C2E20">
      <w:pPr>
        <w:pStyle w:val="Heading3"/>
      </w:pPr>
      <w:bookmarkStart w:id="203" w:name="_Toc518911240"/>
      <w:r w:rsidRPr="009A6C54">
        <w:t>General Security</w:t>
      </w:r>
      <w:bookmarkEnd w:id="203"/>
    </w:p>
    <w:p w14:paraId="26F26AB6" w14:textId="77777777" w:rsidR="003539BA" w:rsidRPr="009A6C54" w:rsidRDefault="003539BA" w:rsidP="005C2E20">
      <w:pPr>
        <w:pStyle w:val="BodyText"/>
      </w:pPr>
      <w:r w:rsidRPr="009A6C54">
        <w:t>Routines that generate statistics for AMIS or NPCDB workload should NOT be locally modified.</w:t>
      </w:r>
    </w:p>
    <w:p w14:paraId="26F26AB7" w14:textId="77777777" w:rsidR="003539BA" w:rsidRPr="009A6C54" w:rsidRDefault="003539BA" w:rsidP="005C2E20">
      <w:pPr>
        <w:pStyle w:val="Heading3"/>
      </w:pPr>
      <w:bookmarkStart w:id="204" w:name="_Toc518911241"/>
      <w:r w:rsidRPr="009A6C54">
        <w:t>Security Keys</w:t>
      </w:r>
      <w:bookmarkEnd w:id="204"/>
    </w:p>
    <w:p w14:paraId="26F26AB8" w14:textId="77777777" w:rsidR="003539BA" w:rsidRPr="009A6C54" w:rsidRDefault="003539BA" w:rsidP="00106BBA">
      <w:pPr>
        <w:pStyle w:val="BodyText"/>
      </w:pPr>
      <w:r w:rsidRPr="009A6C54">
        <w:t>The following are the steps to obtain information about the security keys contained in the PIMS package.</w:t>
      </w:r>
    </w:p>
    <w:p w14:paraId="26F26AB9" w14:textId="77777777" w:rsidR="003539BA" w:rsidRPr="009A6C54" w:rsidRDefault="003539BA" w:rsidP="00106BBA">
      <w:pPr>
        <w:pStyle w:val="BodyText"/>
      </w:pPr>
      <w:r w:rsidRPr="009A6C54">
        <w:t>1.  VA FileMan Menu</w:t>
      </w:r>
    </w:p>
    <w:p w14:paraId="26F26ABA" w14:textId="77777777" w:rsidR="003539BA" w:rsidRPr="009A6C54" w:rsidRDefault="003539BA" w:rsidP="00106BBA">
      <w:pPr>
        <w:pStyle w:val="BodyText"/>
      </w:pPr>
      <w:r w:rsidRPr="009A6C54">
        <w:t>2.  Print File Entries Option</w:t>
      </w:r>
    </w:p>
    <w:p w14:paraId="26F26ABB" w14:textId="77777777" w:rsidR="003539BA" w:rsidRPr="009A6C54" w:rsidRDefault="003539BA" w:rsidP="00106BBA">
      <w:pPr>
        <w:pStyle w:val="BodyText"/>
      </w:pPr>
      <w:r w:rsidRPr="009A6C54">
        <w:t>3.  Output from what File:  SECURITY KEY</w:t>
      </w:r>
    </w:p>
    <w:p w14:paraId="26F26ABC" w14:textId="77777777" w:rsidR="003539BA" w:rsidRPr="009A6C54" w:rsidRDefault="003539BA" w:rsidP="00106BBA">
      <w:pPr>
        <w:pStyle w:val="BodyText"/>
      </w:pPr>
      <w:r w:rsidRPr="009A6C54">
        <w:t>4.  Sort by:  Name</w:t>
      </w:r>
    </w:p>
    <w:p w14:paraId="26F26ABD" w14:textId="77777777" w:rsidR="00B83C8B" w:rsidRPr="009A6C54" w:rsidRDefault="003539BA" w:rsidP="00106BBA">
      <w:pPr>
        <w:pStyle w:val="BodyText"/>
      </w:pPr>
      <w:r w:rsidRPr="009A6C54">
        <w:t>5.  Start with name:</w:t>
      </w:r>
      <w:r w:rsidR="00B83C8B" w:rsidRPr="009A6C54">
        <w:t xml:space="preserve"> </w:t>
      </w:r>
    </w:p>
    <w:p w14:paraId="26F26ABE" w14:textId="77777777" w:rsidR="00B83C8B" w:rsidRPr="009A6C54" w:rsidRDefault="003539BA" w:rsidP="00BE3E49">
      <w:pPr>
        <w:pStyle w:val="BodyText"/>
        <w:numPr>
          <w:ilvl w:val="0"/>
          <w:numId w:val="39"/>
        </w:numPr>
      </w:pPr>
      <w:r w:rsidRPr="009A6C54">
        <w:t>DG to DGZ, VA to VAZ (ADT)</w:t>
      </w:r>
    </w:p>
    <w:p w14:paraId="26F26ABF" w14:textId="77777777" w:rsidR="003539BA" w:rsidRPr="009A6C54" w:rsidRDefault="003539BA" w:rsidP="00BE3E49">
      <w:pPr>
        <w:pStyle w:val="BodyText"/>
        <w:numPr>
          <w:ilvl w:val="0"/>
          <w:numId w:val="39"/>
        </w:numPr>
      </w:pPr>
      <w:r w:rsidRPr="009A6C54">
        <w:t>SD to SDZ, SC to SCZ (scheduling)</w:t>
      </w:r>
    </w:p>
    <w:p w14:paraId="26F26AC0" w14:textId="77777777" w:rsidR="003539BA" w:rsidRPr="009A6C54" w:rsidRDefault="003539BA" w:rsidP="00106BBA">
      <w:pPr>
        <w:pStyle w:val="BodyText"/>
      </w:pPr>
      <w:r w:rsidRPr="009A6C54">
        <w:t>6.  Within name, sort by:  &lt;RET&gt;</w:t>
      </w:r>
    </w:p>
    <w:p w14:paraId="26F26AC1" w14:textId="77777777" w:rsidR="003539BA" w:rsidRPr="009A6C54" w:rsidRDefault="003539BA" w:rsidP="00106BBA">
      <w:pPr>
        <w:pStyle w:val="BodyText"/>
      </w:pPr>
      <w:r w:rsidRPr="009A6C54">
        <w:lastRenderedPageBreak/>
        <w:t>7.  First print field:  Name</w:t>
      </w:r>
    </w:p>
    <w:p w14:paraId="26F26AC2" w14:textId="77777777" w:rsidR="003539BA" w:rsidRPr="009A6C54" w:rsidRDefault="003539BA" w:rsidP="00106BBA">
      <w:pPr>
        <w:pStyle w:val="BodyText"/>
        <w:rPr>
          <w:lang w:val="en-US"/>
        </w:rPr>
      </w:pPr>
      <w:r w:rsidRPr="009A6C54">
        <w:t>8.  Then print field:  Description</w:t>
      </w:r>
    </w:p>
    <w:p w14:paraId="26F26AC3" w14:textId="77777777" w:rsidR="003539BA" w:rsidRPr="009A6C54" w:rsidRDefault="003539BA" w:rsidP="005C2E20">
      <w:pPr>
        <w:pStyle w:val="Heading3"/>
      </w:pPr>
      <w:bookmarkStart w:id="205" w:name="_Toc518911242"/>
      <w:r w:rsidRPr="009A6C54">
        <w:t>Legal Requirements</w:t>
      </w:r>
      <w:bookmarkEnd w:id="205"/>
    </w:p>
    <w:p w14:paraId="26F26AC4" w14:textId="77777777"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14:paraId="26F26AC5" w14:textId="77777777" w:rsidR="00BF50D2" w:rsidRPr="009A6C54" w:rsidRDefault="00BF50D2" w:rsidP="00BF50D2">
      <w:pPr>
        <w:pStyle w:val="BodyText"/>
        <w:spacing w:before="0" w:after="0"/>
        <w:rPr>
          <w:lang w:val="en-US"/>
        </w:rPr>
      </w:pPr>
    </w:p>
    <w:p w14:paraId="26F26AC6" w14:textId="77777777" w:rsidR="003539BA" w:rsidRPr="009A6C54" w:rsidRDefault="003539BA" w:rsidP="002A5A7B">
      <w:pPr>
        <w:pStyle w:val="Heading2"/>
      </w:pPr>
      <w:r w:rsidRPr="009A6C54">
        <w:t xml:space="preserve"> </w:t>
      </w:r>
      <w:bookmarkStart w:id="206" w:name="_Toc518911243"/>
      <w:r w:rsidRPr="009A6C54">
        <w:t>FileMan Access Codes</w:t>
      </w:r>
      <w:bookmarkEnd w:id="206"/>
    </w:p>
    <w:p w14:paraId="26F26AC7" w14:textId="77777777" w:rsidR="00BF50D2" w:rsidRPr="009A6C54" w:rsidRDefault="00BF50D2" w:rsidP="00BF50D2">
      <w:pPr>
        <w:pStyle w:val="BodyText"/>
        <w:spacing w:before="0" w:after="0"/>
        <w:rPr>
          <w:lang w:val="en-US"/>
        </w:rPr>
      </w:pPr>
    </w:p>
    <w:p w14:paraId="26F26AC8" w14:textId="77777777" w:rsidR="003539BA" w:rsidRPr="009A6C54" w:rsidRDefault="003539BA" w:rsidP="00BF50D2">
      <w:pPr>
        <w:pStyle w:val="BodyText"/>
        <w:spacing w:before="0" w:after="0"/>
        <w:rPr>
          <w:lang w:val="en-US"/>
        </w:rPr>
      </w:pPr>
      <w:r w:rsidRPr="009A6C54">
        <w:t>Below is a list of recommended FileMan Access Codes associated with each file contained in the PIMS package.  This list may be used to assist in assigning users appropriate FileMan Access Codes.</w:t>
      </w:r>
    </w:p>
    <w:p w14:paraId="26F26AC9" w14:textId="10AD0FBD" w:rsidR="00BF50D2" w:rsidRPr="009A6C54" w:rsidRDefault="000C74F4" w:rsidP="00741C15">
      <w:pPr>
        <w:pStyle w:val="Caption"/>
        <w:rPr>
          <w:lang w:val="en-US"/>
        </w:rPr>
      </w:pPr>
      <w:bookmarkStart w:id="207" w:name="_Toc517426433"/>
      <w:r w:rsidRPr="009A6C54">
        <w:t xml:space="preserve">Table </w:t>
      </w:r>
      <w:r w:rsidR="007E52CE">
        <w:fldChar w:fldCharType="begin"/>
      </w:r>
      <w:r w:rsidR="007E52CE">
        <w:instrText xml:space="preserve"> SEQ Table \* ARABIC </w:instrText>
      </w:r>
      <w:r w:rsidR="007E52CE">
        <w:fldChar w:fldCharType="separate"/>
      </w:r>
      <w:r w:rsidR="00D555E0">
        <w:rPr>
          <w:noProof/>
        </w:rPr>
        <w:t>29</w:t>
      </w:r>
      <w:r w:rsidR="007E52CE">
        <w:rPr>
          <w:noProof/>
        </w:rPr>
        <w:fldChar w:fldCharType="end"/>
      </w:r>
      <w:r w:rsidRPr="009A6C54">
        <w:rPr>
          <w:lang w:val="en-US"/>
        </w:rPr>
        <w:t>: Fileman Access Codes</w:t>
      </w:r>
      <w:bookmarkEnd w:id="2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14:paraId="26F26AD8" w14:textId="77777777" w:rsidTr="002B5785">
        <w:trPr>
          <w:trHeight w:val="996"/>
          <w:tblHeader/>
        </w:trPr>
        <w:tc>
          <w:tcPr>
            <w:tcW w:w="1260" w:type="dxa"/>
            <w:shd w:val="clear" w:color="auto" w:fill="BFBFBF"/>
          </w:tcPr>
          <w:p w14:paraId="26F26ACA" w14:textId="77777777" w:rsidR="00F3684D" w:rsidRPr="009A6C54" w:rsidRDefault="00F3684D" w:rsidP="002A5A7B">
            <w:pPr>
              <w:pStyle w:val="TableHeading"/>
            </w:pPr>
            <w:bookmarkStart w:id="208" w:name="ColumnTitle_28"/>
            <w:bookmarkEnd w:id="208"/>
            <w:r w:rsidRPr="009A6C54">
              <w:t>FILE</w:t>
            </w:r>
          </w:p>
          <w:p w14:paraId="26F26ACB" w14:textId="77777777" w:rsidR="00F3684D" w:rsidRPr="009A6C54" w:rsidRDefault="00F3684D" w:rsidP="002A5A7B">
            <w:pPr>
              <w:pStyle w:val="TableHeading"/>
            </w:pPr>
            <w:r w:rsidRPr="009A6C54">
              <w:t>NUMBER</w:t>
            </w:r>
          </w:p>
        </w:tc>
        <w:tc>
          <w:tcPr>
            <w:tcW w:w="2340" w:type="dxa"/>
            <w:shd w:val="clear" w:color="auto" w:fill="BFBFBF"/>
          </w:tcPr>
          <w:p w14:paraId="26F26ACC" w14:textId="77777777" w:rsidR="00F3684D" w:rsidRPr="009A6C54" w:rsidRDefault="00F3684D" w:rsidP="002A5A7B">
            <w:pPr>
              <w:pStyle w:val="TableHeading"/>
            </w:pPr>
            <w:r w:rsidRPr="009A6C54">
              <w:t>FILE</w:t>
            </w:r>
          </w:p>
          <w:p w14:paraId="26F26ACD" w14:textId="77777777" w:rsidR="00F3684D" w:rsidRPr="009A6C54" w:rsidRDefault="00F3684D" w:rsidP="002A5A7B">
            <w:pPr>
              <w:pStyle w:val="TableHeading"/>
            </w:pPr>
            <w:r w:rsidRPr="009A6C54">
              <w:t>NAME</w:t>
            </w:r>
          </w:p>
        </w:tc>
        <w:tc>
          <w:tcPr>
            <w:tcW w:w="1170" w:type="dxa"/>
            <w:shd w:val="clear" w:color="auto" w:fill="BFBFBF"/>
          </w:tcPr>
          <w:p w14:paraId="26F26ACE" w14:textId="77777777" w:rsidR="00F3684D" w:rsidRPr="009A6C54" w:rsidRDefault="00F3684D" w:rsidP="002A5A7B">
            <w:pPr>
              <w:pStyle w:val="TableHeading"/>
            </w:pPr>
            <w:r w:rsidRPr="009A6C54">
              <w:t>DD</w:t>
            </w:r>
          </w:p>
          <w:p w14:paraId="26F26ACF" w14:textId="77777777" w:rsidR="00F3684D" w:rsidRPr="009A6C54" w:rsidRDefault="00F3684D" w:rsidP="002A5A7B">
            <w:pPr>
              <w:pStyle w:val="TableHeading"/>
            </w:pPr>
            <w:r w:rsidRPr="009A6C54">
              <w:t>ACCESS</w:t>
            </w:r>
          </w:p>
        </w:tc>
        <w:tc>
          <w:tcPr>
            <w:tcW w:w="1170" w:type="dxa"/>
            <w:shd w:val="clear" w:color="auto" w:fill="BFBFBF"/>
          </w:tcPr>
          <w:p w14:paraId="26F26AD0" w14:textId="77777777" w:rsidR="00F3684D" w:rsidRPr="009A6C54" w:rsidRDefault="00F3684D" w:rsidP="002A5A7B">
            <w:pPr>
              <w:pStyle w:val="TableHeading"/>
            </w:pPr>
            <w:r w:rsidRPr="009A6C54">
              <w:t>RD</w:t>
            </w:r>
          </w:p>
          <w:p w14:paraId="26F26AD1" w14:textId="77777777" w:rsidR="00F3684D" w:rsidRPr="009A6C54" w:rsidRDefault="00F3684D" w:rsidP="002A5A7B">
            <w:pPr>
              <w:pStyle w:val="TableHeading"/>
            </w:pPr>
            <w:r w:rsidRPr="009A6C54">
              <w:t>ACCESS</w:t>
            </w:r>
          </w:p>
        </w:tc>
        <w:tc>
          <w:tcPr>
            <w:tcW w:w="1170" w:type="dxa"/>
            <w:shd w:val="clear" w:color="auto" w:fill="BFBFBF"/>
          </w:tcPr>
          <w:p w14:paraId="26F26AD2" w14:textId="77777777" w:rsidR="00F3684D" w:rsidRPr="009A6C54" w:rsidRDefault="00F3684D" w:rsidP="002A5A7B">
            <w:pPr>
              <w:pStyle w:val="TableHeading"/>
            </w:pPr>
            <w:r w:rsidRPr="009A6C54">
              <w:t>WR</w:t>
            </w:r>
          </w:p>
          <w:p w14:paraId="26F26AD3" w14:textId="77777777" w:rsidR="00F3684D" w:rsidRPr="009A6C54" w:rsidRDefault="00F3684D" w:rsidP="002A5A7B">
            <w:pPr>
              <w:pStyle w:val="TableHeading"/>
            </w:pPr>
            <w:r w:rsidRPr="009A6C54">
              <w:t>ACCESS</w:t>
            </w:r>
          </w:p>
        </w:tc>
        <w:tc>
          <w:tcPr>
            <w:tcW w:w="1170" w:type="dxa"/>
            <w:shd w:val="clear" w:color="auto" w:fill="BFBFBF"/>
          </w:tcPr>
          <w:p w14:paraId="26F26AD4" w14:textId="77777777" w:rsidR="00F3684D" w:rsidRPr="009A6C54" w:rsidRDefault="00F3684D" w:rsidP="002A5A7B">
            <w:pPr>
              <w:pStyle w:val="TableHeading"/>
            </w:pPr>
            <w:r w:rsidRPr="009A6C54">
              <w:t>DEL</w:t>
            </w:r>
          </w:p>
          <w:p w14:paraId="26F26AD5" w14:textId="77777777" w:rsidR="00F3684D" w:rsidRPr="009A6C54" w:rsidRDefault="00F3684D" w:rsidP="002A5A7B">
            <w:pPr>
              <w:pStyle w:val="TableHeading"/>
            </w:pPr>
            <w:r w:rsidRPr="009A6C54">
              <w:t>ACCESS</w:t>
            </w:r>
          </w:p>
        </w:tc>
        <w:tc>
          <w:tcPr>
            <w:tcW w:w="1188" w:type="dxa"/>
            <w:shd w:val="clear" w:color="auto" w:fill="BFBFBF"/>
          </w:tcPr>
          <w:p w14:paraId="26F26AD6" w14:textId="77777777" w:rsidR="00F3684D" w:rsidRPr="009A6C54" w:rsidRDefault="00F3684D" w:rsidP="002A5A7B">
            <w:pPr>
              <w:pStyle w:val="TableHeading"/>
            </w:pPr>
            <w:r w:rsidRPr="009A6C54">
              <w:t>LAYGO</w:t>
            </w:r>
          </w:p>
          <w:p w14:paraId="26F26AD7" w14:textId="77777777" w:rsidR="00F3684D" w:rsidRPr="009A6C54" w:rsidRDefault="00F3684D" w:rsidP="002A5A7B">
            <w:pPr>
              <w:pStyle w:val="TableHeading"/>
            </w:pPr>
            <w:r w:rsidRPr="009A6C54">
              <w:t>ACCESS</w:t>
            </w:r>
          </w:p>
        </w:tc>
      </w:tr>
      <w:tr w:rsidR="00F3684D" w:rsidRPr="009A6C54" w14:paraId="26F26AE0" w14:textId="77777777" w:rsidTr="002A5A7B">
        <w:tc>
          <w:tcPr>
            <w:tcW w:w="1260" w:type="dxa"/>
            <w:shd w:val="clear" w:color="auto" w:fill="auto"/>
          </w:tcPr>
          <w:p w14:paraId="26F26AD9" w14:textId="77777777" w:rsidR="00F3684D" w:rsidRPr="009A6C54" w:rsidRDefault="00F3684D" w:rsidP="002A5A7B">
            <w:pPr>
              <w:pStyle w:val="TableText"/>
            </w:pPr>
            <w:r w:rsidRPr="009A6C54">
              <w:t>2</w:t>
            </w:r>
          </w:p>
        </w:tc>
        <w:tc>
          <w:tcPr>
            <w:tcW w:w="2340" w:type="dxa"/>
            <w:shd w:val="clear" w:color="auto" w:fill="auto"/>
          </w:tcPr>
          <w:p w14:paraId="26F26ADA" w14:textId="77777777" w:rsidR="00F3684D" w:rsidRPr="009A6C54" w:rsidRDefault="00F3684D" w:rsidP="002A5A7B">
            <w:pPr>
              <w:pStyle w:val="TableText"/>
            </w:pPr>
            <w:r w:rsidRPr="009A6C54">
              <w:t>PATIENT</w:t>
            </w:r>
          </w:p>
        </w:tc>
        <w:tc>
          <w:tcPr>
            <w:tcW w:w="1170" w:type="dxa"/>
            <w:shd w:val="clear" w:color="auto" w:fill="auto"/>
          </w:tcPr>
          <w:p w14:paraId="26F26ADB" w14:textId="77777777" w:rsidR="00F3684D" w:rsidRPr="009A6C54" w:rsidRDefault="00F3684D" w:rsidP="002A5A7B">
            <w:pPr>
              <w:pStyle w:val="TableText"/>
            </w:pPr>
            <w:r w:rsidRPr="009A6C54">
              <w:t>@</w:t>
            </w:r>
          </w:p>
        </w:tc>
        <w:tc>
          <w:tcPr>
            <w:tcW w:w="1170" w:type="dxa"/>
            <w:shd w:val="clear" w:color="auto" w:fill="auto"/>
          </w:tcPr>
          <w:p w14:paraId="26F26ADC" w14:textId="77777777" w:rsidR="00F3684D" w:rsidRPr="009A6C54" w:rsidRDefault="00F3684D" w:rsidP="002A5A7B">
            <w:pPr>
              <w:pStyle w:val="TableText"/>
            </w:pPr>
            <w:r w:rsidRPr="009A6C54">
              <w:t>d</w:t>
            </w:r>
          </w:p>
        </w:tc>
        <w:tc>
          <w:tcPr>
            <w:tcW w:w="1170" w:type="dxa"/>
            <w:shd w:val="clear" w:color="auto" w:fill="auto"/>
          </w:tcPr>
          <w:p w14:paraId="26F26ADD" w14:textId="77777777" w:rsidR="00F3684D" w:rsidRPr="009A6C54" w:rsidRDefault="00F3684D" w:rsidP="002A5A7B">
            <w:pPr>
              <w:pStyle w:val="TableText"/>
            </w:pPr>
            <w:r w:rsidRPr="009A6C54">
              <w:t>D</w:t>
            </w:r>
          </w:p>
        </w:tc>
        <w:tc>
          <w:tcPr>
            <w:tcW w:w="1170" w:type="dxa"/>
            <w:shd w:val="clear" w:color="auto" w:fill="auto"/>
          </w:tcPr>
          <w:p w14:paraId="26F26ADE" w14:textId="77777777" w:rsidR="00F3684D" w:rsidRPr="009A6C54" w:rsidRDefault="00F3684D" w:rsidP="002A5A7B">
            <w:pPr>
              <w:pStyle w:val="TableText"/>
            </w:pPr>
            <w:r w:rsidRPr="009A6C54">
              <w:t>@</w:t>
            </w:r>
          </w:p>
        </w:tc>
        <w:tc>
          <w:tcPr>
            <w:tcW w:w="1188" w:type="dxa"/>
            <w:shd w:val="clear" w:color="auto" w:fill="auto"/>
          </w:tcPr>
          <w:p w14:paraId="26F26ADF" w14:textId="77777777" w:rsidR="00F3684D" w:rsidRPr="009A6C54" w:rsidRDefault="00F3684D" w:rsidP="002A5A7B">
            <w:pPr>
              <w:pStyle w:val="TableText"/>
            </w:pPr>
            <w:r w:rsidRPr="009A6C54">
              <w:t>D</w:t>
            </w:r>
          </w:p>
        </w:tc>
      </w:tr>
      <w:tr w:rsidR="00F3684D" w:rsidRPr="009A6C54" w14:paraId="26F26AE8" w14:textId="77777777" w:rsidTr="002A5A7B">
        <w:tc>
          <w:tcPr>
            <w:tcW w:w="1260" w:type="dxa"/>
            <w:shd w:val="clear" w:color="auto" w:fill="auto"/>
          </w:tcPr>
          <w:p w14:paraId="26F26AE1" w14:textId="77777777" w:rsidR="00F3684D" w:rsidRPr="009A6C54" w:rsidRDefault="00F3684D" w:rsidP="002A5A7B">
            <w:pPr>
              <w:pStyle w:val="TableText"/>
            </w:pPr>
            <w:r w:rsidRPr="009A6C54">
              <w:t>5</w:t>
            </w:r>
          </w:p>
        </w:tc>
        <w:tc>
          <w:tcPr>
            <w:tcW w:w="2340" w:type="dxa"/>
            <w:shd w:val="clear" w:color="auto" w:fill="auto"/>
          </w:tcPr>
          <w:p w14:paraId="26F26AE2" w14:textId="77777777" w:rsidR="00F3684D" w:rsidRPr="009A6C54" w:rsidRDefault="00F3684D" w:rsidP="002A5A7B">
            <w:pPr>
              <w:pStyle w:val="TableText"/>
            </w:pPr>
            <w:r w:rsidRPr="009A6C54">
              <w:t>STATE</w:t>
            </w:r>
          </w:p>
        </w:tc>
        <w:tc>
          <w:tcPr>
            <w:tcW w:w="1170" w:type="dxa"/>
            <w:shd w:val="clear" w:color="auto" w:fill="auto"/>
          </w:tcPr>
          <w:p w14:paraId="26F26AE3" w14:textId="77777777" w:rsidR="00F3684D" w:rsidRPr="009A6C54" w:rsidRDefault="00F3684D" w:rsidP="002A5A7B">
            <w:pPr>
              <w:pStyle w:val="TableText"/>
            </w:pPr>
            <w:r w:rsidRPr="009A6C54">
              <w:t>@</w:t>
            </w:r>
          </w:p>
        </w:tc>
        <w:tc>
          <w:tcPr>
            <w:tcW w:w="1170" w:type="dxa"/>
            <w:shd w:val="clear" w:color="auto" w:fill="auto"/>
          </w:tcPr>
          <w:p w14:paraId="26F26AE4" w14:textId="77777777" w:rsidR="00F3684D" w:rsidRPr="009A6C54" w:rsidRDefault="00F3684D" w:rsidP="002A5A7B">
            <w:pPr>
              <w:pStyle w:val="TableText"/>
            </w:pPr>
            <w:r w:rsidRPr="009A6C54">
              <w:t>d</w:t>
            </w:r>
          </w:p>
        </w:tc>
        <w:tc>
          <w:tcPr>
            <w:tcW w:w="1170" w:type="dxa"/>
            <w:shd w:val="clear" w:color="auto" w:fill="auto"/>
          </w:tcPr>
          <w:p w14:paraId="26F26AE5" w14:textId="77777777" w:rsidR="00F3684D" w:rsidRPr="009A6C54" w:rsidRDefault="00F3684D" w:rsidP="002A5A7B">
            <w:pPr>
              <w:pStyle w:val="TableText"/>
            </w:pPr>
            <w:r w:rsidRPr="009A6C54">
              <w:t>@</w:t>
            </w:r>
          </w:p>
        </w:tc>
        <w:tc>
          <w:tcPr>
            <w:tcW w:w="1170" w:type="dxa"/>
            <w:shd w:val="clear" w:color="auto" w:fill="auto"/>
          </w:tcPr>
          <w:p w14:paraId="26F26AE6" w14:textId="77777777" w:rsidR="00F3684D" w:rsidRPr="009A6C54" w:rsidRDefault="00F3684D" w:rsidP="002A5A7B">
            <w:pPr>
              <w:pStyle w:val="TableText"/>
            </w:pPr>
            <w:r w:rsidRPr="009A6C54">
              <w:t>@</w:t>
            </w:r>
          </w:p>
        </w:tc>
        <w:tc>
          <w:tcPr>
            <w:tcW w:w="1188" w:type="dxa"/>
            <w:shd w:val="clear" w:color="auto" w:fill="auto"/>
          </w:tcPr>
          <w:p w14:paraId="26F26AE7" w14:textId="77777777" w:rsidR="00F3684D" w:rsidRPr="009A6C54" w:rsidRDefault="00F3684D" w:rsidP="002A5A7B">
            <w:pPr>
              <w:pStyle w:val="TableText"/>
            </w:pPr>
            <w:r w:rsidRPr="009A6C54">
              <w:t>@</w:t>
            </w:r>
          </w:p>
        </w:tc>
      </w:tr>
      <w:tr w:rsidR="00F3684D" w:rsidRPr="009A6C54" w14:paraId="26F26AF0" w14:textId="77777777" w:rsidTr="002A5A7B">
        <w:tc>
          <w:tcPr>
            <w:tcW w:w="1260" w:type="dxa"/>
            <w:shd w:val="clear" w:color="auto" w:fill="auto"/>
          </w:tcPr>
          <w:p w14:paraId="26F26AE9" w14:textId="77777777" w:rsidR="00F3684D" w:rsidRPr="009A6C54" w:rsidRDefault="00F3684D" w:rsidP="002A5A7B">
            <w:pPr>
              <w:pStyle w:val="TableText"/>
            </w:pPr>
            <w:r w:rsidRPr="009A6C54">
              <w:t>8</w:t>
            </w:r>
          </w:p>
        </w:tc>
        <w:tc>
          <w:tcPr>
            <w:tcW w:w="2340" w:type="dxa"/>
            <w:shd w:val="clear" w:color="auto" w:fill="auto"/>
          </w:tcPr>
          <w:p w14:paraId="26F26AEA" w14:textId="77777777" w:rsidR="00F3684D" w:rsidRPr="009A6C54" w:rsidRDefault="00F3684D" w:rsidP="002A5A7B">
            <w:pPr>
              <w:pStyle w:val="TableText"/>
            </w:pPr>
            <w:r w:rsidRPr="009A6C54">
              <w:t>ELIGIBILITY CODE</w:t>
            </w:r>
          </w:p>
        </w:tc>
        <w:tc>
          <w:tcPr>
            <w:tcW w:w="1170" w:type="dxa"/>
            <w:shd w:val="clear" w:color="auto" w:fill="auto"/>
          </w:tcPr>
          <w:p w14:paraId="26F26AEB" w14:textId="77777777" w:rsidR="00F3684D" w:rsidRPr="009A6C54" w:rsidRDefault="00F3684D" w:rsidP="002A5A7B">
            <w:pPr>
              <w:pStyle w:val="TableText"/>
            </w:pPr>
            <w:r w:rsidRPr="009A6C54">
              <w:t>@</w:t>
            </w:r>
          </w:p>
        </w:tc>
        <w:tc>
          <w:tcPr>
            <w:tcW w:w="1170" w:type="dxa"/>
            <w:shd w:val="clear" w:color="auto" w:fill="auto"/>
          </w:tcPr>
          <w:p w14:paraId="26F26AEC" w14:textId="77777777" w:rsidR="00F3684D" w:rsidRPr="009A6C54" w:rsidRDefault="00F3684D" w:rsidP="002A5A7B">
            <w:pPr>
              <w:pStyle w:val="TableText"/>
            </w:pPr>
            <w:r w:rsidRPr="009A6C54">
              <w:t>d</w:t>
            </w:r>
          </w:p>
        </w:tc>
        <w:tc>
          <w:tcPr>
            <w:tcW w:w="1170" w:type="dxa"/>
            <w:shd w:val="clear" w:color="auto" w:fill="auto"/>
          </w:tcPr>
          <w:p w14:paraId="26F26AED" w14:textId="77777777" w:rsidR="00F3684D" w:rsidRPr="009A6C54" w:rsidRDefault="00F3684D" w:rsidP="002A5A7B">
            <w:pPr>
              <w:pStyle w:val="TableText"/>
            </w:pPr>
            <w:r w:rsidRPr="009A6C54">
              <w:t>@</w:t>
            </w:r>
          </w:p>
        </w:tc>
        <w:tc>
          <w:tcPr>
            <w:tcW w:w="1170" w:type="dxa"/>
            <w:shd w:val="clear" w:color="auto" w:fill="auto"/>
          </w:tcPr>
          <w:p w14:paraId="26F26AEE" w14:textId="77777777" w:rsidR="00F3684D" w:rsidRPr="009A6C54" w:rsidRDefault="00F3684D" w:rsidP="002A5A7B">
            <w:pPr>
              <w:pStyle w:val="TableText"/>
            </w:pPr>
            <w:r w:rsidRPr="009A6C54">
              <w:t>@</w:t>
            </w:r>
          </w:p>
        </w:tc>
        <w:tc>
          <w:tcPr>
            <w:tcW w:w="1188" w:type="dxa"/>
            <w:shd w:val="clear" w:color="auto" w:fill="auto"/>
          </w:tcPr>
          <w:p w14:paraId="26F26AEF" w14:textId="77777777" w:rsidR="00F3684D" w:rsidRPr="009A6C54" w:rsidRDefault="00F3684D" w:rsidP="002A5A7B">
            <w:pPr>
              <w:pStyle w:val="TableText"/>
            </w:pPr>
            <w:r w:rsidRPr="009A6C54">
              <w:t>@</w:t>
            </w:r>
          </w:p>
        </w:tc>
      </w:tr>
      <w:tr w:rsidR="00F3684D" w:rsidRPr="009A6C54" w14:paraId="26F26AF8" w14:textId="77777777" w:rsidTr="002A5A7B">
        <w:tc>
          <w:tcPr>
            <w:tcW w:w="1260" w:type="dxa"/>
            <w:shd w:val="clear" w:color="auto" w:fill="auto"/>
          </w:tcPr>
          <w:p w14:paraId="26F26AF1" w14:textId="77777777" w:rsidR="00F3684D" w:rsidRPr="009A6C54" w:rsidRDefault="00F3684D" w:rsidP="002A5A7B">
            <w:pPr>
              <w:pStyle w:val="TableText"/>
            </w:pPr>
            <w:r w:rsidRPr="009A6C54">
              <w:t>8.1</w:t>
            </w:r>
          </w:p>
        </w:tc>
        <w:tc>
          <w:tcPr>
            <w:tcW w:w="2340" w:type="dxa"/>
            <w:shd w:val="clear" w:color="auto" w:fill="auto"/>
          </w:tcPr>
          <w:p w14:paraId="26F26AF2" w14:textId="77777777" w:rsidR="00F3684D" w:rsidRPr="009A6C54" w:rsidRDefault="00F3684D" w:rsidP="002A5A7B">
            <w:pPr>
              <w:pStyle w:val="TableText"/>
            </w:pPr>
            <w:r w:rsidRPr="009A6C54">
              <w:t>MAS ELIGIBILITY CODE</w:t>
            </w:r>
          </w:p>
        </w:tc>
        <w:tc>
          <w:tcPr>
            <w:tcW w:w="1170" w:type="dxa"/>
            <w:shd w:val="clear" w:color="auto" w:fill="auto"/>
          </w:tcPr>
          <w:p w14:paraId="26F26AF3" w14:textId="77777777" w:rsidR="00F3684D" w:rsidRPr="009A6C54" w:rsidRDefault="00F3684D" w:rsidP="002A5A7B">
            <w:pPr>
              <w:pStyle w:val="TableText"/>
            </w:pPr>
            <w:r w:rsidRPr="009A6C54">
              <w:t>@</w:t>
            </w:r>
          </w:p>
        </w:tc>
        <w:tc>
          <w:tcPr>
            <w:tcW w:w="1170" w:type="dxa"/>
            <w:shd w:val="clear" w:color="auto" w:fill="auto"/>
          </w:tcPr>
          <w:p w14:paraId="26F26AF4" w14:textId="77777777" w:rsidR="00F3684D" w:rsidRPr="009A6C54" w:rsidRDefault="00F3684D" w:rsidP="002A5A7B">
            <w:pPr>
              <w:pStyle w:val="TableText"/>
            </w:pPr>
            <w:r w:rsidRPr="009A6C54">
              <w:t>d</w:t>
            </w:r>
          </w:p>
        </w:tc>
        <w:tc>
          <w:tcPr>
            <w:tcW w:w="1170" w:type="dxa"/>
            <w:shd w:val="clear" w:color="auto" w:fill="auto"/>
          </w:tcPr>
          <w:p w14:paraId="26F26AF5" w14:textId="77777777" w:rsidR="00F3684D" w:rsidRPr="009A6C54" w:rsidRDefault="00F3684D" w:rsidP="002A5A7B">
            <w:pPr>
              <w:pStyle w:val="TableText"/>
            </w:pPr>
            <w:r w:rsidRPr="009A6C54">
              <w:t>@</w:t>
            </w:r>
          </w:p>
        </w:tc>
        <w:tc>
          <w:tcPr>
            <w:tcW w:w="1170" w:type="dxa"/>
            <w:shd w:val="clear" w:color="auto" w:fill="auto"/>
          </w:tcPr>
          <w:p w14:paraId="26F26AF6" w14:textId="77777777" w:rsidR="00F3684D" w:rsidRPr="009A6C54" w:rsidRDefault="00F3684D" w:rsidP="002A5A7B">
            <w:pPr>
              <w:pStyle w:val="TableText"/>
            </w:pPr>
            <w:r w:rsidRPr="009A6C54">
              <w:t>@</w:t>
            </w:r>
          </w:p>
        </w:tc>
        <w:tc>
          <w:tcPr>
            <w:tcW w:w="1188" w:type="dxa"/>
            <w:shd w:val="clear" w:color="auto" w:fill="auto"/>
          </w:tcPr>
          <w:p w14:paraId="26F26AF7" w14:textId="77777777" w:rsidR="00F3684D" w:rsidRPr="009A6C54" w:rsidRDefault="00F3684D" w:rsidP="002A5A7B">
            <w:pPr>
              <w:pStyle w:val="TableText"/>
            </w:pPr>
            <w:r w:rsidRPr="009A6C54">
              <w:t>@</w:t>
            </w:r>
          </w:p>
        </w:tc>
      </w:tr>
      <w:tr w:rsidR="00F3684D" w:rsidRPr="009A6C54" w14:paraId="26F26B00" w14:textId="77777777" w:rsidTr="002A5A7B">
        <w:tc>
          <w:tcPr>
            <w:tcW w:w="1260" w:type="dxa"/>
            <w:shd w:val="clear" w:color="auto" w:fill="auto"/>
          </w:tcPr>
          <w:p w14:paraId="26F26AF9" w14:textId="77777777" w:rsidR="00F3684D" w:rsidRPr="009A6C54" w:rsidRDefault="00F3684D" w:rsidP="002A5A7B">
            <w:pPr>
              <w:pStyle w:val="TableText"/>
            </w:pPr>
            <w:r w:rsidRPr="009A6C54">
              <w:t>8.2</w:t>
            </w:r>
          </w:p>
        </w:tc>
        <w:tc>
          <w:tcPr>
            <w:tcW w:w="2340" w:type="dxa"/>
            <w:shd w:val="clear" w:color="auto" w:fill="auto"/>
          </w:tcPr>
          <w:p w14:paraId="26F26AFA" w14:textId="77777777" w:rsidR="00F3684D" w:rsidRPr="009A6C54" w:rsidRDefault="00F3684D" w:rsidP="002A5A7B">
            <w:pPr>
              <w:pStyle w:val="TableText"/>
            </w:pPr>
            <w:r w:rsidRPr="009A6C54">
              <w:t>IDENTIFICATION FORMAT</w:t>
            </w:r>
          </w:p>
        </w:tc>
        <w:tc>
          <w:tcPr>
            <w:tcW w:w="1170" w:type="dxa"/>
            <w:shd w:val="clear" w:color="auto" w:fill="auto"/>
          </w:tcPr>
          <w:p w14:paraId="26F26AFB" w14:textId="77777777" w:rsidR="00F3684D" w:rsidRPr="009A6C54" w:rsidRDefault="00F3684D" w:rsidP="002A5A7B">
            <w:pPr>
              <w:pStyle w:val="TableText"/>
            </w:pPr>
            <w:r w:rsidRPr="009A6C54">
              <w:t>@</w:t>
            </w:r>
          </w:p>
        </w:tc>
        <w:tc>
          <w:tcPr>
            <w:tcW w:w="1170" w:type="dxa"/>
            <w:shd w:val="clear" w:color="auto" w:fill="auto"/>
          </w:tcPr>
          <w:p w14:paraId="26F26AFC" w14:textId="77777777" w:rsidR="00F3684D" w:rsidRPr="009A6C54" w:rsidRDefault="00F3684D" w:rsidP="002A5A7B">
            <w:pPr>
              <w:pStyle w:val="TableText"/>
            </w:pPr>
            <w:r w:rsidRPr="009A6C54">
              <w:t>d</w:t>
            </w:r>
          </w:p>
        </w:tc>
        <w:tc>
          <w:tcPr>
            <w:tcW w:w="1170" w:type="dxa"/>
            <w:shd w:val="clear" w:color="auto" w:fill="auto"/>
          </w:tcPr>
          <w:p w14:paraId="26F26AFD" w14:textId="77777777" w:rsidR="00F3684D" w:rsidRPr="009A6C54" w:rsidRDefault="00F3684D" w:rsidP="002A5A7B">
            <w:pPr>
              <w:pStyle w:val="TableText"/>
            </w:pPr>
            <w:r w:rsidRPr="009A6C54">
              <w:t>@</w:t>
            </w:r>
          </w:p>
        </w:tc>
        <w:tc>
          <w:tcPr>
            <w:tcW w:w="1170" w:type="dxa"/>
            <w:shd w:val="clear" w:color="auto" w:fill="auto"/>
          </w:tcPr>
          <w:p w14:paraId="26F26AFE" w14:textId="77777777" w:rsidR="00F3684D" w:rsidRPr="009A6C54" w:rsidRDefault="00F3684D" w:rsidP="002A5A7B">
            <w:pPr>
              <w:pStyle w:val="TableText"/>
            </w:pPr>
            <w:r w:rsidRPr="009A6C54">
              <w:t>@</w:t>
            </w:r>
          </w:p>
        </w:tc>
        <w:tc>
          <w:tcPr>
            <w:tcW w:w="1188" w:type="dxa"/>
            <w:shd w:val="clear" w:color="auto" w:fill="auto"/>
          </w:tcPr>
          <w:p w14:paraId="26F26AFF" w14:textId="77777777" w:rsidR="00F3684D" w:rsidRPr="009A6C54" w:rsidRDefault="00F3684D" w:rsidP="002A5A7B">
            <w:pPr>
              <w:pStyle w:val="TableText"/>
            </w:pPr>
            <w:r w:rsidRPr="009A6C54">
              <w:t>@</w:t>
            </w:r>
          </w:p>
        </w:tc>
      </w:tr>
      <w:tr w:rsidR="00F3684D" w:rsidRPr="009A6C54" w14:paraId="26F26B08" w14:textId="77777777" w:rsidTr="002A5A7B">
        <w:tc>
          <w:tcPr>
            <w:tcW w:w="1260" w:type="dxa"/>
            <w:shd w:val="clear" w:color="auto" w:fill="auto"/>
          </w:tcPr>
          <w:p w14:paraId="26F26B01" w14:textId="77777777" w:rsidR="00F3684D" w:rsidRPr="009A6C54" w:rsidRDefault="00F3684D" w:rsidP="002A5A7B">
            <w:pPr>
              <w:pStyle w:val="TableText"/>
            </w:pPr>
            <w:r w:rsidRPr="009A6C54">
              <w:t>10</w:t>
            </w:r>
          </w:p>
        </w:tc>
        <w:tc>
          <w:tcPr>
            <w:tcW w:w="2340" w:type="dxa"/>
            <w:shd w:val="clear" w:color="auto" w:fill="auto"/>
          </w:tcPr>
          <w:p w14:paraId="26F26B02" w14:textId="77777777" w:rsidR="00F3684D" w:rsidRPr="009A6C54" w:rsidRDefault="00F3684D" w:rsidP="002A5A7B">
            <w:pPr>
              <w:pStyle w:val="TableText"/>
            </w:pPr>
            <w:r w:rsidRPr="009A6C54">
              <w:t>RACE</w:t>
            </w:r>
          </w:p>
        </w:tc>
        <w:tc>
          <w:tcPr>
            <w:tcW w:w="1170" w:type="dxa"/>
            <w:shd w:val="clear" w:color="auto" w:fill="auto"/>
          </w:tcPr>
          <w:p w14:paraId="26F26B03" w14:textId="77777777" w:rsidR="00F3684D" w:rsidRPr="009A6C54" w:rsidRDefault="00F3684D" w:rsidP="002A5A7B">
            <w:pPr>
              <w:pStyle w:val="TableText"/>
            </w:pPr>
            <w:r w:rsidRPr="009A6C54">
              <w:t>@</w:t>
            </w:r>
          </w:p>
        </w:tc>
        <w:tc>
          <w:tcPr>
            <w:tcW w:w="1170" w:type="dxa"/>
            <w:shd w:val="clear" w:color="auto" w:fill="auto"/>
          </w:tcPr>
          <w:p w14:paraId="26F26B04" w14:textId="77777777" w:rsidR="00F3684D" w:rsidRPr="009A6C54" w:rsidRDefault="00F3684D" w:rsidP="002A5A7B">
            <w:pPr>
              <w:pStyle w:val="TableText"/>
            </w:pPr>
            <w:r w:rsidRPr="009A6C54">
              <w:t>d</w:t>
            </w:r>
          </w:p>
        </w:tc>
        <w:tc>
          <w:tcPr>
            <w:tcW w:w="1170" w:type="dxa"/>
            <w:shd w:val="clear" w:color="auto" w:fill="auto"/>
          </w:tcPr>
          <w:p w14:paraId="26F26B05" w14:textId="77777777" w:rsidR="00F3684D" w:rsidRPr="009A6C54" w:rsidRDefault="00F3684D" w:rsidP="002A5A7B">
            <w:pPr>
              <w:pStyle w:val="TableText"/>
            </w:pPr>
            <w:r w:rsidRPr="009A6C54">
              <w:t>@</w:t>
            </w:r>
          </w:p>
        </w:tc>
        <w:tc>
          <w:tcPr>
            <w:tcW w:w="1170" w:type="dxa"/>
            <w:shd w:val="clear" w:color="auto" w:fill="auto"/>
          </w:tcPr>
          <w:p w14:paraId="26F26B06" w14:textId="77777777" w:rsidR="00F3684D" w:rsidRPr="009A6C54" w:rsidRDefault="00F3684D" w:rsidP="002A5A7B">
            <w:pPr>
              <w:pStyle w:val="TableText"/>
            </w:pPr>
            <w:r w:rsidRPr="009A6C54">
              <w:t>@</w:t>
            </w:r>
          </w:p>
        </w:tc>
        <w:tc>
          <w:tcPr>
            <w:tcW w:w="1188" w:type="dxa"/>
            <w:shd w:val="clear" w:color="auto" w:fill="auto"/>
          </w:tcPr>
          <w:p w14:paraId="26F26B07" w14:textId="77777777" w:rsidR="00F3684D" w:rsidRPr="009A6C54" w:rsidRDefault="00F3684D" w:rsidP="002A5A7B">
            <w:pPr>
              <w:pStyle w:val="TableText"/>
            </w:pPr>
            <w:r w:rsidRPr="009A6C54">
              <w:t>@</w:t>
            </w:r>
          </w:p>
        </w:tc>
      </w:tr>
      <w:tr w:rsidR="00F3684D" w:rsidRPr="009A6C54" w14:paraId="26F26B10" w14:textId="77777777" w:rsidTr="002A5A7B">
        <w:tc>
          <w:tcPr>
            <w:tcW w:w="1260" w:type="dxa"/>
            <w:shd w:val="clear" w:color="auto" w:fill="auto"/>
          </w:tcPr>
          <w:p w14:paraId="26F26B09" w14:textId="77777777" w:rsidR="00F3684D" w:rsidRPr="009A6C54" w:rsidRDefault="00F3684D" w:rsidP="002A5A7B">
            <w:pPr>
              <w:pStyle w:val="TableText"/>
            </w:pPr>
            <w:r w:rsidRPr="009A6C54">
              <w:t>11</w:t>
            </w:r>
          </w:p>
        </w:tc>
        <w:tc>
          <w:tcPr>
            <w:tcW w:w="2340" w:type="dxa"/>
            <w:shd w:val="clear" w:color="auto" w:fill="auto"/>
          </w:tcPr>
          <w:p w14:paraId="26F26B0A" w14:textId="77777777" w:rsidR="00F3684D" w:rsidRPr="009A6C54" w:rsidRDefault="00F3684D" w:rsidP="002A5A7B">
            <w:pPr>
              <w:pStyle w:val="TableText"/>
            </w:pPr>
            <w:r w:rsidRPr="009A6C54">
              <w:t>MARITAL STATUS</w:t>
            </w:r>
          </w:p>
        </w:tc>
        <w:tc>
          <w:tcPr>
            <w:tcW w:w="1170" w:type="dxa"/>
            <w:shd w:val="clear" w:color="auto" w:fill="auto"/>
          </w:tcPr>
          <w:p w14:paraId="26F26B0B" w14:textId="77777777" w:rsidR="00F3684D" w:rsidRPr="009A6C54" w:rsidRDefault="00F3684D" w:rsidP="002A5A7B">
            <w:pPr>
              <w:pStyle w:val="TableText"/>
            </w:pPr>
            <w:r w:rsidRPr="009A6C54">
              <w:t>@</w:t>
            </w:r>
          </w:p>
        </w:tc>
        <w:tc>
          <w:tcPr>
            <w:tcW w:w="1170" w:type="dxa"/>
            <w:shd w:val="clear" w:color="auto" w:fill="auto"/>
          </w:tcPr>
          <w:p w14:paraId="26F26B0C" w14:textId="77777777" w:rsidR="00F3684D" w:rsidRPr="009A6C54" w:rsidRDefault="00F3684D" w:rsidP="002A5A7B">
            <w:pPr>
              <w:pStyle w:val="TableText"/>
            </w:pPr>
            <w:r w:rsidRPr="009A6C54">
              <w:t>d</w:t>
            </w:r>
          </w:p>
        </w:tc>
        <w:tc>
          <w:tcPr>
            <w:tcW w:w="1170" w:type="dxa"/>
            <w:shd w:val="clear" w:color="auto" w:fill="auto"/>
          </w:tcPr>
          <w:p w14:paraId="26F26B0D" w14:textId="77777777" w:rsidR="00F3684D" w:rsidRPr="009A6C54" w:rsidRDefault="00F3684D" w:rsidP="002A5A7B">
            <w:pPr>
              <w:pStyle w:val="TableText"/>
            </w:pPr>
            <w:r w:rsidRPr="009A6C54">
              <w:t>@</w:t>
            </w:r>
          </w:p>
        </w:tc>
        <w:tc>
          <w:tcPr>
            <w:tcW w:w="1170" w:type="dxa"/>
            <w:shd w:val="clear" w:color="auto" w:fill="auto"/>
          </w:tcPr>
          <w:p w14:paraId="26F26B0E" w14:textId="77777777" w:rsidR="00F3684D" w:rsidRPr="009A6C54" w:rsidRDefault="00F3684D" w:rsidP="002A5A7B">
            <w:pPr>
              <w:pStyle w:val="TableText"/>
            </w:pPr>
            <w:r w:rsidRPr="009A6C54">
              <w:t>@</w:t>
            </w:r>
          </w:p>
        </w:tc>
        <w:tc>
          <w:tcPr>
            <w:tcW w:w="1188" w:type="dxa"/>
            <w:shd w:val="clear" w:color="auto" w:fill="auto"/>
          </w:tcPr>
          <w:p w14:paraId="26F26B0F" w14:textId="77777777" w:rsidR="00F3684D" w:rsidRPr="009A6C54" w:rsidRDefault="00F3684D" w:rsidP="002A5A7B">
            <w:pPr>
              <w:pStyle w:val="TableText"/>
            </w:pPr>
            <w:r w:rsidRPr="009A6C54">
              <w:t>@</w:t>
            </w:r>
          </w:p>
        </w:tc>
      </w:tr>
      <w:tr w:rsidR="00F3684D" w:rsidRPr="009A6C54" w14:paraId="26F26B18" w14:textId="77777777" w:rsidTr="002A5A7B">
        <w:tc>
          <w:tcPr>
            <w:tcW w:w="1260" w:type="dxa"/>
            <w:shd w:val="clear" w:color="auto" w:fill="auto"/>
          </w:tcPr>
          <w:p w14:paraId="26F26B11" w14:textId="77777777" w:rsidR="00F3684D" w:rsidRPr="009A6C54" w:rsidRDefault="00F3684D" w:rsidP="002A5A7B">
            <w:pPr>
              <w:pStyle w:val="TableText"/>
            </w:pPr>
            <w:r w:rsidRPr="009A6C54">
              <w:t>13</w:t>
            </w:r>
          </w:p>
        </w:tc>
        <w:tc>
          <w:tcPr>
            <w:tcW w:w="2340" w:type="dxa"/>
            <w:shd w:val="clear" w:color="auto" w:fill="auto"/>
          </w:tcPr>
          <w:p w14:paraId="26F26B12" w14:textId="77777777" w:rsidR="00F3684D" w:rsidRPr="009A6C54" w:rsidRDefault="00F3684D" w:rsidP="002A5A7B">
            <w:pPr>
              <w:pStyle w:val="TableText"/>
            </w:pPr>
            <w:r w:rsidRPr="009A6C54">
              <w:t>RELIGION</w:t>
            </w:r>
          </w:p>
        </w:tc>
        <w:tc>
          <w:tcPr>
            <w:tcW w:w="1170" w:type="dxa"/>
            <w:shd w:val="clear" w:color="auto" w:fill="auto"/>
          </w:tcPr>
          <w:p w14:paraId="26F26B13" w14:textId="77777777" w:rsidR="00F3684D" w:rsidRPr="009A6C54" w:rsidRDefault="00F3684D" w:rsidP="002A5A7B">
            <w:pPr>
              <w:pStyle w:val="TableText"/>
            </w:pPr>
            <w:r w:rsidRPr="009A6C54">
              <w:t>@</w:t>
            </w:r>
          </w:p>
        </w:tc>
        <w:tc>
          <w:tcPr>
            <w:tcW w:w="1170" w:type="dxa"/>
            <w:shd w:val="clear" w:color="auto" w:fill="auto"/>
          </w:tcPr>
          <w:p w14:paraId="26F26B14" w14:textId="77777777" w:rsidR="00F3684D" w:rsidRPr="009A6C54" w:rsidRDefault="00F3684D" w:rsidP="002A5A7B">
            <w:pPr>
              <w:pStyle w:val="TableText"/>
            </w:pPr>
            <w:r w:rsidRPr="009A6C54">
              <w:t>d</w:t>
            </w:r>
          </w:p>
        </w:tc>
        <w:tc>
          <w:tcPr>
            <w:tcW w:w="1170" w:type="dxa"/>
            <w:shd w:val="clear" w:color="auto" w:fill="auto"/>
          </w:tcPr>
          <w:p w14:paraId="26F26B15" w14:textId="77777777" w:rsidR="00F3684D" w:rsidRPr="009A6C54" w:rsidRDefault="00F3684D" w:rsidP="002A5A7B">
            <w:pPr>
              <w:pStyle w:val="TableText"/>
            </w:pPr>
            <w:r w:rsidRPr="009A6C54">
              <w:t>@</w:t>
            </w:r>
          </w:p>
        </w:tc>
        <w:tc>
          <w:tcPr>
            <w:tcW w:w="1170" w:type="dxa"/>
            <w:shd w:val="clear" w:color="auto" w:fill="auto"/>
          </w:tcPr>
          <w:p w14:paraId="26F26B16" w14:textId="77777777" w:rsidR="00F3684D" w:rsidRPr="009A6C54" w:rsidRDefault="00F3684D" w:rsidP="002A5A7B">
            <w:pPr>
              <w:pStyle w:val="TableText"/>
            </w:pPr>
            <w:r w:rsidRPr="009A6C54">
              <w:t>@</w:t>
            </w:r>
          </w:p>
        </w:tc>
        <w:tc>
          <w:tcPr>
            <w:tcW w:w="1188" w:type="dxa"/>
            <w:shd w:val="clear" w:color="auto" w:fill="auto"/>
          </w:tcPr>
          <w:p w14:paraId="26F26B17" w14:textId="77777777" w:rsidR="00F3684D" w:rsidRPr="009A6C54" w:rsidRDefault="00F3684D" w:rsidP="002A5A7B">
            <w:pPr>
              <w:pStyle w:val="TableText"/>
            </w:pPr>
            <w:r w:rsidRPr="009A6C54">
              <w:t>@</w:t>
            </w:r>
          </w:p>
        </w:tc>
      </w:tr>
      <w:tr w:rsidR="00F3684D" w:rsidRPr="009A6C54" w14:paraId="26F26B20" w14:textId="77777777" w:rsidTr="002A5A7B">
        <w:tc>
          <w:tcPr>
            <w:tcW w:w="1260" w:type="dxa"/>
            <w:shd w:val="clear" w:color="auto" w:fill="auto"/>
          </w:tcPr>
          <w:p w14:paraId="26F26B19" w14:textId="77777777" w:rsidR="00F3684D" w:rsidRPr="009A6C54" w:rsidRDefault="00F3684D" w:rsidP="002A5A7B">
            <w:pPr>
              <w:pStyle w:val="TableText"/>
            </w:pPr>
            <w:r w:rsidRPr="009A6C54">
              <w:t>21</w:t>
            </w:r>
          </w:p>
        </w:tc>
        <w:tc>
          <w:tcPr>
            <w:tcW w:w="2340" w:type="dxa"/>
            <w:shd w:val="clear" w:color="auto" w:fill="auto"/>
          </w:tcPr>
          <w:p w14:paraId="26F26B1A" w14:textId="77777777" w:rsidR="00F3684D" w:rsidRPr="009A6C54" w:rsidRDefault="00F3684D" w:rsidP="002A5A7B">
            <w:pPr>
              <w:pStyle w:val="TableText"/>
            </w:pPr>
            <w:r w:rsidRPr="009A6C54">
              <w:t>PERIOD OF SERVICE</w:t>
            </w:r>
          </w:p>
        </w:tc>
        <w:tc>
          <w:tcPr>
            <w:tcW w:w="1170" w:type="dxa"/>
            <w:shd w:val="clear" w:color="auto" w:fill="auto"/>
          </w:tcPr>
          <w:p w14:paraId="26F26B1B" w14:textId="77777777" w:rsidR="00F3684D" w:rsidRPr="009A6C54" w:rsidRDefault="00F3684D" w:rsidP="002A5A7B">
            <w:pPr>
              <w:pStyle w:val="TableText"/>
            </w:pPr>
            <w:r w:rsidRPr="009A6C54">
              <w:t>@</w:t>
            </w:r>
          </w:p>
        </w:tc>
        <w:tc>
          <w:tcPr>
            <w:tcW w:w="1170" w:type="dxa"/>
            <w:shd w:val="clear" w:color="auto" w:fill="auto"/>
          </w:tcPr>
          <w:p w14:paraId="26F26B1C" w14:textId="77777777" w:rsidR="00F3684D" w:rsidRPr="009A6C54" w:rsidRDefault="00F3684D" w:rsidP="002A5A7B">
            <w:pPr>
              <w:pStyle w:val="TableText"/>
            </w:pPr>
            <w:r w:rsidRPr="009A6C54">
              <w:t>d</w:t>
            </w:r>
          </w:p>
        </w:tc>
        <w:tc>
          <w:tcPr>
            <w:tcW w:w="1170" w:type="dxa"/>
            <w:shd w:val="clear" w:color="auto" w:fill="auto"/>
          </w:tcPr>
          <w:p w14:paraId="26F26B1D" w14:textId="77777777" w:rsidR="00F3684D" w:rsidRPr="009A6C54" w:rsidRDefault="00F3684D" w:rsidP="002A5A7B">
            <w:pPr>
              <w:pStyle w:val="TableText"/>
            </w:pPr>
            <w:r w:rsidRPr="009A6C54">
              <w:t>@</w:t>
            </w:r>
          </w:p>
        </w:tc>
        <w:tc>
          <w:tcPr>
            <w:tcW w:w="1170" w:type="dxa"/>
            <w:shd w:val="clear" w:color="auto" w:fill="auto"/>
          </w:tcPr>
          <w:p w14:paraId="26F26B1E" w14:textId="77777777" w:rsidR="00F3684D" w:rsidRPr="009A6C54" w:rsidRDefault="00F3684D" w:rsidP="002A5A7B">
            <w:pPr>
              <w:pStyle w:val="TableText"/>
            </w:pPr>
            <w:r w:rsidRPr="009A6C54">
              <w:t>@</w:t>
            </w:r>
          </w:p>
        </w:tc>
        <w:tc>
          <w:tcPr>
            <w:tcW w:w="1188" w:type="dxa"/>
            <w:shd w:val="clear" w:color="auto" w:fill="auto"/>
          </w:tcPr>
          <w:p w14:paraId="26F26B1F" w14:textId="77777777" w:rsidR="00F3684D" w:rsidRPr="009A6C54" w:rsidRDefault="00F3684D" w:rsidP="002A5A7B">
            <w:pPr>
              <w:pStyle w:val="TableText"/>
            </w:pPr>
            <w:r w:rsidRPr="009A6C54">
              <w:t>@</w:t>
            </w:r>
          </w:p>
        </w:tc>
      </w:tr>
      <w:tr w:rsidR="00F3684D" w:rsidRPr="009A6C54" w14:paraId="26F26B28" w14:textId="77777777" w:rsidTr="002A5A7B">
        <w:tc>
          <w:tcPr>
            <w:tcW w:w="1260" w:type="dxa"/>
            <w:shd w:val="clear" w:color="auto" w:fill="auto"/>
          </w:tcPr>
          <w:p w14:paraId="26F26B21" w14:textId="77777777" w:rsidR="00F3684D" w:rsidRPr="009A6C54" w:rsidRDefault="00F3684D" w:rsidP="002A5A7B">
            <w:pPr>
              <w:pStyle w:val="TableText"/>
            </w:pPr>
            <w:r w:rsidRPr="009A6C54">
              <w:t>22</w:t>
            </w:r>
          </w:p>
        </w:tc>
        <w:tc>
          <w:tcPr>
            <w:tcW w:w="2340" w:type="dxa"/>
            <w:shd w:val="clear" w:color="auto" w:fill="auto"/>
          </w:tcPr>
          <w:p w14:paraId="26F26B22" w14:textId="77777777" w:rsidR="00F3684D" w:rsidRPr="009A6C54" w:rsidRDefault="00F3684D" w:rsidP="002A5A7B">
            <w:pPr>
              <w:pStyle w:val="TableText"/>
            </w:pPr>
            <w:r w:rsidRPr="009A6C54">
              <w:t>POW PERIOD</w:t>
            </w:r>
          </w:p>
        </w:tc>
        <w:tc>
          <w:tcPr>
            <w:tcW w:w="1170" w:type="dxa"/>
            <w:shd w:val="clear" w:color="auto" w:fill="auto"/>
          </w:tcPr>
          <w:p w14:paraId="26F26B23" w14:textId="77777777" w:rsidR="00F3684D" w:rsidRPr="009A6C54" w:rsidRDefault="00F3684D" w:rsidP="002A5A7B">
            <w:pPr>
              <w:pStyle w:val="TableText"/>
            </w:pPr>
            <w:r w:rsidRPr="009A6C54">
              <w:t>@</w:t>
            </w:r>
          </w:p>
        </w:tc>
        <w:tc>
          <w:tcPr>
            <w:tcW w:w="1170" w:type="dxa"/>
            <w:shd w:val="clear" w:color="auto" w:fill="auto"/>
          </w:tcPr>
          <w:p w14:paraId="26F26B24" w14:textId="77777777" w:rsidR="00F3684D" w:rsidRPr="009A6C54" w:rsidRDefault="00F3684D" w:rsidP="002A5A7B">
            <w:pPr>
              <w:pStyle w:val="TableText"/>
            </w:pPr>
            <w:r w:rsidRPr="009A6C54">
              <w:t>d</w:t>
            </w:r>
          </w:p>
        </w:tc>
        <w:tc>
          <w:tcPr>
            <w:tcW w:w="1170" w:type="dxa"/>
            <w:shd w:val="clear" w:color="auto" w:fill="auto"/>
          </w:tcPr>
          <w:p w14:paraId="26F26B25" w14:textId="77777777" w:rsidR="00F3684D" w:rsidRPr="009A6C54" w:rsidRDefault="00F3684D" w:rsidP="002A5A7B">
            <w:pPr>
              <w:pStyle w:val="TableText"/>
            </w:pPr>
            <w:r w:rsidRPr="009A6C54">
              <w:t>@</w:t>
            </w:r>
          </w:p>
        </w:tc>
        <w:tc>
          <w:tcPr>
            <w:tcW w:w="1170" w:type="dxa"/>
            <w:shd w:val="clear" w:color="auto" w:fill="auto"/>
          </w:tcPr>
          <w:p w14:paraId="26F26B26" w14:textId="77777777" w:rsidR="00F3684D" w:rsidRPr="009A6C54" w:rsidRDefault="00F3684D" w:rsidP="002A5A7B">
            <w:pPr>
              <w:pStyle w:val="TableText"/>
            </w:pPr>
            <w:r w:rsidRPr="009A6C54">
              <w:t>@</w:t>
            </w:r>
          </w:p>
        </w:tc>
        <w:tc>
          <w:tcPr>
            <w:tcW w:w="1188" w:type="dxa"/>
            <w:shd w:val="clear" w:color="auto" w:fill="auto"/>
          </w:tcPr>
          <w:p w14:paraId="26F26B27" w14:textId="77777777" w:rsidR="00F3684D" w:rsidRPr="009A6C54" w:rsidRDefault="00F3684D" w:rsidP="002A5A7B">
            <w:pPr>
              <w:pStyle w:val="TableText"/>
            </w:pPr>
            <w:r w:rsidRPr="009A6C54">
              <w:t>@</w:t>
            </w:r>
          </w:p>
        </w:tc>
      </w:tr>
      <w:tr w:rsidR="00F3684D" w:rsidRPr="009A6C54" w14:paraId="26F26B30" w14:textId="77777777" w:rsidTr="002A5A7B">
        <w:tc>
          <w:tcPr>
            <w:tcW w:w="1260" w:type="dxa"/>
            <w:shd w:val="clear" w:color="auto" w:fill="auto"/>
          </w:tcPr>
          <w:p w14:paraId="26F26B29" w14:textId="77777777" w:rsidR="00F3684D" w:rsidRPr="009A6C54" w:rsidRDefault="00F3684D" w:rsidP="002A5A7B">
            <w:pPr>
              <w:pStyle w:val="TableText"/>
            </w:pPr>
            <w:r w:rsidRPr="009A6C54">
              <w:t>23</w:t>
            </w:r>
          </w:p>
        </w:tc>
        <w:tc>
          <w:tcPr>
            <w:tcW w:w="2340" w:type="dxa"/>
            <w:shd w:val="clear" w:color="auto" w:fill="auto"/>
          </w:tcPr>
          <w:p w14:paraId="26F26B2A" w14:textId="77777777" w:rsidR="00F3684D" w:rsidRPr="009A6C54" w:rsidRDefault="00F3684D" w:rsidP="002A5A7B">
            <w:pPr>
              <w:pStyle w:val="TableText"/>
            </w:pPr>
            <w:r w:rsidRPr="009A6C54">
              <w:t>BRANCH OF SERVICE</w:t>
            </w:r>
          </w:p>
        </w:tc>
        <w:tc>
          <w:tcPr>
            <w:tcW w:w="1170" w:type="dxa"/>
            <w:shd w:val="clear" w:color="auto" w:fill="auto"/>
          </w:tcPr>
          <w:p w14:paraId="26F26B2B" w14:textId="77777777" w:rsidR="00F3684D" w:rsidRPr="009A6C54" w:rsidRDefault="00F3684D" w:rsidP="002A5A7B">
            <w:pPr>
              <w:pStyle w:val="TableText"/>
            </w:pPr>
            <w:r w:rsidRPr="009A6C54">
              <w:t>@</w:t>
            </w:r>
          </w:p>
        </w:tc>
        <w:tc>
          <w:tcPr>
            <w:tcW w:w="1170" w:type="dxa"/>
            <w:shd w:val="clear" w:color="auto" w:fill="auto"/>
          </w:tcPr>
          <w:p w14:paraId="26F26B2C" w14:textId="77777777" w:rsidR="00F3684D" w:rsidRPr="009A6C54" w:rsidRDefault="00F3684D" w:rsidP="002A5A7B">
            <w:pPr>
              <w:pStyle w:val="TableText"/>
            </w:pPr>
            <w:r w:rsidRPr="009A6C54">
              <w:t>d</w:t>
            </w:r>
          </w:p>
        </w:tc>
        <w:tc>
          <w:tcPr>
            <w:tcW w:w="1170" w:type="dxa"/>
            <w:shd w:val="clear" w:color="auto" w:fill="auto"/>
          </w:tcPr>
          <w:p w14:paraId="26F26B2D" w14:textId="77777777" w:rsidR="00F3684D" w:rsidRPr="009A6C54" w:rsidRDefault="00F3684D" w:rsidP="002A5A7B">
            <w:pPr>
              <w:pStyle w:val="TableText"/>
            </w:pPr>
            <w:r w:rsidRPr="009A6C54">
              <w:t>@</w:t>
            </w:r>
          </w:p>
        </w:tc>
        <w:tc>
          <w:tcPr>
            <w:tcW w:w="1170" w:type="dxa"/>
            <w:shd w:val="clear" w:color="auto" w:fill="auto"/>
          </w:tcPr>
          <w:p w14:paraId="26F26B2E" w14:textId="77777777" w:rsidR="00F3684D" w:rsidRPr="009A6C54" w:rsidRDefault="00F3684D" w:rsidP="002A5A7B">
            <w:pPr>
              <w:pStyle w:val="TableText"/>
            </w:pPr>
            <w:r w:rsidRPr="009A6C54">
              <w:t>@</w:t>
            </w:r>
          </w:p>
        </w:tc>
        <w:tc>
          <w:tcPr>
            <w:tcW w:w="1188" w:type="dxa"/>
            <w:shd w:val="clear" w:color="auto" w:fill="auto"/>
          </w:tcPr>
          <w:p w14:paraId="26F26B2F" w14:textId="77777777" w:rsidR="00F3684D" w:rsidRPr="009A6C54" w:rsidRDefault="00F3684D" w:rsidP="002A5A7B">
            <w:pPr>
              <w:pStyle w:val="TableText"/>
            </w:pPr>
            <w:r w:rsidRPr="009A6C54">
              <w:t>@</w:t>
            </w:r>
          </w:p>
        </w:tc>
      </w:tr>
      <w:tr w:rsidR="00F3684D" w:rsidRPr="009A6C54" w14:paraId="26F26B38" w14:textId="77777777" w:rsidTr="002A5A7B">
        <w:tc>
          <w:tcPr>
            <w:tcW w:w="1260" w:type="dxa"/>
            <w:shd w:val="clear" w:color="auto" w:fill="auto"/>
          </w:tcPr>
          <w:p w14:paraId="26F26B31" w14:textId="77777777" w:rsidR="00F3684D" w:rsidRPr="009A6C54" w:rsidRDefault="00F3684D" w:rsidP="002A5A7B">
            <w:pPr>
              <w:pStyle w:val="TableText"/>
            </w:pPr>
            <w:r w:rsidRPr="009A6C54">
              <w:t>25</w:t>
            </w:r>
          </w:p>
        </w:tc>
        <w:tc>
          <w:tcPr>
            <w:tcW w:w="2340" w:type="dxa"/>
            <w:shd w:val="clear" w:color="auto" w:fill="auto"/>
          </w:tcPr>
          <w:p w14:paraId="26F26B32" w14:textId="77777777" w:rsidR="00F3684D" w:rsidRPr="009A6C54" w:rsidRDefault="00F3684D" w:rsidP="002A5A7B">
            <w:pPr>
              <w:pStyle w:val="TableText"/>
            </w:pPr>
            <w:r w:rsidRPr="009A6C54">
              <w:t>TYPE OF DISCHARGE</w:t>
            </w:r>
          </w:p>
        </w:tc>
        <w:tc>
          <w:tcPr>
            <w:tcW w:w="1170" w:type="dxa"/>
            <w:shd w:val="clear" w:color="auto" w:fill="auto"/>
          </w:tcPr>
          <w:p w14:paraId="26F26B33" w14:textId="77777777" w:rsidR="00F3684D" w:rsidRPr="009A6C54" w:rsidRDefault="00F3684D" w:rsidP="002A5A7B">
            <w:pPr>
              <w:pStyle w:val="TableText"/>
            </w:pPr>
            <w:r w:rsidRPr="009A6C54">
              <w:t>@</w:t>
            </w:r>
          </w:p>
        </w:tc>
        <w:tc>
          <w:tcPr>
            <w:tcW w:w="1170" w:type="dxa"/>
            <w:shd w:val="clear" w:color="auto" w:fill="auto"/>
          </w:tcPr>
          <w:p w14:paraId="26F26B34" w14:textId="77777777" w:rsidR="00F3684D" w:rsidRPr="009A6C54" w:rsidRDefault="00F3684D" w:rsidP="002A5A7B">
            <w:pPr>
              <w:pStyle w:val="TableText"/>
            </w:pPr>
            <w:r w:rsidRPr="009A6C54">
              <w:t>d</w:t>
            </w:r>
          </w:p>
        </w:tc>
        <w:tc>
          <w:tcPr>
            <w:tcW w:w="1170" w:type="dxa"/>
            <w:shd w:val="clear" w:color="auto" w:fill="auto"/>
          </w:tcPr>
          <w:p w14:paraId="26F26B35" w14:textId="77777777" w:rsidR="00F3684D" w:rsidRPr="009A6C54" w:rsidRDefault="00F3684D" w:rsidP="002A5A7B">
            <w:pPr>
              <w:pStyle w:val="TableText"/>
            </w:pPr>
            <w:r w:rsidRPr="009A6C54">
              <w:t>@</w:t>
            </w:r>
          </w:p>
        </w:tc>
        <w:tc>
          <w:tcPr>
            <w:tcW w:w="1170" w:type="dxa"/>
            <w:shd w:val="clear" w:color="auto" w:fill="auto"/>
          </w:tcPr>
          <w:p w14:paraId="26F26B36" w14:textId="77777777" w:rsidR="00F3684D" w:rsidRPr="009A6C54" w:rsidRDefault="00F3684D" w:rsidP="002A5A7B">
            <w:pPr>
              <w:pStyle w:val="TableText"/>
            </w:pPr>
            <w:r w:rsidRPr="009A6C54">
              <w:t>@</w:t>
            </w:r>
          </w:p>
        </w:tc>
        <w:tc>
          <w:tcPr>
            <w:tcW w:w="1188" w:type="dxa"/>
            <w:shd w:val="clear" w:color="auto" w:fill="auto"/>
          </w:tcPr>
          <w:p w14:paraId="26F26B37" w14:textId="77777777" w:rsidR="00F3684D" w:rsidRPr="009A6C54" w:rsidRDefault="00F3684D" w:rsidP="002A5A7B">
            <w:pPr>
              <w:pStyle w:val="TableText"/>
            </w:pPr>
            <w:r w:rsidRPr="009A6C54">
              <w:t>@</w:t>
            </w:r>
          </w:p>
        </w:tc>
      </w:tr>
      <w:tr w:rsidR="00F3684D" w:rsidRPr="009A6C54" w14:paraId="26F26B40" w14:textId="77777777" w:rsidTr="002A5A7B">
        <w:tc>
          <w:tcPr>
            <w:tcW w:w="1260" w:type="dxa"/>
            <w:shd w:val="clear" w:color="auto" w:fill="auto"/>
          </w:tcPr>
          <w:p w14:paraId="26F26B39" w14:textId="77777777" w:rsidR="00F3684D" w:rsidRPr="009A6C54" w:rsidRDefault="00F3684D" w:rsidP="002A5A7B">
            <w:pPr>
              <w:pStyle w:val="TableText"/>
            </w:pPr>
            <w:r w:rsidRPr="009A6C54">
              <w:t>26.11</w:t>
            </w:r>
          </w:p>
        </w:tc>
        <w:tc>
          <w:tcPr>
            <w:tcW w:w="2340" w:type="dxa"/>
            <w:shd w:val="clear" w:color="auto" w:fill="auto"/>
          </w:tcPr>
          <w:p w14:paraId="26F26B3A" w14:textId="77777777" w:rsidR="00F3684D" w:rsidRPr="009A6C54" w:rsidRDefault="00F3684D" w:rsidP="002A5A7B">
            <w:pPr>
              <w:pStyle w:val="TableText"/>
            </w:pPr>
            <w:r w:rsidRPr="009A6C54">
              <w:t>PRF LOCAL FLAG</w:t>
            </w:r>
          </w:p>
        </w:tc>
        <w:tc>
          <w:tcPr>
            <w:tcW w:w="1170" w:type="dxa"/>
            <w:shd w:val="clear" w:color="auto" w:fill="auto"/>
          </w:tcPr>
          <w:p w14:paraId="26F26B3B" w14:textId="77777777" w:rsidR="00F3684D" w:rsidRPr="009A6C54" w:rsidRDefault="00F3684D" w:rsidP="002A5A7B">
            <w:pPr>
              <w:pStyle w:val="TableText"/>
            </w:pPr>
            <w:r w:rsidRPr="009A6C54">
              <w:t>@</w:t>
            </w:r>
          </w:p>
        </w:tc>
        <w:tc>
          <w:tcPr>
            <w:tcW w:w="1170" w:type="dxa"/>
            <w:shd w:val="clear" w:color="auto" w:fill="auto"/>
          </w:tcPr>
          <w:p w14:paraId="26F26B3C" w14:textId="77777777" w:rsidR="00F3684D" w:rsidRPr="009A6C54" w:rsidRDefault="00F3684D" w:rsidP="002A5A7B">
            <w:pPr>
              <w:pStyle w:val="TableText"/>
            </w:pPr>
            <w:r w:rsidRPr="009A6C54">
              <w:t>@</w:t>
            </w:r>
          </w:p>
        </w:tc>
        <w:tc>
          <w:tcPr>
            <w:tcW w:w="1170" w:type="dxa"/>
            <w:shd w:val="clear" w:color="auto" w:fill="auto"/>
          </w:tcPr>
          <w:p w14:paraId="26F26B3D" w14:textId="77777777" w:rsidR="00F3684D" w:rsidRPr="009A6C54" w:rsidRDefault="00F3684D" w:rsidP="002A5A7B">
            <w:pPr>
              <w:pStyle w:val="TableText"/>
            </w:pPr>
            <w:r w:rsidRPr="009A6C54">
              <w:t>@</w:t>
            </w:r>
          </w:p>
        </w:tc>
        <w:tc>
          <w:tcPr>
            <w:tcW w:w="1170" w:type="dxa"/>
            <w:shd w:val="clear" w:color="auto" w:fill="auto"/>
          </w:tcPr>
          <w:p w14:paraId="26F26B3E" w14:textId="77777777" w:rsidR="00F3684D" w:rsidRPr="009A6C54" w:rsidRDefault="00F3684D" w:rsidP="002A5A7B">
            <w:pPr>
              <w:pStyle w:val="TableText"/>
            </w:pPr>
            <w:r w:rsidRPr="009A6C54">
              <w:t>@</w:t>
            </w:r>
          </w:p>
        </w:tc>
        <w:tc>
          <w:tcPr>
            <w:tcW w:w="1188" w:type="dxa"/>
            <w:shd w:val="clear" w:color="auto" w:fill="auto"/>
          </w:tcPr>
          <w:p w14:paraId="26F26B3F" w14:textId="77777777" w:rsidR="00F3684D" w:rsidRPr="009A6C54" w:rsidRDefault="00F3684D" w:rsidP="002A5A7B">
            <w:pPr>
              <w:pStyle w:val="TableText"/>
            </w:pPr>
            <w:r w:rsidRPr="009A6C54">
              <w:t>@</w:t>
            </w:r>
          </w:p>
        </w:tc>
      </w:tr>
      <w:tr w:rsidR="00F3684D" w:rsidRPr="009A6C54" w14:paraId="26F26B48" w14:textId="77777777" w:rsidTr="002A5A7B">
        <w:tc>
          <w:tcPr>
            <w:tcW w:w="1260" w:type="dxa"/>
            <w:shd w:val="clear" w:color="auto" w:fill="auto"/>
          </w:tcPr>
          <w:p w14:paraId="26F26B41" w14:textId="77777777" w:rsidR="00F3684D" w:rsidRPr="009A6C54" w:rsidRDefault="00F3684D" w:rsidP="002A5A7B">
            <w:pPr>
              <w:pStyle w:val="TableText"/>
            </w:pPr>
            <w:r w:rsidRPr="009A6C54">
              <w:lastRenderedPageBreak/>
              <w:t>26.12</w:t>
            </w:r>
          </w:p>
        </w:tc>
        <w:tc>
          <w:tcPr>
            <w:tcW w:w="2340" w:type="dxa"/>
            <w:shd w:val="clear" w:color="auto" w:fill="auto"/>
          </w:tcPr>
          <w:p w14:paraId="26F26B42" w14:textId="77777777" w:rsidR="00F3684D" w:rsidRPr="009A6C54" w:rsidRDefault="00F3684D" w:rsidP="002A5A7B">
            <w:pPr>
              <w:pStyle w:val="TableText"/>
            </w:pPr>
            <w:r w:rsidRPr="009A6C54">
              <w:t>PRF LOCAL FLAG HISTORY</w:t>
            </w:r>
          </w:p>
        </w:tc>
        <w:tc>
          <w:tcPr>
            <w:tcW w:w="1170" w:type="dxa"/>
            <w:shd w:val="clear" w:color="auto" w:fill="auto"/>
          </w:tcPr>
          <w:p w14:paraId="26F26B43" w14:textId="77777777" w:rsidR="00F3684D" w:rsidRPr="009A6C54" w:rsidRDefault="00F3684D" w:rsidP="002A5A7B">
            <w:pPr>
              <w:pStyle w:val="TableText"/>
            </w:pPr>
            <w:r w:rsidRPr="009A6C54">
              <w:t>@</w:t>
            </w:r>
          </w:p>
        </w:tc>
        <w:tc>
          <w:tcPr>
            <w:tcW w:w="1170" w:type="dxa"/>
            <w:shd w:val="clear" w:color="auto" w:fill="auto"/>
          </w:tcPr>
          <w:p w14:paraId="26F26B44" w14:textId="77777777" w:rsidR="00F3684D" w:rsidRPr="009A6C54" w:rsidRDefault="00F3684D" w:rsidP="002A5A7B">
            <w:pPr>
              <w:pStyle w:val="TableText"/>
            </w:pPr>
            <w:r w:rsidRPr="009A6C54">
              <w:t>@</w:t>
            </w:r>
          </w:p>
        </w:tc>
        <w:tc>
          <w:tcPr>
            <w:tcW w:w="1170" w:type="dxa"/>
            <w:shd w:val="clear" w:color="auto" w:fill="auto"/>
          </w:tcPr>
          <w:p w14:paraId="26F26B45" w14:textId="77777777" w:rsidR="00F3684D" w:rsidRPr="009A6C54" w:rsidRDefault="00F3684D" w:rsidP="002A5A7B">
            <w:pPr>
              <w:pStyle w:val="TableText"/>
            </w:pPr>
            <w:r w:rsidRPr="009A6C54">
              <w:t>@</w:t>
            </w:r>
          </w:p>
        </w:tc>
        <w:tc>
          <w:tcPr>
            <w:tcW w:w="1170" w:type="dxa"/>
            <w:shd w:val="clear" w:color="auto" w:fill="auto"/>
          </w:tcPr>
          <w:p w14:paraId="26F26B46" w14:textId="77777777" w:rsidR="00F3684D" w:rsidRPr="009A6C54" w:rsidRDefault="00F3684D" w:rsidP="002A5A7B">
            <w:pPr>
              <w:pStyle w:val="TableText"/>
            </w:pPr>
            <w:r w:rsidRPr="009A6C54">
              <w:t>@</w:t>
            </w:r>
          </w:p>
        </w:tc>
        <w:tc>
          <w:tcPr>
            <w:tcW w:w="1188" w:type="dxa"/>
            <w:shd w:val="clear" w:color="auto" w:fill="auto"/>
          </w:tcPr>
          <w:p w14:paraId="26F26B47" w14:textId="77777777" w:rsidR="00F3684D" w:rsidRPr="009A6C54" w:rsidRDefault="00F3684D" w:rsidP="002A5A7B">
            <w:pPr>
              <w:pStyle w:val="TableText"/>
            </w:pPr>
            <w:r w:rsidRPr="009A6C54">
              <w:t>@</w:t>
            </w:r>
          </w:p>
        </w:tc>
      </w:tr>
      <w:tr w:rsidR="00F3684D" w:rsidRPr="009A6C54" w14:paraId="26F26B50" w14:textId="77777777" w:rsidTr="002A5A7B">
        <w:tc>
          <w:tcPr>
            <w:tcW w:w="1260" w:type="dxa"/>
            <w:shd w:val="clear" w:color="auto" w:fill="auto"/>
          </w:tcPr>
          <w:p w14:paraId="26F26B49" w14:textId="77777777" w:rsidR="00F3684D" w:rsidRPr="009A6C54" w:rsidRDefault="00F3684D" w:rsidP="002A5A7B">
            <w:pPr>
              <w:pStyle w:val="TableText"/>
            </w:pPr>
            <w:r w:rsidRPr="009A6C54">
              <w:t>26.13</w:t>
            </w:r>
          </w:p>
        </w:tc>
        <w:tc>
          <w:tcPr>
            <w:tcW w:w="2340" w:type="dxa"/>
            <w:shd w:val="clear" w:color="auto" w:fill="auto"/>
          </w:tcPr>
          <w:p w14:paraId="26F26B4A" w14:textId="77777777" w:rsidR="00F3684D" w:rsidRPr="009A6C54" w:rsidRDefault="00F3684D" w:rsidP="002A5A7B">
            <w:pPr>
              <w:pStyle w:val="TableText"/>
            </w:pPr>
            <w:r w:rsidRPr="009A6C54">
              <w:t>PRF ASSIGNMENT</w:t>
            </w:r>
          </w:p>
        </w:tc>
        <w:tc>
          <w:tcPr>
            <w:tcW w:w="1170" w:type="dxa"/>
            <w:shd w:val="clear" w:color="auto" w:fill="auto"/>
          </w:tcPr>
          <w:p w14:paraId="26F26B4B" w14:textId="77777777" w:rsidR="00F3684D" w:rsidRPr="009A6C54" w:rsidRDefault="00F3684D" w:rsidP="002A5A7B">
            <w:pPr>
              <w:pStyle w:val="TableText"/>
            </w:pPr>
            <w:r w:rsidRPr="009A6C54">
              <w:t>@</w:t>
            </w:r>
          </w:p>
        </w:tc>
        <w:tc>
          <w:tcPr>
            <w:tcW w:w="1170" w:type="dxa"/>
            <w:shd w:val="clear" w:color="auto" w:fill="auto"/>
          </w:tcPr>
          <w:p w14:paraId="26F26B4C" w14:textId="77777777" w:rsidR="00F3684D" w:rsidRPr="009A6C54" w:rsidRDefault="00F3684D" w:rsidP="002A5A7B">
            <w:pPr>
              <w:pStyle w:val="TableText"/>
            </w:pPr>
            <w:r w:rsidRPr="009A6C54">
              <w:t>d</w:t>
            </w:r>
          </w:p>
        </w:tc>
        <w:tc>
          <w:tcPr>
            <w:tcW w:w="1170" w:type="dxa"/>
            <w:shd w:val="clear" w:color="auto" w:fill="auto"/>
          </w:tcPr>
          <w:p w14:paraId="26F26B4D" w14:textId="77777777" w:rsidR="00F3684D" w:rsidRPr="009A6C54" w:rsidRDefault="00F3684D" w:rsidP="002A5A7B">
            <w:pPr>
              <w:pStyle w:val="TableText"/>
            </w:pPr>
            <w:r w:rsidRPr="009A6C54">
              <w:t>@</w:t>
            </w:r>
          </w:p>
        </w:tc>
        <w:tc>
          <w:tcPr>
            <w:tcW w:w="1170" w:type="dxa"/>
            <w:shd w:val="clear" w:color="auto" w:fill="auto"/>
          </w:tcPr>
          <w:p w14:paraId="26F26B4E" w14:textId="77777777" w:rsidR="00F3684D" w:rsidRPr="009A6C54" w:rsidRDefault="00F3684D" w:rsidP="002A5A7B">
            <w:pPr>
              <w:pStyle w:val="TableText"/>
            </w:pPr>
            <w:r w:rsidRPr="009A6C54">
              <w:t>@</w:t>
            </w:r>
          </w:p>
        </w:tc>
        <w:tc>
          <w:tcPr>
            <w:tcW w:w="1188" w:type="dxa"/>
            <w:shd w:val="clear" w:color="auto" w:fill="auto"/>
          </w:tcPr>
          <w:p w14:paraId="26F26B4F" w14:textId="77777777" w:rsidR="00F3684D" w:rsidRPr="009A6C54" w:rsidRDefault="00F3684D" w:rsidP="002A5A7B">
            <w:pPr>
              <w:pStyle w:val="TableText"/>
            </w:pPr>
            <w:r w:rsidRPr="009A6C54">
              <w:t>@</w:t>
            </w:r>
          </w:p>
        </w:tc>
      </w:tr>
      <w:tr w:rsidR="00F3684D" w:rsidRPr="009A6C54" w14:paraId="26F26B58" w14:textId="77777777" w:rsidTr="002A5A7B">
        <w:tc>
          <w:tcPr>
            <w:tcW w:w="1260" w:type="dxa"/>
            <w:shd w:val="clear" w:color="auto" w:fill="auto"/>
          </w:tcPr>
          <w:p w14:paraId="26F26B51" w14:textId="77777777" w:rsidR="00F3684D" w:rsidRPr="009A6C54" w:rsidRDefault="00F3684D" w:rsidP="002A5A7B">
            <w:pPr>
              <w:pStyle w:val="TableText"/>
            </w:pPr>
            <w:r w:rsidRPr="009A6C54">
              <w:t>26.14</w:t>
            </w:r>
          </w:p>
        </w:tc>
        <w:tc>
          <w:tcPr>
            <w:tcW w:w="2340" w:type="dxa"/>
            <w:shd w:val="clear" w:color="auto" w:fill="auto"/>
          </w:tcPr>
          <w:p w14:paraId="26F26B52" w14:textId="77777777" w:rsidR="00F3684D" w:rsidRPr="009A6C54" w:rsidRDefault="00F3684D" w:rsidP="002A5A7B">
            <w:pPr>
              <w:pStyle w:val="TableText"/>
            </w:pPr>
            <w:r w:rsidRPr="009A6C54">
              <w:t>PRF ASSIGNMENT HISTORY</w:t>
            </w:r>
          </w:p>
        </w:tc>
        <w:tc>
          <w:tcPr>
            <w:tcW w:w="1170" w:type="dxa"/>
            <w:shd w:val="clear" w:color="auto" w:fill="auto"/>
          </w:tcPr>
          <w:p w14:paraId="26F26B53" w14:textId="77777777" w:rsidR="00F3684D" w:rsidRPr="009A6C54" w:rsidRDefault="00F3684D" w:rsidP="002A5A7B">
            <w:pPr>
              <w:pStyle w:val="TableText"/>
            </w:pPr>
            <w:r w:rsidRPr="009A6C54">
              <w:t>@</w:t>
            </w:r>
          </w:p>
        </w:tc>
        <w:tc>
          <w:tcPr>
            <w:tcW w:w="1170" w:type="dxa"/>
            <w:shd w:val="clear" w:color="auto" w:fill="auto"/>
          </w:tcPr>
          <w:p w14:paraId="26F26B54" w14:textId="77777777" w:rsidR="00F3684D" w:rsidRPr="009A6C54" w:rsidRDefault="00F3684D" w:rsidP="002A5A7B">
            <w:pPr>
              <w:pStyle w:val="TableText"/>
            </w:pPr>
            <w:r w:rsidRPr="009A6C54">
              <w:t>@</w:t>
            </w:r>
          </w:p>
        </w:tc>
        <w:tc>
          <w:tcPr>
            <w:tcW w:w="1170" w:type="dxa"/>
            <w:shd w:val="clear" w:color="auto" w:fill="auto"/>
          </w:tcPr>
          <w:p w14:paraId="26F26B55" w14:textId="77777777" w:rsidR="00F3684D" w:rsidRPr="009A6C54" w:rsidRDefault="00F3684D" w:rsidP="002A5A7B">
            <w:pPr>
              <w:pStyle w:val="TableText"/>
            </w:pPr>
            <w:r w:rsidRPr="009A6C54">
              <w:t>@</w:t>
            </w:r>
          </w:p>
        </w:tc>
        <w:tc>
          <w:tcPr>
            <w:tcW w:w="1170" w:type="dxa"/>
            <w:shd w:val="clear" w:color="auto" w:fill="auto"/>
          </w:tcPr>
          <w:p w14:paraId="26F26B56" w14:textId="77777777" w:rsidR="00F3684D" w:rsidRPr="009A6C54" w:rsidRDefault="00F3684D" w:rsidP="002A5A7B">
            <w:pPr>
              <w:pStyle w:val="TableText"/>
            </w:pPr>
            <w:r w:rsidRPr="009A6C54">
              <w:t>@</w:t>
            </w:r>
          </w:p>
        </w:tc>
        <w:tc>
          <w:tcPr>
            <w:tcW w:w="1188" w:type="dxa"/>
            <w:shd w:val="clear" w:color="auto" w:fill="auto"/>
          </w:tcPr>
          <w:p w14:paraId="26F26B57" w14:textId="77777777" w:rsidR="00F3684D" w:rsidRPr="009A6C54" w:rsidRDefault="00F3684D" w:rsidP="002A5A7B">
            <w:pPr>
              <w:pStyle w:val="TableText"/>
            </w:pPr>
            <w:r w:rsidRPr="009A6C54">
              <w:t>@</w:t>
            </w:r>
          </w:p>
        </w:tc>
      </w:tr>
      <w:tr w:rsidR="00625263" w:rsidRPr="009A6C54" w14:paraId="26F26B60" w14:textId="77777777" w:rsidTr="002A5A7B">
        <w:tc>
          <w:tcPr>
            <w:tcW w:w="1260" w:type="dxa"/>
            <w:shd w:val="clear" w:color="auto" w:fill="auto"/>
          </w:tcPr>
          <w:p w14:paraId="26F26B59" w14:textId="77777777" w:rsidR="00625263" w:rsidRPr="009A6C54" w:rsidRDefault="00625263" w:rsidP="002A5A7B">
            <w:pPr>
              <w:pStyle w:val="TableText"/>
              <w:rPr>
                <w:rFonts w:cs="Arial"/>
              </w:rPr>
            </w:pPr>
            <w:r w:rsidRPr="009A6C54">
              <w:rPr>
                <w:rFonts w:cs="Arial"/>
              </w:rPr>
              <w:t>26.15</w:t>
            </w:r>
          </w:p>
        </w:tc>
        <w:tc>
          <w:tcPr>
            <w:tcW w:w="2340" w:type="dxa"/>
            <w:shd w:val="clear" w:color="auto" w:fill="auto"/>
          </w:tcPr>
          <w:p w14:paraId="26F26B5A" w14:textId="77777777"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14:paraId="26F26B5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5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5F" w14:textId="77777777" w:rsidR="00625263" w:rsidRPr="009A6C54" w:rsidRDefault="00625263" w:rsidP="002A5A7B">
            <w:pPr>
              <w:pStyle w:val="TableText"/>
              <w:rPr>
                <w:rFonts w:cs="Arial"/>
              </w:rPr>
            </w:pPr>
            <w:r w:rsidRPr="009A6C54">
              <w:rPr>
                <w:rFonts w:cs="Arial"/>
              </w:rPr>
              <w:t>@</w:t>
            </w:r>
          </w:p>
        </w:tc>
      </w:tr>
      <w:tr w:rsidR="00625263" w:rsidRPr="009A6C54" w14:paraId="26F26B68" w14:textId="77777777" w:rsidTr="002A5A7B">
        <w:tc>
          <w:tcPr>
            <w:tcW w:w="1260" w:type="dxa"/>
            <w:shd w:val="clear" w:color="auto" w:fill="auto"/>
          </w:tcPr>
          <w:p w14:paraId="26F26B61" w14:textId="77777777" w:rsidR="00625263" w:rsidRPr="009A6C54" w:rsidRDefault="00625263" w:rsidP="002A5A7B">
            <w:pPr>
              <w:pStyle w:val="TableText"/>
              <w:rPr>
                <w:rFonts w:cs="Arial"/>
              </w:rPr>
            </w:pPr>
            <w:r w:rsidRPr="009A6C54">
              <w:rPr>
                <w:rFonts w:cs="Arial"/>
              </w:rPr>
              <w:t>26.16</w:t>
            </w:r>
          </w:p>
        </w:tc>
        <w:tc>
          <w:tcPr>
            <w:tcW w:w="2340" w:type="dxa"/>
            <w:shd w:val="clear" w:color="auto" w:fill="auto"/>
          </w:tcPr>
          <w:p w14:paraId="26F26B62" w14:textId="77777777" w:rsidR="00625263" w:rsidRPr="009A6C54" w:rsidRDefault="00625263" w:rsidP="002A5A7B">
            <w:pPr>
              <w:pStyle w:val="TableText"/>
              <w:rPr>
                <w:rFonts w:cs="Arial"/>
              </w:rPr>
            </w:pPr>
            <w:r w:rsidRPr="009A6C54">
              <w:rPr>
                <w:rFonts w:cs="Arial"/>
              </w:rPr>
              <w:t>PRF TYPE</w:t>
            </w:r>
          </w:p>
        </w:tc>
        <w:tc>
          <w:tcPr>
            <w:tcW w:w="1170" w:type="dxa"/>
            <w:shd w:val="clear" w:color="auto" w:fill="auto"/>
          </w:tcPr>
          <w:p w14:paraId="26F26B6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7" w14:textId="77777777" w:rsidR="00625263" w:rsidRPr="009A6C54" w:rsidRDefault="00625263" w:rsidP="002A5A7B">
            <w:pPr>
              <w:pStyle w:val="TableText"/>
              <w:rPr>
                <w:rFonts w:cs="Arial"/>
              </w:rPr>
            </w:pPr>
            <w:r w:rsidRPr="009A6C54">
              <w:rPr>
                <w:rFonts w:cs="Arial"/>
              </w:rPr>
              <w:t>@</w:t>
            </w:r>
          </w:p>
        </w:tc>
      </w:tr>
      <w:tr w:rsidR="00625263" w:rsidRPr="009A6C54" w14:paraId="26F26B70" w14:textId="77777777" w:rsidTr="002A5A7B">
        <w:tc>
          <w:tcPr>
            <w:tcW w:w="1260" w:type="dxa"/>
            <w:shd w:val="clear" w:color="auto" w:fill="auto"/>
          </w:tcPr>
          <w:p w14:paraId="26F26B69" w14:textId="77777777" w:rsidR="00625263" w:rsidRPr="009A6C54" w:rsidRDefault="00625263" w:rsidP="002A5A7B">
            <w:pPr>
              <w:pStyle w:val="TableText"/>
              <w:rPr>
                <w:rFonts w:cs="Arial"/>
              </w:rPr>
            </w:pPr>
            <w:r w:rsidRPr="009A6C54">
              <w:rPr>
                <w:rFonts w:cs="Arial"/>
              </w:rPr>
              <w:t>26.17</w:t>
            </w:r>
          </w:p>
        </w:tc>
        <w:tc>
          <w:tcPr>
            <w:tcW w:w="2340" w:type="dxa"/>
            <w:shd w:val="clear" w:color="auto" w:fill="auto"/>
          </w:tcPr>
          <w:p w14:paraId="26F26B6A" w14:textId="77777777"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14:paraId="26F26B6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6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6F" w14:textId="77777777" w:rsidR="00625263" w:rsidRPr="009A6C54" w:rsidRDefault="00625263" w:rsidP="002A5A7B">
            <w:pPr>
              <w:pStyle w:val="TableText"/>
              <w:rPr>
                <w:rFonts w:cs="Arial"/>
              </w:rPr>
            </w:pPr>
            <w:r w:rsidRPr="009A6C54">
              <w:rPr>
                <w:rFonts w:cs="Arial"/>
              </w:rPr>
              <w:t>@</w:t>
            </w:r>
          </w:p>
        </w:tc>
      </w:tr>
      <w:tr w:rsidR="00625263" w:rsidRPr="009A6C54" w14:paraId="26F26B78" w14:textId="77777777" w:rsidTr="002A5A7B">
        <w:tc>
          <w:tcPr>
            <w:tcW w:w="1260" w:type="dxa"/>
            <w:shd w:val="clear" w:color="auto" w:fill="auto"/>
          </w:tcPr>
          <w:p w14:paraId="26F26B71" w14:textId="77777777" w:rsidR="00625263" w:rsidRPr="009A6C54" w:rsidRDefault="00625263" w:rsidP="002A5A7B">
            <w:pPr>
              <w:pStyle w:val="TableText"/>
              <w:rPr>
                <w:rFonts w:cs="Arial"/>
              </w:rPr>
            </w:pPr>
            <w:r w:rsidRPr="009A6C54">
              <w:rPr>
                <w:rFonts w:cs="Arial"/>
              </w:rPr>
              <w:t>26.18</w:t>
            </w:r>
          </w:p>
        </w:tc>
        <w:tc>
          <w:tcPr>
            <w:tcW w:w="2340" w:type="dxa"/>
            <w:shd w:val="clear" w:color="auto" w:fill="auto"/>
          </w:tcPr>
          <w:p w14:paraId="26F26B72" w14:textId="77777777"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14:paraId="26F26B7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7" w14:textId="77777777" w:rsidR="00625263" w:rsidRPr="009A6C54" w:rsidRDefault="00625263" w:rsidP="002A5A7B">
            <w:pPr>
              <w:pStyle w:val="TableText"/>
              <w:rPr>
                <w:rFonts w:cs="Arial"/>
              </w:rPr>
            </w:pPr>
            <w:r w:rsidRPr="009A6C54">
              <w:rPr>
                <w:rFonts w:cs="Arial"/>
              </w:rPr>
              <w:t>@</w:t>
            </w:r>
          </w:p>
        </w:tc>
      </w:tr>
      <w:tr w:rsidR="00625263" w:rsidRPr="009A6C54" w14:paraId="26F26B80" w14:textId="77777777" w:rsidTr="002A5A7B">
        <w:tc>
          <w:tcPr>
            <w:tcW w:w="1260" w:type="dxa"/>
            <w:shd w:val="clear" w:color="auto" w:fill="auto"/>
          </w:tcPr>
          <w:p w14:paraId="26F26B79" w14:textId="77777777" w:rsidR="00625263" w:rsidRPr="009A6C54" w:rsidRDefault="00625263" w:rsidP="002A5A7B">
            <w:pPr>
              <w:pStyle w:val="TableText"/>
              <w:rPr>
                <w:rFonts w:cs="Arial"/>
              </w:rPr>
            </w:pPr>
            <w:r w:rsidRPr="009A6C54">
              <w:rPr>
                <w:rFonts w:cs="Arial"/>
              </w:rPr>
              <w:t>26.19</w:t>
            </w:r>
          </w:p>
        </w:tc>
        <w:tc>
          <w:tcPr>
            <w:tcW w:w="2340" w:type="dxa"/>
            <w:shd w:val="clear" w:color="auto" w:fill="auto"/>
          </w:tcPr>
          <w:p w14:paraId="26F26B7A" w14:textId="77777777"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14:paraId="26F26B7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7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7F" w14:textId="77777777" w:rsidR="00625263" w:rsidRPr="009A6C54" w:rsidRDefault="00625263" w:rsidP="002A5A7B">
            <w:pPr>
              <w:pStyle w:val="TableText"/>
              <w:rPr>
                <w:rFonts w:cs="Arial"/>
              </w:rPr>
            </w:pPr>
            <w:r w:rsidRPr="009A6C54">
              <w:rPr>
                <w:rFonts w:cs="Arial"/>
              </w:rPr>
              <w:t>@</w:t>
            </w:r>
          </w:p>
        </w:tc>
      </w:tr>
      <w:tr w:rsidR="00625263" w:rsidRPr="009A6C54" w14:paraId="26F26B88" w14:textId="77777777" w:rsidTr="002A5A7B">
        <w:tc>
          <w:tcPr>
            <w:tcW w:w="1260" w:type="dxa"/>
            <w:shd w:val="clear" w:color="auto" w:fill="auto"/>
          </w:tcPr>
          <w:p w14:paraId="26F26B81" w14:textId="77777777" w:rsidR="00625263" w:rsidRPr="009A6C54" w:rsidRDefault="00625263" w:rsidP="002A5A7B">
            <w:pPr>
              <w:pStyle w:val="TableText"/>
              <w:rPr>
                <w:rFonts w:cs="Arial"/>
              </w:rPr>
            </w:pPr>
            <w:r w:rsidRPr="009A6C54">
              <w:rPr>
                <w:rFonts w:cs="Arial"/>
              </w:rPr>
              <w:t>26.21</w:t>
            </w:r>
          </w:p>
        </w:tc>
        <w:tc>
          <w:tcPr>
            <w:tcW w:w="2340" w:type="dxa"/>
            <w:shd w:val="clear" w:color="auto" w:fill="auto"/>
          </w:tcPr>
          <w:p w14:paraId="26F26B82" w14:textId="77777777"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14:paraId="26F26B8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7" w14:textId="77777777" w:rsidR="00625263" w:rsidRPr="009A6C54" w:rsidRDefault="00625263" w:rsidP="002A5A7B">
            <w:pPr>
              <w:pStyle w:val="TableText"/>
              <w:rPr>
                <w:rFonts w:cs="Arial"/>
              </w:rPr>
            </w:pPr>
            <w:r w:rsidRPr="009A6C54">
              <w:rPr>
                <w:rFonts w:cs="Arial"/>
              </w:rPr>
              <w:t>@</w:t>
            </w:r>
          </w:p>
        </w:tc>
      </w:tr>
      <w:tr w:rsidR="00625263" w:rsidRPr="009A6C54" w14:paraId="26F26B90" w14:textId="77777777" w:rsidTr="002A5A7B">
        <w:tc>
          <w:tcPr>
            <w:tcW w:w="1260" w:type="dxa"/>
            <w:shd w:val="clear" w:color="auto" w:fill="auto"/>
          </w:tcPr>
          <w:p w14:paraId="26F26B89" w14:textId="77777777" w:rsidR="00625263" w:rsidRPr="009A6C54" w:rsidRDefault="00625263" w:rsidP="002A5A7B">
            <w:pPr>
              <w:pStyle w:val="TableText"/>
              <w:rPr>
                <w:rFonts w:cs="Arial"/>
              </w:rPr>
            </w:pPr>
            <w:r w:rsidRPr="009A6C54">
              <w:rPr>
                <w:rFonts w:cs="Arial"/>
              </w:rPr>
              <w:t>27.11</w:t>
            </w:r>
          </w:p>
        </w:tc>
        <w:tc>
          <w:tcPr>
            <w:tcW w:w="2340" w:type="dxa"/>
            <w:shd w:val="clear" w:color="auto" w:fill="auto"/>
          </w:tcPr>
          <w:p w14:paraId="26F26B8A" w14:textId="77777777"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14:paraId="26F26B8B"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C"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8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8E"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8F" w14:textId="77777777" w:rsidR="00625263" w:rsidRPr="009A6C54" w:rsidRDefault="00625263" w:rsidP="002A5A7B">
            <w:pPr>
              <w:pStyle w:val="TableText"/>
              <w:rPr>
                <w:rFonts w:cs="Arial"/>
              </w:rPr>
            </w:pPr>
            <w:r w:rsidRPr="009A6C54">
              <w:rPr>
                <w:rFonts w:cs="Arial"/>
              </w:rPr>
              <w:t>@</w:t>
            </w:r>
          </w:p>
        </w:tc>
      </w:tr>
      <w:tr w:rsidR="00625263" w:rsidRPr="009A6C54" w14:paraId="26F26B98" w14:textId="77777777" w:rsidTr="002A5A7B">
        <w:tc>
          <w:tcPr>
            <w:tcW w:w="1260" w:type="dxa"/>
            <w:shd w:val="clear" w:color="auto" w:fill="auto"/>
          </w:tcPr>
          <w:p w14:paraId="26F26B91" w14:textId="77777777" w:rsidR="00625263" w:rsidRPr="009A6C54" w:rsidRDefault="00625263" w:rsidP="002A5A7B">
            <w:pPr>
              <w:pStyle w:val="TableText"/>
              <w:rPr>
                <w:rFonts w:cs="Arial"/>
              </w:rPr>
            </w:pPr>
            <w:r w:rsidRPr="009A6C54">
              <w:rPr>
                <w:rFonts w:cs="Arial"/>
              </w:rPr>
              <w:t>27.12</w:t>
            </w:r>
          </w:p>
        </w:tc>
        <w:tc>
          <w:tcPr>
            <w:tcW w:w="2340" w:type="dxa"/>
            <w:shd w:val="clear" w:color="auto" w:fill="auto"/>
          </w:tcPr>
          <w:p w14:paraId="26F26B92" w14:textId="77777777"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14:paraId="26F26B93"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4" w14:textId="77777777" w:rsidR="00625263" w:rsidRPr="009A6C54" w:rsidRDefault="00625263" w:rsidP="002A5A7B">
            <w:pPr>
              <w:pStyle w:val="TableText"/>
              <w:rPr>
                <w:rFonts w:cs="Arial"/>
              </w:rPr>
            </w:pPr>
          </w:p>
        </w:tc>
        <w:tc>
          <w:tcPr>
            <w:tcW w:w="1170" w:type="dxa"/>
            <w:shd w:val="clear" w:color="auto" w:fill="auto"/>
          </w:tcPr>
          <w:p w14:paraId="26F26B9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96"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97" w14:textId="77777777" w:rsidR="00625263" w:rsidRPr="009A6C54" w:rsidRDefault="00625263" w:rsidP="002A5A7B">
            <w:pPr>
              <w:pStyle w:val="TableText"/>
              <w:rPr>
                <w:rFonts w:cs="Arial"/>
              </w:rPr>
            </w:pPr>
            <w:r w:rsidRPr="009A6C54">
              <w:rPr>
                <w:rFonts w:cs="Arial"/>
              </w:rPr>
              <w:t>@</w:t>
            </w:r>
          </w:p>
        </w:tc>
      </w:tr>
      <w:tr w:rsidR="00625263" w:rsidRPr="009A6C54" w14:paraId="26F26BA1" w14:textId="77777777" w:rsidTr="002A5A7B">
        <w:tc>
          <w:tcPr>
            <w:tcW w:w="1260" w:type="dxa"/>
            <w:shd w:val="clear" w:color="auto" w:fill="auto"/>
          </w:tcPr>
          <w:p w14:paraId="26F26B99" w14:textId="77777777" w:rsidR="00625263" w:rsidRPr="009A6C54" w:rsidRDefault="00625263" w:rsidP="002A5A7B">
            <w:pPr>
              <w:pStyle w:val="TableText"/>
              <w:rPr>
                <w:rFonts w:cs="Arial"/>
              </w:rPr>
            </w:pPr>
            <w:r w:rsidRPr="009A6C54">
              <w:rPr>
                <w:rFonts w:cs="Arial"/>
              </w:rPr>
              <w:t>27.14</w:t>
            </w:r>
          </w:p>
        </w:tc>
        <w:tc>
          <w:tcPr>
            <w:tcW w:w="2340" w:type="dxa"/>
            <w:shd w:val="clear" w:color="auto" w:fill="auto"/>
          </w:tcPr>
          <w:p w14:paraId="26F26B9A" w14:textId="77777777" w:rsidR="00625263" w:rsidRPr="009A6C54" w:rsidRDefault="00625263" w:rsidP="002A5A7B">
            <w:pPr>
              <w:pStyle w:val="TableText"/>
              <w:rPr>
                <w:rFonts w:cs="Arial"/>
              </w:rPr>
            </w:pPr>
            <w:r w:rsidRPr="009A6C54">
              <w:rPr>
                <w:rFonts w:cs="Arial"/>
              </w:rPr>
              <w:t>ENROLLMENT/ELIGIBILITY</w:t>
            </w:r>
          </w:p>
          <w:p w14:paraId="26F26B9B" w14:textId="77777777"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14:paraId="26F26B9C" w14:textId="77777777" w:rsidR="00625263" w:rsidRPr="009A6C54" w:rsidRDefault="00625263" w:rsidP="002A5A7B">
            <w:pPr>
              <w:pStyle w:val="TableText"/>
              <w:rPr>
                <w:rFonts w:cs="Arial"/>
              </w:rPr>
            </w:pPr>
          </w:p>
        </w:tc>
        <w:tc>
          <w:tcPr>
            <w:tcW w:w="1170" w:type="dxa"/>
            <w:shd w:val="clear" w:color="auto" w:fill="auto"/>
          </w:tcPr>
          <w:p w14:paraId="26F26B9D" w14:textId="77777777" w:rsidR="00625263" w:rsidRPr="009A6C54" w:rsidRDefault="00625263" w:rsidP="002A5A7B">
            <w:pPr>
              <w:pStyle w:val="TableText"/>
              <w:rPr>
                <w:rFonts w:cs="Arial"/>
              </w:rPr>
            </w:pPr>
          </w:p>
        </w:tc>
        <w:tc>
          <w:tcPr>
            <w:tcW w:w="1170" w:type="dxa"/>
            <w:shd w:val="clear" w:color="auto" w:fill="auto"/>
          </w:tcPr>
          <w:p w14:paraId="26F26B9E" w14:textId="77777777" w:rsidR="00625263" w:rsidRPr="009A6C54" w:rsidRDefault="00625263" w:rsidP="002A5A7B">
            <w:pPr>
              <w:pStyle w:val="TableText"/>
              <w:rPr>
                <w:rFonts w:cs="Arial"/>
              </w:rPr>
            </w:pPr>
          </w:p>
        </w:tc>
        <w:tc>
          <w:tcPr>
            <w:tcW w:w="1170" w:type="dxa"/>
            <w:shd w:val="clear" w:color="auto" w:fill="auto"/>
          </w:tcPr>
          <w:p w14:paraId="26F26B9F" w14:textId="77777777" w:rsidR="00625263" w:rsidRPr="009A6C54" w:rsidRDefault="00625263" w:rsidP="002A5A7B">
            <w:pPr>
              <w:pStyle w:val="TableText"/>
              <w:rPr>
                <w:rFonts w:cs="Arial"/>
              </w:rPr>
            </w:pPr>
          </w:p>
        </w:tc>
        <w:tc>
          <w:tcPr>
            <w:tcW w:w="1188" w:type="dxa"/>
            <w:shd w:val="clear" w:color="auto" w:fill="auto"/>
          </w:tcPr>
          <w:p w14:paraId="26F26BA0" w14:textId="77777777" w:rsidR="00625263" w:rsidRPr="009A6C54" w:rsidRDefault="00625263" w:rsidP="002A5A7B">
            <w:pPr>
              <w:pStyle w:val="TableText"/>
              <w:rPr>
                <w:rFonts w:cs="Arial"/>
              </w:rPr>
            </w:pPr>
          </w:p>
        </w:tc>
      </w:tr>
      <w:tr w:rsidR="00625263" w:rsidRPr="009A6C54" w14:paraId="26F26BA9" w14:textId="77777777" w:rsidTr="002A5A7B">
        <w:tc>
          <w:tcPr>
            <w:tcW w:w="1260" w:type="dxa"/>
            <w:shd w:val="clear" w:color="auto" w:fill="auto"/>
          </w:tcPr>
          <w:p w14:paraId="26F26BA2" w14:textId="77777777" w:rsidR="00625263" w:rsidRPr="009A6C54" w:rsidRDefault="00625263" w:rsidP="002A5A7B">
            <w:pPr>
              <w:pStyle w:val="TableText"/>
              <w:rPr>
                <w:rFonts w:cs="Arial"/>
              </w:rPr>
            </w:pPr>
            <w:r w:rsidRPr="009A6C54">
              <w:rPr>
                <w:rFonts w:cs="Arial"/>
              </w:rPr>
              <w:t>27.15</w:t>
            </w:r>
          </w:p>
        </w:tc>
        <w:tc>
          <w:tcPr>
            <w:tcW w:w="2340" w:type="dxa"/>
            <w:shd w:val="clear" w:color="auto" w:fill="auto"/>
          </w:tcPr>
          <w:p w14:paraId="26F26BA3" w14:textId="77777777"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14:paraId="26F26B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A8" w14:textId="77777777" w:rsidR="00625263" w:rsidRPr="009A6C54" w:rsidRDefault="00625263" w:rsidP="002A5A7B">
            <w:pPr>
              <w:pStyle w:val="TableText"/>
              <w:rPr>
                <w:rFonts w:cs="Arial"/>
              </w:rPr>
            </w:pPr>
            <w:r w:rsidRPr="009A6C54">
              <w:rPr>
                <w:rFonts w:cs="Arial"/>
              </w:rPr>
              <w:t>@</w:t>
            </w:r>
          </w:p>
        </w:tc>
      </w:tr>
      <w:tr w:rsidR="00625263" w:rsidRPr="009A6C54" w14:paraId="26F26BB1" w14:textId="77777777" w:rsidTr="002A5A7B">
        <w:tc>
          <w:tcPr>
            <w:tcW w:w="1260" w:type="dxa"/>
            <w:shd w:val="clear" w:color="auto" w:fill="auto"/>
          </w:tcPr>
          <w:p w14:paraId="26F26BAA" w14:textId="77777777" w:rsidR="00625263" w:rsidRPr="009A6C54" w:rsidRDefault="00625263" w:rsidP="002A5A7B">
            <w:pPr>
              <w:pStyle w:val="TableText"/>
              <w:rPr>
                <w:rFonts w:cs="Arial"/>
              </w:rPr>
            </w:pPr>
            <w:r w:rsidRPr="009A6C54">
              <w:rPr>
                <w:rFonts w:cs="Arial"/>
              </w:rPr>
              <w:t>27.16</w:t>
            </w:r>
          </w:p>
        </w:tc>
        <w:tc>
          <w:tcPr>
            <w:tcW w:w="2340" w:type="dxa"/>
            <w:shd w:val="clear" w:color="auto" w:fill="auto"/>
          </w:tcPr>
          <w:p w14:paraId="26F26BAB" w14:textId="77777777"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14:paraId="26F26B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0" w14:textId="77777777" w:rsidR="00625263" w:rsidRPr="009A6C54" w:rsidRDefault="00625263" w:rsidP="002A5A7B">
            <w:pPr>
              <w:pStyle w:val="TableText"/>
              <w:rPr>
                <w:rFonts w:cs="Arial"/>
              </w:rPr>
            </w:pPr>
            <w:r w:rsidRPr="009A6C54">
              <w:rPr>
                <w:rFonts w:cs="Arial"/>
              </w:rPr>
              <w:t>@</w:t>
            </w:r>
          </w:p>
        </w:tc>
      </w:tr>
      <w:tr w:rsidR="00625263" w:rsidRPr="009A6C54" w14:paraId="26F26BB9" w14:textId="77777777" w:rsidTr="002A5A7B">
        <w:tc>
          <w:tcPr>
            <w:tcW w:w="1260" w:type="dxa"/>
            <w:shd w:val="clear" w:color="auto" w:fill="auto"/>
          </w:tcPr>
          <w:p w14:paraId="26F26BB2" w14:textId="77777777" w:rsidR="00625263" w:rsidRPr="009A6C54" w:rsidRDefault="00625263" w:rsidP="002A5A7B">
            <w:pPr>
              <w:pStyle w:val="TableText"/>
              <w:rPr>
                <w:rFonts w:cs="Arial"/>
              </w:rPr>
            </w:pPr>
            <w:r w:rsidRPr="009A6C54">
              <w:rPr>
                <w:rFonts w:cs="Arial"/>
              </w:rPr>
              <w:t>27.17</w:t>
            </w:r>
          </w:p>
        </w:tc>
        <w:tc>
          <w:tcPr>
            <w:tcW w:w="2340" w:type="dxa"/>
            <w:shd w:val="clear" w:color="auto" w:fill="auto"/>
          </w:tcPr>
          <w:p w14:paraId="26F26BB3" w14:textId="77777777"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14:paraId="26F26B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B8" w14:textId="77777777" w:rsidR="00625263" w:rsidRPr="009A6C54" w:rsidRDefault="00625263" w:rsidP="002A5A7B">
            <w:pPr>
              <w:pStyle w:val="TableText"/>
              <w:rPr>
                <w:rFonts w:cs="Arial"/>
              </w:rPr>
            </w:pPr>
            <w:r w:rsidRPr="009A6C54">
              <w:rPr>
                <w:rFonts w:cs="Arial"/>
              </w:rPr>
              <w:t>@</w:t>
            </w:r>
          </w:p>
        </w:tc>
      </w:tr>
      <w:tr w:rsidR="00625263" w:rsidRPr="009A6C54" w14:paraId="26F26BC1" w14:textId="77777777" w:rsidTr="002A5A7B">
        <w:tc>
          <w:tcPr>
            <w:tcW w:w="1260" w:type="dxa"/>
            <w:shd w:val="clear" w:color="auto" w:fill="auto"/>
          </w:tcPr>
          <w:p w14:paraId="26F26BBA" w14:textId="77777777" w:rsidR="00625263" w:rsidRPr="009A6C54" w:rsidRDefault="00625263" w:rsidP="002A5A7B">
            <w:pPr>
              <w:pStyle w:val="TableText"/>
              <w:rPr>
                <w:rFonts w:cs="Arial"/>
              </w:rPr>
            </w:pPr>
            <w:r w:rsidRPr="009A6C54">
              <w:rPr>
                <w:rFonts w:cs="Arial"/>
              </w:rPr>
              <w:t>28.11</w:t>
            </w:r>
          </w:p>
        </w:tc>
        <w:tc>
          <w:tcPr>
            <w:tcW w:w="2340" w:type="dxa"/>
            <w:shd w:val="clear" w:color="auto" w:fill="auto"/>
          </w:tcPr>
          <w:p w14:paraId="26F26BBB" w14:textId="77777777"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14:paraId="26F26B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C0" w14:textId="77777777" w:rsidR="00625263" w:rsidRPr="009A6C54" w:rsidRDefault="00625263" w:rsidP="002A5A7B">
            <w:pPr>
              <w:pStyle w:val="TableText"/>
              <w:rPr>
                <w:rFonts w:cs="Arial"/>
              </w:rPr>
            </w:pPr>
            <w:r w:rsidRPr="009A6C54">
              <w:rPr>
                <w:rFonts w:cs="Arial"/>
              </w:rPr>
              <w:t>@</w:t>
            </w:r>
          </w:p>
        </w:tc>
      </w:tr>
      <w:tr w:rsidR="00625263" w:rsidRPr="009A6C54" w14:paraId="26F26BC9" w14:textId="77777777" w:rsidTr="002A5A7B">
        <w:tc>
          <w:tcPr>
            <w:tcW w:w="1260" w:type="dxa"/>
            <w:shd w:val="clear" w:color="auto" w:fill="auto"/>
          </w:tcPr>
          <w:p w14:paraId="26F26BC2" w14:textId="77777777" w:rsidR="00625263" w:rsidRPr="009A6C54" w:rsidRDefault="00625263" w:rsidP="002A5A7B">
            <w:pPr>
              <w:pStyle w:val="TableText"/>
              <w:rPr>
                <w:rFonts w:cs="Arial"/>
              </w:rPr>
            </w:pPr>
            <w:r w:rsidRPr="009A6C54">
              <w:rPr>
                <w:rFonts w:cs="Arial"/>
              </w:rPr>
              <w:t>29.11</w:t>
            </w:r>
          </w:p>
        </w:tc>
        <w:tc>
          <w:tcPr>
            <w:tcW w:w="2340" w:type="dxa"/>
            <w:shd w:val="clear" w:color="auto" w:fill="auto"/>
          </w:tcPr>
          <w:p w14:paraId="26F26BC3" w14:textId="77777777" w:rsidR="00625263" w:rsidRPr="009A6C54" w:rsidRDefault="00625263" w:rsidP="002A5A7B">
            <w:pPr>
              <w:pStyle w:val="TableText"/>
              <w:rPr>
                <w:rFonts w:cs="Arial"/>
              </w:rPr>
            </w:pPr>
            <w:r w:rsidRPr="009A6C54">
              <w:rPr>
                <w:rFonts w:cs="Arial"/>
              </w:rPr>
              <w:t>MST HISTORY</w:t>
            </w:r>
          </w:p>
        </w:tc>
        <w:tc>
          <w:tcPr>
            <w:tcW w:w="1170" w:type="dxa"/>
            <w:shd w:val="clear" w:color="auto" w:fill="auto"/>
          </w:tcPr>
          <w:p w14:paraId="26F26BC4" w14:textId="77777777" w:rsidR="00625263" w:rsidRPr="009A6C54" w:rsidRDefault="00625263" w:rsidP="002A5A7B">
            <w:pPr>
              <w:pStyle w:val="TableText"/>
              <w:rPr>
                <w:rFonts w:cs="Arial"/>
              </w:rPr>
            </w:pPr>
          </w:p>
        </w:tc>
        <w:tc>
          <w:tcPr>
            <w:tcW w:w="1170" w:type="dxa"/>
            <w:shd w:val="clear" w:color="auto" w:fill="auto"/>
          </w:tcPr>
          <w:p w14:paraId="26F26BC5" w14:textId="77777777" w:rsidR="00625263" w:rsidRPr="009A6C54" w:rsidRDefault="00625263" w:rsidP="002A5A7B">
            <w:pPr>
              <w:pStyle w:val="TableText"/>
              <w:rPr>
                <w:rFonts w:cs="Arial"/>
              </w:rPr>
            </w:pPr>
          </w:p>
        </w:tc>
        <w:tc>
          <w:tcPr>
            <w:tcW w:w="1170" w:type="dxa"/>
            <w:shd w:val="clear" w:color="auto" w:fill="auto"/>
          </w:tcPr>
          <w:p w14:paraId="26F26BC6" w14:textId="77777777" w:rsidR="00625263" w:rsidRPr="009A6C54" w:rsidRDefault="00625263" w:rsidP="002A5A7B">
            <w:pPr>
              <w:pStyle w:val="TableText"/>
              <w:rPr>
                <w:rFonts w:cs="Arial"/>
              </w:rPr>
            </w:pPr>
          </w:p>
        </w:tc>
        <w:tc>
          <w:tcPr>
            <w:tcW w:w="1170" w:type="dxa"/>
            <w:shd w:val="clear" w:color="auto" w:fill="auto"/>
          </w:tcPr>
          <w:p w14:paraId="26F26BC7" w14:textId="77777777" w:rsidR="00625263" w:rsidRPr="009A6C54" w:rsidRDefault="00625263" w:rsidP="002A5A7B">
            <w:pPr>
              <w:pStyle w:val="TableText"/>
              <w:rPr>
                <w:rFonts w:cs="Arial"/>
              </w:rPr>
            </w:pPr>
          </w:p>
        </w:tc>
        <w:tc>
          <w:tcPr>
            <w:tcW w:w="1188" w:type="dxa"/>
            <w:shd w:val="clear" w:color="auto" w:fill="auto"/>
          </w:tcPr>
          <w:p w14:paraId="26F26BC8" w14:textId="77777777" w:rsidR="00625263" w:rsidRPr="009A6C54" w:rsidRDefault="00625263" w:rsidP="002A5A7B">
            <w:pPr>
              <w:pStyle w:val="TableText"/>
              <w:rPr>
                <w:rFonts w:cs="Arial"/>
              </w:rPr>
            </w:pPr>
          </w:p>
        </w:tc>
      </w:tr>
      <w:tr w:rsidR="00625263" w:rsidRPr="009A6C54" w14:paraId="26F26BD1" w14:textId="77777777" w:rsidTr="002A5A7B">
        <w:tc>
          <w:tcPr>
            <w:tcW w:w="1260" w:type="dxa"/>
            <w:shd w:val="clear" w:color="auto" w:fill="auto"/>
          </w:tcPr>
          <w:p w14:paraId="26F26BCA" w14:textId="77777777" w:rsidR="00625263" w:rsidRPr="009A6C54" w:rsidRDefault="00625263" w:rsidP="002A5A7B">
            <w:pPr>
              <w:pStyle w:val="TableText"/>
              <w:rPr>
                <w:rFonts w:cs="Arial"/>
              </w:rPr>
            </w:pPr>
            <w:r w:rsidRPr="009A6C54">
              <w:rPr>
                <w:rFonts w:cs="Arial"/>
              </w:rPr>
              <w:t>30</w:t>
            </w:r>
          </w:p>
        </w:tc>
        <w:tc>
          <w:tcPr>
            <w:tcW w:w="2340" w:type="dxa"/>
            <w:shd w:val="clear" w:color="auto" w:fill="auto"/>
          </w:tcPr>
          <w:p w14:paraId="26F26BCB" w14:textId="77777777"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14:paraId="26F26B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0" w14:textId="77777777" w:rsidR="00625263" w:rsidRPr="009A6C54" w:rsidRDefault="00625263" w:rsidP="002A5A7B">
            <w:pPr>
              <w:pStyle w:val="TableText"/>
              <w:rPr>
                <w:rFonts w:cs="Arial"/>
              </w:rPr>
            </w:pPr>
            <w:r w:rsidRPr="009A6C54">
              <w:rPr>
                <w:rFonts w:cs="Arial"/>
              </w:rPr>
              <w:t>@</w:t>
            </w:r>
          </w:p>
        </w:tc>
      </w:tr>
      <w:tr w:rsidR="00625263" w:rsidRPr="009A6C54" w14:paraId="26F26BD9" w14:textId="77777777" w:rsidTr="002A5A7B">
        <w:tc>
          <w:tcPr>
            <w:tcW w:w="1260" w:type="dxa"/>
            <w:shd w:val="clear" w:color="auto" w:fill="auto"/>
          </w:tcPr>
          <w:p w14:paraId="26F26BD2" w14:textId="77777777" w:rsidR="00625263" w:rsidRPr="009A6C54" w:rsidRDefault="00625263" w:rsidP="002A5A7B">
            <w:pPr>
              <w:pStyle w:val="TableText"/>
              <w:rPr>
                <w:rFonts w:cs="Arial"/>
              </w:rPr>
            </w:pPr>
            <w:r w:rsidRPr="009A6C54">
              <w:rPr>
                <w:rFonts w:cs="Arial"/>
              </w:rPr>
              <w:t>35</w:t>
            </w:r>
          </w:p>
        </w:tc>
        <w:tc>
          <w:tcPr>
            <w:tcW w:w="2340" w:type="dxa"/>
            <w:shd w:val="clear" w:color="auto" w:fill="auto"/>
          </w:tcPr>
          <w:p w14:paraId="26F26BD3" w14:textId="77777777"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14:paraId="26F26B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D8" w14:textId="77777777" w:rsidR="00625263" w:rsidRPr="009A6C54" w:rsidRDefault="00625263" w:rsidP="002A5A7B">
            <w:pPr>
              <w:pStyle w:val="TableText"/>
              <w:rPr>
                <w:rFonts w:cs="Arial"/>
              </w:rPr>
            </w:pPr>
            <w:r w:rsidRPr="009A6C54">
              <w:rPr>
                <w:rFonts w:cs="Arial"/>
              </w:rPr>
              <w:t>@</w:t>
            </w:r>
          </w:p>
        </w:tc>
      </w:tr>
      <w:tr w:rsidR="00625263" w:rsidRPr="009A6C54" w14:paraId="26F26BE1" w14:textId="77777777" w:rsidTr="002A5A7B">
        <w:tc>
          <w:tcPr>
            <w:tcW w:w="1260" w:type="dxa"/>
            <w:shd w:val="clear" w:color="auto" w:fill="auto"/>
          </w:tcPr>
          <w:p w14:paraId="26F26BDA" w14:textId="77777777" w:rsidR="00625263" w:rsidRPr="009A6C54" w:rsidRDefault="00625263" w:rsidP="002A5A7B">
            <w:pPr>
              <w:pStyle w:val="TableText"/>
              <w:rPr>
                <w:rFonts w:cs="Arial"/>
              </w:rPr>
            </w:pPr>
            <w:r w:rsidRPr="009A6C54">
              <w:rPr>
                <w:rFonts w:cs="Arial"/>
              </w:rPr>
              <w:lastRenderedPageBreak/>
              <w:t>35.1</w:t>
            </w:r>
          </w:p>
        </w:tc>
        <w:tc>
          <w:tcPr>
            <w:tcW w:w="2340" w:type="dxa"/>
            <w:shd w:val="clear" w:color="auto" w:fill="auto"/>
          </w:tcPr>
          <w:p w14:paraId="26F26BDB" w14:textId="77777777"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14:paraId="26F26B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0" w14:textId="77777777" w:rsidR="00625263" w:rsidRPr="009A6C54" w:rsidRDefault="00625263" w:rsidP="002A5A7B">
            <w:pPr>
              <w:pStyle w:val="TableText"/>
              <w:rPr>
                <w:rFonts w:cs="Arial"/>
              </w:rPr>
            </w:pPr>
            <w:r w:rsidRPr="009A6C54">
              <w:rPr>
                <w:rFonts w:cs="Arial"/>
              </w:rPr>
              <w:t>@</w:t>
            </w:r>
          </w:p>
        </w:tc>
      </w:tr>
      <w:tr w:rsidR="00625263" w:rsidRPr="009A6C54" w14:paraId="26F26BE9" w14:textId="77777777" w:rsidTr="002A5A7B">
        <w:tc>
          <w:tcPr>
            <w:tcW w:w="1260" w:type="dxa"/>
            <w:shd w:val="clear" w:color="auto" w:fill="auto"/>
          </w:tcPr>
          <w:p w14:paraId="26F26BE2" w14:textId="77777777" w:rsidR="00625263" w:rsidRPr="009A6C54" w:rsidRDefault="00625263" w:rsidP="002A5A7B">
            <w:pPr>
              <w:pStyle w:val="TableText"/>
              <w:rPr>
                <w:rFonts w:cs="Arial"/>
              </w:rPr>
            </w:pPr>
            <w:r w:rsidRPr="009A6C54">
              <w:rPr>
                <w:rFonts w:cs="Arial"/>
              </w:rPr>
              <w:t>35.2</w:t>
            </w:r>
          </w:p>
        </w:tc>
        <w:tc>
          <w:tcPr>
            <w:tcW w:w="2340" w:type="dxa"/>
            <w:shd w:val="clear" w:color="auto" w:fill="auto"/>
          </w:tcPr>
          <w:p w14:paraId="26F26BE3" w14:textId="77777777"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14:paraId="26F26B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E8" w14:textId="77777777" w:rsidR="00625263" w:rsidRPr="009A6C54" w:rsidRDefault="00625263" w:rsidP="002A5A7B">
            <w:pPr>
              <w:pStyle w:val="TableText"/>
              <w:rPr>
                <w:rFonts w:cs="Arial"/>
              </w:rPr>
            </w:pPr>
            <w:r w:rsidRPr="009A6C54">
              <w:rPr>
                <w:rFonts w:cs="Arial"/>
              </w:rPr>
              <w:t>@</w:t>
            </w:r>
          </w:p>
        </w:tc>
      </w:tr>
      <w:tr w:rsidR="00625263" w:rsidRPr="009A6C54" w14:paraId="26F26BF1" w14:textId="77777777" w:rsidTr="002A5A7B">
        <w:tc>
          <w:tcPr>
            <w:tcW w:w="1260" w:type="dxa"/>
            <w:shd w:val="clear" w:color="auto" w:fill="auto"/>
          </w:tcPr>
          <w:p w14:paraId="26F26BEA" w14:textId="77777777" w:rsidR="00625263" w:rsidRPr="009A6C54" w:rsidRDefault="00625263" w:rsidP="002A5A7B">
            <w:pPr>
              <w:pStyle w:val="TableText"/>
              <w:rPr>
                <w:rFonts w:cs="Arial"/>
              </w:rPr>
            </w:pPr>
            <w:r w:rsidRPr="009A6C54">
              <w:rPr>
                <w:rFonts w:cs="Arial"/>
              </w:rPr>
              <w:t>37</w:t>
            </w:r>
          </w:p>
        </w:tc>
        <w:tc>
          <w:tcPr>
            <w:tcW w:w="2340" w:type="dxa"/>
            <w:shd w:val="clear" w:color="auto" w:fill="auto"/>
          </w:tcPr>
          <w:p w14:paraId="26F26BEB" w14:textId="77777777" w:rsidR="00625263" w:rsidRPr="009A6C54" w:rsidRDefault="00625263" w:rsidP="002A5A7B">
            <w:pPr>
              <w:pStyle w:val="TableText"/>
              <w:rPr>
                <w:rFonts w:cs="Arial"/>
              </w:rPr>
            </w:pPr>
            <w:r w:rsidRPr="009A6C54">
              <w:rPr>
                <w:rFonts w:cs="Arial"/>
              </w:rPr>
              <w:t>DISPOSITION</w:t>
            </w:r>
          </w:p>
        </w:tc>
        <w:tc>
          <w:tcPr>
            <w:tcW w:w="1170" w:type="dxa"/>
            <w:shd w:val="clear" w:color="auto" w:fill="auto"/>
          </w:tcPr>
          <w:p w14:paraId="26F26B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0" w14:textId="77777777" w:rsidR="00625263" w:rsidRPr="009A6C54" w:rsidRDefault="00625263" w:rsidP="002A5A7B">
            <w:pPr>
              <w:pStyle w:val="TableText"/>
              <w:rPr>
                <w:rFonts w:cs="Arial"/>
              </w:rPr>
            </w:pPr>
            <w:r w:rsidRPr="009A6C54">
              <w:rPr>
                <w:rFonts w:cs="Arial"/>
              </w:rPr>
              <w:t>@</w:t>
            </w:r>
          </w:p>
        </w:tc>
      </w:tr>
      <w:tr w:rsidR="00625263" w:rsidRPr="009A6C54" w14:paraId="26F26BF9" w14:textId="77777777" w:rsidTr="002A5A7B">
        <w:tc>
          <w:tcPr>
            <w:tcW w:w="1260" w:type="dxa"/>
            <w:shd w:val="clear" w:color="auto" w:fill="auto"/>
          </w:tcPr>
          <w:p w14:paraId="26F26BF2" w14:textId="77777777" w:rsidR="00625263" w:rsidRPr="009A6C54" w:rsidRDefault="00625263" w:rsidP="002A5A7B">
            <w:pPr>
              <w:pStyle w:val="TableText"/>
              <w:rPr>
                <w:rFonts w:cs="Arial"/>
              </w:rPr>
            </w:pPr>
            <w:r w:rsidRPr="009A6C54">
              <w:rPr>
                <w:rFonts w:cs="Arial"/>
              </w:rPr>
              <w:t>38.1</w:t>
            </w:r>
          </w:p>
        </w:tc>
        <w:tc>
          <w:tcPr>
            <w:tcW w:w="2340" w:type="dxa"/>
            <w:shd w:val="clear" w:color="auto" w:fill="auto"/>
          </w:tcPr>
          <w:p w14:paraId="26F26BF3" w14:textId="77777777"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14:paraId="26F26B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BF8" w14:textId="77777777" w:rsidR="00625263" w:rsidRPr="009A6C54" w:rsidRDefault="00625263" w:rsidP="002A5A7B">
            <w:pPr>
              <w:pStyle w:val="TableText"/>
              <w:rPr>
                <w:rFonts w:cs="Arial"/>
              </w:rPr>
            </w:pPr>
            <w:r w:rsidRPr="009A6C54">
              <w:rPr>
                <w:rFonts w:cs="Arial"/>
              </w:rPr>
              <w:t>D</w:t>
            </w:r>
          </w:p>
        </w:tc>
      </w:tr>
      <w:tr w:rsidR="00625263" w:rsidRPr="009A6C54" w14:paraId="26F26C01" w14:textId="77777777" w:rsidTr="002A5A7B">
        <w:tc>
          <w:tcPr>
            <w:tcW w:w="1260" w:type="dxa"/>
            <w:shd w:val="clear" w:color="auto" w:fill="auto"/>
          </w:tcPr>
          <w:p w14:paraId="26F26BFA" w14:textId="77777777" w:rsidR="00625263" w:rsidRPr="009A6C54" w:rsidRDefault="00625263" w:rsidP="002A5A7B">
            <w:pPr>
              <w:pStyle w:val="TableText"/>
              <w:rPr>
                <w:rFonts w:cs="Arial"/>
              </w:rPr>
            </w:pPr>
            <w:r w:rsidRPr="009A6C54">
              <w:rPr>
                <w:rFonts w:cs="Arial"/>
              </w:rPr>
              <w:t>38.5</w:t>
            </w:r>
          </w:p>
        </w:tc>
        <w:tc>
          <w:tcPr>
            <w:tcW w:w="2340" w:type="dxa"/>
            <w:shd w:val="clear" w:color="auto" w:fill="auto"/>
          </w:tcPr>
          <w:p w14:paraId="26F26BFB" w14:textId="77777777"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14:paraId="26F26B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B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B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0" w14:textId="77777777" w:rsidR="00625263" w:rsidRPr="009A6C54" w:rsidRDefault="00625263" w:rsidP="002A5A7B">
            <w:pPr>
              <w:pStyle w:val="TableText"/>
              <w:rPr>
                <w:rFonts w:cs="Arial"/>
              </w:rPr>
            </w:pPr>
            <w:r w:rsidRPr="009A6C54">
              <w:rPr>
                <w:rFonts w:cs="Arial"/>
              </w:rPr>
              <w:t>@</w:t>
            </w:r>
          </w:p>
        </w:tc>
      </w:tr>
      <w:tr w:rsidR="00625263" w:rsidRPr="009A6C54" w14:paraId="26F26C09" w14:textId="77777777" w:rsidTr="002A5A7B">
        <w:tc>
          <w:tcPr>
            <w:tcW w:w="1260" w:type="dxa"/>
            <w:shd w:val="clear" w:color="auto" w:fill="auto"/>
          </w:tcPr>
          <w:p w14:paraId="26F26C02" w14:textId="77777777" w:rsidR="00625263" w:rsidRPr="009A6C54" w:rsidRDefault="00625263" w:rsidP="002A5A7B">
            <w:pPr>
              <w:pStyle w:val="TableText"/>
              <w:rPr>
                <w:rFonts w:cs="Arial"/>
              </w:rPr>
            </w:pPr>
            <w:r w:rsidRPr="009A6C54">
              <w:rPr>
                <w:rFonts w:cs="Arial"/>
              </w:rPr>
              <w:t>38.6</w:t>
            </w:r>
          </w:p>
        </w:tc>
        <w:tc>
          <w:tcPr>
            <w:tcW w:w="2340" w:type="dxa"/>
            <w:shd w:val="clear" w:color="auto" w:fill="auto"/>
          </w:tcPr>
          <w:p w14:paraId="26F26C03" w14:textId="77777777"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14:paraId="26F26C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08" w14:textId="77777777" w:rsidR="00625263" w:rsidRPr="009A6C54" w:rsidRDefault="00625263" w:rsidP="002A5A7B">
            <w:pPr>
              <w:pStyle w:val="TableText"/>
              <w:rPr>
                <w:rFonts w:cs="Arial"/>
              </w:rPr>
            </w:pPr>
            <w:r w:rsidRPr="009A6C54">
              <w:rPr>
                <w:rFonts w:cs="Arial"/>
              </w:rPr>
              <w:t>@</w:t>
            </w:r>
          </w:p>
        </w:tc>
      </w:tr>
      <w:tr w:rsidR="00625263" w:rsidRPr="009A6C54" w14:paraId="26F26C11" w14:textId="77777777" w:rsidTr="002A5A7B">
        <w:tc>
          <w:tcPr>
            <w:tcW w:w="1260" w:type="dxa"/>
            <w:shd w:val="clear" w:color="auto" w:fill="auto"/>
          </w:tcPr>
          <w:p w14:paraId="26F26C0A"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C0B" w14:textId="77777777"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14:paraId="26F26C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0" w14:textId="77777777" w:rsidR="00625263" w:rsidRPr="009A6C54" w:rsidRDefault="00625263" w:rsidP="002A5A7B">
            <w:pPr>
              <w:pStyle w:val="TableText"/>
              <w:rPr>
                <w:rFonts w:cs="Arial"/>
              </w:rPr>
            </w:pPr>
            <w:r w:rsidRPr="009A6C54">
              <w:rPr>
                <w:rFonts w:cs="Arial"/>
              </w:rPr>
              <w:t>@</w:t>
            </w:r>
          </w:p>
        </w:tc>
      </w:tr>
      <w:tr w:rsidR="00625263" w:rsidRPr="009A6C54" w14:paraId="26F26C19" w14:textId="77777777" w:rsidTr="002A5A7B">
        <w:tc>
          <w:tcPr>
            <w:tcW w:w="1260" w:type="dxa"/>
            <w:shd w:val="clear" w:color="auto" w:fill="auto"/>
          </w:tcPr>
          <w:p w14:paraId="26F26C12" w14:textId="77777777" w:rsidR="00625263" w:rsidRPr="009A6C54" w:rsidRDefault="00625263" w:rsidP="002A5A7B">
            <w:pPr>
              <w:pStyle w:val="TableText"/>
              <w:rPr>
                <w:rFonts w:cs="Arial"/>
              </w:rPr>
            </w:pPr>
            <w:r w:rsidRPr="009A6C54">
              <w:rPr>
                <w:rFonts w:cs="Arial"/>
              </w:rPr>
              <w:t>39.2</w:t>
            </w:r>
          </w:p>
        </w:tc>
        <w:tc>
          <w:tcPr>
            <w:tcW w:w="2340" w:type="dxa"/>
            <w:shd w:val="clear" w:color="auto" w:fill="auto"/>
          </w:tcPr>
          <w:p w14:paraId="26F26C13" w14:textId="77777777"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14:paraId="26F26C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18" w14:textId="77777777" w:rsidR="00625263" w:rsidRPr="009A6C54" w:rsidRDefault="00625263" w:rsidP="002A5A7B">
            <w:pPr>
              <w:pStyle w:val="TableText"/>
              <w:rPr>
                <w:rFonts w:cs="Arial"/>
              </w:rPr>
            </w:pPr>
            <w:r w:rsidRPr="009A6C54">
              <w:rPr>
                <w:rFonts w:cs="Arial"/>
              </w:rPr>
              <w:t>@</w:t>
            </w:r>
          </w:p>
        </w:tc>
      </w:tr>
      <w:tr w:rsidR="00625263" w:rsidRPr="009A6C54" w14:paraId="26F26C21" w14:textId="77777777" w:rsidTr="002A5A7B">
        <w:tc>
          <w:tcPr>
            <w:tcW w:w="1260" w:type="dxa"/>
            <w:shd w:val="clear" w:color="auto" w:fill="auto"/>
          </w:tcPr>
          <w:p w14:paraId="26F26C1A" w14:textId="77777777" w:rsidR="00625263" w:rsidRPr="009A6C54" w:rsidRDefault="00625263" w:rsidP="002A5A7B">
            <w:pPr>
              <w:pStyle w:val="TableText"/>
              <w:rPr>
                <w:rFonts w:cs="Arial"/>
              </w:rPr>
            </w:pPr>
            <w:r w:rsidRPr="009A6C54">
              <w:rPr>
                <w:rFonts w:cs="Arial"/>
              </w:rPr>
              <w:t>39.3</w:t>
            </w:r>
          </w:p>
        </w:tc>
        <w:tc>
          <w:tcPr>
            <w:tcW w:w="2340" w:type="dxa"/>
            <w:shd w:val="clear" w:color="auto" w:fill="auto"/>
          </w:tcPr>
          <w:p w14:paraId="26F26C1B" w14:textId="77777777"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14:paraId="26F26C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0" w14:textId="77777777" w:rsidR="00625263" w:rsidRPr="009A6C54" w:rsidRDefault="00625263" w:rsidP="002A5A7B">
            <w:pPr>
              <w:pStyle w:val="TableText"/>
              <w:rPr>
                <w:rFonts w:cs="Arial"/>
              </w:rPr>
            </w:pPr>
            <w:r w:rsidRPr="009A6C54">
              <w:rPr>
                <w:rFonts w:cs="Arial"/>
              </w:rPr>
              <w:t>@</w:t>
            </w:r>
          </w:p>
        </w:tc>
      </w:tr>
      <w:tr w:rsidR="00625263" w:rsidRPr="009A6C54" w14:paraId="26F26C29" w14:textId="77777777" w:rsidTr="002A5A7B">
        <w:tc>
          <w:tcPr>
            <w:tcW w:w="1260" w:type="dxa"/>
            <w:shd w:val="clear" w:color="auto" w:fill="auto"/>
          </w:tcPr>
          <w:p w14:paraId="26F26C22" w14:textId="77777777" w:rsidR="00625263" w:rsidRPr="009A6C54" w:rsidRDefault="00625263" w:rsidP="002A5A7B">
            <w:pPr>
              <w:pStyle w:val="TableText"/>
              <w:rPr>
                <w:rFonts w:cs="Arial"/>
              </w:rPr>
            </w:pPr>
            <w:r w:rsidRPr="009A6C54">
              <w:rPr>
                <w:rFonts w:cs="Arial"/>
              </w:rPr>
              <w:t>39.4</w:t>
            </w:r>
          </w:p>
        </w:tc>
        <w:tc>
          <w:tcPr>
            <w:tcW w:w="2340" w:type="dxa"/>
            <w:shd w:val="clear" w:color="auto" w:fill="auto"/>
          </w:tcPr>
          <w:p w14:paraId="26F26C23" w14:textId="77777777"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14:paraId="26F26C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28" w14:textId="77777777" w:rsidR="00625263" w:rsidRPr="009A6C54" w:rsidRDefault="00625263" w:rsidP="002A5A7B">
            <w:pPr>
              <w:pStyle w:val="TableText"/>
              <w:rPr>
                <w:rFonts w:cs="Arial"/>
              </w:rPr>
            </w:pPr>
            <w:r w:rsidRPr="009A6C54">
              <w:rPr>
                <w:rFonts w:cs="Arial"/>
              </w:rPr>
              <w:t>@</w:t>
            </w:r>
          </w:p>
        </w:tc>
      </w:tr>
      <w:tr w:rsidR="00625263" w:rsidRPr="009A6C54" w14:paraId="26F26C31" w14:textId="77777777" w:rsidTr="002A5A7B">
        <w:tc>
          <w:tcPr>
            <w:tcW w:w="1260" w:type="dxa"/>
            <w:shd w:val="clear" w:color="auto" w:fill="auto"/>
          </w:tcPr>
          <w:p w14:paraId="26F26C2A" w14:textId="77777777" w:rsidR="00625263" w:rsidRPr="009A6C54" w:rsidRDefault="00625263" w:rsidP="002A5A7B">
            <w:pPr>
              <w:pStyle w:val="TableText"/>
              <w:rPr>
                <w:rFonts w:cs="Arial"/>
              </w:rPr>
            </w:pPr>
            <w:r w:rsidRPr="009A6C54">
              <w:rPr>
                <w:rFonts w:cs="Arial"/>
              </w:rPr>
              <w:t>39.6</w:t>
            </w:r>
          </w:p>
        </w:tc>
        <w:tc>
          <w:tcPr>
            <w:tcW w:w="2340" w:type="dxa"/>
            <w:shd w:val="clear" w:color="auto" w:fill="auto"/>
          </w:tcPr>
          <w:p w14:paraId="26F26C2B" w14:textId="77777777" w:rsidR="00625263" w:rsidRPr="009A6C54" w:rsidRDefault="00625263" w:rsidP="002A5A7B">
            <w:pPr>
              <w:pStyle w:val="TableText"/>
              <w:rPr>
                <w:rFonts w:cs="Arial"/>
              </w:rPr>
            </w:pPr>
            <w:r w:rsidRPr="009A6C54">
              <w:rPr>
                <w:rFonts w:cs="Arial"/>
              </w:rPr>
              <w:t>VIC REQUEST</w:t>
            </w:r>
          </w:p>
        </w:tc>
        <w:tc>
          <w:tcPr>
            <w:tcW w:w="1170" w:type="dxa"/>
            <w:shd w:val="clear" w:color="auto" w:fill="auto"/>
          </w:tcPr>
          <w:p w14:paraId="26F26C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0" w14:textId="77777777" w:rsidR="00625263" w:rsidRPr="009A6C54" w:rsidRDefault="00625263" w:rsidP="002A5A7B">
            <w:pPr>
              <w:pStyle w:val="TableText"/>
              <w:rPr>
                <w:rFonts w:cs="Arial"/>
              </w:rPr>
            </w:pPr>
            <w:r w:rsidRPr="009A6C54">
              <w:rPr>
                <w:rFonts w:cs="Arial"/>
              </w:rPr>
              <w:t>@</w:t>
            </w:r>
          </w:p>
        </w:tc>
      </w:tr>
      <w:tr w:rsidR="00625263" w:rsidRPr="009A6C54" w14:paraId="26F26C39" w14:textId="77777777" w:rsidTr="002A5A7B">
        <w:tc>
          <w:tcPr>
            <w:tcW w:w="1260" w:type="dxa"/>
            <w:shd w:val="clear" w:color="auto" w:fill="auto"/>
          </w:tcPr>
          <w:p w14:paraId="26F26C32" w14:textId="77777777" w:rsidR="00625263" w:rsidRPr="009A6C54" w:rsidRDefault="00625263" w:rsidP="002A5A7B">
            <w:pPr>
              <w:pStyle w:val="TableText"/>
              <w:rPr>
                <w:rFonts w:cs="Arial"/>
              </w:rPr>
            </w:pPr>
            <w:r w:rsidRPr="009A6C54">
              <w:rPr>
                <w:rFonts w:cs="Arial"/>
              </w:rPr>
              <w:t>39.7</w:t>
            </w:r>
          </w:p>
        </w:tc>
        <w:tc>
          <w:tcPr>
            <w:tcW w:w="2340" w:type="dxa"/>
            <w:shd w:val="clear" w:color="auto" w:fill="auto"/>
          </w:tcPr>
          <w:p w14:paraId="26F26C33" w14:textId="77777777"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14:paraId="26F26C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38" w14:textId="77777777" w:rsidR="00625263" w:rsidRPr="009A6C54" w:rsidRDefault="00625263" w:rsidP="002A5A7B">
            <w:pPr>
              <w:pStyle w:val="TableText"/>
              <w:rPr>
                <w:rFonts w:cs="Arial"/>
              </w:rPr>
            </w:pPr>
            <w:r w:rsidRPr="009A6C54">
              <w:rPr>
                <w:rFonts w:cs="Arial"/>
              </w:rPr>
              <w:t>@</w:t>
            </w:r>
          </w:p>
        </w:tc>
      </w:tr>
      <w:tr w:rsidR="00625263" w:rsidRPr="009A6C54" w14:paraId="26F26C41" w14:textId="77777777" w:rsidTr="002A5A7B">
        <w:tc>
          <w:tcPr>
            <w:tcW w:w="1260" w:type="dxa"/>
            <w:shd w:val="clear" w:color="auto" w:fill="auto"/>
          </w:tcPr>
          <w:p w14:paraId="26F26C3A" w14:textId="77777777" w:rsidR="00625263" w:rsidRPr="009A6C54" w:rsidRDefault="00625263" w:rsidP="002A5A7B">
            <w:pPr>
              <w:pStyle w:val="TableText"/>
              <w:rPr>
                <w:rFonts w:cs="Arial"/>
              </w:rPr>
            </w:pPr>
            <w:r w:rsidRPr="009A6C54">
              <w:rPr>
                <w:rFonts w:cs="Arial"/>
              </w:rPr>
              <w:t>40.7</w:t>
            </w:r>
          </w:p>
        </w:tc>
        <w:tc>
          <w:tcPr>
            <w:tcW w:w="2340" w:type="dxa"/>
            <w:shd w:val="clear" w:color="auto" w:fill="auto"/>
          </w:tcPr>
          <w:p w14:paraId="26F26C3B" w14:textId="77777777" w:rsidR="00625263" w:rsidRPr="009A6C54" w:rsidRDefault="00625263" w:rsidP="002A5A7B">
            <w:pPr>
              <w:pStyle w:val="TableText"/>
              <w:rPr>
                <w:rFonts w:cs="Arial"/>
              </w:rPr>
            </w:pPr>
            <w:r w:rsidRPr="009A6C54">
              <w:rPr>
                <w:rFonts w:cs="Arial"/>
              </w:rPr>
              <w:t>CLINIC STOP</w:t>
            </w:r>
          </w:p>
        </w:tc>
        <w:tc>
          <w:tcPr>
            <w:tcW w:w="1170" w:type="dxa"/>
            <w:shd w:val="clear" w:color="auto" w:fill="auto"/>
          </w:tcPr>
          <w:p w14:paraId="26F26C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0" w14:textId="77777777" w:rsidR="00625263" w:rsidRPr="009A6C54" w:rsidRDefault="00625263" w:rsidP="002A5A7B">
            <w:pPr>
              <w:pStyle w:val="TableText"/>
              <w:rPr>
                <w:rFonts w:cs="Arial"/>
              </w:rPr>
            </w:pPr>
            <w:r w:rsidRPr="009A6C54">
              <w:rPr>
                <w:rFonts w:cs="Arial"/>
              </w:rPr>
              <w:t>@</w:t>
            </w:r>
          </w:p>
        </w:tc>
      </w:tr>
      <w:tr w:rsidR="00625263" w:rsidRPr="009A6C54" w14:paraId="26F26C49" w14:textId="77777777" w:rsidTr="002A5A7B">
        <w:tc>
          <w:tcPr>
            <w:tcW w:w="1260" w:type="dxa"/>
            <w:shd w:val="clear" w:color="auto" w:fill="auto"/>
          </w:tcPr>
          <w:p w14:paraId="26F26C42"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C43" w14:textId="77777777"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14:paraId="26F26C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48" w14:textId="77777777" w:rsidR="00625263" w:rsidRPr="009A6C54" w:rsidRDefault="00625263" w:rsidP="002A5A7B">
            <w:pPr>
              <w:pStyle w:val="TableText"/>
              <w:rPr>
                <w:rFonts w:cs="Arial"/>
              </w:rPr>
            </w:pPr>
            <w:r w:rsidRPr="009A6C54">
              <w:rPr>
                <w:rFonts w:cs="Arial"/>
              </w:rPr>
              <w:t>@</w:t>
            </w:r>
          </w:p>
        </w:tc>
      </w:tr>
      <w:tr w:rsidR="00625263" w:rsidRPr="009A6C54" w14:paraId="26F26C51" w14:textId="77777777" w:rsidTr="002A5A7B">
        <w:tc>
          <w:tcPr>
            <w:tcW w:w="1260" w:type="dxa"/>
            <w:shd w:val="clear" w:color="auto" w:fill="auto"/>
          </w:tcPr>
          <w:p w14:paraId="26F26C4A" w14:textId="77777777" w:rsidR="00625263" w:rsidRPr="009A6C54" w:rsidRDefault="00625263" w:rsidP="002A5A7B">
            <w:pPr>
              <w:pStyle w:val="TableText"/>
              <w:rPr>
                <w:rFonts w:cs="Arial"/>
              </w:rPr>
            </w:pPr>
            <w:r w:rsidRPr="009A6C54">
              <w:rPr>
                <w:rFonts w:cs="Arial"/>
              </w:rPr>
              <w:t>40.9</w:t>
            </w:r>
          </w:p>
        </w:tc>
        <w:tc>
          <w:tcPr>
            <w:tcW w:w="2340" w:type="dxa"/>
            <w:shd w:val="clear" w:color="auto" w:fill="auto"/>
          </w:tcPr>
          <w:p w14:paraId="26F26C4B" w14:textId="77777777"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14:paraId="26F26C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50" w14:textId="77777777" w:rsidR="00625263" w:rsidRPr="009A6C54" w:rsidRDefault="00625263" w:rsidP="002A5A7B">
            <w:pPr>
              <w:pStyle w:val="TableText"/>
              <w:rPr>
                <w:rFonts w:cs="Arial"/>
              </w:rPr>
            </w:pPr>
            <w:r w:rsidRPr="009A6C54">
              <w:rPr>
                <w:rFonts w:cs="Arial"/>
              </w:rPr>
              <w:t>@</w:t>
            </w:r>
          </w:p>
        </w:tc>
      </w:tr>
      <w:tr w:rsidR="00625263" w:rsidRPr="009A6C54" w14:paraId="26F26C59" w14:textId="77777777" w:rsidTr="002A5A7B">
        <w:tc>
          <w:tcPr>
            <w:tcW w:w="1260" w:type="dxa"/>
            <w:shd w:val="clear" w:color="auto" w:fill="auto"/>
          </w:tcPr>
          <w:p w14:paraId="26F26C52" w14:textId="77777777" w:rsidR="00625263" w:rsidRPr="009A6C54" w:rsidRDefault="00625263" w:rsidP="002A5A7B">
            <w:pPr>
              <w:pStyle w:val="TableText"/>
              <w:rPr>
                <w:rFonts w:cs="Arial"/>
              </w:rPr>
            </w:pPr>
            <w:r w:rsidRPr="009A6C54">
              <w:rPr>
                <w:rFonts w:cs="Arial"/>
              </w:rPr>
              <w:t>41.1</w:t>
            </w:r>
          </w:p>
        </w:tc>
        <w:tc>
          <w:tcPr>
            <w:tcW w:w="2340" w:type="dxa"/>
            <w:shd w:val="clear" w:color="auto" w:fill="auto"/>
          </w:tcPr>
          <w:p w14:paraId="26F26C53" w14:textId="77777777"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14:paraId="26F26C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58" w14:textId="77777777" w:rsidR="00625263" w:rsidRPr="009A6C54" w:rsidRDefault="00625263" w:rsidP="002A5A7B">
            <w:pPr>
              <w:pStyle w:val="TableText"/>
              <w:rPr>
                <w:rFonts w:cs="Arial"/>
              </w:rPr>
            </w:pPr>
            <w:r w:rsidRPr="009A6C54">
              <w:rPr>
                <w:rFonts w:cs="Arial"/>
              </w:rPr>
              <w:t>D</w:t>
            </w:r>
          </w:p>
        </w:tc>
      </w:tr>
      <w:tr w:rsidR="00625263" w:rsidRPr="009A6C54" w14:paraId="26F26C61" w14:textId="77777777" w:rsidTr="002A5A7B">
        <w:tc>
          <w:tcPr>
            <w:tcW w:w="1260" w:type="dxa"/>
            <w:shd w:val="clear" w:color="auto" w:fill="auto"/>
          </w:tcPr>
          <w:p w14:paraId="26F26C5A" w14:textId="77777777" w:rsidR="00625263" w:rsidRPr="009A6C54" w:rsidRDefault="00625263" w:rsidP="002A5A7B">
            <w:pPr>
              <w:pStyle w:val="TableText"/>
              <w:rPr>
                <w:rFonts w:cs="Arial"/>
              </w:rPr>
            </w:pPr>
            <w:r w:rsidRPr="009A6C54">
              <w:rPr>
                <w:rFonts w:cs="Arial"/>
              </w:rPr>
              <w:t>41.41</w:t>
            </w:r>
          </w:p>
        </w:tc>
        <w:tc>
          <w:tcPr>
            <w:tcW w:w="2340" w:type="dxa"/>
            <w:shd w:val="clear" w:color="auto" w:fill="auto"/>
          </w:tcPr>
          <w:p w14:paraId="26F26C5B" w14:textId="77777777"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14:paraId="26F26C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5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0" w14:textId="77777777" w:rsidR="00625263" w:rsidRPr="009A6C54" w:rsidRDefault="00625263" w:rsidP="002A5A7B">
            <w:pPr>
              <w:pStyle w:val="TableText"/>
              <w:rPr>
                <w:rFonts w:cs="Arial"/>
              </w:rPr>
            </w:pPr>
            <w:r w:rsidRPr="009A6C54">
              <w:rPr>
                <w:rFonts w:cs="Arial"/>
              </w:rPr>
              <w:t>D</w:t>
            </w:r>
          </w:p>
        </w:tc>
      </w:tr>
      <w:tr w:rsidR="00625263" w:rsidRPr="009A6C54" w14:paraId="26F26C69" w14:textId="77777777" w:rsidTr="002A5A7B">
        <w:tc>
          <w:tcPr>
            <w:tcW w:w="1260" w:type="dxa"/>
            <w:shd w:val="clear" w:color="auto" w:fill="auto"/>
          </w:tcPr>
          <w:p w14:paraId="26F26C62" w14:textId="77777777" w:rsidR="00625263" w:rsidRPr="009A6C54" w:rsidRDefault="00625263" w:rsidP="002A5A7B">
            <w:pPr>
              <w:pStyle w:val="TableText"/>
              <w:rPr>
                <w:rFonts w:cs="Arial"/>
              </w:rPr>
            </w:pPr>
            <w:r w:rsidRPr="009A6C54">
              <w:rPr>
                <w:rFonts w:cs="Arial"/>
              </w:rPr>
              <w:t>41.42</w:t>
            </w:r>
          </w:p>
        </w:tc>
        <w:tc>
          <w:tcPr>
            <w:tcW w:w="2340" w:type="dxa"/>
            <w:shd w:val="clear" w:color="auto" w:fill="auto"/>
          </w:tcPr>
          <w:p w14:paraId="26F26C63" w14:textId="77777777"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14:paraId="26F26C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68" w14:textId="77777777" w:rsidR="00625263" w:rsidRPr="009A6C54" w:rsidRDefault="00625263" w:rsidP="002A5A7B">
            <w:pPr>
              <w:pStyle w:val="TableText"/>
              <w:rPr>
                <w:rFonts w:cs="Arial"/>
              </w:rPr>
            </w:pPr>
            <w:r w:rsidRPr="009A6C54">
              <w:rPr>
                <w:rFonts w:cs="Arial"/>
              </w:rPr>
              <w:t>D</w:t>
            </w:r>
          </w:p>
        </w:tc>
      </w:tr>
      <w:tr w:rsidR="00625263" w:rsidRPr="009A6C54" w14:paraId="26F26C71" w14:textId="77777777" w:rsidTr="002A5A7B">
        <w:tc>
          <w:tcPr>
            <w:tcW w:w="1260" w:type="dxa"/>
            <w:shd w:val="clear" w:color="auto" w:fill="auto"/>
          </w:tcPr>
          <w:p w14:paraId="26F26C6A" w14:textId="77777777" w:rsidR="00625263" w:rsidRPr="009A6C54" w:rsidRDefault="00625263" w:rsidP="002A5A7B">
            <w:pPr>
              <w:pStyle w:val="TableText"/>
              <w:rPr>
                <w:rFonts w:cs="Arial"/>
              </w:rPr>
            </w:pPr>
            <w:r w:rsidRPr="009A6C54">
              <w:rPr>
                <w:rFonts w:cs="Arial"/>
              </w:rPr>
              <w:lastRenderedPageBreak/>
              <w:t>41.43</w:t>
            </w:r>
          </w:p>
        </w:tc>
        <w:tc>
          <w:tcPr>
            <w:tcW w:w="2340" w:type="dxa"/>
            <w:shd w:val="clear" w:color="auto" w:fill="auto"/>
          </w:tcPr>
          <w:p w14:paraId="26F26C6B" w14:textId="77777777"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14:paraId="26F26C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6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70" w14:textId="77777777" w:rsidR="00625263" w:rsidRPr="009A6C54" w:rsidRDefault="00625263" w:rsidP="002A5A7B">
            <w:pPr>
              <w:pStyle w:val="TableText"/>
              <w:rPr>
                <w:rFonts w:cs="Arial"/>
              </w:rPr>
            </w:pPr>
            <w:r w:rsidRPr="009A6C54">
              <w:rPr>
                <w:rFonts w:cs="Arial"/>
              </w:rPr>
              <w:t>D</w:t>
            </w:r>
          </w:p>
        </w:tc>
      </w:tr>
      <w:tr w:rsidR="00625263" w:rsidRPr="009A6C54" w14:paraId="26F26C79" w14:textId="77777777" w:rsidTr="002A5A7B">
        <w:tc>
          <w:tcPr>
            <w:tcW w:w="1260" w:type="dxa"/>
            <w:shd w:val="clear" w:color="auto" w:fill="auto"/>
          </w:tcPr>
          <w:p w14:paraId="26F26C72" w14:textId="77777777" w:rsidR="00625263" w:rsidRPr="009A6C54" w:rsidRDefault="00625263" w:rsidP="002A5A7B">
            <w:pPr>
              <w:pStyle w:val="TableText"/>
              <w:rPr>
                <w:rFonts w:cs="Arial"/>
              </w:rPr>
            </w:pPr>
            <w:r w:rsidRPr="009A6C54">
              <w:rPr>
                <w:rFonts w:cs="Arial"/>
              </w:rPr>
              <w:t>41.9</w:t>
            </w:r>
          </w:p>
        </w:tc>
        <w:tc>
          <w:tcPr>
            <w:tcW w:w="2340" w:type="dxa"/>
            <w:shd w:val="clear" w:color="auto" w:fill="auto"/>
          </w:tcPr>
          <w:p w14:paraId="26F26C73" w14:textId="77777777" w:rsidR="00625263" w:rsidRPr="009A6C54" w:rsidRDefault="00625263" w:rsidP="002A5A7B">
            <w:pPr>
              <w:pStyle w:val="TableText"/>
              <w:rPr>
                <w:rFonts w:cs="Arial"/>
              </w:rPr>
            </w:pPr>
            <w:r w:rsidRPr="009A6C54">
              <w:rPr>
                <w:rFonts w:cs="Arial"/>
              </w:rPr>
              <w:t>CENSUS</w:t>
            </w:r>
          </w:p>
        </w:tc>
        <w:tc>
          <w:tcPr>
            <w:tcW w:w="1170" w:type="dxa"/>
            <w:shd w:val="clear" w:color="auto" w:fill="auto"/>
          </w:tcPr>
          <w:p w14:paraId="26F26C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78" w14:textId="77777777" w:rsidR="00625263" w:rsidRPr="009A6C54" w:rsidRDefault="00625263" w:rsidP="002A5A7B">
            <w:pPr>
              <w:pStyle w:val="TableText"/>
              <w:rPr>
                <w:rFonts w:cs="Arial"/>
              </w:rPr>
            </w:pPr>
            <w:r w:rsidRPr="009A6C54">
              <w:rPr>
                <w:rFonts w:cs="Arial"/>
              </w:rPr>
              <w:t>@</w:t>
            </w:r>
          </w:p>
        </w:tc>
      </w:tr>
      <w:tr w:rsidR="00625263" w:rsidRPr="009A6C54" w14:paraId="26F26C81" w14:textId="77777777" w:rsidTr="002A5A7B">
        <w:tc>
          <w:tcPr>
            <w:tcW w:w="1260" w:type="dxa"/>
            <w:shd w:val="clear" w:color="auto" w:fill="auto"/>
          </w:tcPr>
          <w:p w14:paraId="26F26C7A" w14:textId="77777777" w:rsidR="00625263" w:rsidRPr="009A6C54" w:rsidRDefault="00625263" w:rsidP="002A5A7B">
            <w:pPr>
              <w:pStyle w:val="TableText"/>
              <w:rPr>
                <w:rFonts w:cs="Arial"/>
              </w:rPr>
            </w:pPr>
            <w:r w:rsidRPr="009A6C54">
              <w:rPr>
                <w:rFonts w:cs="Arial"/>
              </w:rPr>
              <w:t>42</w:t>
            </w:r>
          </w:p>
        </w:tc>
        <w:tc>
          <w:tcPr>
            <w:tcW w:w="2340" w:type="dxa"/>
            <w:shd w:val="clear" w:color="auto" w:fill="auto"/>
          </w:tcPr>
          <w:p w14:paraId="26F26C7B" w14:textId="77777777"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14:paraId="26F26C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0" w14:textId="77777777" w:rsidR="00625263" w:rsidRPr="009A6C54" w:rsidRDefault="00625263" w:rsidP="002A5A7B">
            <w:pPr>
              <w:pStyle w:val="TableText"/>
              <w:rPr>
                <w:rFonts w:cs="Arial"/>
              </w:rPr>
            </w:pPr>
            <w:r w:rsidRPr="009A6C54">
              <w:rPr>
                <w:rFonts w:cs="Arial"/>
              </w:rPr>
              <w:t>D</w:t>
            </w:r>
          </w:p>
        </w:tc>
      </w:tr>
      <w:tr w:rsidR="00625263" w:rsidRPr="009A6C54" w14:paraId="26F26C89" w14:textId="77777777" w:rsidTr="002A5A7B">
        <w:tc>
          <w:tcPr>
            <w:tcW w:w="1260" w:type="dxa"/>
            <w:shd w:val="clear" w:color="auto" w:fill="auto"/>
          </w:tcPr>
          <w:p w14:paraId="26F26C82" w14:textId="77777777" w:rsidR="00625263" w:rsidRPr="009A6C54" w:rsidRDefault="00625263" w:rsidP="002A5A7B">
            <w:pPr>
              <w:pStyle w:val="TableText"/>
              <w:rPr>
                <w:rFonts w:cs="Arial"/>
              </w:rPr>
            </w:pPr>
            <w:r w:rsidRPr="009A6C54">
              <w:rPr>
                <w:rFonts w:cs="Arial"/>
              </w:rPr>
              <w:t>42.4</w:t>
            </w:r>
          </w:p>
        </w:tc>
        <w:tc>
          <w:tcPr>
            <w:tcW w:w="2340" w:type="dxa"/>
            <w:shd w:val="clear" w:color="auto" w:fill="auto"/>
          </w:tcPr>
          <w:p w14:paraId="26F26C83" w14:textId="77777777" w:rsidR="00625263" w:rsidRPr="009A6C54" w:rsidRDefault="00625263" w:rsidP="002A5A7B">
            <w:pPr>
              <w:pStyle w:val="TableText"/>
              <w:rPr>
                <w:rFonts w:cs="Arial"/>
              </w:rPr>
            </w:pPr>
            <w:r w:rsidRPr="009A6C54">
              <w:rPr>
                <w:rFonts w:cs="Arial"/>
              </w:rPr>
              <w:t>SPECIALTY</w:t>
            </w:r>
          </w:p>
        </w:tc>
        <w:tc>
          <w:tcPr>
            <w:tcW w:w="1170" w:type="dxa"/>
            <w:shd w:val="clear" w:color="auto" w:fill="auto"/>
          </w:tcPr>
          <w:p w14:paraId="26F26C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88" w14:textId="77777777" w:rsidR="00625263" w:rsidRPr="009A6C54" w:rsidRDefault="00625263" w:rsidP="002A5A7B">
            <w:pPr>
              <w:pStyle w:val="TableText"/>
              <w:rPr>
                <w:rFonts w:cs="Arial"/>
              </w:rPr>
            </w:pPr>
            <w:r w:rsidRPr="009A6C54">
              <w:rPr>
                <w:rFonts w:cs="Arial"/>
              </w:rPr>
              <w:t>@</w:t>
            </w:r>
          </w:p>
        </w:tc>
      </w:tr>
      <w:tr w:rsidR="00625263" w:rsidRPr="009A6C54" w14:paraId="26F26C91" w14:textId="77777777" w:rsidTr="002A5A7B">
        <w:tc>
          <w:tcPr>
            <w:tcW w:w="1260" w:type="dxa"/>
            <w:shd w:val="clear" w:color="auto" w:fill="auto"/>
          </w:tcPr>
          <w:p w14:paraId="26F26C8A" w14:textId="77777777" w:rsidR="00625263" w:rsidRPr="009A6C54" w:rsidRDefault="00625263" w:rsidP="002A5A7B">
            <w:pPr>
              <w:pStyle w:val="TableText"/>
              <w:rPr>
                <w:rFonts w:cs="Arial"/>
              </w:rPr>
            </w:pPr>
            <w:r w:rsidRPr="009A6C54">
              <w:rPr>
                <w:rFonts w:cs="Arial"/>
              </w:rPr>
              <w:t>42.5</w:t>
            </w:r>
          </w:p>
        </w:tc>
        <w:tc>
          <w:tcPr>
            <w:tcW w:w="2340" w:type="dxa"/>
            <w:shd w:val="clear" w:color="auto" w:fill="auto"/>
          </w:tcPr>
          <w:p w14:paraId="26F26C8B" w14:textId="77777777" w:rsidR="00625263" w:rsidRPr="009A6C54" w:rsidRDefault="00625263" w:rsidP="002A5A7B">
            <w:pPr>
              <w:pStyle w:val="TableText"/>
              <w:rPr>
                <w:rFonts w:cs="Arial"/>
              </w:rPr>
            </w:pPr>
            <w:r w:rsidRPr="009A6C54">
              <w:rPr>
                <w:rFonts w:cs="Arial"/>
              </w:rPr>
              <w:t>WAIT LIST</w:t>
            </w:r>
          </w:p>
        </w:tc>
        <w:tc>
          <w:tcPr>
            <w:tcW w:w="1170" w:type="dxa"/>
            <w:shd w:val="clear" w:color="auto" w:fill="auto"/>
          </w:tcPr>
          <w:p w14:paraId="26F26C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90" w14:textId="77777777" w:rsidR="00625263" w:rsidRPr="009A6C54" w:rsidRDefault="00625263" w:rsidP="002A5A7B">
            <w:pPr>
              <w:pStyle w:val="TableText"/>
              <w:rPr>
                <w:rFonts w:cs="Arial"/>
              </w:rPr>
            </w:pPr>
            <w:r w:rsidRPr="009A6C54">
              <w:rPr>
                <w:rFonts w:cs="Arial"/>
              </w:rPr>
              <w:t>D</w:t>
            </w:r>
          </w:p>
        </w:tc>
      </w:tr>
      <w:tr w:rsidR="00625263" w:rsidRPr="009A6C54" w14:paraId="26F26C99" w14:textId="77777777" w:rsidTr="002A5A7B">
        <w:tc>
          <w:tcPr>
            <w:tcW w:w="1260" w:type="dxa"/>
            <w:shd w:val="clear" w:color="auto" w:fill="auto"/>
          </w:tcPr>
          <w:p w14:paraId="26F26C92" w14:textId="77777777" w:rsidR="00625263" w:rsidRPr="009A6C54" w:rsidRDefault="00625263" w:rsidP="002A5A7B">
            <w:pPr>
              <w:pStyle w:val="TableText"/>
              <w:rPr>
                <w:rFonts w:cs="Arial"/>
              </w:rPr>
            </w:pPr>
            <w:r w:rsidRPr="009A6C54">
              <w:rPr>
                <w:rFonts w:cs="Arial"/>
              </w:rPr>
              <w:t>42.55</w:t>
            </w:r>
          </w:p>
        </w:tc>
        <w:tc>
          <w:tcPr>
            <w:tcW w:w="2340" w:type="dxa"/>
            <w:shd w:val="clear" w:color="auto" w:fill="auto"/>
          </w:tcPr>
          <w:p w14:paraId="26F26C93" w14:textId="77777777"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14:paraId="26F26C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98" w14:textId="77777777" w:rsidR="00625263" w:rsidRPr="009A6C54" w:rsidRDefault="00625263" w:rsidP="002A5A7B">
            <w:pPr>
              <w:pStyle w:val="TableText"/>
              <w:rPr>
                <w:rFonts w:cs="Arial"/>
              </w:rPr>
            </w:pPr>
            <w:r w:rsidRPr="009A6C54">
              <w:rPr>
                <w:rFonts w:cs="Arial"/>
              </w:rPr>
              <w:t>@</w:t>
            </w:r>
          </w:p>
        </w:tc>
      </w:tr>
      <w:tr w:rsidR="00625263" w:rsidRPr="009A6C54" w14:paraId="26F26CA1" w14:textId="77777777" w:rsidTr="002A5A7B">
        <w:tc>
          <w:tcPr>
            <w:tcW w:w="1260" w:type="dxa"/>
            <w:shd w:val="clear" w:color="auto" w:fill="auto"/>
          </w:tcPr>
          <w:p w14:paraId="26F26C9A" w14:textId="77777777" w:rsidR="00625263" w:rsidRPr="009A6C54" w:rsidRDefault="00625263" w:rsidP="002A5A7B">
            <w:pPr>
              <w:pStyle w:val="TableText"/>
              <w:rPr>
                <w:rFonts w:cs="Arial"/>
              </w:rPr>
            </w:pPr>
            <w:r w:rsidRPr="009A6C54">
              <w:rPr>
                <w:rFonts w:cs="Arial"/>
              </w:rPr>
              <w:t>42.6</w:t>
            </w:r>
          </w:p>
        </w:tc>
        <w:tc>
          <w:tcPr>
            <w:tcW w:w="2340" w:type="dxa"/>
            <w:shd w:val="clear" w:color="auto" w:fill="auto"/>
          </w:tcPr>
          <w:p w14:paraId="26F26C9B" w14:textId="77777777" w:rsidR="00625263" w:rsidRPr="009A6C54" w:rsidRDefault="00625263" w:rsidP="002A5A7B">
            <w:pPr>
              <w:pStyle w:val="TableText"/>
              <w:rPr>
                <w:rFonts w:cs="Arial"/>
              </w:rPr>
            </w:pPr>
            <w:r w:rsidRPr="009A6C54">
              <w:rPr>
                <w:rFonts w:cs="Arial"/>
              </w:rPr>
              <w:t>AMIS 334-341</w:t>
            </w:r>
          </w:p>
        </w:tc>
        <w:tc>
          <w:tcPr>
            <w:tcW w:w="1170" w:type="dxa"/>
            <w:shd w:val="clear" w:color="auto" w:fill="auto"/>
          </w:tcPr>
          <w:p w14:paraId="26F26C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9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0" w14:textId="77777777" w:rsidR="00625263" w:rsidRPr="009A6C54" w:rsidRDefault="00625263" w:rsidP="002A5A7B">
            <w:pPr>
              <w:pStyle w:val="TableText"/>
              <w:rPr>
                <w:rFonts w:cs="Arial"/>
              </w:rPr>
            </w:pPr>
            <w:r w:rsidRPr="009A6C54">
              <w:rPr>
                <w:rFonts w:cs="Arial"/>
              </w:rPr>
              <w:t>D</w:t>
            </w:r>
          </w:p>
        </w:tc>
      </w:tr>
      <w:tr w:rsidR="00625263" w:rsidRPr="009A6C54" w14:paraId="26F26CA9" w14:textId="77777777" w:rsidTr="002A5A7B">
        <w:tc>
          <w:tcPr>
            <w:tcW w:w="1260" w:type="dxa"/>
            <w:shd w:val="clear" w:color="auto" w:fill="auto"/>
          </w:tcPr>
          <w:p w14:paraId="26F26CA2" w14:textId="77777777" w:rsidR="00625263" w:rsidRPr="009A6C54" w:rsidRDefault="00625263" w:rsidP="002A5A7B">
            <w:pPr>
              <w:pStyle w:val="TableText"/>
              <w:rPr>
                <w:rFonts w:cs="Arial"/>
              </w:rPr>
            </w:pPr>
            <w:r w:rsidRPr="009A6C54">
              <w:rPr>
                <w:rFonts w:cs="Arial"/>
              </w:rPr>
              <w:t>42.7</w:t>
            </w:r>
          </w:p>
        </w:tc>
        <w:tc>
          <w:tcPr>
            <w:tcW w:w="2340" w:type="dxa"/>
            <w:shd w:val="clear" w:color="auto" w:fill="auto"/>
          </w:tcPr>
          <w:p w14:paraId="26F26CA3" w14:textId="77777777"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14:paraId="26F26C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A8" w14:textId="77777777" w:rsidR="00625263" w:rsidRPr="009A6C54" w:rsidRDefault="00625263" w:rsidP="002A5A7B">
            <w:pPr>
              <w:pStyle w:val="TableText"/>
              <w:rPr>
                <w:rFonts w:cs="Arial"/>
              </w:rPr>
            </w:pPr>
            <w:r w:rsidRPr="009A6C54">
              <w:rPr>
                <w:rFonts w:cs="Arial"/>
              </w:rPr>
              <w:t>D</w:t>
            </w:r>
          </w:p>
        </w:tc>
      </w:tr>
      <w:tr w:rsidR="00625263" w:rsidRPr="009A6C54" w14:paraId="26F26CB1" w14:textId="77777777" w:rsidTr="002A5A7B">
        <w:tc>
          <w:tcPr>
            <w:tcW w:w="1260" w:type="dxa"/>
            <w:shd w:val="clear" w:color="auto" w:fill="auto"/>
          </w:tcPr>
          <w:p w14:paraId="26F26CAA" w14:textId="77777777" w:rsidR="00625263" w:rsidRPr="009A6C54" w:rsidRDefault="00625263" w:rsidP="002A5A7B">
            <w:pPr>
              <w:pStyle w:val="TableText"/>
              <w:rPr>
                <w:rFonts w:cs="Arial"/>
              </w:rPr>
            </w:pPr>
            <w:r w:rsidRPr="009A6C54">
              <w:rPr>
                <w:rFonts w:cs="Arial"/>
              </w:rPr>
              <w:t>43</w:t>
            </w:r>
          </w:p>
        </w:tc>
        <w:tc>
          <w:tcPr>
            <w:tcW w:w="2340" w:type="dxa"/>
            <w:shd w:val="clear" w:color="auto" w:fill="auto"/>
          </w:tcPr>
          <w:p w14:paraId="26F26CAB" w14:textId="77777777"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14:paraId="26F26C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B0" w14:textId="77777777" w:rsidR="00625263" w:rsidRPr="009A6C54" w:rsidRDefault="00625263" w:rsidP="002A5A7B">
            <w:pPr>
              <w:pStyle w:val="TableText"/>
              <w:rPr>
                <w:rFonts w:cs="Arial"/>
              </w:rPr>
            </w:pPr>
            <w:r w:rsidRPr="009A6C54">
              <w:rPr>
                <w:rFonts w:cs="Arial"/>
              </w:rPr>
              <w:t>@</w:t>
            </w:r>
          </w:p>
        </w:tc>
      </w:tr>
      <w:tr w:rsidR="00625263" w:rsidRPr="009A6C54" w14:paraId="26F26CB9" w14:textId="77777777" w:rsidTr="002A5A7B">
        <w:tc>
          <w:tcPr>
            <w:tcW w:w="1260" w:type="dxa"/>
            <w:shd w:val="clear" w:color="auto" w:fill="auto"/>
          </w:tcPr>
          <w:p w14:paraId="26F26CB2" w14:textId="77777777" w:rsidR="00625263" w:rsidRPr="009A6C54" w:rsidRDefault="00625263" w:rsidP="002A5A7B">
            <w:pPr>
              <w:pStyle w:val="TableText"/>
              <w:rPr>
                <w:rFonts w:cs="Arial"/>
              </w:rPr>
            </w:pPr>
            <w:r w:rsidRPr="009A6C54">
              <w:rPr>
                <w:rFonts w:cs="Arial"/>
              </w:rPr>
              <w:t>43.1</w:t>
            </w:r>
          </w:p>
        </w:tc>
        <w:tc>
          <w:tcPr>
            <w:tcW w:w="2340" w:type="dxa"/>
            <w:shd w:val="clear" w:color="auto" w:fill="auto"/>
          </w:tcPr>
          <w:p w14:paraId="26F26CB3" w14:textId="77777777"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14:paraId="26F26C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B8" w14:textId="77777777" w:rsidR="00625263" w:rsidRPr="009A6C54" w:rsidRDefault="00625263" w:rsidP="002A5A7B">
            <w:pPr>
              <w:pStyle w:val="TableText"/>
              <w:rPr>
                <w:rFonts w:cs="Arial"/>
              </w:rPr>
            </w:pPr>
            <w:r w:rsidRPr="009A6C54">
              <w:rPr>
                <w:rFonts w:cs="Arial"/>
              </w:rPr>
              <w:t>D</w:t>
            </w:r>
          </w:p>
        </w:tc>
      </w:tr>
      <w:tr w:rsidR="00625263" w:rsidRPr="009A6C54" w14:paraId="26F26CC1" w14:textId="77777777" w:rsidTr="002A5A7B">
        <w:tc>
          <w:tcPr>
            <w:tcW w:w="1260" w:type="dxa"/>
            <w:shd w:val="clear" w:color="auto" w:fill="auto"/>
          </w:tcPr>
          <w:p w14:paraId="26F26CBA" w14:textId="77777777" w:rsidR="00625263" w:rsidRPr="009A6C54" w:rsidRDefault="00625263" w:rsidP="002A5A7B">
            <w:pPr>
              <w:pStyle w:val="TableText"/>
              <w:rPr>
                <w:rFonts w:cs="Arial"/>
              </w:rPr>
            </w:pPr>
            <w:r w:rsidRPr="009A6C54">
              <w:rPr>
                <w:rFonts w:cs="Arial"/>
              </w:rPr>
              <w:t>43.11</w:t>
            </w:r>
          </w:p>
        </w:tc>
        <w:tc>
          <w:tcPr>
            <w:tcW w:w="2340" w:type="dxa"/>
            <w:shd w:val="clear" w:color="auto" w:fill="auto"/>
          </w:tcPr>
          <w:p w14:paraId="26F26CBB" w14:textId="77777777" w:rsidR="00625263" w:rsidRPr="009A6C54" w:rsidRDefault="00625263" w:rsidP="002A5A7B">
            <w:pPr>
              <w:pStyle w:val="TableText"/>
              <w:rPr>
                <w:rFonts w:cs="Arial"/>
              </w:rPr>
            </w:pPr>
            <w:r w:rsidRPr="009A6C54">
              <w:rPr>
                <w:rFonts w:cs="Arial"/>
              </w:rPr>
              <w:t>MAS AWARD</w:t>
            </w:r>
          </w:p>
        </w:tc>
        <w:tc>
          <w:tcPr>
            <w:tcW w:w="1170" w:type="dxa"/>
            <w:shd w:val="clear" w:color="auto" w:fill="auto"/>
          </w:tcPr>
          <w:p w14:paraId="26F26C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B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C0" w14:textId="77777777" w:rsidR="00625263" w:rsidRPr="009A6C54" w:rsidRDefault="00625263" w:rsidP="002A5A7B">
            <w:pPr>
              <w:pStyle w:val="TableText"/>
              <w:rPr>
                <w:rFonts w:cs="Arial"/>
              </w:rPr>
            </w:pPr>
            <w:r w:rsidRPr="009A6C54">
              <w:rPr>
                <w:rFonts w:cs="Arial"/>
              </w:rPr>
              <w:t>D</w:t>
            </w:r>
          </w:p>
        </w:tc>
      </w:tr>
      <w:tr w:rsidR="00625263" w:rsidRPr="009A6C54" w14:paraId="26F26CC9" w14:textId="77777777" w:rsidTr="002A5A7B">
        <w:tc>
          <w:tcPr>
            <w:tcW w:w="1260" w:type="dxa"/>
            <w:shd w:val="clear" w:color="auto" w:fill="auto"/>
          </w:tcPr>
          <w:p w14:paraId="26F26CC2" w14:textId="77777777" w:rsidR="00625263" w:rsidRPr="009A6C54" w:rsidRDefault="00625263" w:rsidP="002A5A7B">
            <w:pPr>
              <w:pStyle w:val="TableText"/>
              <w:rPr>
                <w:rFonts w:cs="Arial"/>
              </w:rPr>
            </w:pPr>
            <w:r w:rsidRPr="009A6C54">
              <w:rPr>
                <w:rFonts w:cs="Arial"/>
              </w:rPr>
              <w:t>43.4</w:t>
            </w:r>
          </w:p>
        </w:tc>
        <w:tc>
          <w:tcPr>
            <w:tcW w:w="2340" w:type="dxa"/>
            <w:shd w:val="clear" w:color="auto" w:fill="auto"/>
          </w:tcPr>
          <w:p w14:paraId="26F26CC3" w14:textId="77777777"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14:paraId="26F26C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C8" w14:textId="77777777" w:rsidR="00625263" w:rsidRPr="009A6C54" w:rsidRDefault="00625263" w:rsidP="002A5A7B">
            <w:pPr>
              <w:pStyle w:val="TableText"/>
              <w:rPr>
                <w:rFonts w:cs="Arial"/>
              </w:rPr>
            </w:pPr>
            <w:r w:rsidRPr="009A6C54">
              <w:rPr>
                <w:rFonts w:cs="Arial"/>
              </w:rPr>
              <w:t>@</w:t>
            </w:r>
          </w:p>
        </w:tc>
      </w:tr>
      <w:tr w:rsidR="00625263" w:rsidRPr="009A6C54" w14:paraId="26F26CD1" w14:textId="77777777" w:rsidTr="002A5A7B">
        <w:tc>
          <w:tcPr>
            <w:tcW w:w="1260" w:type="dxa"/>
            <w:shd w:val="clear" w:color="auto" w:fill="auto"/>
          </w:tcPr>
          <w:p w14:paraId="26F26CCA" w14:textId="77777777" w:rsidR="00625263" w:rsidRPr="009A6C54" w:rsidRDefault="00625263" w:rsidP="002A5A7B">
            <w:pPr>
              <w:pStyle w:val="TableText"/>
              <w:rPr>
                <w:rFonts w:cs="Arial"/>
              </w:rPr>
            </w:pPr>
            <w:r w:rsidRPr="009A6C54">
              <w:rPr>
                <w:rFonts w:cs="Arial"/>
              </w:rPr>
              <w:t>43.5</w:t>
            </w:r>
          </w:p>
        </w:tc>
        <w:tc>
          <w:tcPr>
            <w:tcW w:w="2340" w:type="dxa"/>
            <w:shd w:val="clear" w:color="auto" w:fill="auto"/>
          </w:tcPr>
          <w:p w14:paraId="26F26CCB" w14:textId="77777777"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14:paraId="26F26C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C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CD0" w14:textId="77777777" w:rsidR="00625263" w:rsidRPr="009A6C54" w:rsidRDefault="00625263" w:rsidP="002A5A7B">
            <w:pPr>
              <w:pStyle w:val="TableText"/>
              <w:rPr>
                <w:rFonts w:cs="Arial"/>
              </w:rPr>
            </w:pPr>
            <w:r w:rsidRPr="009A6C54">
              <w:rPr>
                <w:rFonts w:cs="Arial"/>
              </w:rPr>
              <w:t>D</w:t>
            </w:r>
          </w:p>
        </w:tc>
      </w:tr>
      <w:tr w:rsidR="00625263" w:rsidRPr="009A6C54" w14:paraId="26F26CD9" w14:textId="77777777" w:rsidTr="002A5A7B">
        <w:tc>
          <w:tcPr>
            <w:tcW w:w="1260" w:type="dxa"/>
            <w:shd w:val="clear" w:color="auto" w:fill="auto"/>
          </w:tcPr>
          <w:p w14:paraId="26F26CD2" w14:textId="77777777" w:rsidR="00625263" w:rsidRPr="009A6C54" w:rsidRDefault="00625263" w:rsidP="002A5A7B">
            <w:pPr>
              <w:pStyle w:val="TableText"/>
              <w:rPr>
                <w:rFonts w:cs="Arial"/>
              </w:rPr>
            </w:pPr>
            <w:r w:rsidRPr="009A6C54">
              <w:rPr>
                <w:rFonts w:cs="Arial"/>
              </w:rPr>
              <w:t>43.61</w:t>
            </w:r>
          </w:p>
        </w:tc>
        <w:tc>
          <w:tcPr>
            <w:tcW w:w="2340" w:type="dxa"/>
            <w:shd w:val="clear" w:color="auto" w:fill="auto"/>
          </w:tcPr>
          <w:p w14:paraId="26F26CD3" w14:textId="77777777"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14:paraId="26F26C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D8" w14:textId="77777777" w:rsidR="00625263" w:rsidRPr="009A6C54" w:rsidRDefault="00625263" w:rsidP="002A5A7B">
            <w:pPr>
              <w:pStyle w:val="TableText"/>
              <w:rPr>
                <w:rFonts w:cs="Arial"/>
              </w:rPr>
            </w:pPr>
            <w:r w:rsidRPr="009A6C54">
              <w:rPr>
                <w:rFonts w:cs="Arial"/>
              </w:rPr>
              <w:t>@</w:t>
            </w:r>
          </w:p>
        </w:tc>
      </w:tr>
      <w:tr w:rsidR="00625263" w:rsidRPr="009A6C54" w14:paraId="26F26CE1" w14:textId="77777777" w:rsidTr="002A5A7B">
        <w:tc>
          <w:tcPr>
            <w:tcW w:w="1260" w:type="dxa"/>
            <w:shd w:val="clear" w:color="auto" w:fill="auto"/>
          </w:tcPr>
          <w:p w14:paraId="26F26CDA" w14:textId="77777777" w:rsidR="00625263" w:rsidRPr="009A6C54" w:rsidRDefault="00625263" w:rsidP="002A5A7B">
            <w:pPr>
              <w:pStyle w:val="TableText"/>
              <w:rPr>
                <w:rFonts w:cs="Arial"/>
              </w:rPr>
            </w:pPr>
            <w:r w:rsidRPr="009A6C54">
              <w:rPr>
                <w:rFonts w:cs="Arial"/>
              </w:rPr>
              <w:t>43.7</w:t>
            </w:r>
          </w:p>
        </w:tc>
        <w:tc>
          <w:tcPr>
            <w:tcW w:w="2340" w:type="dxa"/>
            <w:shd w:val="clear" w:color="auto" w:fill="auto"/>
          </w:tcPr>
          <w:p w14:paraId="26F26CDB" w14:textId="77777777"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14:paraId="26F26C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0" w14:textId="77777777" w:rsidR="00625263" w:rsidRPr="009A6C54" w:rsidRDefault="00625263" w:rsidP="002A5A7B">
            <w:pPr>
              <w:pStyle w:val="TableText"/>
              <w:rPr>
                <w:rFonts w:cs="Arial"/>
              </w:rPr>
            </w:pPr>
            <w:r w:rsidRPr="009A6C54">
              <w:rPr>
                <w:rFonts w:cs="Arial"/>
              </w:rPr>
              <w:t>@</w:t>
            </w:r>
          </w:p>
        </w:tc>
      </w:tr>
      <w:tr w:rsidR="00625263" w:rsidRPr="009A6C54" w14:paraId="26F26CE9" w14:textId="77777777" w:rsidTr="002A5A7B">
        <w:tc>
          <w:tcPr>
            <w:tcW w:w="1260" w:type="dxa"/>
            <w:shd w:val="clear" w:color="auto" w:fill="auto"/>
          </w:tcPr>
          <w:p w14:paraId="26F26CE2" w14:textId="77777777" w:rsidR="00625263" w:rsidRPr="009A6C54" w:rsidRDefault="00625263" w:rsidP="002A5A7B">
            <w:pPr>
              <w:pStyle w:val="TableText"/>
              <w:rPr>
                <w:rFonts w:cs="Arial"/>
              </w:rPr>
            </w:pPr>
            <w:r w:rsidRPr="009A6C54">
              <w:rPr>
                <w:rFonts w:cs="Arial"/>
              </w:rPr>
              <w:t>44</w:t>
            </w:r>
          </w:p>
        </w:tc>
        <w:tc>
          <w:tcPr>
            <w:tcW w:w="2340" w:type="dxa"/>
            <w:shd w:val="clear" w:color="auto" w:fill="auto"/>
          </w:tcPr>
          <w:p w14:paraId="26F26CE3" w14:textId="77777777"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14:paraId="26F26C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E8" w14:textId="77777777" w:rsidR="00625263" w:rsidRPr="009A6C54" w:rsidRDefault="00625263" w:rsidP="002A5A7B">
            <w:pPr>
              <w:pStyle w:val="TableText"/>
              <w:rPr>
                <w:rFonts w:cs="Arial"/>
              </w:rPr>
            </w:pPr>
            <w:r w:rsidRPr="009A6C54">
              <w:rPr>
                <w:rFonts w:cs="Arial"/>
              </w:rPr>
              <w:t>D</w:t>
            </w:r>
          </w:p>
        </w:tc>
      </w:tr>
      <w:tr w:rsidR="00625263" w:rsidRPr="009A6C54" w14:paraId="26F26CF1" w14:textId="77777777" w:rsidTr="002A5A7B">
        <w:tc>
          <w:tcPr>
            <w:tcW w:w="1260" w:type="dxa"/>
            <w:shd w:val="clear" w:color="auto" w:fill="auto"/>
          </w:tcPr>
          <w:p w14:paraId="26F26CEA" w14:textId="77777777" w:rsidR="00625263" w:rsidRPr="009A6C54" w:rsidRDefault="00625263" w:rsidP="002A5A7B">
            <w:pPr>
              <w:pStyle w:val="TableText"/>
              <w:rPr>
                <w:rFonts w:cs="Arial"/>
              </w:rPr>
            </w:pPr>
            <w:r w:rsidRPr="009A6C54">
              <w:rPr>
                <w:rFonts w:cs="Arial"/>
              </w:rPr>
              <w:t>45</w:t>
            </w:r>
          </w:p>
        </w:tc>
        <w:tc>
          <w:tcPr>
            <w:tcW w:w="2340" w:type="dxa"/>
            <w:shd w:val="clear" w:color="auto" w:fill="auto"/>
          </w:tcPr>
          <w:p w14:paraId="26F26CEB" w14:textId="77777777" w:rsidR="00625263" w:rsidRPr="009A6C54" w:rsidRDefault="00625263" w:rsidP="002A5A7B">
            <w:pPr>
              <w:pStyle w:val="TableText"/>
              <w:rPr>
                <w:rFonts w:cs="Arial"/>
              </w:rPr>
            </w:pPr>
            <w:r w:rsidRPr="009A6C54">
              <w:rPr>
                <w:rFonts w:cs="Arial"/>
              </w:rPr>
              <w:t>PTF</w:t>
            </w:r>
          </w:p>
        </w:tc>
        <w:tc>
          <w:tcPr>
            <w:tcW w:w="1170" w:type="dxa"/>
            <w:shd w:val="clear" w:color="auto" w:fill="auto"/>
          </w:tcPr>
          <w:p w14:paraId="26F26C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0" w14:textId="77777777" w:rsidR="00625263" w:rsidRPr="009A6C54" w:rsidRDefault="00625263" w:rsidP="002A5A7B">
            <w:pPr>
              <w:pStyle w:val="TableText"/>
              <w:rPr>
                <w:rFonts w:cs="Arial"/>
              </w:rPr>
            </w:pPr>
            <w:r w:rsidRPr="009A6C54">
              <w:rPr>
                <w:rFonts w:cs="Arial"/>
              </w:rPr>
              <w:t>@</w:t>
            </w:r>
          </w:p>
        </w:tc>
      </w:tr>
      <w:tr w:rsidR="00625263" w:rsidRPr="009A6C54" w14:paraId="26F26CF9" w14:textId="77777777" w:rsidTr="002A5A7B">
        <w:tc>
          <w:tcPr>
            <w:tcW w:w="1260" w:type="dxa"/>
            <w:shd w:val="clear" w:color="auto" w:fill="auto"/>
          </w:tcPr>
          <w:p w14:paraId="26F26CF2" w14:textId="77777777" w:rsidR="00625263" w:rsidRPr="009A6C54" w:rsidRDefault="00625263" w:rsidP="002A5A7B">
            <w:pPr>
              <w:pStyle w:val="TableText"/>
              <w:rPr>
                <w:rFonts w:cs="Arial"/>
              </w:rPr>
            </w:pPr>
            <w:r w:rsidRPr="009A6C54">
              <w:rPr>
                <w:rFonts w:cs="Arial"/>
              </w:rPr>
              <w:t>45.1</w:t>
            </w:r>
          </w:p>
        </w:tc>
        <w:tc>
          <w:tcPr>
            <w:tcW w:w="2340" w:type="dxa"/>
            <w:shd w:val="clear" w:color="auto" w:fill="auto"/>
          </w:tcPr>
          <w:p w14:paraId="26F26CF3" w14:textId="77777777"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14:paraId="26F26C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CF8" w14:textId="77777777" w:rsidR="00625263" w:rsidRPr="009A6C54" w:rsidRDefault="00625263" w:rsidP="002A5A7B">
            <w:pPr>
              <w:pStyle w:val="TableText"/>
              <w:rPr>
                <w:rFonts w:cs="Arial"/>
              </w:rPr>
            </w:pPr>
            <w:r w:rsidRPr="009A6C54">
              <w:rPr>
                <w:rFonts w:cs="Arial"/>
              </w:rPr>
              <w:t>@</w:t>
            </w:r>
          </w:p>
        </w:tc>
      </w:tr>
      <w:tr w:rsidR="00625263" w:rsidRPr="009A6C54" w14:paraId="26F26D01" w14:textId="77777777" w:rsidTr="002A5A7B">
        <w:tc>
          <w:tcPr>
            <w:tcW w:w="1260" w:type="dxa"/>
            <w:shd w:val="clear" w:color="auto" w:fill="auto"/>
          </w:tcPr>
          <w:p w14:paraId="26F26CFA" w14:textId="77777777" w:rsidR="00625263" w:rsidRPr="009A6C54" w:rsidRDefault="00625263" w:rsidP="002A5A7B">
            <w:pPr>
              <w:pStyle w:val="TableText"/>
              <w:rPr>
                <w:rFonts w:cs="Arial"/>
              </w:rPr>
            </w:pPr>
            <w:r w:rsidRPr="009A6C54">
              <w:rPr>
                <w:rFonts w:cs="Arial"/>
              </w:rPr>
              <w:t>45.2</w:t>
            </w:r>
          </w:p>
        </w:tc>
        <w:tc>
          <w:tcPr>
            <w:tcW w:w="2340" w:type="dxa"/>
            <w:shd w:val="clear" w:color="auto" w:fill="auto"/>
          </w:tcPr>
          <w:p w14:paraId="26F26CFB" w14:textId="77777777"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14:paraId="26F26C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C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C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0" w14:textId="77777777" w:rsidR="00625263" w:rsidRPr="009A6C54" w:rsidRDefault="00625263" w:rsidP="002A5A7B">
            <w:pPr>
              <w:pStyle w:val="TableText"/>
              <w:rPr>
                <w:rFonts w:cs="Arial"/>
              </w:rPr>
            </w:pPr>
            <w:r w:rsidRPr="009A6C54">
              <w:rPr>
                <w:rFonts w:cs="Arial"/>
              </w:rPr>
              <w:t>D</w:t>
            </w:r>
          </w:p>
        </w:tc>
      </w:tr>
      <w:tr w:rsidR="00625263" w:rsidRPr="009A6C54" w14:paraId="26F26D09" w14:textId="77777777" w:rsidTr="002A5A7B">
        <w:tc>
          <w:tcPr>
            <w:tcW w:w="1260" w:type="dxa"/>
            <w:shd w:val="clear" w:color="auto" w:fill="auto"/>
          </w:tcPr>
          <w:p w14:paraId="26F26D02" w14:textId="77777777" w:rsidR="00625263" w:rsidRPr="009A6C54" w:rsidRDefault="00625263" w:rsidP="002A5A7B">
            <w:pPr>
              <w:pStyle w:val="TableText"/>
              <w:rPr>
                <w:rFonts w:cs="Arial"/>
              </w:rPr>
            </w:pPr>
            <w:r w:rsidRPr="009A6C54">
              <w:rPr>
                <w:rFonts w:cs="Arial"/>
              </w:rPr>
              <w:t>45.3</w:t>
            </w:r>
          </w:p>
        </w:tc>
        <w:tc>
          <w:tcPr>
            <w:tcW w:w="2340" w:type="dxa"/>
            <w:shd w:val="clear" w:color="auto" w:fill="auto"/>
          </w:tcPr>
          <w:p w14:paraId="26F26D03" w14:textId="77777777"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14:paraId="26F26D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08" w14:textId="77777777" w:rsidR="00625263" w:rsidRPr="009A6C54" w:rsidRDefault="00625263" w:rsidP="002A5A7B">
            <w:pPr>
              <w:pStyle w:val="TableText"/>
              <w:rPr>
                <w:rFonts w:cs="Arial"/>
              </w:rPr>
            </w:pPr>
            <w:r w:rsidRPr="009A6C54">
              <w:rPr>
                <w:rFonts w:cs="Arial"/>
              </w:rPr>
              <w:t>@</w:t>
            </w:r>
          </w:p>
        </w:tc>
      </w:tr>
      <w:tr w:rsidR="00625263" w:rsidRPr="009A6C54" w14:paraId="26F26D11" w14:textId="77777777" w:rsidTr="002A5A7B">
        <w:tc>
          <w:tcPr>
            <w:tcW w:w="1260" w:type="dxa"/>
            <w:shd w:val="clear" w:color="auto" w:fill="auto"/>
          </w:tcPr>
          <w:p w14:paraId="26F26D0A" w14:textId="77777777" w:rsidR="00625263" w:rsidRPr="009A6C54" w:rsidRDefault="00625263" w:rsidP="002A5A7B">
            <w:pPr>
              <w:pStyle w:val="TableText"/>
              <w:rPr>
                <w:rFonts w:cs="Arial"/>
              </w:rPr>
            </w:pPr>
            <w:r w:rsidRPr="009A6C54">
              <w:rPr>
                <w:rFonts w:cs="Arial"/>
              </w:rPr>
              <w:t>45.4</w:t>
            </w:r>
          </w:p>
        </w:tc>
        <w:tc>
          <w:tcPr>
            <w:tcW w:w="2340" w:type="dxa"/>
            <w:shd w:val="clear" w:color="auto" w:fill="auto"/>
          </w:tcPr>
          <w:p w14:paraId="26F26D0B" w14:textId="77777777"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14:paraId="26F26D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0" w14:textId="77777777" w:rsidR="00625263" w:rsidRPr="009A6C54" w:rsidRDefault="00625263" w:rsidP="002A5A7B">
            <w:pPr>
              <w:pStyle w:val="TableText"/>
              <w:rPr>
                <w:rFonts w:cs="Arial"/>
              </w:rPr>
            </w:pPr>
            <w:r w:rsidRPr="009A6C54">
              <w:rPr>
                <w:rFonts w:cs="Arial"/>
              </w:rPr>
              <w:t>@</w:t>
            </w:r>
          </w:p>
        </w:tc>
      </w:tr>
      <w:tr w:rsidR="00625263" w:rsidRPr="009A6C54" w14:paraId="26F26D19" w14:textId="77777777" w:rsidTr="002A5A7B">
        <w:tc>
          <w:tcPr>
            <w:tcW w:w="1260" w:type="dxa"/>
            <w:shd w:val="clear" w:color="auto" w:fill="auto"/>
          </w:tcPr>
          <w:p w14:paraId="26F26D12" w14:textId="77777777" w:rsidR="00625263" w:rsidRPr="009A6C54" w:rsidRDefault="00625263" w:rsidP="002A5A7B">
            <w:pPr>
              <w:pStyle w:val="TableText"/>
              <w:rPr>
                <w:rFonts w:cs="Arial"/>
              </w:rPr>
            </w:pPr>
            <w:r w:rsidRPr="009A6C54">
              <w:rPr>
                <w:rFonts w:cs="Arial"/>
              </w:rPr>
              <w:t>45.5</w:t>
            </w:r>
          </w:p>
        </w:tc>
        <w:tc>
          <w:tcPr>
            <w:tcW w:w="2340" w:type="dxa"/>
            <w:shd w:val="clear" w:color="auto" w:fill="auto"/>
          </w:tcPr>
          <w:p w14:paraId="26F26D13" w14:textId="77777777" w:rsidR="00625263" w:rsidRPr="009A6C54" w:rsidRDefault="00625263" w:rsidP="002A5A7B">
            <w:pPr>
              <w:pStyle w:val="TableText"/>
              <w:rPr>
                <w:rFonts w:cs="Arial"/>
              </w:rPr>
            </w:pPr>
            <w:r w:rsidRPr="009A6C54">
              <w:rPr>
                <w:rFonts w:cs="Arial"/>
              </w:rPr>
              <w:t>PTF MESSAGE</w:t>
            </w:r>
          </w:p>
        </w:tc>
        <w:tc>
          <w:tcPr>
            <w:tcW w:w="1170" w:type="dxa"/>
            <w:shd w:val="clear" w:color="auto" w:fill="auto"/>
          </w:tcPr>
          <w:p w14:paraId="26F26D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18" w14:textId="77777777" w:rsidR="00625263" w:rsidRPr="009A6C54" w:rsidRDefault="00625263" w:rsidP="002A5A7B">
            <w:pPr>
              <w:pStyle w:val="TableText"/>
              <w:rPr>
                <w:rFonts w:cs="Arial"/>
              </w:rPr>
            </w:pPr>
            <w:r w:rsidRPr="009A6C54">
              <w:rPr>
                <w:rFonts w:cs="Arial"/>
              </w:rPr>
              <w:t>@</w:t>
            </w:r>
          </w:p>
        </w:tc>
      </w:tr>
      <w:tr w:rsidR="00625263" w:rsidRPr="009A6C54" w14:paraId="26F26D21" w14:textId="77777777" w:rsidTr="002A5A7B">
        <w:tc>
          <w:tcPr>
            <w:tcW w:w="1260" w:type="dxa"/>
            <w:shd w:val="clear" w:color="auto" w:fill="auto"/>
          </w:tcPr>
          <w:p w14:paraId="26F26D1A" w14:textId="77777777" w:rsidR="00625263" w:rsidRPr="009A6C54" w:rsidRDefault="00625263" w:rsidP="002A5A7B">
            <w:pPr>
              <w:pStyle w:val="TableText"/>
              <w:rPr>
                <w:rFonts w:cs="Arial"/>
              </w:rPr>
            </w:pPr>
            <w:r w:rsidRPr="009A6C54">
              <w:rPr>
                <w:rFonts w:cs="Arial"/>
              </w:rPr>
              <w:t>45.6</w:t>
            </w:r>
          </w:p>
        </w:tc>
        <w:tc>
          <w:tcPr>
            <w:tcW w:w="2340" w:type="dxa"/>
            <w:shd w:val="clear" w:color="auto" w:fill="auto"/>
          </w:tcPr>
          <w:p w14:paraId="26F26D1B" w14:textId="77777777"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14:paraId="26F26D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0" w14:textId="77777777" w:rsidR="00625263" w:rsidRPr="009A6C54" w:rsidRDefault="00625263" w:rsidP="002A5A7B">
            <w:pPr>
              <w:pStyle w:val="TableText"/>
              <w:rPr>
                <w:rFonts w:cs="Arial"/>
              </w:rPr>
            </w:pPr>
            <w:r w:rsidRPr="009A6C54">
              <w:rPr>
                <w:rFonts w:cs="Arial"/>
              </w:rPr>
              <w:t>@</w:t>
            </w:r>
          </w:p>
        </w:tc>
      </w:tr>
      <w:tr w:rsidR="00625263" w:rsidRPr="009A6C54" w14:paraId="26F26D29" w14:textId="77777777" w:rsidTr="002A5A7B">
        <w:tc>
          <w:tcPr>
            <w:tcW w:w="1260" w:type="dxa"/>
            <w:shd w:val="clear" w:color="auto" w:fill="auto"/>
          </w:tcPr>
          <w:p w14:paraId="26F26D22" w14:textId="77777777" w:rsidR="00625263" w:rsidRPr="009A6C54" w:rsidRDefault="00625263" w:rsidP="002A5A7B">
            <w:pPr>
              <w:pStyle w:val="TableText"/>
              <w:rPr>
                <w:rFonts w:cs="Arial"/>
              </w:rPr>
            </w:pPr>
            <w:r w:rsidRPr="009A6C54">
              <w:rPr>
                <w:rFonts w:cs="Arial"/>
              </w:rPr>
              <w:lastRenderedPageBreak/>
              <w:t>45.61</w:t>
            </w:r>
          </w:p>
        </w:tc>
        <w:tc>
          <w:tcPr>
            <w:tcW w:w="2340" w:type="dxa"/>
            <w:shd w:val="clear" w:color="auto" w:fill="auto"/>
          </w:tcPr>
          <w:p w14:paraId="26F26D23" w14:textId="77777777"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14:paraId="26F26D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28" w14:textId="77777777" w:rsidR="00625263" w:rsidRPr="009A6C54" w:rsidRDefault="00625263" w:rsidP="002A5A7B">
            <w:pPr>
              <w:pStyle w:val="TableText"/>
              <w:rPr>
                <w:rFonts w:cs="Arial"/>
              </w:rPr>
            </w:pPr>
            <w:r w:rsidRPr="009A6C54">
              <w:rPr>
                <w:rFonts w:cs="Arial"/>
              </w:rPr>
              <w:t>@</w:t>
            </w:r>
          </w:p>
        </w:tc>
      </w:tr>
      <w:tr w:rsidR="00625263" w:rsidRPr="009A6C54" w14:paraId="26F26D31" w14:textId="77777777" w:rsidTr="002A5A7B">
        <w:tc>
          <w:tcPr>
            <w:tcW w:w="1260" w:type="dxa"/>
            <w:shd w:val="clear" w:color="auto" w:fill="auto"/>
          </w:tcPr>
          <w:p w14:paraId="26F26D2A" w14:textId="77777777" w:rsidR="00625263" w:rsidRPr="009A6C54" w:rsidRDefault="00625263" w:rsidP="002A5A7B">
            <w:pPr>
              <w:pStyle w:val="TableText"/>
              <w:rPr>
                <w:rFonts w:cs="Arial"/>
              </w:rPr>
            </w:pPr>
            <w:r w:rsidRPr="009A6C54">
              <w:rPr>
                <w:rFonts w:cs="Arial"/>
              </w:rPr>
              <w:t>45.64</w:t>
            </w:r>
          </w:p>
        </w:tc>
        <w:tc>
          <w:tcPr>
            <w:tcW w:w="2340" w:type="dxa"/>
            <w:shd w:val="clear" w:color="auto" w:fill="auto"/>
          </w:tcPr>
          <w:p w14:paraId="26F26D2B" w14:textId="77777777"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14:paraId="26F26D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0" w14:textId="77777777" w:rsidR="00625263" w:rsidRPr="009A6C54" w:rsidRDefault="00625263" w:rsidP="002A5A7B">
            <w:pPr>
              <w:pStyle w:val="TableText"/>
              <w:rPr>
                <w:rFonts w:cs="Arial"/>
              </w:rPr>
            </w:pPr>
            <w:r w:rsidRPr="009A6C54">
              <w:rPr>
                <w:rFonts w:cs="Arial"/>
              </w:rPr>
              <w:t>@</w:t>
            </w:r>
          </w:p>
        </w:tc>
      </w:tr>
      <w:tr w:rsidR="00625263" w:rsidRPr="009A6C54" w14:paraId="26F26D39" w14:textId="77777777" w:rsidTr="002A5A7B">
        <w:tc>
          <w:tcPr>
            <w:tcW w:w="1260" w:type="dxa"/>
            <w:shd w:val="clear" w:color="auto" w:fill="auto"/>
          </w:tcPr>
          <w:p w14:paraId="26F26D32" w14:textId="77777777" w:rsidR="00625263" w:rsidRPr="009A6C54" w:rsidRDefault="00625263" w:rsidP="002A5A7B">
            <w:pPr>
              <w:pStyle w:val="TableText"/>
              <w:rPr>
                <w:rFonts w:cs="Arial"/>
              </w:rPr>
            </w:pPr>
            <w:r w:rsidRPr="009A6C54">
              <w:rPr>
                <w:rFonts w:cs="Arial"/>
              </w:rPr>
              <w:t>45.68</w:t>
            </w:r>
          </w:p>
        </w:tc>
        <w:tc>
          <w:tcPr>
            <w:tcW w:w="2340" w:type="dxa"/>
            <w:shd w:val="clear" w:color="auto" w:fill="auto"/>
          </w:tcPr>
          <w:p w14:paraId="26F26D33" w14:textId="77777777"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14:paraId="26F26D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38" w14:textId="77777777" w:rsidR="00625263" w:rsidRPr="009A6C54" w:rsidRDefault="00625263" w:rsidP="002A5A7B">
            <w:pPr>
              <w:pStyle w:val="TableText"/>
              <w:rPr>
                <w:rFonts w:cs="Arial"/>
              </w:rPr>
            </w:pPr>
            <w:r w:rsidRPr="009A6C54">
              <w:rPr>
                <w:rFonts w:cs="Arial"/>
              </w:rPr>
              <w:t>@</w:t>
            </w:r>
          </w:p>
        </w:tc>
      </w:tr>
      <w:tr w:rsidR="00625263" w:rsidRPr="009A6C54" w14:paraId="26F26D41" w14:textId="77777777" w:rsidTr="002A5A7B">
        <w:tc>
          <w:tcPr>
            <w:tcW w:w="1260" w:type="dxa"/>
            <w:shd w:val="clear" w:color="auto" w:fill="auto"/>
          </w:tcPr>
          <w:p w14:paraId="26F26D3A" w14:textId="77777777" w:rsidR="00625263" w:rsidRPr="009A6C54" w:rsidRDefault="00625263" w:rsidP="002A5A7B">
            <w:pPr>
              <w:pStyle w:val="TableText"/>
              <w:rPr>
                <w:rFonts w:cs="Arial"/>
              </w:rPr>
            </w:pPr>
            <w:r w:rsidRPr="009A6C54">
              <w:rPr>
                <w:rFonts w:cs="Arial"/>
              </w:rPr>
              <w:t>45.7</w:t>
            </w:r>
          </w:p>
        </w:tc>
        <w:tc>
          <w:tcPr>
            <w:tcW w:w="2340" w:type="dxa"/>
            <w:shd w:val="clear" w:color="auto" w:fill="auto"/>
          </w:tcPr>
          <w:p w14:paraId="26F26D3B" w14:textId="77777777"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14:paraId="26F26D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0" w14:textId="77777777" w:rsidR="00625263" w:rsidRPr="009A6C54" w:rsidRDefault="00625263" w:rsidP="002A5A7B">
            <w:pPr>
              <w:pStyle w:val="TableText"/>
              <w:rPr>
                <w:rFonts w:cs="Arial"/>
              </w:rPr>
            </w:pPr>
            <w:r w:rsidRPr="009A6C54">
              <w:rPr>
                <w:rFonts w:cs="Arial"/>
              </w:rPr>
              <w:t>D</w:t>
            </w:r>
          </w:p>
        </w:tc>
      </w:tr>
      <w:tr w:rsidR="00625263" w:rsidRPr="009A6C54" w14:paraId="26F26D49" w14:textId="77777777" w:rsidTr="002A5A7B">
        <w:tc>
          <w:tcPr>
            <w:tcW w:w="1260" w:type="dxa"/>
            <w:shd w:val="clear" w:color="auto" w:fill="auto"/>
          </w:tcPr>
          <w:p w14:paraId="26F26D42" w14:textId="77777777" w:rsidR="00625263" w:rsidRPr="009A6C54" w:rsidRDefault="00625263" w:rsidP="002A5A7B">
            <w:pPr>
              <w:pStyle w:val="TableText"/>
              <w:rPr>
                <w:rFonts w:cs="Arial"/>
              </w:rPr>
            </w:pPr>
            <w:r w:rsidRPr="009A6C54">
              <w:rPr>
                <w:rFonts w:cs="Arial"/>
              </w:rPr>
              <w:t>45.81</w:t>
            </w:r>
          </w:p>
        </w:tc>
        <w:tc>
          <w:tcPr>
            <w:tcW w:w="2340" w:type="dxa"/>
            <w:shd w:val="clear" w:color="auto" w:fill="auto"/>
          </w:tcPr>
          <w:p w14:paraId="26F26D43" w14:textId="77777777"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14:paraId="26F26D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48" w14:textId="77777777" w:rsidR="00625263" w:rsidRPr="009A6C54" w:rsidRDefault="00625263" w:rsidP="002A5A7B">
            <w:pPr>
              <w:pStyle w:val="TableText"/>
              <w:rPr>
                <w:rFonts w:cs="Arial"/>
              </w:rPr>
            </w:pPr>
            <w:r w:rsidRPr="009A6C54">
              <w:rPr>
                <w:rFonts w:cs="Arial"/>
              </w:rPr>
              <w:t>@</w:t>
            </w:r>
          </w:p>
        </w:tc>
      </w:tr>
      <w:tr w:rsidR="00625263" w:rsidRPr="009A6C54" w14:paraId="26F26D51" w14:textId="77777777" w:rsidTr="002A5A7B">
        <w:tc>
          <w:tcPr>
            <w:tcW w:w="1260" w:type="dxa"/>
            <w:shd w:val="clear" w:color="auto" w:fill="auto"/>
          </w:tcPr>
          <w:p w14:paraId="26F26D4A" w14:textId="77777777" w:rsidR="00625263" w:rsidRPr="009A6C54" w:rsidRDefault="00625263" w:rsidP="002A5A7B">
            <w:pPr>
              <w:pStyle w:val="TableText"/>
              <w:rPr>
                <w:rFonts w:cs="Arial"/>
              </w:rPr>
            </w:pPr>
            <w:r w:rsidRPr="009A6C54">
              <w:rPr>
                <w:rFonts w:cs="Arial"/>
              </w:rPr>
              <w:t>45.82</w:t>
            </w:r>
          </w:p>
        </w:tc>
        <w:tc>
          <w:tcPr>
            <w:tcW w:w="2340" w:type="dxa"/>
            <w:shd w:val="clear" w:color="auto" w:fill="auto"/>
          </w:tcPr>
          <w:p w14:paraId="26F26D4B" w14:textId="77777777"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14:paraId="26F26D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0" w14:textId="77777777" w:rsidR="00625263" w:rsidRPr="009A6C54" w:rsidRDefault="00625263" w:rsidP="002A5A7B">
            <w:pPr>
              <w:pStyle w:val="TableText"/>
              <w:rPr>
                <w:rFonts w:cs="Arial"/>
              </w:rPr>
            </w:pPr>
            <w:r w:rsidRPr="009A6C54">
              <w:rPr>
                <w:rFonts w:cs="Arial"/>
              </w:rPr>
              <w:t>@</w:t>
            </w:r>
          </w:p>
        </w:tc>
      </w:tr>
      <w:tr w:rsidR="00625263" w:rsidRPr="009A6C54" w14:paraId="26F26D59" w14:textId="77777777" w:rsidTr="002A5A7B">
        <w:tc>
          <w:tcPr>
            <w:tcW w:w="1260" w:type="dxa"/>
            <w:shd w:val="clear" w:color="auto" w:fill="auto"/>
          </w:tcPr>
          <w:p w14:paraId="26F26D52" w14:textId="77777777" w:rsidR="00625263" w:rsidRPr="009A6C54" w:rsidRDefault="00625263" w:rsidP="002A5A7B">
            <w:pPr>
              <w:pStyle w:val="TableText"/>
              <w:rPr>
                <w:rFonts w:cs="Arial"/>
              </w:rPr>
            </w:pPr>
            <w:r w:rsidRPr="009A6C54">
              <w:rPr>
                <w:rFonts w:cs="Arial"/>
              </w:rPr>
              <w:t>45.83</w:t>
            </w:r>
          </w:p>
        </w:tc>
        <w:tc>
          <w:tcPr>
            <w:tcW w:w="2340" w:type="dxa"/>
            <w:shd w:val="clear" w:color="auto" w:fill="auto"/>
          </w:tcPr>
          <w:p w14:paraId="26F26D53" w14:textId="77777777" w:rsidR="00625263" w:rsidRPr="009A6C54" w:rsidRDefault="00625263" w:rsidP="002A5A7B">
            <w:pPr>
              <w:pStyle w:val="TableText"/>
              <w:rPr>
                <w:rFonts w:cs="Arial"/>
              </w:rPr>
            </w:pPr>
            <w:r w:rsidRPr="009A6C54">
              <w:rPr>
                <w:rFonts w:cs="Arial"/>
              </w:rPr>
              <w:t>PTF RELEASE</w:t>
            </w:r>
          </w:p>
        </w:tc>
        <w:tc>
          <w:tcPr>
            <w:tcW w:w="1170" w:type="dxa"/>
            <w:shd w:val="clear" w:color="auto" w:fill="auto"/>
          </w:tcPr>
          <w:p w14:paraId="26F26D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58" w14:textId="77777777" w:rsidR="00625263" w:rsidRPr="009A6C54" w:rsidRDefault="00625263" w:rsidP="002A5A7B">
            <w:pPr>
              <w:pStyle w:val="TableText"/>
              <w:rPr>
                <w:rFonts w:cs="Arial"/>
              </w:rPr>
            </w:pPr>
            <w:r w:rsidRPr="009A6C54">
              <w:rPr>
                <w:rFonts w:cs="Arial"/>
              </w:rPr>
              <w:t>@</w:t>
            </w:r>
          </w:p>
        </w:tc>
      </w:tr>
      <w:tr w:rsidR="00625263" w:rsidRPr="009A6C54" w14:paraId="26F26D61" w14:textId="77777777" w:rsidTr="002A5A7B">
        <w:tc>
          <w:tcPr>
            <w:tcW w:w="1260" w:type="dxa"/>
            <w:shd w:val="clear" w:color="auto" w:fill="auto"/>
          </w:tcPr>
          <w:p w14:paraId="26F26D5A" w14:textId="77777777" w:rsidR="00625263" w:rsidRPr="009A6C54" w:rsidRDefault="00625263" w:rsidP="002A5A7B">
            <w:pPr>
              <w:pStyle w:val="TableText"/>
              <w:rPr>
                <w:rFonts w:cs="Arial"/>
              </w:rPr>
            </w:pPr>
            <w:r w:rsidRPr="009A6C54">
              <w:rPr>
                <w:rFonts w:cs="Arial"/>
              </w:rPr>
              <w:t>45.84</w:t>
            </w:r>
          </w:p>
        </w:tc>
        <w:tc>
          <w:tcPr>
            <w:tcW w:w="2340" w:type="dxa"/>
            <w:shd w:val="clear" w:color="auto" w:fill="auto"/>
          </w:tcPr>
          <w:p w14:paraId="26F26D5B" w14:textId="77777777"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14:paraId="26F26D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0" w14:textId="77777777" w:rsidR="00625263" w:rsidRPr="009A6C54" w:rsidRDefault="00625263" w:rsidP="002A5A7B">
            <w:pPr>
              <w:pStyle w:val="TableText"/>
              <w:rPr>
                <w:rFonts w:cs="Arial"/>
              </w:rPr>
            </w:pPr>
            <w:r w:rsidRPr="009A6C54">
              <w:rPr>
                <w:rFonts w:cs="Arial"/>
              </w:rPr>
              <w:t>@</w:t>
            </w:r>
          </w:p>
        </w:tc>
      </w:tr>
      <w:tr w:rsidR="00625263" w:rsidRPr="009A6C54" w14:paraId="26F26D69" w14:textId="77777777" w:rsidTr="002A5A7B">
        <w:tc>
          <w:tcPr>
            <w:tcW w:w="1260" w:type="dxa"/>
            <w:shd w:val="clear" w:color="auto" w:fill="auto"/>
          </w:tcPr>
          <w:p w14:paraId="26F26D62" w14:textId="77777777" w:rsidR="00625263" w:rsidRPr="009A6C54" w:rsidRDefault="00625263" w:rsidP="002A5A7B">
            <w:pPr>
              <w:pStyle w:val="TableText"/>
              <w:rPr>
                <w:rFonts w:cs="Arial"/>
              </w:rPr>
            </w:pPr>
            <w:r w:rsidRPr="009A6C54">
              <w:rPr>
                <w:rFonts w:cs="Arial"/>
              </w:rPr>
              <w:t>45.85</w:t>
            </w:r>
          </w:p>
        </w:tc>
        <w:tc>
          <w:tcPr>
            <w:tcW w:w="2340" w:type="dxa"/>
            <w:shd w:val="clear" w:color="auto" w:fill="auto"/>
          </w:tcPr>
          <w:p w14:paraId="26F26D63" w14:textId="77777777"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14:paraId="26F26D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68" w14:textId="77777777" w:rsidR="00625263" w:rsidRPr="009A6C54" w:rsidRDefault="00625263" w:rsidP="002A5A7B">
            <w:pPr>
              <w:pStyle w:val="TableText"/>
              <w:rPr>
                <w:rFonts w:cs="Arial"/>
              </w:rPr>
            </w:pPr>
            <w:r w:rsidRPr="009A6C54">
              <w:rPr>
                <w:rFonts w:cs="Arial"/>
              </w:rPr>
              <w:t>@</w:t>
            </w:r>
          </w:p>
        </w:tc>
      </w:tr>
      <w:tr w:rsidR="00625263" w:rsidRPr="009A6C54" w14:paraId="26F26D71" w14:textId="77777777" w:rsidTr="002A5A7B">
        <w:tc>
          <w:tcPr>
            <w:tcW w:w="1260" w:type="dxa"/>
            <w:shd w:val="clear" w:color="auto" w:fill="auto"/>
          </w:tcPr>
          <w:p w14:paraId="26F26D6A" w14:textId="77777777" w:rsidR="00625263" w:rsidRPr="009A6C54" w:rsidRDefault="00625263" w:rsidP="002A5A7B">
            <w:pPr>
              <w:pStyle w:val="TableText"/>
              <w:rPr>
                <w:rFonts w:cs="Arial"/>
              </w:rPr>
            </w:pPr>
            <w:r w:rsidRPr="009A6C54">
              <w:rPr>
                <w:rFonts w:cs="Arial"/>
              </w:rPr>
              <w:t>45.86</w:t>
            </w:r>
          </w:p>
        </w:tc>
        <w:tc>
          <w:tcPr>
            <w:tcW w:w="2340" w:type="dxa"/>
            <w:shd w:val="clear" w:color="auto" w:fill="auto"/>
          </w:tcPr>
          <w:p w14:paraId="26F26D6B" w14:textId="77777777"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14:paraId="26F26D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0" w14:textId="77777777" w:rsidR="00625263" w:rsidRPr="009A6C54" w:rsidRDefault="00625263" w:rsidP="002A5A7B">
            <w:pPr>
              <w:pStyle w:val="TableText"/>
              <w:rPr>
                <w:rFonts w:cs="Arial"/>
              </w:rPr>
            </w:pPr>
            <w:r w:rsidRPr="009A6C54">
              <w:rPr>
                <w:rFonts w:cs="Arial"/>
              </w:rPr>
              <w:t>@</w:t>
            </w:r>
          </w:p>
        </w:tc>
      </w:tr>
      <w:tr w:rsidR="00625263" w:rsidRPr="009A6C54" w14:paraId="26F26D79" w14:textId="77777777" w:rsidTr="002A5A7B">
        <w:tc>
          <w:tcPr>
            <w:tcW w:w="1260" w:type="dxa"/>
            <w:shd w:val="clear" w:color="auto" w:fill="auto"/>
          </w:tcPr>
          <w:p w14:paraId="26F26D72" w14:textId="77777777" w:rsidR="00625263" w:rsidRPr="009A6C54" w:rsidRDefault="00625263" w:rsidP="002A5A7B">
            <w:pPr>
              <w:pStyle w:val="TableText"/>
              <w:rPr>
                <w:rFonts w:cs="Arial"/>
              </w:rPr>
            </w:pPr>
            <w:r w:rsidRPr="009A6C54">
              <w:rPr>
                <w:rFonts w:cs="Arial"/>
              </w:rPr>
              <w:t>45.87</w:t>
            </w:r>
          </w:p>
        </w:tc>
        <w:tc>
          <w:tcPr>
            <w:tcW w:w="2340" w:type="dxa"/>
            <w:shd w:val="clear" w:color="auto" w:fill="auto"/>
          </w:tcPr>
          <w:p w14:paraId="26F26D73" w14:textId="77777777"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14:paraId="26F26D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78" w14:textId="77777777" w:rsidR="00625263" w:rsidRPr="009A6C54" w:rsidRDefault="00625263" w:rsidP="002A5A7B">
            <w:pPr>
              <w:pStyle w:val="TableText"/>
              <w:rPr>
                <w:rFonts w:cs="Arial"/>
              </w:rPr>
            </w:pPr>
            <w:r w:rsidRPr="009A6C54">
              <w:rPr>
                <w:rFonts w:cs="Arial"/>
              </w:rPr>
              <w:t>@</w:t>
            </w:r>
          </w:p>
        </w:tc>
      </w:tr>
      <w:tr w:rsidR="00625263" w:rsidRPr="009A6C54" w14:paraId="26F26D81" w14:textId="77777777" w:rsidTr="002A5A7B">
        <w:tc>
          <w:tcPr>
            <w:tcW w:w="1260" w:type="dxa"/>
            <w:shd w:val="clear" w:color="auto" w:fill="auto"/>
          </w:tcPr>
          <w:p w14:paraId="26F26D7A" w14:textId="77777777" w:rsidR="00625263" w:rsidRPr="009A6C54" w:rsidRDefault="00625263" w:rsidP="002A5A7B">
            <w:pPr>
              <w:pStyle w:val="TableText"/>
              <w:rPr>
                <w:rFonts w:cs="Arial"/>
              </w:rPr>
            </w:pPr>
            <w:r w:rsidRPr="009A6C54">
              <w:rPr>
                <w:rFonts w:cs="Arial"/>
              </w:rPr>
              <w:t>45.88</w:t>
            </w:r>
          </w:p>
        </w:tc>
        <w:tc>
          <w:tcPr>
            <w:tcW w:w="2340" w:type="dxa"/>
            <w:shd w:val="clear" w:color="auto" w:fill="auto"/>
          </w:tcPr>
          <w:p w14:paraId="26F26D7B" w14:textId="77777777"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14:paraId="26F26D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0" w14:textId="77777777" w:rsidR="00625263" w:rsidRPr="009A6C54" w:rsidRDefault="00625263" w:rsidP="002A5A7B">
            <w:pPr>
              <w:pStyle w:val="TableText"/>
              <w:rPr>
                <w:rFonts w:cs="Arial"/>
              </w:rPr>
            </w:pPr>
            <w:r w:rsidRPr="009A6C54">
              <w:rPr>
                <w:rFonts w:cs="Arial"/>
              </w:rPr>
              <w:t>@</w:t>
            </w:r>
          </w:p>
        </w:tc>
      </w:tr>
      <w:tr w:rsidR="00625263" w:rsidRPr="009A6C54" w14:paraId="26F26D89" w14:textId="77777777" w:rsidTr="002A5A7B">
        <w:tc>
          <w:tcPr>
            <w:tcW w:w="1260" w:type="dxa"/>
            <w:shd w:val="clear" w:color="auto" w:fill="auto"/>
          </w:tcPr>
          <w:p w14:paraId="26F26D82" w14:textId="77777777" w:rsidR="00625263" w:rsidRPr="009A6C54" w:rsidRDefault="00625263" w:rsidP="002A5A7B">
            <w:pPr>
              <w:pStyle w:val="TableText"/>
              <w:rPr>
                <w:rFonts w:cs="Arial"/>
              </w:rPr>
            </w:pPr>
            <w:r w:rsidRPr="009A6C54">
              <w:rPr>
                <w:rFonts w:cs="Arial"/>
              </w:rPr>
              <w:t>45.89</w:t>
            </w:r>
          </w:p>
        </w:tc>
        <w:tc>
          <w:tcPr>
            <w:tcW w:w="2340" w:type="dxa"/>
            <w:shd w:val="clear" w:color="auto" w:fill="auto"/>
          </w:tcPr>
          <w:p w14:paraId="26F26D83" w14:textId="77777777"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14:paraId="26F26D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88" w14:textId="77777777" w:rsidR="00625263" w:rsidRPr="009A6C54" w:rsidRDefault="00625263" w:rsidP="002A5A7B">
            <w:pPr>
              <w:pStyle w:val="TableText"/>
              <w:rPr>
                <w:rFonts w:cs="Arial"/>
              </w:rPr>
            </w:pPr>
            <w:r w:rsidRPr="009A6C54">
              <w:rPr>
                <w:rFonts w:cs="Arial"/>
              </w:rPr>
              <w:t>@</w:t>
            </w:r>
          </w:p>
        </w:tc>
      </w:tr>
      <w:tr w:rsidR="00625263" w:rsidRPr="009A6C54" w14:paraId="26F26D91" w14:textId="77777777" w:rsidTr="002A5A7B">
        <w:tc>
          <w:tcPr>
            <w:tcW w:w="1260" w:type="dxa"/>
            <w:shd w:val="clear" w:color="auto" w:fill="auto"/>
          </w:tcPr>
          <w:p w14:paraId="26F26D8A" w14:textId="77777777" w:rsidR="00625263" w:rsidRPr="009A6C54" w:rsidRDefault="00625263" w:rsidP="002A5A7B">
            <w:pPr>
              <w:pStyle w:val="TableText"/>
              <w:rPr>
                <w:rFonts w:cs="Arial"/>
              </w:rPr>
            </w:pPr>
            <w:r w:rsidRPr="009A6C54">
              <w:rPr>
                <w:rFonts w:cs="Arial"/>
              </w:rPr>
              <w:t>45.9</w:t>
            </w:r>
          </w:p>
        </w:tc>
        <w:tc>
          <w:tcPr>
            <w:tcW w:w="2340" w:type="dxa"/>
            <w:shd w:val="clear" w:color="auto" w:fill="auto"/>
          </w:tcPr>
          <w:p w14:paraId="26F26D8B" w14:textId="77777777" w:rsidR="00625263" w:rsidRPr="009A6C54" w:rsidRDefault="00625263" w:rsidP="002A5A7B">
            <w:pPr>
              <w:pStyle w:val="TableText"/>
              <w:rPr>
                <w:rFonts w:cs="Arial"/>
              </w:rPr>
            </w:pPr>
            <w:r w:rsidRPr="009A6C54">
              <w:rPr>
                <w:rFonts w:cs="Arial"/>
              </w:rPr>
              <w:t>PAF</w:t>
            </w:r>
          </w:p>
        </w:tc>
        <w:tc>
          <w:tcPr>
            <w:tcW w:w="1170" w:type="dxa"/>
            <w:shd w:val="clear" w:color="auto" w:fill="auto"/>
          </w:tcPr>
          <w:p w14:paraId="26F26D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8F"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D90" w14:textId="77777777" w:rsidR="00625263" w:rsidRPr="009A6C54" w:rsidRDefault="00625263" w:rsidP="002A5A7B">
            <w:pPr>
              <w:pStyle w:val="TableText"/>
              <w:rPr>
                <w:rFonts w:cs="Arial"/>
              </w:rPr>
            </w:pPr>
            <w:r w:rsidRPr="009A6C54">
              <w:rPr>
                <w:rFonts w:cs="Arial"/>
              </w:rPr>
              <w:t>D</w:t>
            </w:r>
          </w:p>
        </w:tc>
      </w:tr>
      <w:tr w:rsidR="00625263" w:rsidRPr="009A6C54" w14:paraId="26F26D99" w14:textId="77777777" w:rsidTr="002A5A7B">
        <w:tc>
          <w:tcPr>
            <w:tcW w:w="1260" w:type="dxa"/>
            <w:shd w:val="clear" w:color="auto" w:fill="auto"/>
          </w:tcPr>
          <w:p w14:paraId="26F26D92" w14:textId="77777777" w:rsidR="00625263" w:rsidRPr="009A6C54" w:rsidRDefault="00625263" w:rsidP="002A5A7B">
            <w:pPr>
              <w:pStyle w:val="TableText"/>
              <w:rPr>
                <w:rFonts w:cs="Arial"/>
              </w:rPr>
            </w:pPr>
            <w:r w:rsidRPr="009A6C54">
              <w:rPr>
                <w:rFonts w:cs="Arial"/>
              </w:rPr>
              <w:t>45.91</w:t>
            </w:r>
          </w:p>
        </w:tc>
        <w:tc>
          <w:tcPr>
            <w:tcW w:w="2340" w:type="dxa"/>
            <w:shd w:val="clear" w:color="auto" w:fill="auto"/>
          </w:tcPr>
          <w:p w14:paraId="26F26D93" w14:textId="77777777" w:rsidR="00625263" w:rsidRPr="009A6C54" w:rsidRDefault="00625263" w:rsidP="002A5A7B">
            <w:pPr>
              <w:pStyle w:val="TableText"/>
              <w:rPr>
                <w:rFonts w:cs="Arial"/>
              </w:rPr>
            </w:pPr>
            <w:r w:rsidRPr="009A6C54">
              <w:rPr>
                <w:rFonts w:cs="Arial"/>
              </w:rPr>
              <w:t>RUG-II</w:t>
            </w:r>
          </w:p>
        </w:tc>
        <w:tc>
          <w:tcPr>
            <w:tcW w:w="1170" w:type="dxa"/>
            <w:shd w:val="clear" w:color="auto" w:fill="auto"/>
          </w:tcPr>
          <w:p w14:paraId="26F26D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98" w14:textId="77777777" w:rsidR="00625263" w:rsidRPr="009A6C54" w:rsidRDefault="00625263" w:rsidP="002A5A7B">
            <w:pPr>
              <w:pStyle w:val="TableText"/>
              <w:rPr>
                <w:rFonts w:cs="Arial"/>
              </w:rPr>
            </w:pPr>
            <w:r w:rsidRPr="009A6C54">
              <w:rPr>
                <w:rFonts w:cs="Arial"/>
              </w:rPr>
              <w:t>@</w:t>
            </w:r>
          </w:p>
        </w:tc>
      </w:tr>
      <w:tr w:rsidR="00625263" w:rsidRPr="009A6C54" w14:paraId="26F26DA1" w14:textId="77777777" w:rsidTr="002A5A7B">
        <w:tc>
          <w:tcPr>
            <w:tcW w:w="1260" w:type="dxa"/>
            <w:shd w:val="clear" w:color="auto" w:fill="auto"/>
          </w:tcPr>
          <w:p w14:paraId="26F26D9A" w14:textId="77777777" w:rsidR="00625263" w:rsidRPr="009A6C54" w:rsidRDefault="00625263" w:rsidP="002A5A7B">
            <w:pPr>
              <w:pStyle w:val="TableText"/>
              <w:rPr>
                <w:rFonts w:cs="Arial"/>
              </w:rPr>
            </w:pPr>
            <w:r w:rsidRPr="009A6C54">
              <w:rPr>
                <w:rFonts w:cs="Arial"/>
              </w:rPr>
              <w:t>46</w:t>
            </w:r>
          </w:p>
        </w:tc>
        <w:tc>
          <w:tcPr>
            <w:tcW w:w="2340" w:type="dxa"/>
            <w:shd w:val="clear" w:color="auto" w:fill="auto"/>
          </w:tcPr>
          <w:p w14:paraId="26F26D9B" w14:textId="77777777"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14:paraId="26F26D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0" w14:textId="77777777" w:rsidR="00625263" w:rsidRPr="009A6C54" w:rsidRDefault="00625263" w:rsidP="002A5A7B">
            <w:pPr>
              <w:pStyle w:val="TableText"/>
              <w:rPr>
                <w:rFonts w:cs="Arial"/>
              </w:rPr>
            </w:pPr>
            <w:r w:rsidRPr="009A6C54">
              <w:rPr>
                <w:rFonts w:cs="Arial"/>
              </w:rPr>
              <w:t>@</w:t>
            </w:r>
          </w:p>
        </w:tc>
      </w:tr>
      <w:tr w:rsidR="00625263" w:rsidRPr="009A6C54" w14:paraId="26F26DA9" w14:textId="77777777" w:rsidTr="002A5A7B">
        <w:tc>
          <w:tcPr>
            <w:tcW w:w="1260" w:type="dxa"/>
            <w:shd w:val="clear" w:color="auto" w:fill="auto"/>
          </w:tcPr>
          <w:p w14:paraId="26F26DA2" w14:textId="77777777" w:rsidR="00625263" w:rsidRPr="009A6C54" w:rsidRDefault="00625263" w:rsidP="002A5A7B">
            <w:pPr>
              <w:pStyle w:val="TableText"/>
              <w:rPr>
                <w:rFonts w:cs="Arial"/>
              </w:rPr>
            </w:pPr>
            <w:r w:rsidRPr="009A6C54">
              <w:rPr>
                <w:rFonts w:cs="Arial"/>
              </w:rPr>
              <w:t>46.1</w:t>
            </w:r>
          </w:p>
        </w:tc>
        <w:tc>
          <w:tcPr>
            <w:tcW w:w="2340" w:type="dxa"/>
            <w:shd w:val="clear" w:color="auto" w:fill="auto"/>
          </w:tcPr>
          <w:p w14:paraId="26F26DA3" w14:textId="77777777"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14:paraId="26F26D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A8" w14:textId="77777777" w:rsidR="00625263" w:rsidRPr="009A6C54" w:rsidRDefault="00625263" w:rsidP="002A5A7B">
            <w:pPr>
              <w:pStyle w:val="TableText"/>
              <w:rPr>
                <w:rFonts w:cs="Arial"/>
              </w:rPr>
            </w:pPr>
            <w:r w:rsidRPr="009A6C54">
              <w:rPr>
                <w:rFonts w:cs="Arial"/>
              </w:rPr>
              <w:t>@</w:t>
            </w:r>
          </w:p>
        </w:tc>
      </w:tr>
      <w:tr w:rsidR="00625263" w:rsidRPr="009A6C54" w14:paraId="26F26DB1" w14:textId="77777777" w:rsidTr="002A5A7B">
        <w:tc>
          <w:tcPr>
            <w:tcW w:w="1260" w:type="dxa"/>
            <w:shd w:val="clear" w:color="auto" w:fill="auto"/>
          </w:tcPr>
          <w:p w14:paraId="26F26DAA" w14:textId="77777777" w:rsidR="00625263" w:rsidRPr="009A6C54" w:rsidRDefault="00625263" w:rsidP="002A5A7B">
            <w:pPr>
              <w:pStyle w:val="TableText"/>
              <w:rPr>
                <w:rFonts w:cs="Arial"/>
              </w:rPr>
            </w:pPr>
            <w:r w:rsidRPr="009A6C54">
              <w:rPr>
                <w:rFonts w:cs="Arial"/>
              </w:rPr>
              <w:t>47</w:t>
            </w:r>
          </w:p>
        </w:tc>
        <w:tc>
          <w:tcPr>
            <w:tcW w:w="2340" w:type="dxa"/>
            <w:shd w:val="clear" w:color="auto" w:fill="auto"/>
          </w:tcPr>
          <w:p w14:paraId="26F26DAB" w14:textId="77777777"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14:paraId="26F26D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0" w14:textId="77777777" w:rsidR="00625263" w:rsidRPr="009A6C54" w:rsidRDefault="00625263" w:rsidP="002A5A7B">
            <w:pPr>
              <w:pStyle w:val="TableText"/>
              <w:rPr>
                <w:rFonts w:cs="Arial"/>
              </w:rPr>
            </w:pPr>
            <w:r w:rsidRPr="009A6C54">
              <w:rPr>
                <w:rFonts w:cs="Arial"/>
              </w:rPr>
              <w:t>@</w:t>
            </w:r>
          </w:p>
        </w:tc>
      </w:tr>
      <w:tr w:rsidR="00625263" w:rsidRPr="009A6C54" w14:paraId="26F26DB9" w14:textId="77777777" w:rsidTr="002A5A7B">
        <w:tc>
          <w:tcPr>
            <w:tcW w:w="1260" w:type="dxa"/>
            <w:shd w:val="clear" w:color="auto" w:fill="auto"/>
          </w:tcPr>
          <w:p w14:paraId="26F26DB2" w14:textId="77777777" w:rsidR="00625263" w:rsidRPr="009A6C54" w:rsidRDefault="00625263" w:rsidP="002A5A7B">
            <w:pPr>
              <w:pStyle w:val="TableText"/>
              <w:rPr>
                <w:rFonts w:cs="Arial"/>
              </w:rPr>
            </w:pPr>
            <w:r w:rsidRPr="009A6C54">
              <w:rPr>
                <w:rFonts w:cs="Arial"/>
              </w:rPr>
              <w:t>48</w:t>
            </w:r>
          </w:p>
        </w:tc>
        <w:tc>
          <w:tcPr>
            <w:tcW w:w="2340" w:type="dxa"/>
            <w:shd w:val="clear" w:color="auto" w:fill="auto"/>
          </w:tcPr>
          <w:p w14:paraId="26F26DB3" w14:textId="77777777"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14:paraId="26F26D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B8" w14:textId="77777777" w:rsidR="00625263" w:rsidRPr="009A6C54" w:rsidRDefault="00625263" w:rsidP="002A5A7B">
            <w:pPr>
              <w:pStyle w:val="TableText"/>
              <w:rPr>
                <w:rFonts w:cs="Arial"/>
              </w:rPr>
            </w:pPr>
            <w:r w:rsidRPr="009A6C54">
              <w:rPr>
                <w:rFonts w:cs="Arial"/>
              </w:rPr>
              <w:t>@</w:t>
            </w:r>
          </w:p>
        </w:tc>
      </w:tr>
      <w:tr w:rsidR="00625263" w:rsidRPr="009A6C54" w14:paraId="26F26DC1" w14:textId="77777777" w:rsidTr="002A5A7B">
        <w:tc>
          <w:tcPr>
            <w:tcW w:w="1260" w:type="dxa"/>
            <w:shd w:val="clear" w:color="auto" w:fill="auto"/>
          </w:tcPr>
          <w:p w14:paraId="26F26DBA" w14:textId="77777777" w:rsidR="00625263" w:rsidRPr="009A6C54" w:rsidRDefault="00625263" w:rsidP="002A5A7B">
            <w:pPr>
              <w:pStyle w:val="TableText"/>
              <w:rPr>
                <w:rFonts w:cs="Arial"/>
              </w:rPr>
            </w:pPr>
            <w:r w:rsidRPr="009A6C54">
              <w:rPr>
                <w:rFonts w:cs="Arial"/>
              </w:rPr>
              <w:t>48.5</w:t>
            </w:r>
          </w:p>
        </w:tc>
        <w:tc>
          <w:tcPr>
            <w:tcW w:w="2340" w:type="dxa"/>
            <w:shd w:val="clear" w:color="auto" w:fill="auto"/>
          </w:tcPr>
          <w:p w14:paraId="26F26DBB" w14:textId="77777777" w:rsidR="00625263" w:rsidRPr="009A6C54" w:rsidRDefault="00625263" w:rsidP="002A5A7B">
            <w:pPr>
              <w:pStyle w:val="TableText"/>
              <w:rPr>
                <w:rFonts w:cs="Arial"/>
              </w:rPr>
            </w:pPr>
            <w:r w:rsidRPr="009A6C54">
              <w:rPr>
                <w:rFonts w:cs="Arial"/>
              </w:rPr>
              <w:t>MAS MODULE</w:t>
            </w:r>
          </w:p>
        </w:tc>
        <w:tc>
          <w:tcPr>
            <w:tcW w:w="1170" w:type="dxa"/>
            <w:shd w:val="clear" w:color="auto" w:fill="auto"/>
          </w:tcPr>
          <w:p w14:paraId="26F26D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0" w14:textId="77777777" w:rsidR="00625263" w:rsidRPr="009A6C54" w:rsidRDefault="00625263" w:rsidP="002A5A7B">
            <w:pPr>
              <w:pStyle w:val="TableText"/>
              <w:rPr>
                <w:rFonts w:cs="Arial"/>
              </w:rPr>
            </w:pPr>
            <w:r w:rsidRPr="009A6C54">
              <w:rPr>
                <w:rFonts w:cs="Arial"/>
              </w:rPr>
              <w:t>@</w:t>
            </w:r>
          </w:p>
        </w:tc>
      </w:tr>
      <w:tr w:rsidR="00625263" w:rsidRPr="009A6C54" w14:paraId="26F26DC9" w14:textId="77777777" w:rsidTr="002A5A7B">
        <w:tc>
          <w:tcPr>
            <w:tcW w:w="1260" w:type="dxa"/>
            <w:shd w:val="clear" w:color="auto" w:fill="auto"/>
          </w:tcPr>
          <w:p w14:paraId="26F26DC2" w14:textId="77777777" w:rsidR="00625263" w:rsidRPr="009A6C54" w:rsidRDefault="00625263" w:rsidP="002A5A7B">
            <w:pPr>
              <w:pStyle w:val="TableText"/>
              <w:rPr>
                <w:rFonts w:cs="Arial"/>
              </w:rPr>
            </w:pPr>
            <w:r w:rsidRPr="009A6C54">
              <w:rPr>
                <w:rFonts w:cs="Arial"/>
              </w:rPr>
              <w:t>389.9</w:t>
            </w:r>
          </w:p>
        </w:tc>
        <w:tc>
          <w:tcPr>
            <w:tcW w:w="2340" w:type="dxa"/>
            <w:shd w:val="clear" w:color="auto" w:fill="auto"/>
          </w:tcPr>
          <w:p w14:paraId="26F26DC3" w14:textId="77777777"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14:paraId="26F26D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C8" w14:textId="77777777" w:rsidR="00625263" w:rsidRPr="009A6C54" w:rsidRDefault="00625263" w:rsidP="002A5A7B">
            <w:pPr>
              <w:pStyle w:val="TableText"/>
              <w:rPr>
                <w:rFonts w:cs="Arial"/>
              </w:rPr>
            </w:pPr>
            <w:r w:rsidRPr="009A6C54">
              <w:rPr>
                <w:rFonts w:cs="Arial"/>
              </w:rPr>
              <w:t>@</w:t>
            </w:r>
          </w:p>
        </w:tc>
      </w:tr>
      <w:tr w:rsidR="00625263" w:rsidRPr="009A6C54" w14:paraId="26F26DD1" w14:textId="77777777" w:rsidTr="002A5A7B">
        <w:tc>
          <w:tcPr>
            <w:tcW w:w="1260" w:type="dxa"/>
            <w:shd w:val="clear" w:color="auto" w:fill="auto"/>
          </w:tcPr>
          <w:p w14:paraId="26F26DCA" w14:textId="77777777" w:rsidR="00625263" w:rsidRPr="009A6C54" w:rsidRDefault="00625263" w:rsidP="002A5A7B">
            <w:pPr>
              <w:pStyle w:val="TableText"/>
              <w:rPr>
                <w:rFonts w:cs="Arial"/>
              </w:rPr>
            </w:pPr>
            <w:r w:rsidRPr="009A6C54">
              <w:rPr>
                <w:rFonts w:cs="Arial"/>
              </w:rPr>
              <w:lastRenderedPageBreak/>
              <w:t>390</w:t>
            </w:r>
          </w:p>
        </w:tc>
        <w:tc>
          <w:tcPr>
            <w:tcW w:w="2340" w:type="dxa"/>
            <w:shd w:val="clear" w:color="auto" w:fill="auto"/>
          </w:tcPr>
          <w:p w14:paraId="26F26DCB" w14:textId="77777777"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14:paraId="26F26D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0" w14:textId="77777777" w:rsidR="00625263" w:rsidRPr="009A6C54" w:rsidRDefault="00625263" w:rsidP="002A5A7B">
            <w:pPr>
              <w:pStyle w:val="TableText"/>
              <w:rPr>
                <w:rFonts w:cs="Arial"/>
              </w:rPr>
            </w:pPr>
            <w:r w:rsidRPr="009A6C54">
              <w:rPr>
                <w:rFonts w:cs="Arial"/>
              </w:rPr>
              <w:t>@</w:t>
            </w:r>
          </w:p>
        </w:tc>
      </w:tr>
      <w:tr w:rsidR="00625263" w:rsidRPr="009A6C54" w14:paraId="26F26DD9" w14:textId="77777777" w:rsidTr="002A5A7B">
        <w:tc>
          <w:tcPr>
            <w:tcW w:w="1260" w:type="dxa"/>
            <w:shd w:val="clear" w:color="auto" w:fill="auto"/>
          </w:tcPr>
          <w:p w14:paraId="26F26DD2" w14:textId="77777777" w:rsidR="00625263" w:rsidRPr="009A6C54" w:rsidRDefault="00625263" w:rsidP="002A5A7B">
            <w:pPr>
              <w:pStyle w:val="TableText"/>
              <w:rPr>
                <w:rFonts w:cs="Arial"/>
              </w:rPr>
            </w:pPr>
            <w:r w:rsidRPr="009A6C54">
              <w:rPr>
                <w:rFonts w:cs="Arial"/>
              </w:rPr>
              <w:t>391</w:t>
            </w:r>
          </w:p>
        </w:tc>
        <w:tc>
          <w:tcPr>
            <w:tcW w:w="2340" w:type="dxa"/>
            <w:shd w:val="clear" w:color="auto" w:fill="auto"/>
          </w:tcPr>
          <w:p w14:paraId="26F26DD3" w14:textId="77777777"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14:paraId="26F26D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D8" w14:textId="77777777" w:rsidR="00625263" w:rsidRPr="009A6C54" w:rsidRDefault="00625263" w:rsidP="002A5A7B">
            <w:pPr>
              <w:pStyle w:val="TableText"/>
              <w:rPr>
                <w:rFonts w:cs="Arial"/>
              </w:rPr>
            </w:pPr>
            <w:r w:rsidRPr="009A6C54">
              <w:rPr>
                <w:rFonts w:cs="Arial"/>
              </w:rPr>
              <w:t>@</w:t>
            </w:r>
          </w:p>
        </w:tc>
      </w:tr>
      <w:tr w:rsidR="00625263" w:rsidRPr="009A6C54" w14:paraId="26F26DE1" w14:textId="77777777" w:rsidTr="002A5A7B">
        <w:tc>
          <w:tcPr>
            <w:tcW w:w="1260" w:type="dxa"/>
            <w:shd w:val="clear" w:color="auto" w:fill="auto"/>
          </w:tcPr>
          <w:p w14:paraId="26F26DDA" w14:textId="77777777" w:rsidR="00625263" w:rsidRPr="009A6C54" w:rsidRDefault="00625263" w:rsidP="002A5A7B">
            <w:pPr>
              <w:pStyle w:val="TableText"/>
              <w:rPr>
                <w:rFonts w:cs="Arial"/>
              </w:rPr>
            </w:pPr>
            <w:r w:rsidRPr="009A6C54">
              <w:rPr>
                <w:rFonts w:cs="Arial"/>
              </w:rPr>
              <w:t>391.1</w:t>
            </w:r>
          </w:p>
        </w:tc>
        <w:tc>
          <w:tcPr>
            <w:tcW w:w="2340" w:type="dxa"/>
            <w:shd w:val="clear" w:color="auto" w:fill="auto"/>
          </w:tcPr>
          <w:p w14:paraId="26F26DDB" w14:textId="77777777"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14:paraId="26F26D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D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0" w14:textId="77777777" w:rsidR="00625263" w:rsidRPr="009A6C54" w:rsidRDefault="00625263" w:rsidP="002A5A7B">
            <w:pPr>
              <w:pStyle w:val="TableText"/>
              <w:rPr>
                <w:rFonts w:cs="Arial"/>
              </w:rPr>
            </w:pPr>
            <w:r w:rsidRPr="009A6C54">
              <w:rPr>
                <w:rFonts w:cs="Arial"/>
              </w:rPr>
              <w:t>@</w:t>
            </w:r>
          </w:p>
        </w:tc>
      </w:tr>
      <w:tr w:rsidR="00625263" w:rsidRPr="009A6C54" w14:paraId="26F26DE9" w14:textId="77777777" w:rsidTr="002A5A7B">
        <w:tc>
          <w:tcPr>
            <w:tcW w:w="1260" w:type="dxa"/>
            <w:shd w:val="clear" w:color="auto" w:fill="auto"/>
          </w:tcPr>
          <w:p w14:paraId="26F26DE2" w14:textId="77777777" w:rsidR="00625263" w:rsidRPr="009A6C54" w:rsidRDefault="00625263" w:rsidP="002A5A7B">
            <w:pPr>
              <w:pStyle w:val="TableText"/>
              <w:rPr>
                <w:rFonts w:cs="Arial"/>
              </w:rPr>
            </w:pPr>
            <w:r w:rsidRPr="009A6C54">
              <w:rPr>
                <w:rFonts w:cs="Arial"/>
              </w:rPr>
              <w:t>391.31</w:t>
            </w:r>
          </w:p>
        </w:tc>
        <w:tc>
          <w:tcPr>
            <w:tcW w:w="2340" w:type="dxa"/>
            <w:shd w:val="clear" w:color="auto" w:fill="auto"/>
          </w:tcPr>
          <w:p w14:paraId="26F26DE3" w14:textId="77777777"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14:paraId="26F26D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E8" w14:textId="77777777" w:rsidR="00625263" w:rsidRPr="009A6C54" w:rsidRDefault="00625263" w:rsidP="002A5A7B">
            <w:pPr>
              <w:pStyle w:val="TableText"/>
              <w:rPr>
                <w:rFonts w:cs="Arial"/>
              </w:rPr>
            </w:pPr>
            <w:r w:rsidRPr="009A6C54">
              <w:rPr>
                <w:rFonts w:cs="Arial"/>
              </w:rPr>
              <w:t>@</w:t>
            </w:r>
          </w:p>
        </w:tc>
      </w:tr>
      <w:tr w:rsidR="00625263" w:rsidRPr="009A6C54" w14:paraId="26F26DF1" w14:textId="77777777" w:rsidTr="002A5A7B">
        <w:tc>
          <w:tcPr>
            <w:tcW w:w="1260" w:type="dxa"/>
            <w:shd w:val="clear" w:color="auto" w:fill="auto"/>
          </w:tcPr>
          <w:p w14:paraId="26F26DEA" w14:textId="77777777" w:rsidR="00625263" w:rsidRPr="009A6C54" w:rsidRDefault="00625263" w:rsidP="002A5A7B">
            <w:pPr>
              <w:pStyle w:val="TableText"/>
              <w:rPr>
                <w:rFonts w:cs="Arial"/>
              </w:rPr>
            </w:pPr>
            <w:r w:rsidRPr="009A6C54">
              <w:rPr>
                <w:rFonts w:cs="Arial"/>
              </w:rPr>
              <w:t>403.35</w:t>
            </w:r>
          </w:p>
        </w:tc>
        <w:tc>
          <w:tcPr>
            <w:tcW w:w="2340" w:type="dxa"/>
            <w:shd w:val="clear" w:color="auto" w:fill="auto"/>
          </w:tcPr>
          <w:p w14:paraId="26F26DEB" w14:textId="77777777"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14:paraId="26F26D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0" w14:textId="77777777" w:rsidR="00625263" w:rsidRPr="009A6C54" w:rsidRDefault="00625263" w:rsidP="002A5A7B">
            <w:pPr>
              <w:pStyle w:val="TableText"/>
              <w:rPr>
                <w:rFonts w:cs="Arial"/>
              </w:rPr>
            </w:pPr>
            <w:r w:rsidRPr="009A6C54">
              <w:rPr>
                <w:rFonts w:cs="Arial"/>
              </w:rPr>
              <w:t>@</w:t>
            </w:r>
          </w:p>
        </w:tc>
      </w:tr>
      <w:tr w:rsidR="00625263" w:rsidRPr="009A6C54" w14:paraId="26F26DF9" w14:textId="77777777" w:rsidTr="002A5A7B">
        <w:tc>
          <w:tcPr>
            <w:tcW w:w="1260" w:type="dxa"/>
            <w:shd w:val="clear" w:color="auto" w:fill="auto"/>
          </w:tcPr>
          <w:p w14:paraId="26F26DF2" w14:textId="77777777" w:rsidR="00625263" w:rsidRPr="009A6C54" w:rsidRDefault="00625263" w:rsidP="002A5A7B">
            <w:pPr>
              <w:pStyle w:val="TableText"/>
              <w:rPr>
                <w:rFonts w:cs="Arial"/>
              </w:rPr>
            </w:pPr>
            <w:r w:rsidRPr="009A6C54">
              <w:rPr>
                <w:rFonts w:cs="Arial"/>
              </w:rPr>
              <w:t>403.43</w:t>
            </w:r>
          </w:p>
        </w:tc>
        <w:tc>
          <w:tcPr>
            <w:tcW w:w="2340" w:type="dxa"/>
            <w:shd w:val="clear" w:color="auto" w:fill="auto"/>
          </w:tcPr>
          <w:p w14:paraId="26F26DF3" w14:textId="77777777"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14:paraId="26F26D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DF8" w14:textId="77777777" w:rsidR="00625263" w:rsidRPr="009A6C54" w:rsidRDefault="00625263" w:rsidP="002A5A7B">
            <w:pPr>
              <w:pStyle w:val="TableText"/>
              <w:rPr>
                <w:rFonts w:cs="Arial"/>
              </w:rPr>
            </w:pPr>
            <w:r w:rsidRPr="009A6C54">
              <w:rPr>
                <w:rFonts w:cs="Arial"/>
              </w:rPr>
              <w:t>@</w:t>
            </w:r>
          </w:p>
        </w:tc>
      </w:tr>
      <w:tr w:rsidR="00625263" w:rsidRPr="009A6C54" w14:paraId="26F26E01" w14:textId="77777777" w:rsidTr="002A5A7B">
        <w:tc>
          <w:tcPr>
            <w:tcW w:w="1260" w:type="dxa"/>
            <w:shd w:val="clear" w:color="auto" w:fill="auto"/>
          </w:tcPr>
          <w:p w14:paraId="26F26DFA" w14:textId="77777777" w:rsidR="00625263" w:rsidRPr="009A6C54" w:rsidRDefault="00625263" w:rsidP="002A5A7B">
            <w:pPr>
              <w:pStyle w:val="TableText"/>
              <w:rPr>
                <w:rFonts w:cs="Arial"/>
              </w:rPr>
            </w:pPr>
            <w:r w:rsidRPr="009A6C54">
              <w:rPr>
                <w:rFonts w:cs="Arial"/>
              </w:rPr>
              <w:t>403.44</w:t>
            </w:r>
          </w:p>
        </w:tc>
        <w:tc>
          <w:tcPr>
            <w:tcW w:w="2340" w:type="dxa"/>
            <w:shd w:val="clear" w:color="auto" w:fill="auto"/>
          </w:tcPr>
          <w:p w14:paraId="26F26DFB" w14:textId="77777777"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14:paraId="26F26D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D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D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0" w14:textId="77777777" w:rsidR="00625263" w:rsidRPr="009A6C54" w:rsidRDefault="00625263" w:rsidP="002A5A7B">
            <w:pPr>
              <w:pStyle w:val="TableText"/>
              <w:rPr>
                <w:rFonts w:cs="Arial"/>
              </w:rPr>
            </w:pPr>
            <w:r w:rsidRPr="009A6C54">
              <w:rPr>
                <w:rFonts w:cs="Arial"/>
              </w:rPr>
              <w:t>@</w:t>
            </w:r>
          </w:p>
        </w:tc>
      </w:tr>
      <w:tr w:rsidR="00625263" w:rsidRPr="009A6C54" w14:paraId="26F26E09" w14:textId="77777777" w:rsidTr="002A5A7B">
        <w:tc>
          <w:tcPr>
            <w:tcW w:w="1260" w:type="dxa"/>
            <w:shd w:val="clear" w:color="auto" w:fill="auto"/>
          </w:tcPr>
          <w:p w14:paraId="26F26E02" w14:textId="77777777" w:rsidR="00625263" w:rsidRPr="009A6C54" w:rsidRDefault="00625263" w:rsidP="002A5A7B">
            <w:pPr>
              <w:pStyle w:val="TableText"/>
              <w:rPr>
                <w:rFonts w:cs="Arial"/>
              </w:rPr>
            </w:pPr>
            <w:r w:rsidRPr="009A6C54">
              <w:rPr>
                <w:rFonts w:cs="Arial"/>
              </w:rPr>
              <w:t>403.46</w:t>
            </w:r>
          </w:p>
        </w:tc>
        <w:tc>
          <w:tcPr>
            <w:tcW w:w="2340" w:type="dxa"/>
            <w:shd w:val="clear" w:color="auto" w:fill="auto"/>
          </w:tcPr>
          <w:p w14:paraId="26F26E03" w14:textId="77777777"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14:paraId="26F26E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08" w14:textId="77777777" w:rsidR="00625263" w:rsidRPr="009A6C54" w:rsidRDefault="00625263" w:rsidP="002A5A7B">
            <w:pPr>
              <w:pStyle w:val="TableText"/>
              <w:rPr>
                <w:rFonts w:cs="Arial"/>
              </w:rPr>
            </w:pPr>
            <w:r w:rsidRPr="009A6C54">
              <w:rPr>
                <w:rFonts w:cs="Arial"/>
              </w:rPr>
              <w:t>@</w:t>
            </w:r>
          </w:p>
        </w:tc>
      </w:tr>
      <w:tr w:rsidR="00625263" w:rsidRPr="009A6C54" w14:paraId="26F26E11" w14:textId="77777777" w:rsidTr="002A5A7B">
        <w:tc>
          <w:tcPr>
            <w:tcW w:w="1260" w:type="dxa"/>
            <w:shd w:val="clear" w:color="auto" w:fill="auto"/>
          </w:tcPr>
          <w:p w14:paraId="26F26E0A" w14:textId="77777777" w:rsidR="00625263" w:rsidRPr="009A6C54" w:rsidRDefault="00625263" w:rsidP="002A5A7B">
            <w:pPr>
              <w:pStyle w:val="TableText"/>
              <w:rPr>
                <w:rFonts w:cs="Arial"/>
              </w:rPr>
            </w:pPr>
            <w:r w:rsidRPr="009A6C54">
              <w:rPr>
                <w:rFonts w:cs="Arial"/>
              </w:rPr>
              <w:t>403.47</w:t>
            </w:r>
          </w:p>
        </w:tc>
        <w:tc>
          <w:tcPr>
            <w:tcW w:w="2340" w:type="dxa"/>
            <w:shd w:val="clear" w:color="auto" w:fill="auto"/>
          </w:tcPr>
          <w:p w14:paraId="26F26E0B" w14:textId="77777777"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14:paraId="26F26E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0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0" w14:textId="77777777" w:rsidR="00625263" w:rsidRPr="009A6C54" w:rsidRDefault="00625263" w:rsidP="002A5A7B">
            <w:pPr>
              <w:pStyle w:val="TableText"/>
              <w:rPr>
                <w:rFonts w:cs="Arial"/>
              </w:rPr>
            </w:pPr>
            <w:r w:rsidRPr="009A6C54">
              <w:rPr>
                <w:rFonts w:cs="Arial"/>
              </w:rPr>
              <w:t>@</w:t>
            </w:r>
          </w:p>
        </w:tc>
      </w:tr>
      <w:tr w:rsidR="00625263" w:rsidRPr="009A6C54" w14:paraId="26F26E19" w14:textId="77777777" w:rsidTr="002A5A7B">
        <w:tc>
          <w:tcPr>
            <w:tcW w:w="1260" w:type="dxa"/>
            <w:shd w:val="clear" w:color="auto" w:fill="auto"/>
          </w:tcPr>
          <w:p w14:paraId="26F26E12" w14:textId="77777777" w:rsidR="00625263" w:rsidRPr="009A6C54" w:rsidRDefault="00625263" w:rsidP="002A5A7B">
            <w:pPr>
              <w:pStyle w:val="TableText"/>
              <w:rPr>
                <w:rFonts w:cs="Arial"/>
              </w:rPr>
            </w:pPr>
            <w:r w:rsidRPr="009A6C54">
              <w:rPr>
                <w:rFonts w:cs="Arial"/>
              </w:rPr>
              <w:t>404.41</w:t>
            </w:r>
          </w:p>
        </w:tc>
        <w:tc>
          <w:tcPr>
            <w:tcW w:w="2340" w:type="dxa"/>
            <w:shd w:val="clear" w:color="auto" w:fill="auto"/>
          </w:tcPr>
          <w:p w14:paraId="26F26E13" w14:textId="77777777"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14:paraId="26F26E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18" w14:textId="77777777" w:rsidR="00625263" w:rsidRPr="009A6C54" w:rsidRDefault="00625263" w:rsidP="002A5A7B">
            <w:pPr>
              <w:pStyle w:val="TableText"/>
              <w:rPr>
                <w:rFonts w:cs="Arial"/>
              </w:rPr>
            </w:pPr>
            <w:r w:rsidRPr="009A6C54">
              <w:rPr>
                <w:rFonts w:cs="Arial"/>
              </w:rPr>
              <w:t>@</w:t>
            </w:r>
          </w:p>
        </w:tc>
      </w:tr>
      <w:tr w:rsidR="00625263" w:rsidRPr="009A6C54" w14:paraId="26F26E21" w14:textId="77777777" w:rsidTr="002A5A7B">
        <w:tc>
          <w:tcPr>
            <w:tcW w:w="1260" w:type="dxa"/>
            <w:shd w:val="clear" w:color="auto" w:fill="auto"/>
          </w:tcPr>
          <w:p w14:paraId="26F26E1A" w14:textId="77777777" w:rsidR="00625263" w:rsidRPr="009A6C54" w:rsidRDefault="00625263" w:rsidP="002A5A7B">
            <w:pPr>
              <w:pStyle w:val="TableText"/>
              <w:rPr>
                <w:rFonts w:cs="Arial"/>
              </w:rPr>
            </w:pPr>
            <w:r w:rsidRPr="009A6C54">
              <w:rPr>
                <w:rFonts w:cs="Arial"/>
              </w:rPr>
              <w:t>404.42</w:t>
            </w:r>
          </w:p>
        </w:tc>
        <w:tc>
          <w:tcPr>
            <w:tcW w:w="2340" w:type="dxa"/>
            <w:shd w:val="clear" w:color="auto" w:fill="auto"/>
          </w:tcPr>
          <w:p w14:paraId="26F26E1B" w14:textId="77777777"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14:paraId="26F26E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0" w14:textId="77777777" w:rsidR="00625263" w:rsidRPr="009A6C54" w:rsidRDefault="00625263" w:rsidP="002A5A7B">
            <w:pPr>
              <w:pStyle w:val="TableText"/>
              <w:rPr>
                <w:rFonts w:cs="Arial"/>
              </w:rPr>
            </w:pPr>
            <w:r w:rsidRPr="009A6C54">
              <w:rPr>
                <w:rFonts w:cs="Arial"/>
              </w:rPr>
              <w:t>@</w:t>
            </w:r>
          </w:p>
        </w:tc>
      </w:tr>
      <w:tr w:rsidR="00625263" w:rsidRPr="009A6C54" w14:paraId="26F26E29" w14:textId="77777777" w:rsidTr="002A5A7B">
        <w:tc>
          <w:tcPr>
            <w:tcW w:w="1260" w:type="dxa"/>
            <w:shd w:val="clear" w:color="auto" w:fill="auto"/>
          </w:tcPr>
          <w:p w14:paraId="26F26E22" w14:textId="77777777" w:rsidR="00625263" w:rsidRPr="009A6C54" w:rsidRDefault="00625263" w:rsidP="002A5A7B">
            <w:pPr>
              <w:pStyle w:val="TableText"/>
              <w:rPr>
                <w:rFonts w:cs="Arial"/>
              </w:rPr>
            </w:pPr>
            <w:r w:rsidRPr="009A6C54">
              <w:rPr>
                <w:rFonts w:cs="Arial"/>
              </w:rPr>
              <w:t>404.43</w:t>
            </w:r>
          </w:p>
        </w:tc>
        <w:tc>
          <w:tcPr>
            <w:tcW w:w="2340" w:type="dxa"/>
            <w:shd w:val="clear" w:color="auto" w:fill="auto"/>
          </w:tcPr>
          <w:p w14:paraId="26F26E23" w14:textId="77777777"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14:paraId="26F26E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28" w14:textId="77777777" w:rsidR="00625263" w:rsidRPr="009A6C54" w:rsidRDefault="00625263" w:rsidP="002A5A7B">
            <w:pPr>
              <w:pStyle w:val="TableText"/>
              <w:rPr>
                <w:rFonts w:cs="Arial"/>
              </w:rPr>
            </w:pPr>
            <w:r w:rsidRPr="009A6C54">
              <w:rPr>
                <w:rFonts w:cs="Arial"/>
              </w:rPr>
              <w:t>@</w:t>
            </w:r>
          </w:p>
        </w:tc>
      </w:tr>
      <w:tr w:rsidR="00625263" w:rsidRPr="009A6C54" w14:paraId="26F26E31" w14:textId="77777777" w:rsidTr="002A5A7B">
        <w:tc>
          <w:tcPr>
            <w:tcW w:w="1260" w:type="dxa"/>
            <w:shd w:val="clear" w:color="auto" w:fill="auto"/>
          </w:tcPr>
          <w:p w14:paraId="26F26E2A" w14:textId="77777777" w:rsidR="00625263" w:rsidRPr="009A6C54" w:rsidRDefault="00625263" w:rsidP="002A5A7B">
            <w:pPr>
              <w:pStyle w:val="TableText"/>
              <w:rPr>
                <w:rFonts w:cs="Arial"/>
              </w:rPr>
            </w:pPr>
            <w:r w:rsidRPr="009A6C54">
              <w:rPr>
                <w:rFonts w:cs="Arial"/>
              </w:rPr>
              <w:t>404.44</w:t>
            </w:r>
          </w:p>
        </w:tc>
        <w:tc>
          <w:tcPr>
            <w:tcW w:w="2340" w:type="dxa"/>
            <w:shd w:val="clear" w:color="auto" w:fill="auto"/>
          </w:tcPr>
          <w:p w14:paraId="26F26E2B" w14:textId="77777777"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14:paraId="26F26E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0" w14:textId="77777777" w:rsidR="00625263" w:rsidRPr="009A6C54" w:rsidRDefault="00625263" w:rsidP="002A5A7B">
            <w:pPr>
              <w:pStyle w:val="TableText"/>
              <w:rPr>
                <w:rFonts w:cs="Arial"/>
              </w:rPr>
            </w:pPr>
            <w:r w:rsidRPr="009A6C54">
              <w:rPr>
                <w:rFonts w:cs="Arial"/>
              </w:rPr>
              <w:t>@</w:t>
            </w:r>
          </w:p>
        </w:tc>
      </w:tr>
      <w:tr w:rsidR="00625263" w:rsidRPr="009A6C54" w14:paraId="26F26E39" w14:textId="77777777" w:rsidTr="002A5A7B">
        <w:tc>
          <w:tcPr>
            <w:tcW w:w="1260" w:type="dxa"/>
            <w:shd w:val="clear" w:color="auto" w:fill="auto"/>
          </w:tcPr>
          <w:p w14:paraId="26F26E32" w14:textId="77777777" w:rsidR="00625263" w:rsidRPr="009A6C54" w:rsidRDefault="00625263" w:rsidP="002A5A7B">
            <w:pPr>
              <w:pStyle w:val="TableText"/>
              <w:rPr>
                <w:rFonts w:cs="Arial"/>
              </w:rPr>
            </w:pPr>
            <w:r w:rsidRPr="009A6C54">
              <w:rPr>
                <w:rFonts w:cs="Arial"/>
              </w:rPr>
              <w:t>404.45</w:t>
            </w:r>
          </w:p>
        </w:tc>
        <w:tc>
          <w:tcPr>
            <w:tcW w:w="2340" w:type="dxa"/>
            <w:shd w:val="clear" w:color="auto" w:fill="auto"/>
          </w:tcPr>
          <w:p w14:paraId="26F26E33" w14:textId="77777777"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14:paraId="26F26E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38" w14:textId="77777777" w:rsidR="00625263" w:rsidRPr="009A6C54" w:rsidRDefault="00625263" w:rsidP="002A5A7B">
            <w:pPr>
              <w:pStyle w:val="TableText"/>
              <w:rPr>
                <w:rFonts w:cs="Arial"/>
              </w:rPr>
            </w:pPr>
            <w:r w:rsidRPr="009A6C54">
              <w:rPr>
                <w:rFonts w:cs="Arial"/>
              </w:rPr>
              <w:t>@</w:t>
            </w:r>
          </w:p>
        </w:tc>
      </w:tr>
      <w:tr w:rsidR="00625263" w:rsidRPr="009A6C54" w14:paraId="26F26E41" w14:textId="77777777" w:rsidTr="002A5A7B">
        <w:tc>
          <w:tcPr>
            <w:tcW w:w="1260" w:type="dxa"/>
            <w:shd w:val="clear" w:color="auto" w:fill="auto"/>
          </w:tcPr>
          <w:p w14:paraId="26F26E3A" w14:textId="77777777" w:rsidR="00625263" w:rsidRPr="009A6C54" w:rsidRDefault="00625263" w:rsidP="002A5A7B">
            <w:pPr>
              <w:pStyle w:val="TableText"/>
              <w:rPr>
                <w:rFonts w:cs="Arial"/>
              </w:rPr>
            </w:pPr>
            <w:r w:rsidRPr="009A6C54">
              <w:rPr>
                <w:rFonts w:cs="Arial"/>
              </w:rPr>
              <w:t>404.46</w:t>
            </w:r>
          </w:p>
        </w:tc>
        <w:tc>
          <w:tcPr>
            <w:tcW w:w="2340" w:type="dxa"/>
            <w:shd w:val="clear" w:color="auto" w:fill="auto"/>
          </w:tcPr>
          <w:p w14:paraId="26F26E3B" w14:textId="77777777"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14:paraId="26F26E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0" w14:textId="77777777" w:rsidR="00625263" w:rsidRPr="009A6C54" w:rsidRDefault="00625263" w:rsidP="002A5A7B">
            <w:pPr>
              <w:pStyle w:val="TableText"/>
              <w:rPr>
                <w:rFonts w:cs="Arial"/>
              </w:rPr>
            </w:pPr>
            <w:r w:rsidRPr="009A6C54">
              <w:rPr>
                <w:rFonts w:cs="Arial"/>
              </w:rPr>
              <w:t>@</w:t>
            </w:r>
          </w:p>
        </w:tc>
      </w:tr>
      <w:tr w:rsidR="00625263" w:rsidRPr="009A6C54" w14:paraId="26F26E49" w14:textId="77777777" w:rsidTr="002A5A7B">
        <w:tc>
          <w:tcPr>
            <w:tcW w:w="1260" w:type="dxa"/>
            <w:shd w:val="clear" w:color="auto" w:fill="auto"/>
          </w:tcPr>
          <w:p w14:paraId="26F26E42" w14:textId="77777777" w:rsidR="00625263" w:rsidRPr="009A6C54" w:rsidRDefault="00625263" w:rsidP="002A5A7B">
            <w:pPr>
              <w:pStyle w:val="TableText"/>
              <w:rPr>
                <w:rFonts w:cs="Arial"/>
              </w:rPr>
            </w:pPr>
            <w:r w:rsidRPr="009A6C54">
              <w:rPr>
                <w:rFonts w:cs="Arial"/>
              </w:rPr>
              <w:t>404.471</w:t>
            </w:r>
          </w:p>
        </w:tc>
        <w:tc>
          <w:tcPr>
            <w:tcW w:w="2340" w:type="dxa"/>
            <w:shd w:val="clear" w:color="auto" w:fill="auto"/>
          </w:tcPr>
          <w:p w14:paraId="26F26E43" w14:textId="77777777"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14:paraId="26F26E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48" w14:textId="77777777" w:rsidR="00625263" w:rsidRPr="009A6C54" w:rsidRDefault="00625263" w:rsidP="002A5A7B">
            <w:pPr>
              <w:pStyle w:val="TableText"/>
              <w:rPr>
                <w:rFonts w:cs="Arial"/>
              </w:rPr>
            </w:pPr>
            <w:r w:rsidRPr="009A6C54">
              <w:rPr>
                <w:rFonts w:cs="Arial"/>
              </w:rPr>
              <w:t>@</w:t>
            </w:r>
          </w:p>
        </w:tc>
      </w:tr>
      <w:tr w:rsidR="00625263" w:rsidRPr="009A6C54" w14:paraId="26F26E51" w14:textId="77777777" w:rsidTr="002A5A7B">
        <w:tc>
          <w:tcPr>
            <w:tcW w:w="1260" w:type="dxa"/>
            <w:shd w:val="clear" w:color="auto" w:fill="auto"/>
          </w:tcPr>
          <w:p w14:paraId="26F26E4A" w14:textId="77777777" w:rsidR="00625263" w:rsidRPr="009A6C54" w:rsidRDefault="00625263" w:rsidP="002A5A7B">
            <w:pPr>
              <w:pStyle w:val="TableText"/>
              <w:rPr>
                <w:rFonts w:cs="Arial"/>
              </w:rPr>
            </w:pPr>
            <w:r w:rsidRPr="009A6C54">
              <w:rPr>
                <w:rFonts w:cs="Arial"/>
              </w:rPr>
              <w:t>404.472</w:t>
            </w:r>
          </w:p>
        </w:tc>
        <w:tc>
          <w:tcPr>
            <w:tcW w:w="2340" w:type="dxa"/>
            <w:shd w:val="clear" w:color="auto" w:fill="auto"/>
          </w:tcPr>
          <w:p w14:paraId="26F26E4B" w14:textId="77777777"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14:paraId="26F26E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0" w14:textId="77777777" w:rsidR="00625263" w:rsidRPr="009A6C54" w:rsidRDefault="00625263" w:rsidP="002A5A7B">
            <w:pPr>
              <w:pStyle w:val="TableText"/>
              <w:rPr>
                <w:rFonts w:cs="Arial"/>
              </w:rPr>
            </w:pPr>
            <w:r w:rsidRPr="009A6C54">
              <w:rPr>
                <w:rFonts w:cs="Arial"/>
              </w:rPr>
              <w:t>@</w:t>
            </w:r>
          </w:p>
        </w:tc>
      </w:tr>
      <w:tr w:rsidR="00625263" w:rsidRPr="009A6C54" w14:paraId="26F26E59" w14:textId="77777777" w:rsidTr="002A5A7B">
        <w:tc>
          <w:tcPr>
            <w:tcW w:w="1260" w:type="dxa"/>
            <w:shd w:val="clear" w:color="auto" w:fill="auto"/>
          </w:tcPr>
          <w:p w14:paraId="26F26E52" w14:textId="77777777" w:rsidR="00625263" w:rsidRPr="009A6C54" w:rsidRDefault="00625263" w:rsidP="002A5A7B">
            <w:pPr>
              <w:pStyle w:val="TableText"/>
              <w:rPr>
                <w:rFonts w:cs="Arial"/>
              </w:rPr>
            </w:pPr>
            <w:r w:rsidRPr="009A6C54">
              <w:rPr>
                <w:rFonts w:cs="Arial"/>
              </w:rPr>
              <w:t>404.48</w:t>
            </w:r>
          </w:p>
        </w:tc>
        <w:tc>
          <w:tcPr>
            <w:tcW w:w="2340" w:type="dxa"/>
            <w:shd w:val="clear" w:color="auto" w:fill="auto"/>
          </w:tcPr>
          <w:p w14:paraId="26F26E53" w14:textId="77777777"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14:paraId="26F26E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5"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58" w14:textId="77777777" w:rsidR="00625263" w:rsidRPr="009A6C54" w:rsidRDefault="00625263" w:rsidP="002A5A7B">
            <w:pPr>
              <w:pStyle w:val="TableText"/>
              <w:rPr>
                <w:rFonts w:cs="Arial"/>
              </w:rPr>
            </w:pPr>
            <w:r w:rsidRPr="009A6C54">
              <w:rPr>
                <w:rFonts w:cs="Arial"/>
              </w:rPr>
              <w:t>@</w:t>
            </w:r>
          </w:p>
        </w:tc>
      </w:tr>
      <w:tr w:rsidR="00625263" w:rsidRPr="009A6C54" w14:paraId="26F26E61" w14:textId="77777777" w:rsidTr="002A5A7B">
        <w:tc>
          <w:tcPr>
            <w:tcW w:w="1260" w:type="dxa"/>
            <w:shd w:val="clear" w:color="auto" w:fill="auto"/>
          </w:tcPr>
          <w:p w14:paraId="26F26E5A" w14:textId="77777777" w:rsidR="00625263" w:rsidRPr="009A6C54" w:rsidRDefault="00625263" w:rsidP="002A5A7B">
            <w:pPr>
              <w:pStyle w:val="TableText"/>
              <w:rPr>
                <w:rFonts w:cs="Arial"/>
              </w:rPr>
            </w:pPr>
            <w:r w:rsidRPr="009A6C54">
              <w:rPr>
                <w:rFonts w:cs="Arial"/>
              </w:rPr>
              <w:t>404.49</w:t>
            </w:r>
          </w:p>
        </w:tc>
        <w:tc>
          <w:tcPr>
            <w:tcW w:w="2340" w:type="dxa"/>
            <w:shd w:val="clear" w:color="auto" w:fill="auto"/>
          </w:tcPr>
          <w:p w14:paraId="26F26E5B" w14:textId="77777777" w:rsidR="00625263" w:rsidRPr="009A6C54" w:rsidRDefault="00625263" w:rsidP="002A5A7B">
            <w:pPr>
              <w:pStyle w:val="TableText"/>
              <w:rPr>
                <w:rFonts w:cs="Arial"/>
              </w:rPr>
            </w:pPr>
            <w:r w:rsidRPr="009A6C54">
              <w:rPr>
                <w:rFonts w:cs="Arial"/>
              </w:rPr>
              <w:t>PCMM HL7 ID</w:t>
            </w:r>
          </w:p>
        </w:tc>
        <w:tc>
          <w:tcPr>
            <w:tcW w:w="1170" w:type="dxa"/>
            <w:shd w:val="clear" w:color="auto" w:fill="auto"/>
          </w:tcPr>
          <w:p w14:paraId="26F26E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D"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0" w14:textId="77777777" w:rsidR="00625263" w:rsidRPr="009A6C54" w:rsidRDefault="00625263" w:rsidP="002A5A7B">
            <w:pPr>
              <w:pStyle w:val="TableText"/>
              <w:rPr>
                <w:rFonts w:cs="Arial"/>
              </w:rPr>
            </w:pPr>
            <w:r w:rsidRPr="009A6C54">
              <w:rPr>
                <w:rFonts w:cs="Arial"/>
              </w:rPr>
              <w:t>@</w:t>
            </w:r>
          </w:p>
        </w:tc>
      </w:tr>
      <w:tr w:rsidR="00625263" w:rsidRPr="009A6C54" w14:paraId="26F26E69" w14:textId="77777777" w:rsidTr="002A5A7B">
        <w:tc>
          <w:tcPr>
            <w:tcW w:w="1260" w:type="dxa"/>
            <w:shd w:val="clear" w:color="auto" w:fill="auto"/>
          </w:tcPr>
          <w:p w14:paraId="26F26E62" w14:textId="77777777" w:rsidR="00625263" w:rsidRPr="009A6C54" w:rsidRDefault="00625263" w:rsidP="002A5A7B">
            <w:pPr>
              <w:pStyle w:val="TableText"/>
              <w:rPr>
                <w:rFonts w:cs="Arial"/>
              </w:rPr>
            </w:pPr>
            <w:r w:rsidRPr="009A6C54">
              <w:rPr>
                <w:rFonts w:cs="Arial"/>
              </w:rPr>
              <w:lastRenderedPageBreak/>
              <w:t>404.51</w:t>
            </w:r>
          </w:p>
        </w:tc>
        <w:tc>
          <w:tcPr>
            <w:tcW w:w="2340" w:type="dxa"/>
            <w:shd w:val="clear" w:color="auto" w:fill="auto"/>
          </w:tcPr>
          <w:p w14:paraId="26F26E63" w14:textId="77777777" w:rsidR="00625263" w:rsidRPr="009A6C54" w:rsidRDefault="00625263" w:rsidP="002A5A7B">
            <w:pPr>
              <w:pStyle w:val="TableText"/>
              <w:rPr>
                <w:rFonts w:cs="Arial"/>
              </w:rPr>
            </w:pPr>
            <w:r w:rsidRPr="009A6C54">
              <w:rPr>
                <w:rFonts w:cs="Arial"/>
              </w:rPr>
              <w:t>TEAM</w:t>
            </w:r>
          </w:p>
        </w:tc>
        <w:tc>
          <w:tcPr>
            <w:tcW w:w="1170" w:type="dxa"/>
            <w:shd w:val="clear" w:color="auto" w:fill="auto"/>
          </w:tcPr>
          <w:p w14:paraId="26F26E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68" w14:textId="77777777" w:rsidR="00625263" w:rsidRPr="009A6C54" w:rsidRDefault="00625263" w:rsidP="002A5A7B">
            <w:pPr>
              <w:pStyle w:val="TableText"/>
              <w:rPr>
                <w:rFonts w:cs="Arial"/>
              </w:rPr>
            </w:pPr>
            <w:r w:rsidRPr="009A6C54">
              <w:rPr>
                <w:rFonts w:cs="Arial"/>
              </w:rPr>
              <w:t>@</w:t>
            </w:r>
          </w:p>
        </w:tc>
      </w:tr>
      <w:tr w:rsidR="00625263" w:rsidRPr="009A6C54" w14:paraId="26F26E71" w14:textId="77777777" w:rsidTr="002A5A7B">
        <w:tc>
          <w:tcPr>
            <w:tcW w:w="1260" w:type="dxa"/>
            <w:shd w:val="clear" w:color="auto" w:fill="auto"/>
          </w:tcPr>
          <w:p w14:paraId="26F26E6A" w14:textId="77777777" w:rsidR="00625263" w:rsidRPr="009A6C54" w:rsidRDefault="00625263" w:rsidP="002A5A7B">
            <w:pPr>
              <w:pStyle w:val="TableText"/>
              <w:rPr>
                <w:rFonts w:cs="Arial"/>
              </w:rPr>
            </w:pPr>
            <w:r w:rsidRPr="009A6C54">
              <w:rPr>
                <w:rFonts w:cs="Arial"/>
              </w:rPr>
              <w:t>404.52</w:t>
            </w:r>
          </w:p>
        </w:tc>
        <w:tc>
          <w:tcPr>
            <w:tcW w:w="2340" w:type="dxa"/>
            <w:shd w:val="clear" w:color="auto" w:fill="auto"/>
          </w:tcPr>
          <w:p w14:paraId="26F26E6B" w14:textId="77777777"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14:paraId="26F26E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0" w14:textId="77777777" w:rsidR="00625263" w:rsidRPr="009A6C54" w:rsidRDefault="00625263" w:rsidP="002A5A7B">
            <w:pPr>
              <w:pStyle w:val="TableText"/>
              <w:rPr>
                <w:rFonts w:cs="Arial"/>
              </w:rPr>
            </w:pPr>
            <w:r w:rsidRPr="009A6C54">
              <w:rPr>
                <w:rFonts w:cs="Arial"/>
              </w:rPr>
              <w:t>@</w:t>
            </w:r>
          </w:p>
        </w:tc>
      </w:tr>
      <w:tr w:rsidR="00625263" w:rsidRPr="009A6C54" w14:paraId="26F26E79" w14:textId="77777777" w:rsidTr="002A5A7B">
        <w:tc>
          <w:tcPr>
            <w:tcW w:w="1260" w:type="dxa"/>
            <w:shd w:val="clear" w:color="auto" w:fill="auto"/>
          </w:tcPr>
          <w:p w14:paraId="26F26E72" w14:textId="77777777" w:rsidR="00625263" w:rsidRPr="009A6C54" w:rsidRDefault="00625263" w:rsidP="002A5A7B">
            <w:pPr>
              <w:pStyle w:val="TableText"/>
              <w:rPr>
                <w:rFonts w:cs="Arial"/>
              </w:rPr>
            </w:pPr>
            <w:r w:rsidRPr="009A6C54">
              <w:rPr>
                <w:rFonts w:cs="Arial"/>
              </w:rPr>
              <w:t>404.53</w:t>
            </w:r>
          </w:p>
        </w:tc>
        <w:tc>
          <w:tcPr>
            <w:tcW w:w="2340" w:type="dxa"/>
            <w:shd w:val="clear" w:color="auto" w:fill="auto"/>
          </w:tcPr>
          <w:p w14:paraId="26F26E73" w14:textId="77777777"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14:paraId="26F26E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78" w14:textId="77777777" w:rsidR="00625263" w:rsidRPr="009A6C54" w:rsidRDefault="00625263" w:rsidP="002A5A7B">
            <w:pPr>
              <w:pStyle w:val="TableText"/>
              <w:rPr>
                <w:rFonts w:cs="Arial"/>
              </w:rPr>
            </w:pPr>
            <w:r w:rsidRPr="009A6C54">
              <w:rPr>
                <w:rFonts w:cs="Arial"/>
              </w:rPr>
              <w:t>@</w:t>
            </w:r>
          </w:p>
        </w:tc>
      </w:tr>
      <w:tr w:rsidR="00625263" w:rsidRPr="009A6C54" w14:paraId="26F26E81" w14:textId="77777777" w:rsidTr="002A5A7B">
        <w:tc>
          <w:tcPr>
            <w:tcW w:w="1260" w:type="dxa"/>
            <w:shd w:val="clear" w:color="auto" w:fill="auto"/>
          </w:tcPr>
          <w:p w14:paraId="26F26E7A" w14:textId="77777777" w:rsidR="00625263" w:rsidRPr="009A6C54" w:rsidRDefault="00625263" w:rsidP="002A5A7B">
            <w:pPr>
              <w:pStyle w:val="TableText"/>
              <w:rPr>
                <w:rFonts w:cs="Arial"/>
              </w:rPr>
            </w:pPr>
            <w:r w:rsidRPr="009A6C54">
              <w:rPr>
                <w:rFonts w:cs="Arial"/>
              </w:rPr>
              <w:t>404.56</w:t>
            </w:r>
          </w:p>
        </w:tc>
        <w:tc>
          <w:tcPr>
            <w:tcW w:w="2340" w:type="dxa"/>
            <w:shd w:val="clear" w:color="auto" w:fill="auto"/>
          </w:tcPr>
          <w:p w14:paraId="26F26E7B" w14:textId="77777777"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14:paraId="26F26E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0" w14:textId="77777777" w:rsidR="00625263" w:rsidRPr="009A6C54" w:rsidRDefault="00625263" w:rsidP="002A5A7B">
            <w:pPr>
              <w:pStyle w:val="TableText"/>
              <w:rPr>
                <w:rFonts w:cs="Arial"/>
              </w:rPr>
            </w:pPr>
            <w:r w:rsidRPr="009A6C54">
              <w:rPr>
                <w:rFonts w:cs="Arial"/>
              </w:rPr>
              <w:t>@</w:t>
            </w:r>
          </w:p>
        </w:tc>
      </w:tr>
      <w:tr w:rsidR="00625263" w:rsidRPr="009A6C54" w14:paraId="26F26E89" w14:textId="77777777" w:rsidTr="002A5A7B">
        <w:tc>
          <w:tcPr>
            <w:tcW w:w="1260" w:type="dxa"/>
            <w:shd w:val="clear" w:color="auto" w:fill="auto"/>
          </w:tcPr>
          <w:p w14:paraId="26F26E82" w14:textId="77777777" w:rsidR="00625263" w:rsidRPr="009A6C54" w:rsidRDefault="00625263" w:rsidP="002A5A7B">
            <w:pPr>
              <w:pStyle w:val="TableText"/>
              <w:rPr>
                <w:rFonts w:cs="Arial"/>
              </w:rPr>
            </w:pPr>
            <w:r w:rsidRPr="009A6C54">
              <w:rPr>
                <w:rFonts w:cs="Arial"/>
              </w:rPr>
              <w:t>404.57</w:t>
            </w:r>
          </w:p>
        </w:tc>
        <w:tc>
          <w:tcPr>
            <w:tcW w:w="2340" w:type="dxa"/>
            <w:shd w:val="clear" w:color="auto" w:fill="auto"/>
          </w:tcPr>
          <w:p w14:paraId="26F26E83" w14:textId="77777777"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14:paraId="26F26E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88" w14:textId="77777777" w:rsidR="00625263" w:rsidRPr="009A6C54" w:rsidRDefault="00625263" w:rsidP="002A5A7B">
            <w:pPr>
              <w:pStyle w:val="TableText"/>
              <w:rPr>
                <w:rFonts w:cs="Arial"/>
              </w:rPr>
            </w:pPr>
            <w:r w:rsidRPr="009A6C54">
              <w:rPr>
                <w:rFonts w:cs="Arial"/>
              </w:rPr>
              <w:t>@</w:t>
            </w:r>
          </w:p>
        </w:tc>
      </w:tr>
      <w:tr w:rsidR="00625263" w:rsidRPr="009A6C54" w14:paraId="26F26E91" w14:textId="77777777" w:rsidTr="002A5A7B">
        <w:tc>
          <w:tcPr>
            <w:tcW w:w="1260" w:type="dxa"/>
            <w:shd w:val="clear" w:color="auto" w:fill="auto"/>
          </w:tcPr>
          <w:p w14:paraId="26F26E8A" w14:textId="77777777" w:rsidR="00625263" w:rsidRPr="009A6C54" w:rsidRDefault="00625263" w:rsidP="002A5A7B">
            <w:pPr>
              <w:pStyle w:val="TableText"/>
              <w:rPr>
                <w:rFonts w:cs="Arial"/>
              </w:rPr>
            </w:pPr>
            <w:r w:rsidRPr="009A6C54">
              <w:rPr>
                <w:rFonts w:cs="Arial"/>
              </w:rPr>
              <w:t>404.58</w:t>
            </w:r>
          </w:p>
        </w:tc>
        <w:tc>
          <w:tcPr>
            <w:tcW w:w="2340" w:type="dxa"/>
            <w:shd w:val="clear" w:color="auto" w:fill="auto"/>
          </w:tcPr>
          <w:p w14:paraId="26F26E8B" w14:textId="77777777"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14:paraId="26F26E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0" w14:textId="77777777" w:rsidR="00625263" w:rsidRPr="009A6C54" w:rsidRDefault="00625263" w:rsidP="002A5A7B">
            <w:pPr>
              <w:pStyle w:val="TableText"/>
              <w:rPr>
                <w:rFonts w:cs="Arial"/>
              </w:rPr>
            </w:pPr>
            <w:r w:rsidRPr="009A6C54">
              <w:rPr>
                <w:rFonts w:cs="Arial"/>
              </w:rPr>
              <w:t>@</w:t>
            </w:r>
          </w:p>
        </w:tc>
      </w:tr>
      <w:tr w:rsidR="00625263" w:rsidRPr="009A6C54" w14:paraId="26F26E99" w14:textId="77777777" w:rsidTr="002A5A7B">
        <w:tc>
          <w:tcPr>
            <w:tcW w:w="1260" w:type="dxa"/>
            <w:shd w:val="clear" w:color="auto" w:fill="auto"/>
          </w:tcPr>
          <w:p w14:paraId="26F26E92" w14:textId="77777777" w:rsidR="00625263" w:rsidRPr="009A6C54" w:rsidRDefault="00625263" w:rsidP="002A5A7B">
            <w:pPr>
              <w:pStyle w:val="TableText"/>
              <w:rPr>
                <w:rFonts w:cs="Arial"/>
              </w:rPr>
            </w:pPr>
            <w:r w:rsidRPr="009A6C54">
              <w:rPr>
                <w:rFonts w:cs="Arial"/>
              </w:rPr>
              <w:t>404.59</w:t>
            </w:r>
          </w:p>
        </w:tc>
        <w:tc>
          <w:tcPr>
            <w:tcW w:w="2340" w:type="dxa"/>
            <w:shd w:val="clear" w:color="auto" w:fill="auto"/>
          </w:tcPr>
          <w:p w14:paraId="26F26E93" w14:textId="77777777"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14:paraId="26F26E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98" w14:textId="77777777" w:rsidR="00625263" w:rsidRPr="009A6C54" w:rsidRDefault="00625263" w:rsidP="002A5A7B">
            <w:pPr>
              <w:pStyle w:val="TableText"/>
              <w:rPr>
                <w:rFonts w:cs="Arial"/>
              </w:rPr>
            </w:pPr>
            <w:r w:rsidRPr="009A6C54">
              <w:rPr>
                <w:rFonts w:cs="Arial"/>
              </w:rPr>
              <w:t>@</w:t>
            </w:r>
          </w:p>
        </w:tc>
      </w:tr>
      <w:tr w:rsidR="00625263" w:rsidRPr="009A6C54" w14:paraId="26F26EA1" w14:textId="77777777" w:rsidTr="002A5A7B">
        <w:tc>
          <w:tcPr>
            <w:tcW w:w="1260" w:type="dxa"/>
            <w:shd w:val="clear" w:color="auto" w:fill="auto"/>
          </w:tcPr>
          <w:p w14:paraId="26F26E9A" w14:textId="77777777"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14:paraId="26F26E9B" w14:textId="77777777"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14:paraId="26F26E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0" w14:textId="77777777" w:rsidR="00625263" w:rsidRPr="009A6C54" w:rsidRDefault="00625263" w:rsidP="002A5A7B">
            <w:pPr>
              <w:pStyle w:val="TableText"/>
              <w:rPr>
                <w:rFonts w:cs="Arial"/>
              </w:rPr>
            </w:pPr>
            <w:r w:rsidRPr="009A6C54">
              <w:rPr>
                <w:rFonts w:cs="Arial"/>
              </w:rPr>
              <w:t>@</w:t>
            </w:r>
          </w:p>
        </w:tc>
      </w:tr>
      <w:tr w:rsidR="00625263" w:rsidRPr="009A6C54" w14:paraId="26F26EA9" w14:textId="77777777" w:rsidTr="002A5A7B">
        <w:tc>
          <w:tcPr>
            <w:tcW w:w="1260" w:type="dxa"/>
            <w:shd w:val="clear" w:color="auto" w:fill="auto"/>
          </w:tcPr>
          <w:p w14:paraId="26F26EA2" w14:textId="77777777" w:rsidR="00625263" w:rsidRPr="009A6C54" w:rsidRDefault="00625263" w:rsidP="002A5A7B">
            <w:pPr>
              <w:pStyle w:val="TableText"/>
              <w:rPr>
                <w:rFonts w:cs="Arial"/>
              </w:rPr>
            </w:pPr>
            <w:r w:rsidRPr="009A6C54">
              <w:rPr>
                <w:rFonts w:cs="Arial"/>
              </w:rPr>
              <w:t>404.91</w:t>
            </w:r>
          </w:p>
        </w:tc>
        <w:tc>
          <w:tcPr>
            <w:tcW w:w="2340" w:type="dxa"/>
            <w:shd w:val="clear" w:color="auto" w:fill="auto"/>
          </w:tcPr>
          <w:p w14:paraId="26F26EA3" w14:textId="77777777"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14:paraId="26F26E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A8" w14:textId="77777777" w:rsidR="00625263" w:rsidRPr="009A6C54" w:rsidRDefault="00625263" w:rsidP="002A5A7B">
            <w:pPr>
              <w:pStyle w:val="TableText"/>
              <w:rPr>
                <w:rFonts w:cs="Arial"/>
              </w:rPr>
            </w:pPr>
            <w:r w:rsidRPr="009A6C54">
              <w:rPr>
                <w:rFonts w:cs="Arial"/>
              </w:rPr>
              <w:t>@</w:t>
            </w:r>
          </w:p>
        </w:tc>
      </w:tr>
      <w:tr w:rsidR="00625263" w:rsidRPr="009A6C54" w14:paraId="26F26EB1" w14:textId="77777777" w:rsidTr="002A5A7B">
        <w:tc>
          <w:tcPr>
            <w:tcW w:w="1260" w:type="dxa"/>
            <w:shd w:val="clear" w:color="auto" w:fill="auto"/>
          </w:tcPr>
          <w:p w14:paraId="26F26EAA" w14:textId="77777777" w:rsidR="00625263" w:rsidRPr="009A6C54" w:rsidRDefault="00625263" w:rsidP="002A5A7B">
            <w:pPr>
              <w:pStyle w:val="TableText"/>
              <w:rPr>
                <w:rFonts w:cs="Arial"/>
              </w:rPr>
            </w:pPr>
            <w:r w:rsidRPr="009A6C54">
              <w:rPr>
                <w:rFonts w:cs="Arial"/>
              </w:rPr>
              <w:t>404.92</w:t>
            </w:r>
          </w:p>
        </w:tc>
        <w:tc>
          <w:tcPr>
            <w:tcW w:w="2340" w:type="dxa"/>
            <w:shd w:val="clear" w:color="auto" w:fill="auto"/>
          </w:tcPr>
          <w:p w14:paraId="26F26EAB" w14:textId="77777777"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14:paraId="26F26E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0" w14:textId="77777777" w:rsidR="00625263" w:rsidRPr="009A6C54" w:rsidRDefault="00625263" w:rsidP="002A5A7B">
            <w:pPr>
              <w:pStyle w:val="TableText"/>
              <w:rPr>
                <w:rFonts w:cs="Arial"/>
              </w:rPr>
            </w:pPr>
            <w:r w:rsidRPr="009A6C54">
              <w:rPr>
                <w:rFonts w:cs="Arial"/>
              </w:rPr>
              <w:t>@</w:t>
            </w:r>
          </w:p>
        </w:tc>
      </w:tr>
      <w:tr w:rsidR="00625263" w:rsidRPr="009A6C54" w14:paraId="26F26EB9" w14:textId="77777777" w:rsidTr="002A5A7B">
        <w:tc>
          <w:tcPr>
            <w:tcW w:w="1260" w:type="dxa"/>
            <w:shd w:val="clear" w:color="auto" w:fill="auto"/>
          </w:tcPr>
          <w:p w14:paraId="26F26EB2" w14:textId="77777777" w:rsidR="00625263" w:rsidRPr="009A6C54" w:rsidRDefault="00625263" w:rsidP="002A5A7B">
            <w:pPr>
              <w:pStyle w:val="TableText"/>
              <w:rPr>
                <w:rFonts w:cs="Arial"/>
              </w:rPr>
            </w:pPr>
            <w:r w:rsidRPr="009A6C54">
              <w:rPr>
                <w:rFonts w:cs="Arial"/>
              </w:rPr>
              <w:t>404.93</w:t>
            </w:r>
          </w:p>
        </w:tc>
        <w:tc>
          <w:tcPr>
            <w:tcW w:w="2340" w:type="dxa"/>
            <w:shd w:val="clear" w:color="auto" w:fill="auto"/>
          </w:tcPr>
          <w:p w14:paraId="26F26EB3" w14:textId="77777777"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14:paraId="26F26E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B8" w14:textId="77777777" w:rsidR="00625263" w:rsidRPr="009A6C54" w:rsidRDefault="00625263" w:rsidP="002A5A7B">
            <w:pPr>
              <w:pStyle w:val="TableText"/>
              <w:rPr>
                <w:rFonts w:cs="Arial"/>
              </w:rPr>
            </w:pPr>
            <w:r w:rsidRPr="009A6C54">
              <w:rPr>
                <w:rFonts w:cs="Arial"/>
              </w:rPr>
              <w:t>@</w:t>
            </w:r>
          </w:p>
        </w:tc>
      </w:tr>
      <w:tr w:rsidR="00625263" w:rsidRPr="009A6C54" w14:paraId="26F26EC1" w14:textId="77777777" w:rsidTr="002A5A7B">
        <w:tc>
          <w:tcPr>
            <w:tcW w:w="1260" w:type="dxa"/>
            <w:shd w:val="clear" w:color="auto" w:fill="auto"/>
          </w:tcPr>
          <w:p w14:paraId="26F26EBA" w14:textId="77777777" w:rsidR="00625263" w:rsidRPr="009A6C54" w:rsidRDefault="00625263" w:rsidP="002A5A7B">
            <w:pPr>
              <w:pStyle w:val="TableText"/>
              <w:rPr>
                <w:rFonts w:cs="Arial"/>
              </w:rPr>
            </w:pPr>
            <w:r w:rsidRPr="009A6C54">
              <w:rPr>
                <w:rFonts w:cs="Arial"/>
              </w:rPr>
              <w:t>404.94</w:t>
            </w:r>
          </w:p>
        </w:tc>
        <w:tc>
          <w:tcPr>
            <w:tcW w:w="2340" w:type="dxa"/>
            <w:shd w:val="clear" w:color="auto" w:fill="auto"/>
          </w:tcPr>
          <w:p w14:paraId="26F26EBB" w14:textId="77777777"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14:paraId="26F26E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0" w14:textId="77777777" w:rsidR="00625263" w:rsidRPr="009A6C54" w:rsidRDefault="00625263" w:rsidP="002A5A7B">
            <w:pPr>
              <w:pStyle w:val="TableText"/>
              <w:rPr>
                <w:rFonts w:cs="Arial"/>
              </w:rPr>
            </w:pPr>
            <w:r w:rsidRPr="009A6C54">
              <w:rPr>
                <w:rFonts w:cs="Arial"/>
              </w:rPr>
              <w:t>@</w:t>
            </w:r>
          </w:p>
        </w:tc>
      </w:tr>
      <w:tr w:rsidR="00625263" w:rsidRPr="009A6C54" w14:paraId="26F26EC9" w14:textId="77777777" w:rsidTr="002A5A7B">
        <w:tc>
          <w:tcPr>
            <w:tcW w:w="1260" w:type="dxa"/>
            <w:shd w:val="clear" w:color="auto" w:fill="auto"/>
          </w:tcPr>
          <w:p w14:paraId="26F26EC2" w14:textId="77777777" w:rsidR="00625263" w:rsidRPr="009A6C54" w:rsidRDefault="00625263" w:rsidP="002A5A7B">
            <w:pPr>
              <w:pStyle w:val="TableText"/>
              <w:rPr>
                <w:rFonts w:cs="Arial"/>
              </w:rPr>
            </w:pPr>
            <w:r w:rsidRPr="009A6C54">
              <w:rPr>
                <w:rFonts w:cs="Arial"/>
              </w:rPr>
              <w:t>404.95</w:t>
            </w:r>
          </w:p>
        </w:tc>
        <w:tc>
          <w:tcPr>
            <w:tcW w:w="2340" w:type="dxa"/>
            <w:shd w:val="clear" w:color="auto" w:fill="auto"/>
          </w:tcPr>
          <w:p w14:paraId="26F26EC3" w14:textId="77777777"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14:paraId="26F26E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C8" w14:textId="77777777" w:rsidR="00625263" w:rsidRPr="009A6C54" w:rsidRDefault="00625263" w:rsidP="002A5A7B">
            <w:pPr>
              <w:pStyle w:val="TableText"/>
              <w:rPr>
                <w:rFonts w:cs="Arial"/>
              </w:rPr>
            </w:pPr>
            <w:r w:rsidRPr="009A6C54">
              <w:rPr>
                <w:rFonts w:cs="Arial"/>
              </w:rPr>
              <w:t>@</w:t>
            </w:r>
          </w:p>
        </w:tc>
      </w:tr>
      <w:tr w:rsidR="00625263" w:rsidRPr="009A6C54" w14:paraId="26F26ED1" w14:textId="77777777" w:rsidTr="002A5A7B">
        <w:tc>
          <w:tcPr>
            <w:tcW w:w="1260" w:type="dxa"/>
            <w:shd w:val="clear" w:color="auto" w:fill="auto"/>
          </w:tcPr>
          <w:p w14:paraId="26F26ECA" w14:textId="77777777" w:rsidR="00625263" w:rsidRPr="009A6C54" w:rsidRDefault="00625263" w:rsidP="002A5A7B">
            <w:pPr>
              <w:pStyle w:val="TableText"/>
              <w:rPr>
                <w:rFonts w:cs="Arial"/>
              </w:rPr>
            </w:pPr>
            <w:r w:rsidRPr="009A6C54">
              <w:rPr>
                <w:rFonts w:cs="Arial"/>
              </w:rPr>
              <w:t>404.98</w:t>
            </w:r>
          </w:p>
        </w:tc>
        <w:tc>
          <w:tcPr>
            <w:tcW w:w="2340" w:type="dxa"/>
            <w:shd w:val="clear" w:color="auto" w:fill="auto"/>
          </w:tcPr>
          <w:p w14:paraId="26F26ECB" w14:textId="77777777"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14:paraId="26F26E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0" w14:textId="77777777" w:rsidR="00625263" w:rsidRPr="009A6C54" w:rsidRDefault="00625263" w:rsidP="002A5A7B">
            <w:pPr>
              <w:pStyle w:val="TableText"/>
              <w:rPr>
                <w:rFonts w:cs="Arial"/>
              </w:rPr>
            </w:pPr>
            <w:r w:rsidRPr="009A6C54">
              <w:rPr>
                <w:rFonts w:cs="Arial"/>
              </w:rPr>
              <w:t>@</w:t>
            </w:r>
          </w:p>
        </w:tc>
      </w:tr>
      <w:tr w:rsidR="00625263" w:rsidRPr="009A6C54" w14:paraId="26F26ED9" w14:textId="77777777" w:rsidTr="002A5A7B">
        <w:tc>
          <w:tcPr>
            <w:tcW w:w="1260" w:type="dxa"/>
            <w:shd w:val="clear" w:color="auto" w:fill="auto"/>
          </w:tcPr>
          <w:p w14:paraId="26F26ED2" w14:textId="77777777" w:rsidR="00625263" w:rsidRPr="009A6C54" w:rsidRDefault="00625263" w:rsidP="002A5A7B">
            <w:pPr>
              <w:pStyle w:val="TableText"/>
              <w:rPr>
                <w:rFonts w:cs="Arial"/>
              </w:rPr>
            </w:pPr>
            <w:r w:rsidRPr="009A6C54">
              <w:rPr>
                <w:rFonts w:cs="Arial"/>
              </w:rPr>
              <w:t>405</w:t>
            </w:r>
          </w:p>
        </w:tc>
        <w:tc>
          <w:tcPr>
            <w:tcW w:w="2340" w:type="dxa"/>
            <w:shd w:val="clear" w:color="auto" w:fill="auto"/>
          </w:tcPr>
          <w:p w14:paraId="26F26ED3" w14:textId="77777777"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14:paraId="26F26ED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D8" w14:textId="77777777" w:rsidR="00625263" w:rsidRPr="009A6C54" w:rsidRDefault="00625263" w:rsidP="002A5A7B">
            <w:pPr>
              <w:pStyle w:val="TableText"/>
              <w:rPr>
                <w:rFonts w:cs="Arial"/>
              </w:rPr>
            </w:pPr>
            <w:r w:rsidRPr="009A6C54">
              <w:rPr>
                <w:rFonts w:cs="Arial"/>
              </w:rPr>
              <w:t>@</w:t>
            </w:r>
          </w:p>
        </w:tc>
      </w:tr>
      <w:tr w:rsidR="00625263" w:rsidRPr="009A6C54" w14:paraId="26F26EE1" w14:textId="77777777" w:rsidTr="002A5A7B">
        <w:tc>
          <w:tcPr>
            <w:tcW w:w="1260" w:type="dxa"/>
            <w:shd w:val="clear" w:color="auto" w:fill="auto"/>
          </w:tcPr>
          <w:p w14:paraId="26F26EDA" w14:textId="77777777" w:rsidR="00625263" w:rsidRPr="009A6C54" w:rsidRDefault="00625263" w:rsidP="002A5A7B">
            <w:pPr>
              <w:pStyle w:val="TableText"/>
              <w:rPr>
                <w:rFonts w:cs="Arial"/>
              </w:rPr>
            </w:pPr>
            <w:r w:rsidRPr="009A6C54">
              <w:rPr>
                <w:rFonts w:cs="Arial"/>
              </w:rPr>
              <w:t>405.1</w:t>
            </w:r>
          </w:p>
        </w:tc>
        <w:tc>
          <w:tcPr>
            <w:tcW w:w="2340" w:type="dxa"/>
            <w:shd w:val="clear" w:color="auto" w:fill="auto"/>
          </w:tcPr>
          <w:p w14:paraId="26F26EDB" w14:textId="77777777"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14:paraId="26F26ED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D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D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0" w14:textId="77777777" w:rsidR="00625263" w:rsidRPr="009A6C54" w:rsidRDefault="00625263" w:rsidP="002A5A7B">
            <w:pPr>
              <w:pStyle w:val="TableText"/>
              <w:rPr>
                <w:rFonts w:cs="Arial"/>
              </w:rPr>
            </w:pPr>
            <w:r w:rsidRPr="009A6C54">
              <w:rPr>
                <w:rFonts w:cs="Arial"/>
              </w:rPr>
              <w:t>D</w:t>
            </w:r>
          </w:p>
        </w:tc>
      </w:tr>
      <w:tr w:rsidR="00625263" w:rsidRPr="009A6C54" w14:paraId="26F26EE9" w14:textId="77777777" w:rsidTr="002A5A7B">
        <w:tc>
          <w:tcPr>
            <w:tcW w:w="1260" w:type="dxa"/>
            <w:shd w:val="clear" w:color="auto" w:fill="auto"/>
          </w:tcPr>
          <w:p w14:paraId="26F26EE2" w14:textId="77777777" w:rsidR="00625263" w:rsidRPr="009A6C54" w:rsidRDefault="00625263" w:rsidP="002A5A7B">
            <w:pPr>
              <w:pStyle w:val="TableText"/>
              <w:rPr>
                <w:rFonts w:cs="Arial"/>
              </w:rPr>
            </w:pPr>
            <w:r w:rsidRPr="009A6C54">
              <w:rPr>
                <w:rFonts w:cs="Arial"/>
              </w:rPr>
              <w:t>405.2</w:t>
            </w:r>
          </w:p>
        </w:tc>
        <w:tc>
          <w:tcPr>
            <w:tcW w:w="2340" w:type="dxa"/>
            <w:shd w:val="clear" w:color="auto" w:fill="auto"/>
          </w:tcPr>
          <w:p w14:paraId="26F26EE3" w14:textId="77777777"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14:paraId="26F26EE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E8" w14:textId="77777777" w:rsidR="00625263" w:rsidRPr="009A6C54" w:rsidRDefault="00625263" w:rsidP="002A5A7B">
            <w:pPr>
              <w:pStyle w:val="TableText"/>
              <w:rPr>
                <w:rFonts w:cs="Arial"/>
              </w:rPr>
            </w:pPr>
            <w:r w:rsidRPr="009A6C54">
              <w:rPr>
                <w:rFonts w:cs="Arial"/>
              </w:rPr>
              <w:t>@</w:t>
            </w:r>
          </w:p>
        </w:tc>
      </w:tr>
      <w:tr w:rsidR="00625263" w:rsidRPr="009A6C54" w14:paraId="26F26EF1" w14:textId="77777777" w:rsidTr="002A5A7B">
        <w:tc>
          <w:tcPr>
            <w:tcW w:w="1260" w:type="dxa"/>
            <w:shd w:val="clear" w:color="auto" w:fill="auto"/>
          </w:tcPr>
          <w:p w14:paraId="26F26EEA" w14:textId="77777777" w:rsidR="00625263" w:rsidRPr="009A6C54" w:rsidRDefault="00625263" w:rsidP="002A5A7B">
            <w:pPr>
              <w:pStyle w:val="TableText"/>
              <w:rPr>
                <w:rFonts w:cs="Arial"/>
              </w:rPr>
            </w:pPr>
            <w:r w:rsidRPr="009A6C54">
              <w:rPr>
                <w:rFonts w:cs="Arial"/>
              </w:rPr>
              <w:lastRenderedPageBreak/>
              <w:t>405.3</w:t>
            </w:r>
          </w:p>
        </w:tc>
        <w:tc>
          <w:tcPr>
            <w:tcW w:w="2340" w:type="dxa"/>
            <w:shd w:val="clear" w:color="auto" w:fill="auto"/>
          </w:tcPr>
          <w:p w14:paraId="26F26EEB" w14:textId="77777777"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14:paraId="26F26EE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E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E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0" w14:textId="77777777" w:rsidR="00625263" w:rsidRPr="009A6C54" w:rsidRDefault="00625263" w:rsidP="002A5A7B">
            <w:pPr>
              <w:pStyle w:val="TableText"/>
              <w:rPr>
                <w:rFonts w:cs="Arial"/>
              </w:rPr>
            </w:pPr>
            <w:r w:rsidRPr="009A6C54">
              <w:rPr>
                <w:rFonts w:cs="Arial"/>
              </w:rPr>
              <w:t>@</w:t>
            </w:r>
          </w:p>
        </w:tc>
      </w:tr>
      <w:tr w:rsidR="00625263" w:rsidRPr="009A6C54" w14:paraId="26F26EF9" w14:textId="77777777" w:rsidTr="002A5A7B">
        <w:tc>
          <w:tcPr>
            <w:tcW w:w="1260" w:type="dxa"/>
            <w:shd w:val="clear" w:color="auto" w:fill="auto"/>
          </w:tcPr>
          <w:p w14:paraId="26F26EF2" w14:textId="77777777" w:rsidR="00625263" w:rsidRPr="009A6C54" w:rsidRDefault="00625263" w:rsidP="002A5A7B">
            <w:pPr>
              <w:pStyle w:val="TableText"/>
              <w:rPr>
                <w:rFonts w:cs="Arial"/>
              </w:rPr>
            </w:pPr>
            <w:r w:rsidRPr="009A6C54">
              <w:rPr>
                <w:rFonts w:cs="Arial"/>
              </w:rPr>
              <w:t>405.4</w:t>
            </w:r>
          </w:p>
        </w:tc>
        <w:tc>
          <w:tcPr>
            <w:tcW w:w="2340" w:type="dxa"/>
            <w:shd w:val="clear" w:color="auto" w:fill="auto"/>
          </w:tcPr>
          <w:p w14:paraId="26F26EF3" w14:textId="77777777" w:rsidR="00625263" w:rsidRPr="009A6C54" w:rsidRDefault="00625263" w:rsidP="002A5A7B">
            <w:pPr>
              <w:pStyle w:val="TableText"/>
              <w:rPr>
                <w:rFonts w:cs="Arial"/>
              </w:rPr>
            </w:pPr>
            <w:r w:rsidRPr="009A6C54">
              <w:rPr>
                <w:rFonts w:cs="Arial"/>
              </w:rPr>
              <w:t>ROOM-BED</w:t>
            </w:r>
          </w:p>
        </w:tc>
        <w:tc>
          <w:tcPr>
            <w:tcW w:w="1170" w:type="dxa"/>
            <w:shd w:val="clear" w:color="auto" w:fill="auto"/>
          </w:tcPr>
          <w:p w14:paraId="26F26EF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EF8" w14:textId="77777777" w:rsidR="00625263" w:rsidRPr="009A6C54" w:rsidRDefault="00625263" w:rsidP="002A5A7B">
            <w:pPr>
              <w:pStyle w:val="TableText"/>
              <w:rPr>
                <w:rFonts w:cs="Arial"/>
              </w:rPr>
            </w:pPr>
            <w:r w:rsidRPr="009A6C54">
              <w:rPr>
                <w:rFonts w:cs="Arial"/>
              </w:rPr>
              <w:t>D</w:t>
            </w:r>
          </w:p>
        </w:tc>
      </w:tr>
      <w:tr w:rsidR="00625263" w:rsidRPr="009A6C54" w14:paraId="26F26F01" w14:textId="77777777" w:rsidTr="002A5A7B">
        <w:tc>
          <w:tcPr>
            <w:tcW w:w="1260" w:type="dxa"/>
            <w:shd w:val="clear" w:color="auto" w:fill="auto"/>
          </w:tcPr>
          <w:p w14:paraId="26F26EFA" w14:textId="77777777" w:rsidR="00625263" w:rsidRPr="009A6C54" w:rsidRDefault="00625263" w:rsidP="002A5A7B">
            <w:pPr>
              <w:pStyle w:val="TableText"/>
              <w:rPr>
                <w:rFonts w:cs="Arial"/>
              </w:rPr>
            </w:pPr>
            <w:r w:rsidRPr="009A6C54">
              <w:rPr>
                <w:rFonts w:cs="Arial"/>
              </w:rPr>
              <w:t>405.5</w:t>
            </w:r>
          </w:p>
        </w:tc>
        <w:tc>
          <w:tcPr>
            <w:tcW w:w="2340" w:type="dxa"/>
            <w:shd w:val="clear" w:color="auto" w:fill="auto"/>
          </w:tcPr>
          <w:p w14:paraId="26F26EFB" w14:textId="77777777"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14:paraId="26F26EF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EF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EF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0" w14:textId="77777777" w:rsidR="00625263" w:rsidRPr="009A6C54" w:rsidRDefault="00625263" w:rsidP="002A5A7B">
            <w:pPr>
              <w:pStyle w:val="TableText"/>
              <w:rPr>
                <w:rFonts w:cs="Arial"/>
              </w:rPr>
            </w:pPr>
            <w:r w:rsidRPr="009A6C54">
              <w:rPr>
                <w:rFonts w:cs="Arial"/>
              </w:rPr>
              <w:t>@</w:t>
            </w:r>
          </w:p>
        </w:tc>
      </w:tr>
      <w:tr w:rsidR="00625263" w:rsidRPr="009A6C54" w14:paraId="26F26F09" w14:textId="77777777" w:rsidTr="002A5A7B">
        <w:tc>
          <w:tcPr>
            <w:tcW w:w="1260" w:type="dxa"/>
            <w:shd w:val="clear" w:color="auto" w:fill="auto"/>
          </w:tcPr>
          <w:p w14:paraId="26F26F02" w14:textId="77777777" w:rsidR="00625263" w:rsidRPr="009A6C54" w:rsidRDefault="00625263" w:rsidP="002A5A7B">
            <w:pPr>
              <w:pStyle w:val="TableText"/>
              <w:rPr>
                <w:rFonts w:cs="Arial"/>
              </w:rPr>
            </w:pPr>
            <w:r w:rsidRPr="009A6C54">
              <w:rPr>
                <w:rFonts w:cs="Arial"/>
              </w:rPr>
              <w:t>405.6</w:t>
            </w:r>
          </w:p>
        </w:tc>
        <w:tc>
          <w:tcPr>
            <w:tcW w:w="2340" w:type="dxa"/>
            <w:shd w:val="clear" w:color="auto" w:fill="auto"/>
          </w:tcPr>
          <w:p w14:paraId="26F26F03" w14:textId="77777777"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14:paraId="26F26F0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08" w14:textId="77777777" w:rsidR="00625263" w:rsidRPr="009A6C54" w:rsidRDefault="00625263" w:rsidP="002A5A7B">
            <w:pPr>
              <w:pStyle w:val="TableText"/>
              <w:rPr>
                <w:rFonts w:cs="Arial"/>
              </w:rPr>
            </w:pPr>
            <w:r w:rsidRPr="009A6C54">
              <w:rPr>
                <w:rFonts w:cs="Arial"/>
              </w:rPr>
              <w:t>D</w:t>
            </w:r>
          </w:p>
        </w:tc>
      </w:tr>
      <w:tr w:rsidR="00625263" w:rsidRPr="009A6C54" w14:paraId="26F26F11" w14:textId="77777777" w:rsidTr="002A5A7B">
        <w:tc>
          <w:tcPr>
            <w:tcW w:w="1260" w:type="dxa"/>
            <w:shd w:val="clear" w:color="auto" w:fill="auto"/>
          </w:tcPr>
          <w:p w14:paraId="26F26F0A" w14:textId="77777777" w:rsidR="00625263" w:rsidRPr="009A6C54" w:rsidRDefault="00625263" w:rsidP="002A5A7B">
            <w:pPr>
              <w:pStyle w:val="TableText"/>
              <w:rPr>
                <w:rFonts w:cs="Arial"/>
              </w:rPr>
            </w:pPr>
            <w:r w:rsidRPr="009A6C54">
              <w:rPr>
                <w:rFonts w:cs="Arial"/>
              </w:rPr>
              <w:t>406.41</w:t>
            </w:r>
          </w:p>
        </w:tc>
        <w:tc>
          <w:tcPr>
            <w:tcW w:w="2340" w:type="dxa"/>
            <w:shd w:val="clear" w:color="auto" w:fill="auto"/>
          </w:tcPr>
          <w:p w14:paraId="26F26F0B" w14:textId="77777777"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14:paraId="26F26F0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0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E"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0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10" w14:textId="77777777" w:rsidR="00625263" w:rsidRPr="009A6C54" w:rsidRDefault="00625263" w:rsidP="002A5A7B">
            <w:pPr>
              <w:pStyle w:val="TableText"/>
              <w:rPr>
                <w:rFonts w:cs="Arial"/>
              </w:rPr>
            </w:pPr>
            <w:r w:rsidRPr="009A6C54">
              <w:rPr>
                <w:rFonts w:cs="Arial"/>
              </w:rPr>
              <w:t>D</w:t>
            </w:r>
          </w:p>
        </w:tc>
      </w:tr>
      <w:tr w:rsidR="00625263" w:rsidRPr="009A6C54" w14:paraId="26F26F19" w14:textId="77777777" w:rsidTr="002A5A7B">
        <w:tc>
          <w:tcPr>
            <w:tcW w:w="1260" w:type="dxa"/>
            <w:shd w:val="clear" w:color="auto" w:fill="auto"/>
          </w:tcPr>
          <w:p w14:paraId="26F26F12" w14:textId="77777777" w:rsidR="00625263" w:rsidRPr="009A6C54" w:rsidRDefault="00625263" w:rsidP="002A5A7B">
            <w:pPr>
              <w:pStyle w:val="TableText"/>
              <w:rPr>
                <w:rFonts w:cs="Arial"/>
              </w:rPr>
            </w:pPr>
            <w:r w:rsidRPr="009A6C54">
              <w:rPr>
                <w:rFonts w:cs="Arial"/>
              </w:rPr>
              <w:t>407.5</w:t>
            </w:r>
          </w:p>
        </w:tc>
        <w:tc>
          <w:tcPr>
            <w:tcW w:w="2340" w:type="dxa"/>
            <w:shd w:val="clear" w:color="auto" w:fill="auto"/>
          </w:tcPr>
          <w:p w14:paraId="26F26F13" w14:textId="77777777" w:rsidR="00625263" w:rsidRPr="009A6C54" w:rsidRDefault="00625263" w:rsidP="002A5A7B">
            <w:pPr>
              <w:pStyle w:val="TableText"/>
              <w:rPr>
                <w:rFonts w:cs="Arial"/>
              </w:rPr>
            </w:pPr>
            <w:r w:rsidRPr="009A6C54">
              <w:rPr>
                <w:rFonts w:cs="Arial"/>
              </w:rPr>
              <w:t>LETTER</w:t>
            </w:r>
          </w:p>
        </w:tc>
        <w:tc>
          <w:tcPr>
            <w:tcW w:w="1170" w:type="dxa"/>
            <w:shd w:val="clear" w:color="auto" w:fill="auto"/>
          </w:tcPr>
          <w:p w14:paraId="26F26F1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18" w14:textId="77777777" w:rsidR="00625263" w:rsidRPr="009A6C54" w:rsidRDefault="00625263" w:rsidP="002A5A7B">
            <w:pPr>
              <w:pStyle w:val="TableText"/>
              <w:rPr>
                <w:rFonts w:cs="Arial"/>
              </w:rPr>
            </w:pPr>
            <w:r w:rsidRPr="009A6C54">
              <w:rPr>
                <w:rFonts w:cs="Arial"/>
              </w:rPr>
              <w:t>D</w:t>
            </w:r>
          </w:p>
        </w:tc>
      </w:tr>
      <w:tr w:rsidR="00625263" w:rsidRPr="009A6C54" w14:paraId="26F26F21" w14:textId="77777777" w:rsidTr="002A5A7B">
        <w:tc>
          <w:tcPr>
            <w:tcW w:w="1260" w:type="dxa"/>
            <w:shd w:val="clear" w:color="auto" w:fill="auto"/>
          </w:tcPr>
          <w:p w14:paraId="26F26F1A" w14:textId="77777777" w:rsidR="00625263" w:rsidRPr="009A6C54" w:rsidRDefault="00625263" w:rsidP="002A5A7B">
            <w:pPr>
              <w:pStyle w:val="TableText"/>
              <w:rPr>
                <w:rFonts w:cs="Arial"/>
              </w:rPr>
            </w:pPr>
            <w:r w:rsidRPr="009A6C54">
              <w:rPr>
                <w:rFonts w:cs="Arial"/>
              </w:rPr>
              <w:t>407.6</w:t>
            </w:r>
          </w:p>
        </w:tc>
        <w:tc>
          <w:tcPr>
            <w:tcW w:w="2340" w:type="dxa"/>
            <w:shd w:val="clear" w:color="auto" w:fill="auto"/>
          </w:tcPr>
          <w:p w14:paraId="26F26F1B" w14:textId="77777777" w:rsidR="00625263" w:rsidRPr="009A6C54" w:rsidRDefault="00625263" w:rsidP="002A5A7B">
            <w:pPr>
              <w:pStyle w:val="TableText"/>
              <w:rPr>
                <w:rFonts w:cs="Arial"/>
              </w:rPr>
            </w:pPr>
            <w:r w:rsidRPr="009A6C54">
              <w:rPr>
                <w:rFonts w:cs="Arial"/>
              </w:rPr>
              <w:t>LETTER TYPE</w:t>
            </w:r>
          </w:p>
        </w:tc>
        <w:tc>
          <w:tcPr>
            <w:tcW w:w="1170" w:type="dxa"/>
            <w:shd w:val="clear" w:color="auto" w:fill="auto"/>
          </w:tcPr>
          <w:p w14:paraId="26F26F1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1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1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0" w14:textId="77777777" w:rsidR="00625263" w:rsidRPr="009A6C54" w:rsidRDefault="00625263" w:rsidP="002A5A7B">
            <w:pPr>
              <w:pStyle w:val="TableText"/>
              <w:rPr>
                <w:rFonts w:cs="Arial"/>
              </w:rPr>
            </w:pPr>
            <w:r w:rsidRPr="009A6C54">
              <w:rPr>
                <w:rFonts w:cs="Arial"/>
              </w:rPr>
              <w:t>@</w:t>
            </w:r>
          </w:p>
        </w:tc>
      </w:tr>
      <w:tr w:rsidR="00625263" w:rsidRPr="009A6C54" w14:paraId="26F26F29" w14:textId="77777777" w:rsidTr="002A5A7B">
        <w:tc>
          <w:tcPr>
            <w:tcW w:w="1260" w:type="dxa"/>
            <w:shd w:val="clear" w:color="auto" w:fill="auto"/>
          </w:tcPr>
          <w:p w14:paraId="26F26F22" w14:textId="77777777" w:rsidR="00625263" w:rsidRPr="009A6C54" w:rsidRDefault="00625263" w:rsidP="002A5A7B">
            <w:pPr>
              <w:pStyle w:val="TableText"/>
              <w:rPr>
                <w:rFonts w:cs="Arial"/>
              </w:rPr>
            </w:pPr>
            <w:r w:rsidRPr="009A6C54">
              <w:rPr>
                <w:rFonts w:cs="Arial"/>
              </w:rPr>
              <w:t>407.7</w:t>
            </w:r>
          </w:p>
        </w:tc>
        <w:tc>
          <w:tcPr>
            <w:tcW w:w="2340" w:type="dxa"/>
            <w:shd w:val="clear" w:color="auto" w:fill="auto"/>
          </w:tcPr>
          <w:p w14:paraId="26F26F23" w14:textId="77777777"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14:paraId="26F26F2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28" w14:textId="77777777" w:rsidR="00625263" w:rsidRPr="009A6C54" w:rsidRDefault="00625263" w:rsidP="002A5A7B">
            <w:pPr>
              <w:pStyle w:val="TableText"/>
              <w:rPr>
                <w:rFonts w:cs="Arial"/>
              </w:rPr>
            </w:pPr>
            <w:r w:rsidRPr="009A6C54">
              <w:rPr>
                <w:rFonts w:cs="Arial"/>
              </w:rPr>
              <w:t>@</w:t>
            </w:r>
          </w:p>
        </w:tc>
      </w:tr>
      <w:tr w:rsidR="00625263" w:rsidRPr="009A6C54" w14:paraId="26F26F31" w14:textId="77777777" w:rsidTr="002A5A7B">
        <w:tc>
          <w:tcPr>
            <w:tcW w:w="1260" w:type="dxa"/>
            <w:shd w:val="clear" w:color="auto" w:fill="auto"/>
          </w:tcPr>
          <w:p w14:paraId="26F26F2A" w14:textId="77777777" w:rsidR="00625263" w:rsidRPr="009A6C54" w:rsidRDefault="00625263" w:rsidP="002A5A7B">
            <w:pPr>
              <w:pStyle w:val="TableText"/>
              <w:rPr>
                <w:rFonts w:cs="Arial"/>
              </w:rPr>
            </w:pPr>
            <w:r w:rsidRPr="009A6C54">
              <w:rPr>
                <w:rFonts w:cs="Arial"/>
              </w:rPr>
              <w:t>408</w:t>
            </w:r>
          </w:p>
        </w:tc>
        <w:tc>
          <w:tcPr>
            <w:tcW w:w="2340" w:type="dxa"/>
            <w:shd w:val="clear" w:color="auto" w:fill="auto"/>
          </w:tcPr>
          <w:p w14:paraId="26F26F2B" w14:textId="77777777"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14:paraId="26F26F2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2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2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0" w14:textId="77777777" w:rsidR="00625263" w:rsidRPr="009A6C54" w:rsidRDefault="00625263" w:rsidP="002A5A7B">
            <w:pPr>
              <w:pStyle w:val="TableText"/>
              <w:rPr>
                <w:rFonts w:cs="Arial"/>
              </w:rPr>
            </w:pPr>
            <w:r w:rsidRPr="009A6C54">
              <w:rPr>
                <w:rFonts w:cs="Arial"/>
              </w:rPr>
              <w:t>@</w:t>
            </w:r>
          </w:p>
        </w:tc>
      </w:tr>
      <w:tr w:rsidR="00625263" w:rsidRPr="009A6C54" w14:paraId="26F26F39" w14:textId="77777777" w:rsidTr="002A5A7B">
        <w:tc>
          <w:tcPr>
            <w:tcW w:w="1260" w:type="dxa"/>
            <w:shd w:val="clear" w:color="auto" w:fill="auto"/>
          </w:tcPr>
          <w:p w14:paraId="26F26F32" w14:textId="77777777" w:rsidR="00625263" w:rsidRPr="009A6C54" w:rsidRDefault="00625263" w:rsidP="002A5A7B">
            <w:pPr>
              <w:pStyle w:val="TableText"/>
              <w:rPr>
                <w:rFonts w:cs="Arial"/>
              </w:rPr>
            </w:pPr>
            <w:r w:rsidRPr="009A6C54">
              <w:rPr>
                <w:rFonts w:cs="Arial"/>
              </w:rPr>
              <w:t>408.11</w:t>
            </w:r>
          </w:p>
        </w:tc>
        <w:tc>
          <w:tcPr>
            <w:tcW w:w="2340" w:type="dxa"/>
            <w:shd w:val="clear" w:color="auto" w:fill="auto"/>
          </w:tcPr>
          <w:p w14:paraId="26F26F33" w14:textId="77777777"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14:paraId="26F26F3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38" w14:textId="77777777" w:rsidR="00625263" w:rsidRPr="009A6C54" w:rsidRDefault="00625263" w:rsidP="002A5A7B">
            <w:pPr>
              <w:pStyle w:val="TableText"/>
              <w:rPr>
                <w:rFonts w:cs="Arial"/>
              </w:rPr>
            </w:pPr>
            <w:r w:rsidRPr="009A6C54">
              <w:rPr>
                <w:rFonts w:cs="Arial"/>
              </w:rPr>
              <w:t>@</w:t>
            </w:r>
          </w:p>
        </w:tc>
      </w:tr>
      <w:tr w:rsidR="00625263" w:rsidRPr="009A6C54" w14:paraId="26F26F41" w14:textId="77777777" w:rsidTr="002A5A7B">
        <w:tc>
          <w:tcPr>
            <w:tcW w:w="1260" w:type="dxa"/>
            <w:shd w:val="clear" w:color="auto" w:fill="auto"/>
          </w:tcPr>
          <w:p w14:paraId="26F26F3A" w14:textId="77777777" w:rsidR="00625263" w:rsidRPr="009A6C54" w:rsidRDefault="00625263" w:rsidP="002A5A7B">
            <w:pPr>
              <w:pStyle w:val="TableText"/>
              <w:rPr>
                <w:rFonts w:cs="Arial"/>
              </w:rPr>
            </w:pPr>
            <w:r w:rsidRPr="009A6C54">
              <w:rPr>
                <w:rFonts w:cs="Arial"/>
              </w:rPr>
              <w:t>408.12</w:t>
            </w:r>
          </w:p>
        </w:tc>
        <w:tc>
          <w:tcPr>
            <w:tcW w:w="2340" w:type="dxa"/>
            <w:shd w:val="clear" w:color="auto" w:fill="auto"/>
          </w:tcPr>
          <w:p w14:paraId="26F26F3B" w14:textId="77777777"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14:paraId="26F26F3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3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3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0" w14:textId="77777777" w:rsidR="00625263" w:rsidRPr="009A6C54" w:rsidRDefault="00625263" w:rsidP="002A5A7B">
            <w:pPr>
              <w:pStyle w:val="TableText"/>
              <w:rPr>
                <w:rFonts w:cs="Arial"/>
              </w:rPr>
            </w:pPr>
            <w:r w:rsidRPr="009A6C54">
              <w:rPr>
                <w:rFonts w:cs="Arial"/>
              </w:rPr>
              <w:t>@</w:t>
            </w:r>
          </w:p>
        </w:tc>
      </w:tr>
      <w:tr w:rsidR="00625263" w:rsidRPr="009A6C54" w14:paraId="26F26F49" w14:textId="77777777" w:rsidTr="002A5A7B">
        <w:tc>
          <w:tcPr>
            <w:tcW w:w="1260" w:type="dxa"/>
            <w:shd w:val="clear" w:color="auto" w:fill="auto"/>
          </w:tcPr>
          <w:p w14:paraId="26F26F42" w14:textId="77777777" w:rsidR="00625263" w:rsidRPr="009A6C54" w:rsidRDefault="00625263" w:rsidP="002A5A7B">
            <w:pPr>
              <w:pStyle w:val="TableText"/>
              <w:rPr>
                <w:rFonts w:cs="Arial"/>
              </w:rPr>
            </w:pPr>
            <w:r w:rsidRPr="009A6C54">
              <w:rPr>
                <w:rFonts w:cs="Arial"/>
              </w:rPr>
              <w:t>408.13</w:t>
            </w:r>
          </w:p>
        </w:tc>
        <w:tc>
          <w:tcPr>
            <w:tcW w:w="2340" w:type="dxa"/>
            <w:shd w:val="clear" w:color="auto" w:fill="auto"/>
          </w:tcPr>
          <w:p w14:paraId="26F26F43" w14:textId="77777777"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14:paraId="26F26F4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48" w14:textId="77777777" w:rsidR="00625263" w:rsidRPr="009A6C54" w:rsidRDefault="00625263" w:rsidP="002A5A7B">
            <w:pPr>
              <w:pStyle w:val="TableText"/>
              <w:rPr>
                <w:rFonts w:cs="Arial"/>
              </w:rPr>
            </w:pPr>
            <w:r w:rsidRPr="009A6C54">
              <w:rPr>
                <w:rFonts w:cs="Arial"/>
              </w:rPr>
              <w:t>@</w:t>
            </w:r>
          </w:p>
        </w:tc>
      </w:tr>
      <w:tr w:rsidR="00625263" w:rsidRPr="009A6C54" w14:paraId="26F26F51" w14:textId="77777777" w:rsidTr="002A5A7B">
        <w:tc>
          <w:tcPr>
            <w:tcW w:w="1260" w:type="dxa"/>
            <w:shd w:val="clear" w:color="auto" w:fill="auto"/>
          </w:tcPr>
          <w:p w14:paraId="26F26F4A" w14:textId="77777777" w:rsidR="00625263" w:rsidRPr="009A6C54" w:rsidRDefault="00625263" w:rsidP="002A5A7B">
            <w:pPr>
              <w:pStyle w:val="TableText"/>
              <w:rPr>
                <w:rFonts w:cs="Arial"/>
              </w:rPr>
            </w:pPr>
            <w:r w:rsidRPr="009A6C54">
              <w:rPr>
                <w:rFonts w:cs="Arial"/>
              </w:rPr>
              <w:t>408.21</w:t>
            </w:r>
          </w:p>
        </w:tc>
        <w:tc>
          <w:tcPr>
            <w:tcW w:w="2340" w:type="dxa"/>
            <w:shd w:val="clear" w:color="auto" w:fill="auto"/>
          </w:tcPr>
          <w:p w14:paraId="26F26F4B" w14:textId="77777777"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14:paraId="26F26F4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4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4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0" w14:textId="77777777" w:rsidR="00625263" w:rsidRPr="009A6C54" w:rsidRDefault="00625263" w:rsidP="002A5A7B">
            <w:pPr>
              <w:pStyle w:val="TableText"/>
              <w:rPr>
                <w:rFonts w:cs="Arial"/>
              </w:rPr>
            </w:pPr>
            <w:r w:rsidRPr="009A6C54">
              <w:rPr>
                <w:rFonts w:cs="Arial"/>
              </w:rPr>
              <w:t>@</w:t>
            </w:r>
          </w:p>
        </w:tc>
      </w:tr>
      <w:tr w:rsidR="00625263" w:rsidRPr="009A6C54" w14:paraId="26F26F59" w14:textId="77777777" w:rsidTr="002A5A7B">
        <w:tc>
          <w:tcPr>
            <w:tcW w:w="1260" w:type="dxa"/>
            <w:shd w:val="clear" w:color="auto" w:fill="auto"/>
          </w:tcPr>
          <w:p w14:paraId="26F26F52" w14:textId="77777777" w:rsidR="00625263" w:rsidRPr="009A6C54" w:rsidRDefault="00625263" w:rsidP="002A5A7B">
            <w:pPr>
              <w:pStyle w:val="TableText"/>
              <w:rPr>
                <w:rFonts w:cs="Arial"/>
              </w:rPr>
            </w:pPr>
            <w:r w:rsidRPr="009A6C54">
              <w:rPr>
                <w:rFonts w:cs="Arial"/>
              </w:rPr>
              <w:t>408.22</w:t>
            </w:r>
          </w:p>
        </w:tc>
        <w:tc>
          <w:tcPr>
            <w:tcW w:w="2340" w:type="dxa"/>
            <w:shd w:val="clear" w:color="auto" w:fill="auto"/>
          </w:tcPr>
          <w:p w14:paraId="26F26F53" w14:textId="77777777"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14:paraId="26F26F5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58" w14:textId="77777777" w:rsidR="00625263" w:rsidRPr="009A6C54" w:rsidRDefault="00625263" w:rsidP="002A5A7B">
            <w:pPr>
              <w:pStyle w:val="TableText"/>
              <w:rPr>
                <w:rFonts w:cs="Arial"/>
              </w:rPr>
            </w:pPr>
            <w:r w:rsidRPr="009A6C54">
              <w:rPr>
                <w:rFonts w:cs="Arial"/>
              </w:rPr>
              <w:t>@</w:t>
            </w:r>
          </w:p>
        </w:tc>
      </w:tr>
      <w:tr w:rsidR="00625263" w:rsidRPr="009A6C54" w14:paraId="26F26F61" w14:textId="77777777" w:rsidTr="002A5A7B">
        <w:tc>
          <w:tcPr>
            <w:tcW w:w="1260" w:type="dxa"/>
            <w:shd w:val="clear" w:color="auto" w:fill="auto"/>
          </w:tcPr>
          <w:p w14:paraId="26F26F5A" w14:textId="77777777" w:rsidR="00625263" w:rsidRPr="009A6C54" w:rsidRDefault="00625263" w:rsidP="002A5A7B">
            <w:pPr>
              <w:pStyle w:val="TableText"/>
              <w:rPr>
                <w:rFonts w:cs="Arial"/>
              </w:rPr>
            </w:pPr>
            <w:r w:rsidRPr="009A6C54">
              <w:rPr>
                <w:rFonts w:cs="Arial"/>
              </w:rPr>
              <w:t>408.31</w:t>
            </w:r>
          </w:p>
        </w:tc>
        <w:tc>
          <w:tcPr>
            <w:tcW w:w="2340" w:type="dxa"/>
            <w:shd w:val="clear" w:color="auto" w:fill="auto"/>
          </w:tcPr>
          <w:p w14:paraId="26F26F5B" w14:textId="77777777"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14:paraId="26F26F5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5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5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0" w14:textId="77777777" w:rsidR="00625263" w:rsidRPr="009A6C54" w:rsidRDefault="00625263" w:rsidP="002A5A7B">
            <w:pPr>
              <w:pStyle w:val="TableText"/>
              <w:rPr>
                <w:rFonts w:cs="Arial"/>
              </w:rPr>
            </w:pPr>
            <w:r w:rsidRPr="009A6C54">
              <w:rPr>
                <w:rFonts w:cs="Arial"/>
              </w:rPr>
              <w:t>@</w:t>
            </w:r>
          </w:p>
        </w:tc>
      </w:tr>
      <w:tr w:rsidR="00625263" w:rsidRPr="009A6C54" w14:paraId="26F26F69" w14:textId="77777777" w:rsidTr="002A5A7B">
        <w:tc>
          <w:tcPr>
            <w:tcW w:w="1260" w:type="dxa"/>
            <w:shd w:val="clear" w:color="auto" w:fill="auto"/>
          </w:tcPr>
          <w:p w14:paraId="26F26F62" w14:textId="77777777" w:rsidR="00625263" w:rsidRPr="009A6C54" w:rsidRDefault="00625263" w:rsidP="002A5A7B">
            <w:pPr>
              <w:pStyle w:val="TableText"/>
              <w:rPr>
                <w:rFonts w:cs="Arial"/>
              </w:rPr>
            </w:pPr>
            <w:r w:rsidRPr="009A6C54">
              <w:rPr>
                <w:rFonts w:cs="Arial"/>
              </w:rPr>
              <w:t>408.32</w:t>
            </w:r>
          </w:p>
        </w:tc>
        <w:tc>
          <w:tcPr>
            <w:tcW w:w="2340" w:type="dxa"/>
            <w:shd w:val="clear" w:color="auto" w:fill="auto"/>
          </w:tcPr>
          <w:p w14:paraId="26F26F63" w14:textId="77777777"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14:paraId="26F26F6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68" w14:textId="77777777" w:rsidR="00625263" w:rsidRPr="009A6C54" w:rsidRDefault="00625263" w:rsidP="002A5A7B">
            <w:pPr>
              <w:pStyle w:val="TableText"/>
              <w:rPr>
                <w:rFonts w:cs="Arial"/>
              </w:rPr>
            </w:pPr>
            <w:r w:rsidRPr="009A6C54">
              <w:rPr>
                <w:rFonts w:cs="Arial"/>
              </w:rPr>
              <w:t>@</w:t>
            </w:r>
          </w:p>
        </w:tc>
      </w:tr>
      <w:tr w:rsidR="00625263" w:rsidRPr="009A6C54" w14:paraId="26F26F71" w14:textId="77777777" w:rsidTr="002A5A7B">
        <w:tc>
          <w:tcPr>
            <w:tcW w:w="1260" w:type="dxa"/>
            <w:shd w:val="clear" w:color="auto" w:fill="auto"/>
          </w:tcPr>
          <w:p w14:paraId="26F26F6A" w14:textId="77777777" w:rsidR="00625263" w:rsidRPr="009A6C54" w:rsidRDefault="00625263" w:rsidP="002A5A7B">
            <w:pPr>
              <w:pStyle w:val="TableText"/>
              <w:rPr>
                <w:rFonts w:cs="Arial"/>
              </w:rPr>
            </w:pPr>
            <w:r w:rsidRPr="009A6C54">
              <w:rPr>
                <w:rFonts w:cs="Arial"/>
              </w:rPr>
              <w:t>408.33</w:t>
            </w:r>
          </w:p>
        </w:tc>
        <w:tc>
          <w:tcPr>
            <w:tcW w:w="2340" w:type="dxa"/>
            <w:shd w:val="clear" w:color="auto" w:fill="auto"/>
          </w:tcPr>
          <w:p w14:paraId="26F26F6B" w14:textId="77777777"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14:paraId="26F26F6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6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6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0" w14:textId="77777777" w:rsidR="00625263" w:rsidRPr="009A6C54" w:rsidRDefault="00625263" w:rsidP="002A5A7B">
            <w:pPr>
              <w:pStyle w:val="TableText"/>
              <w:rPr>
                <w:rFonts w:cs="Arial"/>
              </w:rPr>
            </w:pPr>
            <w:r w:rsidRPr="009A6C54">
              <w:rPr>
                <w:rFonts w:cs="Arial"/>
              </w:rPr>
              <w:t>@</w:t>
            </w:r>
          </w:p>
        </w:tc>
      </w:tr>
      <w:tr w:rsidR="00625263" w:rsidRPr="009A6C54" w14:paraId="26F26F79" w14:textId="77777777" w:rsidTr="002A5A7B">
        <w:tc>
          <w:tcPr>
            <w:tcW w:w="1260" w:type="dxa"/>
            <w:shd w:val="clear" w:color="auto" w:fill="auto"/>
          </w:tcPr>
          <w:p w14:paraId="26F26F72" w14:textId="77777777" w:rsidR="00625263" w:rsidRPr="009A6C54" w:rsidRDefault="00625263" w:rsidP="002A5A7B">
            <w:pPr>
              <w:pStyle w:val="TableText"/>
              <w:rPr>
                <w:rFonts w:cs="Arial"/>
              </w:rPr>
            </w:pPr>
            <w:r w:rsidRPr="009A6C54">
              <w:rPr>
                <w:rFonts w:cs="Arial"/>
              </w:rPr>
              <w:t>408.34</w:t>
            </w:r>
          </w:p>
        </w:tc>
        <w:tc>
          <w:tcPr>
            <w:tcW w:w="2340" w:type="dxa"/>
            <w:shd w:val="clear" w:color="auto" w:fill="auto"/>
          </w:tcPr>
          <w:p w14:paraId="26F26F73" w14:textId="77777777"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14:paraId="26F26F7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78" w14:textId="77777777" w:rsidR="00625263" w:rsidRPr="009A6C54" w:rsidRDefault="00625263" w:rsidP="002A5A7B">
            <w:pPr>
              <w:pStyle w:val="TableText"/>
              <w:rPr>
                <w:rFonts w:cs="Arial"/>
              </w:rPr>
            </w:pPr>
            <w:r w:rsidRPr="009A6C54">
              <w:rPr>
                <w:rFonts w:cs="Arial"/>
              </w:rPr>
              <w:t>@</w:t>
            </w:r>
          </w:p>
        </w:tc>
      </w:tr>
      <w:tr w:rsidR="00625263" w:rsidRPr="009A6C54" w14:paraId="26F26F81" w14:textId="77777777" w:rsidTr="002A5A7B">
        <w:tc>
          <w:tcPr>
            <w:tcW w:w="1260" w:type="dxa"/>
            <w:shd w:val="clear" w:color="auto" w:fill="auto"/>
          </w:tcPr>
          <w:p w14:paraId="26F26F7A" w14:textId="77777777" w:rsidR="00625263" w:rsidRPr="009A6C54" w:rsidRDefault="00625263" w:rsidP="002A5A7B">
            <w:pPr>
              <w:pStyle w:val="TableText"/>
              <w:rPr>
                <w:rFonts w:cs="Arial"/>
              </w:rPr>
            </w:pPr>
            <w:r w:rsidRPr="009A6C54">
              <w:rPr>
                <w:rFonts w:cs="Arial"/>
              </w:rPr>
              <w:t>408.41</w:t>
            </w:r>
          </w:p>
        </w:tc>
        <w:tc>
          <w:tcPr>
            <w:tcW w:w="2340" w:type="dxa"/>
            <w:shd w:val="clear" w:color="auto" w:fill="auto"/>
          </w:tcPr>
          <w:p w14:paraId="26F26F7B" w14:textId="77777777"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14:paraId="26F26F7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7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7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0" w14:textId="77777777" w:rsidR="00625263" w:rsidRPr="009A6C54" w:rsidRDefault="00625263" w:rsidP="002A5A7B">
            <w:pPr>
              <w:pStyle w:val="TableText"/>
              <w:rPr>
                <w:rFonts w:cs="Arial"/>
              </w:rPr>
            </w:pPr>
            <w:r w:rsidRPr="009A6C54">
              <w:rPr>
                <w:rFonts w:cs="Arial"/>
              </w:rPr>
              <w:t>@</w:t>
            </w:r>
          </w:p>
        </w:tc>
      </w:tr>
      <w:tr w:rsidR="00625263" w:rsidRPr="009A6C54" w14:paraId="26F26F89" w14:textId="77777777" w:rsidTr="002A5A7B">
        <w:tc>
          <w:tcPr>
            <w:tcW w:w="1260" w:type="dxa"/>
            <w:shd w:val="clear" w:color="auto" w:fill="auto"/>
          </w:tcPr>
          <w:p w14:paraId="26F26F82" w14:textId="77777777" w:rsidR="00625263" w:rsidRPr="009A6C54" w:rsidRDefault="00625263" w:rsidP="002A5A7B">
            <w:pPr>
              <w:pStyle w:val="TableText"/>
              <w:rPr>
                <w:rFonts w:cs="Arial"/>
              </w:rPr>
            </w:pPr>
            <w:r w:rsidRPr="009A6C54">
              <w:rPr>
                <w:rFonts w:cs="Arial"/>
              </w:rPr>
              <w:t>408.42</w:t>
            </w:r>
          </w:p>
        </w:tc>
        <w:tc>
          <w:tcPr>
            <w:tcW w:w="2340" w:type="dxa"/>
            <w:shd w:val="clear" w:color="auto" w:fill="auto"/>
          </w:tcPr>
          <w:p w14:paraId="26F26F83" w14:textId="77777777"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14:paraId="26F26F8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88" w14:textId="77777777" w:rsidR="00625263" w:rsidRPr="009A6C54" w:rsidRDefault="00625263" w:rsidP="002A5A7B">
            <w:pPr>
              <w:pStyle w:val="TableText"/>
              <w:rPr>
                <w:rFonts w:cs="Arial"/>
              </w:rPr>
            </w:pPr>
            <w:r w:rsidRPr="009A6C54">
              <w:rPr>
                <w:rFonts w:cs="Arial"/>
              </w:rPr>
              <w:t>@</w:t>
            </w:r>
          </w:p>
        </w:tc>
      </w:tr>
      <w:tr w:rsidR="00625263" w:rsidRPr="009A6C54" w14:paraId="26F26F91" w14:textId="77777777" w:rsidTr="002A5A7B">
        <w:tc>
          <w:tcPr>
            <w:tcW w:w="1260" w:type="dxa"/>
            <w:shd w:val="clear" w:color="auto" w:fill="auto"/>
          </w:tcPr>
          <w:p w14:paraId="26F26F8A" w14:textId="77777777" w:rsidR="00625263" w:rsidRPr="009A6C54" w:rsidRDefault="00625263" w:rsidP="002A5A7B">
            <w:pPr>
              <w:pStyle w:val="TableText"/>
              <w:rPr>
                <w:rFonts w:cs="Arial"/>
              </w:rPr>
            </w:pPr>
            <w:r w:rsidRPr="009A6C54">
              <w:rPr>
                <w:rFonts w:cs="Arial"/>
              </w:rPr>
              <w:t>409.1</w:t>
            </w:r>
          </w:p>
        </w:tc>
        <w:tc>
          <w:tcPr>
            <w:tcW w:w="2340" w:type="dxa"/>
            <w:shd w:val="clear" w:color="auto" w:fill="auto"/>
          </w:tcPr>
          <w:p w14:paraId="26F26F8B" w14:textId="77777777"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14:paraId="26F26F8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8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8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0" w14:textId="77777777" w:rsidR="00625263" w:rsidRPr="009A6C54" w:rsidRDefault="00625263" w:rsidP="002A5A7B">
            <w:pPr>
              <w:pStyle w:val="TableText"/>
              <w:rPr>
                <w:rFonts w:cs="Arial"/>
              </w:rPr>
            </w:pPr>
            <w:r w:rsidRPr="009A6C54">
              <w:rPr>
                <w:rFonts w:cs="Arial"/>
              </w:rPr>
              <w:t>@</w:t>
            </w:r>
          </w:p>
        </w:tc>
      </w:tr>
      <w:tr w:rsidR="00625263" w:rsidRPr="009A6C54" w14:paraId="26F26F99" w14:textId="77777777" w:rsidTr="002A5A7B">
        <w:tc>
          <w:tcPr>
            <w:tcW w:w="1260" w:type="dxa"/>
            <w:shd w:val="clear" w:color="auto" w:fill="auto"/>
          </w:tcPr>
          <w:p w14:paraId="26F26F92" w14:textId="77777777" w:rsidR="00625263" w:rsidRPr="009A6C54" w:rsidRDefault="00625263" w:rsidP="002A5A7B">
            <w:pPr>
              <w:pStyle w:val="TableText"/>
              <w:rPr>
                <w:rFonts w:cs="Arial"/>
              </w:rPr>
            </w:pPr>
            <w:r w:rsidRPr="009A6C54">
              <w:rPr>
                <w:rFonts w:cs="Arial"/>
              </w:rPr>
              <w:lastRenderedPageBreak/>
              <w:t>409.2</w:t>
            </w:r>
          </w:p>
        </w:tc>
        <w:tc>
          <w:tcPr>
            <w:tcW w:w="2340" w:type="dxa"/>
            <w:shd w:val="clear" w:color="auto" w:fill="auto"/>
          </w:tcPr>
          <w:p w14:paraId="26F26F93" w14:textId="77777777"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14:paraId="26F26F9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98" w14:textId="77777777" w:rsidR="00625263" w:rsidRPr="009A6C54" w:rsidRDefault="00625263" w:rsidP="002A5A7B">
            <w:pPr>
              <w:pStyle w:val="TableText"/>
              <w:rPr>
                <w:rFonts w:cs="Arial"/>
              </w:rPr>
            </w:pPr>
            <w:r w:rsidRPr="009A6C54">
              <w:rPr>
                <w:rFonts w:cs="Arial"/>
              </w:rPr>
              <w:t>@</w:t>
            </w:r>
          </w:p>
        </w:tc>
      </w:tr>
      <w:tr w:rsidR="00625263" w:rsidRPr="009A6C54" w14:paraId="26F26FA1" w14:textId="77777777" w:rsidTr="002A5A7B">
        <w:tc>
          <w:tcPr>
            <w:tcW w:w="1260" w:type="dxa"/>
            <w:shd w:val="clear" w:color="auto" w:fill="auto"/>
          </w:tcPr>
          <w:p w14:paraId="26F26F9A" w14:textId="77777777" w:rsidR="00625263" w:rsidRPr="009A6C54" w:rsidRDefault="00625263" w:rsidP="002A5A7B">
            <w:pPr>
              <w:pStyle w:val="TableText"/>
              <w:rPr>
                <w:rFonts w:cs="Arial"/>
              </w:rPr>
            </w:pPr>
            <w:r w:rsidRPr="009A6C54">
              <w:rPr>
                <w:rFonts w:cs="Arial"/>
              </w:rPr>
              <w:t>409.41</w:t>
            </w:r>
          </w:p>
        </w:tc>
        <w:tc>
          <w:tcPr>
            <w:tcW w:w="2340" w:type="dxa"/>
            <w:shd w:val="clear" w:color="auto" w:fill="auto"/>
          </w:tcPr>
          <w:p w14:paraId="26F26F9B" w14:textId="77777777"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14:paraId="26F26F9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9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9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A0" w14:textId="77777777" w:rsidR="00625263" w:rsidRPr="009A6C54" w:rsidRDefault="00625263" w:rsidP="002A5A7B">
            <w:pPr>
              <w:pStyle w:val="TableText"/>
              <w:rPr>
                <w:rFonts w:cs="Arial"/>
              </w:rPr>
            </w:pPr>
            <w:r w:rsidRPr="009A6C54">
              <w:rPr>
                <w:rFonts w:cs="Arial"/>
              </w:rPr>
              <w:t>@</w:t>
            </w:r>
          </w:p>
        </w:tc>
      </w:tr>
      <w:tr w:rsidR="00625263" w:rsidRPr="009A6C54" w14:paraId="26F26FA9" w14:textId="77777777" w:rsidTr="002A5A7B">
        <w:tc>
          <w:tcPr>
            <w:tcW w:w="1260" w:type="dxa"/>
            <w:shd w:val="clear" w:color="auto" w:fill="auto"/>
          </w:tcPr>
          <w:p w14:paraId="26F26FA2" w14:textId="77777777" w:rsidR="00625263" w:rsidRPr="009A6C54" w:rsidRDefault="00625263" w:rsidP="002A5A7B">
            <w:pPr>
              <w:pStyle w:val="TableText"/>
              <w:rPr>
                <w:rFonts w:cs="Arial"/>
              </w:rPr>
            </w:pPr>
            <w:r w:rsidRPr="009A6C54">
              <w:rPr>
                <w:rFonts w:cs="Arial"/>
              </w:rPr>
              <w:t>409.42</w:t>
            </w:r>
          </w:p>
        </w:tc>
        <w:tc>
          <w:tcPr>
            <w:tcW w:w="2340" w:type="dxa"/>
            <w:shd w:val="clear" w:color="auto" w:fill="auto"/>
          </w:tcPr>
          <w:p w14:paraId="26F26FA3" w14:textId="77777777"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14:paraId="26F26FA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6"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7" w14:textId="77777777" w:rsidR="00625263" w:rsidRPr="009A6C54" w:rsidRDefault="00625263" w:rsidP="002A5A7B">
            <w:pPr>
              <w:pStyle w:val="TableText"/>
              <w:rPr>
                <w:rFonts w:cs="Arial"/>
              </w:rPr>
            </w:pPr>
            <w:r w:rsidRPr="009A6C54">
              <w:rPr>
                <w:rFonts w:cs="Arial"/>
              </w:rPr>
              <w:t>D</w:t>
            </w:r>
          </w:p>
        </w:tc>
        <w:tc>
          <w:tcPr>
            <w:tcW w:w="1188" w:type="dxa"/>
            <w:shd w:val="clear" w:color="auto" w:fill="auto"/>
          </w:tcPr>
          <w:p w14:paraId="26F26FA8" w14:textId="77777777" w:rsidR="00625263" w:rsidRPr="009A6C54" w:rsidRDefault="00625263" w:rsidP="002A5A7B">
            <w:pPr>
              <w:pStyle w:val="TableText"/>
              <w:rPr>
                <w:rFonts w:cs="Arial"/>
              </w:rPr>
            </w:pPr>
            <w:r w:rsidRPr="009A6C54">
              <w:rPr>
                <w:rFonts w:cs="Arial"/>
              </w:rPr>
              <w:t>D</w:t>
            </w:r>
          </w:p>
        </w:tc>
      </w:tr>
      <w:tr w:rsidR="00625263" w:rsidRPr="009A6C54" w14:paraId="26F26FB1" w14:textId="77777777" w:rsidTr="002A5A7B">
        <w:tc>
          <w:tcPr>
            <w:tcW w:w="1260" w:type="dxa"/>
            <w:shd w:val="clear" w:color="auto" w:fill="auto"/>
          </w:tcPr>
          <w:p w14:paraId="26F26FAA" w14:textId="77777777" w:rsidR="00625263" w:rsidRPr="009A6C54" w:rsidRDefault="00625263" w:rsidP="002A5A7B">
            <w:pPr>
              <w:pStyle w:val="TableText"/>
              <w:rPr>
                <w:rFonts w:cs="Arial"/>
              </w:rPr>
            </w:pPr>
            <w:r w:rsidRPr="009A6C54">
              <w:rPr>
                <w:rFonts w:cs="Arial"/>
              </w:rPr>
              <w:t>409.45</w:t>
            </w:r>
          </w:p>
        </w:tc>
        <w:tc>
          <w:tcPr>
            <w:tcW w:w="2340" w:type="dxa"/>
            <w:shd w:val="clear" w:color="auto" w:fill="auto"/>
          </w:tcPr>
          <w:p w14:paraId="26F26FAB" w14:textId="77777777"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14:paraId="26F26FA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A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A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0" w14:textId="77777777" w:rsidR="00625263" w:rsidRPr="009A6C54" w:rsidRDefault="00625263" w:rsidP="002A5A7B">
            <w:pPr>
              <w:pStyle w:val="TableText"/>
              <w:rPr>
                <w:rFonts w:cs="Arial"/>
              </w:rPr>
            </w:pPr>
            <w:r w:rsidRPr="009A6C54">
              <w:rPr>
                <w:rFonts w:cs="Arial"/>
              </w:rPr>
              <w:t>@</w:t>
            </w:r>
          </w:p>
        </w:tc>
      </w:tr>
      <w:tr w:rsidR="00625263" w:rsidRPr="009A6C54" w14:paraId="26F26FB9" w14:textId="77777777" w:rsidTr="002A5A7B">
        <w:tc>
          <w:tcPr>
            <w:tcW w:w="1260" w:type="dxa"/>
            <w:shd w:val="clear" w:color="auto" w:fill="auto"/>
          </w:tcPr>
          <w:p w14:paraId="26F26FB2" w14:textId="77777777" w:rsidR="00625263" w:rsidRPr="009A6C54" w:rsidRDefault="00625263" w:rsidP="002A5A7B">
            <w:pPr>
              <w:pStyle w:val="TableText"/>
              <w:rPr>
                <w:rFonts w:cs="Arial"/>
              </w:rPr>
            </w:pPr>
            <w:r w:rsidRPr="009A6C54">
              <w:rPr>
                <w:rFonts w:cs="Arial"/>
              </w:rPr>
              <w:t>409.62</w:t>
            </w:r>
          </w:p>
        </w:tc>
        <w:tc>
          <w:tcPr>
            <w:tcW w:w="2340" w:type="dxa"/>
            <w:shd w:val="clear" w:color="auto" w:fill="auto"/>
          </w:tcPr>
          <w:p w14:paraId="26F26FB3" w14:textId="77777777"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14:paraId="26F26FB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B8" w14:textId="77777777" w:rsidR="00625263" w:rsidRPr="009A6C54" w:rsidRDefault="00625263" w:rsidP="002A5A7B">
            <w:pPr>
              <w:pStyle w:val="TableText"/>
              <w:rPr>
                <w:rFonts w:cs="Arial"/>
              </w:rPr>
            </w:pPr>
            <w:r w:rsidRPr="009A6C54">
              <w:rPr>
                <w:rFonts w:cs="Arial"/>
              </w:rPr>
              <w:t>@</w:t>
            </w:r>
          </w:p>
        </w:tc>
      </w:tr>
      <w:tr w:rsidR="00625263" w:rsidRPr="009A6C54" w14:paraId="26F26FC1" w14:textId="77777777" w:rsidTr="002A5A7B">
        <w:tc>
          <w:tcPr>
            <w:tcW w:w="1260" w:type="dxa"/>
            <w:shd w:val="clear" w:color="auto" w:fill="auto"/>
          </w:tcPr>
          <w:p w14:paraId="26F26FBA" w14:textId="77777777" w:rsidR="00625263" w:rsidRPr="009A6C54" w:rsidRDefault="00625263" w:rsidP="002A5A7B">
            <w:pPr>
              <w:pStyle w:val="TableText"/>
              <w:rPr>
                <w:rFonts w:cs="Arial"/>
              </w:rPr>
            </w:pPr>
            <w:r w:rsidRPr="009A6C54">
              <w:rPr>
                <w:rFonts w:cs="Arial"/>
              </w:rPr>
              <w:t>409.63</w:t>
            </w:r>
          </w:p>
        </w:tc>
        <w:tc>
          <w:tcPr>
            <w:tcW w:w="2340" w:type="dxa"/>
            <w:shd w:val="clear" w:color="auto" w:fill="auto"/>
          </w:tcPr>
          <w:p w14:paraId="26F26FBB" w14:textId="77777777"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14:paraId="26F26FB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B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B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0" w14:textId="77777777" w:rsidR="00625263" w:rsidRPr="009A6C54" w:rsidRDefault="00625263" w:rsidP="002A5A7B">
            <w:pPr>
              <w:pStyle w:val="TableText"/>
              <w:rPr>
                <w:rFonts w:cs="Arial"/>
              </w:rPr>
            </w:pPr>
            <w:r w:rsidRPr="009A6C54">
              <w:rPr>
                <w:rFonts w:cs="Arial"/>
              </w:rPr>
              <w:t>@</w:t>
            </w:r>
          </w:p>
        </w:tc>
      </w:tr>
      <w:tr w:rsidR="00625263" w:rsidRPr="009A6C54" w14:paraId="26F26FC9" w14:textId="77777777" w:rsidTr="002A5A7B">
        <w:tc>
          <w:tcPr>
            <w:tcW w:w="1260" w:type="dxa"/>
            <w:shd w:val="clear" w:color="auto" w:fill="auto"/>
          </w:tcPr>
          <w:p w14:paraId="26F26FC2" w14:textId="77777777" w:rsidR="00625263" w:rsidRPr="009A6C54" w:rsidRDefault="00625263" w:rsidP="002A5A7B">
            <w:pPr>
              <w:pStyle w:val="TableText"/>
              <w:rPr>
                <w:rFonts w:cs="Arial"/>
              </w:rPr>
            </w:pPr>
            <w:r w:rsidRPr="009A6C54">
              <w:rPr>
                <w:rFonts w:cs="Arial"/>
              </w:rPr>
              <w:t>409.64</w:t>
            </w:r>
          </w:p>
        </w:tc>
        <w:tc>
          <w:tcPr>
            <w:tcW w:w="2340" w:type="dxa"/>
            <w:shd w:val="clear" w:color="auto" w:fill="auto"/>
          </w:tcPr>
          <w:p w14:paraId="26F26FC3" w14:textId="77777777"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14:paraId="26F26FC4"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5"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6"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7"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C8" w14:textId="77777777" w:rsidR="00625263" w:rsidRPr="009A6C54" w:rsidRDefault="00625263" w:rsidP="002A5A7B">
            <w:pPr>
              <w:pStyle w:val="TableText"/>
              <w:rPr>
                <w:rFonts w:cs="Arial"/>
              </w:rPr>
            </w:pPr>
            <w:r w:rsidRPr="009A6C54">
              <w:rPr>
                <w:rFonts w:cs="Arial"/>
              </w:rPr>
              <w:t>@</w:t>
            </w:r>
          </w:p>
        </w:tc>
      </w:tr>
      <w:tr w:rsidR="00625263" w:rsidRPr="009A6C54" w14:paraId="26F26FD1" w14:textId="77777777" w:rsidTr="002A5A7B">
        <w:tc>
          <w:tcPr>
            <w:tcW w:w="1260" w:type="dxa"/>
            <w:shd w:val="clear" w:color="auto" w:fill="auto"/>
          </w:tcPr>
          <w:p w14:paraId="26F26FCA" w14:textId="77777777" w:rsidR="00625263" w:rsidRPr="009A6C54" w:rsidRDefault="00625263" w:rsidP="002A5A7B">
            <w:pPr>
              <w:pStyle w:val="TableText"/>
              <w:rPr>
                <w:rFonts w:cs="Arial"/>
              </w:rPr>
            </w:pPr>
            <w:r w:rsidRPr="009A6C54">
              <w:rPr>
                <w:rFonts w:cs="Arial"/>
              </w:rPr>
              <w:t>409.65</w:t>
            </w:r>
          </w:p>
        </w:tc>
        <w:tc>
          <w:tcPr>
            <w:tcW w:w="2340" w:type="dxa"/>
            <w:shd w:val="clear" w:color="auto" w:fill="auto"/>
          </w:tcPr>
          <w:p w14:paraId="26F26FCB" w14:textId="77777777"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14:paraId="26F26FCC"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D" w14:textId="77777777" w:rsidR="00625263" w:rsidRPr="009A6C54" w:rsidRDefault="00625263" w:rsidP="002A5A7B">
            <w:pPr>
              <w:pStyle w:val="TableText"/>
              <w:rPr>
                <w:rFonts w:cs="Arial"/>
              </w:rPr>
            </w:pPr>
            <w:r w:rsidRPr="009A6C54">
              <w:rPr>
                <w:rFonts w:cs="Arial"/>
              </w:rPr>
              <w:t>d</w:t>
            </w:r>
          </w:p>
        </w:tc>
        <w:tc>
          <w:tcPr>
            <w:tcW w:w="1170" w:type="dxa"/>
            <w:shd w:val="clear" w:color="auto" w:fill="auto"/>
          </w:tcPr>
          <w:p w14:paraId="26F26FCE" w14:textId="77777777" w:rsidR="00625263" w:rsidRPr="009A6C54" w:rsidRDefault="00625263" w:rsidP="002A5A7B">
            <w:pPr>
              <w:pStyle w:val="TableText"/>
              <w:rPr>
                <w:rFonts w:cs="Arial"/>
              </w:rPr>
            </w:pPr>
            <w:r w:rsidRPr="009A6C54">
              <w:rPr>
                <w:rFonts w:cs="Arial"/>
              </w:rPr>
              <w:t>@</w:t>
            </w:r>
          </w:p>
        </w:tc>
        <w:tc>
          <w:tcPr>
            <w:tcW w:w="1170" w:type="dxa"/>
            <w:shd w:val="clear" w:color="auto" w:fill="auto"/>
          </w:tcPr>
          <w:p w14:paraId="26F26FCF" w14:textId="77777777" w:rsidR="00625263" w:rsidRPr="009A6C54" w:rsidRDefault="00625263" w:rsidP="002A5A7B">
            <w:pPr>
              <w:pStyle w:val="TableText"/>
              <w:rPr>
                <w:rFonts w:cs="Arial"/>
              </w:rPr>
            </w:pPr>
            <w:r w:rsidRPr="009A6C54">
              <w:rPr>
                <w:rFonts w:cs="Arial"/>
              </w:rPr>
              <w:t>@</w:t>
            </w:r>
          </w:p>
        </w:tc>
        <w:tc>
          <w:tcPr>
            <w:tcW w:w="1188" w:type="dxa"/>
            <w:shd w:val="clear" w:color="auto" w:fill="auto"/>
          </w:tcPr>
          <w:p w14:paraId="26F26FD0" w14:textId="77777777" w:rsidR="00625263" w:rsidRPr="009A6C54" w:rsidRDefault="00625263" w:rsidP="002A5A7B">
            <w:pPr>
              <w:pStyle w:val="TableText"/>
              <w:rPr>
                <w:rFonts w:cs="Arial"/>
              </w:rPr>
            </w:pPr>
            <w:r w:rsidRPr="009A6C54">
              <w:rPr>
                <w:rFonts w:cs="Arial"/>
              </w:rPr>
              <w:t>@</w:t>
            </w:r>
          </w:p>
        </w:tc>
      </w:tr>
      <w:tr w:rsidR="002A5A7B" w:rsidRPr="009A6C54" w14:paraId="26F26FD9" w14:textId="77777777" w:rsidTr="002A5A7B">
        <w:tc>
          <w:tcPr>
            <w:tcW w:w="1260" w:type="dxa"/>
            <w:shd w:val="clear" w:color="auto" w:fill="auto"/>
          </w:tcPr>
          <w:p w14:paraId="26F26FD2" w14:textId="77777777" w:rsidR="002A5A7B" w:rsidRPr="009A6C54" w:rsidRDefault="002A5A7B" w:rsidP="002A5A7B">
            <w:pPr>
              <w:pStyle w:val="TableText"/>
              <w:rPr>
                <w:rFonts w:cs="Arial"/>
              </w:rPr>
            </w:pPr>
            <w:r w:rsidRPr="009A6C54">
              <w:rPr>
                <w:rFonts w:cs="Arial"/>
              </w:rPr>
              <w:t>409.66</w:t>
            </w:r>
          </w:p>
        </w:tc>
        <w:tc>
          <w:tcPr>
            <w:tcW w:w="2340" w:type="dxa"/>
            <w:shd w:val="clear" w:color="auto" w:fill="auto"/>
          </w:tcPr>
          <w:p w14:paraId="26F26FD3" w14:textId="77777777"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14:paraId="26F26FD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D8" w14:textId="77777777" w:rsidR="002A5A7B" w:rsidRPr="009A6C54" w:rsidRDefault="002A5A7B" w:rsidP="002A5A7B">
            <w:pPr>
              <w:pStyle w:val="TableText"/>
              <w:rPr>
                <w:rFonts w:cs="Arial"/>
              </w:rPr>
            </w:pPr>
            <w:r w:rsidRPr="009A6C54">
              <w:rPr>
                <w:rFonts w:cs="Arial"/>
              </w:rPr>
              <w:t>@</w:t>
            </w:r>
          </w:p>
        </w:tc>
      </w:tr>
      <w:tr w:rsidR="002A5A7B" w:rsidRPr="009A6C54" w14:paraId="26F26FE1" w14:textId="77777777" w:rsidTr="002A5A7B">
        <w:tc>
          <w:tcPr>
            <w:tcW w:w="1260" w:type="dxa"/>
            <w:shd w:val="clear" w:color="auto" w:fill="auto"/>
          </w:tcPr>
          <w:p w14:paraId="26F26FDA" w14:textId="77777777" w:rsidR="002A5A7B" w:rsidRPr="009A6C54" w:rsidRDefault="002A5A7B" w:rsidP="002A5A7B">
            <w:pPr>
              <w:pStyle w:val="TableText"/>
              <w:rPr>
                <w:rFonts w:cs="Arial"/>
              </w:rPr>
            </w:pPr>
            <w:r w:rsidRPr="009A6C54">
              <w:rPr>
                <w:rFonts w:cs="Arial"/>
              </w:rPr>
              <w:t>409.67</w:t>
            </w:r>
          </w:p>
        </w:tc>
        <w:tc>
          <w:tcPr>
            <w:tcW w:w="2340" w:type="dxa"/>
            <w:shd w:val="clear" w:color="auto" w:fill="auto"/>
          </w:tcPr>
          <w:p w14:paraId="26F26FDB" w14:textId="77777777"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14:paraId="26F26FD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DD" w14:textId="77777777" w:rsidR="002A5A7B" w:rsidRPr="009A6C54" w:rsidRDefault="002A5A7B" w:rsidP="002A5A7B">
            <w:pPr>
              <w:pStyle w:val="TableText"/>
              <w:rPr>
                <w:rFonts w:cs="Arial"/>
              </w:rPr>
            </w:pPr>
          </w:p>
        </w:tc>
        <w:tc>
          <w:tcPr>
            <w:tcW w:w="1170" w:type="dxa"/>
            <w:shd w:val="clear" w:color="auto" w:fill="auto"/>
          </w:tcPr>
          <w:p w14:paraId="26F26FDE"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D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0" w14:textId="77777777" w:rsidR="002A5A7B" w:rsidRPr="009A6C54" w:rsidRDefault="002A5A7B" w:rsidP="002A5A7B">
            <w:pPr>
              <w:pStyle w:val="TableText"/>
              <w:rPr>
                <w:rFonts w:cs="Arial"/>
              </w:rPr>
            </w:pPr>
            <w:r w:rsidRPr="009A6C54">
              <w:rPr>
                <w:rFonts w:cs="Arial"/>
              </w:rPr>
              <w:t>D</w:t>
            </w:r>
          </w:p>
        </w:tc>
      </w:tr>
      <w:tr w:rsidR="002A5A7B" w:rsidRPr="009A6C54" w14:paraId="26F26FE9" w14:textId="77777777" w:rsidTr="002A5A7B">
        <w:tc>
          <w:tcPr>
            <w:tcW w:w="1260" w:type="dxa"/>
            <w:shd w:val="clear" w:color="auto" w:fill="auto"/>
          </w:tcPr>
          <w:p w14:paraId="26F26FE2" w14:textId="77777777" w:rsidR="002A5A7B" w:rsidRPr="009A6C54" w:rsidRDefault="002A5A7B" w:rsidP="002A5A7B">
            <w:pPr>
              <w:pStyle w:val="TableText"/>
              <w:rPr>
                <w:rFonts w:cs="Arial"/>
              </w:rPr>
            </w:pPr>
            <w:r w:rsidRPr="009A6C54">
              <w:rPr>
                <w:rFonts w:cs="Arial"/>
              </w:rPr>
              <w:t>409.68</w:t>
            </w:r>
          </w:p>
        </w:tc>
        <w:tc>
          <w:tcPr>
            <w:tcW w:w="2340" w:type="dxa"/>
            <w:shd w:val="clear" w:color="auto" w:fill="auto"/>
          </w:tcPr>
          <w:p w14:paraId="26F26FE3" w14:textId="77777777"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14:paraId="26F26FE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E8" w14:textId="77777777" w:rsidR="002A5A7B" w:rsidRPr="009A6C54" w:rsidRDefault="002A5A7B" w:rsidP="002A5A7B">
            <w:pPr>
              <w:pStyle w:val="TableText"/>
              <w:rPr>
                <w:rFonts w:cs="Arial"/>
              </w:rPr>
            </w:pPr>
            <w:r w:rsidRPr="009A6C54">
              <w:rPr>
                <w:rFonts w:cs="Arial"/>
              </w:rPr>
              <w:t>@</w:t>
            </w:r>
          </w:p>
        </w:tc>
      </w:tr>
      <w:tr w:rsidR="002A5A7B" w:rsidRPr="009A6C54" w14:paraId="26F26FF1" w14:textId="77777777" w:rsidTr="002A5A7B">
        <w:tc>
          <w:tcPr>
            <w:tcW w:w="1260" w:type="dxa"/>
            <w:shd w:val="clear" w:color="auto" w:fill="auto"/>
          </w:tcPr>
          <w:p w14:paraId="26F26FEA" w14:textId="77777777" w:rsidR="002A5A7B" w:rsidRPr="009A6C54" w:rsidRDefault="002A5A7B" w:rsidP="002A5A7B">
            <w:pPr>
              <w:pStyle w:val="TableText"/>
              <w:rPr>
                <w:rFonts w:cs="Arial"/>
              </w:rPr>
            </w:pPr>
            <w:r w:rsidRPr="009A6C54">
              <w:rPr>
                <w:rFonts w:cs="Arial"/>
              </w:rPr>
              <w:t>409.73</w:t>
            </w:r>
          </w:p>
        </w:tc>
        <w:tc>
          <w:tcPr>
            <w:tcW w:w="2340" w:type="dxa"/>
            <w:shd w:val="clear" w:color="auto" w:fill="auto"/>
          </w:tcPr>
          <w:p w14:paraId="26F26FEB" w14:textId="77777777"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14:paraId="26F26FE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E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E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0" w14:textId="77777777" w:rsidR="002A5A7B" w:rsidRPr="009A6C54" w:rsidRDefault="002A5A7B" w:rsidP="002A5A7B">
            <w:pPr>
              <w:pStyle w:val="TableText"/>
              <w:rPr>
                <w:rFonts w:cs="Arial"/>
              </w:rPr>
            </w:pPr>
            <w:r w:rsidRPr="009A6C54">
              <w:rPr>
                <w:rFonts w:cs="Arial"/>
              </w:rPr>
              <w:t>@</w:t>
            </w:r>
          </w:p>
        </w:tc>
      </w:tr>
      <w:tr w:rsidR="002A5A7B" w:rsidRPr="009A6C54" w14:paraId="26F26FF9" w14:textId="77777777" w:rsidTr="002A5A7B">
        <w:tc>
          <w:tcPr>
            <w:tcW w:w="1260" w:type="dxa"/>
            <w:shd w:val="clear" w:color="auto" w:fill="auto"/>
          </w:tcPr>
          <w:p w14:paraId="26F26FF2" w14:textId="77777777" w:rsidR="002A5A7B" w:rsidRPr="009A6C54" w:rsidRDefault="002A5A7B" w:rsidP="002A5A7B">
            <w:pPr>
              <w:pStyle w:val="TableText"/>
              <w:rPr>
                <w:rFonts w:cs="Arial"/>
              </w:rPr>
            </w:pPr>
            <w:r w:rsidRPr="009A6C54">
              <w:rPr>
                <w:rFonts w:cs="Arial"/>
              </w:rPr>
              <w:t>409.74</w:t>
            </w:r>
          </w:p>
        </w:tc>
        <w:tc>
          <w:tcPr>
            <w:tcW w:w="2340" w:type="dxa"/>
            <w:shd w:val="clear" w:color="auto" w:fill="auto"/>
          </w:tcPr>
          <w:p w14:paraId="26F26FF3" w14:textId="77777777"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14:paraId="26F26FF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6FF8" w14:textId="77777777" w:rsidR="002A5A7B" w:rsidRPr="009A6C54" w:rsidRDefault="002A5A7B" w:rsidP="002A5A7B">
            <w:pPr>
              <w:pStyle w:val="TableText"/>
              <w:rPr>
                <w:rFonts w:cs="Arial"/>
              </w:rPr>
            </w:pPr>
            <w:r w:rsidRPr="009A6C54">
              <w:rPr>
                <w:rFonts w:cs="Arial"/>
              </w:rPr>
              <w:t>@</w:t>
            </w:r>
          </w:p>
        </w:tc>
      </w:tr>
      <w:tr w:rsidR="002A5A7B" w:rsidRPr="009A6C54" w14:paraId="26F27001" w14:textId="77777777" w:rsidTr="002A5A7B">
        <w:tc>
          <w:tcPr>
            <w:tcW w:w="1260" w:type="dxa"/>
            <w:shd w:val="clear" w:color="auto" w:fill="auto"/>
          </w:tcPr>
          <w:p w14:paraId="26F26FFA" w14:textId="77777777" w:rsidR="002A5A7B" w:rsidRPr="009A6C54" w:rsidRDefault="002A5A7B" w:rsidP="002A5A7B">
            <w:pPr>
              <w:pStyle w:val="TableText"/>
              <w:rPr>
                <w:rFonts w:cs="Arial"/>
              </w:rPr>
            </w:pPr>
            <w:r w:rsidRPr="009A6C54">
              <w:rPr>
                <w:rFonts w:cs="Arial"/>
              </w:rPr>
              <w:t>409.75</w:t>
            </w:r>
          </w:p>
        </w:tc>
        <w:tc>
          <w:tcPr>
            <w:tcW w:w="2340" w:type="dxa"/>
            <w:shd w:val="clear" w:color="auto" w:fill="auto"/>
          </w:tcPr>
          <w:p w14:paraId="26F26FFB" w14:textId="77777777"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14:paraId="26F26FF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6FF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6FF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0" w14:textId="77777777" w:rsidR="002A5A7B" w:rsidRPr="009A6C54" w:rsidRDefault="002A5A7B" w:rsidP="002A5A7B">
            <w:pPr>
              <w:pStyle w:val="TableText"/>
              <w:rPr>
                <w:rFonts w:cs="Arial"/>
              </w:rPr>
            </w:pPr>
            <w:r w:rsidRPr="009A6C54">
              <w:rPr>
                <w:rFonts w:cs="Arial"/>
              </w:rPr>
              <w:t>@</w:t>
            </w:r>
          </w:p>
        </w:tc>
      </w:tr>
      <w:tr w:rsidR="002A5A7B" w:rsidRPr="009A6C54" w14:paraId="26F27009" w14:textId="77777777" w:rsidTr="002A5A7B">
        <w:tc>
          <w:tcPr>
            <w:tcW w:w="1260" w:type="dxa"/>
            <w:shd w:val="clear" w:color="auto" w:fill="auto"/>
          </w:tcPr>
          <w:p w14:paraId="26F27002" w14:textId="77777777" w:rsidR="002A5A7B" w:rsidRPr="009A6C54" w:rsidRDefault="002A5A7B" w:rsidP="002A5A7B">
            <w:pPr>
              <w:pStyle w:val="TableText"/>
              <w:rPr>
                <w:rFonts w:cs="Arial"/>
              </w:rPr>
            </w:pPr>
            <w:r w:rsidRPr="009A6C54">
              <w:rPr>
                <w:rFonts w:cs="Arial"/>
              </w:rPr>
              <w:t>409.76</w:t>
            </w:r>
          </w:p>
        </w:tc>
        <w:tc>
          <w:tcPr>
            <w:tcW w:w="2340" w:type="dxa"/>
            <w:shd w:val="clear" w:color="auto" w:fill="auto"/>
          </w:tcPr>
          <w:p w14:paraId="26F27003" w14:textId="77777777"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14:paraId="26F2700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5"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08" w14:textId="77777777" w:rsidR="002A5A7B" w:rsidRPr="009A6C54" w:rsidRDefault="002A5A7B" w:rsidP="002A5A7B">
            <w:pPr>
              <w:pStyle w:val="TableText"/>
              <w:rPr>
                <w:rFonts w:cs="Arial"/>
              </w:rPr>
            </w:pPr>
            <w:r w:rsidRPr="009A6C54">
              <w:rPr>
                <w:rFonts w:cs="Arial"/>
              </w:rPr>
              <w:t>@</w:t>
            </w:r>
          </w:p>
        </w:tc>
      </w:tr>
      <w:tr w:rsidR="002A5A7B" w:rsidRPr="009A6C54" w14:paraId="26F27011" w14:textId="77777777" w:rsidTr="002A5A7B">
        <w:tc>
          <w:tcPr>
            <w:tcW w:w="1260" w:type="dxa"/>
            <w:shd w:val="clear" w:color="auto" w:fill="auto"/>
          </w:tcPr>
          <w:p w14:paraId="26F2700A" w14:textId="77777777" w:rsidR="002A5A7B" w:rsidRPr="009A6C54" w:rsidRDefault="002A5A7B" w:rsidP="002A5A7B">
            <w:pPr>
              <w:pStyle w:val="TableText"/>
              <w:rPr>
                <w:rFonts w:cs="Arial"/>
              </w:rPr>
            </w:pPr>
            <w:r w:rsidRPr="009A6C54">
              <w:rPr>
                <w:rFonts w:cs="Arial"/>
              </w:rPr>
              <w:lastRenderedPageBreak/>
              <w:t>409.77</w:t>
            </w:r>
          </w:p>
        </w:tc>
        <w:tc>
          <w:tcPr>
            <w:tcW w:w="2340" w:type="dxa"/>
            <w:shd w:val="clear" w:color="auto" w:fill="auto"/>
          </w:tcPr>
          <w:p w14:paraId="26F2700B" w14:textId="77777777"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14:paraId="26F2700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D" w14:textId="77777777" w:rsidR="002A5A7B" w:rsidRPr="009A6C54" w:rsidRDefault="002A5A7B" w:rsidP="002A5A7B">
            <w:pPr>
              <w:pStyle w:val="TableText"/>
              <w:rPr>
                <w:rFonts w:cs="Arial"/>
              </w:rPr>
            </w:pPr>
            <w:r w:rsidRPr="009A6C54">
              <w:rPr>
                <w:rFonts w:cs="Arial"/>
              </w:rPr>
              <w:t>d</w:t>
            </w:r>
          </w:p>
        </w:tc>
        <w:tc>
          <w:tcPr>
            <w:tcW w:w="1170" w:type="dxa"/>
            <w:shd w:val="clear" w:color="auto" w:fill="auto"/>
          </w:tcPr>
          <w:p w14:paraId="26F2700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0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0" w14:textId="77777777" w:rsidR="002A5A7B" w:rsidRPr="009A6C54" w:rsidRDefault="002A5A7B" w:rsidP="002A5A7B">
            <w:pPr>
              <w:pStyle w:val="TableText"/>
              <w:rPr>
                <w:rFonts w:cs="Arial"/>
              </w:rPr>
            </w:pPr>
            <w:r w:rsidRPr="009A6C54">
              <w:rPr>
                <w:rFonts w:cs="Arial"/>
              </w:rPr>
              <w:t>@</w:t>
            </w:r>
          </w:p>
        </w:tc>
      </w:tr>
      <w:tr w:rsidR="002A5A7B" w:rsidRPr="009A6C54" w14:paraId="26F27019" w14:textId="77777777" w:rsidTr="002A5A7B">
        <w:tc>
          <w:tcPr>
            <w:tcW w:w="1260" w:type="dxa"/>
            <w:shd w:val="clear" w:color="auto" w:fill="auto"/>
          </w:tcPr>
          <w:p w14:paraId="26F27012" w14:textId="77777777" w:rsidR="002A5A7B" w:rsidRPr="009A6C54" w:rsidRDefault="002A5A7B" w:rsidP="002A5A7B">
            <w:pPr>
              <w:pStyle w:val="TableText"/>
              <w:rPr>
                <w:rFonts w:cs="Arial"/>
              </w:rPr>
            </w:pPr>
            <w:r w:rsidRPr="009A6C54">
              <w:rPr>
                <w:rFonts w:cs="Arial"/>
              </w:rPr>
              <w:t>409.91</w:t>
            </w:r>
          </w:p>
        </w:tc>
        <w:tc>
          <w:tcPr>
            <w:tcW w:w="2340" w:type="dxa"/>
            <w:shd w:val="clear" w:color="auto" w:fill="auto"/>
          </w:tcPr>
          <w:p w14:paraId="26F27013" w14:textId="77777777"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14:paraId="26F27014"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5" w14:textId="77777777" w:rsidR="002A5A7B" w:rsidRPr="009A6C54" w:rsidRDefault="002A5A7B" w:rsidP="002A5A7B">
            <w:pPr>
              <w:pStyle w:val="TableText"/>
              <w:rPr>
                <w:rFonts w:cs="Arial"/>
              </w:rPr>
            </w:pPr>
          </w:p>
        </w:tc>
        <w:tc>
          <w:tcPr>
            <w:tcW w:w="1170" w:type="dxa"/>
            <w:shd w:val="clear" w:color="auto" w:fill="auto"/>
          </w:tcPr>
          <w:p w14:paraId="26F27016"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7"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18" w14:textId="77777777" w:rsidR="002A5A7B" w:rsidRPr="009A6C54" w:rsidRDefault="002A5A7B" w:rsidP="002A5A7B">
            <w:pPr>
              <w:pStyle w:val="TableText"/>
              <w:rPr>
                <w:rFonts w:cs="Arial"/>
              </w:rPr>
            </w:pPr>
            <w:r w:rsidRPr="009A6C54">
              <w:rPr>
                <w:rFonts w:cs="Arial"/>
              </w:rPr>
              <w:t>@</w:t>
            </w:r>
          </w:p>
        </w:tc>
      </w:tr>
      <w:tr w:rsidR="002A5A7B" w:rsidRPr="009A6C54" w14:paraId="26F27021" w14:textId="77777777" w:rsidTr="002A5A7B">
        <w:tc>
          <w:tcPr>
            <w:tcW w:w="1260" w:type="dxa"/>
            <w:shd w:val="clear" w:color="auto" w:fill="auto"/>
          </w:tcPr>
          <w:p w14:paraId="26F2701A" w14:textId="77777777" w:rsidR="002A5A7B" w:rsidRPr="009A6C54" w:rsidRDefault="002A5A7B" w:rsidP="002A5A7B">
            <w:pPr>
              <w:pStyle w:val="TableText"/>
              <w:rPr>
                <w:rFonts w:cs="Arial"/>
              </w:rPr>
            </w:pPr>
            <w:r w:rsidRPr="009A6C54">
              <w:rPr>
                <w:rFonts w:cs="Arial"/>
              </w:rPr>
              <w:t>409.92</w:t>
            </w:r>
          </w:p>
        </w:tc>
        <w:tc>
          <w:tcPr>
            <w:tcW w:w="2340" w:type="dxa"/>
            <w:shd w:val="clear" w:color="auto" w:fill="auto"/>
          </w:tcPr>
          <w:p w14:paraId="26F2701B" w14:textId="77777777"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14:paraId="26F2701C"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D" w14:textId="77777777" w:rsidR="002A5A7B" w:rsidRPr="009A6C54" w:rsidRDefault="002A5A7B" w:rsidP="002A5A7B">
            <w:pPr>
              <w:pStyle w:val="TableText"/>
              <w:rPr>
                <w:rFonts w:cs="Arial"/>
              </w:rPr>
            </w:pPr>
          </w:p>
        </w:tc>
        <w:tc>
          <w:tcPr>
            <w:tcW w:w="1170" w:type="dxa"/>
            <w:shd w:val="clear" w:color="auto" w:fill="auto"/>
          </w:tcPr>
          <w:p w14:paraId="26F2701E" w14:textId="77777777" w:rsidR="002A5A7B" w:rsidRPr="009A6C54" w:rsidRDefault="002A5A7B" w:rsidP="002A5A7B">
            <w:pPr>
              <w:pStyle w:val="TableText"/>
              <w:rPr>
                <w:rFonts w:cs="Arial"/>
              </w:rPr>
            </w:pPr>
            <w:r w:rsidRPr="009A6C54">
              <w:rPr>
                <w:rFonts w:cs="Arial"/>
              </w:rPr>
              <w:t>@</w:t>
            </w:r>
          </w:p>
        </w:tc>
        <w:tc>
          <w:tcPr>
            <w:tcW w:w="1170" w:type="dxa"/>
            <w:shd w:val="clear" w:color="auto" w:fill="auto"/>
          </w:tcPr>
          <w:p w14:paraId="26F2701F" w14:textId="77777777" w:rsidR="002A5A7B" w:rsidRPr="009A6C54" w:rsidRDefault="002A5A7B" w:rsidP="002A5A7B">
            <w:pPr>
              <w:pStyle w:val="TableText"/>
              <w:rPr>
                <w:rFonts w:cs="Arial"/>
              </w:rPr>
            </w:pPr>
            <w:r w:rsidRPr="009A6C54">
              <w:rPr>
                <w:rFonts w:cs="Arial"/>
              </w:rPr>
              <w:t>@</w:t>
            </w:r>
          </w:p>
        </w:tc>
        <w:tc>
          <w:tcPr>
            <w:tcW w:w="1188" w:type="dxa"/>
            <w:shd w:val="clear" w:color="auto" w:fill="auto"/>
          </w:tcPr>
          <w:p w14:paraId="26F27020" w14:textId="77777777" w:rsidR="002A5A7B" w:rsidRPr="009A6C54" w:rsidRDefault="002A5A7B" w:rsidP="002A5A7B">
            <w:pPr>
              <w:pStyle w:val="TableText"/>
              <w:rPr>
                <w:rFonts w:cs="Arial"/>
              </w:rPr>
            </w:pPr>
            <w:r w:rsidRPr="009A6C54">
              <w:rPr>
                <w:rFonts w:cs="Arial"/>
              </w:rPr>
              <w:t>@</w:t>
            </w:r>
          </w:p>
        </w:tc>
      </w:tr>
    </w:tbl>
    <w:p w14:paraId="26F27022" w14:textId="77777777" w:rsidR="00904A64" w:rsidRPr="009A6C54" w:rsidRDefault="00904A64"/>
    <w:p w14:paraId="26F27023" w14:textId="77777777" w:rsidR="003539BA" w:rsidRPr="009A6C54" w:rsidRDefault="003539BA" w:rsidP="00101FB2">
      <w:pPr>
        <w:pStyle w:val="Heading1"/>
      </w:pPr>
      <w:bookmarkStart w:id="209" w:name="_Toc518911244"/>
      <w:r w:rsidRPr="009A6C54">
        <w:lastRenderedPageBreak/>
        <w:t>VADPT Variables</w:t>
      </w:r>
      <w:bookmarkEnd w:id="209"/>
    </w:p>
    <w:p w14:paraId="26F27024" w14:textId="77777777"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14:paraId="26F27025" w14:textId="77777777"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14:paraId="26F27026" w14:textId="77777777" w:rsidR="003539BA" w:rsidRPr="009A6C54" w:rsidRDefault="003539BA" w:rsidP="003E5B29">
      <w:pPr>
        <w:pStyle w:val="Heading2"/>
      </w:pPr>
      <w:bookmarkStart w:id="210" w:name="_Toc518911245"/>
      <w:r w:rsidRPr="009A6C54">
        <w:t>SUPPORTED REFERENCES</w:t>
      </w:r>
      <w:bookmarkEnd w:id="210"/>
    </w:p>
    <w:p w14:paraId="26F27027" w14:textId="77777777"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14:paraId="26F27028" w14:textId="697D1C36" w:rsidR="000C74F4" w:rsidRPr="009A6C54" w:rsidRDefault="000C74F4" w:rsidP="00741C15">
      <w:pPr>
        <w:pStyle w:val="Caption"/>
        <w:rPr>
          <w:lang w:val="en-US"/>
        </w:rPr>
      </w:pPr>
      <w:bookmarkStart w:id="211" w:name="_Toc517426434"/>
      <w:r w:rsidRPr="009A6C54">
        <w:t xml:space="preserve">Table </w:t>
      </w:r>
      <w:r w:rsidR="007E52CE">
        <w:fldChar w:fldCharType="begin"/>
      </w:r>
      <w:r w:rsidR="007E52CE">
        <w:instrText xml:space="preserve"> SEQ Table \* ARABIC </w:instrText>
      </w:r>
      <w:r w:rsidR="007E52CE">
        <w:fldChar w:fldCharType="separate"/>
      </w:r>
      <w:r w:rsidR="00D555E0">
        <w:rPr>
          <w:noProof/>
        </w:rPr>
        <w:t>30</w:t>
      </w:r>
      <w:r w:rsidR="007E52CE">
        <w:rPr>
          <w:noProof/>
        </w:rPr>
        <w:fldChar w:fldCharType="end"/>
      </w:r>
      <w:r w:rsidRPr="009A6C54">
        <w:rPr>
          <w:lang w:val="en-US"/>
        </w:rPr>
        <w:t>: Supported References</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325"/>
        <w:gridCol w:w="2337"/>
        <w:gridCol w:w="2324"/>
      </w:tblGrid>
      <w:tr w:rsidR="003E5B29" w:rsidRPr="009A6C54" w14:paraId="26F2702D" w14:textId="77777777" w:rsidTr="002B5785">
        <w:trPr>
          <w:tblHeader/>
        </w:trPr>
        <w:tc>
          <w:tcPr>
            <w:tcW w:w="2394" w:type="dxa"/>
            <w:shd w:val="clear" w:color="auto" w:fill="BFBFBF"/>
          </w:tcPr>
          <w:p w14:paraId="26F27029" w14:textId="77777777" w:rsidR="003E5B29" w:rsidRPr="009A6C54" w:rsidRDefault="007A3944" w:rsidP="002A5A7B">
            <w:pPr>
              <w:pStyle w:val="TableHeading"/>
            </w:pPr>
            <w:bookmarkStart w:id="212" w:name="ColumnTitle_29"/>
            <w:bookmarkEnd w:id="212"/>
            <w:r w:rsidRPr="009A6C54">
              <w:t>FIELD NAME</w:t>
            </w:r>
          </w:p>
        </w:tc>
        <w:tc>
          <w:tcPr>
            <w:tcW w:w="2394" w:type="dxa"/>
            <w:shd w:val="clear" w:color="auto" w:fill="BFBFBF"/>
          </w:tcPr>
          <w:p w14:paraId="26F2702A" w14:textId="77777777" w:rsidR="003E5B29" w:rsidRPr="009A6C54" w:rsidRDefault="007A3944" w:rsidP="002A5A7B">
            <w:pPr>
              <w:pStyle w:val="TableHeading"/>
            </w:pPr>
            <w:r w:rsidRPr="009A6C54">
              <w:t>FIELD #</w:t>
            </w:r>
          </w:p>
        </w:tc>
        <w:tc>
          <w:tcPr>
            <w:tcW w:w="2394" w:type="dxa"/>
            <w:shd w:val="clear" w:color="auto" w:fill="BFBFBF"/>
          </w:tcPr>
          <w:p w14:paraId="26F2702B" w14:textId="77777777" w:rsidR="003E5B29" w:rsidRPr="009A6C54" w:rsidRDefault="007A3944" w:rsidP="002A5A7B">
            <w:pPr>
              <w:pStyle w:val="TableHeading"/>
            </w:pPr>
            <w:r w:rsidRPr="009A6C54">
              <w:t>GLOBAL LOCATION</w:t>
            </w:r>
          </w:p>
        </w:tc>
        <w:tc>
          <w:tcPr>
            <w:tcW w:w="2394" w:type="dxa"/>
            <w:shd w:val="clear" w:color="auto" w:fill="BFBFBF"/>
          </w:tcPr>
          <w:p w14:paraId="26F2702C" w14:textId="77777777" w:rsidR="003E5B29" w:rsidRPr="009A6C54" w:rsidRDefault="007A3944" w:rsidP="002A5A7B">
            <w:pPr>
              <w:pStyle w:val="TableHeading"/>
            </w:pPr>
            <w:r w:rsidRPr="009A6C54">
              <w:t>TYPE OF ACCESS</w:t>
            </w:r>
          </w:p>
        </w:tc>
      </w:tr>
      <w:tr w:rsidR="003E5B29" w:rsidRPr="009A6C54" w14:paraId="26F27032" w14:textId="77777777" w:rsidTr="002524C0">
        <w:tc>
          <w:tcPr>
            <w:tcW w:w="2394" w:type="dxa"/>
            <w:shd w:val="clear" w:color="auto" w:fill="auto"/>
          </w:tcPr>
          <w:p w14:paraId="26F2702E" w14:textId="77777777" w:rsidR="003E5B29" w:rsidRPr="009A6C54" w:rsidRDefault="003E5B29" w:rsidP="002A5A7B">
            <w:pPr>
              <w:pStyle w:val="TableText"/>
            </w:pPr>
            <w:r w:rsidRPr="009A6C54">
              <w:t xml:space="preserve">NAME </w:t>
            </w:r>
          </w:p>
        </w:tc>
        <w:tc>
          <w:tcPr>
            <w:tcW w:w="2394" w:type="dxa"/>
            <w:shd w:val="clear" w:color="auto" w:fill="auto"/>
          </w:tcPr>
          <w:p w14:paraId="26F2702F" w14:textId="77777777" w:rsidR="003E5B29" w:rsidRPr="009A6C54" w:rsidRDefault="003E5B29" w:rsidP="002A5A7B">
            <w:pPr>
              <w:pStyle w:val="TableText"/>
            </w:pPr>
            <w:r w:rsidRPr="009A6C54">
              <w:t>(#.01)</w:t>
            </w:r>
          </w:p>
        </w:tc>
        <w:tc>
          <w:tcPr>
            <w:tcW w:w="2394" w:type="dxa"/>
            <w:shd w:val="clear" w:color="auto" w:fill="auto"/>
          </w:tcPr>
          <w:p w14:paraId="26F27030" w14:textId="77777777" w:rsidR="003E5B29" w:rsidRPr="009A6C54" w:rsidRDefault="003E5B29" w:rsidP="002A5A7B">
            <w:pPr>
              <w:pStyle w:val="TableText"/>
            </w:pPr>
            <w:r w:rsidRPr="009A6C54">
              <w:t>0;1</w:t>
            </w:r>
          </w:p>
        </w:tc>
        <w:tc>
          <w:tcPr>
            <w:tcW w:w="2394" w:type="dxa"/>
            <w:shd w:val="clear" w:color="auto" w:fill="auto"/>
          </w:tcPr>
          <w:p w14:paraId="26F27031" w14:textId="77777777" w:rsidR="003E5B29" w:rsidRPr="009A6C54" w:rsidRDefault="003E5B29" w:rsidP="002A5A7B">
            <w:pPr>
              <w:pStyle w:val="TableText"/>
            </w:pPr>
            <w:r w:rsidRPr="009A6C54">
              <w:t>Read</w:t>
            </w:r>
          </w:p>
        </w:tc>
      </w:tr>
      <w:tr w:rsidR="003E5B29" w:rsidRPr="009A6C54" w14:paraId="26F27037" w14:textId="77777777" w:rsidTr="002524C0">
        <w:tc>
          <w:tcPr>
            <w:tcW w:w="2394" w:type="dxa"/>
            <w:shd w:val="clear" w:color="auto" w:fill="auto"/>
          </w:tcPr>
          <w:p w14:paraId="26F27033" w14:textId="77777777" w:rsidR="003E5B29" w:rsidRPr="009A6C54" w:rsidRDefault="003E5B29" w:rsidP="002A5A7B">
            <w:pPr>
              <w:pStyle w:val="TableText"/>
            </w:pPr>
            <w:r w:rsidRPr="009A6C54">
              <w:t>SEX</w:t>
            </w:r>
          </w:p>
        </w:tc>
        <w:tc>
          <w:tcPr>
            <w:tcW w:w="2394" w:type="dxa"/>
            <w:shd w:val="clear" w:color="auto" w:fill="auto"/>
          </w:tcPr>
          <w:p w14:paraId="26F27034" w14:textId="77777777" w:rsidR="003E5B29" w:rsidRPr="009A6C54" w:rsidRDefault="003E5B29" w:rsidP="002A5A7B">
            <w:pPr>
              <w:pStyle w:val="TableText"/>
            </w:pPr>
            <w:r w:rsidRPr="009A6C54">
              <w:t>(#.02)</w:t>
            </w:r>
          </w:p>
        </w:tc>
        <w:tc>
          <w:tcPr>
            <w:tcW w:w="2394" w:type="dxa"/>
            <w:shd w:val="clear" w:color="auto" w:fill="auto"/>
          </w:tcPr>
          <w:p w14:paraId="26F27035" w14:textId="77777777" w:rsidR="003E5B29" w:rsidRPr="009A6C54" w:rsidRDefault="003E5B29" w:rsidP="002A5A7B">
            <w:pPr>
              <w:pStyle w:val="TableText"/>
            </w:pPr>
            <w:r w:rsidRPr="009A6C54">
              <w:t>0;2</w:t>
            </w:r>
          </w:p>
        </w:tc>
        <w:tc>
          <w:tcPr>
            <w:tcW w:w="2394" w:type="dxa"/>
            <w:shd w:val="clear" w:color="auto" w:fill="auto"/>
          </w:tcPr>
          <w:p w14:paraId="26F27036" w14:textId="77777777" w:rsidR="003E5B29" w:rsidRPr="009A6C54" w:rsidRDefault="003E5B29" w:rsidP="002A5A7B">
            <w:pPr>
              <w:pStyle w:val="TableText"/>
            </w:pPr>
            <w:r w:rsidRPr="009A6C54">
              <w:t>Read</w:t>
            </w:r>
          </w:p>
        </w:tc>
      </w:tr>
      <w:tr w:rsidR="003E5B29" w:rsidRPr="009A6C54" w14:paraId="26F2703C" w14:textId="77777777" w:rsidTr="002524C0">
        <w:tc>
          <w:tcPr>
            <w:tcW w:w="2394" w:type="dxa"/>
            <w:shd w:val="clear" w:color="auto" w:fill="auto"/>
          </w:tcPr>
          <w:p w14:paraId="26F27038" w14:textId="77777777" w:rsidR="003E5B29" w:rsidRPr="009A6C54" w:rsidRDefault="003E5B29" w:rsidP="002A5A7B">
            <w:pPr>
              <w:pStyle w:val="TableText"/>
            </w:pPr>
            <w:r w:rsidRPr="009A6C54">
              <w:t xml:space="preserve">DATE OF BIRTH </w:t>
            </w:r>
          </w:p>
        </w:tc>
        <w:tc>
          <w:tcPr>
            <w:tcW w:w="2394" w:type="dxa"/>
            <w:shd w:val="clear" w:color="auto" w:fill="auto"/>
          </w:tcPr>
          <w:p w14:paraId="26F27039" w14:textId="77777777" w:rsidR="003E5B29" w:rsidRPr="009A6C54" w:rsidRDefault="003E5B29" w:rsidP="002A5A7B">
            <w:pPr>
              <w:pStyle w:val="TableText"/>
            </w:pPr>
            <w:r w:rsidRPr="009A6C54">
              <w:t>(#.03)</w:t>
            </w:r>
          </w:p>
        </w:tc>
        <w:tc>
          <w:tcPr>
            <w:tcW w:w="2394" w:type="dxa"/>
            <w:shd w:val="clear" w:color="auto" w:fill="auto"/>
          </w:tcPr>
          <w:p w14:paraId="26F2703A" w14:textId="77777777" w:rsidR="003E5B29" w:rsidRPr="009A6C54" w:rsidRDefault="003E5B29" w:rsidP="002A5A7B">
            <w:pPr>
              <w:pStyle w:val="TableText"/>
            </w:pPr>
            <w:r w:rsidRPr="009A6C54">
              <w:t>0;3</w:t>
            </w:r>
          </w:p>
        </w:tc>
        <w:tc>
          <w:tcPr>
            <w:tcW w:w="2394" w:type="dxa"/>
            <w:shd w:val="clear" w:color="auto" w:fill="auto"/>
          </w:tcPr>
          <w:p w14:paraId="26F2703B" w14:textId="77777777" w:rsidR="003E5B29" w:rsidRPr="009A6C54" w:rsidRDefault="003E5B29" w:rsidP="002A5A7B">
            <w:pPr>
              <w:pStyle w:val="TableText"/>
            </w:pPr>
            <w:r w:rsidRPr="009A6C54">
              <w:t>Read</w:t>
            </w:r>
          </w:p>
        </w:tc>
      </w:tr>
      <w:tr w:rsidR="003E5B29" w:rsidRPr="009A6C54" w14:paraId="26F27041" w14:textId="77777777" w:rsidTr="002524C0">
        <w:tc>
          <w:tcPr>
            <w:tcW w:w="2394" w:type="dxa"/>
            <w:shd w:val="clear" w:color="auto" w:fill="auto"/>
          </w:tcPr>
          <w:p w14:paraId="26F2703D" w14:textId="77777777" w:rsidR="003E5B29" w:rsidRPr="009A6C54" w:rsidRDefault="003E5B29" w:rsidP="002A5A7B">
            <w:pPr>
              <w:pStyle w:val="TableText"/>
            </w:pPr>
            <w:r w:rsidRPr="009A6C54">
              <w:t xml:space="preserve">AGE  </w:t>
            </w:r>
          </w:p>
        </w:tc>
        <w:tc>
          <w:tcPr>
            <w:tcW w:w="2394" w:type="dxa"/>
            <w:shd w:val="clear" w:color="auto" w:fill="auto"/>
          </w:tcPr>
          <w:p w14:paraId="26F2703E" w14:textId="77777777" w:rsidR="003E5B29" w:rsidRPr="009A6C54" w:rsidRDefault="003E5B29" w:rsidP="002A5A7B">
            <w:pPr>
              <w:pStyle w:val="TableText"/>
            </w:pPr>
            <w:r w:rsidRPr="009A6C54">
              <w:t>(#.033)</w:t>
            </w:r>
          </w:p>
        </w:tc>
        <w:tc>
          <w:tcPr>
            <w:tcW w:w="2394" w:type="dxa"/>
            <w:shd w:val="clear" w:color="auto" w:fill="auto"/>
          </w:tcPr>
          <w:p w14:paraId="26F2703F" w14:textId="77777777" w:rsidR="003E5B29" w:rsidRPr="009A6C54" w:rsidRDefault="003E5B29" w:rsidP="002A5A7B">
            <w:pPr>
              <w:pStyle w:val="TableText"/>
            </w:pPr>
            <w:r w:rsidRPr="009A6C54">
              <w:t>N/A</w:t>
            </w:r>
          </w:p>
        </w:tc>
        <w:tc>
          <w:tcPr>
            <w:tcW w:w="2394" w:type="dxa"/>
            <w:shd w:val="clear" w:color="auto" w:fill="auto"/>
          </w:tcPr>
          <w:p w14:paraId="26F27040" w14:textId="77777777" w:rsidR="003E5B29" w:rsidRPr="009A6C54" w:rsidRDefault="003E5B29" w:rsidP="002A5A7B">
            <w:pPr>
              <w:pStyle w:val="TableText"/>
            </w:pPr>
            <w:r w:rsidRPr="009A6C54">
              <w:t>Read</w:t>
            </w:r>
          </w:p>
        </w:tc>
      </w:tr>
      <w:tr w:rsidR="003E5B29" w:rsidRPr="009A6C54" w14:paraId="26F27046" w14:textId="77777777" w:rsidTr="002524C0">
        <w:tc>
          <w:tcPr>
            <w:tcW w:w="2394" w:type="dxa"/>
            <w:shd w:val="clear" w:color="auto" w:fill="auto"/>
          </w:tcPr>
          <w:p w14:paraId="26F27042" w14:textId="77777777" w:rsidR="003E5B29" w:rsidRPr="009A6C54" w:rsidRDefault="003E5B29" w:rsidP="002A5A7B">
            <w:pPr>
              <w:pStyle w:val="TableText"/>
            </w:pPr>
            <w:r w:rsidRPr="009A6C54">
              <w:t xml:space="preserve">MARITAL STATUS </w:t>
            </w:r>
          </w:p>
        </w:tc>
        <w:tc>
          <w:tcPr>
            <w:tcW w:w="2394" w:type="dxa"/>
            <w:shd w:val="clear" w:color="auto" w:fill="auto"/>
          </w:tcPr>
          <w:p w14:paraId="26F27043" w14:textId="77777777" w:rsidR="003E5B29" w:rsidRPr="009A6C54" w:rsidRDefault="003E5B29" w:rsidP="002A5A7B">
            <w:pPr>
              <w:pStyle w:val="TableText"/>
            </w:pPr>
            <w:r w:rsidRPr="009A6C54">
              <w:t>(#.05)</w:t>
            </w:r>
          </w:p>
        </w:tc>
        <w:tc>
          <w:tcPr>
            <w:tcW w:w="2394" w:type="dxa"/>
            <w:shd w:val="clear" w:color="auto" w:fill="auto"/>
          </w:tcPr>
          <w:p w14:paraId="26F27044" w14:textId="77777777" w:rsidR="003E5B29" w:rsidRPr="009A6C54" w:rsidRDefault="003E5B29" w:rsidP="002A5A7B">
            <w:pPr>
              <w:pStyle w:val="TableText"/>
            </w:pPr>
            <w:r w:rsidRPr="009A6C54">
              <w:t>0;5</w:t>
            </w:r>
          </w:p>
        </w:tc>
        <w:tc>
          <w:tcPr>
            <w:tcW w:w="2394" w:type="dxa"/>
            <w:shd w:val="clear" w:color="auto" w:fill="auto"/>
          </w:tcPr>
          <w:p w14:paraId="26F27045" w14:textId="77777777" w:rsidR="003E5B29" w:rsidRPr="009A6C54" w:rsidRDefault="003E5B29" w:rsidP="002A5A7B">
            <w:pPr>
              <w:pStyle w:val="TableText"/>
            </w:pPr>
            <w:r w:rsidRPr="009A6C54">
              <w:t>Read</w:t>
            </w:r>
          </w:p>
        </w:tc>
      </w:tr>
      <w:tr w:rsidR="003E5B29" w:rsidRPr="009A6C54" w14:paraId="26F2704B" w14:textId="77777777" w:rsidTr="002524C0">
        <w:tc>
          <w:tcPr>
            <w:tcW w:w="2394" w:type="dxa"/>
            <w:shd w:val="clear" w:color="auto" w:fill="auto"/>
          </w:tcPr>
          <w:p w14:paraId="26F27047" w14:textId="77777777" w:rsidR="003E5B29" w:rsidRPr="009A6C54" w:rsidRDefault="003E5B29" w:rsidP="002A5A7B">
            <w:pPr>
              <w:pStyle w:val="TableText"/>
            </w:pPr>
            <w:r w:rsidRPr="009A6C54">
              <w:t xml:space="preserve">RACE </w:t>
            </w:r>
          </w:p>
        </w:tc>
        <w:tc>
          <w:tcPr>
            <w:tcW w:w="2394" w:type="dxa"/>
            <w:shd w:val="clear" w:color="auto" w:fill="auto"/>
          </w:tcPr>
          <w:p w14:paraId="26F27048" w14:textId="77777777" w:rsidR="003E5B29" w:rsidRPr="009A6C54" w:rsidRDefault="003E5B29" w:rsidP="002A5A7B">
            <w:pPr>
              <w:pStyle w:val="TableText"/>
            </w:pPr>
            <w:r w:rsidRPr="009A6C54">
              <w:t>(#.06)</w:t>
            </w:r>
          </w:p>
        </w:tc>
        <w:tc>
          <w:tcPr>
            <w:tcW w:w="2394" w:type="dxa"/>
            <w:shd w:val="clear" w:color="auto" w:fill="auto"/>
          </w:tcPr>
          <w:p w14:paraId="26F27049" w14:textId="77777777" w:rsidR="003E5B29" w:rsidRPr="009A6C54" w:rsidRDefault="003E5B29" w:rsidP="002A5A7B">
            <w:pPr>
              <w:pStyle w:val="TableText"/>
            </w:pPr>
            <w:r w:rsidRPr="009A6C54">
              <w:t>0;6</w:t>
            </w:r>
          </w:p>
        </w:tc>
        <w:tc>
          <w:tcPr>
            <w:tcW w:w="2394" w:type="dxa"/>
            <w:shd w:val="clear" w:color="auto" w:fill="auto"/>
          </w:tcPr>
          <w:p w14:paraId="26F2704A" w14:textId="77777777" w:rsidR="003E5B29" w:rsidRPr="009A6C54" w:rsidRDefault="003E5B29" w:rsidP="002A5A7B">
            <w:pPr>
              <w:pStyle w:val="TableText"/>
            </w:pPr>
            <w:r w:rsidRPr="009A6C54">
              <w:t>Read</w:t>
            </w:r>
          </w:p>
        </w:tc>
      </w:tr>
      <w:tr w:rsidR="003E5B29" w:rsidRPr="009A6C54" w14:paraId="26F27050" w14:textId="77777777" w:rsidTr="002524C0">
        <w:tc>
          <w:tcPr>
            <w:tcW w:w="2394" w:type="dxa"/>
            <w:shd w:val="clear" w:color="auto" w:fill="auto"/>
          </w:tcPr>
          <w:p w14:paraId="26F2704C" w14:textId="77777777" w:rsidR="003E5B29" w:rsidRPr="009A6C54" w:rsidRDefault="003E5B29" w:rsidP="002A5A7B">
            <w:pPr>
              <w:pStyle w:val="TableText"/>
            </w:pPr>
            <w:r w:rsidRPr="009A6C54">
              <w:t xml:space="preserve">OCCUPATION  </w:t>
            </w:r>
          </w:p>
        </w:tc>
        <w:tc>
          <w:tcPr>
            <w:tcW w:w="2394" w:type="dxa"/>
            <w:shd w:val="clear" w:color="auto" w:fill="auto"/>
          </w:tcPr>
          <w:p w14:paraId="26F2704D" w14:textId="77777777" w:rsidR="003E5B29" w:rsidRPr="009A6C54" w:rsidRDefault="003E5B29" w:rsidP="002A5A7B">
            <w:pPr>
              <w:pStyle w:val="TableText"/>
            </w:pPr>
            <w:r w:rsidRPr="009A6C54">
              <w:t>(#.07)</w:t>
            </w:r>
          </w:p>
        </w:tc>
        <w:tc>
          <w:tcPr>
            <w:tcW w:w="2394" w:type="dxa"/>
            <w:shd w:val="clear" w:color="auto" w:fill="auto"/>
          </w:tcPr>
          <w:p w14:paraId="26F2704E" w14:textId="77777777" w:rsidR="003E5B29" w:rsidRPr="009A6C54" w:rsidRDefault="003E5B29" w:rsidP="002A5A7B">
            <w:pPr>
              <w:pStyle w:val="TableText"/>
            </w:pPr>
            <w:r w:rsidRPr="009A6C54">
              <w:t>0;7</w:t>
            </w:r>
          </w:p>
        </w:tc>
        <w:tc>
          <w:tcPr>
            <w:tcW w:w="2394" w:type="dxa"/>
            <w:shd w:val="clear" w:color="auto" w:fill="auto"/>
          </w:tcPr>
          <w:p w14:paraId="26F2704F" w14:textId="77777777" w:rsidR="003E5B29" w:rsidRPr="009A6C54" w:rsidRDefault="003E5B29" w:rsidP="002A5A7B">
            <w:pPr>
              <w:pStyle w:val="TableText"/>
            </w:pPr>
            <w:r w:rsidRPr="009A6C54">
              <w:t>Read</w:t>
            </w:r>
          </w:p>
        </w:tc>
      </w:tr>
      <w:tr w:rsidR="003E5B29" w:rsidRPr="009A6C54" w14:paraId="26F27055" w14:textId="77777777" w:rsidTr="002524C0">
        <w:tc>
          <w:tcPr>
            <w:tcW w:w="2394" w:type="dxa"/>
            <w:shd w:val="clear" w:color="auto" w:fill="auto"/>
          </w:tcPr>
          <w:p w14:paraId="26F27051" w14:textId="77777777" w:rsidR="003E5B29" w:rsidRPr="009A6C54" w:rsidRDefault="003E5B29" w:rsidP="002A5A7B">
            <w:pPr>
              <w:pStyle w:val="TableText"/>
            </w:pPr>
            <w:r w:rsidRPr="009A6C54">
              <w:t xml:space="preserve">RELIGIOUS PREFERENCE </w:t>
            </w:r>
          </w:p>
        </w:tc>
        <w:tc>
          <w:tcPr>
            <w:tcW w:w="2394" w:type="dxa"/>
            <w:shd w:val="clear" w:color="auto" w:fill="auto"/>
          </w:tcPr>
          <w:p w14:paraId="26F27052" w14:textId="77777777" w:rsidR="003E5B29" w:rsidRPr="009A6C54" w:rsidRDefault="003E5B29" w:rsidP="002A5A7B">
            <w:pPr>
              <w:pStyle w:val="TableText"/>
            </w:pPr>
            <w:r w:rsidRPr="009A6C54">
              <w:t>(#.08)</w:t>
            </w:r>
          </w:p>
        </w:tc>
        <w:tc>
          <w:tcPr>
            <w:tcW w:w="2394" w:type="dxa"/>
            <w:shd w:val="clear" w:color="auto" w:fill="auto"/>
          </w:tcPr>
          <w:p w14:paraId="26F27053" w14:textId="77777777" w:rsidR="003E5B29" w:rsidRPr="009A6C54" w:rsidRDefault="003E5B29" w:rsidP="002A5A7B">
            <w:pPr>
              <w:pStyle w:val="TableText"/>
            </w:pPr>
            <w:r w:rsidRPr="009A6C54">
              <w:t>0;8</w:t>
            </w:r>
          </w:p>
        </w:tc>
        <w:tc>
          <w:tcPr>
            <w:tcW w:w="2394" w:type="dxa"/>
            <w:shd w:val="clear" w:color="auto" w:fill="auto"/>
          </w:tcPr>
          <w:p w14:paraId="26F27054" w14:textId="77777777" w:rsidR="003E5B29" w:rsidRPr="009A6C54" w:rsidRDefault="003E5B29" w:rsidP="002A5A7B">
            <w:pPr>
              <w:pStyle w:val="TableText"/>
            </w:pPr>
            <w:r w:rsidRPr="009A6C54">
              <w:t>Read</w:t>
            </w:r>
          </w:p>
        </w:tc>
      </w:tr>
      <w:tr w:rsidR="003E5B29" w:rsidRPr="009A6C54" w14:paraId="26F2705A" w14:textId="77777777" w:rsidTr="002524C0">
        <w:tc>
          <w:tcPr>
            <w:tcW w:w="2394" w:type="dxa"/>
            <w:shd w:val="clear" w:color="auto" w:fill="auto"/>
          </w:tcPr>
          <w:p w14:paraId="26F27056" w14:textId="77777777" w:rsidR="003E5B29" w:rsidRPr="009A6C54" w:rsidRDefault="003E5B29" w:rsidP="002A5A7B">
            <w:pPr>
              <w:pStyle w:val="TableText"/>
            </w:pPr>
            <w:r w:rsidRPr="009A6C54">
              <w:t>DUPLICATE STATUS</w:t>
            </w:r>
          </w:p>
        </w:tc>
        <w:tc>
          <w:tcPr>
            <w:tcW w:w="2394" w:type="dxa"/>
            <w:shd w:val="clear" w:color="auto" w:fill="auto"/>
          </w:tcPr>
          <w:p w14:paraId="26F27057" w14:textId="77777777" w:rsidR="003E5B29" w:rsidRPr="009A6C54" w:rsidRDefault="003E5B29" w:rsidP="002A5A7B">
            <w:pPr>
              <w:pStyle w:val="TableText"/>
            </w:pPr>
            <w:r w:rsidRPr="009A6C54">
              <w:t>(#.081)</w:t>
            </w:r>
          </w:p>
        </w:tc>
        <w:tc>
          <w:tcPr>
            <w:tcW w:w="2394" w:type="dxa"/>
            <w:shd w:val="clear" w:color="auto" w:fill="auto"/>
          </w:tcPr>
          <w:p w14:paraId="26F27058" w14:textId="77777777" w:rsidR="003E5B29" w:rsidRPr="009A6C54" w:rsidRDefault="003E5B29" w:rsidP="002A5A7B">
            <w:pPr>
              <w:pStyle w:val="TableText"/>
            </w:pPr>
            <w:r w:rsidRPr="009A6C54">
              <w:t>0;18</w:t>
            </w:r>
          </w:p>
        </w:tc>
        <w:tc>
          <w:tcPr>
            <w:tcW w:w="2394" w:type="dxa"/>
            <w:shd w:val="clear" w:color="auto" w:fill="auto"/>
          </w:tcPr>
          <w:p w14:paraId="26F27059" w14:textId="77777777" w:rsidR="003E5B29" w:rsidRPr="009A6C54" w:rsidRDefault="003E5B29" w:rsidP="002A5A7B">
            <w:pPr>
              <w:pStyle w:val="TableText"/>
            </w:pPr>
          </w:p>
        </w:tc>
      </w:tr>
      <w:tr w:rsidR="003E5B29" w:rsidRPr="009A6C54" w14:paraId="26F2705F" w14:textId="77777777" w:rsidTr="002524C0">
        <w:tc>
          <w:tcPr>
            <w:tcW w:w="2394" w:type="dxa"/>
            <w:shd w:val="clear" w:color="auto" w:fill="auto"/>
          </w:tcPr>
          <w:p w14:paraId="26F2705B" w14:textId="77777777" w:rsidR="003E5B29" w:rsidRPr="009A6C54" w:rsidRDefault="003E5B29" w:rsidP="002A5A7B">
            <w:pPr>
              <w:pStyle w:val="TableText"/>
            </w:pPr>
            <w:r w:rsidRPr="009A6C54">
              <w:t xml:space="preserve">PATIENT MERGED TO </w:t>
            </w:r>
          </w:p>
        </w:tc>
        <w:tc>
          <w:tcPr>
            <w:tcW w:w="2394" w:type="dxa"/>
            <w:shd w:val="clear" w:color="auto" w:fill="auto"/>
          </w:tcPr>
          <w:p w14:paraId="26F2705C" w14:textId="77777777" w:rsidR="003E5B29" w:rsidRPr="009A6C54" w:rsidRDefault="003E5B29" w:rsidP="002A5A7B">
            <w:pPr>
              <w:pStyle w:val="TableText"/>
            </w:pPr>
            <w:r w:rsidRPr="009A6C54">
              <w:t>(#.082)</w:t>
            </w:r>
          </w:p>
        </w:tc>
        <w:tc>
          <w:tcPr>
            <w:tcW w:w="2394" w:type="dxa"/>
            <w:shd w:val="clear" w:color="auto" w:fill="auto"/>
          </w:tcPr>
          <w:p w14:paraId="26F2705D" w14:textId="77777777" w:rsidR="003E5B29" w:rsidRPr="009A6C54" w:rsidRDefault="003E5B29" w:rsidP="002A5A7B">
            <w:pPr>
              <w:pStyle w:val="TableText"/>
            </w:pPr>
            <w:r w:rsidRPr="009A6C54">
              <w:t>0;19</w:t>
            </w:r>
          </w:p>
        </w:tc>
        <w:tc>
          <w:tcPr>
            <w:tcW w:w="2394" w:type="dxa"/>
            <w:shd w:val="clear" w:color="auto" w:fill="auto"/>
          </w:tcPr>
          <w:p w14:paraId="26F2705E" w14:textId="77777777" w:rsidR="003E5B29" w:rsidRPr="009A6C54" w:rsidRDefault="003E5B29" w:rsidP="002A5A7B">
            <w:pPr>
              <w:pStyle w:val="TableText"/>
            </w:pPr>
          </w:p>
        </w:tc>
      </w:tr>
      <w:tr w:rsidR="003E5B29" w:rsidRPr="009A6C54" w14:paraId="26F27064" w14:textId="77777777" w:rsidTr="002524C0">
        <w:tc>
          <w:tcPr>
            <w:tcW w:w="2394" w:type="dxa"/>
            <w:shd w:val="clear" w:color="auto" w:fill="auto"/>
          </w:tcPr>
          <w:p w14:paraId="26F27060" w14:textId="77777777" w:rsidR="003E5B29" w:rsidRPr="009A6C54" w:rsidRDefault="003E5B29" w:rsidP="002A5A7B">
            <w:pPr>
              <w:pStyle w:val="TableText"/>
            </w:pPr>
            <w:r w:rsidRPr="009A6C54">
              <w:t xml:space="preserve">CHECK FOR DUPLICATE </w:t>
            </w:r>
          </w:p>
        </w:tc>
        <w:tc>
          <w:tcPr>
            <w:tcW w:w="2394" w:type="dxa"/>
            <w:shd w:val="clear" w:color="auto" w:fill="auto"/>
          </w:tcPr>
          <w:p w14:paraId="26F27061" w14:textId="77777777" w:rsidR="003E5B29" w:rsidRPr="009A6C54" w:rsidRDefault="003E5B29" w:rsidP="002A5A7B">
            <w:pPr>
              <w:pStyle w:val="TableText"/>
            </w:pPr>
            <w:r w:rsidRPr="009A6C54">
              <w:t>(#.083)</w:t>
            </w:r>
          </w:p>
        </w:tc>
        <w:tc>
          <w:tcPr>
            <w:tcW w:w="2394" w:type="dxa"/>
            <w:shd w:val="clear" w:color="auto" w:fill="auto"/>
          </w:tcPr>
          <w:p w14:paraId="26F27062" w14:textId="77777777" w:rsidR="003E5B29" w:rsidRPr="009A6C54" w:rsidRDefault="003E5B29" w:rsidP="002A5A7B">
            <w:pPr>
              <w:pStyle w:val="TableText"/>
            </w:pPr>
            <w:r w:rsidRPr="009A6C54">
              <w:t>0;20</w:t>
            </w:r>
          </w:p>
        </w:tc>
        <w:tc>
          <w:tcPr>
            <w:tcW w:w="2394" w:type="dxa"/>
            <w:shd w:val="clear" w:color="auto" w:fill="auto"/>
          </w:tcPr>
          <w:p w14:paraId="26F27063" w14:textId="77777777" w:rsidR="003E5B29" w:rsidRPr="009A6C54" w:rsidRDefault="003E5B29" w:rsidP="002A5A7B">
            <w:pPr>
              <w:pStyle w:val="TableText"/>
            </w:pPr>
          </w:p>
        </w:tc>
      </w:tr>
      <w:tr w:rsidR="003E5B29" w:rsidRPr="009A6C54" w14:paraId="26F27069" w14:textId="77777777" w:rsidTr="002524C0">
        <w:tc>
          <w:tcPr>
            <w:tcW w:w="2394" w:type="dxa"/>
            <w:shd w:val="clear" w:color="auto" w:fill="auto"/>
          </w:tcPr>
          <w:p w14:paraId="26F27065" w14:textId="77777777" w:rsidR="003E5B29" w:rsidRPr="009A6C54" w:rsidRDefault="003E5B29" w:rsidP="002A5A7B">
            <w:pPr>
              <w:pStyle w:val="TableText"/>
            </w:pPr>
            <w:r w:rsidRPr="009A6C54">
              <w:t xml:space="preserve">SOCIAL SECURITY NUMBER </w:t>
            </w:r>
          </w:p>
        </w:tc>
        <w:tc>
          <w:tcPr>
            <w:tcW w:w="2394" w:type="dxa"/>
            <w:shd w:val="clear" w:color="auto" w:fill="auto"/>
          </w:tcPr>
          <w:p w14:paraId="26F27066" w14:textId="77777777" w:rsidR="003E5B29" w:rsidRPr="009A6C54" w:rsidRDefault="003E5B29" w:rsidP="002A5A7B">
            <w:pPr>
              <w:pStyle w:val="TableText"/>
            </w:pPr>
            <w:r w:rsidRPr="009A6C54">
              <w:t>(#.09)</w:t>
            </w:r>
          </w:p>
        </w:tc>
        <w:tc>
          <w:tcPr>
            <w:tcW w:w="2394" w:type="dxa"/>
            <w:shd w:val="clear" w:color="auto" w:fill="auto"/>
          </w:tcPr>
          <w:p w14:paraId="26F27067" w14:textId="77777777" w:rsidR="003E5B29" w:rsidRPr="009A6C54" w:rsidRDefault="003E5B29" w:rsidP="002A5A7B">
            <w:pPr>
              <w:pStyle w:val="TableText"/>
            </w:pPr>
            <w:r w:rsidRPr="009A6C54">
              <w:t>0;9</w:t>
            </w:r>
          </w:p>
        </w:tc>
        <w:tc>
          <w:tcPr>
            <w:tcW w:w="2394" w:type="dxa"/>
            <w:shd w:val="clear" w:color="auto" w:fill="auto"/>
          </w:tcPr>
          <w:p w14:paraId="26F27068" w14:textId="77777777" w:rsidR="003E5B29" w:rsidRPr="009A6C54" w:rsidRDefault="003E5B29" w:rsidP="002A5A7B">
            <w:pPr>
              <w:pStyle w:val="TableText"/>
            </w:pPr>
            <w:r w:rsidRPr="009A6C54">
              <w:t>Read</w:t>
            </w:r>
          </w:p>
        </w:tc>
      </w:tr>
      <w:tr w:rsidR="003E5B29" w:rsidRPr="009A6C54" w14:paraId="26F2706E" w14:textId="77777777" w:rsidTr="002524C0">
        <w:tc>
          <w:tcPr>
            <w:tcW w:w="2394" w:type="dxa"/>
            <w:shd w:val="clear" w:color="auto" w:fill="auto"/>
          </w:tcPr>
          <w:p w14:paraId="26F2706A" w14:textId="77777777" w:rsidR="003E5B29" w:rsidRPr="009A6C54" w:rsidRDefault="003E5B29" w:rsidP="002A5A7B">
            <w:pPr>
              <w:pStyle w:val="TableText"/>
            </w:pPr>
            <w:r w:rsidRPr="009A6C54">
              <w:t xml:space="preserve">REMARKS </w:t>
            </w:r>
          </w:p>
        </w:tc>
        <w:tc>
          <w:tcPr>
            <w:tcW w:w="2394" w:type="dxa"/>
            <w:shd w:val="clear" w:color="auto" w:fill="auto"/>
          </w:tcPr>
          <w:p w14:paraId="26F2706B" w14:textId="77777777" w:rsidR="003E5B29" w:rsidRPr="009A6C54" w:rsidRDefault="003E5B29" w:rsidP="002A5A7B">
            <w:pPr>
              <w:pStyle w:val="TableText"/>
            </w:pPr>
            <w:r w:rsidRPr="009A6C54">
              <w:t>(#.091)</w:t>
            </w:r>
          </w:p>
        </w:tc>
        <w:tc>
          <w:tcPr>
            <w:tcW w:w="2394" w:type="dxa"/>
            <w:shd w:val="clear" w:color="auto" w:fill="auto"/>
          </w:tcPr>
          <w:p w14:paraId="26F2706C" w14:textId="77777777" w:rsidR="003E5B29" w:rsidRPr="009A6C54" w:rsidRDefault="003E5B29" w:rsidP="002A5A7B">
            <w:pPr>
              <w:pStyle w:val="TableText"/>
            </w:pPr>
            <w:r w:rsidRPr="009A6C54">
              <w:t>0;10</w:t>
            </w:r>
          </w:p>
        </w:tc>
        <w:tc>
          <w:tcPr>
            <w:tcW w:w="2394" w:type="dxa"/>
            <w:shd w:val="clear" w:color="auto" w:fill="auto"/>
          </w:tcPr>
          <w:p w14:paraId="26F2706D" w14:textId="77777777" w:rsidR="003E5B29" w:rsidRPr="009A6C54" w:rsidRDefault="003E5B29" w:rsidP="002A5A7B">
            <w:pPr>
              <w:pStyle w:val="TableText"/>
            </w:pPr>
            <w:r w:rsidRPr="009A6C54">
              <w:t>Read</w:t>
            </w:r>
          </w:p>
        </w:tc>
      </w:tr>
      <w:tr w:rsidR="003E5B29" w:rsidRPr="009A6C54" w14:paraId="26F27073" w14:textId="77777777" w:rsidTr="002524C0">
        <w:tc>
          <w:tcPr>
            <w:tcW w:w="2394" w:type="dxa"/>
            <w:shd w:val="clear" w:color="auto" w:fill="auto"/>
          </w:tcPr>
          <w:p w14:paraId="26F2706F" w14:textId="77777777" w:rsidR="003E5B29" w:rsidRPr="009A6C54" w:rsidRDefault="003E5B29" w:rsidP="002A5A7B">
            <w:pPr>
              <w:pStyle w:val="TableText"/>
            </w:pPr>
            <w:r w:rsidRPr="009A6C54">
              <w:t xml:space="preserve">PLACE OF BIRTH [CITY] </w:t>
            </w:r>
          </w:p>
        </w:tc>
        <w:tc>
          <w:tcPr>
            <w:tcW w:w="2394" w:type="dxa"/>
            <w:shd w:val="clear" w:color="auto" w:fill="auto"/>
          </w:tcPr>
          <w:p w14:paraId="26F27070" w14:textId="77777777" w:rsidR="003E5B29" w:rsidRPr="009A6C54" w:rsidRDefault="003E5B29" w:rsidP="002A5A7B">
            <w:pPr>
              <w:pStyle w:val="TableText"/>
            </w:pPr>
            <w:r w:rsidRPr="009A6C54">
              <w:t>(#.092)</w:t>
            </w:r>
          </w:p>
        </w:tc>
        <w:tc>
          <w:tcPr>
            <w:tcW w:w="2394" w:type="dxa"/>
            <w:shd w:val="clear" w:color="auto" w:fill="auto"/>
          </w:tcPr>
          <w:p w14:paraId="26F27071" w14:textId="77777777" w:rsidR="003E5B29" w:rsidRPr="009A6C54" w:rsidRDefault="003E5B29" w:rsidP="002A5A7B">
            <w:pPr>
              <w:pStyle w:val="TableText"/>
            </w:pPr>
            <w:r w:rsidRPr="009A6C54">
              <w:t>0;11</w:t>
            </w:r>
          </w:p>
        </w:tc>
        <w:tc>
          <w:tcPr>
            <w:tcW w:w="2394" w:type="dxa"/>
            <w:shd w:val="clear" w:color="auto" w:fill="auto"/>
          </w:tcPr>
          <w:p w14:paraId="26F27072" w14:textId="77777777" w:rsidR="003E5B29" w:rsidRPr="009A6C54" w:rsidRDefault="003E5B29" w:rsidP="002A5A7B">
            <w:pPr>
              <w:pStyle w:val="TableText"/>
            </w:pPr>
            <w:r w:rsidRPr="009A6C54">
              <w:t>Read</w:t>
            </w:r>
          </w:p>
        </w:tc>
      </w:tr>
      <w:tr w:rsidR="003E5B29" w:rsidRPr="009A6C54" w14:paraId="26F27078" w14:textId="77777777" w:rsidTr="002524C0">
        <w:tc>
          <w:tcPr>
            <w:tcW w:w="2394" w:type="dxa"/>
            <w:shd w:val="clear" w:color="auto" w:fill="auto"/>
          </w:tcPr>
          <w:p w14:paraId="26F27074" w14:textId="77777777" w:rsidR="003E5B29" w:rsidRPr="009A6C54" w:rsidRDefault="003E5B29" w:rsidP="002A5A7B">
            <w:pPr>
              <w:pStyle w:val="TableText"/>
            </w:pPr>
            <w:r w:rsidRPr="009A6C54">
              <w:lastRenderedPageBreak/>
              <w:t>PLACE OF BIRTH [STATE]</w:t>
            </w:r>
          </w:p>
        </w:tc>
        <w:tc>
          <w:tcPr>
            <w:tcW w:w="2394" w:type="dxa"/>
            <w:shd w:val="clear" w:color="auto" w:fill="auto"/>
          </w:tcPr>
          <w:p w14:paraId="26F27075" w14:textId="77777777" w:rsidR="003E5B29" w:rsidRPr="009A6C54" w:rsidRDefault="003E5B29" w:rsidP="002A5A7B">
            <w:pPr>
              <w:pStyle w:val="TableText"/>
            </w:pPr>
            <w:r w:rsidRPr="009A6C54">
              <w:t>(#.093)</w:t>
            </w:r>
          </w:p>
        </w:tc>
        <w:tc>
          <w:tcPr>
            <w:tcW w:w="2394" w:type="dxa"/>
            <w:shd w:val="clear" w:color="auto" w:fill="auto"/>
          </w:tcPr>
          <w:p w14:paraId="26F27076" w14:textId="77777777" w:rsidR="003E5B29" w:rsidRPr="009A6C54" w:rsidRDefault="003E5B29" w:rsidP="002A5A7B">
            <w:pPr>
              <w:pStyle w:val="TableText"/>
            </w:pPr>
            <w:r w:rsidRPr="009A6C54">
              <w:t>0;12</w:t>
            </w:r>
          </w:p>
        </w:tc>
        <w:tc>
          <w:tcPr>
            <w:tcW w:w="2394" w:type="dxa"/>
            <w:shd w:val="clear" w:color="auto" w:fill="auto"/>
          </w:tcPr>
          <w:p w14:paraId="26F27077" w14:textId="77777777" w:rsidR="003E5B29" w:rsidRPr="009A6C54" w:rsidRDefault="003E5B29" w:rsidP="002A5A7B">
            <w:pPr>
              <w:pStyle w:val="TableText"/>
            </w:pPr>
            <w:r w:rsidRPr="009A6C54">
              <w:t>Read</w:t>
            </w:r>
          </w:p>
        </w:tc>
      </w:tr>
      <w:tr w:rsidR="003E5B29" w:rsidRPr="009A6C54" w14:paraId="26F2707D" w14:textId="77777777" w:rsidTr="002524C0">
        <w:tc>
          <w:tcPr>
            <w:tcW w:w="2394" w:type="dxa"/>
            <w:shd w:val="clear" w:color="auto" w:fill="auto"/>
          </w:tcPr>
          <w:p w14:paraId="26F27079" w14:textId="77777777" w:rsidR="003E5B29" w:rsidRPr="009A6C54" w:rsidRDefault="003E5B29" w:rsidP="002A5A7B">
            <w:pPr>
              <w:pStyle w:val="TableText"/>
            </w:pPr>
            <w:r w:rsidRPr="009A6C54">
              <w:t xml:space="preserve">WHO ENTERED PATIENT </w:t>
            </w:r>
          </w:p>
        </w:tc>
        <w:tc>
          <w:tcPr>
            <w:tcW w:w="2394" w:type="dxa"/>
            <w:shd w:val="clear" w:color="auto" w:fill="auto"/>
          </w:tcPr>
          <w:p w14:paraId="26F2707A" w14:textId="77777777" w:rsidR="003E5B29" w:rsidRPr="009A6C54" w:rsidRDefault="003E5B29" w:rsidP="002A5A7B">
            <w:pPr>
              <w:pStyle w:val="TableText"/>
            </w:pPr>
            <w:r w:rsidRPr="009A6C54">
              <w:t>(#.096)</w:t>
            </w:r>
          </w:p>
        </w:tc>
        <w:tc>
          <w:tcPr>
            <w:tcW w:w="2394" w:type="dxa"/>
            <w:shd w:val="clear" w:color="auto" w:fill="auto"/>
          </w:tcPr>
          <w:p w14:paraId="26F2707B" w14:textId="77777777" w:rsidR="003E5B29" w:rsidRPr="009A6C54" w:rsidRDefault="003E5B29" w:rsidP="002A5A7B">
            <w:pPr>
              <w:pStyle w:val="TableText"/>
            </w:pPr>
            <w:r w:rsidRPr="009A6C54">
              <w:t>0;15</w:t>
            </w:r>
          </w:p>
        </w:tc>
        <w:tc>
          <w:tcPr>
            <w:tcW w:w="2394" w:type="dxa"/>
            <w:shd w:val="clear" w:color="auto" w:fill="auto"/>
          </w:tcPr>
          <w:p w14:paraId="26F2707C" w14:textId="77777777" w:rsidR="003E5B29" w:rsidRPr="009A6C54" w:rsidRDefault="003E5B29" w:rsidP="002A5A7B">
            <w:pPr>
              <w:pStyle w:val="TableText"/>
            </w:pPr>
            <w:r w:rsidRPr="009A6C54">
              <w:t>Read</w:t>
            </w:r>
          </w:p>
        </w:tc>
      </w:tr>
      <w:tr w:rsidR="003E5B29" w:rsidRPr="009A6C54" w14:paraId="26F27082" w14:textId="77777777" w:rsidTr="002524C0">
        <w:tc>
          <w:tcPr>
            <w:tcW w:w="2394" w:type="dxa"/>
            <w:shd w:val="clear" w:color="auto" w:fill="auto"/>
          </w:tcPr>
          <w:p w14:paraId="26F2707E" w14:textId="77777777" w:rsidR="003E5B29" w:rsidRPr="009A6C54" w:rsidRDefault="003E5B29" w:rsidP="002A5A7B">
            <w:pPr>
              <w:pStyle w:val="TableText"/>
            </w:pPr>
            <w:r w:rsidRPr="009A6C54">
              <w:t xml:space="preserve">DATE ENTERED INTO FILE </w:t>
            </w:r>
          </w:p>
        </w:tc>
        <w:tc>
          <w:tcPr>
            <w:tcW w:w="2394" w:type="dxa"/>
            <w:shd w:val="clear" w:color="auto" w:fill="auto"/>
          </w:tcPr>
          <w:p w14:paraId="26F2707F" w14:textId="77777777" w:rsidR="003E5B29" w:rsidRPr="009A6C54" w:rsidRDefault="003E5B29" w:rsidP="002A5A7B">
            <w:pPr>
              <w:pStyle w:val="TableText"/>
            </w:pPr>
            <w:r w:rsidRPr="009A6C54">
              <w:t>(#.097)</w:t>
            </w:r>
          </w:p>
        </w:tc>
        <w:tc>
          <w:tcPr>
            <w:tcW w:w="2394" w:type="dxa"/>
            <w:shd w:val="clear" w:color="auto" w:fill="auto"/>
          </w:tcPr>
          <w:p w14:paraId="26F27080" w14:textId="77777777" w:rsidR="003E5B29" w:rsidRPr="009A6C54" w:rsidRDefault="003E5B29" w:rsidP="002A5A7B">
            <w:pPr>
              <w:pStyle w:val="TableText"/>
            </w:pPr>
            <w:r w:rsidRPr="009A6C54">
              <w:t>0;16</w:t>
            </w:r>
          </w:p>
        </w:tc>
        <w:tc>
          <w:tcPr>
            <w:tcW w:w="2394" w:type="dxa"/>
            <w:shd w:val="clear" w:color="auto" w:fill="auto"/>
          </w:tcPr>
          <w:p w14:paraId="26F27081" w14:textId="77777777" w:rsidR="003E5B29" w:rsidRPr="009A6C54" w:rsidRDefault="003E5B29" w:rsidP="002A5A7B">
            <w:pPr>
              <w:pStyle w:val="TableText"/>
            </w:pPr>
            <w:r w:rsidRPr="009A6C54">
              <w:t>Read</w:t>
            </w:r>
          </w:p>
        </w:tc>
      </w:tr>
      <w:tr w:rsidR="003E5B29" w:rsidRPr="009A6C54" w14:paraId="26F27087" w14:textId="77777777" w:rsidTr="002524C0">
        <w:tc>
          <w:tcPr>
            <w:tcW w:w="2394" w:type="dxa"/>
            <w:shd w:val="clear" w:color="auto" w:fill="auto"/>
          </w:tcPr>
          <w:p w14:paraId="26F27083" w14:textId="77777777" w:rsidR="003E5B29" w:rsidRPr="009A6C54" w:rsidRDefault="003E5B29" w:rsidP="002A5A7B">
            <w:pPr>
              <w:pStyle w:val="TableText"/>
            </w:pPr>
            <w:r w:rsidRPr="009A6C54">
              <w:t>WARD LOCATION</w:t>
            </w:r>
          </w:p>
        </w:tc>
        <w:tc>
          <w:tcPr>
            <w:tcW w:w="2394" w:type="dxa"/>
            <w:shd w:val="clear" w:color="auto" w:fill="auto"/>
          </w:tcPr>
          <w:p w14:paraId="26F27084" w14:textId="77777777" w:rsidR="003E5B29" w:rsidRPr="009A6C54" w:rsidRDefault="003E5B29" w:rsidP="002A5A7B">
            <w:pPr>
              <w:pStyle w:val="TableText"/>
            </w:pPr>
            <w:r w:rsidRPr="009A6C54">
              <w:t>(#.1)</w:t>
            </w:r>
          </w:p>
        </w:tc>
        <w:tc>
          <w:tcPr>
            <w:tcW w:w="2394" w:type="dxa"/>
            <w:shd w:val="clear" w:color="auto" w:fill="auto"/>
          </w:tcPr>
          <w:p w14:paraId="26F27085" w14:textId="77777777" w:rsidR="003E5B29" w:rsidRPr="009A6C54" w:rsidRDefault="003E5B29" w:rsidP="002A5A7B">
            <w:pPr>
              <w:pStyle w:val="TableText"/>
            </w:pPr>
            <w:r w:rsidRPr="009A6C54">
              <w:t>.1;1</w:t>
            </w:r>
          </w:p>
        </w:tc>
        <w:tc>
          <w:tcPr>
            <w:tcW w:w="2394" w:type="dxa"/>
            <w:shd w:val="clear" w:color="auto" w:fill="auto"/>
          </w:tcPr>
          <w:p w14:paraId="26F27086" w14:textId="77777777" w:rsidR="003E5B29" w:rsidRPr="009A6C54" w:rsidRDefault="003E5B29" w:rsidP="002A5A7B">
            <w:pPr>
              <w:pStyle w:val="TableText"/>
            </w:pPr>
            <w:r w:rsidRPr="009A6C54">
              <w:t>Read</w:t>
            </w:r>
          </w:p>
        </w:tc>
      </w:tr>
      <w:tr w:rsidR="003E5B29" w:rsidRPr="009A6C54" w14:paraId="26F2708C" w14:textId="77777777" w:rsidTr="002524C0">
        <w:tc>
          <w:tcPr>
            <w:tcW w:w="2394" w:type="dxa"/>
            <w:shd w:val="clear" w:color="auto" w:fill="auto"/>
          </w:tcPr>
          <w:p w14:paraId="26F27088" w14:textId="77777777" w:rsidR="003E5B29" w:rsidRPr="009A6C54" w:rsidRDefault="003E5B29" w:rsidP="002A5A7B">
            <w:pPr>
              <w:pStyle w:val="TableText"/>
            </w:pPr>
            <w:r w:rsidRPr="009A6C54">
              <w:t xml:space="preserve">ROOM-BED  </w:t>
            </w:r>
          </w:p>
        </w:tc>
        <w:tc>
          <w:tcPr>
            <w:tcW w:w="2394" w:type="dxa"/>
            <w:shd w:val="clear" w:color="auto" w:fill="auto"/>
          </w:tcPr>
          <w:p w14:paraId="26F27089" w14:textId="77777777" w:rsidR="003E5B29" w:rsidRPr="009A6C54" w:rsidRDefault="003E5B29" w:rsidP="002A5A7B">
            <w:pPr>
              <w:pStyle w:val="TableText"/>
            </w:pPr>
            <w:r w:rsidRPr="009A6C54">
              <w:t>(#.101)</w:t>
            </w:r>
          </w:p>
        </w:tc>
        <w:tc>
          <w:tcPr>
            <w:tcW w:w="2394" w:type="dxa"/>
            <w:shd w:val="clear" w:color="auto" w:fill="auto"/>
          </w:tcPr>
          <w:p w14:paraId="26F2708A" w14:textId="77777777" w:rsidR="003E5B29" w:rsidRPr="009A6C54" w:rsidRDefault="003E5B29" w:rsidP="002A5A7B">
            <w:pPr>
              <w:pStyle w:val="TableText"/>
            </w:pPr>
            <w:r w:rsidRPr="009A6C54">
              <w:t>.101;1</w:t>
            </w:r>
          </w:p>
        </w:tc>
        <w:tc>
          <w:tcPr>
            <w:tcW w:w="2394" w:type="dxa"/>
            <w:shd w:val="clear" w:color="auto" w:fill="auto"/>
          </w:tcPr>
          <w:p w14:paraId="26F2708B" w14:textId="77777777" w:rsidR="003E5B29" w:rsidRPr="009A6C54" w:rsidRDefault="003E5B29" w:rsidP="002A5A7B">
            <w:pPr>
              <w:pStyle w:val="TableText"/>
            </w:pPr>
            <w:r w:rsidRPr="009A6C54">
              <w:t>Read</w:t>
            </w:r>
          </w:p>
        </w:tc>
      </w:tr>
      <w:tr w:rsidR="003E5B29" w:rsidRPr="009A6C54" w14:paraId="26F27091" w14:textId="77777777" w:rsidTr="002524C0">
        <w:tc>
          <w:tcPr>
            <w:tcW w:w="2394" w:type="dxa"/>
            <w:shd w:val="clear" w:color="auto" w:fill="auto"/>
          </w:tcPr>
          <w:p w14:paraId="26F2708D" w14:textId="77777777" w:rsidR="003E5B29" w:rsidRPr="009A6C54" w:rsidRDefault="003E5B29" w:rsidP="002A5A7B">
            <w:pPr>
              <w:pStyle w:val="TableText"/>
            </w:pPr>
            <w:r w:rsidRPr="009A6C54">
              <w:t xml:space="preserve">CURRENT MOVEMENT </w:t>
            </w:r>
          </w:p>
        </w:tc>
        <w:tc>
          <w:tcPr>
            <w:tcW w:w="2394" w:type="dxa"/>
            <w:shd w:val="clear" w:color="auto" w:fill="auto"/>
          </w:tcPr>
          <w:p w14:paraId="26F2708E" w14:textId="77777777" w:rsidR="003E5B29" w:rsidRPr="009A6C54" w:rsidRDefault="003E5B29" w:rsidP="002A5A7B">
            <w:pPr>
              <w:pStyle w:val="TableText"/>
            </w:pPr>
            <w:r w:rsidRPr="009A6C54">
              <w:t>(#.102)</w:t>
            </w:r>
          </w:p>
        </w:tc>
        <w:tc>
          <w:tcPr>
            <w:tcW w:w="2394" w:type="dxa"/>
            <w:shd w:val="clear" w:color="auto" w:fill="auto"/>
          </w:tcPr>
          <w:p w14:paraId="26F2708F" w14:textId="77777777" w:rsidR="003E5B29" w:rsidRPr="009A6C54" w:rsidRDefault="003E5B29" w:rsidP="002A5A7B">
            <w:pPr>
              <w:pStyle w:val="TableText"/>
            </w:pPr>
            <w:r w:rsidRPr="009A6C54">
              <w:t>.102;1</w:t>
            </w:r>
          </w:p>
        </w:tc>
        <w:tc>
          <w:tcPr>
            <w:tcW w:w="2394" w:type="dxa"/>
            <w:shd w:val="clear" w:color="auto" w:fill="auto"/>
          </w:tcPr>
          <w:p w14:paraId="26F27090" w14:textId="77777777" w:rsidR="003E5B29" w:rsidRPr="009A6C54" w:rsidRDefault="003E5B29" w:rsidP="002A5A7B">
            <w:pPr>
              <w:pStyle w:val="TableText"/>
            </w:pPr>
            <w:r w:rsidRPr="009A6C54">
              <w:t>Read</w:t>
            </w:r>
          </w:p>
        </w:tc>
      </w:tr>
      <w:tr w:rsidR="003E5B29" w:rsidRPr="009A6C54" w14:paraId="26F27096" w14:textId="77777777" w:rsidTr="002524C0">
        <w:tc>
          <w:tcPr>
            <w:tcW w:w="2394" w:type="dxa"/>
            <w:shd w:val="clear" w:color="auto" w:fill="auto"/>
          </w:tcPr>
          <w:p w14:paraId="26F27092" w14:textId="77777777" w:rsidR="003E5B29" w:rsidRPr="009A6C54" w:rsidRDefault="003E5B29" w:rsidP="002A5A7B">
            <w:pPr>
              <w:pStyle w:val="TableText"/>
            </w:pPr>
            <w:r w:rsidRPr="009A6C54">
              <w:t xml:space="preserve">TREATING SPECIALTY </w:t>
            </w:r>
          </w:p>
        </w:tc>
        <w:tc>
          <w:tcPr>
            <w:tcW w:w="2394" w:type="dxa"/>
            <w:shd w:val="clear" w:color="auto" w:fill="auto"/>
          </w:tcPr>
          <w:p w14:paraId="26F27093" w14:textId="77777777" w:rsidR="003E5B29" w:rsidRPr="009A6C54" w:rsidRDefault="003E5B29" w:rsidP="002A5A7B">
            <w:pPr>
              <w:pStyle w:val="TableText"/>
            </w:pPr>
            <w:r w:rsidRPr="009A6C54">
              <w:t>(#.103)</w:t>
            </w:r>
          </w:p>
        </w:tc>
        <w:tc>
          <w:tcPr>
            <w:tcW w:w="2394" w:type="dxa"/>
            <w:shd w:val="clear" w:color="auto" w:fill="auto"/>
          </w:tcPr>
          <w:p w14:paraId="26F27094" w14:textId="77777777" w:rsidR="003E5B29" w:rsidRPr="009A6C54" w:rsidRDefault="003E5B29" w:rsidP="002A5A7B">
            <w:pPr>
              <w:pStyle w:val="TableText"/>
            </w:pPr>
            <w:r w:rsidRPr="009A6C54">
              <w:t>.103;1</w:t>
            </w:r>
          </w:p>
        </w:tc>
        <w:tc>
          <w:tcPr>
            <w:tcW w:w="2394" w:type="dxa"/>
            <w:shd w:val="clear" w:color="auto" w:fill="auto"/>
          </w:tcPr>
          <w:p w14:paraId="26F27095" w14:textId="77777777" w:rsidR="003E5B29" w:rsidRPr="009A6C54" w:rsidRDefault="003E5B29" w:rsidP="002A5A7B">
            <w:pPr>
              <w:pStyle w:val="TableText"/>
            </w:pPr>
            <w:r w:rsidRPr="009A6C54">
              <w:t>Read</w:t>
            </w:r>
          </w:p>
        </w:tc>
      </w:tr>
      <w:tr w:rsidR="003E5B29" w:rsidRPr="009A6C54" w14:paraId="26F2709B" w14:textId="77777777" w:rsidTr="002524C0">
        <w:tc>
          <w:tcPr>
            <w:tcW w:w="2394" w:type="dxa"/>
            <w:shd w:val="clear" w:color="auto" w:fill="auto"/>
          </w:tcPr>
          <w:p w14:paraId="26F27097" w14:textId="77777777" w:rsidR="003E5B29" w:rsidRPr="009A6C54" w:rsidRDefault="003E5B29" w:rsidP="002A5A7B">
            <w:pPr>
              <w:pStyle w:val="TableText"/>
            </w:pPr>
            <w:r w:rsidRPr="009A6C54">
              <w:t xml:space="preserve">PROVIDER  </w:t>
            </w:r>
          </w:p>
        </w:tc>
        <w:tc>
          <w:tcPr>
            <w:tcW w:w="2394" w:type="dxa"/>
            <w:shd w:val="clear" w:color="auto" w:fill="auto"/>
          </w:tcPr>
          <w:p w14:paraId="26F27098" w14:textId="77777777" w:rsidR="003E5B29" w:rsidRPr="009A6C54" w:rsidRDefault="003E5B29" w:rsidP="002A5A7B">
            <w:pPr>
              <w:pStyle w:val="TableText"/>
            </w:pPr>
            <w:r w:rsidRPr="009A6C54">
              <w:t>(#.104)</w:t>
            </w:r>
          </w:p>
        </w:tc>
        <w:tc>
          <w:tcPr>
            <w:tcW w:w="2394" w:type="dxa"/>
            <w:shd w:val="clear" w:color="auto" w:fill="auto"/>
          </w:tcPr>
          <w:p w14:paraId="26F27099" w14:textId="77777777" w:rsidR="003E5B29" w:rsidRPr="009A6C54" w:rsidRDefault="003E5B29" w:rsidP="002A5A7B">
            <w:pPr>
              <w:pStyle w:val="TableText"/>
            </w:pPr>
            <w:r w:rsidRPr="009A6C54">
              <w:t>.104;1</w:t>
            </w:r>
          </w:p>
        </w:tc>
        <w:tc>
          <w:tcPr>
            <w:tcW w:w="2394" w:type="dxa"/>
            <w:shd w:val="clear" w:color="auto" w:fill="auto"/>
          </w:tcPr>
          <w:p w14:paraId="26F2709A" w14:textId="77777777" w:rsidR="003E5B29" w:rsidRPr="009A6C54" w:rsidRDefault="003E5B29" w:rsidP="002A5A7B">
            <w:pPr>
              <w:pStyle w:val="TableText"/>
            </w:pPr>
            <w:r w:rsidRPr="009A6C54">
              <w:t>Read</w:t>
            </w:r>
          </w:p>
        </w:tc>
      </w:tr>
      <w:tr w:rsidR="003E5B29" w:rsidRPr="009A6C54" w14:paraId="26F270A0" w14:textId="77777777" w:rsidTr="002524C0">
        <w:tc>
          <w:tcPr>
            <w:tcW w:w="2394" w:type="dxa"/>
            <w:shd w:val="clear" w:color="auto" w:fill="auto"/>
          </w:tcPr>
          <w:p w14:paraId="26F2709C" w14:textId="77777777" w:rsidR="003E5B29" w:rsidRPr="009A6C54" w:rsidRDefault="003E5B29" w:rsidP="002A5A7B">
            <w:pPr>
              <w:pStyle w:val="TableText"/>
            </w:pPr>
            <w:r w:rsidRPr="009A6C54">
              <w:t xml:space="preserve">ATTENDING PHYSICIAN </w:t>
            </w:r>
          </w:p>
        </w:tc>
        <w:tc>
          <w:tcPr>
            <w:tcW w:w="2394" w:type="dxa"/>
            <w:shd w:val="clear" w:color="auto" w:fill="auto"/>
          </w:tcPr>
          <w:p w14:paraId="26F2709D" w14:textId="77777777" w:rsidR="003E5B29" w:rsidRPr="009A6C54" w:rsidRDefault="003E5B29" w:rsidP="002A5A7B">
            <w:pPr>
              <w:pStyle w:val="TableText"/>
            </w:pPr>
            <w:r w:rsidRPr="009A6C54">
              <w:t>(#.1041)</w:t>
            </w:r>
          </w:p>
        </w:tc>
        <w:tc>
          <w:tcPr>
            <w:tcW w:w="2394" w:type="dxa"/>
            <w:shd w:val="clear" w:color="auto" w:fill="auto"/>
          </w:tcPr>
          <w:p w14:paraId="26F2709E" w14:textId="77777777" w:rsidR="003E5B29" w:rsidRPr="009A6C54" w:rsidRDefault="003E5B29" w:rsidP="002A5A7B">
            <w:pPr>
              <w:pStyle w:val="TableText"/>
            </w:pPr>
            <w:r w:rsidRPr="009A6C54">
              <w:t>.1041;1</w:t>
            </w:r>
          </w:p>
        </w:tc>
        <w:tc>
          <w:tcPr>
            <w:tcW w:w="2394" w:type="dxa"/>
            <w:shd w:val="clear" w:color="auto" w:fill="auto"/>
          </w:tcPr>
          <w:p w14:paraId="26F2709F" w14:textId="77777777" w:rsidR="003E5B29" w:rsidRPr="009A6C54" w:rsidRDefault="003E5B29" w:rsidP="002A5A7B">
            <w:pPr>
              <w:pStyle w:val="TableText"/>
            </w:pPr>
            <w:r w:rsidRPr="009A6C54">
              <w:t>Read</w:t>
            </w:r>
          </w:p>
        </w:tc>
      </w:tr>
      <w:tr w:rsidR="003E5B29" w:rsidRPr="009A6C54" w14:paraId="26F270A5" w14:textId="77777777" w:rsidTr="002524C0">
        <w:tc>
          <w:tcPr>
            <w:tcW w:w="2394" w:type="dxa"/>
            <w:shd w:val="clear" w:color="auto" w:fill="auto"/>
          </w:tcPr>
          <w:p w14:paraId="26F270A1" w14:textId="77777777" w:rsidR="003E5B29" w:rsidRPr="009A6C54" w:rsidRDefault="003E5B29" w:rsidP="002A5A7B">
            <w:pPr>
              <w:pStyle w:val="TableText"/>
            </w:pPr>
            <w:r w:rsidRPr="009A6C54">
              <w:t xml:space="preserve">CURRENT ADMISSION   </w:t>
            </w:r>
          </w:p>
        </w:tc>
        <w:tc>
          <w:tcPr>
            <w:tcW w:w="2394" w:type="dxa"/>
            <w:shd w:val="clear" w:color="auto" w:fill="auto"/>
          </w:tcPr>
          <w:p w14:paraId="26F270A2" w14:textId="77777777" w:rsidR="003E5B29" w:rsidRPr="009A6C54" w:rsidRDefault="003E5B29" w:rsidP="002A5A7B">
            <w:pPr>
              <w:pStyle w:val="TableText"/>
            </w:pPr>
            <w:r w:rsidRPr="009A6C54">
              <w:t>(#.105)</w:t>
            </w:r>
          </w:p>
        </w:tc>
        <w:tc>
          <w:tcPr>
            <w:tcW w:w="2394" w:type="dxa"/>
            <w:shd w:val="clear" w:color="auto" w:fill="auto"/>
          </w:tcPr>
          <w:p w14:paraId="26F270A3" w14:textId="77777777" w:rsidR="003E5B29" w:rsidRPr="009A6C54" w:rsidRDefault="003E5B29" w:rsidP="002A5A7B">
            <w:pPr>
              <w:pStyle w:val="TableText"/>
            </w:pPr>
            <w:r w:rsidRPr="009A6C54">
              <w:t>.105;1</w:t>
            </w:r>
          </w:p>
        </w:tc>
        <w:tc>
          <w:tcPr>
            <w:tcW w:w="2394" w:type="dxa"/>
            <w:shd w:val="clear" w:color="auto" w:fill="auto"/>
          </w:tcPr>
          <w:p w14:paraId="26F270A4" w14:textId="77777777" w:rsidR="003E5B29" w:rsidRPr="009A6C54" w:rsidRDefault="003E5B29" w:rsidP="002A5A7B">
            <w:pPr>
              <w:pStyle w:val="TableText"/>
            </w:pPr>
            <w:r w:rsidRPr="009A6C54">
              <w:t>Read</w:t>
            </w:r>
          </w:p>
        </w:tc>
      </w:tr>
      <w:tr w:rsidR="003E5B29" w:rsidRPr="009A6C54" w14:paraId="26F270AA" w14:textId="77777777" w:rsidTr="002524C0">
        <w:tc>
          <w:tcPr>
            <w:tcW w:w="2394" w:type="dxa"/>
            <w:shd w:val="clear" w:color="auto" w:fill="auto"/>
          </w:tcPr>
          <w:p w14:paraId="26F270A6" w14:textId="77777777" w:rsidR="003E5B29" w:rsidRPr="009A6C54" w:rsidRDefault="003E5B29" w:rsidP="002A5A7B">
            <w:pPr>
              <w:pStyle w:val="TableText"/>
            </w:pPr>
            <w:r w:rsidRPr="009A6C54">
              <w:t xml:space="preserve">LAST DMMS EPISODE NUMBER  </w:t>
            </w:r>
          </w:p>
        </w:tc>
        <w:tc>
          <w:tcPr>
            <w:tcW w:w="2394" w:type="dxa"/>
            <w:shd w:val="clear" w:color="auto" w:fill="auto"/>
          </w:tcPr>
          <w:p w14:paraId="26F270A7" w14:textId="77777777" w:rsidR="003E5B29" w:rsidRPr="009A6C54" w:rsidRDefault="003E5B29" w:rsidP="002A5A7B">
            <w:pPr>
              <w:pStyle w:val="TableText"/>
            </w:pPr>
            <w:r w:rsidRPr="009A6C54">
              <w:t>(#.106)</w:t>
            </w:r>
          </w:p>
        </w:tc>
        <w:tc>
          <w:tcPr>
            <w:tcW w:w="2394" w:type="dxa"/>
            <w:shd w:val="clear" w:color="auto" w:fill="auto"/>
          </w:tcPr>
          <w:p w14:paraId="26F270A8" w14:textId="77777777" w:rsidR="003E5B29" w:rsidRPr="009A6C54" w:rsidRDefault="003E5B29" w:rsidP="002A5A7B">
            <w:pPr>
              <w:pStyle w:val="TableText"/>
            </w:pPr>
            <w:r w:rsidRPr="009A6C54">
              <w:t>.106;1</w:t>
            </w:r>
          </w:p>
        </w:tc>
        <w:tc>
          <w:tcPr>
            <w:tcW w:w="2394" w:type="dxa"/>
            <w:shd w:val="clear" w:color="auto" w:fill="auto"/>
          </w:tcPr>
          <w:p w14:paraId="26F270A9" w14:textId="77777777" w:rsidR="003E5B29" w:rsidRPr="009A6C54" w:rsidRDefault="003E5B29" w:rsidP="002A5A7B">
            <w:pPr>
              <w:pStyle w:val="TableText"/>
            </w:pPr>
            <w:r w:rsidRPr="009A6C54">
              <w:t>Read</w:t>
            </w:r>
          </w:p>
        </w:tc>
      </w:tr>
      <w:tr w:rsidR="003E5B29" w:rsidRPr="009A6C54" w14:paraId="26F270AF" w14:textId="77777777" w:rsidTr="002524C0">
        <w:tc>
          <w:tcPr>
            <w:tcW w:w="2394" w:type="dxa"/>
            <w:shd w:val="clear" w:color="auto" w:fill="auto"/>
          </w:tcPr>
          <w:p w14:paraId="26F270AB" w14:textId="77777777" w:rsidR="003E5B29" w:rsidRPr="009A6C54" w:rsidRDefault="003E5B29" w:rsidP="002A5A7B">
            <w:pPr>
              <w:pStyle w:val="TableText"/>
            </w:pPr>
            <w:r w:rsidRPr="009A6C54">
              <w:t xml:space="preserve">LODGER WARD LOCATION  </w:t>
            </w:r>
          </w:p>
        </w:tc>
        <w:tc>
          <w:tcPr>
            <w:tcW w:w="2394" w:type="dxa"/>
            <w:shd w:val="clear" w:color="auto" w:fill="auto"/>
          </w:tcPr>
          <w:p w14:paraId="26F270AC" w14:textId="77777777" w:rsidR="003E5B29" w:rsidRPr="009A6C54" w:rsidRDefault="003E5B29" w:rsidP="002A5A7B">
            <w:pPr>
              <w:pStyle w:val="TableText"/>
            </w:pPr>
            <w:r w:rsidRPr="009A6C54">
              <w:t>(#.107)</w:t>
            </w:r>
          </w:p>
        </w:tc>
        <w:tc>
          <w:tcPr>
            <w:tcW w:w="2394" w:type="dxa"/>
            <w:shd w:val="clear" w:color="auto" w:fill="auto"/>
          </w:tcPr>
          <w:p w14:paraId="26F270AD" w14:textId="77777777" w:rsidR="003E5B29" w:rsidRPr="009A6C54" w:rsidRDefault="003E5B29" w:rsidP="002A5A7B">
            <w:pPr>
              <w:pStyle w:val="TableText"/>
            </w:pPr>
            <w:r w:rsidRPr="009A6C54">
              <w:t>.107;1</w:t>
            </w:r>
          </w:p>
        </w:tc>
        <w:tc>
          <w:tcPr>
            <w:tcW w:w="2394" w:type="dxa"/>
            <w:shd w:val="clear" w:color="auto" w:fill="auto"/>
          </w:tcPr>
          <w:p w14:paraId="26F270AE" w14:textId="77777777" w:rsidR="003E5B29" w:rsidRPr="009A6C54" w:rsidRDefault="003E5B29" w:rsidP="002A5A7B">
            <w:pPr>
              <w:pStyle w:val="TableText"/>
            </w:pPr>
            <w:r w:rsidRPr="009A6C54">
              <w:t>Read</w:t>
            </w:r>
          </w:p>
        </w:tc>
      </w:tr>
      <w:tr w:rsidR="003E5B29" w:rsidRPr="009A6C54" w14:paraId="26F270B4" w14:textId="77777777" w:rsidTr="002524C0">
        <w:tc>
          <w:tcPr>
            <w:tcW w:w="2394" w:type="dxa"/>
            <w:shd w:val="clear" w:color="auto" w:fill="auto"/>
          </w:tcPr>
          <w:p w14:paraId="26F270B0" w14:textId="77777777" w:rsidR="003E5B29" w:rsidRPr="009A6C54" w:rsidRDefault="003E5B29" w:rsidP="002A5A7B">
            <w:pPr>
              <w:pStyle w:val="TableText"/>
            </w:pPr>
            <w:r w:rsidRPr="009A6C54">
              <w:t xml:space="preserve">CURRENT ROOM  </w:t>
            </w:r>
          </w:p>
        </w:tc>
        <w:tc>
          <w:tcPr>
            <w:tcW w:w="2394" w:type="dxa"/>
            <w:shd w:val="clear" w:color="auto" w:fill="auto"/>
          </w:tcPr>
          <w:p w14:paraId="26F270B1" w14:textId="77777777" w:rsidR="003E5B29" w:rsidRPr="009A6C54" w:rsidRDefault="003E5B29" w:rsidP="002A5A7B">
            <w:pPr>
              <w:pStyle w:val="TableText"/>
            </w:pPr>
            <w:r w:rsidRPr="009A6C54">
              <w:t>(#.108)</w:t>
            </w:r>
          </w:p>
        </w:tc>
        <w:tc>
          <w:tcPr>
            <w:tcW w:w="2394" w:type="dxa"/>
            <w:shd w:val="clear" w:color="auto" w:fill="auto"/>
          </w:tcPr>
          <w:p w14:paraId="26F270B2" w14:textId="77777777" w:rsidR="003E5B29" w:rsidRPr="009A6C54" w:rsidRDefault="003E5B29" w:rsidP="002A5A7B">
            <w:pPr>
              <w:pStyle w:val="TableText"/>
            </w:pPr>
            <w:r w:rsidRPr="009A6C54">
              <w:t>.108;1</w:t>
            </w:r>
          </w:p>
        </w:tc>
        <w:tc>
          <w:tcPr>
            <w:tcW w:w="2394" w:type="dxa"/>
            <w:shd w:val="clear" w:color="auto" w:fill="auto"/>
          </w:tcPr>
          <w:p w14:paraId="26F270B3" w14:textId="77777777" w:rsidR="003E5B29" w:rsidRPr="009A6C54" w:rsidRDefault="003E5B29" w:rsidP="002A5A7B">
            <w:pPr>
              <w:pStyle w:val="TableText"/>
            </w:pPr>
            <w:r w:rsidRPr="009A6C54">
              <w:t>Read</w:t>
            </w:r>
          </w:p>
        </w:tc>
      </w:tr>
      <w:tr w:rsidR="003E5B29" w:rsidRPr="009A6C54" w14:paraId="26F270B9" w14:textId="77777777" w:rsidTr="002524C0">
        <w:tc>
          <w:tcPr>
            <w:tcW w:w="2394" w:type="dxa"/>
            <w:shd w:val="clear" w:color="auto" w:fill="auto"/>
          </w:tcPr>
          <w:p w14:paraId="26F270B5" w14:textId="77777777" w:rsidR="003E5B29" w:rsidRPr="009A6C54" w:rsidRDefault="003E5B29" w:rsidP="002A5A7B">
            <w:pPr>
              <w:pStyle w:val="TableText"/>
            </w:pPr>
            <w:r w:rsidRPr="009A6C54">
              <w:t>CONFIDENTIAL PHONE NUMBER</w:t>
            </w:r>
          </w:p>
        </w:tc>
        <w:tc>
          <w:tcPr>
            <w:tcW w:w="2394" w:type="dxa"/>
            <w:shd w:val="clear" w:color="auto" w:fill="auto"/>
          </w:tcPr>
          <w:p w14:paraId="26F270B6" w14:textId="77777777" w:rsidR="003E5B29" w:rsidRPr="009A6C54" w:rsidRDefault="003E5B29" w:rsidP="002A5A7B">
            <w:pPr>
              <w:pStyle w:val="TableText"/>
            </w:pPr>
            <w:r w:rsidRPr="009A6C54">
              <w:t>(#.1315)</w:t>
            </w:r>
          </w:p>
        </w:tc>
        <w:tc>
          <w:tcPr>
            <w:tcW w:w="2394" w:type="dxa"/>
            <w:shd w:val="clear" w:color="auto" w:fill="auto"/>
          </w:tcPr>
          <w:p w14:paraId="26F270B7" w14:textId="77777777" w:rsidR="003E5B29" w:rsidRPr="009A6C54" w:rsidRDefault="003E5B29" w:rsidP="002A5A7B">
            <w:pPr>
              <w:pStyle w:val="TableText"/>
            </w:pPr>
            <w:r w:rsidRPr="009A6C54">
              <w:t>.1315</w:t>
            </w:r>
          </w:p>
        </w:tc>
        <w:tc>
          <w:tcPr>
            <w:tcW w:w="2394" w:type="dxa"/>
            <w:shd w:val="clear" w:color="auto" w:fill="auto"/>
          </w:tcPr>
          <w:p w14:paraId="26F270B8" w14:textId="77777777" w:rsidR="003E5B29" w:rsidRPr="009A6C54" w:rsidRDefault="003E5B29" w:rsidP="002A5A7B">
            <w:pPr>
              <w:pStyle w:val="TableText"/>
            </w:pPr>
            <w:r w:rsidRPr="009A6C54">
              <w:t>Read</w:t>
            </w:r>
          </w:p>
        </w:tc>
      </w:tr>
      <w:tr w:rsidR="003E5B29" w:rsidRPr="009A6C54" w14:paraId="26F270BE" w14:textId="77777777" w:rsidTr="002524C0">
        <w:tc>
          <w:tcPr>
            <w:tcW w:w="2394" w:type="dxa"/>
            <w:shd w:val="clear" w:color="auto" w:fill="auto"/>
          </w:tcPr>
          <w:p w14:paraId="26F270BA" w14:textId="77777777" w:rsidR="003E5B29" w:rsidRPr="009A6C54" w:rsidRDefault="003E5B29" w:rsidP="002A5A7B">
            <w:pPr>
              <w:pStyle w:val="TableText"/>
            </w:pPr>
            <w:r w:rsidRPr="009A6C54">
              <w:t xml:space="preserve">CURRENT MEANS TEST STATUS </w:t>
            </w:r>
          </w:p>
        </w:tc>
        <w:tc>
          <w:tcPr>
            <w:tcW w:w="2394" w:type="dxa"/>
            <w:shd w:val="clear" w:color="auto" w:fill="auto"/>
          </w:tcPr>
          <w:p w14:paraId="26F270BB" w14:textId="77777777" w:rsidR="003E5B29" w:rsidRPr="009A6C54" w:rsidRDefault="003E5B29" w:rsidP="002A5A7B">
            <w:pPr>
              <w:pStyle w:val="TableText"/>
            </w:pPr>
            <w:r w:rsidRPr="009A6C54">
              <w:t>(#.14)</w:t>
            </w:r>
          </w:p>
        </w:tc>
        <w:tc>
          <w:tcPr>
            <w:tcW w:w="2394" w:type="dxa"/>
            <w:shd w:val="clear" w:color="auto" w:fill="auto"/>
          </w:tcPr>
          <w:p w14:paraId="26F270BC" w14:textId="77777777" w:rsidR="003E5B29" w:rsidRPr="009A6C54" w:rsidRDefault="003E5B29" w:rsidP="002A5A7B">
            <w:pPr>
              <w:pStyle w:val="TableText"/>
            </w:pPr>
            <w:r w:rsidRPr="009A6C54">
              <w:t>0;14</w:t>
            </w:r>
          </w:p>
        </w:tc>
        <w:tc>
          <w:tcPr>
            <w:tcW w:w="2394" w:type="dxa"/>
            <w:shd w:val="clear" w:color="auto" w:fill="auto"/>
          </w:tcPr>
          <w:p w14:paraId="26F270BD" w14:textId="77777777" w:rsidR="003E5B29" w:rsidRPr="009A6C54" w:rsidRDefault="003E5B29" w:rsidP="002A5A7B">
            <w:pPr>
              <w:pStyle w:val="TableText"/>
            </w:pPr>
            <w:r w:rsidRPr="009A6C54">
              <w:t>Read</w:t>
            </w:r>
          </w:p>
        </w:tc>
      </w:tr>
      <w:tr w:rsidR="003E5B29" w:rsidRPr="009A6C54" w14:paraId="26F270C3" w14:textId="77777777" w:rsidTr="002524C0">
        <w:tc>
          <w:tcPr>
            <w:tcW w:w="2394" w:type="dxa"/>
            <w:shd w:val="clear" w:color="auto" w:fill="auto"/>
          </w:tcPr>
          <w:p w14:paraId="26F270BF" w14:textId="77777777" w:rsidR="003E5B29" w:rsidRPr="009A6C54" w:rsidRDefault="003E5B29" w:rsidP="002A5A7B">
            <w:pPr>
              <w:pStyle w:val="TableText"/>
            </w:pPr>
            <w:r w:rsidRPr="009A6C54">
              <w:t xml:space="preserve">DATE OF DEATH  </w:t>
            </w:r>
          </w:p>
        </w:tc>
        <w:tc>
          <w:tcPr>
            <w:tcW w:w="2394" w:type="dxa"/>
            <w:shd w:val="clear" w:color="auto" w:fill="auto"/>
          </w:tcPr>
          <w:p w14:paraId="26F270C0" w14:textId="77777777" w:rsidR="003E5B29" w:rsidRPr="009A6C54" w:rsidRDefault="003E5B29" w:rsidP="002A5A7B">
            <w:pPr>
              <w:pStyle w:val="TableText"/>
            </w:pPr>
            <w:r w:rsidRPr="009A6C54">
              <w:t>(#.351)</w:t>
            </w:r>
          </w:p>
        </w:tc>
        <w:tc>
          <w:tcPr>
            <w:tcW w:w="2394" w:type="dxa"/>
            <w:shd w:val="clear" w:color="auto" w:fill="auto"/>
          </w:tcPr>
          <w:p w14:paraId="26F270C1" w14:textId="77777777" w:rsidR="003E5B29" w:rsidRPr="009A6C54" w:rsidRDefault="003E5B29" w:rsidP="002A5A7B">
            <w:pPr>
              <w:pStyle w:val="TableText"/>
            </w:pPr>
            <w:r w:rsidRPr="009A6C54">
              <w:t>.35;1</w:t>
            </w:r>
          </w:p>
        </w:tc>
        <w:tc>
          <w:tcPr>
            <w:tcW w:w="2394" w:type="dxa"/>
            <w:shd w:val="clear" w:color="auto" w:fill="auto"/>
          </w:tcPr>
          <w:p w14:paraId="26F270C2" w14:textId="77777777" w:rsidR="003E5B29" w:rsidRPr="009A6C54" w:rsidRDefault="003E5B29" w:rsidP="002A5A7B">
            <w:pPr>
              <w:pStyle w:val="TableText"/>
            </w:pPr>
            <w:r w:rsidRPr="009A6C54">
              <w:t>Read</w:t>
            </w:r>
          </w:p>
        </w:tc>
      </w:tr>
      <w:tr w:rsidR="003E5B29" w:rsidRPr="009A6C54" w14:paraId="26F270C8" w14:textId="77777777" w:rsidTr="002524C0">
        <w:tc>
          <w:tcPr>
            <w:tcW w:w="2394" w:type="dxa"/>
            <w:shd w:val="clear" w:color="auto" w:fill="auto"/>
          </w:tcPr>
          <w:p w14:paraId="26F270C4" w14:textId="77777777" w:rsidR="003E5B29" w:rsidRPr="009A6C54" w:rsidRDefault="003E5B29" w:rsidP="002A5A7B">
            <w:pPr>
              <w:pStyle w:val="TableText"/>
            </w:pPr>
            <w:r w:rsidRPr="009A6C54">
              <w:t xml:space="preserve">DEATH ENTERED BY         </w:t>
            </w:r>
          </w:p>
        </w:tc>
        <w:tc>
          <w:tcPr>
            <w:tcW w:w="2394" w:type="dxa"/>
            <w:shd w:val="clear" w:color="auto" w:fill="auto"/>
          </w:tcPr>
          <w:p w14:paraId="26F270C5" w14:textId="77777777" w:rsidR="003E5B29" w:rsidRPr="009A6C54" w:rsidRDefault="003E5B29" w:rsidP="002A5A7B">
            <w:pPr>
              <w:pStyle w:val="TableText"/>
            </w:pPr>
            <w:r w:rsidRPr="009A6C54">
              <w:t>(#.352)</w:t>
            </w:r>
          </w:p>
        </w:tc>
        <w:tc>
          <w:tcPr>
            <w:tcW w:w="2394" w:type="dxa"/>
            <w:shd w:val="clear" w:color="auto" w:fill="auto"/>
          </w:tcPr>
          <w:p w14:paraId="26F270C6" w14:textId="77777777" w:rsidR="003E5B29" w:rsidRPr="009A6C54" w:rsidRDefault="003E5B29" w:rsidP="002A5A7B">
            <w:pPr>
              <w:pStyle w:val="TableText"/>
            </w:pPr>
            <w:r w:rsidRPr="009A6C54">
              <w:t>.35;2</w:t>
            </w:r>
          </w:p>
        </w:tc>
        <w:tc>
          <w:tcPr>
            <w:tcW w:w="2394" w:type="dxa"/>
            <w:shd w:val="clear" w:color="auto" w:fill="auto"/>
          </w:tcPr>
          <w:p w14:paraId="26F270C7" w14:textId="77777777" w:rsidR="003E5B29" w:rsidRPr="009A6C54" w:rsidRDefault="003E5B29" w:rsidP="002A5A7B">
            <w:pPr>
              <w:pStyle w:val="TableText"/>
            </w:pPr>
            <w:r w:rsidRPr="009A6C54">
              <w:t>Read</w:t>
            </w:r>
          </w:p>
        </w:tc>
      </w:tr>
      <w:tr w:rsidR="003E5B29" w:rsidRPr="009A6C54" w14:paraId="26F270CD" w14:textId="77777777" w:rsidTr="002524C0">
        <w:tc>
          <w:tcPr>
            <w:tcW w:w="2394" w:type="dxa"/>
            <w:shd w:val="clear" w:color="auto" w:fill="auto"/>
          </w:tcPr>
          <w:p w14:paraId="26F270C9" w14:textId="77777777" w:rsidR="003E5B29" w:rsidRPr="009A6C54" w:rsidRDefault="003E5B29" w:rsidP="002A5A7B">
            <w:pPr>
              <w:pStyle w:val="TableText"/>
            </w:pPr>
            <w:r w:rsidRPr="009A6C54">
              <w:t>PRIMARY LONG ID</w:t>
            </w:r>
          </w:p>
        </w:tc>
        <w:tc>
          <w:tcPr>
            <w:tcW w:w="2394" w:type="dxa"/>
            <w:shd w:val="clear" w:color="auto" w:fill="auto"/>
          </w:tcPr>
          <w:p w14:paraId="26F270CA" w14:textId="77777777" w:rsidR="003E5B29" w:rsidRPr="009A6C54" w:rsidRDefault="003E5B29" w:rsidP="002A5A7B">
            <w:pPr>
              <w:pStyle w:val="TableText"/>
            </w:pPr>
            <w:r w:rsidRPr="009A6C54">
              <w:t>(#.363)</w:t>
            </w:r>
          </w:p>
        </w:tc>
        <w:tc>
          <w:tcPr>
            <w:tcW w:w="2394" w:type="dxa"/>
            <w:shd w:val="clear" w:color="auto" w:fill="auto"/>
          </w:tcPr>
          <w:p w14:paraId="26F270CB" w14:textId="77777777" w:rsidR="003E5B29" w:rsidRPr="009A6C54" w:rsidRDefault="003E5B29" w:rsidP="002A5A7B">
            <w:pPr>
              <w:pStyle w:val="TableText"/>
            </w:pPr>
            <w:r w:rsidRPr="009A6C54">
              <w:t>.36;3</w:t>
            </w:r>
          </w:p>
        </w:tc>
        <w:tc>
          <w:tcPr>
            <w:tcW w:w="2394" w:type="dxa"/>
            <w:shd w:val="clear" w:color="auto" w:fill="auto"/>
          </w:tcPr>
          <w:p w14:paraId="26F270CC" w14:textId="77777777" w:rsidR="003E5B29" w:rsidRPr="009A6C54" w:rsidRDefault="003E5B29" w:rsidP="002A5A7B">
            <w:pPr>
              <w:pStyle w:val="TableText"/>
            </w:pPr>
          </w:p>
        </w:tc>
      </w:tr>
      <w:tr w:rsidR="003E5B29" w:rsidRPr="009A6C54" w14:paraId="26F270D2" w14:textId="77777777" w:rsidTr="002524C0">
        <w:tc>
          <w:tcPr>
            <w:tcW w:w="2394" w:type="dxa"/>
            <w:shd w:val="clear" w:color="auto" w:fill="auto"/>
          </w:tcPr>
          <w:p w14:paraId="26F270CE" w14:textId="77777777" w:rsidR="003E5B29" w:rsidRPr="009A6C54" w:rsidRDefault="003E5B29" w:rsidP="002A5A7B">
            <w:pPr>
              <w:pStyle w:val="TableText"/>
            </w:pPr>
            <w:r w:rsidRPr="009A6C54">
              <w:t xml:space="preserve">PRIMARY SHORT ID </w:t>
            </w:r>
          </w:p>
        </w:tc>
        <w:tc>
          <w:tcPr>
            <w:tcW w:w="2394" w:type="dxa"/>
            <w:shd w:val="clear" w:color="auto" w:fill="auto"/>
          </w:tcPr>
          <w:p w14:paraId="26F270CF" w14:textId="77777777" w:rsidR="003E5B29" w:rsidRPr="009A6C54" w:rsidRDefault="003E5B29" w:rsidP="002A5A7B">
            <w:pPr>
              <w:pStyle w:val="TableText"/>
            </w:pPr>
            <w:r w:rsidRPr="009A6C54">
              <w:t>(#.364)</w:t>
            </w:r>
          </w:p>
        </w:tc>
        <w:tc>
          <w:tcPr>
            <w:tcW w:w="2394" w:type="dxa"/>
            <w:shd w:val="clear" w:color="auto" w:fill="auto"/>
          </w:tcPr>
          <w:p w14:paraId="26F270D0" w14:textId="77777777" w:rsidR="003E5B29" w:rsidRPr="009A6C54" w:rsidRDefault="003E5B29" w:rsidP="002A5A7B">
            <w:pPr>
              <w:pStyle w:val="TableText"/>
            </w:pPr>
            <w:r w:rsidRPr="009A6C54">
              <w:t>.36;4</w:t>
            </w:r>
          </w:p>
        </w:tc>
        <w:tc>
          <w:tcPr>
            <w:tcW w:w="2394" w:type="dxa"/>
            <w:shd w:val="clear" w:color="auto" w:fill="auto"/>
          </w:tcPr>
          <w:p w14:paraId="26F270D1" w14:textId="77777777" w:rsidR="003E5B29" w:rsidRPr="009A6C54" w:rsidRDefault="003E5B29" w:rsidP="002A5A7B">
            <w:pPr>
              <w:pStyle w:val="TableText"/>
            </w:pPr>
          </w:p>
        </w:tc>
      </w:tr>
      <w:tr w:rsidR="003E5B29" w:rsidRPr="009A6C54" w14:paraId="26F270D7" w14:textId="77777777" w:rsidTr="002524C0">
        <w:tc>
          <w:tcPr>
            <w:tcW w:w="2394" w:type="dxa"/>
            <w:shd w:val="clear" w:color="auto" w:fill="auto"/>
          </w:tcPr>
          <w:p w14:paraId="26F270D3" w14:textId="77777777" w:rsidR="003E5B29" w:rsidRPr="009A6C54" w:rsidRDefault="003E5B29" w:rsidP="002A5A7B">
            <w:pPr>
              <w:pStyle w:val="TableText"/>
            </w:pPr>
            <w:r w:rsidRPr="009A6C54">
              <w:t>CURRENT PC PRACTITIONER</w:t>
            </w:r>
          </w:p>
        </w:tc>
        <w:tc>
          <w:tcPr>
            <w:tcW w:w="2394" w:type="dxa"/>
            <w:shd w:val="clear" w:color="auto" w:fill="auto"/>
          </w:tcPr>
          <w:p w14:paraId="26F270D4" w14:textId="77777777" w:rsidR="003E5B29" w:rsidRPr="009A6C54" w:rsidRDefault="003E5B29" w:rsidP="002A5A7B">
            <w:pPr>
              <w:pStyle w:val="TableText"/>
            </w:pPr>
            <w:r w:rsidRPr="009A6C54">
              <w:t>(#404.01)</w:t>
            </w:r>
          </w:p>
        </w:tc>
        <w:tc>
          <w:tcPr>
            <w:tcW w:w="2394" w:type="dxa"/>
            <w:shd w:val="clear" w:color="auto" w:fill="auto"/>
          </w:tcPr>
          <w:p w14:paraId="26F270D5" w14:textId="77777777" w:rsidR="003E5B29" w:rsidRPr="009A6C54" w:rsidRDefault="003E5B29" w:rsidP="002A5A7B">
            <w:pPr>
              <w:pStyle w:val="TableText"/>
            </w:pPr>
            <w:r w:rsidRPr="009A6C54">
              <w:t>PC;1</w:t>
            </w:r>
          </w:p>
        </w:tc>
        <w:tc>
          <w:tcPr>
            <w:tcW w:w="2394" w:type="dxa"/>
            <w:shd w:val="clear" w:color="auto" w:fill="auto"/>
          </w:tcPr>
          <w:p w14:paraId="26F270D6" w14:textId="77777777" w:rsidR="003E5B29" w:rsidRPr="009A6C54" w:rsidRDefault="003E5B29" w:rsidP="002A5A7B">
            <w:pPr>
              <w:pStyle w:val="TableText"/>
            </w:pPr>
            <w:r w:rsidRPr="009A6C54">
              <w:t>Read</w:t>
            </w:r>
          </w:p>
        </w:tc>
      </w:tr>
      <w:tr w:rsidR="003E5B29" w:rsidRPr="009A6C54" w14:paraId="26F270DC" w14:textId="77777777" w:rsidTr="002524C0">
        <w:tc>
          <w:tcPr>
            <w:tcW w:w="2394" w:type="dxa"/>
            <w:shd w:val="clear" w:color="auto" w:fill="auto"/>
          </w:tcPr>
          <w:p w14:paraId="26F270D8" w14:textId="77777777" w:rsidR="003E5B29" w:rsidRPr="009A6C54" w:rsidRDefault="003E5B29" w:rsidP="002A5A7B">
            <w:pPr>
              <w:pStyle w:val="TableText"/>
            </w:pPr>
            <w:r w:rsidRPr="009A6C54">
              <w:t>CURRENT PC TEAM</w:t>
            </w:r>
          </w:p>
        </w:tc>
        <w:tc>
          <w:tcPr>
            <w:tcW w:w="2394" w:type="dxa"/>
            <w:shd w:val="clear" w:color="auto" w:fill="auto"/>
          </w:tcPr>
          <w:p w14:paraId="26F270D9" w14:textId="77777777" w:rsidR="003E5B29" w:rsidRPr="009A6C54" w:rsidRDefault="003E5B29" w:rsidP="002A5A7B">
            <w:pPr>
              <w:pStyle w:val="TableText"/>
            </w:pPr>
            <w:r w:rsidRPr="009A6C54">
              <w:t>(#404.02)</w:t>
            </w:r>
          </w:p>
        </w:tc>
        <w:tc>
          <w:tcPr>
            <w:tcW w:w="2394" w:type="dxa"/>
            <w:shd w:val="clear" w:color="auto" w:fill="auto"/>
          </w:tcPr>
          <w:p w14:paraId="26F270DA" w14:textId="77777777" w:rsidR="003E5B29" w:rsidRPr="009A6C54" w:rsidRDefault="003E5B29" w:rsidP="002A5A7B">
            <w:pPr>
              <w:pStyle w:val="TableText"/>
            </w:pPr>
            <w:r w:rsidRPr="009A6C54">
              <w:t>PC;2</w:t>
            </w:r>
          </w:p>
        </w:tc>
        <w:tc>
          <w:tcPr>
            <w:tcW w:w="2394" w:type="dxa"/>
            <w:shd w:val="clear" w:color="auto" w:fill="auto"/>
          </w:tcPr>
          <w:p w14:paraId="26F270DB" w14:textId="77777777" w:rsidR="003E5B29" w:rsidRPr="009A6C54" w:rsidRDefault="003E5B29" w:rsidP="002A5A7B">
            <w:pPr>
              <w:pStyle w:val="TableText"/>
            </w:pPr>
            <w:r w:rsidRPr="009A6C54">
              <w:t>Read</w:t>
            </w:r>
          </w:p>
        </w:tc>
      </w:tr>
      <w:tr w:rsidR="003E5B29" w:rsidRPr="009A6C54" w14:paraId="26F270E1" w14:textId="77777777" w:rsidTr="002524C0">
        <w:tc>
          <w:tcPr>
            <w:tcW w:w="2394" w:type="dxa"/>
            <w:shd w:val="clear" w:color="auto" w:fill="auto"/>
          </w:tcPr>
          <w:p w14:paraId="26F270DD" w14:textId="77777777" w:rsidR="003E5B29" w:rsidRPr="009A6C54" w:rsidRDefault="003E5B29" w:rsidP="002A5A7B">
            <w:pPr>
              <w:pStyle w:val="TableText"/>
            </w:pPr>
            <w:r w:rsidRPr="009A6C54">
              <w:t xml:space="preserve">LAST MEANS TEST           </w:t>
            </w:r>
          </w:p>
        </w:tc>
        <w:tc>
          <w:tcPr>
            <w:tcW w:w="2394" w:type="dxa"/>
            <w:shd w:val="clear" w:color="auto" w:fill="auto"/>
          </w:tcPr>
          <w:p w14:paraId="26F270DE" w14:textId="77777777" w:rsidR="003E5B29" w:rsidRPr="009A6C54" w:rsidRDefault="003E5B29" w:rsidP="002A5A7B">
            <w:pPr>
              <w:pStyle w:val="TableText"/>
            </w:pPr>
            <w:r w:rsidRPr="009A6C54">
              <w:t>(#999.2)</w:t>
            </w:r>
          </w:p>
        </w:tc>
        <w:tc>
          <w:tcPr>
            <w:tcW w:w="2394" w:type="dxa"/>
            <w:shd w:val="clear" w:color="auto" w:fill="auto"/>
          </w:tcPr>
          <w:p w14:paraId="26F270DF" w14:textId="77777777" w:rsidR="003E5B29" w:rsidRPr="009A6C54" w:rsidRDefault="003E5B29" w:rsidP="002A5A7B">
            <w:pPr>
              <w:pStyle w:val="TableText"/>
            </w:pPr>
            <w:r w:rsidRPr="009A6C54">
              <w:t>N/A</w:t>
            </w:r>
          </w:p>
        </w:tc>
        <w:tc>
          <w:tcPr>
            <w:tcW w:w="2394" w:type="dxa"/>
            <w:shd w:val="clear" w:color="auto" w:fill="auto"/>
          </w:tcPr>
          <w:p w14:paraId="26F270E0" w14:textId="77777777" w:rsidR="003E5B29" w:rsidRPr="009A6C54" w:rsidRDefault="003E5B29" w:rsidP="002A5A7B">
            <w:pPr>
              <w:pStyle w:val="TableText"/>
            </w:pPr>
            <w:r w:rsidRPr="009A6C54">
              <w:t>Read</w:t>
            </w:r>
          </w:p>
        </w:tc>
      </w:tr>
    </w:tbl>
    <w:p w14:paraId="26F270E2" w14:textId="77777777" w:rsidR="003539BA" w:rsidRPr="009A6C54" w:rsidRDefault="003539BA" w:rsidP="003E5B29">
      <w:pPr>
        <w:pStyle w:val="Heading2"/>
      </w:pPr>
      <w:bookmarkStart w:id="213" w:name="_Toc518911246"/>
      <w:r w:rsidRPr="009A6C54">
        <w:lastRenderedPageBreak/>
        <w:t>CALLABLE ENTRY POINTS IN VADPT</w:t>
      </w:r>
      <w:bookmarkEnd w:id="213"/>
    </w:p>
    <w:p w14:paraId="26F270E3" w14:textId="77777777" w:rsidR="00DD6E74" w:rsidRPr="009A6C54" w:rsidRDefault="003539BA" w:rsidP="00DD6E74">
      <w:pPr>
        <w:pStyle w:val="Heading3"/>
      </w:pPr>
      <w:bookmarkStart w:id="214" w:name="_Toc518911247"/>
      <w:r w:rsidRPr="009A6C54">
        <w:t>DEM^VADPT</w:t>
      </w:r>
      <w:bookmarkEnd w:id="214"/>
    </w:p>
    <w:p w14:paraId="26F270E4" w14:textId="77777777" w:rsidR="003539BA" w:rsidRPr="009A6C54" w:rsidRDefault="003539BA" w:rsidP="00106BBA">
      <w:pPr>
        <w:pStyle w:val="BodyText"/>
      </w:pPr>
      <w:r w:rsidRPr="009A6C54">
        <w:t>This entry point returns demographic information for a patient.</w:t>
      </w:r>
    </w:p>
    <w:p w14:paraId="26F270E5" w14:textId="77777777" w:rsidR="00B106EA" w:rsidRPr="009A6C54" w:rsidRDefault="00B106EA" w:rsidP="00B106EA">
      <w:pPr>
        <w:pStyle w:val="BodyText"/>
        <w:jc w:val="center"/>
      </w:pPr>
      <w:r w:rsidRPr="009A6C54">
        <w:t>INPUT:</w:t>
      </w:r>
    </w:p>
    <w:p w14:paraId="26F270E6"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0E7" w14:textId="77777777" w:rsidR="00B106EA" w:rsidRPr="009A6C54" w:rsidRDefault="00B106EA" w:rsidP="00106BBA">
      <w:pPr>
        <w:pStyle w:val="BodyText"/>
        <w:rPr>
          <w:b/>
        </w:rPr>
      </w:pPr>
    </w:p>
    <w:p w14:paraId="26F270E8"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0E9" w14:textId="77777777" w:rsidR="00B106EA" w:rsidRPr="009A6C54" w:rsidRDefault="00B106EA" w:rsidP="00106BBA">
      <w:pPr>
        <w:pStyle w:val="BodyText"/>
        <w:rPr>
          <w:b/>
        </w:rPr>
      </w:pPr>
    </w:p>
    <w:p w14:paraId="26F270EA"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0EB" w14:textId="77777777" w:rsidR="003539BA" w:rsidRPr="009A6C54" w:rsidRDefault="003539BA" w:rsidP="00106BBA">
      <w:pPr>
        <w:pStyle w:val="BodyText"/>
      </w:pPr>
      <w:r w:rsidRPr="009A6C54">
        <w:t>1 -- return the output array with alpha  subscripts - see alpha subscripts section (e.g., VADM(1) would be VADM("NM"))</w:t>
      </w:r>
    </w:p>
    <w:p w14:paraId="26F270EC" w14:textId="77777777"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14:paraId="26F270ED" w14:textId="77777777"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14:paraId="26F270EE" w14:textId="77777777" w:rsidR="00880E85" w:rsidRPr="009A6C54" w:rsidRDefault="00880E85" w:rsidP="00106BBA">
      <w:pPr>
        <w:pStyle w:val="BodyText"/>
        <w:rPr>
          <w:b/>
        </w:rPr>
      </w:pPr>
    </w:p>
    <w:p w14:paraId="26F270EF"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14:paraId="26F270F0" w14:textId="77777777" w:rsidR="003202D2" w:rsidRPr="009A6C54" w:rsidRDefault="00DD6E74" w:rsidP="00DD6E74">
      <w:pPr>
        <w:pStyle w:val="BodyText"/>
        <w:jc w:val="center"/>
      </w:pPr>
      <w:r w:rsidRPr="009A6C54">
        <w:t>OUTPUT:</w:t>
      </w:r>
    </w:p>
    <w:p w14:paraId="26F270F1" w14:textId="77777777" w:rsidR="003202D2" w:rsidRPr="009A6C54" w:rsidRDefault="003202D2" w:rsidP="00106BBA">
      <w:pPr>
        <w:pStyle w:val="BodyText"/>
      </w:pPr>
    </w:p>
    <w:p w14:paraId="26F270F2" w14:textId="77777777"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14:paraId="26F270F3" w14:textId="77777777" w:rsidR="003539BA" w:rsidRPr="009A6C54" w:rsidRDefault="003539BA" w:rsidP="00106BBA">
      <w:pPr>
        <w:pStyle w:val="BodyText"/>
      </w:pPr>
    </w:p>
    <w:p w14:paraId="26F270F4" w14:textId="77777777"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the patient in internal^external format.</w:t>
      </w:r>
    </w:p>
    <w:p w14:paraId="26F270F5" w14:textId="77777777" w:rsidR="003539BA" w:rsidRPr="009A6C54" w:rsidRDefault="003539BA" w:rsidP="00106BBA">
      <w:pPr>
        <w:pStyle w:val="BodyText"/>
      </w:pPr>
      <w:r w:rsidRPr="009A6C54">
        <w:t>(e.g., 000456789^000-45-6789)</w:t>
      </w:r>
    </w:p>
    <w:p w14:paraId="26F270F6" w14:textId="77777777" w:rsidR="003539BA" w:rsidRPr="009A6C54" w:rsidRDefault="003539BA" w:rsidP="00106BBA">
      <w:pPr>
        <w:pStyle w:val="BodyText"/>
      </w:pPr>
    </w:p>
    <w:p w14:paraId="26F270F7" w14:textId="77777777" w:rsidR="003539BA" w:rsidRPr="009A6C54" w:rsidRDefault="003539BA" w:rsidP="00106BBA">
      <w:pPr>
        <w:pStyle w:val="BodyText"/>
      </w:pPr>
      <w:r w:rsidRPr="009A6C54">
        <w:rPr>
          <w:b/>
        </w:rPr>
        <w:t>VADM(3)</w:t>
      </w:r>
      <w:r w:rsidRPr="009A6C54">
        <w:tab/>
        <w:t>The DATE OF BIRTH of the patient in internal^external format.</w:t>
      </w:r>
    </w:p>
    <w:p w14:paraId="26F270F8" w14:textId="77777777" w:rsidR="003539BA" w:rsidRPr="009A6C54" w:rsidRDefault="003539BA" w:rsidP="00106BBA">
      <w:pPr>
        <w:pStyle w:val="BodyText"/>
      </w:pPr>
      <w:r w:rsidRPr="009A6C54">
        <w:t>(e.g., 2551025^OCT 25,1955)</w:t>
      </w:r>
    </w:p>
    <w:p w14:paraId="26F270F9" w14:textId="77777777" w:rsidR="003539BA" w:rsidRPr="009A6C54" w:rsidRDefault="003539BA" w:rsidP="00106BBA">
      <w:pPr>
        <w:pStyle w:val="BodyText"/>
      </w:pPr>
    </w:p>
    <w:p w14:paraId="26F270FA" w14:textId="77777777"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14:paraId="26F270FB" w14:textId="77777777" w:rsidR="003539BA" w:rsidRPr="009A6C54" w:rsidRDefault="003539BA" w:rsidP="00106BBA">
      <w:pPr>
        <w:pStyle w:val="BodyText"/>
      </w:pPr>
    </w:p>
    <w:p w14:paraId="26F270FC" w14:textId="77777777" w:rsidR="003539BA" w:rsidRPr="009A6C54" w:rsidRDefault="003539BA" w:rsidP="00106BBA">
      <w:pPr>
        <w:pStyle w:val="BodyText"/>
      </w:pPr>
      <w:r w:rsidRPr="009A6C54">
        <w:rPr>
          <w:b/>
        </w:rPr>
        <w:t>VADM(5)</w:t>
      </w:r>
      <w:r w:rsidRPr="009A6C54">
        <w:tab/>
        <w:t>The SEX of the patient in internal^external format.  (e.g., M^MALE)</w:t>
      </w:r>
    </w:p>
    <w:p w14:paraId="26F270FD" w14:textId="77777777" w:rsidR="003539BA" w:rsidRPr="009A6C54" w:rsidRDefault="003539BA" w:rsidP="00106BBA">
      <w:pPr>
        <w:pStyle w:val="BodyText"/>
      </w:pPr>
    </w:p>
    <w:p w14:paraId="26F270FE" w14:textId="77777777" w:rsidR="003539BA" w:rsidRPr="009A6C54" w:rsidRDefault="003539BA" w:rsidP="00106BBA">
      <w:pPr>
        <w:pStyle w:val="BodyText"/>
      </w:pPr>
      <w:r w:rsidRPr="009A6C54">
        <w:rPr>
          <w:b/>
        </w:rPr>
        <w:t>VADM(6)</w:t>
      </w:r>
      <w:r w:rsidRPr="009A6C54">
        <w:tab/>
        <w:t>The DATE OF DEATH of the patient, should one exist, in internal^external format.</w:t>
      </w:r>
    </w:p>
    <w:p w14:paraId="26F270FF" w14:textId="77777777" w:rsidR="003539BA" w:rsidRPr="009A6C54" w:rsidRDefault="003539BA" w:rsidP="00106BBA">
      <w:pPr>
        <w:pStyle w:val="BodyText"/>
      </w:pPr>
      <w:r w:rsidRPr="009A6C54">
        <w:t>(e.g., 2881101.08^NOV 1,1988@08:00)</w:t>
      </w:r>
    </w:p>
    <w:p w14:paraId="26F27100" w14:textId="77777777" w:rsidR="003539BA" w:rsidRPr="009A6C54" w:rsidRDefault="003539BA" w:rsidP="00106BBA">
      <w:pPr>
        <w:pStyle w:val="BodyText"/>
      </w:pPr>
    </w:p>
    <w:p w14:paraId="26F27101" w14:textId="77777777"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14:paraId="26F27102" w14:textId="77777777" w:rsidR="003539BA" w:rsidRPr="009A6C54" w:rsidRDefault="003539BA" w:rsidP="00106BBA">
      <w:pPr>
        <w:pStyle w:val="BodyText"/>
      </w:pPr>
    </w:p>
    <w:p w14:paraId="26F27103" w14:textId="77777777" w:rsidR="003539BA" w:rsidRPr="009A6C54" w:rsidRDefault="003539BA" w:rsidP="00106BBA">
      <w:pPr>
        <w:pStyle w:val="BodyText"/>
      </w:pPr>
      <w:r w:rsidRPr="009A6C54">
        <w:rPr>
          <w:b/>
        </w:rPr>
        <w:t>VADM(8)</w:t>
      </w:r>
      <w:r w:rsidRPr="009A6C54">
        <w:tab/>
        <w:t>The RACE of the patient in internal^external format.</w:t>
      </w:r>
      <w:r w:rsidR="0059190C" w:rsidRPr="009A6C54">
        <w:t xml:space="preserve"> </w:t>
      </w:r>
      <w:r w:rsidRPr="009A6C54">
        <w:t>(e.g., 1^WHITE,NON-HISPANIC)</w:t>
      </w:r>
    </w:p>
    <w:p w14:paraId="26F27104" w14:textId="77777777" w:rsidR="003539BA" w:rsidRPr="009A6C54" w:rsidRDefault="003539BA" w:rsidP="00106BBA">
      <w:pPr>
        <w:pStyle w:val="BodyText"/>
      </w:pPr>
      <w:r w:rsidRPr="009A6C54">
        <w:t>NOTE:  This has been left for historical purposes only as the RACE field has been replaced by the RACE INFORMATION multiple.</w:t>
      </w:r>
    </w:p>
    <w:p w14:paraId="26F27105" w14:textId="77777777" w:rsidR="003539BA" w:rsidRPr="009A6C54" w:rsidRDefault="003539BA" w:rsidP="00106BBA">
      <w:pPr>
        <w:pStyle w:val="BodyText"/>
      </w:pPr>
    </w:p>
    <w:p w14:paraId="26F27106" w14:textId="77777777" w:rsidR="003539BA" w:rsidRPr="009A6C54" w:rsidRDefault="003539BA" w:rsidP="00106BBA">
      <w:pPr>
        <w:pStyle w:val="BodyText"/>
      </w:pPr>
      <w:r w:rsidRPr="009A6C54">
        <w:rPr>
          <w:b/>
        </w:rPr>
        <w:t>VADM(9)</w:t>
      </w:r>
      <w:r w:rsidRPr="009A6C54">
        <w:tab/>
        <w:t>The RELIGION of the patient in internal^external format.</w:t>
      </w:r>
      <w:r w:rsidR="00C517BF" w:rsidRPr="009A6C54">
        <w:t xml:space="preserve"> </w:t>
      </w:r>
      <w:r w:rsidRPr="009A6C54">
        <w:t>(e.g., 99^CATHOLIC)</w:t>
      </w:r>
    </w:p>
    <w:p w14:paraId="26F27107" w14:textId="77777777" w:rsidR="00A66908" w:rsidRPr="009A6C54" w:rsidRDefault="00A66908" w:rsidP="00106BBA">
      <w:pPr>
        <w:pStyle w:val="BodyText"/>
      </w:pPr>
    </w:p>
    <w:p w14:paraId="26F27108" w14:textId="77777777" w:rsidR="003539BA" w:rsidRPr="009A6C54" w:rsidRDefault="003539BA" w:rsidP="00106BBA">
      <w:pPr>
        <w:pStyle w:val="BodyText"/>
      </w:pPr>
      <w:r w:rsidRPr="009A6C54">
        <w:rPr>
          <w:b/>
        </w:rPr>
        <w:t>VADM(10)</w:t>
      </w:r>
      <w:r w:rsidRPr="009A6C54">
        <w:tab/>
        <w:t>The MARITAL STATUS of the patient in internal^external format.</w:t>
      </w:r>
      <w:r w:rsidR="00C517BF" w:rsidRPr="009A6C54">
        <w:t xml:space="preserve"> </w:t>
      </w:r>
      <w:r w:rsidRPr="009A6C54">
        <w:t>(e.g., 1^MARRIED)</w:t>
      </w:r>
    </w:p>
    <w:p w14:paraId="26F27109" w14:textId="77777777" w:rsidR="003539BA" w:rsidRPr="009A6C54" w:rsidRDefault="003539BA" w:rsidP="00106BBA">
      <w:pPr>
        <w:pStyle w:val="BodyText"/>
      </w:pPr>
    </w:p>
    <w:p w14:paraId="26F2710A" w14:textId="77777777"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14:paraId="26F2710B" w14:textId="77777777" w:rsidR="003539BA" w:rsidRPr="009A6C54" w:rsidRDefault="003539BA" w:rsidP="00106BBA">
      <w:pPr>
        <w:pStyle w:val="BodyText"/>
      </w:pPr>
    </w:p>
    <w:p w14:paraId="26F2710C" w14:textId="77777777"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r w:rsidRPr="009A6C54">
        <w:t>internal^external format.</w:t>
      </w:r>
      <w:r w:rsidR="007579F7" w:rsidRPr="009A6C54">
        <w:t xml:space="preserve"> </w:t>
      </w:r>
      <w:r w:rsidRPr="009A6C54">
        <w:t>(e.g., 1^HISPANIC OR LATINO)</w:t>
      </w:r>
    </w:p>
    <w:p w14:paraId="26F2710D" w14:textId="77777777" w:rsidR="003539BA" w:rsidRPr="009A6C54" w:rsidRDefault="003539BA" w:rsidP="00106BBA">
      <w:pPr>
        <w:pStyle w:val="BodyText"/>
      </w:pPr>
    </w:p>
    <w:p w14:paraId="26F2710E" w14:textId="77777777"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14:paraId="26F2710F" w14:textId="77777777" w:rsidR="003539BA" w:rsidRPr="009A6C54" w:rsidRDefault="003539BA" w:rsidP="00106BBA">
      <w:pPr>
        <w:pStyle w:val="BodyText"/>
      </w:pP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0" w14:textId="77777777" w:rsidR="003539BA" w:rsidRPr="009A6C54" w:rsidRDefault="003539BA" w:rsidP="00106BBA">
      <w:pPr>
        <w:pStyle w:val="BodyText"/>
      </w:pPr>
    </w:p>
    <w:p w14:paraId="26F27111" w14:textId="77777777"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14:paraId="26F27112" w14:textId="77777777" w:rsidR="003539BA" w:rsidRPr="009A6C54" w:rsidRDefault="003539BA" w:rsidP="00106BBA">
      <w:pPr>
        <w:pStyle w:val="BodyText"/>
      </w:pPr>
      <w:r w:rsidRPr="009A6C54">
        <w:t>(e.g., 1)</w:t>
      </w:r>
    </w:p>
    <w:p w14:paraId="26F27113" w14:textId="77777777" w:rsidR="00A66908" w:rsidRPr="009A6C54" w:rsidRDefault="00A66908" w:rsidP="00106BBA">
      <w:pPr>
        <w:pStyle w:val="BodyText"/>
      </w:pPr>
    </w:p>
    <w:p w14:paraId="26F27114" w14:textId="77777777"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r w:rsidRPr="009A6C54">
        <w:t>internal^external format.</w:t>
      </w:r>
      <w:r w:rsidR="007579F7" w:rsidRPr="009A6C54">
        <w:t xml:space="preserve"> </w:t>
      </w:r>
      <w:r w:rsidRPr="009A6C54">
        <w:t>(e.g., 11^WHITE)</w:t>
      </w:r>
    </w:p>
    <w:p w14:paraId="26F27115" w14:textId="77777777" w:rsidR="003539BA" w:rsidRPr="009A6C54" w:rsidRDefault="003539BA" w:rsidP="00106BBA">
      <w:pPr>
        <w:pStyle w:val="BodyText"/>
      </w:pPr>
    </w:p>
    <w:p w14:paraId="26F27116" w14:textId="77777777" w:rsidR="003539BA" w:rsidRPr="009A6C54" w:rsidRDefault="003539BA" w:rsidP="00106BBA">
      <w:pPr>
        <w:pStyle w:val="BodyText"/>
      </w:pPr>
      <w:r w:rsidRPr="009A6C54">
        <w:rPr>
          <w:b/>
        </w:rPr>
        <w:lastRenderedPageBreak/>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r w:rsidRPr="009A6C54">
        <w:t>internal^external format.</w:t>
      </w:r>
      <w:r w:rsidR="007579F7" w:rsidRPr="009A6C54">
        <w:t xml:space="preserve"> </w:t>
      </w:r>
      <w:r w:rsidRPr="009A6C54">
        <w:t>(e.g., 2^PROXY))</w:t>
      </w:r>
    </w:p>
    <w:p w14:paraId="26F27117" w14:textId="77777777" w:rsidR="003539BA" w:rsidRPr="009A6C54" w:rsidRDefault="003539BA" w:rsidP="00106BBA">
      <w:pPr>
        <w:pStyle w:val="BodyText"/>
      </w:pPr>
    </w:p>
    <w:p w14:paraId="26F27118" w14:textId="77777777"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14:paraId="26F27119" w14:textId="77777777" w:rsidR="003539BA" w:rsidRPr="009A6C54" w:rsidRDefault="003539BA" w:rsidP="00106BBA">
      <w:pPr>
        <w:pStyle w:val="BodyText"/>
      </w:pPr>
    </w:p>
    <w:p w14:paraId="26F2711A" w14:textId="77777777"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14:paraId="26F2711B" w14:textId="77777777" w:rsidR="003539BA" w:rsidRPr="009A6C54" w:rsidRDefault="003539BA" w:rsidP="00106BBA">
      <w:pPr>
        <w:pStyle w:val="BodyText"/>
      </w:pPr>
    </w:p>
    <w:p w14:paraId="26F2711C" w14:textId="77777777" w:rsidR="003539BA" w:rsidRPr="009A6C54" w:rsidRDefault="003539BA" w:rsidP="00106BBA">
      <w:pPr>
        <w:pStyle w:val="BodyText"/>
      </w:pPr>
      <w:r w:rsidRPr="009A6C54">
        <w:rPr>
          <w:b/>
        </w:rPr>
        <w:t xml:space="preserve">VAERR </w:t>
      </w:r>
      <w:r w:rsidRPr="009A6C54">
        <w:tab/>
        <w:t>The error flag will have one of the following values.</w:t>
      </w:r>
    </w:p>
    <w:p w14:paraId="26F2711D" w14:textId="77777777" w:rsidR="003539BA" w:rsidRPr="009A6C54" w:rsidRDefault="003539BA" w:rsidP="00106BBA">
      <w:pPr>
        <w:pStyle w:val="BodyText"/>
      </w:pPr>
      <w:r w:rsidRPr="009A6C54">
        <w:t xml:space="preserve">0  -- no errors encountered </w:t>
      </w:r>
    </w:p>
    <w:p w14:paraId="26F2711E" w14:textId="77777777"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14:paraId="26F2711F" w14:textId="77777777" w:rsidR="003539BA" w:rsidRPr="009A6C54" w:rsidRDefault="003539BA" w:rsidP="00DD6E74">
      <w:pPr>
        <w:pStyle w:val="Heading3"/>
      </w:pPr>
      <w:bookmarkStart w:id="215" w:name="_Toc518911248"/>
      <w:r w:rsidRPr="009A6C54">
        <w:t>ELIG^VADPT</w:t>
      </w:r>
      <w:bookmarkEnd w:id="215"/>
    </w:p>
    <w:p w14:paraId="26F27120" w14:textId="77777777" w:rsidR="003539BA" w:rsidRPr="009A6C54" w:rsidRDefault="003539BA" w:rsidP="00106BBA">
      <w:pPr>
        <w:pStyle w:val="BodyText"/>
      </w:pPr>
      <w:r w:rsidRPr="009A6C54">
        <w:t>This entry point returns eligibility information for a patient.</w:t>
      </w:r>
    </w:p>
    <w:p w14:paraId="26F27121" w14:textId="77777777" w:rsidR="00DD6E74" w:rsidRPr="009A6C54" w:rsidRDefault="00DD6E74" w:rsidP="00DD6E74">
      <w:pPr>
        <w:pStyle w:val="BodyText"/>
        <w:jc w:val="center"/>
      </w:pPr>
      <w:r w:rsidRPr="009A6C54">
        <w:t>INPUT:</w:t>
      </w:r>
    </w:p>
    <w:p w14:paraId="26F27122" w14:textId="77777777"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14:paraId="26F27123" w14:textId="77777777" w:rsidR="00DD6E74" w:rsidRPr="009A6C54" w:rsidRDefault="00DD6E74" w:rsidP="00106BBA">
      <w:pPr>
        <w:pStyle w:val="BodyText"/>
        <w:rPr>
          <w:b/>
        </w:rPr>
      </w:pPr>
    </w:p>
    <w:p w14:paraId="26F27124"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25" w14:textId="77777777" w:rsidR="003539BA" w:rsidRPr="009A6C54" w:rsidRDefault="003539BA" w:rsidP="00106BBA">
      <w:pPr>
        <w:pStyle w:val="BodyText"/>
      </w:pPr>
      <w:r w:rsidRPr="009A6C54">
        <w:t>1 -- return the output array with alpha subscripts - see alpha subscripts section (e.g., VAEL(1) would be VAEL("EL"))</w:t>
      </w:r>
    </w:p>
    <w:p w14:paraId="26F27126" w14:textId="77777777"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14:paraId="26F27127" w14:textId="77777777"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14:paraId="26F27128" w14:textId="77777777" w:rsidR="003539BA" w:rsidRPr="009A6C54" w:rsidRDefault="003539BA" w:rsidP="00106BBA">
      <w:pPr>
        <w:pStyle w:val="BodyText"/>
      </w:pPr>
    </w:p>
    <w:p w14:paraId="26F27129"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14:paraId="26F2712A" w14:textId="77777777" w:rsidR="00DD6E74" w:rsidRPr="009A6C54" w:rsidRDefault="00DD6E74" w:rsidP="00DD6E74">
      <w:pPr>
        <w:pStyle w:val="BodyText"/>
        <w:jc w:val="center"/>
      </w:pPr>
      <w:r w:rsidRPr="009A6C54">
        <w:t>OUTPUT:</w:t>
      </w:r>
    </w:p>
    <w:p w14:paraId="26F2712B" w14:textId="77777777" w:rsidR="003539BA" w:rsidRPr="009A6C54" w:rsidRDefault="003539BA" w:rsidP="00106BBA">
      <w:pPr>
        <w:pStyle w:val="BodyText"/>
      </w:pPr>
      <w:r w:rsidRPr="009A6C54">
        <w:rPr>
          <w:b/>
        </w:rPr>
        <w:t>VAEL(1)</w:t>
      </w:r>
      <w:r w:rsidRPr="009A6C54">
        <w:tab/>
        <w:t>The PRIMARY ELIGIBILITY CODE of the patient in internal^external format.</w:t>
      </w:r>
      <w:r w:rsidR="007579F7" w:rsidRPr="009A6C54">
        <w:t xml:space="preserve"> </w:t>
      </w:r>
      <w:r w:rsidRPr="009A6C54">
        <w:t>(e.g., 1^SERVICE CONNECTED 50-100%)</w:t>
      </w:r>
    </w:p>
    <w:p w14:paraId="26F2712C" w14:textId="77777777" w:rsidR="005B1C18" w:rsidRPr="009A6C54" w:rsidRDefault="005B1C18" w:rsidP="00106BBA">
      <w:pPr>
        <w:pStyle w:val="BodyText"/>
        <w:rPr>
          <w:b/>
        </w:rPr>
      </w:pPr>
    </w:p>
    <w:p w14:paraId="26F2712D" w14:textId="77777777" w:rsidR="003539BA" w:rsidRPr="009A6C54" w:rsidRDefault="003539BA" w:rsidP="00106BBA">
      <w:pPr>
        <w:pStyle w:val="BodyText"/>
      </w:pPr>
      <w:r w:rsidRPr="009A6C54">
        <w:rPr>
          <w:b/>
        </w:rPr>
        <w:t>VAEL(1,#)</w:t>
      </w:r>
      <w:r w:rsidRPr="009A6C54">
        <w:tab/>
      </w:r>
      <w:r w:rsidR="00A66908" w:rsidRPr="009A6C54">
        <w:t>An array of other PATIENT ELIGI</w:t>
      </w:r>
      <w:r w:rsidRPr="009A6C54">
        <w:t>BILITIES to which the patient is entitled to care, in internal^external format.  The # sign represents the internal entry number of the eligibility in the ELIGIBILITY CODE file.  (e.g., 13^PRISONER OF WAR)</w:t>
      </w:r>
    </w:p>
    <w:p w14:paraId="26F2712E" w14:textId="77777777" w:rsidR="003539BA" w:rsidRPr="009A6C54" w:rsidRDefault="003539BA" w:rsidP="00106BBA">
      <w:pPr>
        <w:pStyle w:val="BodyText"/>
      </w:pPr>
    </w:p>
    <w:p w14:paraId="26F2712F" w14:textId="77777777" w:rsidR="003539BA" w:rsidRPr="009A6C54" w:rsidRDefault="003539BA" w:rsidP="00106BBA">
      <w:pPr>
        <w:pStyle w:val="BodyText"/>
      </w:pPr>
      <w:r w:rsidRPr="009A6C54">
        <w:rPr>
          <w:b/>
        </w:rPr>
        <w:t>VAEL(2)</w:t>
      </w:r>
      <w:r w:rsidRPr="009A6C54">
        <w:tab/>
        <w:t>The PERIOD OF SERVICE of the patient in internal^external format.</w:t>
      </w:r>
    </w:p>
    <w:p w14:paraId="26F27130" w14:textId="77777777" w:rsidR="003539BA" w:rsidRPr="009A6C54" w:rsidRDefault="003539BA" w:rsidP="00106BBA">
      <w:pPr>
        <w:pStyle w:val="BodyText"/>
      </w:pPr>
      <w:r w:rsidRPr="009A6C54">
        <w:t>(e.g., 19^WORLD WAR I)</w:t>
      </w:r>
    </w:p>
    <w:p w14:paraId="26F27131" w14:textId="77777777" w:rsidR="003539BA" w:rsidRPr="009A6C54" w:rsidRDefault="003539BA" w:rsidP="00106BBA">
      <w:pPr>
        <w:pStyle w:val="BodyText"/>
      </w:pPr>
    </w:p>
    <w:p w14:paraId="26F27132" w14:textId="77777777"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14:paraId="26F27133" w14:textId="77777777" w:rsidR="003539BA" w:rsidRPr="009A6C54" w:rsidRDefault="003539BA" w:rsidP="00106BBA">
      <w:pPr>
        <w:pStyle w:val="BodyText"/>
      </w:pPr>
    </w:p>
    <w:p w14:paraId="26F27134" w14:textId="77777777" w:rsidR="003539BA" w:rsidRPr="009A6C54" w:rsidRDefault="003539BA" w:rsidP="00106BBA">
      <w:pPr>
        <w:pStyle w:val="BodyText"/>
      </w:pPr>
      <w:r w:rsidRPr="009A6C54">
        <w:rPr>
          <w:b/>
        </w:rPr>
        <w:t>VAEL(4)</w:t>
      </w:r>
      <w:r w:rsidRPr="009A6C54">
        <w:tab/>
        <w:t>If the VETERAN (Y/N)? field is YES, a "1" will be returned; otherwise, a "0" will be returned.  (e.g., 1)</w:t>
      </w:r>
    </w:p>
    <w:p w14:paraId="26F27135" w14:textId="77777777" w:rsidR="003539BA" w:rsidRPr="009A6C54" w:rsidRDefault="003539BA" w:rsidP="00106BBA">
      <w:pPr>
        <w:pStyle w:val="BodyText"/>
      </w:pPr>
    </w:p>
    <w:p w14:paraId="26F27136" w14:textId="77777777"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14:paraId="26F27137" w14:textId="77777777" w:rsidR="003539BA" w:rsidRPr="009A6C54" w:rsidRDefault="003539BA" w:rsidP="00106BBA">
      <w:pPr>
        <w:pStyle w:val="BodyText"/>
      </w:pPr>
    </w:p>
    <w:p w14:paraId="26F27138" w14:textId="77777777" w:rsidR="003539BA" w:rsidRPr="009A6C54" w:rsidRDefault="003539BA" w:rsidP="00106BBA">
      <w:pPr>
        <w:pStyle w:val="BodyText"/>
      </w:pPr>
      <w:r w:rsidRPr="009A6C54">
        <w:rPr>
          <w:b/>
        </w:rPr>
        <w:t>VAEL(5,1)</w:t>
      </w:r>
      <w:r w:rsidRPr="009A6C54">
        <w:tab/>
        <w:t>If ineligible, the INELIGIBLE DATE of the patient in internal^external format.  (e.g., 2880101^JAN 1,1988)</w:t>
      </w:r>
    </w:p>
    <w:p w14:paraId="26F27139" w14:textId="77777777" w:rsidR="003539BA" w:rsidRPr="009A6C54" w:rsidRDefault="003539BA" w:rsidP="00106BBA">
      <w:pPr>
        <w:pStyle w:val="BodyText"/>
      </w:pPr>
    </w:p>
    <w:p w14:paraId="26F2713A" w14:textId="77777777"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SOURCE in internal^external format.</w:t>
      </w:r>
    </w:p>
    <w:p w14:paraId="26F2713B" w14:textId="77777777" w:rsidR="003539BA" w:rsidRPr="009A6C54" w:rsidRDefault="003539BA" w:rsidP="00106BBA">
      <w:pPr>
        <w:pStyle w:val="BodyText"/>
      </w:pPr>
      <w:r w:rsidRPr="009A6C54">
        <w:t>(e.g., 2^REGIONAL OFFICE)</w:t>
      </w:r>
    </w:p>
    <w:p w14:paraId="26F2713C" w14:textId="77777777" w:rsidR="003539BA" w:rsidRPr="009A6C54" w:rsidRDefault="003539BA" w:rsidP="00106BBA">
      <w:pPr>
        <w:pStyle w:val="BodyText"/>
      </w:pPr>
    </w:p>
    <w:p w14:paraId="26F2713D" w14:textId="77777777" w:rsidR="003539BA" w:rsidRPr="009A6C54" w:rsidRDefault="003539BA" w:rsidP="00106BBA">
      <w:pPr>
        <w:pStyle w:val="BodyText"/>
      </w:pPr>
      <w:r w:rsidRPr="009A6C54">
        <w:rPr>
          <w:b/>
        </w:rPr>
        <w:t>VAEL(5,3)</w:t>
      </w:r>
      <w:r w:rsidRPr="009A6C54">
        <w:tab/>
        <w:t>If ineligible, the INELIGIBLE TWX CITY.  (e.g., ALBANY)</w:t>
      </w:r>
    </w:p>
    <w:p w14:paraId="26F2713E" w14:textId="77777777" w:rsidR="003539BA" w:rsidRPr="009A6C54" w:rsidRDefault="003539BA" w:rsidP="00106BBA">
      <w:pPr>
        <w:pStyle w:val="BodyText"/>
      </w:pPr>
    </w:p>
    <w:p w14:paraId="26F2713F" w14:textId="77777777"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STATE from which the ineligible notification was received in internal^external format.</w:t>
      </w:r>
    </w:p>
    <w:p w14:paraId="26F27140" w14:textId="77777777" w:rsidR="003539BA" w:rsidRPr="009A6C54" w:rsidRDefault="003539BA" w:rsidP="00106BBA">
      <w:pPr>
        <w:pStyle w:val="BodyText"/>
      </w:pPr>
      <w:r w:rsidRPr="009A6C54">
        <w:t>(e.g., 36^NEW YORK)</w:t>
      </w:r>
    </w:p>
    <w:p w14:paraId="26F27141" w14:textId="77777777" w:rsidR="00A66908" w:rsidRPr="009A6C54" w:rsidRDefault="00A66908" w:rsidP="00106BBA">
      <w:pPr>
        <w:pStyle w:val="BodyText"/>
      </w:pPr>
    </w:p>
    <w:p w14:paraId="26F27142" w14:textId="77777777"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14:paraId="26F27143" w14:textId="77777777" w:rsidR="003539BA" w:rsidRPr="009A6C54" w:rsidRDefault="003539BA" w:rsidP="00106BBA">
      <w:pPr>
        <w:pStyle w:val="BodyText"/>
      </w:pPr>
    </w:p>
    <w:p w14:paraId="26F27144" w14:textId="77777777" w:rsidR="003539BA" w:rsidRPr="009A6C54" w:rsidRDefault="003539BA" w:rsidP="00106BBA">
      <w:pPr>
        <w:pStyle w:val="BodyText"/>
      </w:pPr>
      <w:r w:rsidRPr="009A6C54">
        <w:rPr>
          <w:b/>
        </w:rPr>
        <w:t>VAEL(5,6)</w:t>
      </w:r>
      <w:r w:rsidRPr="009A6C54">
        <w:tab/>
        <w:t>If ineligible, the INELIGIBLE REASON.  (e.g., NO DD214)</w:t>
      </w:r>
    </w:p>
    <w:p w14:paraId="26F27145" w14:textId="77777777" w:rsidR="003539BA" w:rsidRPr="009A6C54" w:rsidRDefault="003539BA" w:rsidP="00106BBA">
      <w:pPr>
        <w:pStyle w:val="BodyText"/>
      </w:pPr>
    </w:p>
    <w:p w14:paraId="26F27146" w14:textId="77777777" w:rsidR="003539BA" w:rsidRPr="009A6C54" w:rsidRDefault="003539BA" w:rsidP="00106BBA">
      <w:pPr>
        <w:pStyle w:val="BodyText"/>
      </w:pPr>
      <w:r w:rsidRPr="009A6C54">
        <w:rPr>
          <w:b/>
        </w:rPr>
        <w:t>VAEL(6)</w:t>
      </w:r>
      <w:r w:rsidRPr="009A6C54">
        <w:tab/>
        <w:t>The TYPE of patient in internal^external format.</w:t>
      </w:r>
      <w:r w:rsidR="007579F7" w:rsidRPr="009A6C54">
        <w:t xml:space="preserve"> </w:t>
      </w:r>
      <w:r w:rsidRPr="009A6C54">
        <w:t>(e.g., 1^SC VETERAN)</w:t>
      </w:r>
    </w:p>
    <w:p w14:paraId="26F27147" w14:textId="77777777" w:rsidR="003539BA" w:rsidRPr="009A6C54" w:rsidRDefault="003539BA" w:rsidP="00106BBA">
      <w:pPr>
        <w:pStyle w:val="BodyText"/>
      </w:pPr>
    </w:p>
    <w:p w14:paraId="26F27148" w14:textId="77777777"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14:paraId="26F27149" w14:textId="77777777" w:rsidR="003539BA" w:rsidRPr="009A6C54" w:rsidRDefault="003539BA" w:rsidP="00106BBA">
      <w:pPr>
        <w:pStyle w:val="BodyText"/>
      </w:pPr>
    </w:p>
    <w:p w14:paraId="26F2714A" w14:textId="77777777" w:rsidR="003539BA" w:rsidRPr="009A6C54" w:rsidRDefault="003539BA" w:rsidP="00106BBA">
      <w:pPr>
        <w:pStyle w:val="BodyText"/>
      </w:pPr>
      <w:r w:rsidRPr="009A6C54">
        <w:rPr>
          <w:b/>
        </w:rPr>
        <w:lastRenderedPageBreak/>
        <w:t>VAEL(8)</w:t>
      </w:r>
      <w:r w:rsidRPr="009A6C54">
        <w:tab/>
        <w:t xml:space="preserve">The current ELIGIBILITY STATUS of </w:t>
      </w:r>
      <w:r w:rsidR="00E22253" w:rsidRPr="009A6C54">
        <w:t xml:space="preserve"> </w:t>
      </w:r>
      <w:r w:rsidRPr="009A6C54">
        <w:t>the patient in internal^external format.  (e.g., V^VERIFIED)</w:t>
      </w:r>
    </w:p>
    <w:p w14:paraId="26F2714B" w14:textId="77777777" w:rsidR="003539BA" w:rsidRPr="009A6C54" w:rsidRDefault="003539BA" w:rsidP="00106BBA">
      <w:pPr>
        <w:pStyle w:val="BodyText"/>
      </w:pPr>
    </w:p>
    <w:p w14:paraId="26F2714C" w14:textId="77777777" w:rsidR="003539BA" w:rsidRPr="009A6C54" w:rsidRDefault="003539BA" w:rsidP="00106BBA">
      <w:pPr>
        <w:pStyle w:val="BodyText"/>
      </w:pPr>
      <w:r w:rsidRPr="009A6C54">
        <w:rPr>
          <w:b/>
        </w:rPr>
        <w:t>VAEL(9)</w:t>
      </w:r>
      <w:r w:rsidRPr="009A6C54">
        <w:tab/>
        <w:t>The CURRENT MEANS TEST STATUS of the patient CODE^</w:t>
      </w:r>
    </w:p>
    <w:p w14:paraId="26F2714D" w14:textId="77777777" w:rsidR="003539BA" w:rsidRPr="009A6C54" w:rsidRDefault="003539BA" w:rsidP="00106BBA">
      <w:pPr>
        <w:pStyle w:val="BodyText"/>
      </w:pPr>
      <w:r w:rsidRPr="009A6C54">
        <w:t>NAME.  (e.g., A^MEANS TEST EXEMPT)</w:t>
      </w:r>
    </w:p>
    <w:p w14:paraId="26F2714E" w14:textId="77777777" w:rsidR="003539BA" w:rsidRPr="009A6C54" w:rsidRDefault="003539BA" w:rsidP="00106BBA">
      <w:pPr>
        <w:pStyle w:val="BodyText"/>
      </w:pPr>
      <w:r w:rsidRPr="009A6C54">
        <w:rPr>
          <w:b/>
        </w:rPr>
        <w:t>VAERR</w:t>
      </w:r>
      <w:r w:rsidRPr="009A6C54">
        <w:tab/>
        <w:t>The error flag will have one of the following values.</w:t>
      </w:r>
    </w:p>
    <w:p w14:paraId="26F2714F" w14:textId="77777777" w:rsidR="003539BA" w:rsidRPr="009A6C54" w:rsidRDefault="003539BA" w:rsidP="00106BBA">
      <w:pPr>
        <w:pStyle w:val="BodyText"/>
      </w:pPr>
      <w:r w:rsidRPr="009A6C54">
        <w:t xml:space="preserve">0  -- no errors encountered </w:t>
      </w:r>
    </w:p>
    <w:p w14:paraId="26F27150" w14:textId="77777777" w:rsidR="003539BA" w:rsidRPr="009A6C54" w:rsidRDefault="003539BA" w:rsidP="00106BBA">
      <w:pPr>
        <w:pStyle w:val="BodyText"/>
      </w:pPr>
      <w:r w:rsidRPr="009A6C54">
        <w:t>1  -- error encountered - DFN or</w:t>
      </w:r>
    </w:p>
    <w:p w14:paraId="26F27151" w14:textId="77777777" w:rsidR="003539BA" w:rsidRPr="009A6C54" w:rsidRDefault="003539BA" w:rsidP="00106BBA">
      <w:pPr>
        <w:pStyle w:val="BodyText"/>
      </w:pPr>
      <w:r w:rsidRPr="009A6C54">
        <w:t xml:space="preserve">^DPT(DFN,0) is not defined </w:t>
      </w:r>
    </w:p>
    <w:p w14:paraId="26F27152" w14:textId="77777777" w:rsidR="00DD6E74" w:rsidRPr="009A6C54" w:rsidRDefault="003539BA" w:rsidP="00DD6E74">
      <w:pPr>
        <w:pStyle w:val="Heading3"/>
      </w:pPr>
      <w:bookmarkStart w:id="216" w:name="_Toc518911249"/>
      <w:r w:rsidRPr="009A6C54">
        <w:t>MB^VADPT</w:t>
      </w:r>
      <w:bookmarkEnd w:id="216"/>
    </w:p>
    <w:p w14:paraId="26F27153" w14:textId="77777777" w:rsidR="003539BA" w:rsidRPr="009A6C54" w:rsidRDefault="003539BA" w:rsidP="00106BBA">
      <w:pPr>
        <w:pStyle w:val="BodyText"/>
      </w:pPr>
      <w:r w:rsidRPr="009A6C54">
        <w:t>This entry point returns monetary benefit information for a patient.</w:t>
      </w:r>
    </w:p>
    <w:p w14:paraId="26F27154" w14:textId="77777777" w:rsidR="00DD6E74" w:rsidRPr="009A6C54" w:rsidRDefault="00DD6E74" w:rsidP="00DD6E74">
      <w:pPr>
        <w:pStyle w:val="BodyText"/>
        <w:jc w:val="center"/>
      </w:pPr>
      <w:r w:rsidRPr="009A6C54">
        <w:t>INPUT</w:t>
      </w:r>
      <w:r w:rsidR="003539BA" w:rsidRPr="009A6C54">
        <w:t>:</w:t>
      </w:r>
    </w:p>
    <w:p w14:paraId="26F27155" w14:textId="77777777"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14:paraId="26F27156" w14:textId="77777777" w:rsidR="003539BA" w:rsidRPr="009A6C54" w:rsidRDefault="003539BA" w:rsidP="00106BBA">
      <w:pPr>
        <w:pStyle w:val="BodyText"/>
      </w:pPr>
    </w:p>
    <w:p w14:paraId="26F27157" w14:textId="77777777"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14:paraId="26F27158" w14:textId="77777777" w:rsidR="003539BA" w:rsidRPr="009A6C54" w:rsidRDefault="003539BA" w:rsidP="00106BBA">
      <w:pPr>
        <w:pStyle w:val="BodyText"/>
      </w:pPr>
      <w:r w:rsidRPr="009A6C54">
        <w:t>1 -- return the output array with alpha subscripts - see alpha subscripts section (e.g., VAMB(1) would be VAMB("AA"))</w:t>
      </w:r>
    </w:p>
    <w:p w14:paraId="26F27159" w14:textId="77777777" w:rsidR="003539BA" w:rsidRPr="009A6C54" w:rsidRDefault="003539BA" w:rsidP="00106BBA">
      <w:pPr>
        <w:pStyle w:val="BodyText"/>
      </w:pPr>
      <w:r w:rsidRPr="009A6C54">
        <w:t>2 -- return the output in the ^UTILITY global with numeric subscripts</w:t>
      </w:r>
    </w:p>
    <w:p w14:paraId="26F2715A" w14:textId="77777777" w:rsidR="003539BA" w:rsidRPr="009A6C54" w:rsidRDefault="003539BA" w:rsidP="00106BBA">
      <w:pPr>
        <w:pStyle w:val="BodyText"/>
      </w:pPr>
      <w:r w:rsidRPr="009A6C54">
        <w:t>(e.g., ^UTILITY("VAMB",$J,1))</w:t>
      </w:r>
    </w:p>
    <w:p w14:paraId="26F2715B" w14:textId="77777777" w:rsidR="003539BA" w:rsidRPr="009A6C54" w:rsidRDefault="003539BA" w:rsidP="00106BBA">
      <w:pPr>
        <w:pStyle w:val="BodyText"/>
      </w:pPr>
      <w:r w:rsidRPr="009A6C54">
        <w:t>12 -- return the output in the ^UTILITY global with alpha subscripts</w:t>
      </w:r>
    </w:p>
    <w:p w14:paraId="26F2715C" w14:textId="77777777" w:rsidR="003539BA" w:rsidRPr="009A6C54" w:rsidRDefault="003539BA" w:rsidP="00106BBA">
      <w:pPr>
        <w:pStyle w:val="BodyText"/>
      </w:pPr>
      <w:r w:rsidRPr="009A6C54">
        <w:t>(e.g., ^UTILITY("VAMB",$J,"AA"))</w:t>
      </w:r>
    </w:p>
    <w:p w14:paraId="26F2715D" w14:textId="77777777" w:rsidR="00C213E6" w:rsidRPr="009A6C54" w:rsidRDefault="00C213E6" w:rsidP="00106BBA">
      <w:pPr>
        <w:pStyle w:val="BodyText"/>
        <w:rPr>
          <w:b/>
        </w:rPr>
      </w:pPr>
    </w:p>
    <w:p w14:paraId="26F2715E"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14:paraId="26F2715F" w14:textId="77777777" w:rsidR="003F4287" w:rsidRPr="009A6C54" w:rsidRDefault="003F4287" w:rsidP="003F4287">
      <w:pPr>
        <w:pStyle w:val="BodyText"/>
        <w:jc w:val="center"/>
      </w:pPr>
      <w:r w:rsidRPr="009A6C54">
        <w:t>OUTPUT:</w:t>
      </w:r>
    </w:p>
    <w:p w14:paraId="26F27160" w14:textId="77777777"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14:paraId="26F27161" w14:textId="77777777" w:rsidR="003539BA" w:rsidRPr="009A6C54" w:rsidRDefault="003539BA" w:rsidP="00106BBA">
      <w:pPr>
        <w:pStyle w:val="BodyText"/>
      </w:pPr>
    </w:p>
    <w:p w14:paraId="26F27162" w14:textId="77777777"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14:paraId="26F27163" w14:textId="77777777" w:rsidR="003539BA" w:rsidRPr="009A6C54" w:rsidRDefault="003539BA" w:rsidP="00106BBA">
      <w:pPr>
        <w:pStyle w:val="BodyText"/>
      </w:pPr>
    </w:p>
    <w:p w14:paraId="26F27164" w14:textId="77777777" w:rsidR="003539BA" w:rsidRPr="009A6C54" w:rsidRDefault="003539BA" w:rsidP="00106BBA">
      <w:pPr>
        <w:pStyle w:val="BodyText"/>
      </w:pPr>
      <w:r w:rsidRPr="009A6C54">
        <w:rPr>
          <w:b/>
        </w:rPr>
        <w:lastRenderedPageBreak/>
        <w:t>VAMB(3)</w:t>
      </w:r>
      <w:r w:rsidRPr="009A6C54">
        <w:tab/>
        <w:t>If the RECEIVING SOCIAL SECURITY field is YES, a "1" will be returned in the first piece; otherwise, a "0" will be returned.  If receiving social security, the AMOUNT OF SOCIAL SECURITY will be returned in the second piece.  (e.g., 0)</w:t>
      </w:r>
    </w:p>
    <w:p w14:paraId="26F27165" w14:textId="77777777" w:rsidR="0031590B" w:rsidRPr="009A6C54" w:rsidRDefault="0031590B" w:rsidP="00106BBA">
      <w:pPr>
        <w:pStyle w:val="BodyText"/>
      </w:pPr>
    </w:p>
    <w:p w14:paraId="26F27166" w14:textId="77777777"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14:paraId="26F27167" w14:textId="77777777" w:rsidR="003539BA" w:rsidRPr="009A6C54" w:rsidRDefault="003539BA" w:rsidP="00106BBA">
      <w:pPr>
        <w:pStyle w:val="BodyText"/>
      </w:pPr>
    </w:p>
    <w:p w14:paraId="26F27168" w14:textId="77777777"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14:paraId="26F27169" w14:textId="77777777" w:rsidR="003539BA" w:rsidRPr="009A6C54" w:rsidRDefault="003539BA" w:rsidP="00106BBA">
      <w:pPr>
        <w:pStyle w:val="BodyText"/>
      </w:pPr>
    </w:p>
    <w:p w14:paraId="26F2716A" w14:textId="77777777"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14:paraId="26F2716B" w14:textId="77777777" w:rsidR="003539BA" w:rsidRPr="009A6C54" w:rsidRDefault="003539BA" w:rsidP="00106BBA">
      <w:pPr>
        <w:pStyle w:val="BodyText"/>
      </w:pPr>
      <w:r w:rsidRPr="009A6C54">
        <w:t xml:space="preserve"> </w:t>
      </w:r>
    </w:p>
    <w:p w14:paraId="26F2716C" w14:textId="77777777"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14:paraId="26F2716D" w14:textId="77777777" w:rsidR="003539BA" w:rsidRPr="009A6C54" w:rsidRDefault="003539BA" w:rsidP="00106BBA">
      <w:pPr>
        <w:pStyle w:val="BodyText"/>
      </w:pPr>
    </w:p>
    <w:p w14:paraId="26F2716E" w14:textId="77777777"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14:paraId="26F2716F" w14:textId="77777777" w:rsidR="003539BA" w:rsidRPr="009A6C54" w:rsidRDefault="003539BA" w:rsidP="00106BBA">
      <w:pPr>
        <w:pStyle w:val="BodyText"/>
      </w:pPr>
    </w:p>
    <w:p w14:paraId="26F27170" w14:textId="77777777"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14:paraId="26F27171" w14:textId="77777777" w:rsidR="003F4287" w:rsidRPr="009A6C54" w:rsidRDefault="003F4287" w:rsidP="00106BBA">
      <w:pPr>
        <w:pStyle w:val="BodyText"/>
        <w:rPr>
          <w:b/>
        </w:rPr>
      </w:pPr>
    </w:p>
    <w:p w14:paraId="26F27172" w14:textId="77777777" w:rsidR="003539BA" w:rsidRPr="009A6C54" w:rsidRDefault="003539BA" w:rsidP="00106BBA">
      <w:pPr>
        <w:pStyle w:val="BodyText"/>
      </w:pPr>
      <w:r w:rsidRPr="009A6C54">
        <w:rPr>
          <w:b/>
        </w:rPr>
        <w:t>VAERR</w:t>
      </w:r>
      <w:r w:rsidRPr="009A6C54">
        <w:tab/>
        <w:t>The error flag will have one of the following values.</w:t>
      </w:r>
    </w:p>
    <w:p w14:paraId="26F27173" w14:textId="77777777" w:rsidR="003539BA" w:rsidRPr="009A6C54" w:rsidRDefault="003539BA" w:rsidP="00106BBA">
      <w:pPr>
        <w:pStyle w:val="BodyText"/>
      </w:pPr>
      <w:r w:rsidRPr="009A6C54">
        <w:t xml:space="preserve">0  -- no errors encountered </w:t>
      </w:r>
    </w:p>
    <w:p w14:paraId="26F27174" w14:textId="77777777" w:rsidR="003539BA" w:rsidRPr="009A6C54" w:rsidRDefault="003539BA" w:rsidP="00106BBA">
      <w:pPr>
        <w:pStyle w:val="BodyText"/>
      </w:pPr>
      <w:r w:rsidRPr="009A6C54">
        <w:t>1  -- error encountered - DFN or</w:t>
      </w:r>
    </w:p>
    <w:p w14:paraId="26F27175" w14:textId="77777777" w:rsidR="003539BA" w:rsidRPr="009A6C54" w:rsidRDefault="003539BA" w:rsidP="00106BBA">
      <w:pPr>
        <w:pStyle w:val="BodyText"/>
      </w:pPr>
      <w:r w:rsidRPr="009A6C54">
        <w:t xml:space="preserve">^DPT(DFN,0) is not defined </w:t>
      </w:r>
    </w:p>
    <w:p w14:paraId="26F27176" w14:textId="77777777" w:rsidR="0031590B" w:rsidRPr="009A6C54" w:rsidRDefault="0031590B" w:rsidP="00106BBA">
      <w:pPr>
        <w:pStyle w:val="BodyText"/>
      </w:pPr>
    </w:p>
    <w:p w14:paraId="26F27177" w14:textId="77777777" w:rsidR="003F4287" w:rsidRPr="009A6C54" w:rsidRDefault="003539BA" w:rsidP="003F4287">
      <w:pPr>
        <w:pStyle w:val="Heading3"/>
      </w:pPr>
      <w:bookmarkStart w:id="217" w:name="_Toc518911250"/>
      <w:r w:rsidRPr="009A6C54">
        <w:t>SVC^VADPT</w:t>
      </w:r>
      <w:bookmarkEnd w:id="217"/>
      <w:r w:rsidR="0031590B" w:rsidRPr="009A6C54">
        <w:t xml:space="preserve"> </w:t>
      </w:r>
    </w:p>
    <w:p w14:paraId="26F27178" w14:textId="77777777" w:rsidR="00572833" w:rsidRPr="009A6C54" w:rsidRDefault="00572833" w:rsidP="00572833">
      <w:pPr>
        <w:pStyle w:val="BodyText"/>
      </w:pPr>
      <w:r w:rsidRPr="009A6C54">
        <w:t>This entry point returns service information for a patient.</w:t>
      </w:r>
    </w:p>
    <w:p w14:paraId="26F27179" w14:textId="77777777" w:rsidR="00311072" w:rsidRDefault="001F18E7" w:rsidP="001F18E7">
      <w:pPr>
        <w:pStyle w:val="BodyText"/>
        <w:rPr>
          <w:lang w:val="en-US"/>
        </w:rPr>
      </w:pPr>
      <w:bookmarkStart w:id="218" w:name="VADPT_API"/>
      <w:bookmarkEnd w:id="218"/>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14:paraId="26F2717A" w14:textId="77777777" w:rsidR="003F4287" w:rsidRPr="009A6C54" w:rsidRDefault="003F4287" w:rsidP="003F4287">
      <w:pPr>
        <w:pStyle w:val="BodyText"/>
        <w:jc w:val="center"/>
      </w:pPr>
      <w:r w:rsidRPr="009A6C54">
        <w:lastRenderedPageBreak/>
        <w:t>INPUT</w:t>
      </w:r>
      <w:r w:rsidR="003539BA" w:rsidRPr="009A6C54">
        <w:t>:</w:t>
      </w:r>
    </w:p>
    <w:p w14:paraId="26F2717B" w14:textId="77777777"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14:paraId="26F2717C" w14:textId="77777777" w:rsidR="00F440B6" w:rsidRPr="009A6C54" w:rsidRDefault="00F440B6" w:rsidP="00106BBA">
      <w:pPr>
        <w:pStyle w:val="BodyText"/>
      </w:pPr>
    </w:p>
    <w:p w14:paraId="26F2717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17E" w14:textId="77777777" w:rsidR="0031590B" w:rsidRPr="009A6C54" w:rsidRDefault="003539BA" w:rsidP="00106BBA">
      <w:pPr>
        <w:pStyle w:val="BodyText"/>
      </w:pPr>
      <w:r w:rsidRPr="009A6C54">
        <w:t xml:space="preserve">1 -- return the output array with alpha subscripts - see alpha subscripts section (e.g., VASV(1) would be </w:t>
      </w:r>
    </w:p>
    <w:p w14:paraId="26F2717F" w14:textId="77777777"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14:paraId="26F27180" w14:textId="77777777"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14:paraId="26F27181" w14:textId="77777777" w:rsidR="003539BA" w:rsidRPr="009A6C54" w:rsidRDefault="003539BA" w:rsidP="00106BBA">
      <w:pPr>
        <w:pStyle w:val="BodyText"/>
      </w:pPr>
    </w:p>
    <w:p w14:paraId="26F2718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14:paraId="26F27183" w14:textId="77777777" w:rsidR="00D668E3" w:rsidRPr="009A6C54" w:rsidRDefault="00D668E3" w:rsidP="00D668E3">
      <w:pPr>
        <w:pStyle w:val="BodyText"/>
        <w:jc w:val="center"/>
      </w:pPr>
      <w:r w:rsidRPr="009A6C54">
        <w:t>OUTPUT</w:t>
      </w:r>
      <w:r w:rsidR="003539BA" w:rsidRPr="009A6C54">
        <w:t>:</w:t>
      </w:r>
    </w:p>
    <w:p w14:paraId="26F27184" w14:textId="77777777" w:rsidR="003539BA" w:rsidRPr="009A6C54" w:rsidRDefault="003539BA" w:rsidP="00106BBA">
      <w:pPr>
        <w:pStyle w:val="BodyText"/>
      </w:pPr>
      <w:r w:rsidRPr="009A6C54">
        <w:rPr>
          <w:b/>
        </w:rPr>
        <w:t>VASV(1)</w:t>
      </w:r>
      <w:r w:rsidRPr="009A6C54">
        <w:tab/>
        <w:t xml:space="preserve">If the VIETNAM SERVICE </w:t>
      </w:r>
    </w:p>
    <w:p w14:paraId="26F27185" w14:textId="77777777" w:rsidR="003539BA" w:rsidRPr="009A6C54" w:rsidRDefault="003539BA" w:rsidP="00106BBA">
      <w:pPr>
        <w:pStyle w:val="BodyText"/>
      </w:pPr>
      <w:r w:rsidRPr="009A6C54">
        <w:t>INDICATED field is YES, a "1" will be returned; otherwise a "0" will be returned.  (e.g., 0)</w:t>
      </w:r>
    </w:p>
    <w:p w14:paraId="26F27186" w14:textId="77777777" w:rsidR="003539BA" w:rsidRPr="009A6C54" w:rsidRDefault="003539BA" w:rsidP="00106BBA">
      <w:pPr>
        <w:pStyle w:val="BodyText"/>
      </w:pPr>
    </w:p>
    <w:p w14:paraId="26F27187" w14:textId="77777777"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14:paraId="26F27188" w14:textId="77777777" w:rsidR="003539BA" w:rsidRPr="009A6C54" w:rsidRDefault="003539BA" w:rsidP="00106BBA">
      <w:pPr>
        <w:pStyle w:val="BodyText"/>
      </w:pPr>
      <w:r w:rsidRPr="009A6C54">
        <w:t>FROM DATE in internal^external format.</w:t>
      </w:r>
      <w:r w:rsidR="00F440B6" w:rsidRPr="009A6C54">
        <w:t xml:space="preserve"> </w:t>
      </w:r>
      <w:r w:rsidRPr="009A6C54">
        <w:t>(e.g., 2680110^JAN 10,1968)</w:t>
      </w:r>
    </w:p>
    <w:p w14:paraId="26F27189" w14:textId="77777777" w:rsidR="003539BA" w:rsidRPr="009A6C54" w:rsidRDefault="003539BA" w:rsidP="00106BBA">
      <w:pPr>
        <w:pStyle w:val="BodyText"/>
      </w:pPr>
    </w:p>
    <w:p w14:paraId="26F2718A" w14:textId="77777777" w:rsidR="003539BA" w:rsidRPr="009A6C54" w:rsidRDefault="003539BA" w:rsidP="00106BBA">
      <w:pPr>
        <w:pStyle w:val="BodyText"/>
      </w:pPr>
      <w:r w:rsidRPr="009A6C54">
        <w:rPr>
          <w:b/>
        </w:rPr>
        <w:t>VASV(1,2)</w:t>
      </w:r>
      <w:r w:rsidRPr="009A6C54">
        <w:tab/>
        <w:t>If Vietnam Service, the VIETNAM TO DATE in internal^external format.</w:t>
      </w:r>
    </w:p>
    <w:p w14:paraId="26F2718B" w14:textId="77777777" w:rsidR="003539BA" w:rsidRPr="009A6C54" w:rsidRDefault="003539BA" w:rsidP="00106BBA">
      <w:pPr>
        <w:pStyle w:val="BodyText"/>
      </w:pPr>
      <w:r w:rsidRPr="009A6C54">
        <w:t>(e.g., 2690315^MAR 15,1969)</w:t>
      </w:r>
    </w:p>
    <w:p w14:paraId="26F2718C" w14:textId="77777777" w:rsidR="003539BA" w:rsidRPr="009A6C54" w:rsidRDefault="003539BA" w:rsidP="00106BBA">
      <w:pPr>
        <w:pStyle w:val="BodyText"/>
      </w:pPr>
    </w:p>
    <w:p w14:paraId="26F2718D" w14:textId="77777777"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14:paraId="26F2718E" w14:textId="77777777" w:rsidR="00F440B6" w:rsidRPr="009A6C54" w:rsidRDefault="00F440B6" w:rsidP="00106BBA">
      <w:pPr>
        <w:pStyle w:val="BodyText"/>
        <w:rPr>
          <w:b/>
        </w:rPr>
      </w:pPr>
    </w:p>
    <w:p w14:paraId="26F2718F" w14:textId="77777777" w:rsidR="003539BA" w:rsidRPr="009A6C54" w:rsidRDefault="003539BA" w:rsidP="00106BBA">
      <w:pPr>
        <w:pStyle w:val="BodyText"/>
      </w:pPr>
      <w:r w:rsidRPr="009A6C54">
        <w:rPr>
          <w:b/>
        </w:rPr>
        <w:t>VASV(2,1)</w:t>
      </w:r>
      <w:r w:rsidRPr="009A6C54">
        <w:tab/>
        <w:t>If Agent Orange exposure, the AGENT ORANGE REGISTRATION DATE in internal^external format.</w:t>
      </w:r>
    </w:p>
    <w:p w14:paraId="26F27190" w14:textId="77777777" w:rsidR="003539BA" w:rsidRPr="009A6C54" w:rsidRDefault="003539BA" w:rsidP="00106BBA">
      <w:pPr>
        <w:pStyle w:val="BodyText"/>
      </w:pPr>
      <w:r w:rsidRPr="009A6C54">
        <w:t>(e.g., 2870513^MAY 13,1987)</w:t>
      </w:r>
    </w:p>
    <w:p w14:paraId="26F27191" w14:textId="77777777" w:rsidR="003539BA" w:rsidRPr="009A6C54" w:rsidRDefault="003539BA" w:rsidP="00106BBA">
      <w:pPr>
        <w:pStyle w:val="BodyText"/>
        <w:rPr>
          <w:b/>
        </w:rPr>
      </w:pPr>
    </w:p>
    <w:p w14:paraId="26F27192" w14:textId="77777777" w:rsidR="003539BA" w:rsidRPr="009A6C54" w:rsidRDefault="003539BA" w:rsidP="00106BBA">
      <w:pPr>
        <w:pStyle w:val="BodyText"/>
      </w:pPr>
      <w:r w:rsidRPr="009A6C54">
        <w:rPr>
          <w:b/>
        </w:rPr>
        <w:t>VASV(2,2)</w:t>
      </w:r>
      <w:r w:rsidRPr="009A6C54">
        <w:tab/>
        <w:t>If Agent Orange exposure, the AGENT ORANGE EXAMINATION DATE in internal^external format.</w:t>
      </w:r>
    </w:p>
    <w:p w14:paraId="26F27193" w14:textId="77777777" w:rsidR="003539BA" w:rsidRPr="009A6C54" w:rsidRDefault="003539BA" w:rsidP="00106BBA">
      <w:pPr>
        <w:pStyle w:val="BodyText"/>
      </w:pPr>
      <w:r w:rsidRPr="009A6C54">
        <w:t>(e.g., 2871101^NOV 1,1987)</w:t>
      </w:r>
    </w:p>
    <w:p w14:paraId="26F27194" w14:textId="77777777" w:rsidR="003539BA" w:rsidRPr="009A6C54" w:rsidRDefault="003539BA" w:rsidP="00106BBA">
      <w:pPr>
        <w:pStyle w:val="BodyText"/>
      </w:pPr>
    </w:p>
    <w:p w14:paraId="26F27195" w14:textId="77777777" w:rsidR="003539BA" w:rsidRPr="009A6C54" w:rsidRDefault="003539BA" w:rsidP="00106BBA">
      <w:pPr>
        <w:pStyle w:val="BodyText"/>
      </w:pPr>
      <w:r w:rsidRPr="009A6C54">
        <w:rPr>
          <w:b/>
        </w:rPr>
        <w:t>VASV(2,3)</w:t>
      </w:r>
      <w:r w:rsidRPr="009A6C54">
        <w:tab/>
        <w:t>If Agent Orange exposure, AGENT ORANGE REPORTED TO C.O. date in internal^external format.</w:t>
      </w:r>
    </w:p>
    <w:p w14:paraId="26F27196" w14:textId="77777777" w:rsidR="003539BA" w:rsidRPr="009A6C54" w:rsidRDefault="003539BA" w:rsidP="00106BBA">
      <w:pPr>
        <w:pStyle w:val="BodyText"/>
      </w:pPr>
      <w:r w:rsidRPr="009A6C54">
        <w:t>(e.g., 2871225^DEC 25,1987)</w:t>
      </w:r>
    </w:p>
    <w:p w14:paraId="26F27197" w14:textId="77777777" w:rsidR="003539BA" w:rsidRPr="009A6C54" w:rsidRDefault="003539BA" w:rsidP="00106BBA">
      <w:pPr>
        <w:pStyle w:val="BodyText"/>
      </w:pPr>
    </w:p>
    <w:p w14:paraId="26F27198" w14:textId="77777777" w:rsidR="003539BA" w:rsidRPr="009A6C54" w:rsidRDefault="003539BA" w:rsidP="00106BBA">
      <w:pPr>
        <w:pStyle w:val="BodyText"/>
      </w:pPr>
      <w:r w:rsidRPr="009A6C54">
        <w:rPr>
          <w:b/>
        </w:rPr>
        <w:t>VASV(2,4)</w:t>
      </w:r>
      <w:r w:rsidRPr="009A6C54">
        <w:tab/>
        <w:t>If Agent Orange exposure, AGENT ORANGE REGISTRATION #.</w:t>
      </w:r>
    </w:p>
    <w:p w14:paraId="26F27199" w14:textId="77777777" w:rsidR="003539BA" w:rsidRPr="009A6C54" w:rsidRDefault="003539BA" w:rsidP="00106BBA">
      <w:pPr>
        <w:pStyle w:val="BodyText"/>
      </w:pPr>
      <w:r w:rsidRPr="009A6C54">
        <w:t>(e.g., 123456)</w:t>
      </w:r>
    </w:p>
    <w:p w14:paraId="26F2719A" w14:textId="77777777" w:rsidR="003539BA" w:rsidRPr="009A6C54" w:rsidRDefault="003539BA" w:rsidP="00106BBA">
      <w:pPr>
        <w:pStyle w:val="BodyText"/>
      </w:pPr>
    </w:p>
    <w:p w14:paraId="26F2719B" w14:textId="77777777" w:rsidR="003539BA" w:rsidRPr="009A6C54" w:rsidRDefault="003539BA" w:rsidP="00106BBA">
      <w:pPr>
        <w:pStyle w:val="BodyText"/>
      </w:pPr>
      <w:r w:rsidRPr="009A6C54">
        <w:rPr>
          <w:b/>
        </w:rPr>
        <w:t>VASV(2,5</w:t>
      </w:r>
      <w:r w:rsidRPr="009A6C54">
        <w:t>)</w:t>
      </w:r>
      <w:r w:rsidRPr="009A6C54">
        <w:tab/>
        <w:t>If Agent Orange exposure, the AGENT ORANGE EXPOSURE LOCATION in</w:t>
      </w:r>
    </w:p>
    <w:p w14:paraId="26F2719C" w14:textId="77777777" w:rsidR="003539BA" w:rsidRPr="009A6C54" w:rsidRDefault="003539BA" w:rsidP="00106BBA">
      <w:pPr>
        <w:pStyle w:val="BodyText"/>
      </w:pPr>
      <w:r w:rsidRPr="009A6C54">
        <w:t>internal^external format</w:t>
      </w:r>
    </w:p>
    <w:p w14:paraId="26F2719D" w14:textId="77777777" w:rsidR="003539BA" w:rsidRPr="009A6C54" w:rsidRDefault="003539BA" w:rsidP="00106BBA">
      <w:pPr>
        <w:pStyle w:val="BodyText"/>
      </w:pPr>
      <w:r w:rsidRPr="009A6C54">
        <w:t>(e.g., V^VIETNAM)</w:t>
      </w:r>
    </w:p>
    <w:p w14:paraId="26F2719E" w14:textId="77777777" w:rsidR="003539BA" w:rsidRPr="009A6C54" w:rsidRDefault="003539BA" w:rsidP="00106BBA">
      <w:pPr>
        <w:pStyle w:val="BodyText"/>
      </w:pPr>
    </w:p>
    <w:p w14:paraId="26F2719F" w14:textId="77777777"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14:paraId="26F271A0" w14:textId="77777777" w:rsidR="003539BA" w:rsidRPr="009A6C54" w:rsidRDefault="003539BA" w:rsidP="00106BBA">
      <w:pPr>
        <w:pStyle w:val="BodyText"/>
      </w:pPr>
    </w:p>
    <w:p w14:paraId="26F271A1" w14:textId="77777777" w:rsidR="003539BA" w:rsidRPr="009A6C54" w:rsidRDefault="003539BA" w:rsidP="00106BBA">
      <w:pPr>
        <w:pStyle w:val="BodyText"/>
      </w:pPr>
      <w:r w:rsidRPr="009A6C54">
        <w:rPr>
          <w:b/>
        </w:rPr>
        <w:t>VASV(3,1)</w:t>
      </w:r>
      <w:r w:rsidRPr="009A6C54">
        <w:tab/>
        <w:t>If Radiation Exposure, RADIATION REGISTRATION DATE in internal^external format.</w:t>
      </w:r>
    </w:p>
    <w:p w14:paraId="26F271A2" w14:textId="77777777" w:rsidR="003539BA" w:rsidRPr="009A6C54" w:rsidRDefault="003539BA" w:rsidP="00106BBA">
      <w:pPr>
        <w:pStyle w:val="BodyText"/>
      </w:pPr>
      <w:r w:rsidRPr="009A6C54">
        <w:t>(e.g., 2800202^FEB 02,1980)</w:t>
      </w:r>
    </w:p>
    <w:p w14:paraId="26F271A3" w14:textId="77777777" w:rsidR="003539BA" w:rsidRPr="009A6C54" w:rsidRDefault="003539BA" w:rsidP="00106BBA">
      <w:pPr>
        <w:pStyle w:val="BodyText"/>
      </w:pPr>
    </w:p>
    <w:p w14:paraId="26F271A4" w14:textId="77777777"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EXPOSURE METHOD in internal^external format.</w:t>
      </w:r>
    </w:p>
    <w:p w14:paraId="26F271A5" w14:textId="77777777" w:rsidR="003539BA" w:rsidRPr="009A6C54" w:rsidRDefault="003539BA" w:rsidP="00106BBA">
      <w:pPr>
        <w:pStyle w:val="BodyText"/>
      </w:pPr>
      <w:r w:rsidRPr="009A6C54">
        <w:t>(e.g., T^NUCLEAR TESTING)</w:t>
      </w:r>
    </w:p>
    <w:p w14:paraId="26F271A6" w14:textId="77777777" w:rsidR="003539BA" w:rsidRPr="009A6C54" w:rsidRDefault="003539BA" w:rsidP="00106BBA">
      <w:pPr>
        <w:pStyle w:val="BodyText"/>
      </w:pPr>
    </w:p>
    <w:p w14:paraId="26F271A7" w14:textId="77777777" w:rsidR="003539BA" w:rsidRPr="009A6C54" w:rsidRDefault="003539BA" w:rsidP="00106BBA">
      <w:pPr>
        <w:pStyle w:val="BodyText"/>
      </w:pPr>
      <w:r w:rsidRPr="009A6C54">
        <w:rPr>
          <w:b/>
        </w:rPr>
        <w:t>VASV(4)</w:t>
      </w:r>
      <w:r w:rsidRPr="009A6C54">
        <w:tab/>
        <w:t>If the POW STATUS INDICATED field is YES, a "1" will be returned; otherwise a "0" will be returned.</w:t>
      </w:r>
    </w:p>
    <w:p w14:paraId="26F271A8" w14:textId="77777777" w:rsidR="003539BA" w:rsidRPr="009A6C54" w:rsidRDefault="003539BA" w:rsidP="00106BBA">
      <w:pPr>
        <w:pStyle w:val="BodyText"/>
      </w:pPr>
      <w:r w:rsidRPr="009A6C54">
        <w:t>(e.g., 0)</w:t>
      </w:r>
    </w:p>
    <w:p w14:paraId="26F271A9" w14:textId="77777777" w:rsidR="003539BA" w:rsidRPr="009A6C54" w:rsidRDefault="003539BA" w:rsidP="00106BBA">
      <w:pPr>
        <w:pStyle w:val="BodyText"/>
      </w:pPr>
      <w:r w:rsidRPr="009A6C54">
        <w:t xml:space="preserve"> </w:t>
      </w:r>
    </w:p>
    <w:p w14:paraId="26F271AA" w14:textId="77777777" w:rsidR="003539BA" w:rsidRPr="009A6C54" w:rsidRDefault="003539BA" w:rsidP="00106BBA">
      <w:pPr>
        <w:pStyle w:val="BodyText"/>
      </w:pPr>
      <w:r w:rsidRPr="009A6C54">
        <w:rPr>
          <w:b/>
        </w:rPr>
        <w:t>VASV(4,1)</w:t>
      </w:r>
      <w:r w:rsidRPr="009A6C54">
        <w:tab/>
        <w:t>If POW status, POW FROM DATE in</w:t>
      </w:r>
      <w:r w:rsidR="0031590B" w:rsidRPr="009A6C54">
        <w:t xml:space="preserve"> </w:t>
      </w:r>
      <w:r w:rsidRPr="009A6C54">
        <w:t>internal^external format.</w:t>
      </w:r>
    </w:p>
    <w:p w14:paraId="26F271AB" w14:textId="77777777" w:rsidR="003539BA" w:rsidRPr="009A6C54" w:rsidRDefault="003539BA" w:rsidP="00106BBA">
      <w:pPr>
        <w:pStyle w:val="BodyText"/>
      </w:pPr>
      <w:r w:rsidRPr="009A6C54">
        <w:t>(e.g., 2450319^MAR 19,1945)</w:t>
      </w:r>
    </w:p>
    <w:p w14:paraId="26F271AC" w14:textId="77777777" w:rsidR="003539BA" w:rsidRPr="009A6C54" w:rsidRDefault="003539BA" w:rsidP="00106BBA">
      <w:pPr>
        <w:pStyle w:val="BodyText"/>
      </w:pPr>
    </w:p>
    <w:p w14:paraId="26F271AD" w14:textId="77777777" w:rsidR="003539BA" w:rsidRPr="009A6C54" w:rsidRDefault="003539BA" w:rsidP="00106BBA">
      <w:pPr>
        <w:pStyle w:val="BodyText"/>
      </w:pPr>
      <w:r w:rsidRPr="009A6C54">
        <w:rPr>
          <w:b/>
        </w:rPr>
        <w:t>VASV(4,2)</w:t>
      </w:r>
      <w:r w:rsidRPr="009A6C54">
        <w:tab/>
        <w:t>If POW status, POW TO DATE in internal^external format.</w:t>
      </w:r>
    </w:p>
    <w:p w14:paraId="26F271AE" w14:textId="77777777" w:rsidR="003539BA" w:rsidRPr="009A6C54" w:rsidRDefault="003539BA" w:rsidP="00106BBA">
      <w:pPr>
        <w:pStyle w:val="BodyText"/>
      </w:pPr>
      <w:r w:rsidRPr="009A6C54">
        <w:t>(e.g., 2470101^JAN 1,1947)</w:t>
      </w:r>
    </w:p>
    <w:p w14:paraId="26F271AF" w14:textId="77777777" w:rsidR="003539BA" w:rsidRPr="009A6C54" w:rsidRDefault="003539BA" w:rsidP="00106BBA">
      <w:pPr>
        <w:pStyle w:val="BodyText"/>
      </w:pPr>
    </w:p>
    <w:p w14:paraId="26F271B0" w14:textId="77777777" w:rsidR="003539BA" w:rsidRPr="009A6C54" w:rsidRDefault="003539BA" w:rsidP="00106BBA">
      <w:pPr>
        <w:pStyle w:val="BodyText"/>
      </w:pPr>
      <w:r w:rsidRPr="009A6C54">
        <w:rPr>
          <w:b/>
        </w:rPr>
        <w:t>VASV(4,3)</w:t>
      </w:r>
      <w:r w:rsidRPr="009A6C54">
        <w:tab/>
        <w:t>If POW status, POW CONFINEMENT LOCATION in internal^external format.</w:t>
      </w:r>
    </w:p>
    <w:p w14:paraId="26F271B1" w14:textId="77777777" w:rsidR="003539BA" w:rsidRPr="009A6C54" w:rsidRDefault="003539BA" w:rsidP="00106BBA">
      <w:pPr>
        <w:pStyle w:val="BodyText"/>
      </w:pPr>
      <w:r w:rsidRPr="009A6C54">
        <w:lastRenderedPageBreak/>
        <w:t>(e.g., 2^WORLD WAR II - EUROPE)</w:t>
      </w:r>
    </w:p>
    <w:p w14:paraId="26F271B2" w14:textId="77777777" w:rsidR="003539BA" w:rsidRPr="009A6C54" w:rsidRDefault="003539BA" w:rsidP="00106BBA">
      <w:pPr>
        <w:pStyle w:val="BodyText"/>
      </w:pPr>
    </w:p>
    <w:p w14:paraId="26F271B3" w14:textId="77777777"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14:paraId="26F271B4" w14:textId="77777777" w:rsidR="003539BA" w:rsidRPr="009A6C54" w:rsidRDefault="003539BA" w:rsidP="00106BBA">
      <w:pPr>
        <w:pStyle w:val="BodyText"/>
      </w:pPr>
    </w:p>
    <w:p w14:paraId="26F271B5" w14:textId="77777777" w:rsidR="003539BA" w:rsidRPr="009A6C54" w:rsidRDefault="003539BA" w:rsidP="00106BBA">
      <w:pPr>
        <w:pStyle w:val="BodyText"/>
      </w:pPr>
      <w:r w:rsidRPr="009A6C54">
        <w:rPr>
          <w:b/>
        </w:rPr>
        <w:t>VASV(5,1)</w:t>
      </w:r>
      <w:r w:rsidRPr="009A6C54">
        <w:tab/>
        <w:t>If combat service, COMBAT FROM DATE in internal^external format.</w:t>
      </w:r>
    </w:p>
    <w:p w14:paraId="26F271B6" w14:textId="77777777" w:rsidR="003539BA" w:rsidRPr="009A6C54" w:rsidRDefault="003539BA" w:rsidP="00106BBA">
      <w:pPr>
        <w:pStyle w:val="BodyText"/>
      </w:pPr>
      <w:r w:rsidRPr="009A6C54">
        <w:t>(e.g., 2430101^JAN 1,1943)</w:t>
      </w:r>
    </w:p>
    <w:p w14:paraId="26F271B7" w14:textId="77777777" w:rsidR="003539BA" w:rsidRPr="009A6C54" w:rsidRDefault="003539BA" w:rsidP="00106BBA">
      <w:pPr>
        <w:pStyle w:val="BodyText"/>
      </w:pPr>
    </w:p>
    <w:p w14:paraId="26F271B8" w14:textId="77777777" w:rsidR="003539BA" w:rsidRPr="009A6C54" w:rsidRDefault="003539BA" w:rsidP="00106BBA">
      <w:pPr>
        <w:pStyle w:val="BodyText"/>
      </w:pPr>
      <w:r w:rsidRPr="009A6C54">
        <w:rPr>
          <w:b/>
        </w:rPr>
        <w:t>VASV(5,2)</w:t>
      </w:r>
      <w:r w:rsidRPr="009A6C54">
        <w:tab/>
        <w:t>If combat service, COMBAT TO DATE in internal^external format.</w:t>
      </w:r>
    </w:p>
    <w:p w14:paraId="26F271B9" w14:textId="77777777" w:rsidR="003539BA" w:rsidRPr="009A6C54" w:rsidRDefault="003539BA" w:rsidP="00106BBA">
      <w:pPr>
        <w:pStyle w:val="BodyText"/>
      </w:pPr>
      <w:r w:rsidRPr="009A6C54">
        <w:t>(e.g., 2470101^JAN 1,1947)</w:t>
      </w:r>
    </w:p>
    <w:p w14:paraId="26F271BA" w14:textId="77777777" w:rsidR="003539BA" w:rsidRPr="009A6C54" w:rsidRDefault="003539BA" w:rsidP="00106BBA">
      <w:pPr>
        <w:pStyle w:val="BodyText"/>
      </w:pPr>
    </w:p>
    <w:p w14:paraId="26F271BB" w14:textId="77777777" w:rsidR="003539BA" w:rsidRPr="009A6C54" w:rsidRDefault="003539BA" w:rsidP="00106BBA">
      <w:pPr>
        <w:pStyle w:val="BodyText"/>
      </w:pPr>
      <w:r w:rsidRPr="009A6C54">
        <w:rPr>
          <w:b/>
        </w:rPr>
        <w:t>VASV(5,3)</w:t>
      </w:r>
      <w:r w:rsidRPr="009A6C54">
        <w:tab/>
        <w:t>If combat service, COMBAT SERVICE LOCATION in internal^external format.</w:t>
      </w:r>
    </w:p>
    <w:p w14:paraId="26F271BC" w14:textId="77777777" w:rsidR="003539BA" w:rsidRPr="009A6C54" w:rsidRDefault="003539BA" w:rsidP="00106BBA">
      <w:pPr>
        <w:pStyle w:val="BodyText"/>
      </w:pPr>
      <w:r w:rsidRPr="009A6C54">
        <w:t>(e.g., 2^WORLD WAR II - EUROPE)</w:t>
      </w:r>
    </w:p>
    <w:p w14:paraId="26F271BD" w14:textId="77777777" w:rsidR="003539BA" w:rsidRPr="009A6C54" w:rsidRDefault="003539BA" w:rsidP="00106BBA">
      <w:pPr>
        <w:pStyle w:val="BodyText"/>
      </w:pPr>
    </w:p>
    <w:p w14:paraId="26F271BE" w14:textId="77777777"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14:paraId="26F271BF" w14:textId="77777777" w:rsidR="003539BA" w:rsidRPr="009A6C54" w:rsidRDefault="003539BA" w:rsidP="00106BBA">
      <w:pPr>
        <w:pStyle w:val="BodyText"/>
      </w:pPr>
    </w:p>
    <w:p w14:paraId="26F271C0" w14:textId="77777777" w:rsidR="003539BA" w:rsidRPr="009A6C54" w:rsidRDefault="003539BA" w:rsidP="00106BBA">
      <w:pPr>
        <w:pStyle w:val="BodyText"/>
      </w:pPr>
      <w:r w:rsidRPr="009A6C54">
        <w:rPr>
          <w:b/>
        </w:rPr>
        <w:t>VASV(6,1)</w:t>
      </w:r>
      <w:r w:rsidRPr="009A6C54">
        <w:tab/>
        <w:t>If service branch, BRANCH OF SERVICE field in internal^external format.  (e.g., 3^AIR FORCE)</w:t>
      </w:r>
    </w:p>
    <w:p w14:paraId="26F271C1" w14:textId="77777777" w:rsidR="003539BA" w:rsidRPr="009A6C54" w:rsidRDefault="003539BA" w:rsidP="00106BBA">
      <w:pPr>
        <w:pStyle w:val="BodyText"/>
      </w:pPr>
    </w:p>
    <w:p w14:paraId="26F271C2" w14:textId="77777777" w:rsidR="003539BA" w:rsidRPr="009A6C54" w:rsidRDefault="003539BA" w:rsidP="00106BBA">
      <w:pPr>
        <w:pStyle w:val="BodyText"/>
      </w:pPr>
      <w:r w:rsidRPr="009A6C54">
        <w:rPr>
          <w:b/>
        </w:rPr>
        <w:t>VASV(6,2)</w:t>
      </w:r>
      <w:r w:rsidRPr="009A6C54">
        <w:tab/>
        <w:t>If service branch, SERVICE NUMBER field in internal^external</w:t>
      </w:r>
    </w:p>
    <w:p w14:paraId="26F271C3" w14:textId="77777777" w:rsidR="003539BA" w:rsidRPr="009A6C54" w:rsidRDefault="003539BA" w:rsidP="00106BBA">
      <w:pPr>
        <w:pStyle w:val="BodyText"/>
      </w:pPr>
      <w:r w:rsidRPr="009A6C54">
        <w:t>format. (e.g., 123456789)</w:t>
      </w:r>
    </w:p>
    <w:p w14:paraId="26F271C4" w14:textId="77777777" w:rsidR="003539BA" w:rsidRPr="009A6C54" w:rsidRDefault="003539BA" w:rsidP="00106BBA">
      <w:pPr>
        <w:pStyle w:val="BodyText"/>
      </w:pPr>
    </w:p>
    <w:p w14:paraId="26F271C5" w14:textId="77777777" w:rsidR="003539BA" w:rsidRPr="009A6C54" w:rsidRDefault="003539BA" w:rsidP="00106BBA">
      <w:pPr>
        <w:pStyle w:val="BodyText"/>
      </w:pPr>
      <w:r w:rsidRPr="009A6C54">
        <w:rPr>
          <w:b/>
        </w:rPr>
        <w:t>VASV(6,3)</w:t>
      </w:r>
      <w:r w:rsidRPr="009A6C54">
        <w:tab/>
        <w:t>If service branch, SERVICE DISCHARGE TYPE in internal^external format.</w:t>
      </w:r>
    </w:p>
    <w:p w14:paraId="26F271C6" w14:textId="77777777" w:rsidR="003539BA" w:rsidRPr="009A6C54" w:rsidRDefault="003539BA" w:rsidP="00106BBA">
      <w:pPr>
        <w:pStyle w:val="BodyText"/>
      </w:pPr>
      <w:r w:rsidRPr="009A6C54">
        <w:t>(e.g., 1^HONORABLE)</w:t>
      </w:r>
    </w:p>
    <w:p w14:paraId="26F271C7" w14:textId="77777777" w:rsidR="003539BA" w:rsidRPr="009A6C54" w:rsidRDefault="003539BA" w:rsidP="00106BBA">
      <w:pPr>
        <w:pStyle w:val="BodyText"/>
      </w:pPr>
    </w:p>
    <w:p w14:paraId="26F271C8" w14:textId="77777777"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DATE in internal^external format.</w:t>
      </w:r>
    </w:p>
    <w:p w14:paraId="26F271C9" w14:textId="77777777" w:rsidR="003539BA" w:rsidRPr="009A6C54" w:rsidRDefault="003539BA" w:rsidP="00106BBA">
      <w:pPr>
        <w:pStyle w:val="BodyText"/>
      </w:pPr>
      <w:r w:rsidRPr="009A6C54">
        <w:t>(e.g., 2440609^JUN 9,1944)</w:t>
      </w:r>
    </w:p>
    <w:p w14:paraId="26F271CA" w14:textId="77777777" w:rsidR="003539BA" w:rsidRPr="009A6C54" w:rsidRDefault="003539BA" w:rsidP="00106BBA">
      <w:pPr>
        <w:pStyle w:val="BodyText"/>
      </w:pPr>
    </w:p>
    <w:p w14:paraId="26F271CB" w14:textId="77777777" w:rsidR="003539BA" w:rsidRPr="009A6C54" w:rsidRDefault="003539BA" w:rsidP="00106BBA">
      <w:pPr>
        <w:pStyle w:val="BodyText"/>
      </w:pPr>
      <w:r w:rsidRPr="009A6C54">
        <w:rPr>
          <w:b/>
        </w:rPr>
        <w:t>VASV(6,5)</w:t>
      </w:r>
      <w:r w:rsidRPr="009A6C54">
        <w:tab/>
        <w:t>If service branch, SERVICE SEPARATION DATE in internal^external format.</w:t>
      </w:r>
    </w:p>
    <w:p w14:paraId="26F271CC" w14:textId="77777777" w:rsidR="003539BA" w:rsidRPr="009A6C54" w:rsidRDefault="003539BA" w:rsidP="00106BBA">
      <w:pPr>
        <w:pStyle w:val="BodyText"/>
      </w:pPr>
      <w:r w:rsidRPr="009A6C54">
        <w:t>(e.g., 2480101^JAN 1,1948)</w:t>
      </w:r>
    </w:p>
    <w:p w14:paraId="26F271CD" w14:textId="77777777" w:rsidR="004A31A8" w:rsidRPr="009A6C54" w:rsidRDefault="004A31A8" w:rsidP="00106BBA">
      <w:pPr>
        <w:pStyle w:val="BodyText"/>
        <w:rPr>
          <w:b/>
        </w:rPr>
      </w:pPr>
    </w:p>
    <w:p w14:paraId="26F271CE" w14:textId="77777777"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internal code^external format.</w:t>
      </w:r>
    </w:p>
    <w:p w14:paraId="26F271CF" w14:textId="77777777" w:rsidR="003539BA" w:rsidRPr="009A6C54" w:rsidRDefault="003539BA" w:rsidP="00106BBA">
      <w:pPr>
        <w:pStyle w:val="BodyText"/>
      </w:pPr>
      <w:r w:rsidRPr="009A6C54">
        <w:lastRenderedPageBreak/>
        <w:t>(e.g., R^REGULAR)</w:t>
      </w:r>
    </w:p>
    <w:p w14:paraId="26F271D0" w14:textId="77777777" w:rsidR="003539BA" w:rsidRPr="009A6C54" w:rsidRDefault="003539BA" w:rsidP="00106BBA">
      <w:pPr>
        <w:pStyle w:val="BodyText"/>
      </w:pPr>
    </w:p>
    <w:p w14:paraId="26F271D1" w14:textId="77777777"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14:paraId="26F271D2" w14:textId="77777777" w:rsidR="003539BA" w:rsidRPr="009A6C54" w:rsidRDefault="003539BA" w:rsidP="00106BBA">
      <w:pPr>
        <w:pStyle w:val="BodyText"/>
        <w:rPr>
          <w:b/>
        </w:rPr>
      </w:pPr>
    </w:p>
    <w:p w14:paraId="26F271D3" w14:textId="77777777" w:rsidR="003539BA" w:rsidRPr="009A6C54" w:rsidRDefault="003539BA" w:rsidP="00106BBA">
      <w:pPr>
        <w:pStyle w:val="BodyText"/>
      </w:pPr>
      <w:r w:rsidRPr="009A6C54">
        <w:rPr>
          <w:b/>
        </w:rPr>
        <w:t>VASV(7,1)</w:t>
      </w:r>
      <w:r w:rsidRPr="009A6C54">
        <w:tab/>
        <w:t>If second episode, BRANCH OF SERVICE field in internal^external format.  (e.g., 3^AIR FORCE)</w:t>
      </w:r>
    </w:p>
    <w:p w14:paraId="26F271D4" w14:textId="77777777" w:rsidR="003539BA" w:rsidRPr="009A6C54" w:rsidRDefault="003539BA" w:rsidP="00106BBA">
      <w:pPr>
        <w:pStyle w:val="BodyText"/>
        <w:rPr>
          <w:b/>
        </w:rPr>
      </w:pPr>
    </w:p>
    <w:p w14:paraId="26F271D5" w14:textId="77777777" w:rsidR="003539BA" w:rsidRPr="009A6C54" w:rsidRDefault="003539BA" w:rsidP="00106BBA">
      <w:pPr>
        <w:pStyle w:val="BodyText"/>
      </w:pPr>
      <w:r w:rsidRPr="009A6C54">
        <w:rPr>
          <w:b/>
        </w:rPr>
        <w:t>VASV(7,2)</w:t>
      </w:r>
      <w:r w:rsidRPr="009A6C54">
        <w:tab/>
        <w:t>If second episode, SERVICE NUMBER field in internal^external format.  (e.g., 123456789)</w:t>
      </w:r>
    </w:p>
    <w:p w14:paraId="26F271D6" w14:textId="77777777" w:rsidR="003539BA" w:rsidRPr="009A6C54" w:rsidRDefault="003539BA" w:rsidP="00106BBA">
      <w:pPr>
        <w:pStyle w:val="BodyText"/>
      </w:pPr>
    </w:p>
    <w:p w14:paraId="26F271D7" w14:textId="77777777" w:rsidR="003539BA" w:rsidRPr="009A6C54" w:rsidRDefault="003539BA" w:rsidP="00106BBA">
      <w:pPr>
        <w:pStyle w:val="BodyText"/>
      </w:pPr>
      <w:r w:rsidRPr="009A6C54">
        <w:rPr>
          <w:b/>
        </w:rPr>
        <w:t>VASV(7,3)</w:t>
      </w:r>
      <w:r w:rsidRPr="009A6C54">
        <w:tab/>
        <w:t>If second episode, SERVICE DISCHARGE TYPE in internal^external format.</w:t>
      </w:r>
    </w:p>
    <w:p w14:paraId="26F271D8" w14:textId="77777777" w:rsidR="003539BA" w:rsidRPr="009A6C54" w:rsidRDefault="003539BA" w:rsidP="00106BBA">
      <w:pPr>
        <w:pStyle w:val="BodyText"/>
      </w:pPr>
      <w:r w:rsidRPr="009A6C54">
        <w:t>(e.g., 1^HONORABLE)</w:t>
      </w:r>
    </w:p>
    <w:p w14:paraId="26F271D9" w14:textId="77777777" w:rsidR="003539BA" w:rsidRPr="009A6C54" w:rsidRDefault="003539BA" w:rsidP="00106BBA">
      <w:pPr>
        <w:pStyle w:val="BodyText"/>
      </w:pPr>
    </w:p>
    <w:p w14:paraId="26F271DA" w14:textId="77777777" w:rsidR="003539BA" w:rsidRPr="009A6C54" w:rsidRDefault="003539BA" w:rsidP="00106BBA">
      <w:pPr>
        <w:pStyle w:val="BodyText"/>
      </w:pPr>
      <w:r w:rsidRPr="009A6C54">
        <w:rPr>
          <w:b/>
        </w:rPr>
        <w:t>VASV(7,4)</w:t>
      </w:r>
      <w:r w:rsidRPr="009A6C54">
        <w:tab/>
        <w:t>If second episode, SERVICE ENTRY DATE in internal^external format.</w:t>
      </w:r>
    </w:p>
    <w:p w14:paraId="26F271DB" w14:textId="77777777" w:rsidR="003539BA" w:rsidRPr="009A6C54" w:rsidRDefault="003539BA" w:rsidP="00106BBA">
      <w:pPr>
        <w:pStyle w:val="BodyText"/>
      </w:pPr>
      <w:r w:rsidRPr="009A6C54">
        <w:t>(e.g., 2440609^JUN 9,1944)</w:t>
      </w:r>
    </w:p>
    <w:p w14:paraId="26F271DC" w14:textId="77777777" w:rsidR="003539BA" w:rsidRPr="009A6C54" w:rsidRDefault="003539BA" w:rsidP="00106BBA">
      <w:pPr>
        <w:pStyle w:val="BodyText"/>
      </w:pPr>
    </w:p>
    <w:p w14:paraId="26F271DD" w14:textId="77777777" w:rsidR="003539BA" w:rsidRPr="009A6C54" w:rsidRDefault="003539BA" w:rsidP="00106BBA">
      <w:pPr>
        <w:pStyle w:val="BodyText"/>
      </w:pPr>
      <w:r w:rsidRPr="009A6C54">
        <w:rPr>
          <w:b/>
        </w:rPr>
        <w:t>VASV(7,5)</w:t>
      </w:r>
      <w:r w:rsidRPr="009A6C54">
        <w:tab/>
        <w:t>If second episode, SERVICE SEPARATION DATE in internal^external format.</w:t>
      </w:r>
    </w:p>
    <w:p w14:paraId="26F271DE" w14:textId="77777777" w:rsidR="003539BA" w:rsidRPr="009A6C54" w:rsidRDefault="003539BA" w:rsidP="00106BBA">
      <w:pPr>
        <w:pStyle w:val="BodyText"/>
      </w:pPr>
      <w:r w:rsidRPr="009A6C54">
        <w:t>(e.g., 2480101^JAN 1,1948)</w:t>
      </w:r>
    </w:p>
    <w:p w14:paraId="26F271DF" w14:textId="77777777" w:rsidR="003539BA" w:rsidRPr="009A6C54" w:rsidRDefault="003539BA" w:rsidP="00106BBA">
      <w:pPr>
        <w:pStyle w:val="BodyText"/>
      </w:pPr>
    </w:p>
    <w:p w14:paraId="26F271E0" w14:textId="77777777" w:rsidR="003539BA" w:rsidRPr="009A6C54" w:rsidRDefault="003539BA" w:rsidP="00106BBA">
      <w:pPr>
        <w:pStyle w:val="BodyText"/>
      </w:pPr>
      <w:r w:rsidRPr="009A6C54">
        <w:rPr>
          <w:b/>
        </w:rPr>
        <w:t>VASV(7,6)</w:t>
      </w:r>
      <w:r w:rsidRPr="009A6C54">
        <w:tab/>
        <w:t>If second episode, SERVICE COMPONENT in</w:t>
      </w:r>
    </w:p>
    <w:p w14:paraId="26F271E1" w14:textId="77777777" w:rsidR="003539BA" w:rsidRPr="009A6C54" w:rsidRDefault="003539BA" w:rsidP="00106BBA">
      <w:pPr>
        <w:pStyle w:val="BodyText"/>
      </w:pPr>
      <w:r w:rsidRPr="009A6C54">
        <w:t>internal^external format.</w:t>
      </w:r>
    </w:p>
    <w:p w14:paraId="26F271E2" w14:textId="77777777" w:rsidR="003539BA" w:rsidRPr="009A6C54" w:rsidRDefault="003539BA" w:rsidP="00106BBA">
      <w:pPr>
        <w:pStyle w:val="BodyText"/>
      </w:pPr>
      <w:r w:rsidRPr="009A6C54">
        <w:t>(e.g., R^REGULAR)</w:t>
      </w:r>
    </w:p>
    <w:p w14:paraId="26F271E3" w14:textId="77777777" w:rsidR="003539BA" w:rsidRPr="009A6C54" w:rsidRDefault="003539BA" w:rsidP="00106BBA">
      <w:pPr>
        <w:pStyle w:val="BodyText"/>
      </w:pPr>
    </w:p>
    <w:p w14:paraId="26F271E4" w14:textId="77777777"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14:paraId="26F271E5" w14:textId="77777777" w:rsidR="003539BA" w:rsidRPr="009A6C54" w:rsidRDefault="003539BA" w:rsidP="00106BBA">
      <w:pPr>
        <w:pStyle w:val="BodyText"/>
        <w:rPr>
          <w:b/>
        </w:rPr>
      </w:pPr>
    </w:p>
    <w:p w14:paraId="26F271E6" w14:textId="77777777" w:rsidR="003539BA" w:rsidRPr="009A6C54" w:rsidRDefault="003539BA" w:rsidP="00106BBA">
      <w:pPr>
        <w:pStyle w:val="BodyText"/>
      </w:pPr>
      <w:r w:rsidRPr="009A6C54">
        <w:rPr>
          <w:b/>
        </w:rPr>
        <w:t>VASV(8,1)</w:t>
      </w:r>
      <w:r w:rsidRPr="009A6C54">
        <w:tab/>
        <w:t>If third episode, BRANCH OF SERVICE field in internal^external format.  (e.g., 3^AIR FORCE)</w:t>
      </w:r>
    </w:p>
    <w:p w14:paraId="26F271E7" w14:textId="77777777" w:rsidR="003539BA" w:rsidRPr="009A6C54" w:rsidRDefault="003539BA" w:rsidP="00106BBA">
      <w:pPr>
        <w:pStyle w:val="BodyText"/>
      </w:pPr>
    </w:p>
    <w:p w14:paraId="26F271E8" w14:textId="77777777" w:rsidR="003539BA" w:rsidRPr="009A6C54" w:rsidRDefault="003539BA" w:rsidP="00106BBA">
      <w:pPr>
        <w:pStyle w:val="BodyText"/>
      </w:pPr>
      <w:r w:rsidRPr="009A6C54">
        <w:rPr>
          <w:b/>
        </w:rPr>
        <w:t>VASV(8,2)</w:t>
      </w:r>
      <w:r w:rsidRPr="009A6C54">
        <w:tab/>
        <w:t>If third episode, SERVICE NUMBER field in internal^external format.</w:t>
      </w:r>
    </w:p>
    <w:p w14:paraId="26F271E9" w14:textId="77777777" w:rsidR="003539BA" w:rsidRPr="009A6C54" w:rsidRDefault="003539BA" w:rsidP="00106BBA">
      <w:pPr>
        <w:pStyle w:val="BodyText"/>
      </w:pPr>
      <w:r w:rsidRPr="009A6C54">
        <w:t>(e.g., 123456789)</w:t>
      </w:r>
    </w:p>
    <w:p w14:paraId="26F271EA" w14:textId="77777777" w:rsidR="003539BA" w:rsidRPr="009A6C54" w:rsidRDefault="003539BA" w:rsidP="00106BBA">
      <w:pPr>
        <w:pStyle w:val="BodyText"/>
      </w:pPr>
    </w:p>
    <w:p w14:paraId="26F271EB" w14:textId="77777777" w:rsidR="003539BA" w:rsidRPr="009A6C54" w:rsidRDefault="003539BA" w:rsidP="00106BBA">
      <w:pPr>
        <w:pStyle w:val="BodyText"/>
      </w:pPr>
      <w:r w:rsidRPr="009A6C54">
        <w:rPr>
          <w:b/>
        </w:rPr>
        <w:t>VASV(8,3)</w:t>
      </w:r>
      <w:r w:rsidRPr="009A6C54">
        <w:tab/>
        <w:t>If third episode, SERVICE DIS-CHARGE TYPE in internal^external</w:t>
      </w:r>
    </w:p>
    <w:p w14:paraId="26F271EC" w14:textId="77777777" w:rsidR="003539BA" w:rsidRPr="009A6C54" w:rsidRDefault="003539BA" w:rsidP="00106BBA">
      <w:pPr>
        <w:pStyle w:val="BodyText"/>
      </w:pPr>
      <w:r w:rsidRPr="009A6C54">
        <w:lastRenderedPageBreak/>
        <w:t>format. (e.g., 1^HONORABLE)</w:t>
      </w:r>
    </w:p>
    <w:p w14:paraId="26F271ED" w14:textId="77777777" w:rsidR="004A31A8" w:rsidRPr="009A6C54" w:rsidRDefault="004A31A8" w:rsidP="00106BBA">
      <w:pPr>
        <w:pStyle w:val="BodyText"/>
        <w:rPr>
          <w:b/>
        </w:rPr>
      </w:pPr>
    </w:p>
    <w:p w14:paraId="26F271EE" w14:textId="77777777" w:rsidR="003539BA" w:rsidRPr="009A6C54" w:rsidRDefault="003539BA" w:rsidP="00106BBA">
      <w:pPr>
        <w:pStyle w:val="BodyText"/>
      </w:pPr>
      <w:r w:rsidRPr="009A6C54">
        <w:rPr>
          <w:b/>
        </w:rPr>
        <w:t>VASV(8,4)</w:t>
      </w:r>
      <w:r w:rsidRPr="009A6C54">
        <w:tab/>
        <w:t>If third episode, SERVICE ENTRY DATE in internal^external format.</w:t>
      </w:r>
    </w:p>
    <w:p w14:paraId="26F271EF" w14:textId="77777777" w:rsidR="003539BA" w:rsidRPr="009A6C54" w:rsidRDefault="003539BA" w:rsidP="00106BBA">
      <w:pPr>
        <w:pStyle w:val="BodyText"/>
      </w:pPr>
      <w:r w:rsidRPr="009A6C54">
        <w:t>(e.g., 2440609^JUN 9,1944)</w:t>
      </w:r>
    </w:p>
    <w:p w14:paraId="26F271F0" w14:textId="77777777" w:rsidR="003539BA" w:rsidRPr="009A6C54" w:rsidRDefault="003539BA" w:rsidP="00106BBA">
      <w:pPr>
        <w:pStyle w:val="BodyText"/>
      </w:pPr>
    </w:p>
    <w:p w14:paraId="26F271F1" w14:textId="77777777" w:rsidR="003539BA" w:rsidRPr="009A6C54" w:rsidRDefault="003539BA" w:rsidP="00106BBA">
      <w:pPr>
        <w:pStyle w:val="BodyText"/>
      </w:pPr>
      <w:r w:rsidRPr="009A6C54">
        <w:rPr>
          <w:b/>
        </w:rPr>
        <w:t>VASV(8,5)</w:t>
      </w:r>
      <w:r w:rsidRPr="009A6C54">
        <w:tab/>
        <w:t xml:space="preserve">If third episode, SERVICE SEPARATION DATE in </w:t>
      </w:r>
    </w:p>
    <w:p w14:paraId="26F271F2" w14:textId="77777777" w:rsidR="003539BA" w:rsidRPr="009A6C54" w:rsidRDefault="003539BA" w:rsidP="00106BBA">
      <w:pPr>
        <w:pStyle w:val="BodyText"/>
      </w:pPr>
      <w:r w:rsidRPr="009A6C54">
        <w:t>internal^external format.</w:t>
      </w:r>
    </w:p>
    <w:p w14:paraId="26F271F3" w14:textId="77777777" w:rsidR="003539BA" w:rsidRPr="009A6C54" w:rsidRDefault="003539BA" w:rsidP="00106BBA">
      <w:pPr>
        <w:pStyle w:val="BodyText"/>
      </w:pPr>
      <w:r w:rsidRPr="009A6C54">
        <w:t>(e.g., 2480101^JAN 1,1948)</w:t>
      </w:r>
    </w:p>
    <w:p w14:paraId="26F271F4" w14:textId="77777777" w:rsidR="003539BA" w:rsidRPr="009A6C54" w:rsidRDefault="003539BA" w:rsidP="00106BBA">
      <w:pPr>
        <w:pStyle w:val="BodyText"/>
      </w:pPr>
    </w:p>
    <w:p w14:paraId="26F271F5" w14:textId="77777777" w:rsidR="003539BA" w:rsidRPr="009A6C54" w:rsidRDefault="003539BA" w:rsidP="00106BBA">
      <w:pPr>
        <w:pStyle w:val="BodyText"/>
      </w:pPr>
      <w:r w:rsidRPr="009A6C54">
        <w:rPr>
          <w:b/>
        </w:rPr>
        <w:t>VASV(8,6)</w:t>
      </w:r>
      <w:r w:rsidRPr="009A6C54">
        <w:tab/>
        <w:t>If third episode, SERVICE COMPONENT in</w:t>
      </w:r>
    </w:p>
    <w:p w14:paraId="26F271F6" w14:textId="77777777" w:rsidR="003539BA" w:rsidRPr="009A6C54" w:rsidRDefault="003539BA" w:rsidP="00106BBA">
      <w:pPr>
        <w:pStyle w:val="BodyText"/>
      </w:pPr>
      <w:r w:rsidRPr="009A6C54">
        <w:t>internal code^external format.(e.g., R^REGULAR)</w:t>
      </w:r>
    </w:p>
    <w:p w14:paraId="26F271F7" w14:textId="77777777" w:rsidR="003539BA" w:rsidRPr="009A6C54" w:rsidRDefault="003539BA" w:rsidP="00106BBA">
      <w:pPr>
        <w:pStyle w:val="BodyText"/>
      </w:pPr>
    </w:p>
    <w:p w14:paraId="26F271F8" w14:textId="77777777"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14:paraId="26F271F9" w14:textId="77777777" w:rsidR="003539BA" w:rsidRPr="009A6C54" w:rsidRDefault="003539BA" w:rsidP="00106BBA">
      <w:pPr>
        <w:pStyle w:val="BodyText"/>
      </w:pPr>
      <w:r w:rsidRPr="009A6C54">
        <w:t>otherwise a “0” will be returned (e.g., 0)</w:t>
      </w:r>
    </w:p>
    <w:p w14:paraId="26F271FA" w14:textId="77777777" w:rsidR="003539BA" w:rsidRPr="009A6C54" w:rsidRDefault="003539BA" w:rsidP="00106BBA">
      <w:pPr>
        <w:pStyle w:val="BodyText"/>
      </w:pPr>
    </w:p>
    <w:p w14:paraId="26F271FB" w14:textId="77777777"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14:paraId="26F271FC" w14:textId="77777777" w:rsidR="003539BA" w:rsidRPr="009A6C54" w:rsidRDefault="003539BA" w:rsidP="00106BBA">
      <w:pPr>
        <w:pStyle w:val="BodyText"/>
      </w:pPr>
      <w:r w:rsidRPr="009A6C54">
        <w:t>HEART STATUS in internal^external</w:t>
      </w:r>
      <w:r w:rsidR="004A31A8" w:rsidRPr="009A6C54">
        <w:t xml:space="preserve"> </w:t>
      </w:r>
      <w:r w:rsidRPr="009A6C54">
        <w:t>format.(e.g., 2^IN PROCESS)</w:t>
      </w:r>
    </w:p>
    <w:p w14:paraId="26F271FD" w14:textId="77777777" w:rsidR="003539BA" w:rsidRPr="009A6C54" w:rsidRDefault="003539BA" w:rsidP="00106BBA">
      <w:pPr>
        <w:pStyle w:val="BodyText"/>
      </w:pPr>
    </w:p>
    <w:p w14:paraId="26F271FE" w14:textId="77777777"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14:paraId="26F271FF" w14:textId="77777777" w:rsidR="003539BA" w:rsidRPr="009A6C54" w:rsidRDefault="003539BA" w:rsidP="00106BBA">
      <w:pPr>
        <w:pStyle w:val="BodyText"/>
      </w:pPr>
      <w:r w:rsidRPr="009A6C54">
        <w:t>HEART REMARKS in internal^external format. (e.g., 5^VAMC)</w:t>
      </w:r>
    </w:p>
    <w:p w14:paraId="26F27200" w14:textId="77777777" w:rsidR="003539BA" w:rsidRPr="009A6C54" w:rsidRDefault="003539BA" w:rsidP="00106BBA">
      <w:pPr>
        <w:pStyle w:val="BodyText"/>
      </w:pPr>
    </w:p>
    <w:p w14:paraId="26F27201" w14:textId="77777777"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14:paraId="26F27202" w14:textId="77777777" w:rsidR="003539BA" w:rsidRPr="009A6C54" w:rsidRDefault="003539BA" w:rsidP="00106BBA">
      <w:pPr>
        <w:pStyle w:val="BodyText"/>
      </w:pPr>
    </w:p>
    <w:p w14:paraId="26F27203" w14:textId="77777777" w:rsidR="003539BA" w:rsidRPr="009A6C54" w:rsidRDefault="003539BA" w:rsidP="00106BBA">
      <w:pPr>
        <w:pStyle w:val="BodyText"/>
      </w:pPr>
      <w:r w:rsidRPr="009A6C54">
        <w:rPr>
          <w:b/>
        </w:rPr>
        <w:t>VASV(10,1)</w:t>
      </w:r>
      <w:r w:rsidRPr="009A6C54">
        <w:tab/>
        <w:t xml:space="preserve">Internal Combat Vet End Date ^external Combat Vet End Date </w:t>
      </w:r>
    </w:p>
    <w:p w14:paraId="26F27204" w14:textId="77777777" w:rsidR="003539BA" w:rsidRPr="009A6C54" w:rsidRDefault="003539BA" w:rsidP="00106BBA">
      <w:pPr>
        <w:pStyle w:val="BodyText"/>
      </w:pPr>
      <w:r w:rsidRPr="009A6C54">
        <w:t>(e.g., 3060101^JAN 1, 2006)</w:t>
      </w:r>
    </w:p>
    <w:p w14:paraId="26F27205" w14:textId="77777777" w:rsidR="003539BA" w:rsidRPr="009A6C54" w:rsidRDefault="003539BA" w:rsidP="00106BBA">
      <w:pPr>
        <w:pStyle w:val="BodyText"/>
      </w:pPr>
    </w:p>
    <w:p w14:paraId="26F27206" w14:textId="77777777"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14:paraId="26F27207" w14:textId="77777777" w:rsidR="003539BA" w:rsidRPr="009A6C54" w:rsidRDefault="003539BA" w:rsidP="00106BBA">
      <w:pPr>
        <w:pStyle w:val="BodyText"/>
      </w:pPr>
      <w:r w:rsidRPr="009A6C54">
        <w:t>[n = 1-&gt; total number of OIF conflict entries]</w:t>
      </w:r>
    </w:p>
    <w:p w14:paraId="26F27208" w14:textId="77777777" w:rsidR="003539BA" w:rsidRPr="009A6C54" w:rsidRDefault="003539BA" w:rsidP="00106BBA">
      <w:pPr>
        <w:pStyle w:val="BodyText"/>
      </w:pPr>
    </w:p>
    <w:p w14:paraId="26F27209" w14:textId="77777777"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14:paraId="26F2720A" w14:textId="77777777" w:rsidR="003539BA" w:rsidRPr="009A6C54" w:rsidRDefault="003539BA" w:rsidP="00106BBA">
      <w:pPr>
        <w:pStyle w:val="BodyText"/>
      </w:pPr>
    </w:p>
    <w:p w14:paraId="26F2720B" w14:textId="77777777"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14:paraId="26F2720C" w14:textId="77777777"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14:paraId="26F2720D" w14:textId="77777777" w:rsidR="003539BA" w:rsidRPr="009A6C54" w:rsidRDefault="003539BA" w:rsidP="00106BBA">
      <w:pPr>
        <w:pStyle w:val="BodyText"/>
      </w:pPr>
    </w:p>
    <w:p w14:paraId="26F2720E" w14:textId="77777777"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14:paraId="26F2720F" w14:textId="77777777" w:rsidR="003539BA" w:rsidRPr="009A6C54" w:rsidRDefault="003539BA" w:rsidP="00106BBA">
      <w:pPr>
        <w:pStyle w:val="BodyText"/>
      </w:pPr>
    </w:p>
    <w:p w14:paraId="26F27210" w14:textId="77777777"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14:paraId="26F27211" w14:textId="77777777" w:rsidR="003539BA" w:rsidRPr="009A6C54" w:rsidRDefault="003539BA" w:rsidP="00106BBA">
      <w:pPr>
        <w:pStyle w:val="BodyText"/>
      </w:pPr>
    </w:p>
    <w:p w14:paraId="26F27212" w14:textId="77777777"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14:paraId="26F27213" w14:textId="77777777" w:rsidR="003539BA" w:rsidRPr="009A6C54" w:rsidRDefault="003539BA" w:rsidP="00106BBA">
      <w:pPr>
        <w:pStyle w:val="BodyText"/>
      </w:pPr>
      <w:r w:rsidRPr="009A6C54">
        <w:t>(e.g., 2^OEF) ‘n’--&gt; This number will be used to provide a unique number for each OEF conflict being returned.</w:t>
      </w:r>
    </w:p>
    <w:p w14:paraId="26F27214" w14:textId="77777777" w:rsidR="003539BA" w:rsidRPr="009A6C54" w:rsidRDefault="003539BA" w:rsidP="00106BBA">
      <w:pPr>
        <w:pStyle w:val="BodyText"/>
      </w:pPr>
    </w:p>
    <w:p w14:paraId="26F27215" w14:textId="77777777"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14:paraId="26F27216" w14:textId="77777777" w:rsidR="003539BA" w:rsidRPr="009A6C54" w:rsidRDefault="003539BA" w:rsidP="00106BBA">
      <w:pPr>
        <w:pStyle w:val="BodyText"/>
      </w:pPr>
    </w:p>
    <w:p w14:paraId="26F27217" w14:textId="77777777"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14:paraId="26F27218" w14:textId="77777777" w:rsidR="003539BA" w:rsidRPr="009A6C54" w:rsidRDefault="003539BA" w:rsidP="00106BBA">
      <w:pPr>
        <w:pStyle w:val="BodyText"/>
      </w:pPr>
    </w:p>
    <w:p w14:paraId="26F27219" w14:textId="77777777"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14:paraId="26F2721A" w14:textId="77777777" w:rsidR="003539BA" w:rsidRPr="009A6C54" w:rsidRDefault="003539BA" w:rsidP="00106BBA">
      <w:pPr>
        <w:pStyle w:val="BodyText"/>
      </w:pPr>
    </w:p>
    <w:p w14:paraId="26F2721B" w14:textId="77777777"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14:paraId="26F2721C" w14:textId="77777777" w:rsidR="003539BA" w:rsidRPr="009A6C54" w:rsidRDefault="003539BA" w:rsidP="00106BBA">
      <w:pPr>
        <w:pStyle w:val="BodyText"/>
      </w:pPr>
    </w:p>
    <w:p w14:paraId="26F2721D" w14:textId="77777777"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14:paraId="26F2721E" w14:textId="77777777" w:rsidR="003539BA" w:rsidRPr="009A6C54" w:rsidRDefault="003539BA" w:rsidP="00106BBA">
      <w:pPr>
        <w:pStyle w:val="BodyText"/>
      </w:pPr>
    </w:p>
    <w:p w14:paraId="26F2721F" w14:textId="77777777" w:rsidR="003539BA" w:rsidRPr="009A6C54" w:rsidRDefault="003539BA" w:rsidP="00106BBA">
      <w:pPr>
        <w:pStyle w:val="BodyText"/>
      </w:pPr>
      <w:r w:rsidRPr="009A6C54">
        <w:rPr>
          <w:b/>
        </w:rPr>
        <w:lastRenderedPageBreak/>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14:paraId="26F27220" w14:textId="77777777" w:rsidR="004A31A8" w:rsidRPr="009A6C54" w:rsidRDefault="004A31A8" w:rsidP="00106BBA">
      <w:pPr>
        <w:pStyle w:val="BodyText"/>
        <w:rPr>
          <w:b/>
        </w:rPr>
      </w:pPr>
    </w:p>
    <w:p w14:paraId="26F27221" w14:textId="77777777"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14:paraId="26F27222" w14:textId="77777777" w:rsidR="003539BA" w:rsidRPr="009A6C54" w:rsidRDefault="003539BA" w:rsidP="00106BBA">
      <w:pPr>
        <w:pStyle w:val="BodyText"/>
      </w:pPr>
    </w:p>
    <w:p w14:paraId="26F27223" w14:textId="77777777"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populated, PROJ 112/SHAD in internal^external format.</w:t>
      </w:r>
      <w:r w:rsidR="00C57265" w:rsidRPr="009A6C54">
        <w:t xml:space="preserve"> </w:t>
      </w:r>
      <w:r w:rsidRPr="009A6C54">
        <w:t>(e.g., 1^YES)</w:t>
      </w:r>
    </w:p>
    <w:p w14:paraId="26F27224" w14:textId="77777777" w:rsidR="003539BA" w:rsidRPr="009A6C54" w:rsidRDefault="003539BA" w:rsidP="00106BBA">
      <w:pPr>
        <w:pStyle w:val="BodyText"/>
      </w:pPr>
    </w:p>
    <w:p w14:paraId="26F27225" w14:textId="77777777"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14:paraId="26F27226" w14:textId="77777777" w:rsidR="003539BA" w:rsidRPr="009A6C54" w:rsidRDefault="003539BA" w:rsidP="00106BBA">
      <w:pPr>
        <w:pStyle w:val="BodyText"/>
      </w:pPr>
      <w:r w:rsidRPr="009A6C54">
        <w:t xml:space="preserve">0 -- no errors encountered </w:t>
      </w:r>
    </w:p>
    <w:p w14:paraId="26F27227" w14:textId="77777777" w:rsidR="003539BA" w:rsidRPr="009A6C54" w:rsidRDefault="003539BA" w:rsidP="00106BBA">
      <w:pPr>
        <w:pStyle w:val="BodyText"/>
      </w:pPr>
      <w:r w:rsidRPr="009A6C54">
        <w:t>1 -- error encountered - DFN or</w:t>
      </w:r>
    </w:p>
    <w:p w14:paraId="26F27228" w14:textId="77777777" w:rsidR="003539BA" w:rsidRPr="009A6C54" w:rsidRDefault="003539BA" w:rsidP="00106BBA">
      <w:pPr>
        <w:pStyle w:val="BodyText"/>
      </w:pPr>
      <w:r w:rsidRPr="009A6C54">
        <w:t xml:space="preserve">^DPT(DFN,0) is not defined </w:t>
      </w:r>
    </w:p>
    <w:p w14:paraId="26F27229" w14:textId="77777777" w:rsidR="00D668E3" w:rsidRPr="009A6C54" w:rsidRDefault="003539BA" w:rsidP="00D668E3">
      <w:pPr>
        <w:pStyle w:val="Heading3"/>
      </w:pPr>
      <w:bookmarkStart w:id="219" w:name="_Toc518911251"/>
      <w:r w:rsidRPr="009A6C54">
        <w:t>ADD^VADPT</w:t>
      </w:r>
      <w:bookmarkEnd w:id="219"/>
    </w:p>
    <w:p w14:paraId="26F2722A" w14:textId="77777777"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14:paraId="26F2722B" w14:textId="77777777" w:rsidR="00D668E3" w:rsidRPr="009A6C54" w:rsidRDefault="00D668E3" w:rsidP="00D668E3">
      <w:pPr>
        <w:pStyle w:val="BodyText"/>
        <w:jc w:val="center"/>
      </w:pPr>
      <w:r w:rsidRPr="009A6C54">
        <w:rPr>
          <w:b/>
        </w:rPr>
        <w:t>INPUT</w:t>
      </w:r>
      <w:r w:rsidR="003539BA" w:rsidRPr="009A6C54">
        <w:t>:</w:t>
      </w:r>
    </w:p>
    <w:p w14:paraId="26F2722C" w14:textId="77777777"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14:paraId="26F2722D" w14:textId="77777777" w:rsidR="003539BA" w:rsidRPr="009A6C54" w:rsidRDefault="003539BA" w:rsidP="00106BBA">
      <w:pPr>
        <w:pStyle w:val="BodyText"/>
      </w:pPr>
    </w:p>
    <w:p w14:paraId="26F2722E" w14:textId="77777777"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14:paraId="26F2722F" w14:textId="77777777" w:rsidR="003539BA" w:rsidRPr="009A6C54" w:rsidRDefault="003539BA" w:rsidP="00106BBA">
      <w:pPr>
        <w:pStyle w:val="BodyText"/>
      </w:pPr>
      <w:r w:rsidRPr="009A6C54">
        <w:t>1 -- return the output array with alpha subscripts - see alpha subscripts section (e.g., VAPA(1) would be VAPA("L1"))</w:t>
      </w:r>
    </w:p>
    <w:p w14:paraId="26F27230" w14:textId="77777777" w:rsidR="003539BA" w:rsidRPr="009A6C54" w:rsidRDefault="003539BA" w:rsidP="00106BBA">
      <w:pPr>
        <w:pStyle w:val="BodyText"/>
      </w:pPr>
      <w:r w:rsidRPr="009A6C54">
        <w:t>2  -- return the output in the ^UTIL-ITY global with numeric subscripts (e.g., ^UTILITY(“VAPA”, $J,1))</w:t>
      </w:r>
    </w:p>
    <w:p w14:paraId="26F27231" w14:textId="77777777"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14:paraId="26F27232" w14:textId="77777777" w:rsidR="003539BA" w:rsidRPr="009A6C54" w:rsidRDefault="003539BA" w:rsidP="00106BBA">
      <w:pPr>
        <w:pStyle w:val="BodyText"/>
      </w:pPr>
    </w:p>
    <w:p w14:paraId="26F27233" w14:textId="77777777"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14:paraId="26F27234" w14:textId="77777777" w:rsidR="003539BA" w:rsidRPr="009A6C54" w:rsidRDefault="003539BA" w:rsidP="00106BBA">
      <w:pPr>
        <w:pStyle w:val="BodyText"/>
      </w:pPr>
    </w:p>
    <w:p w14:paraId="26F27235" w14:textId="77777777" w:rsidR="003539BA" w:rsidRPr="009A6C54" w:rsidRDefault="003539BA" w:rsidP="00106BBA">
      <w:pPr>
        <w:pStyle w:val="BodyText"/>
      </w:pPr>
      <w:r w:rsidRPr="009A6C54">
        <w:rPr>
          <w:b/>
        </w:rPr>
        <w:lastRenderedPageBreak/>
        <w:t>VAPA("P")</w:t>
      </w:r>
      <w:r w:rsidRPr="009A6C54">
        <w:tab/>
        <w:t>This optional variable can be set to force the return of the patient's permanent address.  The permanent address array will be returned regardless of whether or not a temporary address is in effect.</w:t>
      </w:r>
    </w:p>
    <w:p w14:paraId="26F27236" w14:textId="77777777" w:rsidR="003539BA" w:rsidRPr="009A6C54" w:rsidRDefault="003539BA" w:rsidP="00106BBA">
      <w:pPr>
        <w:pStyle w:val="BodyText"/>
      </w:pPr>
      <w:r w:rsidRPr="009A6C54">
        <w:t>(e.g.,  VAPA("P")="")</w:t>
      </w:r>
    </w:p>
    <w:p w14:paraId="26F27237" w14:textId="77777777" w:rsidR="003539BA" w:rsidRPr="009A6C54" w:rsidRDefault="003539BA" w:rsidP="00106BBA">
      <w:pPr>
        <w:pStyle w:val="BodyText"/>
      </w:pPr>
    </w:p>
    <w:p w14:paraId="26F27238" w14:textId="77777777"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14:paraId="26F27239" w14:textId="77777777" w:rsidR="00C57265" w:rsidRPr="009A6C54" w:rsidRDefault="00C57265" w:rsidP="00106BBA">
      <w:pPr>
        <w:pStyle w:val="BodyText"/>
        <w:rPr>
          <w:b/>
        </w:rPr>
      </w:pPr>
    </w:p>
    <w:p w14:paraId="26F2723A" w14:textId="77777777"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14:paraId="26F2723B" w14:textId="77777777" w:rsidR="003539BA" w:rsidRPr="009A6C54" w:rsidRDefault="003539BA" w:rsidP="00106BBA">
      <w:pPr>
        <w:pStyle w:val="BodyText"/>
      </w:pPr>
    </w:p>
    <w:p w14:paraId="26F2723C" w14:textId="77777777" w:rsidR="003539BA" w:rsidRPr="009A6C54" w:rsidRDefault="003539BA" w:rsidP="00106BBA">
      <w:pPr>
        <w:pStyle w:val="BodyText"/>
      </w:pPr>
      <w:r w:rsidRPr="009A6C54">
        <w:rPr>
          <w:b/>
        </w:rPr>
        <w:t>VATEST("ADD",10)</w:t>
      </w:r>
      <w:r w:rsidRPr="009A6C54">
        <w:tab/>
        <w:t>This optional variable can be defined to a ending date in VA FileManager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14:paraId="26F2723D" w14:textId="77777777" w:rsidR="003D4AC7" w:rsidRPr="009A6C54" w:rsidRDefault="003D4AC7" w:rsidP="003D4AC7">
      <w:pPr>
        <w:pStyle w:val="BodyText"/>
        <w:jc w:val="center"/>
      </w:pPr>
      <w:r w:rsidRPr="009A6C54">
        <w:t>OUTPUT</w:t>
      </w:r>
      <w:r w:rsidR="003539BA" w:rsidRPr="009A6C54">
        <w:t>:</w:t>
      </w:r>
    </w:p>
    <w:p w14:paraId="26F2723E" w14:textId="77777777" w:rsidR="003539BA" w:rsidRPr="009A6C54" w:rsidRDefault="003539BA" w:rsidP="00106BBA">
      <w:pPr>
        <w:pStyle w:val="BodyText"/>
      </w:pPr>
      <w:r w:rsidRPr="009A6C54">
        <w:rPr>
          <w:b/>
        </w:rPr>
        <w:t>VAPA(1)</w:t>
      </w:r>
      <w:r w:rsidRPr="009A6C54">
        <w:tab/>
        <w:t>The first line of the STREET ADDRESS.</w:t>
      </w:r>
    </w:p>
    <w:p w14:paraId="26F2723F" w14:textId="77777777" w:rsidR="003539BA" w:rsidRPr="009A6C54" w:rsidRDefault="003539BA" w:rsidP="00106BBA">
      <w:pPr>
        <w:pStyle w:val="BodyText"/>
      </w:pPr>
      <w:r w:rsidRPr="009A6C54">
        <w:t>(e.g., 123 South Main Street)</w:t>
      </w:r>
    </w:p>
    <w:p w14:paraId="26F27240" w14:textId="77777777" w:rsidR="003D4AC7" w:rsidRPr="009A6C54" w:rsidRDefault="003D4AC7" w:rsidP="00106BBA">
      <w:pPr>
        <w:pStyle w:val="BodyText"/>
        <w:rPr>
          <w:b/>
        </w:rPr>
      </w:pPr>
    </w:p>
    <w:p w14:paraId="26F27241" w14:textId="77777777" w:rsidR="003539BA" w:rsidRPr="009A6C54" w:rsidRDefault="003539BA" w:rsidP="00106BBA">
      <w:pPr>
        <w:pStyle w:val="BodyText"/>
      </w:pPr>
      <w:r w:rsidRPr="009A6C54">
        <w:rPr>
          <w:b/>
        </w:rPr>
        <w:t>VAPA(2)</w:t>
      </w:r>
      <w:r w:rsidRPr="009A6C54">
        <w:tab/>
        <w:t>The second line of the STREET ADDRESS.  (e.g., Apartment #1245.)</w:t>
      </w:r>
    </w:p>
    <w:p w14:paraId="26F27242" w14:textId="77777777" w:rsidR="003539BA" w:rsidRPr="009A6C54" w:rsidRDefault="003539BA" w:rsidP="00106BBA">
      <w:pPr>
        <w:pStyle w:val="BodyText"/>
      </w:pPr>
    </w:p>
    <w:p w14:paraId="26F27243" w14:textId="77777777" w:rsidR="003539BA" w:rsidRPr="009A6C54" w:rsidRDefault="003539BA" w:rsidP="00106BBA">
      <w:pPr>
        <w:pStyle w:val="BodyText"/>
      </w:pPr>
      <w:r w:rsidRPr="009A6C54">
        <w:rPr>
          <w:b/>
        </w:rPr>
        <w:t>VAPA(3)</w:t>
      </w:r>
      <w:r w:rsidRPr="009A6C54">
        <w:tab/>
        <w:t>The third line of the STREET ADDRESS.  (e.g., P.O. Box 1234)</w:t>
      </w:r>
    </w:p>
    <w:p w14:paraId="26F27244" w14:textId="77777777" w:rsidR="003539BA" w:rsidRPr="009A6C54" w:rsidRDefault="003539BA" w:rsidP="00106BBA">
      <w:pPr>
        <w:pStyle w:val="BodyText"/>
      </w:pPr>
    </w:p>
    <w:p w14:paraId="26F27245" w14:textId="77777777"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14:paraId="26F27246" w14:textId="77777777" w:rsidR="003539BA" w:rsidRPr="009A6C54" w:rsidRDefault="003539BA" w:rsidP="00106BBA">
      <w:pPr>
        <w:pStyle w:val="BodyText"/>
      </w:pPr>
    </w:p>
    <w:p w14:paraId="26F27247" w14:textId="77777777" w:rsidR="003539BA" w:rsidRPr="009A6C54" w:rsidRDefault="003539BA" w:rsidP="00106BBA">
      <w:pPr>
        <w:pStyle w:val="BodyText"/>
      </w:pPr>
      <w:r w:rsidRPr="009A6C54">
        <w:rPr>
          <w:b/>
        </w:rPr>
        <w:t>VAPA(5)</w:t>
      </w:r>
      <w:r w:rsidRPr="009A6C54">
        <w:tab/>
        <w:t>The STATE corresponding to the city previously indicated in internal^external format.</w:t>
      </w:r>
    </w:p>
    <w:p w14:paraId="26F27248" w14:textId="77777777" w:rsidR="003539BA" w:rsidRPr="009A6C54" w:rsidRDefault="003539BA" w:rsidP="00106BBA">
      <w:pPr>
        <w:pStyle w:val="BodyText"/>
      </w:pPr>
      <w:r w:rsidRPr="009A6C54">
        <w:t>(e.g., 6^CALIFORNIA)</w:t>
      </w:r>
    </w:p>
    <w:p w14:paraId="26F27249" w14:textId="77777777" w:rsidR="003539BA" w:rsidRPr="009A6C54" w:rsidRDefault="003539BA" w:rsidP="00106BBA">
      <w:pPr>
        <w:pStyle w:val="BodyText"/>
      </w:pPr>
    </w:p>
    <w:p w14:paraId="26F2724A" w14:textId="77777777" w:rsidR="003539BA" w:rsidRPr="009A6C54" w:rsidRDefault="003539BA" w:rsidP="00106BBA">
      <w:pPr>
        <w:pStyle w:val="BodyText"/>
      </w:pPr>
      <w:r w:rsidRPr="009A6C54">
        <w:rPr>
          <w:b/>
        </w:rPr>
        <w:t>VAPA(6)</w:t>
      </w:r>
      <w:r w:rsidRPr="009A6C54">
        <w:tab/>
        <w:t>The ZIP CODE of the city previously indicated.  (e.g., 12345)</w:t>
      </w:r>
    </w:p>
    <w:p w14:paraId="26F2724B" w14:textId="77777777" w:rsidR="003539BA" w:rsidRPr="009A6C54" w:rsidRDefault="003539BA" w:rsidP="00106BBA">
      <w:pPr>
        <w:pStyle w:val="BodyText"/>
      </w:pPr>
    </w:p>
    <w:p w14:paraId="26F2724C" w14:textId="77777777" w:rsidR="003539BA" w:rsidRPr="009A6C54" w:rsidRDefault="003539BA" w:rsidP="00106BBA">
      <w:pPr>
        <w:pStyle w:val="BodyText"/>
      </w:pPr>
      <w:r w:rsidRPr="009A6C54">
        <w:rPr>
          <w:b/>
        </w:rPr>
        <w:t>VAPA(7</w:t>
      </w:r>
      <w:r w:rsidRPr="009A6C54">
        <w:t>)</w:t>
      </w:r>
      <w:r w:rsidRPr="009A6C54">
        <w:tab/>
        <w:t>The COUNTY in which the patient is residing in internal^external format.</w:t>
      </w:r>
    </w:p>
    <w:p w14:paraId="26F2724D" w14:textId="77777777" w:rsidR="003539BA" w:rsidRPr="009A6C54" w:rsidRDefault="003539BA" w:rsidP="00106BBA">
      <w:pPr>
        <w:pStyle w:val="BodyText"/>
      </w:pPr>
      <w:r w:rsidRPr="009A6C54">
        <w:lastRenderedPageBreak/>
        <w:t>(e.g., 1^ALAMEDA)</w:t>
      </w:r>
    </w:p>
    <w:p w14:paraId="26F2724E" w14:textId="77777777" w:rsidR="003539BA" w:rsidRPr="009A6C54" w:rsidRDefault="003539BA" w:rsidP="00106BBA">
      <w:pPr>
        <w:pStyle w:val="BodyText"/>
      </w:pPr>
    </w:p>
    <w:p w14:paraId="26F2724F" w14:textId="77777777" w:rsidR="003539BA" w:rsidRPr="009A6C54" w:rsidRDefault="003539BA" w:rsidP="00106BBA">
      <w:pPr>
        <w:pStyle w:val="BodyText"/>
      </w:pPr>
      <w:r w:rsidRPr="009A6C54">
        <w:rPr>
          <w:b/>
        </w:rPr>
        <w:t>VAPA(8)</w:t>
      </w:r>
      <w:r w:rsidRPr="009A6C54">
        <w:tab/>
        <w:t>The PHONE NUMBER of the location in which the patient is currently residing.  (e.g., (123) 456-7890)</w:t>
      </w:r>
    </w:p>
    <w:p w14:paraId="26F27250" w14:textId="77777777" w:rsidR="003539BA" w:rsidRPr="009A6C54" w:rsidRDefault="003539BA" w:rsidP="00106BBA">
      <w:pPr>
        <w:pStyle w:val="BodyText"/>
      </w:pPr>
    </w:p>
    <w:p w14:paraId="26F27251" w14:textId="77777777" w:rsidR="003539BA" w:rsidRPr="009A6C54" w:rsidRDefault="003539BA" w:rsidP="00106BBA">
      <w:pPr>
        <w:pStyle w:val="BodyText"/>
      </w:pPr>
      <w:r w:rsidRPr="009A6C54">
        <w:rPr>
          <w:b/>
        </w:rPr>
        <w:t>VAPA(9</w:t>
      </w:r>
      <w:r w:rsidRPr="009A6C54">
        <w:t>)</w:t>
      </w:r>
      <w:r w:rsidRPr="009A6C54">
        <w:tab/>
        <w:t>If the address information provided pertains to a temporary address, the TEMPORARY ADDRESS START DATE in internal^external format.</w:t>
      </w:r>
    </w:p>
    <w:p w14:paraId="26F27252" w14:textId="77777777" w:rsidR="003539BA" w:rsidRPr="009A6C54" w:rsidRDefault="003539BA" w:rsidP="00106BBA">
      <w:pPr>
        <w:pStyle w:val="BodyText"/>
      </w:pPr>
      <w:r w:rsidRPr="009A6C54">
        <w:t>(e.g., 2880515^MAY 15,1988)</w:t>
      </w:r>
    </w:p>
    <w:p w14:paraId="26F27253" w14:textId="77777777" w:rsidR="00A65F2F" w:rsidRPr="009A6C54" w:rsidRDefault="00A65F2F" w:rsidP="00106BBA">
      <w:pPr>
        <w:pStyle w:val="BodyText"/>
        <w:rPr>
          <w:b/>
        </w:rPr>
      </w:pPr>
    </w:p>
    <w:p w14:paraId="26F27254" w14:textId="77777777" w:rsidR="003539BA" w:rsidRPr="009A6C54" w:rsidRDefault="003539BA" w:rsidP="00106BBA">
      <w:pPr>
        <w:pStyle w:val="BodyText"/>
      </w:pPr>
      <w:r w:rsidRPr="009A6C54">
        <w:rPr>
          <w:b/>
        </w:rPr>
        <w:t>VAPA(10)</w:t>
      </w:r>
      <w:r w:rsidRPr="009A6C54">
        <w:tab/>
        <w:t>If the address information provided pertains to a temporary address, the TEMPORARY ADDRESS END DATE in internal^external format.</w:t>
      </w:r>
      <w:r w:rsidR="00A65F2F" w:rsidRPr="009A6C54">
        <w:t xml:space="preserve"> </w:t>
      </w:r>
      <w:r w:rsidRPr="009A6C54">
        <w:t>(e.g., 2880515^MAY 15,1988)</w:t>
      </w:r>
    </w:p>
    <w:p w14:paraId="26F27255" w14:textId="77777777" w:rsidR="003539BA" w:rsidRPr="009A6C54" w:rsidRDefault="003539BA" w:rsidP="00106BBA">
      <w:pPr>
        <w:pStyle w:val="BodyText"/>
      </w:pPr>
    </w:p>
    <w:p w14:paraId="26F27256" w14:textId="77777777" w:rsidR="003539BA" w:rsidRPr="009A6C54" w:rsidRDefault="003539BA" w:rsidP="00106BBA">
      <w:pPr>
        <w:pStyle w:val="BodyText"/>
      </w:pPr>
      <w:r w:rsidRPr="009A6C54">
        <w:rPr>
          <w:b/>
        </w:rPr>
        <w:t>VAPA(11)</w:t>
      </w:r>
      <w:r w:rsidRPr="009A6C54">
        <w:tab/>
        <w:t>The ZIP+4 (5 or 9 digit zip code) of the city previously indicated in internal^external format.</w:t>
      </w:r>
      <w:r w:rsidR="00A65F2F" w:rsidRPr="009A6C54">
        <w:t xml:space="preserve"> </w:t>
      </w:r>
      <w:r w:rsidRPr="009A6C54">
        <w:t>(e.g., 123454444^12345-4444)</w:t>
      </w:r>
    </w:p>
    <w:p w14:paraId="26F27257" w14:textId="77777777" w:rsidR="003539BA" w:rsidRPr="009A6C54" w:rsidRDefault="003539BA" w:rsidP="00106BBA">
      <w:pPr>
        <w:pStyle w:val="BodyText"/>
      </w:pPr>
    </w:p>
    <w:p w14:paraId="26F27258" w14:textId="77777777" w:rsidR="003539BA" w:rsidRPr="009A6C54" w:rsidRDefault="003539BA" w:rsidP="00106BBA">
      <w:pPr>
        <w:pStyle w:val="BodyText"/>
      </w:pPr>
      <w:r w:rsidRPr="009A6C54">
        <w:rPr>
          <w:b/>
        </w:rPr>
        <w:t>VAPA(12)</w:t>
      </w:r>
      <w:r w:rsidRPr="009A6C54">
        <w:tab/>
        <w:t>Confidential Address Active indicator.  (O=Inactive 1=Active)</w:t>
      </w:r>
    </w:p>
    <w:p w14:paraId="26F27259" w14:textId="77777777" w:rsidR="003539BA" w:rsidRPr="009A6C54" w:rsidRDefault="003539BA" w:rsidP="00106BBA">
      <w:pPr>
        <w:pStyle w:val="BodyText"/>
      </w:pPr>
    </w:p>
    <w:p w14:paraId="26F2725A" w14:textId="77777777" w:rsidR="003539BA" w:rsidRPr="009A6C54" w:rsidRDefault="003539BA" w:rsidP="00106BBA">
      <w:pPr>
        <w:pStyle w:val="BodyText"/>
      </w:pPr>
      <w:r w:rsidRPr="009A6C54">
        <w:rPr>
          <w:b/>
        </w:rPr>
        <w:t>VAPA(13)</w:t>
      </w:r>
      <w:r w:rsidRPr="009A6C54">
        <w:tab/>
        <w:t>The first line of the Confidential Street Address.</w:t>
      </w:r>
    </w:p>
    <w:p w14:paraId="26F2725B" w14:textId="77777777" w:rsidR="003539BA" w:rsidRPr="009A6C54" w:rsidRDefault="003539BA" w:rsidP="00106BBA">
      <w:pPr>
        <w:pStyle w:val="BodyText"/>
      </w:pPr>
    </w:p>
    <w:p w14:paraId="26F2725C" w14:textId="77777777" w:rsidR="003539BA" w:rsidRPr="009A6C54" w:rsidRDefault="003539BA" w:rsidP="00106BBA">
      <w:pPr>
        <w:pStyle w:val="BodyText"/>
      </w:pPr>
      <w:r w:rsidRPr="009A6C54">
        <w:rPr>
          <w:b/>
        </w:rPr>
        <w:t>VAPA(14)</w:t>
      </w:r>
      <w:r w:rsidRPr="009A6C54">
        <w:tab/>
        <w:t>The second line of the Confidential Street Address.</w:t>
      </w:r>
    </w:p>
    <w:p w14:paraId="26F2725D" w14:textId="77777777" w:rsidR="003539BA" w:rsidRPr="009A6C54" w:rsidRDefault="003539BA" w:rsidP="00106BBA">
      <w:pPr>
        <w:pStyle w:val="BodyText"/>
      </w:pPr>
    </w:p>
    <w:p w14:paraId="26F2725E" w14:textId="77777777" w:rsidR="003539BA" w:rsidRPr="009A6C54" w:rsidRDefault="003539BA" w:rsidP="00106BBA">
      <w:pPr>
        <w:pStyle w:val="BodyText"/>
      </w:pPr>
      <w:r w:rsidRPr="009A6C54">
        <w:rPr>
          <w:b/>
        </w:rPr>
        <w:t>VAPA(15)</w:t>
      </w:r>
      <w:r w:rsidRPr="009A6C54">
        <w:tab/>
        <w:t>The third line of the Confidential Street Address.</w:t>
      </w:r>
    </w:p>
    <w:p w14:paraId="26F2725F" w14:textId="77777777" w:rsidR="003539BA" w:rsidRPr="009A6C54" w:rsidRDefault="003539BA" w:rsidP="00106BBA">
      <w:pPr>
        <w:pStyle w:val="BodyText"/>
      </w:pPr>
    </w:p>
    <w:p w14:paraId="26F27260" w14:textId="77777777" w:rsidR="003539BA" w:rsidRPr="009A6C54" w:rsidRDefault="003539BA" w:rsidP="00106BBA">
      <w:pPr>
        <w:pStyle w:val="BodyText"/>
      </w:pPr>
      <w:r w:rsidRPr="009A6C54">
        <w:rPr>
          <w:b/>
        </w:rPr>
        <w:t>VAPA(16)</w:t>
      </w:r>
      <w:r w:rsidRPr="009A6C54">
        <w:tab/>
        <w:t>The city for the Confidential Address.</w:t>
      </w:r>
    </w:p>
    <w:p w14:paraId="26F27261" w14:textId="77777777" w:rsidR="00A7749B" w:rsidRPr="009A6C54" w:rsidRDefault="00A7749B" w:rsidP="00106BBA">
      <w:pPr>
        <w:pStyle w:val="BodyText"/>
      </w:pPr>
    </w:p>
    <w:p w14:paraId="26F27262" w14:textId="77777777" w:rsidR="003539BA" w:rsidRPr="009A6C54" w:rsidRDefault="003539BA" w:rsidP="00106BBA">
      <w:pPr>
        <w:pStyle w:val="BodyText"/>
      </w:pPr>
      <w:r w:rsidRPr="009A6C54">
        <w:rPr>
          <w:b/>
        </w:rPr>
        <w:t>VAPA(17)</w:t>
      </w:r>
      <w:r w:rsidRPr="009A6C54">
        <w:tab/>
        <w:t>The state for the Confidential Address in internal^external format. (e.g., 36^NEW YORK)</w:t>
      </w:r>
    </w:p>
    <w:p w14:paraId="26F27263" w14:textId="77777777" w:rsidR="003539BA" w:rsidRPr="009A6C54" w:rsidRDefault="003539BA" w:rsidP="00106BBA">
      <w:pPr>
        <w:pStyle w:val="BodyText"/>
        <w:rPr>
          <w:b/>
        </w:rPr>
      </w:pPr>
    </w:p>
    <w:p w14:paraId="26F27264" w14:textId="77777777" w:rsidR="003539BA" w:rsidRPr="009A6C54" w:rsidRDefault="003539BA" w:rsidP="00106BBA">
      <w:pPr>
        <w:pStyle w:val="BodyText"/>
      </w:pPr>
      <w:r w:rsidRPr="009A6C54">
        <w:rPr>
          <w:b/>
        </w:rPr>
        <w:t>VAPA(18)</w:t>
      </w:r>
      <w:r w:rsidRPr="009A6C54">
        <w:tab/>
        <w:t>The 5 digit or 9 digit Zip Code for the Confidential Address in internal^external format. (e.g., 12208^12208 or 122081234^12208-1234)</w:t>
      </w:r>
    </w:p>
    <w:p w14:paraId="26F27265" w14:textId="77777777" w:rsidR="003539BA" w:rsidRPr="009A6C54" w:rsidRDefault="003539BA" w:rsidP="00106BBA">
      <w:pPr>
        <w:pStyle w:val="BodyText"/>
      </w:pPr>
    </w:p>
    <w:p w14:paraId="26F27266" w14:textId="77777777" w:rsidR="003539BA" w:rsidRPr="009A6C54" w:rsidRDefault="003539BA" w:rsidP="00106BBA">
      <w:pPr>
        <w:pStyle w:val="BodyText"/>
      </w:pPr>
      <w:r w:rsidRPr="009A6C54">
        <w:rPr>
          <w:b/>
        </w:rPr>
        <w:t>VAPA(19)</w:t>
      </w:r>
      <w:r w:rsidRPr="009A6C54">
        <w:tab/>
        <w:t>The county for the Confidential Address in internal^external format. (e.g., 1^ALBANY)</w:t>
      </w:r>
    </w:p>
    <w:p w14:paraId="26F27267" w14:textId="77777777" w:rsidR="003539BA" w:rsidRPr="009A6C54" w:rsidRDefault="003539BA" w:rsidP="00106BBA">
      <w:pPr>
        <w:pStyle w:val="BodyText"/>
      </w:pPr>
    </w:p>
    <w:p w14:paraId="26F27268" w14:textId="77777777" w:rsidR="003539BA" w:rsidRPr="009A6C54" w:rsidRDefault="003539BA" w:rsidP="00106BBA">
      <w:pPr>
        <w:pStyle w:val="BodyText"/>
      </w:pPr>
      <w:r w:rsidRPr="009A6C54">
        <w:rPr>
          <w:b/>
        </w:rPr>
        <w:lastRenderedPageBreak/>
        <w:t>VAPA(20)</w:t>
      </w:r>
      <w:r w:rsidRPr="009A6C54">
        <w:tab/>
        <w:t>The start date for the Confidential Address in internal^external format. (e.g., 3030324^MAR 24,2003)</w:t>
      </w:r>
    </w:p>
    <w:p w14:paraId="26F27269" w14:textId="77777777" w:rsidR="003539BA" w:rsidRPr="009A6C54" w:rsidRDefault="003539BA" w:rsidP="00106BBA">
      <w:pPr>
        <w:pStyle w:val="BodyText"/>
      </w:pPr>
    </w:p>
    <w:p w14:paraId="26F2726A" w14:textId="77777777" w:rsidR="003539BA" w:rsidRPr="009A6C54" w:rsidRDefault="003539BA" w:rsidP="00106BBA">
      <w:pPr>
        <w:pStyle w:val="BodyText"/>
      </w:pPr>
      <w:r w:rsidRPr="009A6C54">
        <w:rPr>
          <w:b/>
        </w:rPr>
        <w:t>VAPA(21)</w:t>
      </w:r>
      <w:r w:rsidRPr="009A6C54">
        <w:tab/>
        <w:t>The end date for the Confidential Address in internal^external format. (e.g., 3030624^JUN 24,2003)</w:t>
      </w:r>
    </w:p>
    <w:p w14:paraId="26F2726B" w14:textId="77777777" w:rsidR="003539BA" w:rsidRPr="009A6C54" w:rsidRDefault="003539BA" w:rsidP="00106BBA">
      <w:pPr>
        <w:pStyle w:val="BodyText"/>
        <w:rPr>
          <w:b/>
        </w:rPr>
      </w:pPr>
    </w:p>
    <w:p w14:paraId="26F2726C" w14:textId="77777777"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in internal^external format^status (n=internal value)  (e.g., VAPA(22,4)=4^MEDICAL RECORDS^Y)</w:t>
      </w:r>
    </w:p>
    <w:p w14:paraId="26F2726D" w14:textId="77777777" w:rsidR="00A65F2F" w:rsidRPr="009A6C54" w:rsidRDefault="00A65F2F" w:rsidP="00106BBA">
      <w:pPr>
        <w:pStyle w:val="BodyText"/>
        <w:rPr>
          <w:b/>
        </w:rPr>
      </w:pPr>
    </w:p>
    <w:p w14:paraId="26F2726E" w14:textId="77777777"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14:paraId="26F2726F" w14:textId="77777777" w:rsidR="003539BA" w:rsidRPr="009A6C54" w:rsidRDefault="003539BA" w:rsidP="00106BBA">
      <w:pPr>
        <w:pStyle w:val="BodyText"/>
      </w:pPr>
      <w:r w:rsidRPr="009A6C54">
        <w:t>and active, it’s temp)</w:t>
      </w:r>
    </w:p>
    <w:p w14:paraId="26F27270" w14:textId="77777777" w:rsidR="003539BA" w:rsidRPr="009A6C54" w:rsidRDefault="003539BA" w:rsidP="00106BBA">
      <w:pPr>
        <w:pStyle w:val="BodyText"/>
      </w:pPr>
    </w:p>
    <w:p w14:paraId="26F27271" w14:textId="77777777"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14:paraId="26F27272" w14:textId="77777777" w:rsidR="003539BA" w:rsidRPr="009A6C54" w:rsidRDefault="003539BA" w:rsidP="00106BBA">
      <w:pPr>
        <w:pStyle w:val="BodyText"/>
      </w:pPr>
    </w:p>
    <w:p w14:paraId="26F27273" w14:textId="77777777"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14:paraId="26F27274" w14:textId="77777777" w:rsidR="003539BA" w:rsidRPr="009A6C54" w:rsidRDefault="003539BA" w:rsidP="00106BBA">
      <w:pPr>
        <w:pStyle w:val="BodyText"/>
      </w:pPr>
    </w:p>
    <w:p w14:paraId="26F27275" w14:textId="77777777" w:rsidR="003539BA" w:rsidRPr="009A6C54" w:rsidRDefault="003539BA" w:rsidP="00106BBA">
      <w:pPr>
        <w:pStyle w:val="BodyText"/>
      </w:pPr>
      <w:r w:rsidRPr="009A6C54">
        <w:rPr>
          <w:b/>
        </w:rPr>
        <w:t>VAPA(26)</w:t>
      </w:r>
      <w:r w:rsidRPr="009A6C54">
        <w:tab/>
        <w:t>The Confidential Province</w:t>
      </w:r>
    </w:p>
    <w:p w14:paraId="26F27276" w14:textId="77777777" w:rsidR="003539BA" w:rsidRPr="009A6C54" w:rsidRDefault="003539BA" w:rsidP="00106BBA">
      <w:pPr>
        <w:pStyle w:val="BodyText"/>
      </w:pPr>
    </w:p>
    <w:p w14:paraId="26F27277" w14:textId="77777777" w:rsidR="003539BA" w:rsidRPr="009A6C54" w:rsidRDefault="003539BA" w:rsidP="00106BBA">
      <w:pPr>
        <w:pStyle w:val="BodyText"/>
      </w:pPr>
      <w:r w:rsidRPr="009A6C54">
        <w:rPr>
          <w:b/>
        </w:rPr>
        <w:t>VAPA(27)</w:t>
      </w:r>
      <w:r w:rsidRPr="009A6C54">
        <w:tab/>
        <w:t>The Confidential Postal Code</w:t>
      </w:r>
    </w:p>
    <w:p w14:paraId="26F27278" w14:textId="77777777" w:rsidR="003539BA" w:rsidRPr="009A6C54" w:rsidRDefault="003539BA" w:rsidP="00106BBA">
      <w:pPr>
        <w:pStyle w:val="BodyText"/>
      </w:pPr>
    </w:p>
    <w:p w14:paraId="26F27279" w14:textId="77777777" w:rsidR="003539BA" w:rsidRPr="009A6C54" w:rsidRDefault="003539BA" w:rsidP="00106BBA">
      <w:pPr>
        <w:pStyle w:val="BodyText"/>
      </w:pPr>
      <w:r w:rsidRPr="009A6C54">
        <w:rPr>
          <w:b/>
        </w:rPr>
        <w:t>VAPA(28)</w:t>
      </w:r>
      <w:r w:rsidRPr="009A6C54">
        <w:tab/>
        <w:t>The Confidential Country</w:t>
      </w:r>
    </w:p>
    <w:p w14:paraId="26F2727A" w14:textId="77777777" w:rsidR="003539BA" w:rsidRPr="009A6C54" w:rsidRDefault="003539BA" w:rsidP="00106BBA">
      <w:pPr>
        <w:pStyle w:val="BodyText"/>
      </w:pPr>
    </w:p>
    <w:p w14:paraId="26F2727B" w14:textId="77777777" w:rsidR="003539BA" w:rsidRPr="009A6C54" w:rsidRDefault="003539BA" w:rsidP="00106BBA">
      <w:pPr>
        <w:pStyle w:val="BodyText"/>
      </w:pPr>
      <w:r w:rsidRPr="009A6C54">
        <w:rPr>
          <w:b/>
        </w:rPr>
        <w:t>VAPA(29)</w:t>
      </w:r>
      <w:r w:rsidRPr="009A6C54">
        <w:tab/>
        <w:t>The Confidential Phone Number</w:t>
      </w:r>
    </w:p>
    <w:p w14:paraId="26F2727C" w14:textId="77777777" w:rsidR="003539BA" w:rsidRPr="009A6C54" w:rsidRDefault="003539BA" w:rsidP="00106BBA">
      <w:pPr>
        <w:pStyle w:val="BodyText"/>
      </w:pPr>
    </w:p>
    <w:p w14:paraId="26F2727D" w14:textId="77777777" w:rsidR="003539BA" w:rsidRPr="009A6C54" w:rsidRDefault="003539BA" w:rsidP="00106BBA">
      <w:pPr>
        <w:pStyle w:val="BodyText"/>
      </w:pPr>
      <w:r w:rsidRPr="009A6C54">
        <w:rPr>
          <w:b/>
        </w:rPr>
        <w:t>VAERR</w:t>
      </w:r>
      <w:r w:rsidRPr="009A6C54">
        <w:tab/>
        <w:t>The error flag will have one of the following values.</w:t>
      </w:r>
    </w:p>
    <w:p w14:paraId="26F2727E" w14:textId="77777777" w:rsidR="003539BA" w:rsidRPr="009A6C54" w:rsidRDefault="003539BA" w:rsidP="00106BBA">
      <w:pPr>
        <w:pStyle w:val="BodyText"/>
      </w:pPr>
      <w:r w:rsidRPr="009A6C54">
        <w:t xml:space="preserve">0  -- no errors encountered </w:t>
      </w:r>
    </w:p>
    <w:p w14:paraId="26F2727F" w14:textId="77777777" w:rsidR="003539BA" w:rsidRPr="009A6C54" w:rsidRDefault="003539BA" w:rsidP="00106BBA">
      <w:pPr>
        <w:pStyle w:val="BodyText"/>
      </w:pPr>
      <w:r w:rsidRPr="009A6C54">
        <w:t>1  -- error encountered - DFN or</w:t>
      </w:r>
    </w:p>
    <w:p w14:paraId="26F27280" w14:textId="77777777" w:rsidR="003539BA" w:rsidRPr="009A6C54" w:rsidRDefault="003539BA" w:rsidP="00106BBA">
      <w:pPr>
        <w:pStyle w:val="BodyText"/>
      </w:pPr>
      <w:r w:rsidRPr="009A6C54">
        <w:t xml:space="preserve">^DPT(DFN,0) is not defined </w:t>
      </w:r>
    </w:p>
    <w:p w14:paraId="26F27281" w14:textId="77777777" w:rsidR="003539BA" w:rsidRPr="009A6C54" w:rsidRDefault="003539BA" w:rsidP="00C17CCB">
      <w:pPr>
        <w:pStyle w:val="Heading3"/>
      </w:pPr>
      <w:bookmarkStart w:id="220" w:name="_Toc518911252"/>
      <w:r w:rsidRPr="009A6C54">
        <w:t>OAD^VADPT</w:t>
      </w:r>
      <w:bookmarkEnd w:id="220"/>
    </w:p>
    <w:p w14:paraId="26F27282" w14:textId="77777777" w:rsidR="003539BA" w:rsidRPr="009A6C54" w:rsidRDefault="003539BA" w:rsidP="00106BBA">
      <w:pPr>
        <w:pStyle w:val="BodyText"/>
      </w:pPr>
      <w:r w:rsidRPr="009A6C54">
        <w:t xml:space="preserve">This entry point returns other specific address information.  </w:t>
      </w:r>
    </w:p>
    <w:p w14:paraId="26F27283" w14:textId="77777777" w:rsidR="00C17CCB" w:rsidRPr="009A6C54" w:rsidRDefault="00C17CCB" w:rsidP="00C17CCB">
      <w:pPr>
        <w:pStyle w:val="BodyText"/>
        <w:jc w:val="center"/>
      </w:pPr>
      <w:r w:rsidRPr="009A6C54">
        <w:t>INPUT</w:t>
      </w:r>
      <w:r w:rsidR="003539BA" w:rsidRPr="009A6C54">
        <w:t>:</w:t>
      </w:r>
    </w:p>
    <w:p w14:paraId="26F27284" w14:textId="77777777"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14:paraId="26F27285" w14:textId="77777777" w:rsidR="00C17CCB" w:rsidRPr="009A6C54" w:rsidRDefault="00C17CCB" w:rsidP="00106BBA">
      <w:pPr>
        <w:pStyle w:val="BodyText"/>
        <w:rPr>
          <w:b/>
        </w:rPr>
      </w:pPr>
    </w:p>
    <w:p w14:paraId="26F27286"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87" w14:textId="77777777" w:rsidR="003539BA" w:rsidRPr="009A6C54" w:rsidRDefault="003539BA" w:rsidP="00106BBA">
      <w:pPr>
        <w:pStyle w:val="BodyText"/>
      </w:pPr>
      <w:r w:rsidRPr="009A6C54">
        <w:t>1 -- return the output array with alpha subscripts - see alpha subscripts section (e.g., VAOA(1) would be VAOA("L1"))</w:t>
      </w:r>
    </w:p>
    <w:p w14:paraId="26F27288" w14:textId="77777777" w:rsidR="003539BA" w:rsidRPr="009A6C54" w:rsidRDefault="003539BA" w:rsidP="00106BBA">
      <w:pPr>
        <w:pStyle w:val="BodyText"/>
      </w:pPr>
      <w:r w:rsidRPr="009A6C54">
        <w:t>2 -- return the output in the ^UTILITY global with numeric subscripts</w:t>
      </w:r>
    </w:p>
    <w:p w14:paraId="26F27289" w14:textId="77777777" w:rsidR="003539BA" w:rsidRPr="009A6C54" w:rsidRDefault="003539BA" w:rsidP="00106BBA">
      <w:pPr>
        <w:pStyle w:val="BodyText"/>
      </w:pPr>
      <w:r w:rsidRPr="009A6C54">
        <w:t xml:space="preserve"> (e.g., ^UTILITY("VAOA",$J,1))</w:t>
      </w:r>
    </w:p>
    <w:p w14:paraId="26F2728A" w14:textId="77777777" w:rsidR="003539BA" w:rsidRPr="009A6C54" w:rsidRDefault="003539BA" w:rsidP="00106BBA">
      <w:pPr>
        <w:pStyle w:val="BodyText"/>
      </w:pPr>
      <w:r w:rsidRPr="009A6C54">
        <w:t>12 -- return the output in the ^UTILITY global with alpha subscripts</w:t>
      </w:r>
    </w:p>
    <w:p w14:paraId="26F2728B" w14:textId="77777777" w:rsidR="003539BA" w:rsidRPr="009A6C54" w:rsidRDefault="003539BA" w:rsidP="00106BBA">
      <w:pPr>
        <w:pStyle w:val="BodyText"/>
      </w:pPr>
      <w:r w:rsidRPr="009A6C54">
        <w:t xml:space="preserve"> (e.g., ^UTILITY("VAOA,$J,"L1")</w:t>
      </w:r>
    </w:p>
    <w:p w14:paraId="26F2728C" w14:textId="77777777" w:rsidR="003539BA" w:rsidRPr="009A6C54" w:rsidRDefault="003539BA" w:rsidP="00106BBA">
      <w:pPr>
        <w:pStyle w:val="BodyText"/>
      </w:pPr>
    </w:p>
    <w:p w14:paraId="26F2728D"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14:paraId="26F2728E" w14:textId="77777777" w:rsidR="003539BA" w:rsidRPr="009A6C54" w:rsidRDefault="003539BA" w:rsidP="00106BBA">
      <w:pPr>
        <w:pStyle w:val="BodyText"/>
      </w:pPr>
    </w:p>
    <w:p w14:paraId="26F2728F" w14:textId="77777777"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14:paraId="26F27290" w14:textId="77777777" w:rsidR="003539BA" w:rsidRPr="009A6C54" w:rsidRDefault="003539BA" w:rsidP="00106BBA">
      <w:pPr>
        <w:pStyle w:val="BodyText"/>
      </w:pPr>
    </w:p>
    <w:p w14:paraId="26F27291" w14:textId="77777777"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14:paraId="26F27292" w14:textId="77777777" w:rsidR="00A7749B" w:rsidRPr="009A6C54" w:rsidRDefault="00A7749B" w:rsidP="00106BBA">
      <w:pPr>
        <w:pStyle w:val="BodyText"/>
        <w:rPr>
          <w:b/>
        </w:rPr>
      </w:pPr>
    </w:p>
    <w:p w14:paraId="26F27293" w14:textId="77777777"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14:paraId="26F27294" w14:textId="77777777" w:rsidR="00A7749B" w:rsidRPr="009A6C54" w:rsidRDefault="00A7749B" w:rsidP="00106BBA">
      <w:pPr>
        <w:pStyle w:val="BodyText"/>
        <w:rPr>
          <w:b/>
        </w:rPr>
      </w:pPr>
    </w:p>
    <w:p w14:paraId="26F27295" w14:textId="77777777"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14:paraId="26F27296" w14:textId="77777777" w:rsidR="00A7749B" w:rsidRPr="009A6C54" w:rsidRDefault="00A7749B" w:rsidP="00106BBA">
      <w:pPr>
        <w:pStyle w:val="BodyText"/>
        <w:rPr>
          <w:b/>
        </w:rPr>
      </w:pPr>
    </w:p>
    <w:p w14:paraId="26F27297" w14:textId="77777777"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14:paraId="26F27298" w14:textId="77777777" w:rsidR="00A7749B" w:rsidRPr="009A6C54" w:rsidRDefault="00A7749B" w:rsidP="00106BBA">
      <w:pPr>
        <w:pStyle w:val="BodyText"/>
        <w:rPr>
          <w:b/>
        </w:rPr>
      </w:pPr>
    </w:p>
    <w:p w14:paraId="26F27299" w14:textId="77777777"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14:paraId="26F2729A" w14:textId="77777777" w:rsidR="00A7749B" w:rsidRPr="009A6C54" w:rsidRDefault="00A7749B" w:rsidP="00106BBA">
      <w:pPr>
        <w:pStyle w:val="BodyText"/>
        <w:rPr>
          <w:b/>
        </w:rPr>
      </w:pPr>
    </w:p>
    <w:p w14:paraId="26F2729B" w14:textId="77777777"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14:paraId="26F2729C" w14:textId="77777777" w:rsidR="00C17CCB" w:rsidRPr="009A6C54" w:rsidRDefault="00C17CCB" w:rsidP="00106BBA">
      <w:pPr>
        <w:pStyle w:val="BodyText"/>
      </w:pPr>
    </w:p>
    <w:p w14:paraId="26F2729D" w14:textId="77777777" w:rsidR="00C17CCB" w:rsidRPr="009A6C54" w:rsidRDefault="00C17CCB" w:rsidP="00C17CCB">
      <w:pPr>
        <w:pStyle w:val="BodyText"/>
        <w:jc w:val="center"/>
      </w:pPr>
      <w:r w:rsidRPr="009A6C54">
        <w:t>OUTPUT</w:t>
      </w:r>
      <w:r w:rsidR="003539BA" w:rsidRPr="009A6C54">
        <w:t>:</w:t>
      </w:r>
    </w:p>
    <w:p w14:paraId="26F2729E" w14:textId="77777777" w:rsidR="003539BA" w:rsidRPr="009A6C54" w:rsidRDefault="003539BA" w:rsidP="00106BBA">
      <w:pPr>
        <w:pStyle w:val="BodyText"/>
      </w:pPr>
      <w:r w:rsidRPr="009A6C54">
        <w:rPr>
          <w:b/>
        </w:rPr>
        <w:t>VAOA(1)</w:t>
      </w:r>
      <w:r w:rsidRPr="009A6C54">
        <w:tab/>
        <w:t>The first line of the STREET ADDRESS.</w:t>
      </w:r>
    </w:p>
    <w:p w14:paraId="26F2729F" w14:textId="77777777" w:rsidR="003539BA" w:rsidRPr="009A6C54" w:rsidRDefault="003539BA" w:rsidP="00106BBA">
      <w:pPr>
        <w:pStyle w:val="BodyText"/>
      </w:pPr>
      <w:r w:rsidRPr="009A6C54">
        <w:t>(e.g., 123 South First Street)</w:t>
      </w:r>
    </w:p>
    <w:p w14:paraId="26F272A0" w14:textId="77777777" w:rsidR="003539BA" w:rsidRPr="009A6C54" w:rsidRDefault="003539BA" w:rsidP="00106BBA">
      <w:pPr>
        <w:pStyle w:val="BodyText"/>
      </w:pPr>
    </w:p>
    <w:p w14:paraId="26F272A1" w14:textId="77777777" w:rsidR="003539BA" w:rsidRPr="009A6C54" w:rsidRDefault="003539BA" w:rsidP="00106BBA">
      <w:pPr>
        <w:pStyle w:val="BodyText"/>
      </w:pPr>
      <w:r w:rsidRPr="009A6C54">
        <w:rPr>
          <w:b/>
        </w:rPr>
        <w:lastRenderedPageBreak/>
        <w:t>VAOA(2)</w:t>
      </w:r>
      <w:r w:rsidRPr="009A6C54">
        <w:tab/>
        <w:t>The second line of the STREET ADDRESS. (e.g., Apartment 9D)</w:t>
      </w:r>
    </w:p>
    <w:p w14:paraId="26F272A2" w14:textId="77777777" w:rsidR="003539BA" w:rsidRPr="009A6C54" w:rsidRDefault="003539BA" w:rsidP="00106BBA">
      <w:pPr>
        <w:pStyle w:val="BodyText"/>
      </w:pPr>
    </w:p>
    <w:p w14:paraId="26F272A3" w14:textId="77777777" w:rsidR="003539BA" w:rsidRPr="009A6C54" w:rsidRDefault="003539BA" w:rsidP="00106BBA">
      <w:pPr>
        <w:pStyle w:val="BodyText"/>
      </w:pPr>
      <w:r w:rsidRPr="009A6C54">
        <w:rPr>
          <w:b/>
        </w:rPr>
        <w:t>VAOA(3)</w:t>
      </w:r>
      <w:r w:rsidRPr="009A6C54">
        <w:tab/>
        <w:t>The third line of the STREET ADDRESS. (e.g., P.O. Box 1234)</w:t>
      </w:r>
    </w:p>
    <w:p w14:paraId="26F272A4" w14:textId="77777777" w:rsidR="003539BA" w:rsidRPr="009A6C54" w:rsidRDefault="003539BA" w:rsidP="00106BBA">
      <w:pPr>
        <w:pStyle w:val="BodyText"/>
      </w:pPr>
    </w:p>
    <w:p w14:paraId="26F272A5" w14:textId="77777777" w:rsidR="003539BA" w:rsidRPr="009A6C54" w:rsidRDefault="003539BA" w:rsidP="00106BBA">
      <w:pPr>
        <w:pStyle w:val="BodyText"/>
      </w:pPr>
      <w:r w:rsidRPr="009A6C54">
        <w:rPr>
          <w:b/>
        </w:rPr>
        <w:t>VAOA(4)</w:t>
      </w:r>
      <w:r w:rsidRPr="009A6C54">
        <w:tab/>
        <w:t>The CITY in which the contact/employer resides.(e.g., NEWINGTON)</w:t>
      </w:r>
    </w:p>
    <w:p w14:paraId="26F272A6" w14:textId="77777777" w:rsidR="003539BA" w:rsidRPr="009A6C54" w:rsidRDefault="003539BA" w:rsidP="00106BBA">
      <w:pPr>
        <w:pStyle w:val="BodyText"/>
      </w:pPr>
    </w:p>
    <w:p w14:paraId="26F272A7" w14:textId="77777777" w:rsidR="003539BA" w:rsidRPr="009A6C54" w:rsidRDefault="003539BA" w:rsidP="00106BBA">
      <w:pPr>
        <w:pStyle w:val="BodyText"/>
      </w:pPr>
      <w:r w:rsidRPr="009A6C54">
        <w:rPr>
          <w:b/>
        </w:rPr>
        <w:t>VAOA(5)</w:t>
      </w:r>
      <w:r w:rsidRPr="009A6C54">
        <w:tab/>
        <w:t>The STATE in which the contact/employer resides in internal^external format.  (e.g., 6^CALIFORNIA)</w:t>
      </w:r>
    </w:p>
    <w:p w14:paraId="26F272A8" w14:textId="77777777" w:rsidR="003539BA" w:rsidRPr="009A6C54" w:rsidRDefault="003539BA" w:rsidP="00106BBA">
      <w:pPr>
        <w:pStyle w:val="BodyText"/>
      </w:pPr>
    </w:p>
    <w:p w14:paraId="26F272A9" w14:textId="77777777" w:rsidR="003539BA" w:rsidRPr="009A6C54" w:rsidRDefault="003539BA" w:rsidP="00106BBA">
      <w:pPr>
        <w:pStyle w:val="BodyText"/>
      </w:pPr>
      <w:r w:rsidRPr="009A6C54">
        <w:rPr>
          <w:b/>
        </w:rPr>
        <w:t>VAOA(6)</w:t>
      </w:r>
      <w:r w:rsidRPr="009A6C54">
        <w:tab/>
        <w:t>The ZIP CODE of the location in which the contact/employer resides.</w:t>
      </w:r>
    </w:p>
    <w:p w14:paraId="26F272AA" w14:textId="77777777" w:rsidR="003539BA" w:rsidRPr="009A6C54" w:rsidRDefault="003539BA" w:rsidP="00106BBA">
      <w:pPr>
        <w:pStyle w:val="BodyText"/>
      </w:pPr>
      <w:r w:rsidRPr="009A6C54">
        <w:t>(e.g., 12345)</w:t>
      </w:r>
    </w:p>
    <w:p w14:paraId="26F272AB" w14:textId="77777777" w:rsidR="003539BA" w:rsidRPr="009A6C54" w:rsidRDefault="003539BA" w:rsidP="00106BBA">
      <w:pPr>
        <w:pStyle w:val="BodyText"/>
      </w:pPr>
      <w:r w:rsidRPr="009A6C54">
        <w:t xml:space="preserve"> </w:t>
      </w:r>
    </w:p>
    <w:p w14:paraId="26F272AC" w14:textId="77777777" w:rsidR="003539BA" w:rsidRPr="009A6C54" w:rsidRDefault="003539BA" w:rsidP="00106BBA">
      <w:pPr>
        <w:pStyle w:val="BodyText"/>
      </w:pPr>
      <w:r w:rsidRPr="009A6C54">
        <w:rPr>
          <w:b/>
        </w:rPr>
        <w:t>VAOA(7)</w:t>
      </w:r>
      <w:r w:rsidRPr="009A6C54">
        <w:tab/>
        <w:t>The COUNTY in which the contact/employer resides in internal^external format.  (e.g., 1^ALAMEDA)</w:t>
      </w:r>
    </w:p>
    <w:p w14:paraId="26F272AD" w14:textId="77777777" w:rsidR="003539BA" w:rsidRPr="009A6C54" w:rsidRDefault="003539BA" w:rsidP="00106BBA">
      <w:pPr>
        <w:pStyle w:val="BodyText"/>
      </w:pPr>
    </w:p>
    <w:p w14:paraId="26F272AE" w14:textId="77777777" w:rsidR="003539BA" w:rsidRPr="009A6C54" w:rsidRDefault="003539BA" w:rsidP="00106BBA">
      <w:pPr>
        <w:pStyle w:val="BodyText"/>
      </w:pPr>
      <w:r w:rsidRPr="009A6C54">
        <w:rPr>
          <w:b/>
        </w:rPr>
        <w:t>VAOA(8)</w:t>
      </w:r>
      <w:r w:rsidRPr="009A6C54">
        <w:tab/>
        <w:t xml:space="preserve">The PHONE NUMBER of the contact/employer. </w:t>
      </w:r>
    </w:p>
    <w:p w14:paraId="26F272AF" w14:textId="77777777" w:rsidR="003539BA" w:rsidRPr="009A6C54" w:rsidRDefault="003539BA" w:rsidP="00106BBA">
      <w:pPr>
        <w:pStyle w:val="BodyText"/>
      </w:pPr>
      <w:r w:rsidRPr="009A6C54">
        <w:t>(e.g., (415) 967-1234)</w:t>
      </w:r>
    </w:p>
    <w:p w14:paraId="26F272B0" w14:textId="77777777" w:rsidR="003539BA" w:rsidRPr="009A6C54" w:rsidRDefault="003539BA" w:rsidP="00106BBA">
      <w:pPr>
        <w:pStyle w:val="BodyText"/>
      </w:pPr>
    </w:p>
    <w:p w14:paraId="26F272B1" w14:textId="77777777"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14:paraId="26F272B2" w14:textId="77777777" w:rsidR="003539BA" w:rsidRPr="009A6C54" w:rsidRDefault="003539BA" w:rsidP="00106BBA">
      <w:pPr>
        <w:pStyle w:val="BodyText"/>
      </w:pPr>
    </w:p>
    <w:p w14:paraId="26F272B3" w14:textId="77777777" w:rsidR="003539BA" w:rsidRPr="009A6C54" w:rsidRDefault="003539BA" w:rsidP="00106BBA">
      <w:pPr>
        <w:pStyle w:val="BodyText"/>
      </w:pPr>
      <w:r w:rsidRPr="009A6C54">
        <w:rPr>
          <w:b/>
        </w:rPr>
        <w:t>VAOA(10)</w:t>
      </w:r>
      <w:r w:rsidRPr="009A6C54">
        <w:tab/>
        <w:t>The RELATIONSHIP of the contact (if applicable) to the patient; otherwise, null.  (e.g., FATHER)</w:t>
      </w:r>
    </w:p>
    <w:p w14:paraId="26F272B4" w14:textId="77777777" w:rsidR="003539BA" w:rsidRPr="009A6C54" w:rsidRDefault="003539BA" w:rsidP="00106BBA">
      <w:pPr>
        <w:pStyle w:val="BodyText"/>
      </w:pPr>
    </w:p>
    <w:p w14:paraId="26F272B5" w14:textId="77777777" w:rsidR="003539BA" w:rsidRPr="009A6C54" w:rsidRDefault="003539BA" w:rsidP="00106BBA">
      <w:pPr>
        <w:pStyle w:val="BodyText"/>
      </w:pPr>
      <w:r w:rsidRPr="009A6C54">
        <w:rPr>
          <w:b/>
        </w:rPr>
        <w:t>VAOA(11)</w:t>
      </w:r>
      <w:r w:rsidRPr="009A6C54">
        <w:tab/>
        <w:t>The ZIP+4 (5 or 9 digit zip code) of the location in which the contact/employer resides in internal^external format.</w:t>
      </w:r>
      <w:r w:rsidR="00A65F2F" w:rsidRPr="009A6C54">
        <w:t xml:space="preserve"> </w:t>
      </w:r>
      <w:r w:rsidRPr="009A6C54">
        <w:t>(e.g., 123454444^12345-4444)</w:t>
      </w:r>
    </w:p>
    <w:p w14:paraId="26F272B6" w14:textId="77777777" w:rsidR="003539BA" w:rsidRPr="009A6C54" w:rsidRDefault="003539BA" w:rsidP="00106BBA">
      <w:pPr>
        <w:pStyle w:val="BodyText"/>
      </w:pPr>
    </w:p>
    <w:p w14:paraId="26F272B7" w14:textId="77777777" w:rsidR="003539BA" w:rsidRPr="009A6C54" w:rsidRDefault="003539BA" w:rsidP="00106BBA">
      <w:pPr>
        <w:pStyle w:val="BodyText"/>
      </w:pPr>
      <w:r w:rsidRPr="009A6C54">
        <w:rPr>
          <w:b/>
        </w:rPr>
        <w:t>VAERR</w:t>
      </w:r>
      <w:r w:rsidRPr="009A6C54">
        <w:tab/>
        <w:t>The error flag will have one of the following values.</w:t>
      </w:r>
    </w:p>
    <w:p w14:paraId="26F272B8" w14:textId="77777777" w:rsidR="003539BA" w:rsidRPr="009A6C54" w:rsidRDefault="003539BA" w:rsidP="00106BBA">
      <w:pPr>
        <w:pStyle w:val="BodyText"/>
      </w:pPr>
      <w:r w:rsidRPr="009A6C54">
        <w:t xml:space="preserve">0  -- no errors encountered </w:t>
      </w:r>
    </w:p>
    <w:p w14:paraId="26F272B9" w14:textId="77777777" w:rsidR="003539BA" w:rsidRPr="009A6C54" w:rsidRDefault="003539BA" w:rsidP="00106BBA">
      <w:pPr>
        <w:pStyle w:val="BodyText"/>
      </w:pPr>
      <w:r w:rsidRPr="009A6C54">
        <w:t>1  -- error encountered - DFN or</w:t>
      </w:r>
    </w:p>
    <w:p w14:paraId="26F272BA" w14:textId="77777777" w:rsidR="003539BA" w:rsidRPr="009A6C54" w:rsidRDefault="003539BA" w:rsidP="00106BBA">
      <w:pPr>
        <w:pStyle w:val="BodyText"/>
      </w:pPr>
      <w:r w:rsidRPr="009A6C54">
        <w:t xml:space="preserve">^DPT(DFN,0) is not defined </w:t>
      </w:r>
    </w:p>
    <w:p w14:paraId="26F272BB" w14:textId="77777777" w:rsidR="003539BA" w:rsidRPr="009A6C54" w:rsidRDefault="003539BA" w:rsidP="00106BBA">
      <w:pPr>
        <w:pStyle w:val="BodyText"/>
      </w:pPr>
    </w:p>
    <w:p w14:paraId="26F272BC" w14:textId="77777777" w:rsidR="003539BA" w:rsidRPr="009A6C54" w:rsidRDefault="003539BA" w:rsidP="00C17CCB">
      <w:pPr>
        <w:pStyle w:val="Heading3"/>
      </w:pPr>
      <w:bookmarkStart w:id="221" w:name="_Toc518911253"/>
      <w:r w:rsidRPr="009A6C54">
        <w:t>INP^VADPT</w:t>
      </w:r>
      <w:bookmarkEnd w:id="221"/>
    </w:p>
    <w:p w14:paraId="26F272BD" w14:textId="77777777" w:rsidR="003539BA" w:rsidRPr="009A6C54" w:rsidRDefault="003539BA" w:rsidP="00106BBA">
      <w:pPr>
        <w:pStyle w:val="BodyText"/>
      </w:pPr>
      <w:r w:rsidRPr="009A6C54">
        <w:t>This entry point will return data related to an inpatient episode.</w:t>
      </w:r>
    </w:p>
    <w:p w14:paraId="26F272BE" w14:textId="77777777" w:rsidR="00C17CCB" w:rsidRPr="009A6C54" w:rsidRDefault="00C17CCB" w:rsidP="00C17CCB">
      <w:pPr>
        <w:pStyle w:val="BodyText"/>
        <w:jc w:val="center"/>
      </w:pPr>
      <w:r w:rsidRPr="009A6C54">
        <w:lastRenderedPageBreak/>
        <w:t>INPUT</w:t>
      </w:r>
      <w:r w:rsidR="003539BA" w:rsidRPr="009A6C54">
        <w:t>:</w:t>
      </w:r>
    </w:p>
    <w:p w14:paraId="26F272BF" w14:textId="77777777"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14:paraId="26F272C0" w14:textId="77777777" w:rsidR="00C17CCB" w:rsidRPr="009A6C54" w:rsidRDefault="00C17CCB" w:rsidP="00106BBA">
      <w:pPr>
        <w:pStyle w:val="BodyText"/>
        <w:rPr>
          <w:b/>
        </w:rPr>
      </w:pPr>
    </w:p>
    <w:p w14:paraId="26F272C1"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C2" w14:textId="77777777" w:rsidR="003539BA" w:rsidRPr="009A6C54" w:rsidRDefault="003539BA" w:rsidP="00106BBA">
      <w:pPr>
        <w:pStyle w:val="BodyText"/>
      </w:pPr>
      <w:r w:rsidRPr="009A6C54">
        <w:t>1 -- return the output array with alpha subscripts - see alpha subscripts section (e.g., VAIN(1) would be VAIN("AN"))</w:t>
      </w:r>
    </w:p>
    <w:p w14:paraId="26F272C3" w14:textId="77777777" w:rsidR="003539BA" w:rsidRPr="009A6C54" w:rsidRDefault="003539BA" w:rsidP="00106BBA">
      <w:pPr>
        <w:pStyle w:val="BodyText"/>
      </w:pPr>
      <w:r w:rsidRPr="009A6C54">
        <w:t>2  -- return the output in the ^UTILITY global with numeric subscripts</w:t>
      </w:r>
    </w:p>
    <w:p w14:paraId="26F272C4" w14:textId="77777777" w:rsidR="003539BA" w:rsidRPr="009A6C54" w:rsidRDefault="003539BA" w:rsidP="00106BBA">
      <w:pPr>
        <w:pStyle w:val="BodyText"/>
      </w:pPr>
      <w:r w:rsidRPr="009A6C54">
        <w:t>(e.g., ^UTILITY("VAIN",$J,1))</w:t>
      </w:r>
    </w:p>
    <w:p w14:paraId="26F272C5" w14:textId="77777777" w:rsidR="003539BA" w:rsidRPr="009A6C54" w:rsidRDefault="003539BA" w:rsidP="00106BBA">
      <w:pPr>
        <w:pStyle w:val="BodyText"/>
      </w:pPr>
      <w:r w:rsidRPr="009A6C54">
        <w:t>12 -- return the output in the ^UTILITY global with alpha subscripts</w:t>
      </w:r>
    </w:p>
    <w:p w14:paraId="26F272C6" w14:textId="77777777" w:rsidR="003539BA" w:rsidRPr="009A6C54" w:rsidRDefault="003539BA" w:rsidP="00106BBA">
      <w:pPr>
        <w:pStyle w:val="BodyText"/>
      </w:pPr>
      <w:r w:rsidRPr="009A6C54">
        <w:t>(e.g., ^UTILITY("VAIN,$J,"AN")</w:t>
      </w:r>
    </w:p>
    <w:p w14:paraId="26F272C7" w14:textId="77777777" w:rsidR="003539BA" w:rsidRPr="009A6C54" w:rsidRDefault="003539BA" w:rsidP="00106BBA">
      <w:pPr>
        <w:pStyle w:val="BodyText"/>
      </w:pPr>
    </w:p>
    <w:p w14:paraId="26F272C8"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14:paraId="26F272C9" w14:textId="77777777" w:rsidR="003539BA" w:rsidRPr="009A6C54" w:rsidRDefault="003539BA" w:rsidP="00106BBA">
      <w:pPr>
        <w:pStyle w:val="BodyText"/>
      </w:pPr>
    </w:p>
    <w:p w14:paraId="26F272CA"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  If time is not passed, it will assume anytime during that day.  If this variable is not defined, it will assume now as the date/time.  (e.g., 2880101.08)</w:t>
      </w:r>
    </w:p>
    <w:p w14:paraId="26F272CB" w14:textId="77777777"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14:paraId="26F272CC" w14:textId="77777777" w:rsidR="003539BA" w:rsidRPr="009A6C54" w:rsidRDefault="003539BA" w:rsidP="00106BBA">
      <w:pPr>
        <w:pStyle w:val="BodyText"/>
      </w:pPr>
    </w:p>
    <w:p w14:paraId="26F272CD" w14:textId="77777777"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[PROVIDER] assigned to the patient at the date/time requested in internal^external format.(e.g., 3^SMITH,JOSEPH L.)</w:t>
      </w:r>
    </w:p>
    <w:p w14:paraId="26F272CE" w14:textId="77777777" w:rsidR="003539BA" w:rsidRPr="009A6C54" w:rsidRDefault="003539BA" w:rsidP="00106BBA">
      <w:pPr>
        <w:pStyle w:val="BodyText"/>
      </w:pPr>
    </w:p>
    <w:p w14:paraId="26F272CF" w14:textId="77777777" w:rsidR="003539BA" w:rsidRPr="009A6C54" w:rsidRDefault="003539BA" w:rsidP="00106BBA">
      <w:pPr>
        <w:pStyle w:val="BodyText"/>
      </w:pPr>
      <w:r w:rsidRPr="009A6C54">
        <w:rPr>
          <w:b/>
        </w:rPr>
        <w:t>VAIN(3)</w:t>
      </w:r>
      <w:r w:rsidRPr="009A6C54">
        <w:tab/>
        <w:t>The TREATING SPECIALTY assigned to the patient at the date/time requested in internal^external format.(e.g., 19^GERIATRICS)</w:t>
      </w:r>
    </w:p>
    <w:p w14:paraId="26F272D0" w14:textId="77777777" w:rsidR="003539BA" w:rsidRPr="009A6C54" w:rsidRDefault="003539BA" w:rsidP="00106BBA">
      <w:pPr>
        <w:pStyle w:val="BodyText"/>
      </w:pPr>
    </w:p>
    <w:p w14:paraId="26F272D1" w14:textId="77777777" w:rsidR="003539BA" w:rsidRPr="009A6C54" w:rsidRDefault="003539BA" w:rsidP="00106BBA">
      <w:pPr>
        <w:pStyle w:val="BodyText"/>
      </w:pPr>
      <w:r w:rsidRPr="009A6C54">
        <w:rPr>
          <w:b/>
        </w:rPr>
        <w:t>VAIN(4)</w:t>
      </w:r>
      <w:r w:rsidRPr="009A6C54">
        <w:tab/>
        <w:t>The WARD LOCATION to which the patient was assigned at the date/time requested in internal^external format.(e.g., 27^IBSICU)</w:t>
      </w:r>
    </w:p>
    <w:p w14:paraId="26F272D2" w14:textId="77777777" w:rsidR="003539BA" w:rsidRPr="009A6C54" w:rsidRDefault="003539BA" w:rsidP="00106BBA">
      <w:pPr>
        <w:pStyle w:val="BodyText"/>
      </w:pPr>
    </w:p>
    <w:p w14:paraId="26F272D3" w14:textId="77777777"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14:paraId="26F272D4" w14:textId="77777777" w:rsidR="003539BA" w:rsidRPr="009A6C54" w:rsidRDefault="003539BA" w:rsidP="00106BBA">
      <w:pPr>
        <w:pStyle w:val="BodyText"/>
      </w:pPr>
    </w:p>
    <w:p w14:paraId="26F272D5" w14:textId="77777777" w:rsidR="003539BA" w:rsidRPr="009A6C54" w:rsidRDefault="003539BA" w:rsidP="00106BBA">
      <w:pPr>
        <w:pStyle w:val="BodyText"/>
      </w:pPr>
      <w:r w:rsidRPr="009A6C54">
        <w:rPr>
          <w:b/>
        </w:rPr>
        <w:lastRenderedPageBreak/>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14:paraId="26F272D6" w14:textId="77777777" w:rsidR="003539BA" w:rsidRPr="009A6C54" w:rsidRDefault="003539BA" w:rsidP="00106BBA">
      <w:pPr>
        <w:pStyle w:val="BodyText"/>
      </w:pPr>
    </w:p>
    <w:p w14:paraId="26F272D7" w14:textId="77777777" w:rsidR="00A7749B" w:rsidRPr="009A6C54" w:rsidRDefault="003539BA" w:rsidP="00106BBA">
      <w:pPr>
        <w:pStyle w:val="BodyText"/>
      </w:pPr>
      <w:r w:rsidRPr="009A6C54">
        <w:rPr>
          <w:b/>
        </w:rPr>
        <w:t>VAIN(7)</w:t>
      </w:r>
      <w:r w:rsidRPr="009A6C54">
        <w:tab/>
        <w:t>The ADMISSION DATE/TIME for the patient in internal^external format.</w:t>
      </w:r>
    </w:p>
    <w:p w14:paraId="26F272D8" w14:textId="77777777" w:rsidR="003539BA" w:rsidRPr="009A6C54" w:rsidRDefault="003539BA" w:rsidP="00106BBA">
      <w:pPr>
        <w:pStyle w:val="BodyText"/>
      </w:pPr>
      <w:r w:rsidRPr="009A6C54">
        <w:t>(e.g., 2870213.0915^FEB 13,1987@09:15)</w:t>
      </w:r>
    </w:p>
    <w:p w14:paraId="26F272D9" w14:textId="77777777" w:rsidR="003539BA" w:rsidRPr="009A6C54" w:rsidRDefault="003539BA" w:rsidP="00106BBA">
      <w:pPr>
        <w:pStyle w:val="BodyText"/>
      </w:pPr>
    </w:p>
    <w:p w14:paraId="26F272DA" w14:textId="77777777" w:rsidR="003539BA" w:rsidRPr="009A6C54" w:rsidRDefault="003539BA" w:rsidP="00106BBA">
      <w:pPr>
        <w:pStyle w:val="BodyText"/>
      </w:pPr>
      <w:r w:rsidRPr="009A6C54">
        <w:rPr>
          <w:b/>
        </w:rPr>
        <w:t>VAIN(8)</w:t>
      </w:r>
      <w:r w:rsidRPr="009A6C54">
        <w:tab/>
        <w:t>The ADMISSION TYPE for the patient in internal^external format.</w:t>
      </w:r>
    </w:p>
    <w:p w14:paraId="26F272DB" w14:textId="77777777" w:rsidR="003539BA" w:rsidRPr="009A6C54" w:rsidRDefault="003539BA" w:rsidP="00106BBA">
      <w:pPr>
        <w:pStyle w:val="BodyText"/>
      </w:pPr>
      <w:r w:rsidRPr="009A6C54">
        <w:t>(e.g., 3^DIRECT)</w:t>
      </w:r>
    </w:p>
    <w:p w14:paraId="26F272DC" w14:textId="77777777" w:rsidR="008055D1" w:rsidRPr="009A6C54" w:rsidRDefault="008055D1" w:rsidP="00106BBA">
      <w:pPr>
        <w:pStyle w:val="BodyText"/>
        <w:rPr>
          <w:b/>
        </w:rPr>
      </w:pPr>
    </w:p>
    <w:p w14:paraId="26F272DD" w14:textId="77777777" w:rsidR="003539BA" w:rsidRPr="009A6C54" w:rsidRDefault="003539BA" w:rsidP="00106BBA">
      <w:pPr>
        <w:pStyle w:val="BodyText"/>
      </w:pPr>
      <w:r w:rsidRPr="009A6C54">
        <w:rPr>
          <w:b/>
        </w:rPr>
        <w:t>VAIN(9)</w:t>
      </w:r>
      <w:r w:rsidRPr="009A6C54">
        <w:tab/>
        <w:t>The ADMITTING DIAGNOSIS for the patient.  (e.g., PSYCHOSIS)</w:t>
      </w:r>
    </w:p>
    <w:p w14:paraId="26F272DE" w14:textId="77777777" w:rsidR="003539BA" w:rsidRPr="009A6C54" w:rsidRDefault="003539BA" w:rsidP="00106BBA">
      <w:pPr>
        <w:pStyle w:val="BodyText"/>
      </w:pPr>
    </w:p>
    <w:p w14:paraId="26F272DF" w14:textId="77777777"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14:paraId="26F272E0" w14:textId="77777777" w:rsidR="003539BA" w:rsidRPr="009A6C54" w:rsidRDefault="003539BA" w:rsidP="00106BBA">
      <w:pPr>
        <w:pStyle w:val="BodyText"/>
        <w:rPr>
          <w:b/>
        </w:rPr>
      </w:pPr>
    </w:p>
    <w:p w14:paraId="26F272E1" w14:textId="77777777" w:rsidR="003539BA" w:rsidRPr="009A6C54" w:rsidRDefault="003539BA" w:rsidP="00106BBA">
      <w:pPr>
        <w:pStyle w:val="BodyText"/>
      </w:pPr>
      <w:r w:rsidRPr="009A6C54">
        <w:rPr>
          <w:b/>
        </w:rPr>
        <w:t>VAIN(11)</w:t>
      </w:r>
      <w:r w:rsidRPr="009A6C54">
        <w:tab/>
        <w:t>The ATTENDING PHYSICIAN in internal^external format.</w:t>
      </w:r>
    </w:p>
    <w:p w14:paraId="26F272E2" w14:textId="77777777" w:rsidR="003539BA" w:rsidRPr="009A6C54" w:rsidRDefault="003539BA" w:rsidP="00106BBA">
      <w:pPr>
        <w:pStyle w:val="BodyText"/>
      </w:pPr>
      <w:r w:rsidRPr="009A6C54">
        <w:t>(e.g., 25^ADTPROVIDER,ONE)</w:t>
      </w:r>
    </w:p>
    <w:p w14:paraId="26F272E3" w14:textId="77777777" w:rsidR="00C17CCB" w:rsidRPr="009A6C54" w:rsidRDefault="00C17CCB" w:rsidP="00106BBA">
      <w:pPr>
        <w:pStyle w:val="BodyText"/>
        <w:rPr>
          <w:b/>
        </w:rPr>
      </w:pPr>
    </w:p>
    <w:p w14:paraId="26F272E4" w14:textId="77777777" w:rsidR="003539BA" w:rsidRPr="009A6C54" w:rsidRDefault="003539BA" w:rsidP="00106BBA">
      <w:pPr>
        <w:pStyle w:val="BodyText"/>
      </w:pPr>
      <w:r w:rsidRPr="009A6C54">
        <w:rPr>
          <w:b/>
        </w:rPr>
        <w:t>VAERR</w:t>
      </w:r>
      <w:r w:rsidRPr="009A6C54">
        <w:tab/>
        <w:t>The error flag will have one of the following values.</w:t>
      </w:r>
    </w:p>
    <w:p w14:paraId="26F272E5" w14:textId="77777777" w:rsidR="003539BA" w:rsidRPr="009A6C54" w:rsidRDefault="003539BA" w:rsidP="00106BBA">
      <w:pPr>
        <w:pStyle w:val="BodyText"/>
      </w:pPr>
      <w:r w:rsidRPr="009A6C54">
        <w:t xml:space="preserve">0  -- no errors encountered </w:t>
      </w:r>
    </w:p>
    <w:p w14:paraId="26F272E6" w14:textId="77777777" w:rsidR="003539BA" w:rsidRPr="009A6C54" w:rsidRDefault="003539BA" w:rsidP="00106BBA">
      <w:pPr>
        <w:pStyle w:val="BodyText"/>
      </w:pPr>
      <w:r w:rsidRPr="009A6C54">
        <w:t xml:space="preserve">1  -- error encountered - DFN or^DPT(DFN,0) is not defined </w:t>
      </w:r>
    </w:p>
    <w:p w14:paraId="26F272E7" w14:textId="77777777" w:rsidR="003539BA" w:rsidRPr="009A6C54" w:rsidRDefault="003539BA" w:rsidP="00106BBA">
      <w:pPr>
        <w:pStyle w:val="BodyText"/>
      </w:pPr>
    </w:p>
    <w:p w14:paraId="26F272E8" w14:textId="77777777" w:rsidR="00C17CCB" w:rsidRPr="009A6C54" w:rsidRDefault="003539BA" w:rsidP="00C17CCB">
      <w:pPr>
        <w:pStyle w:val="Heading3"/>
      </w:pPr>
      <w:bookmarkStart w:id="222" w:name="_Toc518911254"/>
      <w:r w:rsidRPr="009A6C54">
        <w:t>IN5^VADPT</w:t>
      </w:r>
      <w:bookmarkEnd w:id="222"/>
      <w:r w:rsidR="00036B3F" w:rsidRPr="009A6C54">
        <w:t xml:space="preserve"> </w:t>
      </w:r>
    </w:p>
    <w:p w14:paraId="26F272E9" w14:textId="77777777" w:rsidR="003539BA" w:rsidRPr="009A6C54" w:rsidRDefault="003539BA" w:rsidP="00106BBA">
      <w:pPr>
        <w:pStyle w:val="BodyText"/>
      </w:pPr>
      <w:r w:rsidRPr="009A6C54">
        <w:t>This entry point will return data related to an inpatient episode.</w:t>
      </w:r>
    </w:p>
    <w:p w14:paraId="26F272EA" w14:textId="77777777" w:rsidR="00C17CCB" w:rsidRPr="009A6C54" w:rsidRDefault="00C17CCB" w:rsidP="00C17CCB">
      <w:pPr>
        <w:pStyle w:val="BodyText"/>
        <w:jc w:val="center"/>
      </w:pPr>
      <w:r w:rsidRPr="009A6C54">
        <w:t>INPUT</w:t>
      </w:r>
      <w:r w:rsidR="003539BA" w:rsidRPr="009A6C54">
        <w:t>:</w:t>
      </w:r>
    </w:p>
    <w:p w14:paraId="26F272EB" w14:textId="77777777"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14:paraId="26F272EC" w14:textId="77777777" w:rsidR="003539BA" w:rsidRPr="009A6C54" w:rsidRDefault="003539BA" w:rsidP="00106BBA">
      <w:pPr>
        <w:pStyle w:val="BodyText"/>
      </w:pPr>
    </w:p>
    <w:p w14:paraId="26F272ED"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2EE" w14:textId="77777777" w:rsidR="003539BA" w:rsidRPr="009A6C54" w:rsidRDefault="003539BA" w:rsidP="00106BBA">
      <w:pPr>
        <w:pStyle w:val="BodyText"/>
      </w:pPr>
      <w:r w:rsidRPr="009A6C54">
        <w:t>1 -- return the output array with alpha subscripts - see alpha subscripts section (e.g., VAIP(1) would be VAIP("MN"))</w:t>
      </w:r>
    </w:p>
    <w:p w14:paraId="26F272EF" w14:textId="77777777" w:rsidR="003539BA" w:rsidRPr="009A6C54" w:rsidRDefault="003539BA" w:rsidP="00106BBA">
      <w:pPr>
        <w:pStyle w:val="BodyText"/>
      </w:pPr>
      <w:r w:rsidRPr="009A6C54">
        <w:t>2 -- return the output in the ^UTILITY</w:t>
      </w:r>
    </w:p>
    <w:p w14:paraId="26F272F0" w14:textId="77777777" w:rsidR="003539BA" w:rsidRPr="009A6C54" w:rsidRDefault="003539BA" w:rsidP="00106BBA">
      <w:pPr>
        <w:pStyle w:val="BodyText"/>
      </w:pPr>
      <w:r w:rsidRPr="009A6C54">
        <w:lastRenderedPageBreak/>
        <w:t>global with numeric subscripts</w:t>
      </w:r>
    </w:p>
    <w:p w14:paraId="26F272F1" w14:textId="77777777" w:rsidR="003539BA" w:rsidRPr="009A6C54" w:rsidRDefault="003539BA" w:rsidP="00106BBA">
      <w:pPr>
        <w:pStyle w:val="BodyText"/>
      </w:pPr>
      <w:r w:rsidRPr="009A6C54">
        <w:t>(e.g., ^UTILITY("VAIP",$J,1))</w:t>
      </w:r>
    </w:p>
    <w:p w14:paraId="26F272F2" w14:textId="77777777" w:rsidR="003539BA" w:rsidRPr="009A6C54" w:rsidRDefault="003539BA" w:rsidP="00106BBA">
      <w:pPr>
        <w:pStyle w:val="BodyText"/>
      </w:pPr>
      <w:r w:rsidRPr="009A6C54">
        <w:t>12 -- return the output in the ^UTILITY global with alpha subscripts</w:t>
      </w:r>
    </w:p>
    <w:p w14:paraId="26F272F3" w14:textId="77777777" w:rsidR="003539BA" w:rsidRPr="009A6C54" w:rsidRDefault="003539BA" w:rsidP="00106BBA">
      <w:pPr>
        <w:pStyle w:val="BodyText"/>
      </w:pPr>
      <w:r w:rsidRPr="009A6C54">
        <w:t>(e.g., ^UTILITY("VAIP",$J,"MN")</w:t>
      </w:r>
    </w:p>
    <w:p w14:paraId="26F272F4" w14:textId="77777777" w:rsidR="003539BA" w:rsidRPr="009A6C54" w:rsidRDefault="003539BA" w:rsidP="00106BBA">
      <w:pPr>
        <w:pStyle w:val="BodyText"/>
      </w:pPr>
    </w:p>
    <w:p w14:paraId="26F272F5"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14:paraId="26F272F6" w14:textId="77777777" w:rsidR="003539BA" w:rsidRPr="009A6C54" w:rsidRDefault="003539BA" w:rsidP="00106BBA">
      <w:pPr>
        <w:pStyle w:val="BodyText"/>
      </w:pPr>
    </w:p>
    <w:p w14:paraId="26F272F7" w14:textId="77777777" w:rsidR="003539BA" w:rsidRPr="009A6C54" w:rsidRDefault="003539BA" w:rsidP="00106BBA">
      <w:pPr>
        <w:pStyle w:val="BodyText"/>
      </w:pPr>
      <w:r w:rsidRPr="009A6C54">
        <w:rPr>
          <w:b/>
        </w:rPr>
        <w:t>VAIP("D")</w:t>
      </w:r>
      <w:r w:rsidRPr="009A6C54">
        <w:tab/>
        <w:t>This optional variable can be defined as follows.</w:t>
      </w:r>
    </w:p>
    <w:p w14:paraId="26F272F8" w14:textId="77777777" w:rsidR="003539BA" w:rsidRPr="009A6C54" w:rsidRDefault="003539BA" w:rsidP="00106BBA">
      <w:pPr>
        <w:pStyle w:val="BodyText"/>
      </w:pPr>
    </w:p>
    <w:p w14:paraId="26F272F9" w14:textId="77777777" w:rsidR="003539BA" w:rsidRPr="009A6C54" w:rsidRDefault="003539BA" w:rsidP="00106BBA">
      <w:pPr>
        <w:pStyle w:val="BodyText"/>
      </w:pPr>
      <w:r w:rsidRPr="009A6C54">
        <w:rPr>
          <w:b/>
        </w:rPr>
        <w:t>VAIP("D")</w:t>
      </w:r>
      <w:r w:rsidR="00036B3F" w:rsidRPr="009A6C54">
        <w:t xml:space="preserve"> </w:t>
      </w:r>
      <w:r w:rsidRPr="009A6C54">
        <w:t>=VA FileManager date in internal format.</w:t>
      </w:r>
      <w:r w:rsidR="00036B3F" w:rsidRPr="009A6C54">
        <w:t xml:space="preserve"> </w:t>
      </w:r>
      <w:r w:rsidRPr="009A6C54">
        <w:t>If the patient was an inpatient at the date/time passed, movement data pertaining to that date/time will be returned.</w:t>
      </w:r>
    </w:p>
    <w:p w14:paraId="26F272FA" w14:textId="77777777" w:rsidR="003539BA" w:rsidRPr="009A6C54" w:rsidRDefault="003539BA" w:rsidP="00106BBA">
      <w:pPr>
        <w:pStyle w:val="BodyText"/>
      </w:pPr>
    </w:p>
    <w:p w14:paraId="26F272FB" w14:textId="77777777"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14:paraId="26F272FC" w14:textId="77777777" w:rsidR="003539BA" w:rsidRPr="009A6C54" w:rsidRDefault="003539BA" w:rsidP="00106BBA">
      <w:pPr>
        <w:pStyle w:val="BodyText"/>
      </w:pPr>
    </w:p>
    <w:p w14:paraId="26F272FD" w14:textId="77777777"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14:paraId="26F272FE" w14:textId="77777777" w:rsidR="003539BA" w:rsidRPr="009A6C54" w:rsidRDefault="003539BA" w:rsidP="00106BBA">
      <w:pPr>
        <w:pStyle w:val="BodyText"/>
      </w:pPr>
    </w:p>
    <w:p w14:paraId="26F272FF" w14:textId="77777777"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14:paraId="26F27300" w14:textId="77777777" w:rsidR="003539BA" w:rsidRPr="009A6C54" w:rsidRDefault="003539BA" w:rsidP="00106BBA">
      <w:pPr>
        <w:pStyle w:val="BodyText"/>
      </w:pPr>
    </w:p>
    <w:p w14:paraId="26F27301" w14:textId="77777777"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14:paraId="26F27302" w14:textId="77777777" w:rsidR="003539BA" w:rsidRPr="009A6C54" w:rsidRDefault="003539BA" w:rsidP="00106BBA">
      <w:pPr>
        <w:pStyle w:val="BodyText"/>
      </w:pPr>
    </w:p>
    <w:p w14:paraId="26F27303" w14:textId="77777777"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14:paraId="26F27304" w14:textId="77777777" w:rsidR="003539BA" w:rsidRPr="009A6C54" w:rsidRDefault="003539BA" w:rsidP="00106BBA">
      <w:pPr>
        <w:pStyle w:val="BodyText"/>
      </w:pPr>
    </w:p>
    <w:p w14:paraId="26F27305" w14:textId="77777777"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14:paraId="26F27306" w14:textId="77777777" w:rsidR="003539BA" w:rsidRPr="009A6C54" w:rsidRDefault="003539BA" w:rsidP="00106BBA">
      <w:pPr>
        <w:pStyle w:val="BodyText"/>
      </w:pPr>
      <w:r w:rsidRPr="009A6C54">
        <w:t>(e.g., VAIP("E")=123445)</w:t>
      </w:r>
    </w:p>
    <w:p w14:paraId="26F27307" w14:textId="77777777" w:rsidR="003539BA" w:rsidRPr="009A6C54" w:rsidRDefault="003539BA" w:rsidP="00106BBA">
      <w:pPr>
        <w:pStyle w:val="BodyText"/>
      </w:pPr>
    </w:p>
    <w:p w14:paraId="26F27308" w14:textId="77777777"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14:paraId="26F27309" w14:textId="77777777" w:rsidR="003539BA" w:rsidRPr="009A6C54" w:rsidRDefault="003539BA" w:rsidP="00106BBA">
      <w:pPr>
        <w:pStyle w:val="BodyText"/>
      </w:pPr>
    </w:p>
    <w:p w14:paraId="26F2730A" w14:textId="77777777"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14:paraId="26F2730B" w14:textId="77777777" w:rsidR="003539BA" w:rsidRPr="009A6C54" w:rsidRDefault="003539BA" w:rsidP="00106BBA">
      <w:pPr>
        <w:pStyle w:val="BodyText"/>
      </w:pPr>
    </w:p>
    <w:p w14:paraId="26F2730C" w14:textId="77777777"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14:paraId="26F2730D" w14:textId="77777777" w:rsidR="00C17CCB" w:rsidRPr="009A6C54" w:rsidRDefault="00C17CCB" w:rsidP="00106BBA">
      <w:pPr>
        <w:pStyle w:val="BodyText"/>
      </w:pPr>
    </w:p>
    <w:p w14:paraId="26F2730E" w14:textId="77777777" w:rsidR="00C17CCB" w:rsidRPr="009A6C54" w:rsidRDefault="00C17CCB" w:rsidP="00106BBA">
      <w:pPr>
        <w:pStyle w:val="BodyText"/>
      </w:pPr>
    </w:p>
    <w:p w14:paraId="26F2730F" w14:textId="77777777" w:rsidR="00C17CCB" w:rsidRPr="009A6C54" w:rsidRDefault="00C17CCB" w:rsidP="00C17CCB">
      <w:pPr>
        <w:pStyle w:val="BodyText"/>
        <w:jc w:val="center"/>
      </w:pPr>
      <w:r w:rsidRPr="009A6C54">
        <w:t>OUTPUT</w:t>
      </w:r>
      <w:r w:rsidR="003539BA" w:rsidRPr="009A6C54">
        <w:t>:</w:t>
      </w:r>
    </w:p>
    <w:p w14:paraId="26F27310" w14:textId="77777777" w:rsidR="003539BA" w:rsidRPr="009A6C54" w:rsidRDefault="003539BA" w:rsidP="00106BBA">
      <w:pPr>
        <w:pStyle w:val="BodyText"/>
      </w:pPr>
      <w:r w:rsidRPr="009A6C54">
        <w:rPr>
          <w:b/>
        </w:rPr>
        <w:t>VAIP(1)</w:t>
      </w:r>
      <w:r w:rsidRPr="009A6C54">
        <w:tab/>
        <w:t xml:space="preserve">The INTERNAL FILE NUMBER </w:t>
      </w:r>
    </w:p>
    <w:p w14:paraId="26F27311" w14:textId="77777777" w:rsidR="003539BA" w:rsidRPr="009A6C54" w:rsidRDefault="003539BA" w:rsidP="00106BBA">
      <w:pPr>
        <w:pStyle w:val="BodyText"/>
      </w:pPr>
      <w:r w:rsidRPr="009A6C54">
        <w:t>[IFN] of the movement found for the specified date/time.  (e.g., 231009)</w:t>
      </w:r>
    </w:p>
    <w:p w14:paraId="26F27312" w14:textId="77777777" w:rsidR="003539BA" w:rsidRPr="009A6C54" w:rsidRDefault="003539BA" w:rsidP="00106BBA">
      <w:pPr>
        <w:pStyle w:val="BodyText"/>
      </w:pPr>
    </w:p>
    <w:p w14:paraId="26F27313" w14:textId="77777777" w:rsidR="003539BA" w:rsidRPr="009A6C54" w:rsidRDefault="003539BA" w:rsidP="00106BBA">
      <w:pPr>
        <w:pStyle w:val="BodyText"/>
      </w:pPr>
      <w:r w:rsidRPr="009A6C54">
        <w:rPr>
          <w:b/>
        </w:rPr>
        <w:t>VAIP(2)</w:t>
      </w:r>
      <w:r w:rsidRPr="009A6C54">
        <w:tab/>
        <w:t>The TRANSACTION TYPE of the movement in internal^external format where:</w:t>
      </w:r>
    </w:p>
    <w:p w14:paraId="26F27314" w14:textId="77777777" w:rsidR="003539BA" w:rsidRPr="009A6C54" w:rsidRDefault="003539BA" w:rsidP="00F36CB4">
      <w:pPr>
        <w:pStyle w:val="BodyText"/>
      </w:pPr>
      <w:r w:rsidRPr="009A6C54">
        <w:t>1=admission</w:t>
      </w:r>
    </w:p>
    <w:p w14:paraId="26F27315" w14:textId="77777777" w:rsidR="003539BA" w:rsidRPr="009A6C54" w:rsidRDefault="003539BA" w:rsidP="00F36CB4">
      <w:pPr>
        <w:pStyle w:val="BodyText"/>
      </w:pPr>
      <w:r w:rsidRPr="009A6C54">
        <w:t>2=transfer</w:t>
      </w:r>
    </w:p>
    <w:p w14:paraId="26F27316" w14:textId="77777777" w:rsidR="003539BA" w:rsidRPr="009A6C54" w:rsidRDefault="003539BA" w:rsidP="00F36CB4">
      <w:pPr>
        <w:pStyle w:val="BodyText"/>
      </w:pPr>
      <w:r w:rsidRPr="009A6C54">
        <w:t>3=discharge</w:t>
      </w:r>
    </w:p>
    <w:p w14:paraId="26F27317" w14:textId="77777777" w:rsidR="003539BA" w:rsidRPr="009A6C54" w:rsidRDefault="003539BA" w:rsidP="00F36CB4">
      <w:pPr>
        <w:pStyle w:val="BodyText"/>
      </w:pPr>
      <w:r w:rsidRPr="009A6C54">
        <w:t>4=check-in lodger</w:t>
      </w:r>
    </w:p>
    <w:p w14:paraId="26F27318" w14:textId="77777777" w:rsidR="003539BA" w:rsidRPr="009A6C54" w:rsidRDefault="003539BA" w:rsidP="00F36CB4">
      <w:pPr>
        <w:pStyle w:val="BodyText"/>
      </w:pPr>
      <w:r w:rsidRPr="009A6C54">
        <w:t>5=check-out lodger</w:t>
      </w:r>
    </w:p>
    <w:p w14:paraId="26F27319" w14:textId="77777777" w:rsidR="003539BA" w:rsidRPr="009A6C54" w:rsidRDefault="003539BA" w:rsidP="00F36CB4">
      <w:pPr>
        <w:pStyle w:val="BodyText"/>
      </w:pPr>
      <w:r w:rsidRPr="009A6C54">
        <w:t>6=specialty transfer</w:t>
      </w:r>
    </w:p>
    <w:p w14:paraId="26F2731A" w14:textId="77777777" w:rsidR="003539BA" w:rsidRPr="009A6C54" w:rsidRDefault="003539BA" w:rsidP="00F36CB4">
      <w:pPr>
        <w:pStyle w:val="BodyText"/>
      </w:pPr>
      <w:r w:rsidRPr="009A6C54">
        <w:t>(e.g., 3^DISCHARGE)</w:t>
      </w:r>
    </w:p>
    <w:p w14:paraId="26F2731B" w14:textId="77777777" w:rsidR="003539BA" w:rsidRPr="009A6C54" w:rsidRDefault="003539BA" w:rsidP="00106BBA">
      <w:pPr>
        <w:pStyle w:val="BodyText"/>
      </w:pPr>
    </w:p>
    <w:p w14:paraId="26F2731C" w14:textId="77777777" w:rsidR="003539BA" w:rsidRPr="009A6C54" w:rsidRDefault="003539BA" w:rsidP="00106BBA">
      <w:pPr>
        <w:pStyle w:val="BodyText"/>
      </w:pPr>
      <w:r w:rsidRPr="009A6C54">
        <w:rPr>
          <w:b/>
        </w:rPr>
        <w:t>VAIP(3)</w:t>
      </w:r>
      <w:r w:rsidRPr="009A6C54">
        <w:tab/>
        <w:t>The MOVEMENT DATE/TIME in internal^external date format.</w:t>
      </w:r>
    </w:p>
    <w:p w14:paraId="26F2731D" w14:textId="77777777" w:rsidR="003539BA" w:rsidRPr="009A6C54" w:rsidRDefault="003539BA" w:rsidP="00106BBA">
      <w:pPr>
        <w:pStyle w:val="BodyText"/>
      </w:pPr>
      <w:r w:rsidRPr="009A6C54">
        <w:t>(e.g., 2880305.09^MAR 5,1988@09:00)</w:t>
      </w:r>
    </w:p>
    <w:p w14:paraId="26F2731E" w14:textId="77777777" w:rsidR="003539BA" w:rsidRPr="009A6C54" w:rsidRDefault="003539BA" w:rsidP="00106BBA">
      <w:pPr>
        <w:pStyle w:val="BodyText"/>
      </w:pPr>
    </w:p>
    <w:p w14:paraId="26F2731F" w14:textId="77777777" w:rsidR="003539BA" w:rsidRPr="009A6C54" w:rsidRDefault="003539BA" w:rsidP="00106BBA">
      <w:pPr>
        <w:pStyle w:val="BodyText"/>
      </w:pPr>
      <w:r w:rsidRPr="009A6C54">
        <w:rPr>
          <w:b/>
        </w:rPr>
        <w:t>VAIP(4)</w:t>
      </w:r>
      <w:r w:rsidRPr="009A6C54">
        <w:tab/>
        <w:t>The TYPE OF MOVEMENT in internal^external format.</w:t>
      </w:r>
    </w:p>
    <w:p w14:paraId="26F27320" w14:textId="77777777" w:rsidR="003539BA" w:rsidRPr="009A6C54" w:rsidRDefault="003539BA" w:rsidP="00106BBA">
      <w:pPr>
        <w:pStyle w:val="BodyText"/>
      </w:pPr>
      <w:r w:rsidRPr="009A6C54">
        <w:t>(e.g., 4^INTERWARD TRANSFER)</w:t>
      </w:r>
    </w:p>
    <w:p w14:paraId="26F27321" w14:textId="77777777" w:rsidR="003539BA" w:rsidRPr="009A6C54" w:rsidRDefault="003539BA" w:rsidP="00106BBA">
      <w:pPr>
        <w:pStyle w:val="BodyText"/>
      </w:pPr>
    </w:p>
    <w:p w14:paraId="26F27322" w14:textId="77777777" w:rsidR="003539BA" w:rsidRPr="009A6C54" w:rsidRDefault="003539BA" w:rsidP="00106BBA">
      <w:pPr>
        <w:pStyle w:val="BodyText"/>
      </w:pPr>
      <w:r w:rsidRPr="009A6C54">
        <w:rPr>
          <w:b/>
        </w:rPr>
        <w:t>VAIP(5)</w:t>
      </w:r>
      <w:r w:rsidRPr="009A6C54">
        <w:tab/>
        <w:t>The WARD LOCATION to which patient was assigned with that movement in internal^external format.  (e.g., 32^1B-SURG)</w:t>
      </w:r>
    </w:p>
    <w:p w14:paraId="26F27323" w14:textId="77777777" w:rsidR="003539BA" w:rsidRPr="009A6C54" w:rsidRDefault="003539BA" w:rsidP="00106BBA">
      <w:pPr>
        <w:pStyle w:val="BodyText"/>
      </w:pPr>
      <w:r w:rsidRPr="009A6C54">
        <w:t xml:space="preserve"> </w:t>
      </w:r>
    </w:p>
    <w:p w14:paraId="26F27324" w14:textId="77777777"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was assigned with that movement in internal^external format.</w:t>
      </w:r>
      <w:r w:rsidR="009C7291" w:rsidRPr="009A6C54">
        <w:t xml:space="preserve"> </w:t>
      </w:r>
      <w:r w:rsidRPr="009A6C54">
        <w:t>(e.g., 88^201-01)</w:t>
      </w:r>
    </w:p>
    <w:p w14:paraId="26F27325" w14:textId="77777777" w:rsidR="003539BA" w:rsidRPr="009A6C54" w:rsidRDefault="003539BA" w:rsidP="00106BBA">
      <w:pPr>
        <w:pStyle w:val="BodyText"/>
      </w:pPr>
    </w:p>
    <w:p w14:paraId="26F27326" w14:textId="77777777" w:rsidR="003539BA" w:rsidRPr="009A6C54" w:rsidRDefault="003539BA" w:rsidP="00106BBA">
      <w:pPr>
        <w:pStyle w:val="BodyText"/>
      </w:pPr>
      <w:r w:rsidRPr="009A6C54">
        <w:rPr>
          <w:b/>
        </w:rPr>
        <w:t>VAIP(7)</w:t>
      </w:r>
      <w:r w:rsidRPr="009A6C54">
        <w:tab/>
        <w:t>The PRIMARY CARE PHYSICIAN assigned to the patient in internal^external format. (e.g., 3^ADTPROVIDER,TEN)</w:t>
      </w:r>
    </w:p>
    <w:p w14:paraId="26F27327" w14:textId="77777777" w:rsidR="003539BA" w:rsidRPr="009A6C54" w:rsidRDefault="003539BA" w:rsidP="00106BBA">
      <w:pPr>
        <w:pStyle w:val="BodyText"/>
      </w:pPr>
    </w:p>
    <w:p w14:paraId="26F27328" w14:textId="77777777" w:rsidR="003539BA" w:rsidRPr="009A6C54" w:rsidRDefault="003539BA" w:rsidP="00106BBA">
      <w:pPr>
        <w:pStyle w:val="BodyText"/>
      </w:pPr>
      <w:r w:rsidRPr="009A6C54">
        <w:rPr>
          <w:b/>
        </w:rPr>
        <w:lastRenderedPageBreak/>
        <w:t>VAIP(8)</w:t>
      </w:r>
      <w:r w:rsidRPr="009A6C54">
        <w:tab/>
        <w:t>The TREATING SPECIALTY assigned with that movement in internal^external format.</w:t>
      </w:r>
      <w:r w:rsidR="006A3C94" w:rsidRPr="009A6C54">
        <w:t xml:space="preserve"> </w:t>
      </w:r>
      <w:r w:rsidRPr="009A6C54">
        <w:t>(e.g., 98^OPTOMETRY)</w:t>
      </w:r>
    </w:p>
    <w:p w14:paraId="26F27329" w14:textId="77777777" w:rsidR="003539BA" w:rsidRPr="009A6C54" w:rsidRDefault="003539BA" w:rsidP="00106BBA">
      <w:pPr>
        <w:pStyle w:val="BodyText"/>
      </w:pPr>
    </w:p>
    <w:p w14:paraId="26F2732A" w14:textId="77777777"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14:paraId="26F2732B" w14:textId="77777777" w:rsidR="003539BA" w:rsidRPr="009A6C54" w:rsidRDefault="003539BA" w:rsidP="00106BBA">
      <w:pPr>
        <w:pStyle w:val="BodyText"/>
        <w:rPr>
          <w:b/>
        </w:rPr>
      </w:pPr>
    </w:p>
    <w:p w14:paraId="26F2732C" w14:textId="77777777"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14:paraId="26F2732D" w14:textId="77777777" w:rsidR="003539BA" w:rsidRPr="009A6C54" w:rsidRDefault="003539BA" w:rsidP="00106BBA">
      <w:pPr>
        <w:pStyle w:val="BodyText"/>
      </w:pPr>
    </w:p>
    <w:p w14:paraId="26F2732E" w14:textId="77777777" w:rsidR="003539BA" w:rsidRPr="009A6C54" w:rsidRDefault="003539BA" w:rsidP="00106BBA">
      <w:pPr>
        <w:pStyle w:val="BodyText"/>
      </w:pPr>
      <w:r w:rsidRPr="009A6C54">
        <w:rPr>
          <w:b/>
        </w:rPr>
        <w:t>VAIP(11)</w:t>
      </w:r>
      <w:r w:rsidRPr="009A6C54">
        <w:tab/>
        <w:t>If patient is in an absence status on the movement date/time, this will return the EXPECTED RETURN DATE from absence in internal^external format.</w:t>
      </w:r>
    </w:p>
    <w:p w14:paraId="26F2732F" w14:textId="77777777" w:rsidR="003539BA" w:rsidRPr="009A6C54" w:rsidRDefault="003539BA" w:rsidP="00106BBA">
      <w:pPr>
        <w:pStyle w:val="BodyText"/>
      </w:pPr>
      <w:r w:rsidRPr="009A6C54">
        <w:t>(e.g., 2880911^SEP 11,1988)</w:t>
      </w:r>
    </w:p>
    <w:p w14:paraId="26F27330" w14:textId="77777777" w:rsidR="003539BA" w:rsidRPr="009A6C54" w:rsidRDefault="003539BA" w:rsidP="00106BBA">
      <w:pPr>
        <w:pStyle w:val="BodyText"/>
      </w:pPr>
    </w:p>
    <w:p w14:paraId="26F27331" w14:textId="77777777"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14:paraId="26F27332" w14:textId="77777777" w:rsidR="003539BA" w:rsidRPr="009A6C54" w:rsidRDefault="003539BA" w:rsidP="00106BBA">
      <w:pPr>
        <w:pStyle w:val="BodyText"/>
      </w:pPr>
      <w:r w:rsidRPr="009A6C54">
        <w:t xml:space="preserve"> </w:t>
      </w:r>
    </w:p>
    <w:p w14:paraId="26F27333" w14:textId="77777777"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14:paraId="26F27334" w14:textId="77777777" w:rsidR="003539BA" w:rsidRPr="009A6C54" w:rsidRDefault="003539BA" w:rsidP="00106BBA">
      <w:pPr>
        <w:pStyle w:val="BodyText"/>
      </w:pPr>
    </w:p>
    <w:p w14:paraId="26F27335" w14:textId="77777777" w:rsidR="003539BA" w:rsidRPr="009A6C54" w:rsidRDefault="003539BA" w:rsidP="00106BBA">
      <w:pPr>
        <w:pStyle w:val="BodyText"/>
      </w:pPr>
      <w:r w:rsidRPr="009A6C54">
        <w:rPr>
          <w:b/>
        </w:rPr>
        <w:t>VAIP(13,1)</w:t>
      </w:r>
      <w:r w:rsidRPr="009A6C54">
        <w:tab/>
        <w:t>The MOVEMENT DATE/TIME in internal^external format.</w:t>
      </w:r>
    </w:p>
    <w:p w14:paraId="26F27336" w14:textId="77777777" w:rsidR="003539BA" w:rsidRPr="009A6C54" w:rsidRDefault="003539BA" w:rsidP="00106BBA">
      <w:pPr>
        <w:pStyle w:val="BodyText"/>
      </w:pPr>
      <w:r w:rsidRPr="009A6C54">
        <w:t>(e.g., 2881116.08^NOV 16,1988@08:00)</w:t>
      </w:r>
    </w:p>
    <w:p w14:paraId="26F27337" w14:textId="77777777" w:rsidR="003539BA" w:rsidRPr="009A6C54" w:rsidRDefault="003539BA" w:rsidP="00106BBA">
      <w:pPr>
        <w:pStyle w:val="BodyText"/>
      </w:pPr>
    </w:p>
    <w:p w14:paraId="26F27338" w14:textId="77777777" w:rsidR="003539BA" w:rsidRPr="009A6C54" w:rsidRDefault="003539BA" w:rsidP="00106BBA">
      <w:pPr>
        <w:pStyle w:val="BodyText"/>
      </w:pPr>
      <w:r w:rsidRPr="009A6C54">
        <w:rPr>
          <w:b/>
        </w:rPr>
        <w:t>VAIP(13,2)</w:t>
      </w:r>
      <w:r w:rsidRPr="009A6C54">
        <w:tab/>
        <w:t>The TRANSACTION TYPE in internal^external format.</w:t>
      </w:r>
    </w:p>
    <w:p w14:paraId="26F27339" w14:textId="77777777" w:rsidR="003539BA" w:rsidRPr="009A6C54" w:rsidRDefault="003539BA" w:rsidP="00106BBA">
      <w:pPr>
        <w:pStyle w:val="BodyText"/>
      </w:pPr>
      <w:r w:rsidRPr="009A6C54">
        <w:t>(e.g., 1^ADMISSION)</w:t>
      </w:r>
    </w:p>
    <w:p w14:paraId="26F2733A" w14:textId="77777777" w:rsidR="003539BA" w:rsidRPr="009A6C54" w:rsidRDefault="003539BA" w:rsidP="00106BBA">
      <w:pPr>
        <w:pStyle w:val="BodyText"/>
      </w:pPr>
    </w:p>
    <w:p w14:paraId="26F2733B" w14:textId="77777777" w:rsidR="003539BA" w:rsidRPr="009A6C54" w:rsidRDefault="003539BA" w:rsidP="00106BBA">
      <w:pPr>
        <w:pStyle w:val="BodyText"/>
      </w:pPr>
      <w:r w:rsidRPr="009A6C54">
        <w:rPr>
          <w:b/>
        </w:rPr>
        <w:t>VAIP(13,3)</w:t>
      </w:r>
      <w:r w:rsidRPr="009A6C54">
        <w:tab/>
        <w:t>The MOVEMENT TYPE in internal^external format.</w:t>
      </w:r>
    </w:p>
    <w:p w14:paraId="26F2733C" w14:textId="77777777" w:rsidR="003539BA" w:rsidRPr="009A6C54" w:rsidRDefault="003539BA" w:rsidP="00106BBA">
      <w:pPr>
        <w:pStyle w:val="BodyText"/>
      </w:pPr>
      <w:r w:rsidRPr="009A6C54">
        <w:t>(e.g., 15^DIRECT)</w:t>
      </w:r>
    </w:p>
    <w:p w14:paraId="26F2733D" w14:textId="77777777" w:rsidR="003539BA" w:rsidRPr="009A6C54" w:rsidRDefault="003539BA" w:rsidP="00106BBA">
      <w:pPr>
        <w:pStyle w:val="BodyText"/>
      </w:pPr>
    </w:p>
    <w:p w14:paraId="26F2733E" w14:textId="77777777"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with this patient with this movement in internal^external format.(e.g., 5^7BSCI)</w:t>
      </w:r>
    </w:p>
    <w:p w14:paraId="26F2733F" w14:textId="77777777" w:rsidR="003539BA" w:rsidRPr="009A6C54" w:rsidRDefault="003539BA" w:rsidP="00106BBA">
      <w:pPr>
        <w:pStyle w:val="BodyText"/>
      </w:pPr>
    </w:p>
    <w:p w14:paraId="26F27340" w14:textId="77777777"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ment in internal^external format.  (e.g., 16^JONES, CHARLES C)</w:t>
      </w:r>
    </w:p>
    <w:p w14:paraId="26F27341" w14:textId="77777777" w:rsidR="003539BA" w:rsidRPr="009A6C54" w:rsidRDefault="003539BA" w:rsidP="00106BBA">
      <w:pPr>
        <w:pStyle w:val="BodyText"/>
      </w:pPr>
    </w:p>
    <w:p w14:paraId="26F27342" w14:textId="77777777" w:rsidR="003539BA" w:rsidRPr="009A6C54" w:rsidRDefault="003539BA" w:rsidP="00106BBA">
      <w:pPr>
        <w:pStyle w:val="BodyText"/>
      </w:pPr>
      <w:r w:rsidRPr="009A6C54">
        <w:rPr>
          <w:b/>
        </w:rPr>
        <w:lastRenderedPageBreak/>
        <w:t>VAIP(13,6)</w:t>
      </w:r>
      <w:r w:rsidRPr="009A6C54">
        <w:tab/>
        <w:t>The TREATING SPECIALTY for the patient for this movement in internal^external format.(e.g., 3^NEUROLOGY)</w:t>
      </w:r>
    </w:p>
    <w:p w14:paraId="26F27343" w14:textId="77777777" w:rsidR="003539BA" w:rsidRPr="009A6C54" w:rsidRDefault="003539BA" w:rsidP="00106BBA">
      <w:pPr>
        <w:pStyle w:val="BodyText"/>
      </w:pPr>
    </w:p>
    <w:p w14:paraId="26F27344" w14:textId="77777777" w:rsidR="003539BA" w:rsidRPr="009A6C54" w:rsidRDefault="003539BA" w:rsidP="00106BBA">
      <w:pPr>
        <w:pStyle w:val="BodyText"/>
      </w:pPr>
      <w:r w:rsidRPr="009A6C54">
        <w:rPr>
          <w:b/>
        </w:rPr>
        <w:t>VAIP(14)</w:t>
      </w:r>
      <w:r w:rsidRPr="009A6C54">
        <w:tab/>
        <w:t>The INTERNAL FILE NUMBER of the last movement associated with this movement.</w:t>
      </w:r>
    </w:p>
    <w:p w14:paraId="26F27345" w14:textId="77777777" w:rsidR="003539BA" w:rsidRPr="009A6C54" w:rsidRDefault="003539BA" w:rsidP="00106BBA">
      <w:pPr>
        <w:pStyle w:val="BodyText"/>
      </w:pPr>
      <w:r w:rsidRPr="009A6C54">
        <w:t>(e.g., 187612)</w:t>
      </w:r>
    </w:p>
    <w:p w14:paraId="26F27346" w14:textId="77777777" w:rsidR="003539BA" w:rsidRPr="009A6C54" w:rsidRDefault="003539BA" w:rsidP="00106BBA">
      <w:pPr>
        <w:pStyle w:val="BodyText"/>
      </w:pPr>
    </w:p>
    <w:p w14:paraId="26F27347" w14:textId="77777777" w:rsidR="003539BA" w:rsidRPr="009A6C54" w:rsidRDefault="003539BA" w:rsidP="00106BBA">
      <w:pPr>
        <w:pStyle w:val="BodyText"/>
      </w:pPr>
      <w:r w:rsidRPr="009A6C54">
        <w:rPr>
          <w:b/>
        </w:rPr>
        <w:t>VAIP(14,1)</w:t>
      </w:r>
      <w:r w:rsidRPr="009A6C54">
        <w:tab/>
        <w:t>The MOVEMENT DATE/TIME in internal^external format.(e.g., 2881116.08^NOV 16,1988@08:00)</w:t>
      </w:r>
    </w:p>
    <w:p w14:paraId="26F27348" w14:textId="77777777" w:rsidR="003539BA" w:rsidRPr="009A6C54" w:rsidRDefault="003539BA" w:rsidP="00106BBA">
      <w:pPr>
        <w:pStyle w:val="BodyText"/>
      </w:pPr>
    </w:p>
    <w:p w14:paraId="26F27349" w14:textId="77777777" w:rsidR="003539BA" w:rsidRPr="009A6C54" w:rsidRDefault="003539BA" w:rsidP="00106BBA">
      <w:pPr>
        <w:pStyle w:val="BodyText"/>
      </w:pPr>
      <w:r w:rsidRPr="009A6C54">
        <w:rPr>
          <w:b/>
        </w:rPr>
        <w:t>VAIP(14,2)</w:t>
      </w:r>
      <w:r w:rsidRPr="009A6C54">
        <w:tab/>
        <w:t>The TRANSACTION TYPE in internal^external format.</w:t>
      </w:r>
    </w:p>
    <w:p w14:paraId="26F2734A" w14:textId="77777777" w:rsidR="003539BA" w:rsidRPr="009A6C54" w:rsidRDefault="003539BA" w:rsidP="00106BBA">
      <w:pPr>
        <w:pStyle w:val="BodyText"/>
      </w:pPr>
      <w:r w:rsidRPr="009A6C54">
        <w:t>(e.g., 2^TRANSFER)</w:t>
      </w:r>
    </w:p>
    <w:p w14:paraId="26F2734B" w14:textId="77777777" w:rsidR="003539BA" w:rsidRPr="009A6C54" w:rsidRDefault="003539BA" w:rsidP="00106BBA">
      <w:pPr>
        <w:pStyle w:val="BodyText"/>
      </w:pPr>
      <w:r w:rsidRPr="009A6C54">
        <w:t xml:space="preserve"> </w:t>
      </w:r>
    </w:p>
    <w:p w14:paraId="26F2734C" w14:textId="77777777" w:rsidR="003539BA" w:rsidRPr="009A6C54" w:rsidRDefault="003539BA" w:rsidP="00106BBA">
      <w:pPr>
        <w:pStyle w:val="BodyText"/>
      </w:pPr>
      <w:r w:rsidRPr="009A6C54">
        <w:rPr>
          <w:b/>
        </w:rPr>
        <w:t>VAIP(14,3)</w:t>
      </w:r>
      <w:r w:rsidRPr="009A6C54">
        <w:tab/>
        <w:t>The MOVEMENT TYPE in internal^external format.</w:t>
      </w:r>
    </w:p>
    <w:p w14:paraId="26F2734D" w14:textId="77777777" w:rsidR="003539BA" w:rsidRPr="009A6C54" w:rsidRDefault="003539BA" w:rsidP="00106BBA">
      <w:pPr>
        <w:pStyle w:val="BodyText"/>
      </w:pPr>
      <w:r w:rsidRPr="009A6C54">
        <w:t>(e.g., 4^INTERWARD TRANSFER)</w:t>
      </w:r>
    </w:p>
    <w:p w14:paraId="26F2734E" w14:textId="77777777" w:rsidR="003539BA" w:rsidRPr="009A6C54" w:rsidRDefault="003539BA" w:rsidP="00106BBA">
      <w:pPr>
        <w:pStyle w:val="BodyText"/>
      </w:pPr>
    </w:p>
    <w:p w14:paraId="26F2734F" w14:textId="77777777" w:rsidR="003539BA" w:rsidRPr="009A6C54" w:rsidRDefault="003539BA" w:rsidP="00106BBA">
      <w:pPr>
        <w:pStyle w:val="BodyText"/>
      </w:pPr>
      <w:r w:rsidRPr="009A6C54">
        <w:rPr>
          <w:b/>
        </w:rPr>
        <w:t>VAIP(14,4)</w:t>
      </w:r>
      <w:r w:rsidRPr="009A6C54">
        <w:tab/>
        <w:t>The WARD LOCATION associated with this patient with this movement in internal^external format.</w:t>
      </w:r>
    </w:p>
    <w:p w14:paraId="26F27350" w14:textId="77777777" w:rsidR="003539BA" w:rsidRPr="009A6C54" w:rsidRDefault="003539BA" w:rsidP="00106BBA">
      <w:pPr>
        <w:pStyle w:val="BodyText"/>
      </w:pPr>
      <w:r w:rsidRPr="009A6C54">
        <w:t>(e.g., 5^7BSCI)</w:t>
      </w:r>
    </w:p>
    <w:p w14:paraId="26F27351" w14:textId="77777777" w:rsidR="003539BA" w:rsidRPr="009A6C54" w:rsidRDefault="003539BA" w:rsidP="00106BBA">
      <w:pPr>
        <w:pStyle w:val="BodyText"/>
      </w:pPr>
    </w:p>
    <w:p w14:paraId="26F27352" w14:textId="77777777" w:rsidR="003539BA" w:rsidRPr="009A6C54" w:rsidRDefault="003539BA" w:rsidP="00106BBA">
      <w:pPr>
        <w:pStyle w:val="BodyText"/>
      </w:pPr>
      <w:r w:rsidRPr="009A6C54">
        <w:rPr>
          <w:b/>
        </w:rPr>
        <w:t>VAIP(14,5)</w:t>
      </w:r>
      <w:r w:rsidRPr="009A6C54">
        <w:tab/>
        <w:t>The PRIMARY CARE PHYSICIAN assigned to the patient for this movement in internal^external format.(e.g., 16^JONES, CHARLES C)</w:t>
      </w:r>
    </w:p>
    <w:p w14:paraId="26F27353" w14:textId="77777777" w:rsidR="003539BA" w:rsidRPr="009A6C54" w:rsidRDefault="003539BA" w:rsidP="00106BBA">
      <w:pPr>
        <w:pStyle w:val="BodyText"/>
      </w:pPr>
    </w:p>
    <w:p w14:paraId="26F27354" w14:textId="77777777" w:rsidR="003539BA" w:rsidRPr="009A6C54" w:rsidRDefault="003539BA" w:rsidP="00106BBA">
      <w:pPr>
        <w:pStyle w:val="BodyText"/>
      </w:pPr>
      <w:r w:rsidRPr="009A6C54">
        <w:rPr>
          <w:b/>
        </w:rPr>
        <w:t>VAIP(14,6)</w:t>
      </w:r>
      <w:r w:rsidRPr="009A6C54">
        <w:tab/>
        <w:t>The TREATING SPECIALTY for the patient for this movement in internal^external format.(e.g., 3^NEUROLOGY)</w:t>
      </w:r>
    </w:p>
    <w:p w14:paraId="26F27355" w14:textId="77777777" w:rsidR="003539BA" w:rsidRPr="009A6C54" w:rsidRDefault="003539BA" w:rsidP="00106BBA">
      <w:pPr>
        <w:pStyle w:val="BodyText"/>
      </w:pPr>
    </w:p>
    <w:p w14:paraId="26F27356" w14:textId="77777777"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14:paraId="26F27357" w14:textId="77777777" w:rsidR="003539BA" w:rsidRPr="009A6C54" w:rsidRDefault="003539BA" w:rsidP="00106BBA">
      <w:pPr>
        <w:pStyle w:val="BodyText"/>
      </w:pPr>
    </w:p>
    <w:p w14:paraId="26F27358" w14:textId="77777777" w:rsidR="003539BA" w:rsidRPr="009A6C54" w:rsidRDefault="003539BA" w:rsidP="00106BBA">
      <w:pPr>
        <w:pStyle w:val="BodyText"/>
      </w:pPr>
      <w:r w:rsidRPr="009A6C54">
        <w:rPr>
          <w:b/>
        </w:rPr>
        <w:t>VAIP(15,1)</w:t>
      </w:r>
      <w:r w:rsidRPr="009A6C54">
        <w:tab/>
        <w:t>The MOVEMENT DATE/TIME in internal^external format.</w:t>
      </w:r>
    </w:p>
    <w:p w14:paraId="26F27359" w14:textId="77777777" w:rsidR="003539BA" w:rsidRPr="009A6C54" w:rsidRDefault="003539BA" w:rsidP="00106BBA">
      <w:pPr>
        <w:pStyle w:val="BodyText"/>
      </w:pPr>
      <w:r w:rsidRPr="009A6C54">
        <w:t>(e.g., 2881116.08^NOV 16,1988@08:00)</w:t>
      </w:r>
    </w:p>
    <w:p w14:paraId="26F2735A" w14:textId="77777777" w:rsidR="003539BA" w:rsidRPr="009A6C54" w:rsidRDefault="003539BA" w:rsidP="00106BBA">
      <w:pPr>
        <w:pStyle w:val="BodyText"/>
      </w:pPr>
    </w:p>
    <w:p w14:paraId="26F2735B" w14:textId="77777777" w:rsidR="003539BA" w:rsidRPr="009A6C54" w:rsidRDefault="003539BA" w:rsidP="00106BBA">
      <w:pPr>
        <w:pStyle w:val="BodyText"/>
      </w:pPr>
      <w:r w:rsidRPr="009A6C54">
        <w:rPr>
          <w:b/>
        </w:rPr>
        <w:t>VAIP(15,2)</w:t>
      </w:r>
      <w:r w:rsidRPr="009A6C54">
        <w:tab/>
        <w:t>The TRANSACTION TYPE in internal^external format.</w:t>
      </w:r>
    </w:p>
    <w:p w14:paraId="26F2735C" w14:textId="77777777" w:rsidR="003539BA" w:rsidRPr="009A6C54" w:rsidRDefault="003539BA" w:rsidP="00106BBA">
      <w:pPr>
        <w:pStyle w:val="BodyText"/>
      </w:pPr>
      <w:r w:rsidRPr="009A6C54">
        <w:t>(e.g., 2^TRANSFER)</w:t>
      </w:r>
    </w:p>
    <w:p w14:paraId="26F2735D" w14:textId="77777777" w:rsidR="003539BA" w:rsidRPr="009A6C54" w:rsidRDefault="003539BA" w:rsidP="00106BBA">
      <w:pPr>
        <w:pStyle w:val="BodyText"/>
      </w:pPr>
    </w:p>
    <w:p w14:paraId="26F2735E" w14:textId="77777777" w:rsidR="003539BA" w:rsidRPr="009A6C54" w:rsidRDefault="003539BA" w:rsidP="00106BBA">
      <w:pPr>
        <w:pStyle w:val="BodyText"/>
      </w:pPr>
      <w:r w:rsidRPr="009A6C54">
        <w:rPr>
          <w:b/>
        </w:rPr>
        <w:lastRenderedPageBreak/>
        <w:t>VAIP(15,3)</w:t>
      </w:r>
      <w:r w:rsidRPr="009A6C54">
        <w:tab/>
        <w:t>The MOVEMENT TYPE in internal^external format.</w:t>
      </w:r>
    </w:p>
    <w:p w14:paraId="26F2735F" w14:textId="77777777" w:rsidR="003539BA" w:rsidRPr="009A6C54" w:rsidRDefault="003539BA" w:rsidP="00106BBA">
      <w:pPr>
        <w:pStyle w:val="BodyText"/>
      </w:pPr>
      <w:r w:rsidRPr="009A6C54">
        <w:t>(e.g., 4^INTERWARD TRANSFER)</w:t>
      </w:r>
    </w:p>
    <w:p w14:paraId="26F27360" w14:textId="77777777" w:rsidR="003539BA" w:rsidRPr="009A6C54" w:rsidRDefault="003539BA" w:rsidP="00106BBA">
      <w:pPr>
        <w:pStyle w:val="BodyText"/>
      </w:pPr>
    </w:p>
    <w:p w14:paraId="26F27361" w14:textId="77777777" w:rsidR="003539BA" w:rsidRPr="009A6C54" w:rsidRDefault="003539BA" w:rsidP="00106BBA">
      <w:pPr>
        <w:pStyle w:val="BodyText"/>
      </w:pPr>
      <w:r w:rsidRPr="009A6C54">
        <w:rPr>
          <w:b/>
        </w:rPr>
        <w:t>VAIP(15,4)</w:t>
      </w:r>
      <w:r w:rsidRPr="009A6C54">
        <w:tab/>
        <w:t>The WARD LOCATION associated with this patient with this movement in internal^external format.</w:t>
      </w:r>
    </w:p>
    <w:p w14:paraId="26F27362" w14:textId="77777777" w:rsidR="003539BA" w:rsidRPr="009A6C54" w:rsidRDefault="003539BA" w:rsidP="00106BBA">
      <w:pPr>
        <w:pStyle w:val="BodyText"/>
      </w:pPr>
      <w:r w:rsidRPr="009A6C54">
        <w:t>(e.g., 5^7BSCI)</w:t>
      </w:r>
    </w:p>
    <w:p w14:paraId="26F27363" w14:textId="77777777" w:rsidR="003539BA" w:rsidRPr="009A6C54" w:rsidRDefault="003539BA" w:rsidP="00106BBA">
      <w:pPr>
        <w:pStyle w:val="BodyText"/>
      </w:pPr>
      <w:r w:rsidRPr="009A6C54">
        <w:t xml:space="preserve"> </w:t>
      </w:r>
    </w:p>
    <w:p w14:paraId="26F27364" w14:textId="77777777" w:rsidR="003539BA" w:rsidRPr="009A6C54" w:rsidRDefault="003539BA" w:rsidP="00106BBA">
      <w:pPr>
        <w:pStyle w:val="BodyText"/>
      </w:pPr>
      <w:r w:rsidRPr="009A6C54">
        <w:rPr>
          <w:b/>
        </w:rPr>
        <w:t>VAIP(15,5)</w:t>
      </w:r>
      <w:r w:rsidRPr="009A6C54">
        <w:tab/>
        <w:t>The PRIMARY CARE PHYSICIAN assigned to the patient for this movement in internal^external format.</w:t>
      </w:r>
    </w:p>
    <w:p w14:paraId="26F27365" w14:textId="77777777" w:rsidR="003539BA" w:rsidRPr="009A6C54" w:rsidRDefault="003539BA" w:rsidP="00106BBA">
      <w:pPr>
        <w:pStyle w:val="BodyText"/>
      </w:pPr>
      <w:r w:rsidRPr="009A6C54">
        <w:t>(e.g., 16^ADTPROVIDER,TWO)</w:t>
      </w:r>
    </w:p>
    <w:p w14:paraId="26F27366" w14:textId="77777777" w:rsidR="003539BA" w:rsidRPr="009A6C54" w:rsidRDefault="003539BA" w:rsidP="00106BBA">
      <w:pPr>
        <w:pStyle w:val="BodyText"/>
      </w:pPr>
    </w:p>
    <w:p w14:paraId="26F27367" w14:textId="77777777" w:rsidR="003539BA" w:rsidRPr="009A6C54" w:rsidRDefault="003539BA" w:rsidP="00106BBA">
      <w:pPr>
        <w:pStyle w:val="BodyText"/>
      </w:pPr>
      <w:r w:rsidRPr="009A6C54">
        <w:rPr>
          <w:b/>
        </w:rPr>
        <w:t>VAIP(15,6)</w:t>
      </w:r>
      <w:r w:rsidRPr="009A6C54">
        <w:tab/>
        <w:t>The TREATING SPECIALTY for the patient for this movement in internal^external format.(e.g., 3^NEUROLOGY)</w:t>
      </w:r>
    </w:p>
    <w:p w14:paraId="26F27368" w14:textId="77777777" w:rsidR="003539BA" w:rsidRPr="009A6C54" w:rsidRDefault="003539BA" w:rsidP="00106BBA">
      <w:pPr>
        <w:pStyle w:val="BodyText"/>
      </w:pPr>
    </w:p>
    <w:p w14:paraId="26F27369" w14:textId="77777777"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14:paraId="26F2736A" w14:textId="77777777" w:rsidR="003539BA" w:rsidRPr="009A6C54" w:rsidRDefault="003539BA" w:rsidP="00106BBA">
      <w:pPr>
        <w:pStyle w:val="BodyText"/>
      </w:pPr>
    </w:p>
    <w:p w14:paraId="26F2736B" w14:textId="77777777" w:rsidR="003539BA" w:rsidRPr="009A6C54" w:rsidRDefault="003539BA" w:rsidP="00106BBA">
      <w:pPr>
        <w:pStyle w:val="BodyText"/>
      </w:pPr>
      <w:r w:rsidRPr="009A6C54">
        <w:rPr>
          <w:b/>
        </w:rPr>
        <w:t>VAIP(16,1)</w:t>
      </w:r>
      <w:r w:rsidRPr="009A6C54">
        <w:tab/>
        <w:t>The MOVEMENT DATE/TIME in internal^external format.</w:t>
      </w:r>
    </w:p>
    <w:p w14:paraId="26F2736C" w14:textId="77777777" w:rsidR="003539BA" w:rsidRPr="009A6C54" w:rsidRDefault="003539BA" w:rsidP="00106BBA">
      <w:pPr>
        <w:pStyle w:val="BodyText"/>
      </w:pPr>
      <w:r w:rsidRPr="009A6C54">
        <w:t>(e.g., 2881116.08^NOV 16,1988@08:00)</w:t>
      </w:r>
    </w:p>
    <w:p w14:paraId="26F2736D" w14:textId="77777777" w:rsidR="003539BA" w:rsidRPr="009A6C54" w:rsidRDefault="003539BA" w:rsidP="00106BBA">
      <w:pPr>
        <w:pStyle w:val="BodyText"/>
      </w:pPr>
    </w:p>
    <w:p w14:paraId="26F2736E" w14:textId="77777777" w:rsidR="003539BA" w:rsidRPr="009A6C54" w:rsidRDefault="003539BA" w:rsidP="00106BBA">
      <w:pPr>
        <w:pStyle w:val="BodyText"/>
      </w:pPr>
      <w:r w:rsidRPr="009A6C54">
        <w:rPr>
          <w:b/>
        </w:rPr>
        <w:t>VAIP(16,2)</w:t>
      </w:r>
      <w:r w:rsidRPr="009A6C54">
        <w:tab/>
        <w:t>The TRANSACTION TYPE ininternal^external format.</w:t>
      </w:r>
    </w:p>
    <w:p w14:paraId="26F2736F" w14:textId="77777777" w:rsidR="003539BA" w:rsidRPr="009A6C54" w:rsidRDefault="003539BA" w:rsidP="00106BBA">
      <w:pPr>
        <w:pStyle w:val="BodyText"/>
      </w:pPr>
      <w:r w:rsidRPr="009A6C54">
        <w:t>(e.g., 2^TRANSFER)</w:t>
      </w:r>
    </w:p>
    <w:p w14:paraId="26F27370" w14:textId="77777777" w:rsidR="003539BA" w:rsidRPr="009A6C54" w:rsidRDefault="003539BA" w:rsidP="00106BBA">
      <w:pPr>
        <w:pStyle w:val="BodyText"/>
      </w:pPr>
    </w:p>
    <w:p w14:paraId="26F27371" w14:textId="77777777" w:rsidR="003539BA" w:rsidRPr="009A6C54" w:rsidRDefault="003539BA" w:rsidP="00106BBA">
      <w:pPr>
        <w:pStyle w:val="BodyText"/>
      </w:pPr>
      <w:r w:rsidRPr="009A6C54">
        <w:rPr>
          <w:b/>
        </w:rPr>
        <w:t>VAIP(16,3)</w:t>
      </w:r>
      <w:r w:rsidRPr="009A6C54">
        <w:tab/>
        <w:t>The MOVEMENT TYPE in internal^external format.</w:t>
      </w:r>
    </w:p>
    <w:p w14:paraId="26F27372" w14:textId="77777777" w:rsidR="003539BA" w:rsidRPr="009A6C54" w:rsidRDefault="003539BA" w:rsidP="00106BBA">
      <w:pPr>
        <w:pStyle w:val="BodyText"/>
      </w:pPr>
      <w:r w:rsidRPr="009A6C54">
        <w:t>(e.g., 4^INTERWARD TRANSFER)</w:t>
      </w:r>
    </w:p>
    <w:p w14:paraId="26F27373" w14:textId="77777777" w:rsidR="003539BA" w:rsidRPr="009A6C54" w:rsidRDefault="003539BA" w:rsidP="00106BBA">
      <w:pPr>
        <w:pStyle w:val="BodyText"/>
      </w:pPr>
    </w:p>
    <w:p w14:paraId="26F27374" w14:textId="77777777" w:rsidR="003539BA" w:rsidRPr="009A6C54" w:rsidRDefault="003539BA" w:rsidP="00106BBA">
      <w:pPr>
        <w:pStyle w:val="BodyText"/>
      </w:pPr>
      <w:r w:rsidRPr="009A6C54">
        <w:rPr>
          <w:b/>
        </w:rPr>
        <w:t>VAIP(16,4)</w:t>
      </w:r>
      <w:r w:rsidRPr="009A6C54">
        <w:tab/>
        <w:t>The WARD LOCATION associated with this patient with this movement in internal^external format.</w:t>
      </w:r>
      <w:r w:rsidR="009C7291" w:rsidRPr="009A6C54">
        <w:t xml:space="preserve"> </w:t>
      </w:r>
      <w:r w:rsidRPr="009A6C54">
        <w:t>(e.g., 5^7BSCI)</w:t>
      </w:r>
    </w:p>
    <w:p w14:paraId="26F27375" w14:textId="77777777" w:rsidR="003539BA" w:rsidRPr="009A6C54" w:rsidRDefault="003539BA" w:rsidP="00106BBA">
      <w:pPr>
        <w:pStyle w:val="BodyText"/>
      </w:pPr>
    </w:p>
    <w:p w14:paraId="26F27376" w14:textId="77777777" w:rsidR="003539BA" w:rsidRPr="009A6C54" w:rsidRDefault="003539BA" w:rsidP="00106BBA">
      <w:pPr>
        <w:pStyle w:val="BodyText"/>
      </w:pPr>
      <w:r w:rsidRPr="009A6C54">
        <w:rPr>
          <w:b/>
        </w:rPr>
        <w:t>VAIP(16,5)</w:t>
      </w:r>
      <w:r w:rsidRPr="009A6C54">
        <w:tab/>
        <w:t>The PRIMARY CARE PHYSICIAN assigned to the patient for this movement in internal^external format.</w:t>
      </w:r>
      <w:r w:rsidR="00F36CB4" w:rsidRPr="009A6C54">
        <w:t xml:space="preserve"> </w:t>
      </w:r>
      <w:r w:rsidRPr="009A6C54">
        <w:t>(e.g., 16^ADTPROVIDER,THREE)</w:t>
      </w:r>
    </w:p>
    <w:p w14:paraId="26F27377" w14:textId="77777777" w:rsidR="003539BA" w:rsidRPr="009A6C54" w:rsidRDefault="003539BA" w:rsidP="00106BBA">
      <w:pPr>
        <w:pStyle w:val="BodyText"/>
      </w:pPr>
    </w:p>
    <w:p w14:paraId="26F27378" w14:textId="77777777" w:rsidR="003539BA" w:rsidRPr="009A6C54" w:rsidRDefault="003539BA" w:rsidP="00106BBA">
      <w:pPr>
        <w:pStyle w:val="BodyText"/>
      </w:pPr>
      <w:r w:rsidRPr="009A6C54">
        <w:rPr>
          <w:b/>
        </w:rPr>
        <w:t>VAIP(16,6)</w:t>
      </w:r>
      <w:r w:rsidRPr="009A6C54">
        <w:tab/>
        <w:t>The TREATING SPECIALTY for the patient for this movement in internal^external format.(e.g., 3^NEUROLOGY)</w:t>
      </w:r>
    </w:p>
    <w:p w14:paraId="26F27379" w14:textId="77777777" w:rsidR="003539BA" w:rsidRPr="009A6C54" w:rsidRDefault="003539BA" w:rsidP="00106BBA">
      <w:pPr>
        <w:pStyle w:val="BodyText"/>
      </w:pPr>
      <w:r w:rsidRPr="009A6C54">
        <w:t xml:space="preserve"> </w:t>
      </w:r>
    </w:p>
    <w:p w14:paraId="26F2737A" w14:textId="77777777" w:rsidR="003539BA" w:rsidRPr="009A6C54" w:rsidRDefault="003539BA" w:rsidP="00106BBA">
      <w:pPr>
        <w:pStyle w:val="BodyText"/>
      </w:pPr>
      <w:r w:rsidRPr="009A6C54">
        <w:rPr>
          <w:b/>
        </w:rPr>
        <w:lastRenderedPageBreak/>
        <w:t>VAIP(17)</w:t>
      </w:r>
      <w:r w:rsidRPr="009A6C54">
        <w:tab/>
        <w:t>The INTERNAL FILE NUMBER of the discharge associated with this movement.  (e.g., 1902212)</w:t>
      </w:r>
    </w:p>
    <w:p w14:paraId="26F2737B" w14:textId="77777777" w:rsidR="003539BA" w:rsidRPr="009A6C54" w:rsidRDefault="003539BA" w:rsidP="00106BBA">
      <w:pPr>
        <w:pStyle w:val="BodyText"/>
      </w:pPr>
    </w:p>
    <w:p w14:paraId="26F2737C" w14:textId="77777777" w:rsidR="003539BA" w:rsidRPr="009A6C54" w:rsidRDefault="003539BA" w:rsidP="00106BBA">
      <w:pPr>
        <w:pStyle w:val="BodyText"/>
      </w:pPr>
      <w:r w:rsidRPr="009A6C54">
        <w:rPr>
          <w:b/>
        </w:rPr>
        <w:t>VAIP(17,1)</w:t>
      </w:r>
      <w:r w:rsidRPr="009A6C54">
        <w:tab/>
        <w:t>The MOVEMENT DATE/TIME in internal^external format.(e.g., 2881116.08^NOV 16,1988@08:00)</w:t>
      </w:r>
    </w:p>
    <w:p w14:paraId="26F2737D" w14:textId="77777777" w:rsidR="003539BA" w:rsidRPr="009A6C54" w:rsidRDefault="003539BA" w:rsidP="00106BBA">
      <w:pPr>
        <w:pStyle w:val="BodyText"/>
      </w:pPr>
    </w:p>
    <w:p w14:paraId="26F2737E" w14:textId="77777777" w:rsidR="003539BA" w:rsidRPr="009A6C54" w:rsidRDefault="003539BA" w:rsidP="00106BBA">
      <w:pPr>
        <w:pStyle w:val="BodyText"/>
      </w:pPr>
      <w:r w:rsidRPr="009A6C54">
        <w:rPr>
          <w:b/>
        </w:rPr>
        <w:t>VAIP(17,2)</w:t>
      </w:r>
      <w:r w:rsidRPr="009A6C54">
        <w:tab/>
        <w:t>The TRANSACTION TYPE in internal^external format.(e.g., 3^DISCHARGE)</w:t>
      </w:r>
    </w:p>
    <w:p w14:paraId="26F2737F" w14:textId="77777777" w:rsidR="003539BA" w:rsidRPr="009A6C54" w:rsidRDefault="003539BA" w:rsidP="00106BBA">
      <w:pPr>
        <w:pStyle w:val="BodyText"/>
      </w:pPr>
    </w:p>
    <w:p w14:paraId="26F27380" w14:textId="77777777" w:rsidR="003539BA" w:rsidRPr="009A6C54" w:rsidRDefault="003539BA" w:rsidP="00106BBA">
      <w:pPr>
        <w:pStyle w:val="BodyText"/>
      </w:pPr>
      <w:r w:rsidRPr="009A6C54">
        <w:rPr>
          <w:b/>
        </w:rPr>
        <w:t>VAIP(17,3)</w:t>
      </w:r>
      <w:r w:rsidRPr="009A6C54">
        <w:tab/>
        <w:t>The MOVEMENT TYPE in internal^external format.(e.g., 16^REGULAR)</w:t>
      </w:r>
    </w:p>
    <w:p w14:paraId="26F27381" w14:textId="77777777" w:rsidR="003539BA" w:rsidRPr="009A6C54" w:rsidRDefault="003539BA" w:rsidP="00106BBA">
      <w:pPr>
        <w:pStyle w:val="BodyText"/>
      </w:pPr>
    </w:p>
    <w:p w14:paraId="26F27382" w14:textId="77777777" w:rsidR="003539BA" w:rsidRPr="009A6C54" w:rsidRDefault="003539BA" w:rsidP="00106BBA">
      <w:pPr>
        <w:pStyle w:val="BodyText"/>
      </w:pPr>
      <w:r w:rsidRPr="009A6C54">
        <w:rPr>
          <w:b/>
        </w:rPr>
        <w:t>VAIP(17,4)</w:t>
      </w:r>
      <w:r w:rsidRPr="009A6C54">
        <w:tab/>
        <w:t xml:space="preserve">The WARD LOCATION associated with this patient for this movement </w:t>
      </w:r>
      <w:r w:rsidR="0030403B" w:rsidRPr="009A6C54">
        <w:t>iinternal^external</w:t>
      </w:r>
      <w:r w:rsidRPr="009A6C54">
        <w:t xml:space="preserve"> format.(e.g., 5^7BSCI)</w:t>
      </w:r>
    </w:p>
    <w:p w14:paraId="26F27383" w14:textId="77777777" w:rsidR="003539BA" w:rsidRPr="009A6C54" w:rsidRDefault="003539BA" w:rsidP="00106BBA">
      <w:pPr>
        <w:pStyle w:val="BodyText"/>
      </w:pPr>
    </w:p>
    <w:p w14:paraId="26F27384" w14:textId="77777777" w:rsidR="003539BA" w:rsidRPr="009A6C54" w:rsidRDefault="003539BA" w:rsidP="00106BBA">
      <w:pPr>
        <w:pStyle w:val="BodyText"/>
      </w:pPr>
      <w:r w:rsidRPr="009A6C54">
        <w:rPr>
          <w:b/>
        </w:rPr>
        <w:t>VAIP(17,5)</w:t>
      </w:r>
      <w:r w:rsidRPr="009A6C54">
        <w:tab/>
        <w:t>The PRIMARY CARE PHYSICIAN assigned to the patient for this movement in internal^external format.(e.g., 16^ADTPROVIDER,ONE)</w:t>
      </w:r>
    </w:p>
    <w:p w14:paraId="26F27385" w14:textId="77777777" w:rsidR="003539BA" w:rsidRPr="009A6C54" w:rsidRDefault="003539BA" w:rsidP="00106BBA">
      <w:pPr>
        <w:pStyle w:val="BodyText"/>
      </w:pPr>
    </w:p>
    <w:p w14:paraId="26F27386" w14:textId="77777777" w:rsidR="003539BA" w:rsidRPr="009A6C54" w:rsidRDefault="003539BA" w:rsidP="00106BBA">
      <w:pPr>
        <w:pStyle w:val="BodyText"/>
      </w:pPr>
      <w:r w:rsidRPr="009A6C54">
        <w:rPr>
          <w:b/>
        </w:rPr>
        <w:t>VAIP(17,6)</w:t>
      </w:r>
      <w:r w:rsidRPr="009A6C54">
        <w:tab/>
        <w:t>The TREATING SPECIALTY for the patient for this movement in internal^external format.</w:t>
      </w:r>
      <w:r w:rsidR="001B6366" w:rsidRPr="009A6C54">
        <w:t xml:space="preserve"> </w:t>
      </w:r>
      <w:r w:rsidRPr="009A6C54">
        <w:t>(e.g., 3^NEUROLOGY)</w:t>
      </w:r>
    </w:p>
    <w:p w14:paraId="26F27387" w14:textId="77777777" w:rsidR="003539BA" w:rsidRPr="009A6C54" w:rsidRDefault="003539BA" w:rsidP="00106BBA">
      <w:pPr>
        <w:pStyle w:val="BodyText"/>
      </w:pPr>
    </w:p>
    <w:p w14:paraId="26F27388" w14:textId="77777777" w:rsidR="003539BA" w:rsidRPr="009A6C54" w:rsidRDefault="003539BA" w:rsidP="00106BBA">
      <w:pPr>
        <w:pStyle w:val="BodyText"/>
      </w:pPr>
      <w:r w:rsidRPr="009A6C54">
        <w:rPr>
          <w:b/>
        </w:rPr>
        <w:t>VAIP(18)</w:t>
      </w:r>
      <w:r w:rsidRPr="009A6C54">
        <w:tab/>
        <w:t>The ATTENDING PHYSICIAN assigned to the patient for this movement in internal^external format.(e.g., 25^ADTPROVIDER,TEN)</w:t>
      </w:r>
    </w:p>
    <w:p w14:paraId="26F27389" w14:textId="77777777" w:rsidR="003539BA" w:rsidRPr="009A6C54" w:rsidRDefault="003539BA" w:rsidP="00106BBA">
      <w:pPr>
        <w:pStyle w:val="BodyText"/>
      </w:pPr>
      <w:r w:rsidRPr="009A6C54">
        <w:t xml:space="preserve"> </w:t>
      </w:r>
    </w:p>
    <w:p w14:paraId="26F2738A" w14:textId="77777777"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internal^external format.(e.g., 1^YES)</w:t>
      </w:r>
    </w:p>
    <w:p w14:paraId="26F2738B" w14:textId="77777777" w:rsidR="003539BA" w:rsidRPr="009A6C54" w:rsidRDefault="003539BA" w:rsidP="00106BBA">
      <w:pPr>
        <w:pStyle w:val="BodyText"/>
      </w:pPr>
    </w:p>
    <w:p w14:paraId="26F2738C" w14:textId="77777777" w:rsidR="003539BA" w:rsidRPr="009A6C54" w:rsidRDefault="003539BA" w:rsidP="00106BBA">
      <w:pPr>
        <w:pStyle w:val="BodyText"/>
      </w:pPr>
      <w:r w:rsidRPr="009A6C54">
        <w:rPr>
          <w:b/>
        </w:rPr>
        <w:t>VAIP(19,2)</w:t>
      </w:r>
      <w:r w:rsidRPr="009A6C54">
        <w:tab/>
        <w:t>Date/time answer to facility directory question was answered in internal^external format.</w:t>
      </w:r>
    </w:p>
    <w:p w14:paraId="26F2738D" w14:textId="77777777" w:rsidR="003539BA" w:rsidRPr="009A6C54" w:rsidRDefault="003539BA" w:rsidP="00106BBA">
      <w:pPr>
        <w:pStyle w:val="BodyText"/>
      </w:pPr>
      <w:r w:rsidRPr="009A6C54">
        <w:t>(e.g., 3030426.08^APR26,2003@08:00)</w:t>
      </w:r>
    </w:p>
    <w:p w14:paraId="26F2738E" w14:textId="77777777" w:rsidR="003539BA" w:rsidRPr="009A6C54" w:rsidRDefault="003539BA" w:rsidP="00106BBA">
      <w:pPr>
        <w:pStyle w:val="BodyText"/>
      </w:pPr>
    </w:p>
    <w:p w14:paraId="26F2738F" w14:textId="77777777"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internal^external format.</w:t>
      </w:r>
    </w:p>
    <w:p w14:paraId="26F27390" w14:textId="77777777" w:rsidR="003539BA" w:rsidRPr="009A6C54" w:rsidRDefault="003539BA" w:rsidP="00106BBA">
      <w:pPr>
        <w:pStyle w:val="BodyText"/>
      </w:pPr>
      <w:r w:rsidRPr="009A6C54">
        <w:t>(e.g., 1934^ADTEMPLOYEE,ONE)</w:t>
      </w:r>
    </w:p>
    <w:p w14:paraId="26F27391" w14:textId="77777777" w:rsidR="003539BA" w:rsidRPr="009A6C54" w:rsidRDefault="003539BA" w:rsidP="00106BBA">
      <w:pPr>
        <w:pStyle w:val="BodyText"/>
      </w:pPr>
    </w:p>
    <w:p w14:paraId="26F27392" w14:textId="77777777" w:rsidR="003539BA" w:rsidRPr="009A6C54" w:rsidRDefault="003539BA" w:rsidP="00106BBA">
      <w:pPr>
        <w:pStyle w:val="BodyText"/>
      </w:pPr>
      <w:r w:rsidRPr="009A6C54">
        <w:rPr>
          <w:b/>
        </w:rPr>
        <w:t>VAERR</w:t>
      </w:r>
      <w:r w:rsidRPr="009A6C54">
        <w:tab/>
        <w:t>The error flag will have one of the following values.</w:t>
      </w:r>
    </w:p>
    <w:p w14:paraId="26F27393" w14:textId="77777777" w:rsidR="003539BA" w:rsidRPr="009A6C54" w:rsidRDefault="003539BA" w:rsidP="00106BBA">
      <w:pPr>
        <w:pStyle w:val="BodyText"/>
      </w:pPr>
      <w:r w:rsidRPr="009A6C54">
        <w:t xml:space="preserve">0  -- no errors encountered </w:t>
      </w:r>
    </w:p>
    <w:p w14:paraId="26F27394" w14:textId="77777777" w:rsidR="003539BA" w:rsidRPr="009A6C54" w:rsidRDefault="003539BA" w:rsidP="00106BBA">
      <w:pPr>
        <w:pStyle w:val="BodyText"/>
      </w:pPr>
      <w:r w:rsidRPr="009A6C54">
        <w:t xml:space="preserve">1  -- error encountered - DFN or^DPT(DFN,0) is not defined </w:t>
      </w:r>
    </w:p>
    <w:p w14:paraId="26F27395" w14:textId="77777777" w:rsidR="003539BA" w:rsidRPr="009A6C54" w:rsidRDefault="003539BA" w:rsidP="00106BBA">
      <w:pPr>
        <w:pStyle w:val="BodyText"/>
      </w:pPr>
    </w:p>
    <w:p w14:paraId="26F27396" w14:textId="77777777" w:rsidR="00C17CCB" w:rsidRPr="009A6C54" w:rsidRDefault="003539BA" w:rsidP="00C17CCB">
      <w:pPr>
        <w:pStyle w:val="Heading3"/>
      </w:pPr>
      <w:bookmarkStart w:id="223" w:name="_Toc518911255"/>
      <w:r w:rsidRPr="009A6C54">
        <w:t>OPD^VADPT</w:t>
      </w:r>
      <w:bookmarkEnd w:id="223"/>
      <w:r w:rsidR="001B6366" w:rsidRPr="009A6C54">
        <w:t xml:space="preserve"> </w:t>
      </w:r>
    </w:p>
    <w:p w14:paraId="26F27397" w14:textId="77777777" w:rsidR="003539BA" w:rsidRPr="009A6C54" w:rsidRDefault="003539BA" w:rsidP="00106BBA">
      <w:pPr>
        <w:pStyle w:val="BodyText"/>
      </w:pPr>
      <w:r w:rsidRPr="009A6C54">
        <w:t>Returns other pertinent patient data which is commonly used but not contained in any other calls to VADPT.</w:t>
      </w:r>
    </w:p>
    <w:p w14:paraId="26F27398" w14:textId="77777777" w:rsidR="00C17CCB" w:rsidRPr="009A6C54" w:rsidRDefault="00C17CCB" w:rsidP="00C17CCB">
      <w:pPr>
        <w:pStyle w:val="BodyText"/>
        <w:jc w:val="center"/>
      </w:pPr>
      <w:r w:rsidRPr="009A6C54">
        <w:t>INPUT:</w:t>
      </w:r>
    </w:p>
    <w:p w14:paraId="26F27399" w14:textId="77777777"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14:paraId="26F2739A" w14:textId="77777777" w:rsidR="00C17CCB" w:rsidRPr="009A6C54" w:rsidRDefault="00C17CCB" w:rsidP="00106BBA">
      <w:pPr>
        <w:pStyle w:val="BodyText"/>
        <w:rPr>
          <w:b/>
        </w:rPr>
      </w:pPr>
    </w:p>
    <w:p w14:paraId="26F2739B" w14:textId="77777777"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14:paraId="26F2739C" w14:textId="77777777" w:rsidR="003539BA" w:rsidRPr="009A6C54" w:rsidRDefault="003539BA" w:rsidP="00106BBA">
      <w:pPr>
        <w:pStyle w:val="BodyText"/>
      </w:pPr>
      <w:r w:rsidRPr="009A6C54">
        <w:t>1 -- return the output array with alpha subscripts - see alpha subscripts section (e.g., VAPD(1) would be VAPD("BC"))</w:t>
      </w:r>
    </w:p>
    <w:p w14:paraId="26F2739D" w14:textId="77777777" w:rsidR="003539BA" w:rsidRPr="009A6C54" w:rsidRDefault="003539BA" w:rsidP="00106BBA">
      <w:pPr>
        <w:pStyle w:val="BodyText"/>
      </w:pPr>
      <w:r w:rsidRPr="009A6C54">
        <w:t>2 -- return the output in the ^UTILITY global with numeric subscripts</w:t>
      </w:r>
    </w:p>
    <w:p w14:paraId="26F2739E" w14:textId="77777777" w:rsidR="003539BA" w:rsidRPr="009A6C54" w:rsidRDefault="003539BA" w:rsidP="00106BBA">
      <w:pPr>
        <w:pStyle w:val="BodyText"/>
      </w:pPr>
      <w:r w:rsidRPr="009A6C54">
        <w:t xml:space="preserve"> (e.g., ^UTILITY("VAPD",$J,1))</w:t>
      </w:r>
    </w:p>
    <w:p w14:paraId="26F2739F" w14:textId="77777777" w:rsidR="003539BA" w:rsidRPr="009A6C54" w:rsidRDefault="003539BA" w:rsidP="00106BBA">
      <w:pPr>
        <w:pStyle w:val="BodyText"/>
      </w:pPr>
      <w:r w:rsidRPr="009A6C54">
        <w:t>12 -- return the output in the ^UTILITY global with alpha subscripts</w:t>
      </w:r>
    </w:p>
    <w:p w14:paraId="26F273A0" w14:textId="77777777" w:rsidR="003539BA" w:rsidRPr="009A6C54" w:rsidRDefault="003539BA" w:rsidP="00106BBA">
      <w:pPr>
        <w:pStyle w:val="BodyText"/>
      </w:pPr>
      <w:r w:rsidRPr="009A6C54">
        <w:t>(e.g., ^UTILITY("VAPD",$J,"BC")</w:t>
      </w:r>
    </w:p>
    <w:p w14:paraId="26F273A1" w14:textId="77777777" w:rsidR="009C7291" w:rsidRPr="009A6C54" w:rsidRDefault="009C7291" w:rsidP="00106BBA">
      <w:pPr>
        <w:pStyle w:val="BodyText"/>
        <w:rPr>
          <w:b/>
        </w:rPr>
      </w:pPr>
    </w:p>
    <w:p w14:paraId="26F273A2"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14:paraId="26F273A3" w14:textId="77777777" w:rsidR="00C17CCB" w:rsidRPr="009A6C54" w:rsidRDefault="00C17CCB" w:rsidP="00C17CCB">
      <w:pPr>
        <w:pStyle w:val="BodyText"/>
        <w:jc w:val="center"/>
      </w:pPr>
      <w:r w:rsidRPr="009A6C54">
        <w:t>OUTPUT:</w:t>
      </w:r>
    </w:p>
    <w:p w14:paraId="26F273A4" w14:textId="77777777" w:rsidR="003539BA" w:rsidRPr="009A6C54" w:rsidRDefault="003539BA" w:rsidP="00106BBA">
      <w:pPr>
        <w:pStyle w:val="BodyText"/>
      </w:pPr>
      <w:r w:rsidRPr="009A6C54">
        <w:rPr>
          <w:b/>
        </w:rPr>
        <w:t>VAPD(1)</w:t>
      </w:r>
      <w:r w:rsidRPr="009A6C54">
        <w:tab/>
        <w:t>The PLACE OF BIRTH [CITY].</w:t>
      </w:r>
    </w:p>
    <w:p w14:paraId="26F273A5" w14:textId="77777777" w:rsidR="003539BA" w:rsidRPr="009A6C54" w:rsidRDefault="003539BA" w:rsidP="00106BBA">
      <w:pPr>
        <w:pStyle w:val="BodyText"/>
      </w:pPr>
      <w:r w:rsidRPr="009A6C54">
        <w:t>(e.g., SAN FRANCISCO)</w:t>
      </w:r>
    </w:p>
    <w:p w14:paraId="26F273A6" w14:textId="77777777" w:rsidR="003539BA" w:rsidRPr="009A6C54" w:rsidRDefault="003539BA" w:rsidP="00106BBA">
      <w:pPr>
        <w:pStyle w:val="BodyText"/>
      </w:pPr>
    </w:p>
    <w:p w14:paraId="26F273A7" w14:textId="77777777" w:rsidR="003539BA" w:rsidRPr="009A6C54" w:rsidRDefault="003539BA" w:rsidP="00106BBA">
      <w:pPr>
        <w:pStyle w:val="BodyText"/>
      </w:pPr>
      <w:r w:rsidRPr="009A6C54">
        <w:rPr>
          <w:b/>
        </w:rPr>
        <w:t>VAPD(2)</w:t>
      </w:r>
      <w:r w:rsidRPr="009A6C54">
        <w:tab/>
        <w:t>The PLACE OF BIRTH [STATE] in internal^external format.(e.g., 6^CALIFORNIA)</w:t>
      </w:r>
    </w:p>
    <w:p w14:paraId="26F273A8" w14:textId="77777777" w:rsidR="003539BA" w:rsidRPr="009A6C54" w:rsidRDefault="003539BA" w:rsidP="00106BBA">
      <w:pPr>
        <w:pStyle w:val="BodyText"/>
      </w:pPr>
    </w:p>
    <w:p w14:paraId="26F273A9" w14:textId="77777777" w:rsidR="003539BA" w:rsidRPr="009A6C54" w:rsidRDefault="003539BA" w:rsidP="00106BBA">
      <w:pPr>
        <w:pStyle w:val="BodyText"/>
      </w:pPr>
      <w:r w:rsidRPr="009A6C54">
        <w:rPr>
          <w:b/>
        </w:rPr>
        <w:t>VAPD(3)</w:t>
      </w:r>
      <w:r w:rsidRPr="009A6C54">
        <w:tab/>
        <w:t>The FATHER'S NAME.(e.g., ADTFATHER,ONE)</w:t>
      </w:r>
    </w:p>
    <w:p w14:paraId="26F273AA" w14:textId="77777777" w:rsidR="003539BA" w:rsidRPr="009A6C54" w:rsidRDefault="003539BA" w:rsidP="00106BBA">
      <w:pPr>
        <w:pStyle w:val="BodyText"/>
      </w:pPr>
    </w:p>
    <w:p w14:paraId="26F273AB" w14:textId="77777777" w:rsidR="003539BA" w:rsidRPr="009A6C54" w:rsidRDefault="003539BA" w:rsidP="00106BBA">
      <w:pPr>
        <w:pStyle w:val="BodyText"/>
      </w:pPr>
      <w:r w:rsidRPr="009A6C54">
        <w:rPr>
          <w:b/>
        </w:rPr>
        <w:t>VAPD(4)</w:t>
      </w:r>
      <w:r w:rsidRPr="009A6C54">
        <w:tab/>
        <w:t>The MOTHER'S NAME.(e.g., MARY)</w:t>
      </w:r>
    </w:p>
    <w:p w14:paraId="26F273AC" w14:textId="77777777" w:rsidR="003539BA" w:rsidRPr="009A6C54" w:rsidRDefault="003539BA" w:rsidP="00106BBA">
      <w:pPr>
        <w:pStyle w:val="BodyText"/>
      </w:pPr>
    </w:p>
    <w:p w14:paraId="26F273AD" w14:textId="77777777" w:rsidR="003539BA" w:rsidRPr="009A6C54" w:rsidRDefault="003539BA" w:rsidP="00106BBA">
      <w:pPr>
        <w:pStyle w:val="BodyText"/>
      </w:pPr>
      <w:r w:rsidRPr="009A6C54">
        <w:rPr>
          <w:b/>
        </w:rPr>
        <w:t>VAPD(5)</w:t>
      </w:r>
      <w:r w:rsidRPr="009A6C54">
        <w:tab/>
        <w:t>The MOTHER'S MAIDEN NAME.(e.g., ADTMOTHER,ONE)</w:t>
      </w:r>
    </w:p>
    <w:p w14:paraId="26F273AE" w14:textId="77777777" w:rsidR="003539BA" w:rsidRPr="009A6C54" w:rsidRDefault="003539BA" w:rsidP="00106BBA">
      <w:pPr>
        <w:pStyle w:val="BodyText"/>
      </w:pPr>
    </w:p>
    <w:p w14:paraId="26F273AF" w14:textId="77777777" w:rsidR="003539BA" w:rsidRPr="009A6C54" w:rsidRDefault="003539BA" w:rsidP="00106BBA">
      <w:pPr>
        <w:pStyle w:val="BodyText"/>
      </w:pPr>
      <w:r w:rsidRPr="009A6C54">
        <w:rPr>
          <w:b/>
        </w:rPr>
        <w:t>VAPD(6)</w:t>
      </w:r>
      <w:r w:rsidRPr="009A6C54">
        <w:tab/>
        <w:t>The patient's OCCUPATION.(e.g., CARPENTER)</w:t>
      </w:r>
    </w:p>
    <w:p w14:paraId="26F273B0" w14:textId="77777777" w:rsidR="003539BA" w:rsidRPr="009A6C54" w:rsidRDefault="003539BA" w:rsidP="00106BBA">
      <w:pPr>
        <w:pStyle w:val="BodyText"/>
      </w:pPr>
    </w:p>
    <w:p w14:paraId="26F273B1" w14:textId="77777777" w:rsidR="003539BA" w:rsidRPr="009A6C54" w:rsidRDefault="003539BA" w:rsidP="00106BBA">
      <w:pPr>
        <w:pStyle w:val="BodyText"/>
      </w:pPr>
      <w:r w:rsidRPr="009A6C54">
        <w:rPr>
          <w:b/>
        </w:rPr>
        <w:lastRenderedPageBreak/>
        <w:t>VAPD(7)</w:t>
      </w:r>
      <w:r w:rsidRPr="009A6C54">
        <w:tab/>
        <w:t>The patient's EMPLOYMENT STATUS in internal^external format.</w:t>
      </w:r>
    </w:p>
    <w:p w14:paraId="26F273B2" w14:textId="77777777" w:rsidR="003539BA" w:rsidRPr="009A6C54" w:rsidRDefault="003539BA" w:rsidP="00106BBA">
      <w:pPr>
        <w:pStyle w:val="BodyText"/>
      </w:pPr>
      <w:r w:rsidRPr="009A6C54">
        <w:t>(e.g., 4^SELF EMPLOYED)</w:t>
      </w:r>
    </w:p>
    <w:p w14:paraId="26F273B3" w14:textId="77777777" w:rsidR="003539BA" w:rsidRPr="009A6C54" w:rsidRDefault="003539BA" w:rsidP="00106BBA">
      <w:pPr>
        <w:pStyle w:val="BodyText"/>
      </w:pPr>
    </w:p>
    <w:p w14:paraId="26F273B4" w14:textId="77777777" w:rsidR="003539BA" w:rsidRPr="009A6C54" w:rsidRDefault="003539BA" w:rsidP="00106BBA">
      <w:pPr>
        <w:pStyle w:val="BodyText"/>
      </w:pPr>
      <w:r w:rsidRPr="009A6C54">
        <w:rPr>
          <w:b/>
        </w:rPr>
        <w:t>VAPD(8)</w:t>
      </w:r>
      <w:r w:rsidRPr="009A6C54">
        <w:tab/>
        <w:t>The patient's Phone Number (work)</w:t>
      </w:r>
    </w:p>
    <w:p w14:paraId="26F273B5" w14:textId="77777777" w:rsidR="003539BA" w:rsidRPr="009A6C54" w:rsidRDefault="003539BA" w:rsidP="00106BBA">
      <w:pPr>
        <w:pStyle w:val="BodyText"/>
      </w:pPr>
    </w:p>
    <w:p w14:paraId="26F273B6" w14:textId="77777777" w:rsidR="003539BA" w:rsidRPr="009A6C54" w:rsidRDefault="003539BA" w:rsidP="00106BBA">
      <w:pPr>
        <w:pStyle w:val="BodyText"/>
      </w:pPr>
      <w:r w:rsidRPr="009A6C54">
        <w:rPr>
          <w:b/>
        </w:rPr>
        <w:t>VAERR</w:t>
      </w:r>
      <w:r w:rsidRPr="009A6C54">
        <w:tab/>
        <w:t>The error flag will have one of the following values.</w:t>
      </w:r>
    </w:p>
    <w:p w14:paraId="26F273B7" w14:textId="77777777" w:rsidR="003539BA" w:rsidRPr="009A6C54" w:rsidRDefault="003539BA" w:rsidP="00106BBA">
      <w:pPr>
        <w:pStyle w:val="BodyText"/>
      </w:pPr>
      <w:r w:rsidRPr="009A6C54">
        <w:t xml:space="preserve">0  -- no errors encountered </w:t>
      </w:r>
    </w:p>
    <w:p w14:paraId="26F273B8" w14:textId="77777777" w:rsidR="003539BA" w:rsidRPr="009A6C54" w:rsidRDefault="003539BA" w:rsidP="00106BBA">
      <w:pPr>
        <w:pStyle w:val="BodyText"/>
      </w:pPr>
      <w:r w:rsidRPr="009A6C54">
        <w:t>1  -- error encountered - DFN or</w:t>
      </w:r>
    </w:p>
    <w:p w14:paraId="26F273B9" w14:textId="77777777" w:rsidR="003539BA" w:rsidRPr="009A6C54" w:rsidRDefault="003539BA" w:rsidP="00106BBA">
      <w:pPr>
        <w:pStyle w:val="BodyText"/>
      </w:pPr>
      <w:r w:rsidRPr="009A6C54">
        <w:t xml:space="preserve">^DPT(DFN,0) is not defined </w:t>
      </w:r>
    </w:p>
    <w:p w14:paraId="26F273BA" w14:textId="77777777" w:rsidR="006A3C94" w:rsidRPr="009A6C54" w:rsidRDefault="006A3C94" w:rsidP="00106BBA">
      <w:pPr>
        <w:pStyle w:val="BodyText"/>
      </w:pPr>
    </w:p>
    <w:p w14:paraId="26F273BB" w14:textId="77777777" w:rsidR="00C17CCB" w:rsidRPr="009A6C54" w:rsidRDefault="003539BA" w:rsidP="00C17CCB">
      <w:pPr>
        <w:pStyle w:val="Heading3"/>
      </w:pPr>
      <w:bookmarkStart w:id="224" w:name="_Toc518911256"/>
      <w:r w:rsidRPr="009A6C54">
        <w:t>REG^VADPT</w:t>
      </w:r>
      <w:bookmarkEnd w:id="224"/>
    </w:p>
    <w:p w14:paraId="26F273BC" w14:textId="77777777" w:rsidR="003539BA" w:rsidRPr="009A6C54" w:rsidRDefault="003539BA" w:rsidP="00106BBA">
      <w:pPr>
        <w:pStyle w:val="BodyText"/>
      </w:pPr>
      <w:r w:rsidRPr="009A6C54">
        <w:t>Returns REGISTRATION/DISPOSITION data.</w:t>
      </w:r>
    </w:p>
    <w:p w14:paraId="26F273BD" w14:textId="77777777" w:rsidR="00C17CCB" w:rsidRPr="009A6C54" w:rsidRDefault="00534571" w:rsidP="00534571">
      <w:pPr>
        <w:pStyle w:val="BodyText"/>
        <w:jc w:val="center"/>
      </w:pPr>
      <w:r w:rsidRPr="009A6C54">
        <w:t>INPUT</w:t>
      </w:r>
      <w:r w:rsidR="003539BA" w:rsidRPr="009A6C54">
        <w:t>:</w:t>
      </w:r>
    </w:p>
    <w:p w14:paraId="26F273BE"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BF" w14:textId="77777777" w:rsidR="003539BA" w:rsidRPr="009A6C54" w:rsidRDefault="003539BA" w:rsidP="00106BBA">
      <w:pPr>
        <w:pStyle w:val="BodyText"/>
      </w:pPr>
    </w:p>
    <w:p w14:paraId="26F273C0" w14:textId="77777777"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14:paraId="26F273C1" w14:textId="77777777" w:rsidR="003539BA" w:rsidRPr="009A6C54" w:rsidRDefault="003539BA" w:rsidP="00106BBA">
      <w:pPr>
        <w:pStyle w:val="BodyText"/>
      </w:pPr>
    </w:p>
    <w:p w14:paraId="26F273C2" w14:textId="77777777"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14:paraId="26F273C3" w14:textId="77777777" w:rsidR="003539BA" w:rsidRPr="009A6C54" w:rsidRDefault="003539BA" w:rsidP="00106BBA">
      <w:pPr>
        <w:pStyle w:val="BodyText"/>
      </w:pPr>
    </w:p>
    <w:p w14:paraId="26F273C4" w14:textId="77777777"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14:paraId="26F273C5" w14:textId="77777777" w:rsidR="00230C8D" w:rsidRPr="009A6C54" w:rsidRDefault="00230C8D" w:rsidP="00106BBA">
      <w:pPr>
        <w:pStyle w:val="BodyText"/>
        <w:rPr>
          <w:b/>
        </w:rPr>
      </w:pPr>
    </w:p>
    <w:p w14:paraId="26F273C6" w14:textId="77777777"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14:paraId="26F273C7" w14:textId="77777777" w:rsidR="003539BA" w:rsidRPr="009A6C54" w:rsidRDefault="003539BA" w:rsidP="00106BBA">
      <w:pPr>
        <w:pStyle w:val="BodyText"/>
      </w:pPr>
      <w:r w:rsidRPr="009A6C54">
        <w:t>(e.g., VARP("C")=5 - will return 5 most recent)</w:t>
      </w:r>
    </w:p>
    <w:p w14:paraId="26F273C8" w14:textId="77777777" w:rsidR="00534571" w:rsidRPr="009A6C54" w:rsidRDefault="00CB4746" w:rsidP="00CB4746">
      <w:pPr>
        <w:pStyle w:val="BodyText"/>
        <w:jc w:val="center"/>
      </w:pPr>
      <w:r w:rsidRPr="009A6C54">
        <w:t>OUTPUT</w:t>
      </w:r>
      <w:r w:rsidR="003539BA" w:rsidRPr="009A6C54">
        <w:t>:</w:t>
      </w:r>
    </w:p>
    <w:p w14:paraId="26F273C9" w14:textId="77777777" w:rsidR="00CB4746" w:rsidRPr="009A6C54" w:rsidRDefault="003539BA" w:rsidP="00106BBA">
      <w:pPr>
        <w:pStyle w:val="BodyText"/>
      </w:pPr>
      <w:r w:rsidRPr="009A6C54">
        <w:t>^UTILITY("VARP",$J,#,"I")</w:t>
      </w:r>
      <w:r w:rsidRPr="009A6C54">
        <w:tab/>
        <w:t>Internal format</w:t>
      </w:r>
    </w:p>
    <w:p w14:paraId="26F273CA" w14:textId="77777777" w:rsidR="003539BA" w:rsidRPr="009A6C54" w:rsidRDefault="003539BA" w:rsidP="00106BBA">
      <w:pPr>
        <w:pStyle w:val="BodyText"/>
      </w:pPr>
      <w:r w:rsidRPr="009A6C54">
        <w:t>^UTILITY("VARP",$J,#,"E")</w:t>
      </w:r>
      <w:r w:rsidRPr="009A6C54">
        <w:tab/>
        <w:t>External format</w:t>
      </w:r>
    </w:p>
    <w:p w14:paraId="26F273CB" w14:textId="77777777" w:rsidR="003539BA" w:rsidRPr="009A6C54" w:rsidRDefault="003539BA" w:rsidP="00106BBA">
      <w:pPr>
        <w:pStyle w:val="BodyText"/>
      </w:pPr>
      <w:r w:rsidRPr="009A6C54">
        <w:t>Piece 1</w:t>
      </w:r>
      <w:r w:rsidRPr="009A6C54">
        <w:tab/>
        <w:t>Registration Date/Time</w:t>
      </w:r>
    </w:p>
    <w:p w14:paraId="26F273CC" w14:textId="77777777" w:rsidR="003539BA" w:rsidRPr="009A6C54" w:rsidRDefault="003539BA" w:rsidP="00106BBA">
      <w:pPr>
        <w:pStyle w:val="BodyText"/>
      </w:pPr>
      <w:r w:rsidRPr="009A6C54">
        <w:t>Piece 2</w:t>
      </w:r>
      <w:r w:rsidRPr="009A6C54">
        <w:tab/>
        <w:t>Status</w:t>
      </w:r>
    </w:p>
    <w:p w14:paraId="26F273CD" w14:textId="77777777" w:rsidR="003539BA" w:rsidRPr="009A6C54" w:rsidRDefault="003539BA" w:rsidP="00106BBA">
      <w:pPr>
        <w:pStyle w:val="BodyText"/>
      </w:pPr>
      <w:r w:rsidRPr="009A6C54">
        <w:t>Piece 3</w:t>
      </w:r>
      <w:r w:rsidRPr="009A6C54">
        <w:tab/>
        <w:t xml:space="preserve">Type of Benefit applied </w:t>
      </w:r>
      <w:r w:rsidRPr="009A6C54">
        <w:tab/>
        <w:t>for</w:t>
      </w:r>
    </w:p>
    <w:p w14:paraId="26F273CE" w14:textId="77777777" w:rsidR="003539BA" w:rsidRPr="009A6C54" w:rsidRDefault="003539BA" w:rsidP="00106BBA">
      <w:pPr>
        <w:pStyle w:val="BodyText"/>
      </w:pPr>
      <w:r w:rsidRPr="009A6C54">
        <w:lastRenderedPageBreak/>
        <w:t>Piece 4</w:t>
      </w:r>
      <w:r w:rsidRPr="009A6C54">
        <w:tab/>
        <w:t>Facility Applying to</w:t>
      </w:r>
    </w:p>
    <w:p w14:paraId="26F273CF" w14:textId="77777777" w:rsidR="003539BA" w:rsidRPr="009A6C54" w:rsidRDefault="003539BA" w:rsidP="00106BBA">
      <w:pPr>
        <w:pStyle w:val="BodyText"/>
      </w:pPr>
      <w:r w:rsidRPr="009A6C54">
        <w:t>Piece 5</w:t>
      </w:r>
      <w:r w:rsidRPr="009A6C54">
        <w:tab/>
        <w:t>Who Registered</w:t>
      </w:r>
    </w:p>
    <w:p w14:paraId="26F273D0" w14:textId="77777777" w:rsidR="003539BA" w:rsidRPr="009A6C54" w:rsidRDefault="003539BA" w:rsidP="00106BBA">
      <w:pPr>
        <w:pStyle w:val="BodyText"/>
      </w:pPr>
      <w:r w:rsidRPr="009A6C54">
        <w:t>Piece 6</w:t>
      </w:r>
      <w:r w:rsidRPr="009A6C54">
        <w:tab/>
        <w:t>Log out (disposition) date/time</w:t>
      </w:r>
    </w:p>
    <w:p w14:paraId="26F273D1" w14:textId="77777777" w:rsidR="003539BA" w:rsidRPr="009A6C54" w:rsidRDefault="003539BA" w:rsidP="00106BBA">
      <w:pPr>
        <w:pStyle w:val="BodyText"/>
      </w:pPr>
      <w:r w:rsidRPr="009A6C54">
        <w:t>Piece 7</w:t>
      </w:r>
      <w:r w:rsidRPr="009A6C54">
        <w:tab/>
        <w:t>Disposition Type</w:t>
      </w:r>
    </w:p>
    <w:p w14:paraId="26F273D2" w14:textId="77777777" w:rsidR="003539BA" w:rsidRPr="009A6C54" w:rsidRDefault="003539BA" w:rsidP="00106BBA">
      <w:pPr>
        <w:pStyle w:val="BodyText"/>
      </w:pPr>
      <w:r w:rsidRPr="009A6C54">
        <w:t>Piece 8</w:t>
      </w:r>
      <w:r w:rsidRPr="009A6C54">
        <w:tab/>
        <w:t>Who Dispositioned</w:t>
      </w:r>
    </w:p>
    <w:p w14:paraId="26F273D3" w14:textId="77777777" w:rsidR="001B6366" w:rsidRPr="009A6C54" w:rsidRDefault="001B6366" w:rsidP="00106BBA">
      <w:pPr>
        <w:pStyle w:val="BodyText"/>
      </w:pPr>
    </w:p>
    <w:p w14:paraId="26F273D4" w14:textId="77777777" w:rsidR="003539BA" w:rsidRPr="009A6C54" w:rsidRDefault="003539BA" w:rsidP="00106BBA">
      <w:pPr>
        <w:pStyle w:val="BodyText"/>
      </w:pPr>
      <w:r w:rsidRPr="009A6C54">
        <w:rPr>
          <w:b/>
        </w:rPr>
        <w:t>VAERR</w:t>
      </w:r>
      <w:r w:rsidRPr="009A6C54">
        <w:tab/>
        <w:t>The error flag will have one of the following values.</w:t>
      </w:r>
    </w:p>
    <w:p w14:paraId="26F273D5" w14:textId="77777777" w:rsidR="003539BA" w:rsidRPr="009A6C54" w:rsidRDefault="003539BA" w:rsidP="00106BBA">
      <w:pPr>
        <w:pStyle w:val="BodyText"/>
      </w:pPr>
      <w:r w:rsidRPr="009A6C54">
        <w:t xml:space="preserve">0  -- no errors encountered </w:t>
      </w:r>
    </w:p>
    <w:p w14:paraId="26F273D6"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D7" w14:textId="77777777" w:rsidR="003539BA" w:rsidRPr="009A6C54" w:rsidRDefault="003539BA" w:rsidP="00E32DC7">
      <w:pPr>
        <w:pStyle w:val="Heading3"/>
      </w:pPr>
      <w:bookmarkStart w:id="225" w:name="_Toc518911257"/>
      <w:r w:rsidRPr="009A6C54">
        <w:t>SDE^VADPT</w:t>
      </w:r>
      <w:bookmarkEnd w:id="225"/>
    </w:p>
    <w:p w14:paraId="26F273D8" w14:textId="77777777" w:rsidR="003539BA" w:rsidRPr="009A6C54" w:rsidRDefault="003539BA" w:rsidP="00106BBA">
      <w:pPr>
        <w:pStyle w:val="BodyText"/>
      </w:pPr>
      <w:r w:rsidRPr="009A6C54">
        <w:t>Returns ACTIVE clinic enrollments for a patient.</w:t>
      </w:r>
    </w:p>
    <w:p w14:paraId="26F273D9" w14:textId="77777777" w:rsidR="00E32DC7" w:rsidRPr="009A6C54" w:rsidRDefault="00E32DC7" w:rsidP="00E32DC7">
      <w:pPr>
        <w:pStyle w:val="BodyText"/>
        <w:jc w:val="center"/>
      </w:pPr>
      <w:r w:rsidRPr="009A6C54">
        <w:t>INPUT</w:t>
      </w:r>
      <w:r w:rsidR="003539BA" w:rsidRPr="009A6C54">
        <w:t>:</w:t>
      </w:r>
    </w:p>
    <w:p w14:paraId="26F273DA" w14:textId="77777777"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14:paraId="26F273DB" w14:textId="77777777" w:rsidR="00E32DC7" w:rsidRPr="009A6C54" w:rsidRDefault="00E32DC7" w:rsidP="00E32DC7">
      <w:pPr>
        <w:pStyle w:val="BodyText"/>
        <w:jc w:val="center"/>
      </w:pPr>
      <w:r w:rsidRPr="009A6C54">
        <w:t>OUTPUT</w:t>
      </w:r>
      <w:r w:rsidR="003539BA" w:rsidRPr="009A6C54">
        <w:t>:</w:t>
      </w:r>
    </w:p>
    <w:p w14:paraId="26F273DC" w14:textId="77777777" w:rsidR="003539BA" w:rsidRPr="009A6C54" w:rsidRDefault="003539BA" w:rsidP="00106BBA">
      <w:pPr>
        <w:pStyle w:val="BodyText"/>
      </w:pPr>
      <w:r w:rsidRPr="009A6C54">
        <w:t>^UTILITY("VAEN",$J,#,"I")</w:t>
      </w:r>
      <w:r w:rsidRPr="009A6C54">
        <w:tab/>
        <w:t>Internal format</w:t>
      </w:r>
    </w:p>
    <w:p w14:paraId="26F273DD" w14:textId="77777777" w:rsidR="003539BA" w:rsidRPr="009A6C54" w:rsidRDefault="003539BA" w:rsidP="00106BBA">
      <w:pPr>
        <w:pStyle w:val="BodyText"/>
      </w:pPr>
      <w:r w:rsidRPr="009A6C54">
        <w:t>^UTILITY("VAEN",$J,#,"E")</w:t>
      </w:r>
      <w:r w:rsidRPr="009A6C54">
        <w:tab/>
        <w:t>External format</w:t>
      </w:r>
    </w:p>
    <w:p w14:paraId="26F273DE" w14:textId="77777777" w:rsidR="003539BA" w:rsidRPr="009A6C54" w:rsidRDefault="003539BA" w:rsidP="00106BBA">
      <w:pPr>
        <w:pStyle w:val="BodyText"/>
      </w:pPr>
      <w:r w:rsidRPr="009A6C54">
        <w:t>Piece 1</w:t>
      </w:r>
      <w:r w:rsidRPr="009A6C54">
        <w:tab/>
        <w:t>Clinic Enrolled in</w:t>
      </w:r>
    </w:p>
    <w:p w14:paraId="26F273DF" w14:textId="77777777" w:rsidR="003539BA" w:rsidRPr="009A6C54" w:rsidRDefault="003539BA" w:rsidP="00106BBA">
      <w:pPr>
        <w:pStyle w:val="BodyText"/>
      </w:pPr>
      <w:r w:rsidRPr="009A6C54">
        <w:t>Piece 2</w:t>
      </w:r>
      <w:r w:rsidRPr="009A6C54">
        <w:tab/>
        <w:t>Enrollment Date</w:t>
      </w:r>
    </w:p>
    <w:p w14:paraId="26F273E0" w14:textId="77777777" w:rsidR="003539BA" w:rsidRPr="009A6C54" w:rsidRDefault="003539BA" w:rsidP="00106BBA">
      <w:pPr>
        <w:pStyle w:val="BodyText"/>
      </w:pPr>
      <w:r w:rsidRPr="009A6C54">
        <w:t>Piece 3</w:t>
      </w:r>
      <w:r w:rsidRPr="009A6C54">
        <w:tab/>
        <w:t>OPT or AC</w:t>
      </w:r>
    </w:p>
    <w:p w14:paraId="26F273E1" w14:textId="77777777" w:rsidR="003539BA" w:rsidRPr="009A6C54" w:rsidRDefault="003539BA" w:rsidP="00106BBA">
      <w:pPr>
        <w:pStyle w:val="BodyText"/>
      </w:pPr>
    </w:p>
    <w:p w14:paraId="26F273E2" w14:textId="77777777" w:rsidR="003539BA" w:rsidRPr="009A6C54" w:rsidRDefault="003539BA" w:rsidP="00106BBA">
      <w:pPr>
        <w:pStyle w:val="BodyText"/>
      </w:pPr>
      <w:r w:rsidRPr="009A6C54">
        <w:rPr>
          <w:b/>
        </w:rPr>
        <w:t>VAERR</w:t>
      </w:r>
      <w:r w:rsidRPr="009A6C54">
        <w:tab/>
        <w:t>The error flag will have one of the following values.</w:t>
      </w:r>
    </w:p>
    <w:p w14:paraId="26F273E3" w14:textId="77777777" w:rsidR="003539BA" w:rsidRPr="009A6C54" w:rsidRDefault="003539BA" w:rsidP="00106BBA">
      <w:pPr>
        <w:pStyle w:val="BodyText"/>
      </w:pPr>
      <w:r w:rsidRPr="009A6C54">
        <w:t xml:space="preserve">0  -- no errors encountered </w:t>
      </w:r>
    </w:p>
    <w:p w14:paraId="26F273E4"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3E5" w14:textId="77777777" w:rsidR="00230C8D" w:rsidRPr="009A6C54" w:rsidRDefault="00230C8D" w:rsidP="00106BBA">
      <w:pPr>
        <w:pStyle w:val="BodyText"/>
        <w:rPr>
          <w:b/>
        </w:rPr>
      </w:pPr>
    </w:p>
    <w:p w14:paraId="26F273E6" w14:textId="77777777" w:rsidR="00E32DC7" w:rsidRPr="009A6C54" w:rsidRDefault="003539BA" w:rsidP="00E32DC7">
      <w:pPr>
        <w:pStyle w:val="Heading3"/>
      </w:pPr>
      <w:bookmarkStart w:id="226" w:name="_Toc518911258"/>
      <w:r w:rsidRPr="009A6C54">
        <w:t>SDA^VADPT</w:t>
      </w:r>
      <w:bookmarkEnd w:id="226"/>
      <w:r w:rsidR="001B6366" w:rsidRPr="009A6C54">
        <w:t xml:space="preserve"> </w:t>
      </w:r>
    </w:p>
    <w:p w14:paraId="26F273E7" w14:textId="77777777" w:rsidR="003539BA" w:rsidRPr="009A6C54" w:rsidRDefault="003539BA" w:rsidP="00106BBA">
      <w:pPr>
        <w:pStyle w:val="BodyText"/>
      </w:pPr>
      <w:r w:rsidRPr="009A6C54">
        <w:t>Returns APPOINTMENT DATE/TIME data for a patient.</w:t>
      </w:r>
    </w:p>
    <w:p w14:paraId="26F273E8" w14:textId="77777777" w:rsidR="00E32DC7" w:rsidRPr="009A6C54" w:rsidRDefault="00E32DC7" w:rsidP="00E32DC7">
      <w:pPr>
        <w:pStyle w:val="BodyText"/>
        <w:jc w:val="center"/>
      </w:pPr>
      <w:r w:rsidRPr="009A6C54">
        <w:t>INPUT</w:t>
      </w:r>
      <w:r w:rsidR="003539BA" w:rsidRPr="009A6C54">
        <w:t>:</w:t>
      </w:r>
    </w:p>
    <w:p w14:paraId="26F273E9" w14:textId="77777777"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14:paraId="26F273EA" w14:textId="77777777" w:rsidR="003539BA" w:rsidRPr="009A6C54" w:rsidRDefault="003539BA" w:rsidP="00106BBA">
      <w:pPr>
        <w:pStyle w:val="BodyText"/>
      </w:pPr>
    </w:p>
    <w:p w14:paraId="26F273EB" w14:textId="77777777"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14:paraId="26F273EC" w14:textId="77777777" w:rsidR="003539BA" w:rsidRPr="009A6C54" w:rsidRDefault="003539BA" w:rsidP="00106BBA">
      <w:pPr>
        <w:pStyle w:val="BodyText"/>
      </w:pPr>
    </w:p>
    <w:p w14:paraId="26F273ED" w14:textId="77777777"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14:paraId="26F273EE" w14:textId="77777777" w:rsidR="003539BA" w:rsidRPr="009A6C54" w:rsidRDefault="003539BA" w:rsidP="00106BBA">
      <w:pPr>
        <w:pStyle w:val="BodyText"/>
      </w:pPr>
    </w:p>
    <w:p w14:paraId="26F273EF" w14:textId="77777777"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14:paraId="26F273F0" w14:textId="77777777" w:rsidR="003539BA" w:rsidRPr="009A6C54" w:rsidRDefault="003539BA" w:rsidP="00106BBA">
      <w:pPr>
        <w:pStyle w:val="BodyText"/>
      </w:pPr>
    </w:p>
    <w:p w14:paraId="26F273F1" w14:textId="77777777" w:rsidR="003539BA" w:rsidRPr="009A6C54" w:rsidRDefault="003539BA" w:rsidP="00106BBA">
      <w:pPr>
        <w:pStyle w:val="BodyText"/>
        <w:rPr>
          <w:b/>
        </w:rPr>
      </w:pPr>
      <w:r w:rsidRPr="009A6C54">
        <w:rPr>
          <w:b/>
        </w:rPr>
        <w:t>If VASD("W")</w:t>
      </w:r>
    </w:p>
    <w:p w14:paraId="26F273F2" w14:textId="77777777" w:rsidR="003539BA" w:rsidRPr="009A6C54" w:rsidRDefault="003539BA" w:rsidP="00106BBA">
      <w:pPr>
        <w:pStyle w:val="BodyText"/>
      </w:pPr>
      <w:r w:rsidRPr="009A6C54">
        <w:t>Contains a</w:t>
      </w:r>
      <w:r w:rsidRPr="009A6C54">
        <w:tab/>
        <w:t>These appts. are returned</w:t>
      </w:r>
    </w:p>
    <w:p w14:paraId="26F273F3" w14:textId="77777777" w:rsidR="003539BA" w:rsidRPr="009A6C54" w:rsidRDefault="003539BA" w:rsidP="00106BBA">
      <w:pPr>
        <w:pStyle w:val="BodyText"/>
      </w:pPr>
      <w:r w:rsidRPr="009A6C54">
        <w:t>1</w:t>
      </w:r>
      <w:r w:rsidRPr="009A6C54">
        <w:tab/>
      </w:r>
      <w:r w:rsidRPr="009A6C54">
        <w:tab/>
        <w:t>Active/Kept</w:t>
      </w:r>
    </w:p>
    <w:p w14:paraId="26F273F4" w14:textId="77777777" w:rsidR="003539BA" w:rsidRPr="009A6C54" w:rsidRDefault="003539BA" w:rsidP="00106BBA">
      <w:pPr>
        <w:pStyle w:val="BodyText"/>
      </w:pPr>
      <w:r w:rsidRPr="009A6C54">
        <w:t>2</w:t>
      </w:r>
      <w:r w:rsidRPr="009A6C54">
        <w:tab/>
      </w:r>
      <w:r w:rsidRPr="009A6C54">
        <w:tab/>
        <w:t>Inpatient appts. only</w:t>
      </w:r>
    </w:p>
    <w:p w14:paraId="26F273F5" w14:textId="77777777" w:rsidR="003539BA" w:rsidRPr="009A6C54" w:rsidRDefault="003539BA" w:rsidP="00106BBA">
      <w:pPr>
        <w:pStyle w:val="BodyText"/>
      </w:pPr>
      <w:r w:rsidRPr="009A6C54">
        <w:t>3</w:t>
      </w:r>
      <w:r w:rsidRPr="009A6C54">
        <w:tab/>
      </w:r>
      <w:r w:rsidRPr="009A6C54">
        <w:tab/>
        <w:t>No-shows</w:t>
      </w:r>
    </w:p>
    <w:p w14:paraId="26F273F6" w14:textId="77777777" w:rsidR="003539BA" w:rsidRPr="009A6C54" w:rsidRDefault="003539BA" w:rsidP="00106BBA">
      <w:pPr>
        <w:pStyle w:val="BodyText"/>
      </w:pPr>
      <w:r w:rsidRPr="009A6C54">
        <w:t>4</w:t>
      </w:r>
      <w:r w:rsidRPr="009A6C54">
        <w:tab/>
      </w:r>
      <w:r w:rsidRPr="009A6C54">
        <w:tab/>
        <w:t>No-shows, auto-rebook</w:t>
      </w:r>
    </w:p>
    <w:p w14:paraId="26F273F7" w14:textId="77777777" w:rsidR="003539BA" w:rsidRPr="009A6C54" w:rsidRDefault="003539BA" w:rsidP="00106BBA">
      <w:pPr>
        <w:pStyle w:val="BodyText"/>
      </w:pPr>
      <w:r w:rsidRPr="009A6C54">
        <w:t>5</w:t>
      </w:r>
      <w:r w:rsidRPr="009A6C54">
        <w:tab/>
      </w:r>
      <w:r w:rsidRPr="009A6C54">
        <w:tab/>
        <w:t>Cancelled by Clinic</w:t>
      </w:r>
    </w:p>
    <w:p w14:paraId="26F273F8" w14:textId="77777777" w:rsidR="003539BA" w:rsidRPr="009A6C54" w:rsidRDefault="003539BA" w:rsidP="00106BBA">
      <w:pPr>
        <w:pStyle w:val="BodyText"/>
      </w:pPr>
      <w:r w:rsidRPr="009A6C54">
        <w:t>6</w:t>
      </w:r>
      <w:r w:rsidRPr="009A6C54">
        <w:tab/>
      </w:r>
      <w:r w:rsidRPr="009A6C54">
        <w:tab/>
        <w:t>Cancelled by Clinic, auto rebook</w:t>
      </w:r>
    </w:p>
    <w:p w14:paraId="26F273F9" w14:textId="77777777" w:rsidR="003539BA" w:rsidRPr="009A6C54" w:rsidRDefault="003539BA" w:rsidP="00106BBA">
      <w:pPr>
        <w:pStyle w:val="BodyText"/>
      </w:pPr>
      <w:r w:rsidRPr="009A6C54">
        <w:t>7</w:t>
      </w:r>
      <w:r w:rsidRPr="009A6C54">
        <w:tab/>
      </w:r>
      <w:r w:rsidRPr="009A6C54">
        <w:tab/>
        <w:t>Cancelled by Patient</w:t>
      </w:r>
    </w:p>
    <w:p w14:paraId="26F273FA" w14:textId="77777777" w:rsidR="003539BA" w:rsidRPr="009A6C54" w:rsidRDefault="003539BA" w:rsidP="00106BBA">
      <w:pPr>
        <w:pStyle w:val="BodyText"/>
      </w:pPr>
      <w:r w:rsidRPr="009A6C54">
        <w:t>8</w:t>
      </w:r>
      <w:r w:rsidRPr="009A6C54">
        <w:tab/>
      </w:r>
      <w:r w:rsidRPr="009A6C54">
        <w:tab/>
        <w:t xml:space="preserve">Cancelled by Patient, </w:t>
      </w:r>
    </w:p>
    <w:p w14:paraId="26F273FB" w14:textId="77777777" w:rsidR="003539BA" w:rsidRPr="009A6C54" w:rsidRDefault="001B6366" w:rsidP="00106BBA">
      <w:pPr>
        <w:pStyle w:val="BodyText"/>
      </w:pPr>
      <w:r w:rsidRPr="009A6C54">
        <w:tab/>
      </w:r>
      <w:r w:rsidR="003539BA" w:rsidRPr="009A6C54">
        <w:tab/>
      </w:r>
      <w:r w:rsidR="003539BA" w:rsidRPr="009A6C54">
        <w:tab/>
        <w:t>auto rebook</w:t>
      </w:r>
    </w:p>
    <w:p w14:paraId="26F273FC" w14:textId="77777777" w:rsidR="003539BA" w:rsidRPr="009A6C54" w:rsidRDefault="003539BA" w:rsidP="00106BBA">
      <w:pPr>
        <w:pStyle w:val="BodyText"/>
      </w:pPr>
      <w:r w:rsidRPr="009A6C54">
        <w:t>9</w:t>
      </w:r>
      <w:r w:rsidRPr="009A6C54">
        <w:tab/>
        <w:t>No action taken</w:t>
      </w:r>
    </w:p>
    <w:p w14:paraId="26F273FD" w14:textId="77777777" w:rsidR="00230C8D" w:rsidRPr="009A6C54" w:rsidRDefault="00230C8D" w:rsidP="00106BBA">
      <w:pPr>
        <w:pStyle w:val="BodyText"/>
        <w:rPr>
          <w:b/>
        </w:rPr>
      </w:pPr>
    </w:p>
    <w:p w14:paraId="26F273FE" w14:textId="77777777"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14:paraId="26F273FF" w14:textId="77777777"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14:paraId="26F27400" w14:textId="77777777" w:rsidR="00E32DC7" w:rsidRPr="009A6C54" w:rsidRDefault="00E32DC7" w:rsidP="00E32DC7">
      <w:pPr>
        <w:pStyle w:val="BodyText"/>
        <w:jc w:val="center"/>
      </w:pPr>
      <w:r w:rsidRPr="009A6C54">
        <w:t>OUTPUT</w:t>
      </w:r>
      <w:r w:rsidR="003539BA" w:rsidRPr="009A6C54">
        <w:t>:</w:t>
      </w:r>
    </w:p>
    <w:p w14:paraId="26F27401" w14:textId="77777777" w:rsidR="003539BA" w:rsidRPr="009A6C54" w:rsidRDefault="003539BA" w:rsidP="00106BBA">
      <w:pPr>
        <w:pStyle w:val="BodyText"/>
      </w:pPr>
      <w:r w:rsidRPr="009A6C54">
        <w:t>^UTILITY("VASD",$J,#,"I")</w:t>
      </w:r>
      <w:r w:rsidRPr="009A6C54">
        <w:tab/>
        <w:t>Internal format</w:t>
      </w:r>
    </w:p>
    <w:p w14:paraId="26F27402" w14:textId="77777777" w:rsidR="003539BA" w:rsidRPr="009A6C54" w:rsidRDefault="003539BA" w:rsidP="00106BBA">
      <w:pPr>
        <w:pStyle w:val="BodyText"/>
      </w:pPr>
      <w:r w:rsidRPr="009A6C54">
        <w:t>^UTILITY("VASD",$J,#,"E")</w:t>
      </w:r>
      <w:r w:rsidRPr="009A6C54">
        <w:tab/>
        <w:t>External format</w:t>
      </w:r>
    </w:p>
    <w:p w14:paraId="26F27403" w14:textId="77777777" w:rsidR="003539BA" w:rsidRPr="009A6C54" w:rsidRDefault="003539BA" w:rsidP="00106BBA">
      <w:pPr>
        <w:pStyle w:val="BodyText"/>
      </w:pPr>
      <w:r w:rsidRPr="009A6C54">
        <w:t>Piece 1</w:t>
      </w:r>
      <w:r w:rsidRPr="009A6C54">
        <w:tab/>
        <w:t>Date/Time of Appointment</w:t>
      </w:r>
    </w:p>
    <w:p w14:paraId="26F27404" w14:textId="77777777" w:rsidR="003539BA" w:rsidRPr="009A6C54" w:rsidRDefault="003539BA" w:rsidP="00106BBA">
      <w:pPr>
        <w:pStyle w:val="BodyText"/>
      </w:pPr>
      <w:r w:rsidRPr="009A6C54">
        <w:t>Piece 2</w:t>
      </w:r>
      <w:r w:rsidRPr="009A6C54">
        <w:tab/>
        <w:t>Clinic</w:t>
      </w:r>
    </w:p>
    <w:p w14:paraId="26F27405" w14:textId="77777777" w:rsidR="003539BA" w:rsidRPr="009A6C54" w:rsidRDefault="003539BA" w:rsidP="00106BBA">
      <w:pPr>
        <w:pStyle w:val="BodyText"/>
      </w:pPr>
      <w:r w:rsidRPr="009A6C54">
        <w:t>Piece 3</w:t>
      </w:r>
      <w:r w:rsidRPr="009A6C54">
        <w:tab/>
        <w:t>Status</w:t>
      </w:r>
    </w:p>
    <w:p w14:paraId="26F27406" w14:textId="77777777" w:rsidR="003539BA" w:rsidRPr="009A6C54" w:rsidRDefault="003539BA" w:rsidP="00106BBA">
      <w:pPr>
        <w:pStyle w:val="BodyText"/>
      </w:pPr>
      <w:r w:rsidRPr="009A6C54">
        <w:t>Piece 4</w:t>
      </w:r>
      <w:r w:rsidRPr="009A6C54">
        <w:tab/>
        <w:t>Appointment Type</w:t>
      </w:r>
    </w:p>
    <w:p w14:paraId="26F27407" w14:textId="77777777" w:rsidR="003539BA" w:rsidRPr="009A6C54" w:rsidRDefault="003539BA" w:rsidP="00106BBA">
      <w:pPr>
        <w:pStyle w:val="BodyText"/>
      </w:pPr>
    </w:p>
    <w:p w14:paraId="26F27408" w14:textId="77777777" w:rsidR="003539BA" w:rsidRPr="009A6C54" w:rsidRDefault="003539BA" w:rsidP="00106BBA">
      <w:pPr>
        <w:pStyle w:val="BodyText"/>
      </w:pPr>
      <w:r w:rsidRPr="009A6C54">
        <w:rPr>
          <w:b/>
        </w:rPr>
        <w:lastRenderedPageBreak/>
        <w:t>VAERR</w:t>
      </w:r>
      <w:r w:rsidRPr="009A6C54">
        <w:tab/>
        <w:t>The error flag will have one of the following values.</w:t>
      </w:r>
    </w:p>
    <w:p w14:paraId="26F27409" w14:textId="77777777" w:rsidR="003539BA" w:rsidRPr="009A6C54" w:rsidRDefault="003539BA" w:rsidP="00106BBA">
      <w:pPr>
        <w:pStyle w:val="BodyText"/>
      </w:pPr>
      <w:r w:rsidRPr="009A6C54">
        <w:t xml:space="preserve">0 -- no errors encountered </w:t>
      </w:r>
    </w:p>
    <w:p w14:paraId="26F2740A" w14:textId="77777777" w:rsidR="003539BA" w:rsidRPr="009A6C54" w:rsidRDefault="003539BA" w:rsidP="00106BBA">
      <w:pPr>
        <w:pStyle w:val="BodyText"/>
      </w:pPr>
      <w:r w:rsidRPr="009A6C54">
        <w:t>1 -- error encountered - DFN or</w:t>
      </w:r>
    </w:p>
    <w:p w14:paraId="26F2740B" w14:textId="77777777" w:rsidR="003539BA" w:rsidRPr="009A6C54" w:rsidRDefault="003539BA" w:rsidP="00106BBA">
      <w:pPr>
        <w:pStyle w:val="BodyText"/>
      </w:pPr>
      <w:r w:rsidRPr="009A6C54">
        <w:t xml:space="preserve">^DPT(DFN,0) is not defined </w:t>
      </w:r>
    </w:p>
    <w:p w14:paraId="26F2740C" w14:textId="77777777" w:rsidR="003539BA" w:rsidRPr="009A6C54" w:rsidRDefault="003539BA" w:rsidP="00106BBA">
      <w:pPr>
        <w:pStyle w:val="BodyText"/>
        <w:rPr>
          <w:b/>
        </w:rPr>
      </w:pPr>
    </w:p>
    <w:p w14:paraId="26F2740D" w14:textId="77777777" w:rsidR="00E91AED" w:rsidRPr="009A6C54" w:rsidRDefault="003539BA" w:rsidP="00E91AED">
      <w:pPr>
        <w:pStyle w:val="Heading3"/>
      </w:pPr>
      <w:bookmarkStart w:id="227" w:name="_Toc518911259"/>
      <w:r w:rsidRPr="009A6C54">
        <w:t>PID^VADPT</w:t>
      </w:r>
      <w:bookmarkEnd w:id="227"/>
      <w:r w:rsidR="001B6366" w:rsidRPr="009A6C54">
        <w:t xml:space="preserve"> </w:t>
      </w:r>
    </w:p>
    <w:p w14:paraId="26F2740E" w14:textId="77777777" w:rsidR="003539BA" w:rsidRPr="009A6C54" w:rsidRDefault="003539BA" w:rsidP="00106BBA">
      <w:pPr>
        <w:pStyle w:val="BodyText"/>
      </w:pPr>
      <w:r w:rsidRPr="009A6C54">
        <w:t>This call is used to obtain the patient identifier in long and brief format.</w:t>
      </w:r>
    </w:p>
    <w:p w14:paraId="26F2740F" w14:textId="77777777" w:rsidR="00E32DC7" w:rsidRPr="009A6C54" w:rsidRDefault="00E32DC7" w:rsidP="00E32DC7">
      <w:pPr>
        <w:pStyle w:val="BodyText"/>
        <w:jc w:val="center"/>
      </w:pPr>
      <w:r w:rsidRPr="009A6C54">
        <w:t>INPUT</w:t>
      </w:r>
      <w:r w:rsidR="003539BA" w:rsidRPr="009A6C54">
        <w:t>:</w:t>
      </w:r>
    </w:p>
    <w:p w14:paraId="26F27410" w14:textId="77777777" w:rsidR="003539BA" w:rsidRPr="009A6C54" w:rsidRDefault="003539BA" w:rsidP="00106BBA">
      <w:pPr>
        <w:pStyle w:val="BodyText"/>
      </w:pPr>
      <w:r w:rsidRPr="009A6C54">
        <w:rPr>
          <w:b/>
        </w:rPr>
        <w:t>DFN</w:t>
      </w:r>
      <w:r w:rsidRPr="009A6C54">
        <w:tab/>
      </w:r>
      <w:r w:rsidRPr="009A6C54">
        <w:tab/>
        <w:t>This required variable is the internal</w:t>
      </w:r>
    </w:p>
    <w:p w14:paraId="26F27411" w14:textId="77777777" w:rsidR="003539BA" w:rsidRPr="009A6C54" w:rsidRDefault="003539BA" w:rsidP="00106BBA">
      <w:pPr>
        <w:pStyle w:val="BodyText"/>
      </w:pPr>
      <w:r w:rsidRPr="009A6C54">
        <w:t>entry number in the PATIENT file.</w:t>
      </w:r>
    </w:p>
    <w:p w14:paraId="26F27412" w14:textId="77777777" w:rsidR="00E32DC7" w:rsidRPr="009A6C54" w:rsidRDefault="00E32DC7" w:rsidP="00106BBA">
      <w:pPr>
        <w:pStyle w:val="BodyText"/>
        <w:rPr>
          <w:b/>
        </w:rPr>
      </w:pPr>
    </w:p>
    <w:p w14:paraId="26F27413" w14:textId="77777777"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14:paraId="26F27414" w14:textId="77777777" w:rsidR="00E32DC7" w:rsidRPr="009A6C54" w:rsidRDefault="00E32DC7" w:rsidP="00E32DC7">
      <w:pPr>
        <w:pStyle w:val="BodyText"/>
        <w:jc w:val="center"/>
      </w:pPr>
      <w:r w:rsidRPr="009A6C54">
        <w:t>OUTPUT</w:t>
      </w:r>
      <w:r w:rsidR="003539BA" w:rsidRPr="009A6C54">
        <w:t>:</w:t>
      </w:r>
    </w:p>
    <w:p w14:paraId="26F27415" w14:textId="77777777" w:rsidR="003539BA" w:rsidRPr="009A6C54" w:rsidRDefault="003539BA" w:rsidP="00106BBA">
      <w:pPr>
        <w:pStyle w:val="BodyText"/>
      </w:pPr>
      <w:r w:rsidRPr="009A6C54">
        <w:rPr>
          <w:b/>
        </w:rPr>
        <w:t>VA("PID")</w:t>
      </w:r>
      <w:r w:rsidRPr="009A6C54">
        <w:tab/>
        <w:t>The long patient identifier.</w:t>
      </w:r>
    </w:p>
    <w:p w14:paraId="26F27416" w14:textId="77777777" w:rsidR="003539BA" w:rsidRPr="009A6C54" w:rsidRDefault="003539BA" w:rsidP="00106BBA">
      <w:pPr>
        <w:pStyle w:val="BodyText"/>
      </w:pPr>
      <w:r w:rsidRPr="009A6C54">
        <w:t>(e.g., 000-22-3333P)</w:t>
      </w:r>
    </w:p>
    <w:p w14:paraId="26F27417" w14:textId="77777777" w:rsidR="003539BA" w:rsidRPr="009A6C54" w:rsidRDefault="003539BA" w:rsidP="00106BBA">
      <w:pPr>
        <w:pStyle w:val="BodyText"/>
      </w:pPr>
    </w:p>
    <w:p w14:paraId="26F27418" w14:textId="77777777"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14:paraId="26F27419" w14:textId="77777777" w:rsidR="003539BA" w:rsidRPr="009A6C54" w:rsidRDefault="003539BA" w:rsidP="00106BBA">
      <w:pPr>
        <w:pStyle w:val="BodyText"/>
      </w:pPr>
    </w:p>
    <w:p w14:paraId="26F2741A" w14:textId="77777777" w:rsidR="003539BA" w:rsidRPr="009A6C54" w:rsidRDefault="003539BA" w:rsidP="00106BBA">
      <w:pPr>
        <w:pStyle w:val="BodyText"/>
      </w:pPr>
      <w:r w:rsidRPr="009A6C54">
        <w:rPr>
          <w:b/>
        </w:rPr>
        <w:t>VAERR</w:t>
      </w:r>
      <w:r w:rsidRPr="009A6C54">
        <w:tab/>
        <w:t>The error flag will have one of the following values.</w:t>
      </w:r>
    </w:p>
    <w:p w14:paraId="26F2741B" w14:textId="77777777" w:rsidR="003539BA" w:rsidRPr="009A6C54" w:rsidRDefault="003539BA" w:rsidP="00106BBA">
      <w:pPr>
        <w:pStyle w:val="BodyText"/>
      </w:pPr>
      <w:r w:rsidRPr="009A6C54">
        <w:t xml:space="preserve">0  -- no errors encountered </w:t>
      </w:r>
    </w:p>
    <w:p w14:paraId="26F2741C" w14:textId="77777777" w:rsidR="003539BA" w:rsidRPr="009A6C54" w:rsidRDefault="003539BA" w:rsidP="00106BBA">
      <w:pPr>
        <w:pStyle w:val="BodyText"/>
      </w:pPr>
      <w:r w:rsidRPr="009A6C54">
        <w:t>1  -- error encountered - DFN or</w:t>
      </w:r>
    </w:p>
    <w:p w14:paraId="26F2741D" w14:textId="77777777" w:rsidR="003539BA" w:rsidRPr="009A6C54" w:rsidRDefault="003539BA" w:rsidP="00106BBA">
      <w:pPr>
        <w:pStyle w:val="BodyText"/>
      </w:pPr>
      <w:r w:rsidRPr="009A6C54">
        <w:t xml:space="preserve">^DPT(DFN,0) is not defined </w:t>
      </w:r>
    </w:p>
    <w:p w14:paraId="26F2741E" w14:textId="77777777" w:rsidR="00230C8D" w:rsidRPr="009A6C54" w:rsidRDefault="00230C8D" w:rsidP="00106BBA">
      <w:pPr>
        <w:pStyle w:val="BodyText"/>
        <w:rPr>
          <w:b/>
        </w:rPr>
      </w:pPr>
    </w:p>
    <w:p w14:paraId="26F2741F" w14:textId="77777777" w:rsidR="00E32DC7" w:rsidRPr="009A6C54" w:rsidRDefault="003539BA" w:rsidP="00E32DC7">
      <w:pPr>
        <w:pStyle w:val="Heading3"/>
      </w:pPr>
      <w:bookmarkStart w:id="228" w:name="_Toc518911260"/>
      <w:r w:rsidRPr="009A6C54">
        <w:t>PID^VADPT6</w:t>
      </w:r>
      <w:bookmarkEnd w:id="228"/>
      <w:r w:rsidR="00910F59" w:rsidRPr="009A6C54">
        <w:t xml:space="preserve"> </w:t>
      </w:r>
    </w:p>
    <w:p w14:paraId="26F27420" w14:textId="77777777" w:rsidR="003539BA" w:rsidRPr="009A6C54" w:rsidRDefault="003539BA" w:rsidP="00106BBA">
      <w:pPr>
        <w:pStyle w:val="BodyText"/>
      </w:pPr>
      <w:r w:rsidRPr="009A6C54">
        <w:t>This call returns the same variables as the call mentioned above, but will eliminate the unnecessary processing time required calling PID^VADPT.</w:t>
      </w:r>
    </w:p>
    <w:p w14:paraId="26F27421" w14:textId="77777777" w:rsidR="00E32DC7" w:rsidRPr="009A6C54" w:rsidRDefault="003539BA" w:rsidP="00E32DC7">
      <w:pPr>
        <w:pStyle w:val="Heading3"/>
      </w:pPr>
      <w:bookmarkStart w:id="229" w:name="_Toc518911261"/>
      <w:r w:rsidRPr="009A6C54">
        <w:t>ADM^VADPT2</w:t>
      </w:r>
      <w:bookmarkEnd w:id="229"/>
      <w:r w:rsidR="00910F59" w:rsidRPr="009A6C54">
        <w:t xml:space="preserve"> </w:t>
      </w:r>
    </w:p>
    <w:p w14:paraId="26F27422" w14:textId="77777777" w:rsidR="003539BA" w:rsidRPr="009A6C54" w:rsidRDefault="003539BA" w:rsidP="00106BBA">
      <w:pPr>
        <w:pStyle w:val="BodyText"/>
      </w:pPr>
      <w:r w:rsidRPr="009A6C54">
        <w:t>This returns the internal file number of the admission movement.  If VAINDT is not defined, this will use "NOW" for the date/time.</w:t>
      </w:r>
    </w:p>
    <w:p w14:paraId="26F27423" w14:textId="77777777" w:rsidR="00E32DC7" w:rsidRPr="009A6C54" w:rsidRDefault="00E32DC7" w:rsidP="00E32DC7">
      <w:pPr>
        <w:pStyle w:val="BodyText"/>
        <w:jc w:val="center"/>
      </w:pPr>
      <w:r w:rsidRPr="009A6C54">
        <w:t>INPUT</w:t>
      </w:r>
      <w:r w:rsidR="003539BA" w:rsidRPr="009A6C54">
        <w:t>:</w:t>
      </w:r>
    </w:p>
    <w:p w14:paraId="26F27424" w14:textId="77777777" w:rsidR="003539BA" w:rsidRPr="009A6C54" w:rsidRDefault="003539BA" w:rsidP="00106BBA">
      <w:pPr>
        <w:pStyle w:val="BodyText"/>
      </w:pPr>
      <w:r w:rsidRPr="009A6C54">
        <w:rPr>
          <w:b/>
        </w:rPr>
        <w:lastRenderedPageBreak/>
        <w:t>DFN</w:t>
      </w:r>
      <w:r w:rsidRPr="009A6C54">
        <w:tab/>
      </w:r>
      <w:r w:rsidRPr="009A6C54">
        <w:tab/>
        <w:t>This required variable is the internal</w:t>
      </w:r>
      <w:r w:rsidR="00230C8D" w:rsidRPr="009A6C54">
        <w:t xml:space="preserve"> </w:t>
      </w:r>
      <w:r w:rsidRPr="009A6C54">
        <w:t>entry number in the PATIENT file.</w:t>
      </w:r>
    </w:p>
    <w:p w14:paraId="26F27425" w14:textId="77777777" w:rsidR="003539BA" w:rsidRPr="009A6C54" w:rsidRDefault="003539BA" w:rsidP="00106BBA">
      <w:pPr>
        <w:pStyle w:val="BodyText"/>
      </w:pPr>
    </w:p>
    <w:p w14:paraId="26F27426" w14:textId="77777777" w:rsidR="003539BA" w:rsidRPr="009A6C54" w:rsidRDefault="003539BA" w:rsidP="00106BBA">
      <w:pPr>
        <w:pStyle w:val="BodyText"/>
      </w:pPr>
      <w:r w:rsidRPr="009A6C54">
        <w:rPr>
          <w:b/>
        </w:rPr>
        <w:t>VAINDT</w:t>
      </w:r>
      <w:r w:rsidRPr="009A6C54">
        <w:tab/>
        <w:t>This optional variable may be set to a past date/time for which the programmer wishes to know the patient's inpatient status.  This must be passed as an internal VA FileManager date/time format.</w:t>
      </w:r>
    </w:p>
    <w:p w14:paraId="26F27427" w14:textId="77777777" w:rsidR="003539BA" w:rsidRPr="009A6C54" w:rsidRDefault="003539BA" w:rsidP="00106BBA">
      <w:pPr>
        <w:pStyle w:val="BodyText"/>
      </w:pPr>
      <w:r w:rsidRPr="009A6C54">
        <w:t>(e.g., 2880101.08)</w:t>
      </w:r>
    </w:p>
    <w:p w14:paraId="26F27428" w14:textId="77777777" w:rsidR="00B25C7A" w:rsidRPr="009A6C54" w:rsidRDefault="00B25C7A" w:rsidP="00B25C7A">
      <w:pPr>
        <w:pStyle w:val="BodyText"/>
        <w:jc w:val="center"/>
      </w:pPr>
      <w:r w:rsidRPr="009A6C54">
        <w:t>OUTPUT:</w:t>
      </w:r>
    </w:p>
    <w:p w14:paraId="26F27429" w14:textId="77777777" w:rsidR="003539BA" w:rsidRPr="009A6C54" w:rsidRDefault="003539BA" w:rsidP="00106BBA">
      <w:pPr>
        <w:pStyle w:val="BodyText"/>
      </w:pPr>
      <w:r w:rsidRPr="009A6C54">
        <w:rPr>
          <w:b/>
        </w:rPr>
        <w:t>VADMVT</w:t>
      </w:r>
      <w:r w:rsidRPr="009A6C54">
        <w:tab/>
        <w:t>Returns the internal file number of the admission movement.</w:t>
      </w:r>
    </w:p>
    <w:p w14:paraId="26F2742A" w14:textId="77777777" w:rsidR="00B25C7A" w:rsidRPr="009A6C54" w:rsidRDefault="00B25C7A" w:rsidP="00106BBA">
      <w:pPr>
        <w:pStyle w:val="BodyText"/>
        <w:rPr>
          <w:b/>
        </w:rPr>
      </w:pPr>
    </w:p>
    <w:p w14:paraId="26F2742B" w14:textId="77777777" w:rsidR="003539BA" w:rsidRPr="009A6C54" w:rsidRDefault="003539BA" w:rsidP="00106BBA">
      <w:pPr>
        <w:pStyle w:val="BodyText"/>
      </w:pPr>
      <w:r w:rsidRPr="009A6C54">
        <w:rPr>
          <w:b/>
        </w:rPr>
        <w:t>VAERR</w:t>
      </w:r>
      <w:r w:rsidRPr="009A6C54">
        <w:tab/>
        <w:t>The error flag will have one of the following values.</w:t>
      </w:r>
    </w:p>
    <w:p w14:paraId="26F2742C" w14:textId="77777777" w:rsidR="003539BA" w:rsidRPr="009A6C54" w:rsidRDefault="003539BA" w:rsidP="00106BBA">
      <w:pPr>
        <w:pStyle w:val="BodyText"/>
      </w:pPr>
      <w:r w:rsidRPr="009A6C54">
        <w:t xml:space="preserve">0  -- no errors encountered </w:t>
      </w:r>
    </w:p>
    <w:p w14:paraId="26F2742D" w14:textId="77777777"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14:paraId="26F2742E" w14:textId="77777777" w:rsidR="003539BA" w:rsidRPr="009A6C54" w:rsidRDefault="003539BA" w:rsidP="00106BBA">
      <w:pPr>
        <w:pStyle w:val="BodyText"/>
      </w:pPr>
    </w:p>
    <w:p w14:paraId="26F2742F" w14:textId="77777777" w:rsidR="00B25C7A" w:rsidRPr="009A6C54" w:rsidRDefault="003539BA" w:rsidP="00B25C7A">
      <w:pPr>
        <w:pStyle w:val="Heading3"/>
      </w:pPr>
      <w:bookmarkStart w:id="230" w:name="_Toc518911262"/>
      <w:r w:rsidRPr="009A6C54">
        <w:t>KVAR^VADPT</w:t>
      </w:r>
      <w:bookmarkEnd w:id="230"/>
      <w:r w:rsidR="00910F59" w:rsidRPr="009A6C54">
        <w:t xml:space="preserve"> </w:t>
      </w:r>
    </w:p>
    <w:p w14:paraId="26F27430" w14:textId="77777777"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14:paraId="26F27431" w14:textId="77777777" w:rsidR="006A3C94" w:rsidRPr="009A6C54" w:rsidRDefault="006A3C94" w:rsidP="00106BBA">
      <w:pPr>
        <w:pStyle w:val="BodyText"/>
      </w:pPr>
    </w:p>
    <w:p w14:paraId="26F27432" w14:textId="77777777" w:rsidR="00B25C7A" w:rsidRPr="009A6C54" w:rsidRDefault="00910F59" w:rsidP="00B25C7A">
      <w:pPr>
        <w:pStyle w:val="Heading3"/>
      </w:pPr>
      <w:bookmarkStart w:id="231" w:name="_Toc518911263"/>
      <w:r w:rsidRPr="009A6C54">
        <w:t>KVA^VADPT</w:t>
      </w:r>
      <w:bookmarkEnd w:id="231"/>
      <w:r w:rsidRPr="009A6C54">
        <w:t xml:space="preserve"> </w:t>
      </w:r>
    </w:p>
    <w:p w14:paraId="26F27433" w14:textId="77777777" w:rsidR="003539BA" w:rsidRPr="009A6C54" w:rsidRDefault="003539BA" w:rsidP="00106BBA">
      <w:pPr>
        <w:pStyle w:val="BodyText"/>
      </w:pPr>
      <w:r w:rsidRPr="009A6C54">
        <w:t>This call is used as above and will also kill the VA("BID") and VA("PID") variables.</w:t>
      </w:r>
    </w:p>
    <w:p w14:paraId="26F27434" w14:textId="77777777" w:rsidR="003539BA" w:rsidRPr="009A6C54" w:rsidRDefault="003539BA" w:rsidP="00B25C7A">
      <w:pPr>
        <w:pStyle w:val="Heading3"/>
      </w:pPr>
      <w:bookmarkStart w:id="232" w:name="_Toc518911264"/>
      <w:r w:rsidRPr="009A6C54">
        <w:t>COMBINATIONS</w:t>
      </w:r>
      <w:bookmarkEnd w:id="232"/>
    </w:p>
    <w:p w14:paraId="26F27435" w14:textId="77777777"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14:paraId="26F27436" w14:textId="77777777" w:rsidR="00B25C7A" w:rsidRPr="009A6C54" w:rsidRDefault="00B25C7A" w:rsidP="00B25C7A">
      <w:pPr>
        <w:pStyle w:val="BodyText"/>
        <w:jc w:val="center"/>
      </w:pPr>
      <w:r w:rsidRPr="009A6C54">
        <w:t>INPUT:</w:t>
      </w:r>
    </w:p>
    <w:p w14:paraId="26F27437" w14:textId="77777777"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14:paraId="26F27438" w14:textId="4DABE712" w:rsidR="000C74F4" w:rsidRPr="009A6C54" w:rsidRDefault="000C74F4" w:rsidP="00741C15">
      <w:pPr>
        <w:pStyle w:val="Caption"/>
        <w:rPr>
          <w:lang w:val="en-US"/>
        </w:rPr>
      </w:pPr>
      <w:bookmarkStart w:id="233" w:name="_Toc517426435"/>
      <w:r w:rsidRPr="009A6C54">
        <w:t xml:space="preserve">Table </w:t>
      </w:r>
      <w:r w:rsidR="007E52CE">
        <w:fldChar w:fldCharType="begin"/>
      </w:r>
      <w:r w:rsidR="007E52CE">
        <w:instrText xml:space="preserve"> SEQ Table \* ARABIC </w:instrText>
      </w:r>
      <w:r w:rsidR="007E52CE">
        <w:fldChar w:fldCharType="separate"/>
      </w:r>
      <w:r w:rsidR="00D555E0">
        <w:rPr>
          <w:noProof/>
        </w:rPr>
        <w:t>31</w:t>
      </w:r>
      <w:r w:rsidR="007E52CE">
        <w:rPr>
          <w:noProof/>
        </w:rPr>
        <w:fldChar w:fldCharType="end"/>
      </w:r>
      <w:r w:rsidRPr="009A6C54">
        <w:rPr>
          <w:lang w:val="en-US"/>
        </w:rPr>
        <w:t>: Call Combinations</w:t>
      </w:r>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14:paraId="26F27444" w14:textId="77777777" w:rsidTr="00470FE1">
        <w:trPr>
          <w:cantSplit/>
          <w:trHeight w:val="1763"/>
        </w:trPr>
        <w:tc>
          <w:tcPr>
            <w:tcW w:w="1008" w:type="dxa"/>
            <w:shd w:val="clear" w:color="auto" w:fill="auto"/>
          </w:tcPr>
          <w:p w14:paraId="26F27439" w14:textId="77777777" w:rsidR="006A3C94" w:rsidRPr="009A6C54" w:rsidRDefault="00DE0E0C" w:rsidP="00A91E59">
            <w:pPr>
              <w:pStyle w:val="BodyText"/>
              <w:tabs>
                <w:tab w:val="clear" w:pos="72"/>
              </w:tabs>
              <w:rPr>
                <w:b/>
                <w:sz w:val="16"/>
                <w:szCs w:val="16"/>
              </w:rPr>
            </w:pPr>
            <w:bookmarkStart w:id="234" w:name="ColumnTitle_30"/>
            <w:bookmarkEnd w:id="234"/>
            <w:r w:rsidRPr="009A6C54">
              <w:rPr>
                <w:b/>
              </w:rPr>
              <w:t>Output:</w:t>
            </w:r>
          </w:p>
        </w:tc>
        <w:tc>
          <w:tcPr>
            <w:tcW w:w="523" w:type="dxa"/>
            <w:shd w:val="clear" w:color="auto" w:fill="auto"/>
            <w:textDirection w:val="btLr"/>
          </w:tcPr>
          <w:p w14:paraId="26F2743A" w14:textId="77777777"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14:paraId="26F2743B" w14:textId="77777777"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14:paraId="26F2743C"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14:paraId="26F2743D" w14:textId="77777777"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14:paraId="26F2743E" w14:textId="77777777"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14:paraId="26F2743F" w14:textId="77777777"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14:paraId="26F27440" w14:textId="77777777"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14:paraId="26F27441" w14:textId="77777777"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14:paraId="26F27442" w14:textId="77777777"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14:paraId="26F27443" w14:textId="77777777"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14:paraId="26F27450" w14:textId="77777777" w:rsidTr="00470FE1">
        <w:trPr>
          <w:cantSplit/>
          <w:trHeight w:val="1556"/>
        </w:trPr>
        <w:tc>
          <w:tcPr>
            <w:tcW w:w="1008" w:type="dxa"/>
            <w:shd w:val="clear" w:color="auto" w:fill="auto"/>
          </w:tcPr>
          <w:p w14:paraId="26F27445" w14:textId="77777777" w:rsidR="006A3C94" w:rsidRPr="009A6C54" w:rsidRDefault="006A3C94" w:rsidP="00A91E59">
            <w:pPr>
              <w:pStyle w:val="BodyText"/>
              <w:tabs>
                <w:tab w:val="clear" w:pos="72"/>
              </w:tabs>
              <w:rPr>
                <w:b/>
                <w:sz w:val="16"/>
                <w:szCs w:val="16"/>
              </w:rPr>
            </w:pPr>
            <w:r w:rsidRPr="009A6C54">
              <w:rPr>
                <w:b/>
                <w:sz w:val="16"/>
                <w:szCs w:val="16"/>
              </w:rPr>
              <w:lastRenderedPageBreak/>
              <w:t>CALL</w:t>
            </w:r>
          </w:p>
        </w:tc>
        <w:tc>
          <w:tcPr>
            <w:tcW w:w="523" w:type="dxa"/>
            <w:shd w:val="clear" w:color="auto" w:fill="auto"/>
            <w:textDirection w:val="btLr"/>
          </w:tcPr>
          <w:p w14:paraId="26F27446" w14:textId="77777777"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14:paraId="26F27447" w14:textId="77777777"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14:paraId="26F27448" w14:textId="77777777"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14:paraId="26F27449" w14:textId="77777777"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14:paraId="26F2744A" w14:textId="77777777"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14:paraId="26F2744B" w14:textId="77777777"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14:paraId="26F2744C" w14:textId="77777777"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14:paraId="26F2744D"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14:paraId="26F2744E"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14:paraId="26F2744F" w14:textId="77777777"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14:paraId="26F2745C" w14:textId="77777777" w:rsidTr="00470FE1">
        <w:tc>
          <w:tcPr>
            <w:tcW w:w="1008" w:type="dxa"/>
            <w:shd w:val="clear" w:color="auto" w:fill="auto"/>
          </w:tcPr>
          <w:p w14:paraId="26F27451" w14:textId="77777777"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14:paraId="26F2745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54"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5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5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5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5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5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5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5B" w14:textId="77777777" w:rsidR="006A3C94" w:rsidRPr="009A6C54" w:rsidRDefault="006A3C94" w:rsidP="00A91E59">
            <w:pPr>
              <w:pStyle w:val="BodyText"/>
              <w:tabs>
                <w:tab w:val="clear" w:pos="72"/>
              </w:tabs>
              <w:rPr>
                <w:sz w:val="16"/>
                <w:szCs w:val="16"/>
              </w:rPr>
            </w:pPr>
          </w:p>
        </w:tc>
      </w:tr>
      <w:tr w:rsidR="006A3C94" w:rsidRPr="009A6C54" w14:paraId="26F27468" w14:textId="77777777" w:rsidTr="00470FE1">
        <w:tc>
          <w:tcPr>
            <w:tcW w:w="1008" w:type="dxa"/>
            <w:shd w:val="clear" w:color="auto" w:fill="auto"/>
          </w:tcPr>
          <w:p w14:paraId="26F2745D" w14:textId="77777777"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14:paraId="26F2745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5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6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6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6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67" w14:textId="77777777" w:rsidR="006A3C94" w:rsidRPr="009A6C54" w:rsidRDefault="006A3C94" w:rsidP="00A91E59">
            <w:pPr>
              <w:pStyle w:val="BodyText"/>
              <w:tabs>
                <w:tab w:val="clear" w:pos="72"/>
              </w:tabs>
              <w:rPr>
                <w:sz w:val="16"/>
                <w:szCs w:val="16"/>
              </w:rPr>
            </w:pPr>
          </w:p>
        </w:tc>
      </w:tr>
      <w:tr w:rsidR="006A3C94" w:rsidRPr="009A6C54" w14:paraId="26F27474" w14:textId="77777777" w:rsidTr="00470FE1">
        <w:tc>
          <w:tcPr>
            <w:tcW w:w="1008" w:type="dxa"/>
            <w:shd w:val="clear" w:color="auto" w:fill="auto"/>
          </w:tcPr>
          <w:p w14:paraId="26F27469" w14:textId="77777777"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14:paraId="26F2746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6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6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6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6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6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3" w14:textId="77777777" w:rsidR="006A3C94" w:rsidRPr="009A6C54" w:rsidRDefault="006A3C94" w:rsidP="00A91E59">
            <w:pPr>
              <w:pStyle w:val="BodyText"/>
              <w:tabs>
                <w:tab w:val="clear" w:pos="72"/>
              </w:tabs>
              <w:rPr>
                <w:sz w:val="16"/>
                <w:szCs w:val="16"/>
              </w:rPr>
            </w:pPr>
          </w:p>
        </w:tc>
      </w:tr>
      <w:tr w:rsidR="006A3C94" w:rsidRPr="009A6C54" w14:paraId="26F27480" w14:textId="77777777" w:rsidTr="00470FE1">
        <w:tc>
          <w:tcPr>
            <w:tcW w:w="1008" w:type="dxa"/>
            <w:shd w:val="clear" w:color="auto" w:fill="auto"/>
          </w:tcPr>
          <w:p w14:paraId="26F27475" w14:textId="77777777"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14:paraId="26F2747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7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8"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7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7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7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7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7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7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7F" w14:textId="77777777" w:rsidR="006A3C94" w:rsidRPr="009A6C54" w:rsidRDefault="006A3C94" w:rsidP="00A91E59">
            <w:pPr>
              <w:pStyle w:val="BodyText"/>
              <w:tabs>
                <w:tab w:val="clear" w:pos="72"/>
              </w:tabs>
              <w:rPr>
                <w:sz w:val="16"/>
                <w:szCs w:val="16"/>
              </w:rPr>
            </w:pPr>
          </w:p>
        </w:tc>
      </w:tr>
      <w:tr w:rsidR="006A3C94" w:rsidRPr="009A6C54" w14:paraId="26F2748C" w14:textId="77777777" w:rsidTr="00470FE1">
        <w:tc>
          <w:tcPr>
            <w:tcW w:w="1008" w:type="dxa"/>
            <w:shd w:val="clear" w:color="auto" w:fill="auto"/>
          </w:tcPr>
          <w:p w14:paraId="26F27481" w14:textId="77777777"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14:paraId="26F27482"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83"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8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86"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8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8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8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8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8B" w14:textId="77777777" w:rsidR="006A3C94" w:rsidRPr="009A6C54" w:rsidRDefault="006A3C94" w:rsidP="00A91E59">
            <w:pPr>
              <w:pStyle w:val="BodyText"/>
              <w:tabs>
                <w:tab w:val="clear" w:pos="72"/>
              </w:tabs>
              <w:rPr>
                <w:sz w:val="16"/>
                <w:szCs w:val="16"/>
              </w:rPr>
            </w:pPr>
          </w:p>
        </w:tc>
      </w:tr>
      <w:tr w:rsidR="006A3C94" w:rsidRPr="009A6C54" w14:paraId="26F27498" w14:textId="77777777" w:rsidTr="00470FE1">
        <w:tc>
          <w:tcPr>
            <w:tcW w:w="1008" w:type="dxa"/>
            <w:shd w:val="clear" w:color="auto" w:fill="auto"/>
          </w:tcPr>
          <w:p w14:paraId="26F2748D" w14:textId="77777777"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14:paraId="26F2748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8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0"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9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9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9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97" w14:textId="77777777" w:rsidR="006A3C94" w:rsidRPr="009A6C54" w:rsidRDefault="006A3C94" w:rsidP="00A91E59">
            <w:pPr>
              <w:pStyle w:val="BodyText"/>
              <w:tabs>
                <w:tab w:val="clear" w:pos="72"/>
              </w:tabs>
              <w:rPr>
                <w:sz w:val="16"/>
                <w:szCs w:val="16"/>
              </w:rPr>
            </w:pPr>
          </w:p>
        </w:tc>
      </w:tr>
      <w:tr w:rsidR="006A3C94" w:rsidRPr="009A6C54" w14:paraId="26F274A4" w14:textId="77777777" w:rsidTr="00470FE1">
        <w:tc>
          <w:tcPr>
            <w:tcW w:w="1008" w:type="dxa"/>
            <w:shd w:val="clear" w:color="auto" w:fill="auto"/>
          </w:tcPr>
          <w:p w14:paraId="26F27499" w14:textId="77777777"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14:paraId="26F2749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9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9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9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9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9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A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2"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3" w14:textId="77777777" w:rsidR="006A3C94" w:rsidRPr="009A6C54" w:rsidRDefault="006A3C94" w:rsidP="00A91E59">
            <w:pPr>
              <w:pStyle w:val="BodyText"/>
              <w:tabs>
                <w:tab w:val="clear" w:pos="72"/>
              </w:tabs>
              <w:rPr>
                <w:sz w:val="16"/>
                <w:szCs w:val="16"/>
              </w:rPr>
            </w:pPr>
          </w:p>
        </w:tc>
      </w:tr>
      <w:tr w:rsidR="006A3C94" w:rsidRPr="009A6C54" w14:paraId="26F274B0" w14:textId="77777777" w:rsidTr="00470FE1">
        <w:tc>
          <w:tcPr>
            <w:tcW w:w="1008" w:type="dxa"/>
            <w:shd w:val="clear" w:color="auto" w:fill="auto"/>
          </w:tcPr>
          <w:p w14:paraId="26F274A5" w14:textId="77777777"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14:paraId="26F274A6"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A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A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A9"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A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A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A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A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A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AF" w14:textId="77777777" w:rsidR="006A3C94" w:rsidRPr="009A6C54" w:rsidRDefault="006A3C94" w:rsidP="00A91E59">
            <w:pPr>
              <w:pStyle w:val="BodyText"/>
              <w:tabs>
                <w:tab w:val="clear" w:pos="72"/>
              </w:tabs>
              <w:rPr>
                <w:sz w:val="16"/>
                <w:szCs w:val="16"/>
              </w:rPr>
            </w:pPr>
          </w:p>
        </w:tc>
      </w:tr>
      <w:tr w:rsidR="006A3C94" w:rsidRPr="009A6C54" w14:paraId="26F274BC" w14:textId="77777777" w:rsidTr="00470FE1">
        <w:tc>
          <w:tcPr>
            <w:tcW w:w="1008" w:type="dxa"/>
            <w:shd w:val="clear" w:color="auto" w:fill="auto"/>
          </w:tcPr>
          <w:p w14:paraId="26F274B1" w14:textId="77777777"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14:paraId="26F274B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B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B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B5"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B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B7"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4B8"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4B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B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BB" w14:textId="77777777" w:rsidR="006A3C94" w:rsidRPr="009A6C54" w:rsidRDefault="006A3C94" w:rsidP="00A91E59">
            <w:pPr>
              <w:pStyle w:val="BodyText"/>
              <w:tabs>
                <w:tab w:val="clear" w:pos="72"/>
              </w:tabs>
              <w:rPr>
                <w:sz w:val="16"/>
                <w:szCs w:val="16"/>
              </w:rPr>
            </w:pPr>
          </w:p>
        </w:tc>
      </w:tr>
      <w:tr w:rsidR="006A3C94" w:rsidRPr="009A6C54" w14:paraId="26F274C8" w14:textId="77777777" w:rsidTr="00470FE1">
        <w:tc>
          <w:tcPr>
            <w:tcW w:w="1008" w:type="dxa"/>
            <w:shd w:val="clear" w:color="auto" w:fill="auto"/>
          </w:tcPr>
          <w:p w14:paraId="26F274BD" w14:textId="77777777"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14:paraId="26F274BE"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B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1"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2"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C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C5"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4C6"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C7"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D4" w14:textId="77777777" w:rsidTr="00470FE1">
        <w:tc>
          <w:tcPr>
            <w:tcW w:w="1008" w:type="dxa"/>
            <w:shd w:val="clear" w:color="auto" w:fill="auto"/>
          </w:tcPr>
          <w:p w14:paraId="26F274C9" w14:textId="77777777"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14:paraId="26F274CA"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CB"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C"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C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CE"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CF"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0"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1"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4D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4E0" w14:textId="77777777" w:rsidTr="00470FE1">
        <w:tc>
          <w:tcPr>
            <w:tcW w:w="1008" w:type="dxa"/>
            <w:shd w:val="clear" w:color="auto" w:fill="auto"/>
          </w:tcPr>
          <w:p w14:paraId="26F274D5" w14:textId="77777777"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14:paraId="26F274D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D7"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D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DA"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DB"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DC"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DD"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DE"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DF" w14:textId="77777777" w:rsidR="006A3C94" w:rsidRPr="009A6C54" w:rsidRDefault="006A3C94" w:rsidP="00A91E59">
            <w:pPr>
              <w:pStyle w:val="BodyText"/>
              <w:tabs>
                <w:tab w:val="clear" w:pos="72"/>
              </w:tabs>
              <w:rPr>
                <w:sz w:val="16"/>
                <w:szCs w:val="16"/>
              </w:rPr>
            </w:pPr>
          </w:p>
        </w:tc>
      </w:tr>
      <w:tr w:rsidR="006A3C94" w:rsidRPr="009A6C54" w14:paraId="26F274EC" w14:textId="77777777" w:rsidTr="00470FE1">
        <w:tc>
          <w:tcPr>
            <w:tcW w:w="1008" w:type="dxa"/>
            <w:shd w:val="clear" w:color="auto" w:fill="auto"/>
          </w:tcPr>
          <w:p w14:paraId="26F274E1" w14:textId="77777777"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14:paraId="26F274E2"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3"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E4"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E5"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E6" w14:textId="77777777" w:rsidR="006A3C94" w:rsidRPr="009A6C54" w:rsidRDefault="006A3C94" w:rsidP="00A91E59">
            <w:pPr>
              <w:pStyle w:val="BodyText"/>
              <w:tabs>
                <w:tab w:val="clear" w:pos="72"/>
              </w:tabs>
              <w:rPr>
                <w:sz w:val="16"/>
                <w:szCs w:val="16"/>
              </w:rPr>
            </w:pPr>
          </w:p>
        </w:tc>
        <w:tc>
          <w:tcPr>
            <w:tcW w:w="670" w:type="dxa"/>
            <w:shd w:val="clear" w:color="auto" w:fill="auto"/>
          </w:tcPr>
          <w:p w14:paraId="26F274E7"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E8"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E9"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EA"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EB" w14:textId="77777777" w:rsidR="006A3C94" w:rsidRPr="009A6C54" w:rsidRDefault="006A3C94" w:rsidP="00A91E59">
            <w:pPr>
              <w:pStyle w:val="BodyText"/>
              <w:tabs>
                <w:tab w:val="clear" w:pos="72"/>
              </w:tabs>
              <w:rPr>
                <w:sz w:val="16"/>
                <w:szCs w:val="16"/>
              </w:rPr>
            </w:pPr>
          </w:p>
        </w:tc>
      </w:tr>
      <w:tr w:rsidR="006A3C94" w:rsidRPr="009A6C54" w14:paraId="26F274F8" w14:textId="77777777" w:rsidTr="00470FE1">
        <w:tc>
          <w:tcPr>
            <w:tcW w:w="1008" w:type="dxa"/>
            <w:shd w:val="clear" w:color="auto" w:fill="auto"/>
          </w:tcPr>
          <w:p w14:paraId="26F274ED" w14:textId="77777777"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14:paraId="26F274EE" w14:textId="77777777" w:rsidR="006A3C94" w:rsidRPr="009A6C54" w:rsidRDefault="006A3C94" w:rsidP="00A91E59">
            <w:pPr>
              <w:pStyle w:val="BodyText"/>
              <w:tabs>
                <w:tab w:val="clear" w:pos="72"/>
              </w:tabs>
              <w:rPr>
                <w:sz w:val="16"/>
                <w:szCs w:val="16"/>
              </w:rPr>
            </w:pPr>
          </w:p>
        </w:tc>
        <w:tc>
          <w:tcPr>
            <w:tcW w:w="857" w:type="dxa"/>
            <w:shd w:val="clear" w:color="auto" w:fill="auto"/>
          </w:tcPr>
          <w:p w14:paraId="26F274EF"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0"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4F1"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4F2"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3" w14:textId="77777777" w:rsidR="006A3C94" w:rsidRPr="009A6C54" w:rsidRDefault="006A3C94" w:rsidP="00A91E59">
            <w:pPr>
              <w:pStyle w:val="BodyText"/>
              <w:tabs>
                <w:tab w:val="clear" w:pos="72"/>
              </w:tabs>
              <w:rPr>
                <w:sz w:val="16"/>
                <w:szCs w:val="16"/>
              </w:rPr>
            </w:pPr>
          </w:p>
        </w:tc>
        <w:tc>
          <w:tcPr>
            <w:tcW w:w="833" w:type="dxa"/>
            <w:shd w:val="clear" w:color="auto" w:fill="auto"/>
          </w:tcPr>
          <w:p w14:paraId="26F274F4" w14:textId="77777777" w:rsidR="006A3C94" w:rsidRPr="009A6C54" w:rsidRDefault="006A3C94" w:rsidP="00A91E59">
            <w:pPr>
              <w:pStyle w:val="BodyText"/>
              <w:tabs>
                <w:tab w:val="clear" w:pos="72"/>
              </w:tabs>
              <w:rPr>
                <w:sz w:val="16"/>
                <w:szCs w:val="16"/>
              </w:rPr>
            </w:pPr>
          </w:p>
        </w:tc>
        <w:tc>
          <w:tcPr>
            <w:tcW w:w="1135" w:type="dxa"/>
            <w:shd w:val="clear" w:color="auto" w:fill="auto"/>
          </w:tcPr>
          <w:p w14:paraId="26F274F5" w14:textId="77777777" w:rsidR="006A3C94" w:rsidRPr="009A6C54" w:rsidRDefault="006A3C94" w:rsidP="00A91E59">
            <w:pPr>
              <w:pStyle w:val="BodyText"/>
              <w:tabs>
                <w:tab w:val="clear" w:pos="72"/>
              </w:tabs>
              <w:rPr>
                <w:sz w:val="16"/>
                <w:szCs w:val="16"/>
              </w:rPr>
            </w:pPr>
          </w:p>
        </w:tc>
        <w:tc>
          <w:tcPr>
            <w:tcW w:w="1141" w:type="dxa"/>
            <w:shd w:val="clear" w:color="auto" w:fill="auto"/>
          </w:tcPr>
          <w:p w14:paraId="26F274F6" w14:textId="77777777" w:rsidR="006A3C94" w:rsidRPr="009A6C54" w:rsidRDefault="006A3C94" w:rsidP="00A91E59">
            <w:pPr>
              <w:pStyle w:val="BodyText"/>
              <w:tabs>
                <w:tab w:val="clear" w:pos="72"/>
              </w:tabs>
              <w:rPr>
                <w:sz w:val="16"/>
                <w:szCs w:val="16"/>
              </w:rPr>
            </w:pPr>
          </w:p>
        </w:tc>
        <w:tc>
          <w:tcPr>
            <w:tcW w:w="1129" w:type="dxa"/>
            <w:shd w:val="clear" w:color="auto" w:fill="auto"/>
          </w:tcPr>
          <w:p w14:paraId="26F274F7" w14:textId="77777777" w:rsidR="006A3C94" w:rsidRPr="009A6C54" w:rsidRDefault="006A3C94" w:rsidP="00A91E59">
            <w:pPr>
              <w:pStyle w:val="BodyText"/>
              <w:tabs>
                <w:tab w:val="clear" w:pos="72"/>
              </w:tabs>
              <w:rPr>
                <w:sz w:val="16"/>
                <w:szCs w:val="16"/>
              </w:rPr>
            </w:pPr>
          </w:p>
        </w:tc>
      </w:tr>
      <w:tr w:rsidR="006A3C94" w:rsidRPr="009A6C54" w14:paraId="26F27504" w14:textId="77777777" w:rsidTr="00470FE1">
        <w:tc>
          <w:tcPr>
            <w:tcW w:w="1008" w:type="dxa"/>
            <w:shd w:val="clear" w:color="auto" w:fill="auto"/>
          </w:tcPr>
          <w:p w14:paraId="26F274F9" w14:textId="77777777"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14:paraId="26F274FA"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4FB"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C"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4FD" w14:textId="77777777" w:rsidR="006A3C94" w:rsidRPr="009A6C54" w:rsidRDefault="006A3C94" w:rsidP="00A91E59">
            <w:pPr>
              <w:pStyle w:val="BodyText"/>
              <w:tabs>
                <w:tab w:val="clear" w:pos="72"/>
              </w:tabs>
              <w:rPr>
                <w:sz w:val="16"/>
                <w:szCs w:val="16"/>
              </w:rPr>
            </w:pPr>
          </w:p>
        </w:tc>
        <w:tc>
          <w:tcPr>
            <w:tcW w:w="712" w:type="dxa"/>
            <w:shd w:val="clear" w:color="auto" w:fill="auto"/>
          </w:tcPr>
          <w:p w14:paraId="26F274FE"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4FF"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0"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1"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2"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3" w14:textId="77777777"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14:paraId="26F27510" w14:textId="77777777" w:rsidTr="00470FE1">
        <w:tc>
          <w:tcPr>
            <w:tcW w:w="1008" w:type="dxa"/>
            <w:shd w:val="clear" w:color="auto" w:fill="auto"/>
          </w:tcPr>
          <w:p w14:paraId="26F27505" w14:textId="77777777"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14:paraId="26F27506" w14:textId="77777777"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14:paraId="26F27507" w14:textId="77777777"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14:paraId="26F27508" w14:textId="77777777" w:rsidR="006A3C94" w:rsidRPr="009A6C54" w:rsidRDefault="006A3C94" w:rsidP="00A91E59">
            <w:pPr>
              <w:pStyle w:val="BodyText"/>
              <w:tabs>
                <w:tab w:val="clear" w:pos="72"/>
              </w:tabs>
              <w:rPr>
                <w:sz w:val="16"/>
                <w:szCs w:val="16"/>
              </w:rPr>
            </w:pPr>
          </w:p>
        </w:tc>
        <w:tc>
          <w:tcPr>
            <w:tcW w:w="784" w:type="dxa"/>
            <w:shd w:val="clear" w:color="auto" w:fill="auto"/>
          </w:tcPr>
          <w:p w14:paraId="26F27509" w14:textId="77777777"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14:paraId="26F2750A" w14:textId="77777777"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14:paraId="26F2750B" w14:textId="77777777"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14:paraId="26F2750C" w14:textId="77777777"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14:paraId="26F2750D" w14:textId="77777777"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14:paraId="26F2750E" w14:textId="77777777"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14:paraId="26F2750F" w14:textId="77777777" w:rsidR="006A3C94" w:rsidRPr="009A6C54" w:rsidRDefault="006A3C94" w:rsidP="00A91E59">
            <w:pPr>
              <w:pStyle w:val="BodyText"/>
              <w:tabs>
                <w:tab w:val="clear" w:pos="72"/>
              </w:tabs>
              <w:rPr>
                <w:sz w:val="16"/>
                <w:szCs w:val="16"/>
              </w:rPr>
            </w:pPr>
            <w:r w:rsidRPr="009A6C54">
              <w:rPr>
                <w:sz w:val="16"/>
                <w:szCs w:val="16"/>
              </w:rPr>
              <w:t>X</w:t>
            </w:r>
          </w:p>
        </w:tc>
      </w:tr>
    </w:tbl>
    <w:p w14:paraId="26F27511" w14:textId="77777777" w:rsidR="00130AD5" w:rsidRPr="009A6C54" w:rsidRDefault="00130AD5" w:rsidP="00130AD5">
      <w:pPr>
        <w:pStyle w:val="BodyText"/>
      </w:pPr>
    </w:p>
    <w:p w14:paraId="26F27512" w14:textId="77777777" w:rsidR="003539BA" w:rsidRPr="009A6C54" w:rsidRDefault="00130AD5" w:rsidP="00BE3E49">
      <w:pPr>
        <w:pStyle w:val="Heading2"/>
      </w:pPr>
      <w:r w:rsidRPr="009A6C54">
        <w:br w:type="page"/>
      </w:r>
      <w:bookmarkStart w:id="235" w:name="_Toc518911265"/>
      <w:r w:rsidR="003539BA" w:rsidRPr="009A6C54">
        <w:lastRenderedPageBreak/>
        <w:t>Alpha Subscripts</w:t>
      </w:r>
      <w:bookmarkEnd w:id="235"/>
    </w:p>
    <w:p w14:paraId="26F27513" w14:textId="3275D076" w:rsidR="000C74F4" w:rsidRPr="009A6C54" w:rsidRDefault="000C74F4" w:rsidP="00741C15">
      <w:pPr>
        <w:pStyle w:val="Caption"/>
        <w:rPr>
          <w:lang w:val="en-US"/>
        </w:rPr>
      </w:pPr>
      <w:bookmarkStart w:id="236" w:name="_Toc517426436"/>
      <w:r w:rsidRPr="009A6C54">
        <w:t xml:space="preserve">Table </w:t>
      </w:r>
      <w:r w:rsidR="007E52CE">
        <w:fldChar w:fldCharType="begin"/>
      </w:r>
      <w:r w:rsidR="007E52CE">
        <w:instrText xml:space="preserve"> SEQ Table \* ARABIC </w:instrText>
      </w:r>
      <w:r w:rsidR="007E52CE">
        <w:fldChar w:fldCharType="separate"/>
      </w:r>
      <w:r w:rsidR="00D555E0">
        <w:rPr>
          <w:noProof/>
        </w:rPr>
        <w:t>32</w:t>
      </w:r>
      <w:r w:rsidR="007E52CE">
        <w:rPr>
          <w:noProof/>
        </w:rPr>
        <w:fldChar w:fldCharType="end"/>
      </w:r>
      <w:r w:rsidRPr="009A6C54">
        <w:rPr>
          <w:lang w:val="en-US"/>
        </w:rPr>
        <w:t>: Alpha Subscripts</w:t>
      </w:r>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07"/>
        <w:gridCol w:w="3127"/>
      </w:tblGrid>
      <w:tr w:rsidR="00BD49DE" w:rsidRPr="009A6C54" w14:paraId="26F27517" w14:textId="77777777" w:rsidTr="002B5785">
        <w:trPr>
          <w:tblHeader/>
        </w:trPr>
        <w:tc>
          <w:tcPr>
            <w:tcW w:w="3192" w:type="dxa"/>
            <w:shd w:val="clear" w:color="auto" w:fill="BFBFBF"/>
          </w:tcPr>
          <w:p w14:paraId="26F27514" w14:textId="77777777" w:rsidR="00BD49DE" w:rsidRPr="009A6C54" w:rsidRDefault="00DE0E0C" w:rsidP="00FD58B6">
            <w:pPr>
              <w:pStyle w:val="TableHeading"/>
            </w:pPr>
            <w:bookmarkStart w:id="237" w:name="ColumnTitle_31"/>
            <w:bookmarkEnd w:id="237"/>
            <w:r w:rsidRPr="009A6C54">
              <w:t>CALL</w:t>
            </w:r>
          </w:p>
        </w:tc>
        <w:tc>
          <w:tcPr>
            <w:tcW w:w="3192" w:type="dxa"/>
            <w:shd w:val="clear" w:color="auto" w:fill="BFBFBF"/>
          </w:tcPr>
          <w:p w14:paraId="26F27515" w14:textId="77777777" w:rsidR="00BD49DE" w:rsidRPr="009A6C54" w:rsidRDefault="00DE0E0C" w:rsidP="00FD58B6">
            <w:pPr>
              <w:pStyle w:val="TableHeading"/>
            </w:pPr>
            <w:r w:rsidRPr="009A6C54">
              <w:t>VARIABLE</w:t>
            </w:r>
          </w:p>
        </w:tc>
        <w:tc>
          <w:tcPr>
            <w:tcW w:w="3192" w:type="dxa"/>
            <w:shd w:val="clear" w:color="auto" w:fill="BFBFBF"/>
          </w:tcPr>
          <w:p w14:paraId="26F27516" w14:textId="77777777" w:rsidR="00BD49DE" w:rsidRPr="009A6C54" w:rsidRDefault="00DE0E0C" w:rsidP="00FD58B6">
            <w:pPr>
              <w:pStyle w:val="TableHeading"/>
            </w:pPr>
            <w:r w:rsidRPr="009A6C54">
              <w:t>ALPHA TRANSLATION</w:t>
            </w:r>
          </w:p>
        </w:tc>
      </w:tr>
      <w:tr w:rsidR="00BD49DE" w:rsidRPr="009A6C54" w14:paraId="26F2751B" w14:textId="77777777" w:rsidTr="00B04411">
        <w:tc>
          <w:tcPr>
            <w:tcW w:w="3192" w:type="dxa"/>
            <w:shd w:val="clear" w:color="auto" w:fill="auto"/>
          </w:tcPr>
          <w:p w14:paraId="26F27518" w14:textId="77777777" w:rsidR="00BD49DE" w:rsidRPr="009A6C54" w:rsidRDefault="00BD49DE" w:rsidP="00FD58B6">
            <w:pPr>
              <w:pStyle w:val="TableText"/>
            </w:pPr>
            <w:r w:rsidRPr="009A6C54">
              <w:t>DEM^VADPT</w:t>
            </w:r>
          </w:p>
        </w:tc>
        <w:tc>
          <w:tcPr>
            <w:tcW w:w="3192" w:type="dxa"/>
            <w:shd w:val="clear" w:color="auto" w:fill="auto"/>
          </w:tcPr>
          <w:p w14:paraId="26F27519" w14:textId="77777777" w:rsidR="00BD49DE" w:rsidRPr="009A6C54" w:rsidRDefault="00BD49DE" w:rsidP="00FD58B6">
            <w:pPr>
              <w:pStyle w:val="TableText"/>
            </w:pPr>
            <w:r w:rsidRPr="009A6C54">
              <w:t>VADM(1)</w:t>
            </w:r>
          </w:p>
        </w:tc>
        <w:tc>
          <w:tcPr>
            <w:tcW w:w="3192" w:type="dxa"/>
            <w:shd w:val="clear" w:color="auto" w:fill="auto"/>
          </w:tcPr>
          <w:p w14:paraId="26F2751A" w14:textId="77777777" w:rsidR="00BD49DE" w:rsidRPr="009A6C54" w:rsidRDefault="00BD49DE" w:rsidP="00FD58B6">
            <w:pPr>
              <w:pStyle w:val="TableText"/>
            </w:pPr>
            <w:r w:rsidRPr="009A6C54">
              <w:t>VADM("NM")</w:t>
            </w:r>
          </w:p>
        </w:tc>
      </w:tr>
      <w:tr w:rsidR="00BD49DE" w:rsidRPr="009A6C54" w14:paraId="26F2751F" w14:textId="77777777" w:rsidTr="00B04411">
        <w:tc>
          <w:tcPr>
            <w:tcW w:w="3192" w:type="dxa"/>
            <w:shd w:val="clear" w:color="auto" w:fill="auto"/>
          </w:tcPr>
          <w:p w14:paraId="26F2751C" w14:textId="77777777" w:rsidR="00BD49DE" w:rsidRPr="009A6C54" w:rsidRDefault="00BD49DE" w:rsidP="00FD58B6">
            <w:pPr>
              <w:pStyle w:val="TableText"/>
            </w:pPr>
          </w:p>
        </w:tc>
        <w:tc>
          <w:tcPr>
            <w:tcW w:w="3192" w:type="dxa"/>
            <w:shd w:val="clear" w:color="auto" w:fill="auto"/>
          </w:tcPr>
          <w:p w14:paraId="26F2751D" w14:textId="77777777" w:rsidR="00BD49DE" w:rsidRPr="009A6C54" w:rsidRDefault="00BD49DE" w:rsidP="00FD58B6">
            <w:pPr>
              <w:pStyle w:val="TableText"/>
            </w:pPr>
            <w:r w:rsidRPr="009A6C54">
              <w:t>VADM(2)</w:t>
            </w:r>
          </w:p>
        </w:tc>
        <w:tc>
          <w:tcPr>
            <w:tcW w:w="3192" w:type="dxa"/>
            <w:shd w:val="clear" w:color="auto" w:fill="auto"/>
          </w:tcPr>
          <w:p w14:paraId="26F2751E" w14:textId="77777777" w:rsidR="00BD49DE" w:rsidRPr="009A6C54" w:rsidRDefault="00BD49DE" w:rsidP="00FD58B6">
            <w:pPr>
              <w:pStyle w:val="TableText"/>
            </w:pPr>
            <w:r w:rsidRPr="009A6C54">
              <w:t>VADM("SS")</w:t>
            </w:r>
          </w:p>
        </w:tc>
      </w:tr>
      <w:tr w:rsidR="00BD49DE" w:rsidRPr="009A6C54" w14:paraId="26F27523" w14:textId="77777777" w:rsidTr="00B04411">
        <w:tc>
          <w:tcPr>
            <w:tcW w:w="3192" w:type="dxa"/>
            <w:shd w:val="clear" w:color="auto" w:fill="auto"/>
          </w:tcPr>
          <w:p w14:paraId="26F27520" w14:textId="77777777" w:rsidR="00BD49DE" w:rsidRPr="009A6C54" w:rsidRDefault="00BD49DE" w:rsidP="00FD58B6">
            <w:pPr>
              <w:pStyle w:val="TableText"/>
            </w:pPr>
          </w:p>
        </w:tc>
        <w:tc>
          <w:tcPr>
            <w:tcW w:w="3192" w:type="dxa"/>
            <w:shd w:val="clear" w:color="auto" w:fill="auto"/>
          </w:tcPr>
          <w:p w14:paraId="26F27521" w14:textId="77777777" w:rsidR="00BD49DE" w:rsidRPr="009A6C54" w:rsidRDefault="00BD49DE" w:rsidP="00FD58B6">
            <w:pPr>
              <w:pStyle w:val="TableText"/>
            </w:pPr>
            <w:r w:rsidRPr="009A6C54">
              <w:t>VADM(3)</w:t>
            </w:r>
          </w:p>
        </w:tc>
        <w:tc>
          <w:tcPr>
            <w:tcW w:w="3192" w:type="dxa"/>
            <w:shd w:val="clear" w:color="auto" w:fill="auto"/>
          </w:tcPr>
          <w:p w14:paraId="26F27522" w14:textId="77777777" w:rsidR="00BD49DE" w:rsidRPr="009A6C54" w:rsidRDefault="00BD49DE" w:rsidP="00FD58B6">
            <w:pPr>
              <w:pStyle w:val="TableText"/>
            </w:pPr>
            <w:r w:rsidRPr="009A6C54">
              <w:t>VADM("DB")</w:t>
            </w:r>
          </w:p>
        </w:tc>
      </w:tr>
      <w:tr w:rsidR="00BD49DE" w:rsidRPr="009A6C54" w14:paraId="26F27527" w14:textId="77777777" w:rsidTr="00B04411">
        <w:tc>
          <w:tcPr>
            <w:tcW w:w="3192" w:type="dxa"/>
            <w:shd w:val="clear" w:color="auto" w:fill="auto"/>
          </w:tcPr>
          <w:p w14:paraId="26F27524" w14:textId="77777777" w:rsidR="00BD49DE" w:rsidRPr="009A6C54" w:rsidRDefault="00BD49DE" w:rsidP="00FD58B6">
            <w:pPr>
              <w:pStyle w:val="TableText"/>
            </w:pPr>
          </w:p>
        </w:tc>
        <w:tc>
          <w:tcPr>
            <w:tcW w:w="3192" w:type="dxa"/>
            <w:shd w:val="clear" w:color="auto" w:fill="auto"/>
          </w:tcPr>
          <w:p w14:paraId="26F27525" w14:textId="77777777" w:rsidR="00BD49DE" w:rsidRPr="009A6C54" w:rsidRDefault="00BD49DE" w:rsidP="00FD58B6">
            <w:pPr>
              <w:pStyle w:val="TableText"/>
            </w:pPr>
            <w:r w:rsidRPr="009A6C54">
              <w:t>VADM(4)</w:t>
            </w:r>
          </w:p>
        </w:tc>
        <w:tc>
          <w:tcPr>
            <w:tcW w:w="3192" w:type="dxa"/>
            <w:shd w:val="clear" w:color="auto" w:fill="auto"/>
          </w:tcPr>
          <w:p w14:paraId="26F27526" w14:textId="77777777" w:rsidR="00BD49DE" w:rsidRPr="009A6C54" w:rsidRDefault="00BD49DE" w:rsidP="00FD58B6">
            <w:pPr>
              <w:pStyle w:val="TableText"/>
            </w:pPr>
            <w:r w:rsidRPr="009A6C54">
              <w:t>VADM("AG")</w:t>
            </w:r>
          </w:p>
        </w:tc>
      </w:tr>
      <w:tr w:rsidR="00BD49DE" w:rsidRPr="009A6C54" w14:paraId="26F2752B" w14:textId="77777777" w:rsidTr="00B04411">
        <w:tc>
          <w:tcPr>
            <w:tcW w:w="3192" w:type="dxa"/>
            <w:shd w:val="clear" w:color="auto" w:fill="auto"/>
          </w:tcPr>
          <w:p w14:paraId="26F27528" w14:textId="77777777" w:rsidR="00BD49DE" w:rsidRPr="009A6C54" w:rsidRDefault="00BD49DE" w:rsidP="00FD58B6">
            <w:pPr>
              <w:pStyle w:val="TableText"/>
            </w:pPr>
          </w:p>
        </w:tc>
        <w:tc>
          <w:tcPr>
            <w:tcW w:w="3192" w:type="dxa"/>
            <w:shd w:val="clear" w:color="auto" w:fill="auto"/>
          </w:tcPr>
          <w:p w14:paraId="26F27529" w14:textId="77777777" w:rsidR="00BD49DE" w:rsidRPr="009A6C54" w:rsidRDefault="00BD49DE" w:rsidP="00FD58B6">
            <w:pPr>
              <w:pStyle w:val="TableText"/>
            </w:pPr>
            <w:r w:rsidRPr="009A6C54">
              <w:t>VADM(5)</w:t>
            </w:r>
          </w:p>
        </w:tc>
        <w:tc>
          <w:tcPr>
            <w:tcW w:w="3192" w:type="dxa"/>
            <w:shd w:val="clear" w:color="auto" w:fill="auto"/>
          </w:tcPr>
          <w:p w14:paraId="26F2752A" w14:textId="77777777" w:rsidR="00BD49DE" w:rsidRPr="009A6C54" w:rsidRDefault="00BD49DE" w:rsidP="00FD58B6">
            <w:pPr>
              <w:pStyle w:val="TableText"/>
            </w:pPr>
            <w:r w:rsidRPr="009A6C54">
              <w:t>VADM("SX")</w:t>
            </w:r>
          </w:p>
        </w:tc>
      </w:tr>
      <w:tr w:rsidR="00BD49DE" w:rsidRPr="009A6C54" w14:paraId="26F2752F" w14:textId="77777777" w:rsidTr="00B04411">
        <w:tc>
          <w:tcPr>
            <w:tcW w:w="3192" w:type="dxa"/>
            <w:shd w:val="clear" w:color="auto" w:fill="auto"/>
          </w:tcPr>
          <w:p w14:paraId="26F2752C" w14:textId="77777777" w:rsidR="00BD49DE" w:rsidRPr="009A6C54" w:rsidRDefault="00BD49DE" w:rsidP="00FD58B6">
            <w:pPr>
              <w:pStyle w:val="TableText"/>
            </w:pPr>
          </w:p>
        </w:tc>
        <w:tc>
          <w:tcPr>
            <w:tcW w:w="3192" w:type="dxa"/>
            <w:shd w:val="clear" w:color="auto" w:fill="auto"/>
          </w:tcPr>
          <w:p w14:paraId="26F2752D" w14:textId="77777777" w:rsidR="00BD49DE" w:rsidRPr="009A6C54" w:rsidRDefault="00BD49DE" w:rsidP="00FD58B6">
            <w:pPr>
              <w:pStyle w:val="TableText"/>
            </w:pPr>
            <w:r w:rsidRPr="009A6C54">
              <w:t>VADM(6)</w:t>
            </w:r>
          </w:p>
        </w:tc>
        <w:tc>
          <w:tcPr>
            <w:tcW w:w="3192" w:type="dxa"/>
            <w:shd w:val="clear" w:color="auto" w:fill="auto"/>
          </w:tcPr>
          <w:p w14:paraId="26F2752E" w14:textId="77777777" w:rsidR="00BD49DE" w:rsidRPr="009A6C54" w:rsidRDefault="00BD49DE" w:rsidP="00FD58B6">
            <w:pPr>
              <w:pStyle w:val="TableText"/>
            </w:pPr>
            <w:r w:rsidRPr="009A6C54">
              <w:t>VADM("EX")</w:t>
            </w:r>
          </w:p>
        </w:tc>
      </w:tr>
      <w:tr w:rsidR="00BD49DE" w:rsidRPr="009A6C54" w14:paraId="26F27533" w14:textId="77777777" w:rsidTr="00B04411">
        <w:tc>
          <w:tcPr>
            <w:tcW w:w="3192" w:type="dxa"/>
            <w:shd w:val="clear" w:color="auto" w:fill="auto"/>
          </w:tcPr>
          <w:p w14:paraId="26F27530" w14:textId="77777777" w:rsidR="00BD49DE" w:rsidRPr="009A6C54" w:rsidRDefault="00BD49DE" w:rsidP="00FD58B6">
            <w:pPr>
              <w:pStyle w:val="TableText"/>
            </w:pPr>
          </w:p>
        </w:tc>
        <w:tc>
          <w:tcPr>
            <w:tcW w:w="3192" w:type="dxa"/>
            <w:shd w:val="clear" w:color="auto" w:fill="auto"/>
          </w:tcPr>
          <w:p w14:paraId="26F27531" w14:textId="77777777" w:rsidR="00BD49DE" w:rsidRPr="009A6C54" w:rsidRDefault="00BD49DE" w:rsidP="00FD58B6">
            <w:pPr>
              <w:pStyle w:val="TableText"/>
            </w:pPr>
            <w:r w:rsidRPr="009A6C54">
              <w:t>VADM(7)</w:t>
            </w:r>
          </w:p>
        </w:tc>
        <w:tc>
          <w:tcPr>
            <w:tcW w:w="3192" w:type="dxa"/>
            <w:shd w:val="clear" w:color="auto" w:fill="auto"/>
          </w:tcPr>
          <w:p w14:paraId="26F27532" w14:textId="77777777" w:rsidR="00BD49DE" w:rsidRPr="009A6C54" w:rsidRDefault="00BD49DE" w:rsidP="00FD58B6">
            <w:pPr>
              <w:pStyle w:val="TableText"/>
            </w:pPr>
            <w:r w:rsidRPr="009A6C54">
              <w:t>VADM("RE")</w:t>
            </w:r>
          </w:p>
        </w:tc>
      </w:tr>
      <w:tr w:rsidR="00BD49DE" w:rsidRPr="009A6C54" w14:paraId="26F27537" w14:textId="77777777" w:rsidTr="00B04411">
        <w:tc>
          <w:tcPr>
            <w:tcW w:w="3192" w:type="dxa"/>
            <w:shd w:val="clear" w:color="auto" w:fill="auto"/>
          </w:tcPr>
          <w:p w14:paraId="26F27534" w14:textId="77777777" w:rsidR="00BD49DE" w:rsidRPr="009A6C54" w:rsidRDefault="00BD49DE" w:rsidP="00FD58B6">
            <w:pPr>
              <w:pStyle w:val="TableText"/>
            </w:pPr>
          </w:p>
        </w:tc>
        <w:tc>
          <w:tcPr>
            <w:tcW w:w="3192" w:type="dxa"/>
            <w:shd w:val="clear" w:color="auto" w:fill="auto"/>
          </w:tcPr>
          <w:p w14:paraId="26F27535" w14:textId="77777777" w:rsidR="00BD49DE" w:rsidRPr="009A6C54" w:rsidRDefault="00BD49DE" w:rsidP="00FD58B6">
            <w:pPr>
              <w:pStyle w:val="TableText"/>
            </w:pPr>
            <w:r w:rsidRPr="009A6C54">
              <w:t>VADM(8)</w:t>
            </w:r>
          </w:p>
        </w:tc>
        <w:tc>
          <w:tcPr>
            <w:tcW w:w="3192" w:type="dxa"/>
            <w:shd w:val="clear" w:color="auto" w:fill="auto"/>
          </w:tcPr>
          <w:p w14:paraId="26F27536" w14:textId="77777777" w:rsidR="00BD49DE" w:rsidRPr="009A6C54" w:rsidRDefault="00BD49DE" w:rsidP="00FD58B6">
            <w:pPr>
              <w:pStyle w:val="TableText"/>
            </w:pPr>
            <w:r w:rsidRPr="009A6C54">
              <w:t>VADM("RA")</w:t>
            </w:r>
          </w:p>
        </w:tc>
      </w:tr>
      <w:tr w:rsidR="00BD49DE" w:rsidRPr="009A6C54" w14:paraId="26F2753B" w14:textId="77777777" w:rsidTr="00B04411">
        <w:tc>
          <w:tcPr>
            <w:tcW w:w="3192" w:type="dxa"/>
            <w:shd w:val="clear" w:color="auto" w:fill="auto"/>
          </w:tcPr>
          <w:p w14:paraId="26F27538" w14:textId="77777777" w:rsidR="00BD49DE" w:rsidRPr="009A6C54" w:rsidRDefault="00BD49DE" w:rsidP="00FD58B6">
            <w:pPr>
              <w:pStyle w:val="TableText"/>
            </w:pPr>
          </w:p>
        </w:tc>
        <w:tc>
          <w:tcPr>
            <w:tcW w:w="3192" w:type="dxa"/>
            <w:shd w:val="clear" w:color="auto" w:fill="auto"/>
          </w:tcPr>
          <w:p w14:paraId="26F27539" w14:textId="77777777" w:rsidR="00BD49DE" w:rsidRPr="009A6C54" w:rsidRDefault="00BD49DE" w:rsidP="00FD58B6">
            <w:pPr>
              <w:pStyle w:val="TableText"/>
            </w:pPr>
            <w:r w:rsidRPr="009A6C54">
              <w:t>VADM(9)</w:t>
            </w:r>
          </w:p>
        </w:tc>
        <w:tc>
          <w:tcPr>
            <w:tcW w:w="3192" w:type="dxa"/>
            <w:shd w:val="clear" w:color="auto" w:fill="auto"/>
          </w:tcPr>
          <w:p w14:paraId="26F2753A" w14:textId="77777777" w:rsidR="00BD49DE" w:rsidRPr="009A6C54" w:rsidRDefault="00BD49DE" w:rsidP="00FD58B6">
            <w:pPr>
              <w:pStyle w:val="TableText"/>
            </w:pPr>
            <w:r w:rsidRPr="009A6C54">
              <w:t>VADM("RP")</w:t>
            </w:r>
          </w:p>
        </w:tc>
      </w:tr>
      <w:tr w:rsidR="00BD49DE" w:rsidRPr="009A6C54" w14:paraId="26F2753F" w14:textId="77777777" w:rsidTr="00B04411">
        <w:tc>
          <w:tcPr>
            <w:tcW w:w="3192" w:type="dxa"/>
            <w:shd w:val="clear" w:color="auto" w:fill="auto"/>
          </w:tcPr>
          <w:p w14:paraId="26F2753C" w14:textId="77777777" w:rsidR="00BD49DE" w:rsidRPr="009A6C54" w:rsidRDefault="00BD49DE" w:rsidP="00FD58B6">
            <w:pPr>
              <w:pStyle w:val="TableText"/>
            </w:pPr>
          </w:p>
        </w:tc>
        <w:tc>
          <w:tcPr>
            <w:tcW w:w="3192" w:type="dxa"/>
            <w:shd w:val="clear" w:color="auto" w:fill="auto"/>
          </w:tcPr>
          <w:p w14:paraId="26F2753D" w14:textId="77777777" w:rsidR="00BD49DE" w:rsidRPr="009A6C54" w:rsidRDefault="00BD49DE" w:rsidP="00FD58B6">
            <w:pPr>
              <w:pStyle w:val="TableText"/>
            </w:pPr>
            <w:r w:rsidRPr="009A6C54">
              <w:t>VADM(10)</w:t>
            </w:r>
          </w:p>
        </w:tc>
        <w:tc>
          <w:tcPr>
            <w:tcW w:w="3192" w:type="dxa"/>
            <w:shd w:val="clear" w:color="auto" w:fill="auto"/>
          </w:tcPr>
          <w:p w14:paraId="26F2753E" w14:textId="77777777" w:rsidR="00BD49DE" w:rsidRPr="009A6C54" w:rsidRDefault="00BD49DE" w:rsidP="00FD58B6">
            <w:pPr>
              <w:pStyle w:val="TableText"/>
            </w:pPr>
            <w:r w:rsidRPr="009A6C54">
              <w:t>VADM("MS")</w:t>
            </w:r>
          </w:p>
        </w:tc>
      </w:tr>
      <w:tr w:rsidR="00BD49DE" w:rsidRPr="009A6C54" w14:paraId="26F27543" w14:textId="77777777" w:rsidTr="00B04411">
        <w:tc>
          <w:tcPr>
            <w:tcW w:w="3192" w:type="dxa"/>
            <w:shd w:val="clear" w:color="auto" w:fill="auto"/>
          </w:tcPr>
          <w:p w14:paraId="26F27540" w14:textId="77777777" w:rsidR="00BD49DE" w:rsidRPr="009A6C54" w:rsidRDefault="00BD49DE" w:rsidP="00FD58B6">
            <w:pPr>
              <w:pStyle w:val="TableText"/>
            </w:pPr>
            <w:r w:rsidRPr="009A6C54">
              <w:t>ELIG^VADPT</w:t>
            </w:r>
          </w:p>
        </w:tc>
        <w:tc>
          <w:tcPr>
            <w:tcW w:w="3192" w:type="dxa"/>
            <w:shd w:val="clear" w:color="auto" w:fill="auto"/>
          </w:tcPr>
          <w:p w14:paraId="26F27541" w14:textId="77777777" w:rsidR="00BD49DE" w:rsidRPr="009A6C54" w:rsidRDefault="00BD49DE" w:rsidP="00FD58B6">
            <w:pPr>
              <w:pStyle w:val="TableText"/>
            </w:pPr>
            <w:r w:rsidRPr="009A6C54">
              <w:t>VAEL(1)</w:t>
            </w:r>
          </w:p>
        </w:tc>
        <w:tc>
          <w:tcPr>
            <w:tcW w:w="3192" w:type="dxa"/>
            <w:shd w:val="clear" w:color="auto" w:fill="auto"/>
          </w:tcPr>
          <w:p w14:paraId="26F27542" w14:textId="77777777" w:rsidR="00BD49DE" w:rsidRPr="009A6C54" w:rsidRDefault="00BD49DE" w:rsidP="00FD58B6">
            <w:pPr>
              <w:pStyle w:val="TableText"/>
            </w:pPr>
            <w:r w:rsidRPr="009A6C54">
              <w:t>VAEL("EL")</w:t>
            </w:r>
          </w:p>
        </w:tc>
      </w:tr>
      <w:tr w:rsidR="00BD49DE" w:rsidRPr="009A6C54" w14:paraId="26F27547" w14:textId="77777777" w:rsidTr="00B04411">
        <w:tc>
          <w:tcPr>
            <w:tcW w:w="3192" w:type="dxa"/>
            <w:shd w:val="clear" w:color="auto" w:fill="auto"/>
          </w:tcPr>
          <w:p w14:paraId="26F27544" w14:textId="77777777" w:rsidR="00BD49DE" w:rsidRPr="009A6C54" w:rsidRDefault="00BD49DE" w:rsidP="00FD58B6">
            <w:pPr>
              <w:pStyle w:val="TableText"/>
            </w:pPr>
          </w:p>
        </w:tc>
        <w:tc>
          <w:tcPr>
            <w:tcW w:w="3192" w:type="dxa"/>
            <w:shd w:val="clear" w:color="auto" w:fill="auto"/>
          </w:tcPr>
          <w:p w14:paraId="26F27545" w14:textId="77777777" w:rsidR="00BD49DE" w:rsidRPr="009A6C54" w:rsidRDefault="00BD49DE" w:rsidP="00FD58B6">
            <w:pPr>
              <w:pStyle w:val="TableText"/>
            </w:pPr>
            <w:r w:rsidRPr="009A6C54">
              <w:t>VAEL(1,#)</w:t>
            </w:r>
          </w:p>
        </w:tc>
        <w:tc>
          <w:tcPr>
            <w:tcW w:w="3192" w:type="dxa"/>
            <w:shd w:val="clear" w:color="auto" w:fill="auto"/>
          </w:tcPr>
          <w:p w14:paraId="26F27546" w14:textId="77777777" w:rsidR="00BD49DE" w:rsidRPr="009A6C54" w:rsidRDefault="00BD49DE" w:rsidP="00FD58B6">
            <w:pPr>
              <w:pStyle w:val="TableText"/>
            </w:pPr>
            <w:r w:rsidRPr="009A6C54">
              <w:t>VAEL("EL",#)</w:t>
            </w:r>
          </w:p>
        </w:tc>
      </w:tr>
      <w:tr w:rsidR="00BD49DE" w:rsidRPr="009A6C54" w14:paraId="26F2754B" w14:textId="77777777" w:rsidTr="00B04411">
        <w:tc>
          <w:tcPr>
            <w:tcW w:w="3192" w:type="dxa"/>
            <w:shd w:val="clear" w:color="auto" w:fill="auto"/>
          </w:tcPr>
          <w:p w14:paraId="26F27548" w14:textId="77777777" w:rsidR="00BD49DE" w:rsidRPr="009A6C54" w:rsidRDefault="00BD49DE" w:rsidP="00FD58B6">
            <w:pPr>
              <w:pStyle w:val="TableText"/>
            </w:pPr>
          </w:p>
        </w:tc>
        <w:tc>
          <w:tcPr>
            <w:tcW w:w="3192" w:type="dxa"/>
            <w:shd w:val="clear" w:color="auto" w:fill="auto"/>
          </w:tcPr>
          <w:p w14:paraId="26F27549" w14:textId="77777777" w:rsidR="00BD49DE" w:rsidRPr="009A6C54" w:rsidRDefault="00BD49DE" w:rsidP="00FD58B6">
            <w:pPr>
              <w:pStyle w:val="TableText"/>
            </w:pPr>
            <w:r w:rsidRPr="009A6C54">
              <w:t>VAEL(2)</w:t>
            </w:r>
          </w:p>
        </w:tc>
        <w:tc>
          <w:tcPr>
            <w:tcW w:w="3192" w:type="dxa"/>
            <w:shd w:val="clear" w:color="auto" w:fill="auto"/>
          </w:tcPr>
          <w:p w14:paraId="26F2754A" w14:textId="77777777" w:rsidR="00BD49DE" w:rsidRPr="009A6C54" w:rsidRDefault="00BD49DE" w:rsidP="00FD58B6">
            <w:pPr>
              <w:pStyle w:val="TableText"/>
            </w:pPr>
            <w:r w:rsidRPr="009A6C54">
              <w:t>VAEL("PS")</w:t>
            </w:r>
          </w:p>
        </w:tc>
      </w:tr>
      <w:tr w:rsidR="00BD49DE" w:rsidRPr="009A6C54" w14:paraId="26F2754F" w14:textId="77777777" w:rsidTr="00B04411">
        <w:tc>
          <w:tcPr>
            <w:tcW w:w="3192" w:type="dxa"/>
            <w:shd w:val="clear" w:color="auto" w:fill="auto"/>
          </w:tcPr>
          <w:p w14:paraId="26F2754C" w14:textId="77777777" w:rsidR="00BD49DE" w:rsidRPr="009A6C54" w:rsidRDefault="00BD49DE" w:rsidP="00FD58B6">
            <w:pPr>
              <w:pStyle w:val="TableText"/>
            </w:pPr>
          </w:p>
        </w:tc>
        <w:tc>
          <w:tcPr>
            <w:tcW w:w="3192" w:type="dxa"/>
            <w:shd w:val="clear" w:color="auto" w:fill="auto"/>
          </w:tcPr>
          <w:p w14:paraId="26F2754D" w14:textId="77777777" w:rsidR="00BD49DE" w:rsidRPr="009A6C54" w:rsidRDefault="00BD49DE" w:rsidP="00FD58B6">
            <w:pPr>
              <w:pStyle w:val="TableText"/>
            </w:pPr>
            <w:r w:rsidRPr="009A6C54">
              <w:t>VAEL(3)</w:t>
            </w:r>
          </w:p>
        </w:tc>
        <w:tc>
          <w:tcPr>
            <w:tcW w:w="3192" w:type="dxa"/>
            <w:shd w:val="clear" w:color="auto" w:fill="auto"/>
          </w:tcPr>
          <w:p w14:paraId="26F2754E" w14:textId="77777777" w:rsidR="00BD49DE" w:rsidRPr="009A6C54" w:rsidRDefault="00BD49DE" w:rsidP="00FD58B6">
            <w:pPr>
              <w:pStyle w:val="TableText"/>
            </w:pPr>
            <w:r w:rsidRPr="009A6C54">
              <w:t>VAEL("SC")</w:t>
            </w:r>
          </w:p>
        </w:tc>
      </w:tr>
      <w:tr w:rsidR="00BD49DE" w:rsidRPr="009A6C54" w14:paraId="26F27553" w14:textId="77777777" w:rsidTr="00B04411">
        <w:tc>
          <w:tcPr>
            <w:tcW w:w="3192" w:type="dxa"/>
            <w:shd w:val="clear" w:color="auto" w:fill="auto"/>
          </w:tcPr>
          <w:p w14:paraId="26F27550" w14:textId="77777777" w:rsidR="00BD49DE" w:rsidRPr="009A6C54" w:rsidRDefault="00BD49DE" w:rsidP="00FD58B6">
            <w:pPr>
              <w:pStyle w:val="TableText"/>
            </w:pPr>
          </w:p>
        </w:tc>
        <w:tc>
          <w:tcPr>
            <w:tcW w:w="3192" w:type="dxa"/>
            <w:shd w:val="clear" w:color="auto" w:fill="auto"/>
          </w:tcPr>
          <w:p w14:paraId="26F27551" w14:textId="77777777" w:rsidR="00BD49DE" w:rsidRPr="009A6C54" w:rsidRDefault="00BD49DE" w:rsidP="00FD58B6">
            <w:pPr>
              <w:pStyle w:val="TableText"/>
            </w:pPr>
            <w:r w:rsidRPr="009A6C54">
              <w:t>VAEL(4)</w:t>
            </w:r>
          </w:p>
        </w:tc>
        <w:tc>
          <w:tcPr>
            <w:tcW w:w="3192" w:type="dxa"/>
            <w:shd w:val="clear" w:color="auto" w:fill="auto"/>
          </w:tcPr>
          <w:p w14:paraId="26F27552" w14:textId="77777777" w:rsidR="00BD49DE" w:rsidRPr="009A6C54" w:rsidRDefault="00BD49DE" w:rsidP="00FD58B6">
            <w:pPr>
              <w:pStyle w:val="TableText"/>
            </w:pPr>
            <w:r w:rsidRPr="009A6C54">
              <w:t>VAEL("VT")</w:t>
            </w:r>
          </w:p>
        </w:tc>
      </w:tr>
      <w:tr w:rsidR="00BD49DE" w:rsidRPr="009A6C54" w14:paraId="26F27557" w14:textId="77777777" w:rsidTr="00B04411">
        <w:tc>
          <w:tcPr>
            <w:tcW w:w="3192" w:type="dxa"/>
            <w:shd w:val="clear" w:color="auto" w:fill="auto"/>
          </w:tcPr>
          <w:p w14:paraId="26F27554" w14:textId="77777777" w:rsidR="00BD49DE" w:rsidRPr="009A6C54" w:rsidRDefault="00BD49DE" w:rsidP="00FD58B6">
            <w:pPr>
              <w:pStyle w:val="TableText"/>
            </w:pPr>
          </w:p>
        </w:tc>
        <w:tc>
          <w:tcPr>
            <w:tcW w:w="3192" w:type="dxa"/>
            <w:shd w:val="clear" w:color="auto" w:fill="auto"/>
          </w:tcPr>
          <w:p w14:paraId="26F27555" w14:textId="77777777" w:rsidR="00BD49DE" w:rsidRPr="009A6C54" w:rsidRDefault="00BD49DE" w:rsidP="00FD58B6">
            <w:pPr>
              <w:pStyle w:val="TableText"/>
            </w:pPr>
            <w:r w:rsidRPr="009A6C54">
              <w:t>VAEL(5)</w:t>
            </w:r>
          </w:p>
        </w:tc>
        <w:tc>
          <w:tcPr>
            <w:tcW w:w="3192" w:type="dxa"/>
            <w:shd w:val="clear" w:color="auto" w:fill="auto"/>
          </w:tcPr>
          <w:p w14:paraId="26F27556" w14:textId="77777777" w:rsidR="00BD49DE" w:rsidRPr="009A6C54" w:rsidRDefault="00BD49DE" w:rsidP="00FD58B6">
            <w:pPr>
              <w:pStyle w:val="TableText"/>
            </w:pPr>
            <w:r w:rsidRPr="009A6C54">
              <w:t>VAEL("IN")</w:t>
            </w:r>
          </w:p>
        </w:tc>
      </w:tr>
      <w:tr w:rsidR="00BD49DE" w:rsidRPr="009A6C54" w14:paraId="26F2755B" w14:textId="77777777" w:rsidTr="00B04411">
        <w:tc>
          <w:tcPr>
            <w:tcW w:w="3192" w:type="dxa"/>
            <w:shd w:val="clear" w:color="auto" w:fill="auto"/>
          </w:tcPr>
          <w:p w14:paraId="26F27558" w14:textId="77777777" w:rsidR="00BD49DE" w:rsidRPr="009A6C54" w:rsidRDefault="00BD49DE" w:rsidP="00FD58B6">
            <w:pPr>
              <w:pStyle w:val="TableText"/>
            </w:pPr>
          </w:p>
        </w:tc>
        <w:tc>
          <w:tcPr>
            <w:tcW w:w="3192" w:type="dxa"/>
            <w:shd w:val="clear" w:color="auto" w:fill="auto"/>
          </w:tcPr>
          <w:p w14:paraId="26F27559" w14:textId="77777777" w:rsidR="00BD49DE" w:rsidRPr="009A6C54" w:rsidRDefault="00BD49DE" w:rsidP="00FD58B6">
            <w:pPr>
              <w:pStyle w:val="TableText"/>
            </w:pPr>
            <w:r w:rsidRPr="009A6C54">
              <w:t>VAEL(5,#)</w:t>
            </w:r>
          </w:p>
        </w:tc>
        <w:tc>
          <w:tcPr>
            <w:tcW w:w="3192" w:type="dxa"/>
            <w:shd w:val="clear" w:color="auto" w:fill="auto"/>
          </w:tcPr>
          <w:p w14:paraId="26F2755A" w14:textId="77777777" w:rsidR="00BD49DE" w:rsidRPr="009A6C54" w:rsidRDefault="00BD49DE" w:rsidP="00FD58B6">
            <w:pPr>
              <w:pStyle w:val="TableText"/>
            </w:pPr>
            <w:r w:rsidRPr="009A6C54">
              <w:t>VAEL("IN",#)</w:t>
            </w:r>
          </w:p>
        </w:tc>
      </w:tr>
      <w:tr w:rsidR="00BD49DE" w:rsidRPr="009A6C54" w14:paraId="26F2755F" w14:textId="77777777" w:rsidTr="00B04411">
        <w:tc>
          <w:tcPr>
            <w:tcW w:w="3192" w:type="dxa"/>
            <w:shd w:val="clear" w:color="auto" w:fill="auto"/>
          </w:tcPr>
          <w:p w14:paraId="26F2755C" w14:textId="77777777" w:rsidR="00BD49DE" w:rsidRPr="009A6C54" w:rsidRDefault="00BD49DE" w:rsidP="00FD58B6">
            <w:pPr>
              <w:pStyle w:val="TableText"/>
            </w:pPr>
          </w:p>
        </w:tc>
        <w:tc>
          <w:tcPr>
            <w:tcW w:w="3192" w:type="dxa"/>
            <w:shd w:val="clear" w:color="auto" w:fill="auto"/>
          </w:tcPr>
          <w:p w14:paraId="26F2755D" w14:textId="77777777" w:rsidR="00BD49DE" w:rsidRPr="009A6C54" w:rsidRDefault="00BD49DE" w:rsidP="00FD58B6">
            <w:pPr>
              <w:pStyle w:val="TableText"/>
            </w:pPr>
            <w:r w:rsidRPr="009A6C54">
              <w:t>VAEL(6)</w:t>
            </w:r>
          </w:p>
        </w:tc>
        <w:tc>
          <w:tcPr>
            <w:tcW w:w="3192" w:type="dxa"/>
            <w:shd w:val="clear" w:color="auto" w:fill="auto"/>
          </w:tcPr>
          <w:p w14:paraId="26F2755E" w14:textId="77777777" w:rsidR="00BD49DE" w:rsidRPr="009A6C54" w:rsidRDefault="00BD49DE" w:rsidP="00FD58B6">
            <w:pPr>
              <w:pStyle w:val="TableText"/>
            </w:pPr>
            <w:r w:rsidRPr="009A6C54">
              <w:t>VAEL("TY")</w:t>
            </w:r>
          </w:p>
        </w:tc>
      </w:tr>
      <w:tr w:rsidR="00BD49DE" w:rsidRPr="009A6C54" w14:paraId="26F27563" w14:textId="77777777" w:rsidTr="00B04411">
        <w:tc>
          <w:tcPr>
            <w:tcW w:w="3192" w:type="dxa"/>
            <w:shd w:val="clear" w:color="auto" w:fill="auto"/>
          </w:tcPr>
          <w:p w14:paraId="26F27560" w14:textId="77777777" w:rsidR="00BD49DE" w:rsidRPr="009A6C54" w:rsidRDefault="00BD49DE" w:rsidP="00FD58B6">
            <w:pPr>
              <w:pStyle w:val="TableText"/>
            </w:pPr>
          </w:p>
        </w:tc>
        <w:tc>
          <w:tcPr>
            <w:tcW w:w="3192" w:type="dxa"/>
            <w:shd w:val="clear" w:color="auto" w:fill="auto"/>
          </w:tcPr>
          <w:p w14:paraId="26F27561" w14:textId="77777777" w:rsidR="00BD49DE" w:rsidRPr="009A6C54" w:rsidRDefault="00BD49DE" w:rsidP="00FD58B6">
            <w:pPr>
              <w:pStyle w:val="TableText"/>
            </w:pPr>
            <w:r w:rsidRPr="009A6C54">
              <w:t>VAEL(7)</w:t>
            </w:r>
          </w:p>
        </w:tc>
        <w:tc>
          <w:tcPr>
            <w:tcW w:w="3192" w:type="dxa"/>
            <w:shd w:val="clear" w:color="auto" w:fill="auto"/>
          </w:tcPr>
          <w:p w14:paraId="26F27562" w14:textId="77777777" w:rsidR="00BD49DE" w:rsidRPr="009A6C54" w:rsidRDefault="00BD49DE" w:rsidP="00FD58B6">
            <w:pPr>
              <w:pStyle w:val="TableText"/>
            </w:pPr>
            <w:r w:rsidRPr="009A6C54">
              <w:t>VAEL("CN")</w:t>
            </w:r>
          </w:p>
        </w:tc>
      </w:tr>
      <w:tr w:rsidR="00BD49DE" w:rsidRPr="009A6C54" w14:paraId="26F27567" w14:textId="77777777" w:rsidTr="00B04411">
        <w:tc>
          <w:tcPr>
            <w:tcW w:w="3192" w:type="dxa"/>
            <w:shd w:val="clear" w:color="auto" w:fill="auto"/>
          </w:tcPr>
          <w:p w14:paraId="26F27564" w14:textId="77777777" w:rsidR="00BD49DE" w:rsidRPr="009A6C54" w:rsidRDefault="00BD49DE" w:rsidP="00FD58B6">
            <w:pPr>
              <w:pStyle w:val="TableText"/>
            </w:pPr>
          </w:p>
        </w:tc>
        <w:tc>
          <w:tcPr>
            <w:tcW w:w="3192" w:type="dxa"/>
            <w:shd w:val="clear" w:color="auto" w:fill="auto"/>
          </w:tcPr>
          <w:p w14:paraId="26F27565" w14:textId="77777777" w:rsidR="00BD49DE" w:rsidRPr="009A6C54" w:rsidRDefault="00BD49DE" w:rsidP="00FD58B6">
            <w:pPr>
              <w:pStyle w:val="TableText"/>
            </w:pPr>
            <w:r w:rsidRPr="009A6C54">
              <w:t>VAEL(8)</w:t>
            </w:r>
          </w:p>
        </w:tc>
        <w:tc>
          <w:tcPr>
            <w:tcW w:w="3192" w:type="dxa"/>
            <w:shd w:val="clear" w:color="auto" w:fill="auto"/>
          </w:tcPr>
          <w:p w14:paraId="26F27566" w14:textId="77777777" w:rsidR="00BD49DE" w:rsidRPr="009A6C54" w:rsidRDefault="00BD49DE" w:rsidP="00FD58B6">
            <w:pPr>
              <w:pStyle w:val="TableText"/>
            </w:pPr>
            <w:r w:rsidRPr="009A6C54">
              <w:t>VAEL("ES")</w:t>
            </w:r>
          </w:p>
        </w:tc>
      </w:tr>
      <w:tr w:rsidR="00BD49DE" w:rsidRPr="009A6C54" w14:paraId="26F2756B" w14:textId="77777777" w:rsidTr="00B04411">
        <w:tc>
          <w:tcPr>
            <w:tcW w:w="3192" w:type="dxa"/>
            <w:shd w:val="clear" w:color="auto" w:fill="auto"/>
          </w:tcPr>
          <w:p w14:paraId="26F27568" w14:textId="77777777" w:rsidR="00BD49DE" w:rsidRPr="009A6C54" w:rsidRDefault="00BD49DE" w:rsidP="00FD58B6">
            <w:pPr>
              <w:pStyle w:val="TableText"/>
            </w:pPr>
          </w:p>
        </w:tc>
        <w:tc>
          <w:tcPr>
            <w:tcW w:w="3192" w:type="dxa"/>
            <w:shd w:val="clear" w:color="auto" w:fill="auto"/>
          </w:tcPr>
          <w:p w14:paraId="26F27569" w14:textId="77777777" w:rsidR="00BD49DE" w:rsidRPr="009A6C54" w:rsidRDefault="00BD49DE" w:rsidP="00FD58B6">
            <w:pPr>
              <w:pStyle w:val="TableText"/>
            </w:pPr>
            <w:r w:rsidRPr="009A6C54">
              <w:t>VAEL(9)</w:t>
            </w:r>
          </w:p>
        </w:tc>
        <w:tc>
          <w:tcPr>
            <w:tcW w:w="3192" w:type="dxa"/>
            <w:shd w:val="clear" w:color="auto" w:fill="auto"/>
          </w:tcPr>
          <w:p w14:paraId="26F2756A" w14:textId="77777777" w:rsidR="00BD49DE" w:rsidRPr="009A6C54" w:rsidRDefault="00BD49DE" w:rsidP="00FD58B6">
            <w:pPr>
              <w:pStyle w:val="TableText"/>
            </w:pPr>
            <w:r w:rsidRPr="009A6C54">
              <w:t>VAEL("MT")</w:t>
            </w:r>
          </w:p>
        </w:tc>
      </w:tr>
      <w:tr w:rsidR="00470FE1" w:rsidRPr="009A6C54" w14:paraId="26F2756F" w14:textId="77777777" w:rsidTr="00B04411">
        <w:tc>
          <w:tcPr>
            <w:tcW w:w="3192" w:type="dxa"/>
            <w:shd w:val="clear" w:color="auto" w:fill="auto"/>
          </w:tcPr>
          <w:p w14:paraId="26F2756C" w14:textId="77777777" w:rsidR="00470FE1" w:rsidRPr="009A6C54" w:rsidRDefault="00470FE1" w:rsidP="00FD58B6">
            <w:pPr>
              <w:pStyle w:val="TableText"/>
              <w:rPr>
                <w:rFonts w:cs="Arial"/>
              </w:rPr>
            </w:pPr>
            <w:r w:rsidRPr="009A6C54">
              <w:rPr>
                <w:rFonts w:cs="Arial"/>
              </w:rPr>
              <w:t>MB^VADPT</w:t>
            </w:r>
          </w:p>
        </w:tc>
        <w:tc>
          <w:tcPr>
            <w:tcW w:w="3192" w:type="dxa"/>
            <w:shd w:val="clear" w:color="auto" w:fill="auto"/>
          </w:tcPr>
          <w:p w14:paraId="26F2756D" w14:textId="77777777" w:rsidR="00470FE1" w:rsidRPr="009A6C54" w:rsidRDefault="00470FE1" w:rsidP="00FD58B6">
            <w:pPr>
              <w:pStyle w:val="TableText"/>
              <w:rPr>
                <w:rFonts w:cs="Arial"/>
              </w:rPr>
            </w:pPr>
            <w:r w:rsidRPr="009A6C54">
              <w:rPr>
                <w:rFonts w:cs="Arial"/>
              </w:rPr>
              <w:t>VAMB(1)</w:t>
            </w:r>
          </w:p>
        </w:tc>
        <w:tc>
          <w:tcPr>
            <w:tcW w:w="3192" w:type="dxa"/>
            <w:shd w:val="clear" w:color="auto" w:fill="auto"/>
          </w:tcPr>
          <w:p w14:paraId="26F2756E" w14:textId="77777777" w:rsidR="00470FE1" w:rsidRPr="009A6C54" w:rsidRDefault="00470FE1" w:rsidP="00FD58B6">
            <w:pPr>
              <w:pStyle w:val="TableText"/>
              <w:rPr>
                <w:rFonts w:cs="Arial"/>
              </w:rPr>
            </w:pPr>
            <w:r w:rsidRPr="009A6C54">
              <w:rPr>
                <w:rFonts w:cs="Arial"/>
              </w:rPr>
              <w:t>VAMB("AA")</w:t>
            </w:r>
          </w:p>
        </w:tc>
      </w:tr>
      <w:tr w:rsidR="00470FE1" w:rsidRPr="009A6C54" w14:paraId="26F27573" w14:textId="77777777" w:rsidTr="00B04411">
        <w:tc>
          <w:tcPr>
            <w:tcW w:w="3192" w:type="dxa"/>
            <w:shd w:val="clear" w:color="auto" w:fill="auto"/>
          </w:tcPr>
          <w:p w14:paraId="26F27570" w14:textId="77777777" w:rsidR="00470FE1" w:rsidRPr="009A6C54" w:rsidRDefault="00470FE1" w:rsidP="00FD58B6">
            <w:pPr>
              <w:pStyle w:val="TableText"/>
              <w:rPr>
                <w:rFonts w:cs="Arial"/>
              </w:rPr>
            </w:pPr>
          </w:p>
        </w:tc>
        <w:tc>
          <w:tcPr>
            <w:tcW w:w="3192" w:type="dxa"/>
            <w:shd w:val="clear" w:color="auto" w:fill="auto"/>
          </w:tcPr>
          <w:p w14:paraId="26F27571" w14:textId="77777777" w:rsidR="00470FE1" w:rsidRPr="009A6C54" w:rsidRDefault="00470FE1" w:rsidP="00FD58B6">
            <w:pPr>
              <w:pStyle w:val="TableText"/>
              <w:rPr>
                <w:rFonts w:cs="Arial"/>
              </w:rPr>
            </w:pPr>
            <w:r w:rsidRPr="009A6C54">
              <w:rPr>
                <w:rFonts w:cs="Arial"/>
              </w:rPr>
              <w:t>VAMB(2)</w:t>
            </w:r>
          </w:p>
        </w:tc>
        <w:tc>
          <w:tcPr>
            <w:tcW w:w="3192" w:type="dxa"/>
            <w:shd w:val="clear" w:color="auto" w:fill="auto"/>
          </w:tcPr>
          <w:p w14:paraId="26F27572" w14:textId="77777777" w:rsidR="00470FE1" w:rsidRPr="009A6C54" w:rsidRDefault="00470FE1" w:rsidP="00FD58B6">
            <w:pPr>
              <w:pStyle w:val="TableText"/>
              <w:rPr>
                <w:rFonts w:cs="Arial"/>
              </w:rPr>
            </w:pPr>
            <w:r w:rsidRPr="009A6C54">
              <w:rPr>
                <w:rFonts w:cs="Arial"/>
              </w:rPr>
              <w:t>VAMB("HB")</w:t>
            </w:r>
          </w:p>
        </w:tc>
      </w:tr>
      <w:tr w:rsidR="00470FE1" w:rsidRPr="009A6C54" w14:paraId="26F27577" w14:textId="77777777" w:rsidTr="00B04411">
        <w:tc>
          <w:tcPr>
            <w:tcW w:w="3192" w:type="dxa"/>
            <w:shd w:val="clear" w:color="auto" w:fill="auto"/>
          </w:tcPr>
          <w:p w14:paraId="26F27574" w14:textId="77777777" w:rsidR="00470FE1" w:rsidRPr="009A6C54" w:rsidRDefault="00470FE1" w:rsidP="00FD58B6">
            <w:pPr>
              <w:pStyle w:val="TableText"/>
              <w:rPr>
                <w:rFonts w:cs="Arial"/>
              </w:rPr>
            </w:pPr>
          </w:p>
        </w:tc>
        <w:tc>
          <w:tcPr>
            <w:tcW w:w="3192" w:type="dxa"/>
            <w:shd w:val="clear" w:color="auto" w:fill="auto"/>
          </w:tcPr>
          <w:p w14:paraId="26F27575" w14:textId="77777777" w:rsidR="00470FE1" w:rsidRPr="009A6C54" w:rsidRDefault="00470FE1" w:rsidP="00FD58B6">
            <w:pPr>
              <w:pStyle w:val="TableText"/>
              <w:rPr>
                <w:rFonts w:cs="Arial"/>
              </w:rPr>
            </w:pPr>
            <w:r w:rsidRPr="009A6C54">
              <w:rPr>
                <w:rFonts w:cs="Arial"/>
              </w:rPr>
              <w:t>VAMB(3)</w:t>
            </w:r>
          </w:p>
        </w:tc>
        <w:tc>
          <w:tcPr>
            <w:tcW w:w="3192" w:type="dxa"/>
            <w:shd w:val="clear" w:color="auto" w:fill="auto"/>
          </w:tcPr>
          <w:p w14:paraId="26F27576" w14:textId="77777777" w:rsidR="00470FE1" w:rsidRPr="009A6C54" w:rsidRDefault="00470FE1" w:rsidP="00FD58B6">
            <w:pPr>
              <w:pStyle w:val="TableText"/>
              <w:rPr>
                <w:rFonts w:cs="Arial"/>
              </w:rPr>
            </w:pPr>
            <w:r w:rsidRPr="009A6C54">
              <w:rPr>
                <w:rFonts w:cs="Arial"/>
              </w:rPr>
              <w:t>VAMB("SS")</w:t>
            </w:r>
          </w:p>
        </w:tc>
      </w:tr>
      <w:tr w:rsidR="00470FE1" w:rsidRPr="009A6C54" w14:paraId="26F2757B" w14:textId="77777777" w:rsidTr="00B04411">
        <w:tc>
          <w:tcPr>
            <w:tcW w:w="3192" w:type="dxa"/>
            <w:shd w:val="clear" w:color="auto" w:fill="auto"/>
          </w:tcPr>
          <w:p w14:paraId="26F27578" w14:textId="77777777" w:rsidR="00470FE1" w:rsidRPr="009A6C54" w:rsidRDefault="00470FE1" w:rsidP="00FD58B6">
            <w:pPr>
              <w:pStyle w:val="TableText"/>
              <w:rPr>
                <w:rFonts w:cs="Arial"/>
              </w:rPr>
            </w:pPr>
          </w:p>
        </w:tc>
        <w:tc>
          <w:tcPr>
            <w:tcW w:w="3192" w:type="dxa"/>
            <w:shd w:val="clear" w:color="auto" w:fill="auto"/>
          </w:tcPr>
          <w:p w14:paraId="26F27579" w14:textId="77777777" w:rsidR="00470FE1" w:rsidRPr="009A6C54" w:rsidRDefault="00470FE1" w:rsidP="00FD58B6">
            <w:pPr>
              <w:pStyle w:val="TableText"/>
              <w:rPr>
                <w:rFonts w:cs="Arial"/>
              </w:rPr>
            </w:pPr>
            <w:r w:rsidRPr="009A6C54">
              <w:rPr>
                <w:rFonts w:cs="Arial"/>
              </w:rPr>
              <w:t>VAMB(4)</w:t>
            </w:r>
          </w:p>
        </w:tc>
        <w:tc>
          <w:tcPr>
            <w:tcW w:w="3192" w:type="dxa"/>
            <w:shd w:val="clear" w:color="auto" w:fill="auto"/>
          </w:tcPr>
          <w:p w14:paraId="26F2757A" w14:textId="77777777" w:rsidR="00470FE1" w:rsidRPr="009A6C54" w:rsidRDefault="00470FE1" w:rsidP="00FD58B6">
            <w:pPr>
              <w:pStyle w:val="TableText"/>
              <w:rPr>
                <w:rFonts w:cs="Arial"/>
              </w:rPr>
            </w:pPr>
            <w:r w:rsidRPr="009A6C54">
              <w:rPr>
                <w:rFonts w:cs="Arial"/>
              </w:rPr>
              <w:t>VAMB("PE")</w:t>
            </w:r>
          </w:p>
        </w:tc>
      </w:tr>
      <w:tr w:rsidR="00470FE1" w:rsidRPr="009A6C54" w14:paraId="26F2757F" w14:textId="77777777" w:rsidTr="00B04411">
        <w:tc>
          <w:tcPr>
            <w:tcW w:w="3192" w:type="dxa"/>
            <w:shd w:val="clear" w:color="auto" w:fill="auto"/>
          </w:tcPr>
          <w:p w14:paraId="26F2757C" w14:textId="77777777" w:rsidR="00470FE1" w:rsidRPr="009A6C54" w:rsidRDefault="00470FE1" w:rsidP="00FD58B6">
            <w:pPr>
              <w:pStyle w:val="TableText"/>
              <w:rPr>
                <w:rFonts w:cs="Arial"/>
              </w:rPr>
            </w:pPr>
          </w:p>
        </w:tc>
        <w:tc>
          <w:tcPr>
            <w:tcW w:w="3192" w:type="dxa"/>
            <w:shd w:val="clear" w:color="auto" w:fill="auto"/>
          </w:tcPr>
          <w:p w14:paraId="26F2757D" w14:textId="77777777" w:rsidR="00470FE1" w:rsidRPr="009A6C54" w:rsidRDefault="00470FE1" w:rsidP="00FD58B6">
            <w:pPr>
              <w:pStyle w:val="TableText"/>
              <w:rPr>
                <w:rFonts w:cs="Arial"/>
              </w:rPr>
            </w:pPr>
            <w:r w:rsidRPr="009A6C54">
              <w:rPr>
                <w:rFonts w:cs="Arial"/>
              </w:rPr>
              <w:t>VAMB(5)</w:t>
            </w:r>
          </w:p>
        </w:tc>
        <w:tc>
          <w:tcPr>
            <w:tcW w:w="3192" w:type="dxa"/>
            <w:shd w:val="clear" w:color="auto" w:fill="auto"/>
          </w:tcPr>
          <w:p w14:paraId="26F2757E" w14:textId="77777777" w:rsidR="00470FE1" w:rsidRPr="009A6C54" w:rsidRDefault="00470FE1" w:rsidP="00FD58B6">
            <w:pPr>
              <w:pStyle w:val="TableText"/>
              <w:rPr>
                <w:rFonts w:cs="Arial"/>
              </w:rPr>
            </w:pPr>
            <w:r w:rsidRPr="009A6C54">
              <w:rPr>
                <w:rFonts w:cs="Arial"/>
              </w:rPr>
              <w:t>VAMB("MR")</w:t>
            </w:r>
          </w:p>
        </w:tc>
      </w:tr>
      <w:tr w:rsidR="00470FE1" w:rsidRPr="009A6C54" w14:paraId="26F27583" w14:textId="77777777" w:rsidTr="00B04411">
        <w:tc>
          <w:tcPr>
            <w:tcW w:w="3192" w:type="dxa"/>
            <w:shd w:val="clear" w:color="auto" w:fill="auto"/>
          </w:tcPr>
          <w:p w14:paraId="26F27580" w14:textId="77777777" w:rsidR="00470FE1" w:rsidRPr="009A6C54" w:rsidRDefault="00470FE1" w:rsidP="00FD58B6">
            <w:pPr>
              <w:pStyle w:val="TableText"/>
              <w:rPr>
                <w:rFonts w:cs="Arial"/>
              </w:rPr>
            </w:pPr>
          </w:p>
        </w:tc>
        <w:tc>
          <w:tcPr>
            <w:tcW w:w="3192" w:type="dxa"/>
            <w:shd w:val="clear" w:color="auto" w:fill="auto"/>
          </w:tcPr>
          <w:p w14:paraId="26F27581" w14:textId="77777777" w:rsidR="00470FE1" w:rsidRPr="009A6C54" w:rsidRDefault="00470FE1" w:rsidP="00FD58B6">
            <w:pPr>
              <w:pStyle w:val="TableText"/>
              <w:rPr>
                <w:rFonts w:cs="Arial"/>
              </w:rPr>
            </w:pPr>
            <w:r w:rsidRPr="009A6C54">
              <w:rPr>
                <w:rFonts w:cs="Arial"/>
              </w:rPr>
              <w:t>VAMB(6)</w:t>
            </w:r>
          </w:p>
        </w:tc>
        <w:tc>
          <w:tcPr>
            <w:tcW w:w="3192" w:type="dxa"/>
            <w:shd w:val="clear" w:color="auto" w:fill="auto"/>
          </w:tcPr>
          <w:p w14:paraId="26F27582" w14:textId="77777777" w:rsidR="00470FE1" w:rsidRPr="009A6C54" w:rsidRDefault="00470FE1" w:rsidP="00FD58B6">
            <w:pPr>
              <w:pStyle w:val="TableText"/>
              <w:rPr>
                <w:rFonts w:cs="Arial"/>
              </w:rPr>
            </w:pPr>
            <w:r w:rsidRPr="009A6C54">
              <w:rPr>
                <w:rFonts w:cs="Arial"/>
              </w:rPr>
              <w:t>VAMB("SI")</w:t>
            </w:r>
          </w:p>
        </w:tc>
      </w:tr>
      <w:tr w:rsidR="00470FE1" w:rsidRPr="009A6C54" w14:paraId="26F27587" w14:textId="77777777" w:rsidTr="00B04411">
        <w:tc>
          <w:tcPr>
            <w:tcW w:w="3192" w:type="dxa"/>
            <w:shd w:val="clear" w:color="auto" w:fill="auto"/>
          </w:tcPr>
          <w:p w14:paraId="26F27584" w14:textId="77777777" w:rsidR="00470FE1" w:rsidRPr="009A6C54" w:rsidRDefault="00470FE1" w:rsidP="00FD58B6">
            <w:pPr>
              <w:pStyle w:val="TableText"/>
              <w:rPr>
                <w:rFonts w:cs="Arial"/>
              </w:rPr>
            </w:pPr>
          </w:p>
        </w:tc>
        <w:tc>
          <w:tcPr>
            <w:tcW w:w="3192" w:type="dxa"/>
            <w:shd w:val="clear" w:color="auto" w:fill="auto"/>
          </w:tcPr>
          <w:p w14:paraId="26F27585" w14:textId="77777777" w:rsidR="00470FE1" w:rsidRPr="009A6C54" w:rsidRDefault="00470FE1" w:rsidP="00FD58B6">
            <w:pPr>
              <w:pStyle w:val="TableText"/>
              <w:rPr>
                <w:rFonts w:cs="Arial"/>
              </w:rPr>
            </w:pPr>
            <w:r w:rsidRPr="009A6C54">
              <w:rPr>
                <w:rFonts w:cs="Arial"/>
              </w:rPr>
              <w:t>VAMB(7)</w:t>
            </w:r>
          </w:p>
        </w:tc>
        <w:tc>
          <w:tcPr>
            <w:tcW w:w="3192" w:type="dxa"/>
            <w:shd w:val="clear" w:color="auto" w:fill="auto"/>
          </w:tcPr>
          <w:p w14:paraId="26F27586" w14:textId="77777777" w:rsidR="00470FE1" w:rsidRPr="009A6C54" w:rsidRDefault="00470FE1" w:rsidP="00FD58B6">
            <w:pPr>
              <w:pStyle w:val="TableText"/>
              <w:rPr>
                <w:rFonts w:cs="Arial"/>
              </w:rPr>
            </w:pPr>
            <w:r w:rsidRPr="009A6C54">
              <w:rPr>
                <w:rFonts w:cs="Arial"/>
              </w:rPr>
              <w:t>VAMB("DI")</w:t>
            </w:r>
          </w:p>
        </w:tc>
      </w:tr>
      <w:tr w:rsidR="00470FE1" w:rsidRPr="009A6C54" w14:paraId="26F2758B" w14:textId="77777777" w:rsidTr="00B04411">
        <w:tc>
          <w:tcPr>
            <w:tcW w:w="3192" w:type="dxa"/>
            <w:shd w:val="clear" w:color="auto" w:fill="auto"/>
          </w:tcPr>
          <w:p w14:paraId="26F27588" w14:textId="77777777" w:rsidR="00470FE1" w:rsidRPr="009A6C54" w:rsidRDefault="00470FE1" w:rsidP="00FD58B6">
            <w:pPr>
              <w:pStyle w:val="TableText"/>
              <w:rPr>
                <w:rFonts w:cs="Arial"/>
              </w:rPr>
            </w:pPr>
          </w:p>
        </w:tc>
        <w:tc>
          <w:tcPr>
            <w:tcW w:w="3192" w:type="dxa"/>
            <w:shd w:val="clear" w:color="auto" w:fill="auto"/>
          </w:tcPr>
          <w:p w14:paraId="26F27589" w14:textId="77777777" w:rsidR="00470FE1" w:rsidRPr="009A6C54" w:rsidRDefault="00470FE1" w:rsidP="00FD58B6">
            <w:pPr>
              <w:pStyle w:val="TableText"/>
              <w:rPr>
                <w:rFonts w:cs="Arial"/>
              </w:rPr>
            </w:pPr>
            <w:r w:rsidRPr="009A6C54">
              <w:rPr>
                <w:rFonts w:cs="Arial"/>
              </w:rPr>
              <w:t>VAMB(8)</w:t>
            </w:r>
          </w:p>
        </w:tc>
        <w:tc>
          <w:tcPr>
            <w:tcW w:w="3192" w:type="dxa"/>
            <w:shd w:val="clear" w:color="auto" w:fill="auto"/>
          </w:tcPr>
          <w:p w14:paraId="26F2758A" w14:textId="77777777" w:rsidR="00470FE1" w:rsidRPr="009A6C54" w:rsidRDefault="00470FE1" w:rsidP="00FD58B6">
            <w:pPr>
              <w:pStyle w:val="TableText"/>
              <w:rPr>
                <w:rFonts w:cs="Arial"/>
              </w:rPr>
            </w:pPr>
            <w:r w:rsidRPr="009A6C54">
              <w:rPr>
                <w:rFonts w:cs="Arial"/>
              </w:rPr>
              <w:t>VAMB("OR")</w:t>
            </w:r>
          </w:p>
        </w:tc>
      </w:tr>
      <w:tr w:rsidR="00470FE1" w:rsidRPr="009A6C54" w14:paraId="26F2758F" w14:textId="77777777" w:rsidTr="00B04411">
        <w:tc>
          <w:tcPr>
            <w:tcW w:w="3192" w:type="dxa"/>
            <w:shd w:val="clear" w:color="auto" w:fill="auto"/>
          </w:tcPr>
          <w:p w14:paraId="26F2758C" w14:textId="77777777" w:rsidR="00470FE1" w:rsidRPr="009A6C54" w:rsidRDefault="00470FE1" w:rsidP="00FD58B6">
            <w:pPr>
              <w:pStyle w:val="TableText"/>
              <w:rPr>
                <w:rFonts w:cs="Arial"/>
              </w:rPr>
            </w:pPr>
          </w:p>
        </w:tc>
        <w:tc>
          <w:tcPr>
            <w:tcW w:w="3192" w:type="dxa"/>
            <w:shd w:val="clear" w:color="auto" w:fill="auto"/>
          </w:tcPr>
          <w:p w14:paraId="26F2758D" w14:textId="77777777" w:rsidR="00470FE1" w:rsidRPr="009A6C54" w:rsidRDefault="00470FE1" w:rsidP="00FD58B6">
            <w:pPr>
              <w:pStyle w:val="TableText"/>
              <w:rPr>
                <w:rFonts w:cs="Arial"/>
              </w:rPr>
            </w:pPr>
            <w:r w:rsidRPr="009A6C54">
              <w:rPr>
                <w:rFonts w:cs="Arial"/>
              </w:rPr>
              <w:t>VAMB(9)</w:t>
            </w:r>
          </w:p>
        </w:tc>
        <w:tc>
          <w:tcPr>
            <w:tcW w:w="3192" w:type="dxa"/>
            <w:shd w:val="clear" w:color="auto" w:fill="auto"/>
          </w:tcPr>
          <w:p w14:paraId="26F2758E" w14:textId="77777777" w:rsidR="00470FE1" w:rsidRPr="009A6C54" w:rsidRDefault="00470FE1" w:rsidP="00FD58B6">
            <w:pPr>
              <w:pStyle w:val="TableText"/>
              <w:rPr>
                <w:rFonts w:cs="Arial"/>
              </w:rPr>
            </w:pPr>
            <w:r w:rsidRPr="009A6C54">
              <w:rPr>
                <w:rFonts w:cs="Arial"/>
              </w:rPr>
              <w:t>VAMB("GI")</w:t>
            </w:r>
          </w:p>
        </w:tc>
      </w:tr>
      <w:tr w:rsidR="00470FE1" w:rsidRPr="009A6C54" w14:paraId="26F27593" w14:textId="77777777" w:rsidTr="00B04411">
        <w:tc>
          <w:tcPr>
            <w:tcW w:w="3192" w:type="dxa"/>
            <w:shd w:val="clear" w:color="auto" w:fill="auto"/>
          </w:tcPr>
          <w:p w14:paraId="26F27590" w14:textId="77777777" w:rsidR="00470FE1" w:rsidRPr="009A6C54" w:rsidRDefault="00470FE1" w:rsidP="00FD58B6">
            <w:pPr>
              <w:pStyle w:val="TableText"/>
              <w:rPr>
                <w:rFonts w:cs="Arial"/>
              </w:rPr>
            </w:pPr>
            <w:r w:rsidRPr="009A6C54">
              <w:rPr>
                <w:rFonts w:cs="Arial"/>
              </w:rPr>
              <w:lastRenderedPageBreak/>
              <w:t>SVC^VADPT</w:t>
            </w:r>
          </w:p>
        </w:tc>
        <w:tc>
          <w:tcPr>
            <w:tcW w:w="3192" w:type="dxa"/>
            <w:shd w:val="clear" w:color="auto" w:fill="auto"/>
          </w:tcPr>
          <w:p w14:paraId="26F27591"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2" w14:textId="77777777" w:rsidR="00470FE1" w:rsidRPr="009A6C54" w:rsidRDefault="00470FE1" w:rsidP="00FD58B6">
            <w:pPr>
              <w:pStyle w:val="TableText"/>
              <w:rPr>
                <w:rFonts w:cs="Arial"/>
              </w:rPr>
            </w:pPr>
            <w:r w:rsidRPr="009A6C54">
              <w:rPr>
                <w:rFonts w:cs="Arial"/>
              </w:rPr>
              <w:t>VASV("VN")</w:t>
            </w:r>
          </w:p>
        </w:tc>
      </w:tr>
      <w:tr w:rsidR="00470FE1" w:rsidRPr="009A6C54" w14:paraId="26F27597" w14:textId="77777777" w:rsidTr="00B04411">
        <w:tc>
          <w:tcPr>
            <w:tcW w:w="3192" w:type="dxa"/>
            <w:shd w:val="clear" w:color="auto" w:fill="auto"/>
          </w:tcPr>
          <w:p w14:paraId="26F27594" w14:textId="77777777" w:rsidR="00470FE1" w:rsidRPr="009A6C54" w:rsidRDefault="00470FE1" w:rsidP="00FD58B6">
            <w:pPr>
              <w:pStyle w:val="TableText"/>
              <w:rPr>
                <w:rFonts w:cs="Arial"/>
              </w:rPr>
            </w:pPr>
          </w:p>
        </w:tc>
        <w:tc>
          <w:tcPr>
            <w:tcW w:w="3192" w:type="dxa"/>
            <w:shd w:val="clear" w:color="auto" w:fill="auto"/>
          </w:tcPr>
          <w:p w14:paraId="26F27595" w14:textId="77777777" w:rsidR="00470FE1" w:rsidRPr="009A6C54" w:rsidRDefault="00470FE1" w:rsidP="00FD58B6">
            <w:pPr>
              <w:pStyle w:val="TableText"/>
              <w:rPr>
                <w:rFonts w:cs="Arial"/>
              </w:rPr>
            </w:pPr>
            <w:r w:rsidRPr="009A6C54">
              <w:rPr>
                <w:rFonts w:cs="Arial"/>
              </w:rPr>
              <w:t>VASV(1,#)</w:t>
            </w:r>
          </w:p>
        </w:tc>
        <w:tc>
          <w:tcPr>
            <w:tcW w:w="3192" w:type="dxa"/>
            <w:shd w:val="clear" w:color="auto" w:fill="auto"/>
          </w:tcPr>
          <w:p w14:paraId="26F27596" w14:textId="77777777" w:rsidR="00470FE1" w:rsidRPr="009A6C54" w:rsidRDefault="00470FE1" w:rsidP="00FD58B6">
            <w:pPr>
              <w:pStyle w:val="TableText"/>
              <w:rPr>
                <w:rFonts w:cs="Arial"/>
              </w:rPr>
            </w:pPr>
            <w:r w:rsidRPr="009A6C54">
              <w:rPr>
                <w:rFonts w:cs="Arial"/>
              </w:rPr>
              <w:t>VASV("VN",#)</w:t>
            </w:r>
          </w:p>
        </w:tc>
      </w:tr>
      <w:tr w:rsidR="00470FE1" w:rsidRPr="009A6C54" w14:paraId="26F2759B" w14:textId="77777777" w:rsidTr="00B04411">
        <w:tc>
          <w:tcPr>
            <w:tcW w:w="3192" w:type="dxa"/>
            <w:shd w:val="clear" w:color="auto" w:fill="auto"/>
          </w:tcPr>
          <w:p w14:paraId="26F27598" w14:textId="77777777" w:rsidR="00470FE1" w:rsidRPr="009A6C54" w:rsidRDefault="00470FE1" w:rsidP="00FD58B6">
            <w:pPr>
              <w:pStyle w:val="TableText"/>
              <w:rPr>
                <w:rFonts w:cs="Arial"/>
              </w:rPr>
            </w:pPr>
          </w:p>
        </w:tc>
        <w:tc>
          <w:tcPr>
            <w:tcW w:w="3192" w:type="dxa"/>
            <w:shd w:val="clear" w:color="auto" w:fill="auto"/>
          </w:tcPr>
          <w:p w14:paraId="26F27599"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A" w14:textId="77777777" w:rsidR="00470FE1" w:rsidRPr="009A6C54" w:rsidRDefault="00470FE1" w:rsidP="00FD58B6">
            <w:pPr>
              <w:pStyle w:val="TableText"/>
              <w:rPr>
                <w:rFonts w:cs="Arial"/>
              </w:rPr>
            </w:pPr>
            <w:r w:rsidRPr="009A6C54">
              <w:rPr>
                <w:rFonts w:cs="Arial"/>
              </w:rPr>
              <w:t>VASV("AO")</w:t>
            </w:r>
          </w:p>
        </w:tc>
      </w:tr>
      <w:tr w:rsidR="00470FE1" w:rsidRPr="009A6C54" w14:paraId="26F2759F" w14:textId="77777777" w:rsidTr="00B04411">
        <w:tc>
          <w:tcPr>
            <w:tcW w:w="3192" w:type="dxa"/>
            <w:shd w:val="clear" w:color="auto" w:fill="auto"/>
          </w:tcPr>
          <w:p w14:paraId="26F2759C" w14:textId="77777777" w:rsidR="00470FE1" w:rsidRPr="009A6C54" w:rsidRDefault="00470FE1" w:rsidP="00FD58B6">
            <w:pPr>
              <w:pStyle w:val="TableText"/>
              <w:rPr>
                <w:rFonts w:cs="Arial"/>
              </w:rPr>
            </w:pPr>
          </w:p>
        </w:tc>
        <w:tc>
          <w:tcPr>
            <w:tcW w:w="3192" w:type="dxa"/>
            <w:shd w:val="clear" w:color="auto" w:fill="auto"/>
          </w:tcPr>
          <w:p w14:paraId="26F2759D" w14:textId="77777777" w:rsidR="00470FE1" w:rsidRPr="009A6C54" w:rsidRDefault="00470FE1" w:rsidP="00FD58B6">
            <w:pPr>
              <w:pStyle w:val="TableText"/>
              <w:rPr>
                <w:rFonts w:cs="Arial"/>
              </w:rPr>
            </w:pPr>
            <w:r w:rsidRPr="009A6C54">
              <w:rPr>
                <w:rFonts w:cs="Arial"/>
              </w:rPr>
              <w:t>VASV(2,#)</w:t>
            </w:r>
          </w:p>
        </w:tc>
        <w:tc>
          <w:tcPr>
            <w:tcW w:w="3192" w:type="dxa"/>
            <w:shd w:val="clear" w:color="auto" w:fill="auto"/>
          </w:tcPr>
          <w:p w14:paraId="26F2759E" w14:textId="77777777" w:rsidR="00470FE1" w:rsidRPr="009A6C54" w:rsidRDefault="00470FE1" w:rsidP="00FD58B6">
            <w:pPr>
              <w:pStyle w:val="TableText"/>
              <w:rPr>
                <w:rFonts w:cs="Arial"/>
              </w:rPr>
            </w:pPr>
            <w:r w:rsidRPr="009A6C54">
              <w:rPr>
                <w:rFonts w:cs="Arial"/>
              </w:rPr>
              <w:t>VASV("AO",#)</w:t>
            </w:r>
          </w:p>
        </w:tc>
      </w:tr>
      <w:tr w:rsidR="00470FE1" w:rsidRPr="009A6C54" w14:paraId="26F275A3" w14:textId="77777777" w:rsidTr="00B04411">
        <w:tc>
          <w:tcPr>
            <w:tcW w:w="3192" w:type="dxa"/>
            <w:shd w:val="clear" w:color="auto" w:fill="auto"/>
          </w:tcPr>
          <w:p w14:paraId="26F275A0" w14:textId="77777777" w:rsidR="00470FE1" w:rsidRPr="009A6C54" w:rsidRDefault="00470FE1" w:rsidP="00FD58B6">
            <w:pPr>
              <w:pStyle w:val="TableText"/>
              <w:rPr>
                <w:rFonts w:cs="Arial"/>
              </w:rPr>
            </w:pPr>
          </w:p>
        </w:tc>
        <w:tc>
          <w:tcPr>
            <w:tcW w:w="3192" w:type="dxa"/>
            <w:shd w:val="clear" w:color="auto" w:fill="auto"/>
          </w:tcPr>
          <w:p w14:paraId="26F275A1"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2" w14:textId="77777777" w:rsidR="00470FE1" w:rsidRPr="009A6C54" w:rsidRDefault="00470FE1" w:rsidP="00FD58B6">
            <w:pPr>
              <w:pStyle w:val="TableText"/>
              <w:rPr>
                <w:rFonts w:cs="Arial"/>
              </w:rPr>
            </w:pPr>
            <w:r w:rsidRPr="009A6C54">
              <w:rPr>
                <w:rFonts w:cs="Arial"/>
              </w:rPr>
              <w:t>VASV("IR")</w:t>
            </w:r>
          </w:p>
        </w:tc>
      </w:tr>
      <w:tr w:rsidR="00470FE1" w:rsidRPr="009A6C54" w14:paraId="26F275A7" w14:textId="77777777" w:rsidTr="00B04411">
        <w:tc>
          <w:tcPr>
            <w:tcW w:w="3192" w:type="dxa"/>
            <w:shd w:val="clear" w:color="auto" w:fill="auto"/>
          </w:tcPr>
          <w:p w14:paraId="26F275A4" w14:textId="77777777" w:rsidR="00470FE1" w:rsidRPr="009A6C54" w:rsidRDefault="00470FE1" w:rsidP="00FD58B6">
            <w:pPr>
              <w:pStyle w:val="TableText"/>
              <w:rPr>
                <w:rFonts w:cs="Arial"/>
              </w:rPr>
            </w:pPr>
          </w:p>
        </w:tc>
        <w:tc>
          <w:tcPr>
            <w:tcW w:w="3192" w:type="dxa"/>
            <w:shd w:val="clear" w:color="auto" w:fill="auto"/>
          </w:tcPr>
          <w:p w14:paraId="26F275A5" w14:textId="77777777" w:rsidR="00470FE1" w:rsidRPr="009A6C54" w:rsidRDefault="00470FE1" w:rsidP="00FD58B6">
            <w:pPr>
              <w:pStyle w:val="TableText"/>
              <w:rPr>
                <w:rFonts w:cs="Arial"/>
              </w:rPr>
            </w:pPr>
            <w:r w:rsidRPr="009A6C54">
              <w:rPr>
                <w:rFonts w:cs="Arial"/>
              </w:rPr>
              <w:t>VASV(3,#)</w:t>
            </w:r>
          </w:p>
        </w:tc>
        <w:tc>
          <w:tcPr>
            <w:tcW w:w="3192" w:type="dxa"/>
            <w:shd w:val="clear" w:color="auto" w:fill="auto"/>
          </w:tcPr>
          <w:p w14:paraId="26F275A6" w14:textId="77777777" w:rsidR="00470FE1" w:rsidRPr="009A6C54" w:rsidRDefault="00470FE1" w:rsidP="00FD58B6">
            <w:pPr>
              <w:pStyle w:val="TableText"/>
              <w:rPr>
                <w:rFonts w:cs="Arial"/>
              </w:rPr>
            </w:pPr>
            <w:r w:rsidRPr="009A6C54">
              <w:rPr>
                <w:rFonts w:cs="Arial"/>
              </w:rPr>
              <w:t>VASV("IR",#)</w:t>
            </w:r>
          </w:p>
        </w:tc>
      </w:tr>
      <w:tr w:rsidR="00470FE1" w:rsidRPr="009A6C54" w14:paraId="26F275AB" w14:textId="77777777" w:rsidTr="00B04411">
        <w:tc>
          <w:tcPr>
            <w:tcW w:w="3192" w:type="dxa"/>
            <w:shd w:val="clear" w:color="auto" w:fill="auto"/>
          </w:tcPr>
          <w:p w14:paraId="26F275A8" w14:textId="77777777" w:rsidR="00470FE1" w:rsidRPr="009A6C54" w:rsidRDefault="00470FE1" w:rsidP="00FD58B6">
            <w:pPr>
              <w:pStyle w:val="TableText"/>
              <w:rPr>
                <w:rFonts w:cs="Arial"/>
              </w:rPr>
            </w:pPr>
          </w:p>
        </w:tc>
        <w:tc>
          <w:tcPr>
            <w:tcW w:w="3192" w:type="dxa"/>
            <w:shd w:val="clear" w:color="auto" w:fill="auto"/>
          </w:tcPr>
          <w:p w14:paraId="26F275A9"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A" w14:textId="77777777" w:rsidR="00470FE1" w:rsidRPr="009A6C54" w:rsidRDefault="00470FE1" w:rsidP="00FD58B6">
            <w:pPr>
              <w:pStyle w:val="TableText"/>
              <w:rPr>
                <w:rFonts w:cs="Arial"/>
              </w:rPr>
            </w:pPr>
            <w:r w:rsidRPr="009A6C54">
              <w:rPr>
                <w:rFonts w:cs="Arial"/>
              </w:rPr>
              <w:t>VASV("PW")</w:t>
            </w:r>
          </w:p>
        </w:tc>
      </w:tr>
      <w:tr w:rsidR="00470FE1" w:rsidRPr="009A6C54" w14:paraId="26F275AF" w14:textId="77777777" w:rsidTr="00B04411">
        <w:tc>
          <w:tcPr>
            <w:tcW w:w="3192" w:type="dxa"/>
            <w:shd w:val="clear" w:color="auto" w:fill="auto"/>
          </w:tcPr>
          <w:p w14:paraId="26F275AC" w14:textId="77777777" w:rsidR="00470FE1" w:rsidRPr="009A6C54" w:rsidRDefault="00470FE1" w:rsidP="00FD58B6">
            <w:pPr>
              <w:pStyle w:val="TableText"/>
              <w:rPr>
                <w:rFonts w:cs="Arial"/>
              </w:rPr>
            </w:pPr>
          </w:p>
        </w:tc>
        <w:tc>
          <w:tcPr>
            <w:tcW w:w="3192" w:type="dxa"/>
            <w:shd w:val="clear" w:color="auto" w:fill="auto"/>
          </w:tcPr>
          <w:p w14:paraId="26F275AD" w14:textId="77777777" w:rsidR="00470FE1" w:rsidRPr="009A6C54" w:rsidRDefault="00470FE1" w:rsidP="00FD58B6">
            <w:pPr>
              <w:pStyle w:val="TableText"/>
              <w:rPr>
                <w:rFonts w:cs="Arial"/>
              </w:rPr>
            </w:pPr>
            <w:r w:rsidRPr="009A6C54">
              <w:rPr>
                <w:rFonts w:cs="Arial"/>
              </w:rPr>
              <w:t>VASV(4,#)</w:t>
            </w:r>
          </w:p>
        </w:tc>
        <w:tc>
          <w:tcPr>
            <w:tcW w:w="3192" w:type="dxa"/>
            <w:shd w:val="clear" w:color="auto" w:fill="auto"/>
          </w:tcPr>
          <w:p w14:paraId="26F275AE" w14:textId="77777777" w:rsidR="00470FE1" w:rsidRPr="009A6C54" w:rsidRDefault="00470FE1" w:rsidP="00FD58B6">
            <w:pPr>
              <w:pStyle w:val="TableText"/>
              <w:rPr>
                <w:rFonts w:cs="Arial"/>
              </w:rPr>
            </w:pPr>
            <w:r w:rsidRPr="009A6C54">
              <w:rPr>
                <w:rFonts w:cs="Arial"/>
              </w:rPr>
              <w:t>VASV("PW",#)</w:t>
            </w:r>
          </w:p>
        </w:tc>
      </w:tr>
      <w:tr w:rsidR="00470FE1" w:rsidRPr="009A6C54" w14:paraId="26F275B3" w14:textId="77777777" w:rsidTr="00B04411">
        <w:tc>
          <w:tcPr>
            <w:tcW w:w="3192" w:type="dxa"/>
            <w:shd w:val="clear" w:color="auto" w:fill="auto"/>
          </w:tcPr>
          <w:p w14:paraId="26F275B0" w14:textId="77777777" w:rsidR="00470FE1" w:rsidRPr="009A6C54" w:rsidRDefault="00470FE1" w:rsidP="00FD58B6">
            <w:pPr>
              <w:pStyle w:val="TableText"/>
              <w:rPr>
                <w:rFonts w:cs="Arial"/>
              </w:rPr>
            </w:pPr>
          </w:p>
        </w:tc>
        <w:tc>
          <w:tcPr>
            <w:tcW w:w="3192" w:type="dxa"/>
            <w:shd w:val="clear" w:color="auto" w:fill="auto"/>
          </w:tcPr>
          <w:p w14:paraId="26F275B1"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2" w14:textId="77777777" w:rsidR="00470FE1" w:rsidRPr="009A6C54" w:rsidRDefault="00470FE1" w:rsidP="00FD58B6">
            <w:pPr>
              <w:pStyle w:val="TableText"/>
              <w:rPr>
                <w:rFonts w:cs="Arial"/>
              </w:rPr>
            </w:pPr>
            <w:r w:rsidRPr="009A6C54">
              <w:rPr>
                <w:rFonts w:cs="Arial"/>
              </w:rPr>
              <w:t>VASV("CS")</w:t>
            </w:r>
          </w:p>
        </w:tc>
      </w:tr>
      <w:tr w:rsidR="00470FE1" w:rsidRPr="009A6C54" w14:paraId="26F275B7" w14:textId="77777777" w:rsidTr="00B04411">
        <w:tc>
          <w:tcPr>
            <w:tcW w:w="3192" w:type="dxa"/>
            <w:shd w:val="clear" w:color="auto" w:fill="auto"/>
          </w:tcPr>
          <w:p w14:paraId="26F275B4" w14:textId="77777777" w:rsidR="00470FE1" w:rsidRPr="009A6C54" w:rsidRDefault="00470FE1" w:rsidP="00FD58B6">
            <w:pPr>
              <w:pStyle w:val="TableText"/>
              <w:rPr>
                <w:rFonts w:cs="Arial"/>
              </w:rPr>
            </w:pPr>
          </w:p>
        </w:tc>
        <w:tc>
          <w:tcPr>
            <w:tcW w:w="3192" w:type="dxa"/>
            <w:shd w:val="clear" w:color="auto" w:fill="auto"/>
          </w:tcPr>
          <w:p w14:paraId="26F275B5" w14:textId="77777777" w:rsidR="00470FE1" w:rsidRPr="009A6C54" w:rsidRDefault="00470FE1" w:rsidP="00FD58B6">
            <w:pPr>
              <w:pStyle w:val="TableText"/>
              <w:rPr>
                <w:rFonts w:cs="Arial"/>
              </w:rPr>
            </w:pPr>
            <w:r w:rsidRPr="009A6C54">
              <w:rPr>
                <w:rFonts w:cs="Arial"/>
              </w:rPr>
              <w:t>VASV(5,#)</w:t>
            </w:r>
          </w:p>
        </w:tc>
        <w:tc>
          <w:tcPr>
            <w:tcW w:w="3192" w:type="dxa"/>
            <w:shd w:val="clear" w:color="auto" w:fill="auto"/>
          </w:tcPr>
          <w:p w14:paraId="26F275B6" w14:textId="77777777" w:rsidR="00470FE1" w:rsidRPr="009A6C54" w:rsidRDefault="00470FE1" w:rsidP="00FD58B6">
            <w:pPr>
              <w:pStyle w:val="TableText"/>
              <w:rPr>
                <w:rFonts w:cs="Arial"/>
              </w:rPr>
            </w:pPr>
            <w:r w:rsidRPr="009A6C54">
              <w:rPr>
                <w:rFonts w:cs="Arial"/>
              </w:rPr>
              <w:t>VASV("CS",#)</w:t>
            </w:r>
          </w:p>
        </w:tc>
      </w:tr>
      <w:tr w:rsidR="00470FE1" w:rsidRPr="009A6C54" w14:paraId="26F275BB" w14:textId="77777777" w:rsidTr="00B04411">
        <w:tc>
          <w:tcPr>
            <w:tcW w:w="3192" w:type="dxa"/>
            <w:shd w:val="clear" w:color="auto" w:fill="auto"/>
          </w:tcPr>
          <w:p w14:paraId="26F275B8" w14:textId="77777777" w:rsidR="00470FE1" w:rsidRPr="009A6C54" w:rsidRDefault="00470FE1" w:rsidP="00FD58B6">
            <w:pPr>
              <w:pStyle w:val="TableText"/>
              <w:rPr>
                <w:rFonts w:cs="Arial"/>
              </w:rPr>
            </w:pPr>
          </w:p>
        </w:tc>
        <w:tc>
          <w:tcPr>
            <w:tcW w:w="3192" w:type="dxa"/>
            <w:shd w:val="clear" w:color="auto" w:fill="auto"/>
          </w:tcPr>
          <w:p w14:paraId="26F275B9"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A" w14:textId="77777777" w:rsidR="00470FE1" w:rsidRPr="009A6C54" w:rsidRDefault="00470FE1" w:rsidP="00FD58B6">
            <w:pPr>
              <w:pStyle w:val="TableText"/>
              <w:rPr>
                <w:rFonts w:cs="Arial"/>
              </w:rPr>
            </w:pPr>
            <w:r w:rsidRPr="009A6C54">
              <w:rPr>
                <w:rFonts w:cs="Arial"/>
              </w:rPr>
              <w:t>VASV("S1")</w:t>
            </w:r>
          </w:p>
        </w:tc>
      </w:tr>
      <w:tr w:rsidR="00470FE1" w:rsidRPr="009A6C54" w14:paraId="26F275BF" w14:textId="77777777" w:rsidTr="00B04411">
        <w:tc>
          <w:tcPr>
            <w:tcW w:w="3192" w:type="dxa"/>
            <w:shd w:val="clear" w:color="auto" w:fill="auto"/>
          </w:tcPr>
          <w:p w14:paraId="26F275BC" w14:textId="77777777" w:rsidR="00470FE1" w:rsidRPr="009A6C54" w:rsidRDefault="00470FE1" w:rsidP="00FD58B6">
            <w:pPr>
              <w:pStyle w:val="TableText"/>
              <w:rPr>
                <w:rFonts w:cs="Arial"/>
              </w:rPr>
            </w:pPr>
          </w:p>
        </w:tc>
        <w:tc>
          <w:tcPr>
            <w:tcW w:w="3192" w:type="dxa"/>
            <w:shd w:val="clear" w:color="auto" w:fill="auto"/>
          </w:tcPr>
          <w:p w14:paraId="26F275BD" w14:textId="77777777" w:rsidR="00470FE1" w:rsidRPr="009A6C54" w:rsidRDefault="00470FE1" w:rsidP="00FD58B6">
            <w:pPr>
              <w:pStyle w:val="TableText"/>
              <w:rPr>
                <w:rFonts w:cs="Arial"/>
              </w:rPr>
            </w:pPr>
            <w:r w:rsidRPr="009A6C54">
              <w:rPr>
                <w:rFonts w:cs="Arial"/>
              </w:rPr>
              <w:t>VASV(6,#)</w:t>
            </w:r>
          </w:p>
        </w:tc>
        <w:tc>
          <w:tcPr>
            <w:tcW w:w="3192" w:type="dxa"/>
            <w:shd w:val="clear" w:color="auto" w:fill="auto"/>
          </w:tcPr>
          <w:p w14:paraId="26F275BE" w14:textId="77777777" w:rsidR="00470FE1" w:rsidRPr="009A6C54" w:rsidRDefault="00470FE1" w:rsidP="00FD58B6">
            <w:pPr>
              <w:pStyle w:val="TableText"/>
              <w:rPr>
                <w:rFonts w:cs="Arial"/>
              </w:rPr>
            </w:pPr>
            <w:r w:rsidRPr="009A6C54">
              <w:rPr>
                <w:rFonts w:cs="Arial"/>
              </w:rPr>
              <w:t>VASV("S1",#)</w:t>
            </w:r>
          </w:p>
        </w:tc>
      </w:tr>
      <w:tr w:rsidR="00470FE1" w:rsidRPr="009A6C54" w14:paraId="26F275C3" w14:textId="77777777" w:rsidTr="00B04411">
        <w:tc>
          <w:tcPr>
            <w:tcW w:w="3192" w:type="dxa"/>
            <w:shd w:val="clear" w:color="auto" w:fill="auto"/>
          </w:tcPr>
          <w:p w14:paraId="26F275C0" w14:textId="77777777" w:rsidR="00470FE1" w:rsidRPr="009A6C54" w:rsidRDefault="00470FE1" w:rsidP="00FD58B6">
            <w:pPr>
              <w:pStyle w:val="TableText"/>
              <w:rPr>
                <w:rFonts w:cs="Arial"/>
              </w:rPr>
            </w:pPr>
          </w:p>
        </w:tc>
        <w:tc>
          <w:tcPr>
            <w:tcW w:w="3192" w:type="dxa"/>
            <w:shd w:val="clear" w:color="auto" w:fill="auto"/>
          </w:tcPr>
          <w:p w14:paraId="26F275C1"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2" w14:textId="77777777" w:rsidR="00470FE1" w:rsidRPr="009A6C54" w:rsidRDefault="00470FE1" w:rsidP="00FD58B6">
            <w:pPr>
              <w:pStyle w:val="TableText"/>
              <w:rPr>
                <w:rFonts w:cs="Arial"/>
              </w:rPr>
            </w:pPr>
            <w:r w:rsidRPr="009A6C54">
              <w:rPr>
                <w:rFonts w:cs="Arial"/>
              </w:rPr>
              <w:t>VASV("S2")</w:t>
            </w:r>
          </w:p>
        </w:tc>
      </w:tr>
      <w:tr w:rsidR="00470FE1" w:rsidRPr="009A6C54" w14:paraId="26F275C7" w14:textId="77777777" w:rsidTr="00B04411">
        <w:tc>
          <w:tcPr>
            <w:tcW w:w="3192" w:type="dxa"/>
            <w:shd w:val="clear" w:color="auto" w:fill="auto"/>
          </w:tcPr>
          <w:p w14:paraId="26F275C4" w14:textId="77777777" w:rsidR="00470FE1" w:rsidRPr="009A6C54" w:rsidRDefault="00470FE1" w:rsidP="00FD58B6">
            <w:pPr>
              <w:pStyle w:val="TableText"/>
              <w:rPr>
                <w:rFonts w:cs="Arial"/>
              </w:rPr>
            </w:pPr>
          </w:p>
        </w:tc>
        <w:tc>
          <w:tcPr>
            <w:tcW w:w="3192" w:type="dxa"/>
            <w:shd w:val="clear" w:color="auto" w:fill="auto"/>
          </w:tcPr>
          <w:p w14:paraId="26F275C5" w14:textId="77777777" w:rsidR="00470FE1" w:rsidRPr="009A6C54" w:rsidRDefault="00470FE1" w:rsidP="00FD58B6">
            <w:pPr>
              <w:pStyle w:val="TableText"/>
              <w:rPr>
                <w:rFonts w:cs="Arial"/>
              </w:rPr>
            </w:pPr>
            <w:r w:rsidRPr="009A6C54">
              <w:rPr>
                <w:rFonts w:cs="Arial"/>
              </w:rPr>
              <w:t>VASV(7,#)</w:t>
            </w:r>
          </w:p>
        </w:tc>
        <w:tc>
          <w:tcPr>
            <w:tcW w:w="3192" w:type="dxa"/>
            <w:shd w:val="clear" w:color="auto" w:fill="auto"/>
          </w:tcPr>
          <w:p w14:paraId="26F275C6" w14:textId="77777777" w:rsidR="00470FE1" w:rsidRPr="009A6C54" w:rsidRDefault="00470FE1" w:rsidP="00FD58B6">
            <w:pPr>
              <w:pStyle w:val="TableText"/>
              <w:rPr>
                <w:rFonts w:cs="Arial"/>
              </w:rPr>
            </w:pPr>
            <w:r w:rsidRPr="009A6C54">
              <w:rPr>
                <w:rFonts w:cs="Arial"/>
              </w:rPr>
              <w:t>VASV("S2",#)</w:t>
            </w:r>
          </w:p>
        </w:tc>
      </w:tr>
      <w:tr w:rsidR="00470FE1" w:rsidRPr="009A6C54" w14:paraId="26F275CB" w14:textId="77777777" w:rsidTr="00B04411">
        <w:tc>
          <w:tcPr>
            <w:tcW w:w="3192" w:type="dxa"/>
            <w:shd w:val="clear" w:color="auto" w:fill="auto"/>
          </w:tcPr>
          <w:p w14:paraId="26F275C8" w14:textId="77777777" w:rsidR="00470FE1" w:rsidRPr="009A6C54" w:rsidRDefault="00470FE1" w:rsidP="00FD58B6">
            <w:pPr>
              <w:pStyle w:val="TableText"/>
              <w:rPr>
                <w:rFonts w:cs="Arial"/>
              </w:rPr>
            </w:pPr>
          </w:p>
        </w:tc>
        <w:tc>
          <w:tcPr>
            <w:tcW w:w="3192" w:type="dxa"/>
            <w:shd w:val="clear" w:color="auto" w:fill="auto"/>
          </w:tcPr>
          <w:p w14:paraId="26F275C9"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A" w14:textId="77777777" w:rsidR="00470FE1" w:rsidRPr="009A6C54" w:rsidRDefault="00470FE1" w:rsidP="00FD58B6">
            <w:pPr>
              <w:pStyle w:val="TableText"/>
              <w:rPr>
                <w:rFonts w:cs="Arial"/>
              </w:rPr>
            </w:pPr>
            <w:r w:rsidRPr="009A6C54">
              <w:rPr>
                <w:rFonts w:cs="Arial"/>
              </w:rPr>
              <w:t>VASV("S3")</w:t>
            </w:r>
          </w:p>
        </w:tc>
      </w:tr>
      <w:tr w:rsidR="00470FE1" w:rsidRPr="009A6C54" w14:paraId="26F275CF" w14:textId="77777777" w:rsidTr="00B04411">
        <w:tc>
          <w:tcPr>
            <w:tcW w:w="3192" w:type="dxa"/>
            <w:shd w:val="clear" w:color="auto" w:fill="auto"/>
          </w:tcPr>
          <w:p w14:paraId="26F275CC" w14:textId="77777777" w:rsidR="00470FE1" w:rsidRPr="009A6C54" w:rsidRDefault="00470FE1" w:rsidP="00FD58B6">
            <w:pPr>
              <w:pStyle w:val="TableText"/>
              <w:rPr>
                <w:rFonts w:cs="Arial"/>
              </w:rPr>
            </w:pPr>
          </w:p>
        </w:tc>
        <w:tc>
          <w:tcPr>
            <w:tcW w:w="3192" w:type="dxa"/>
            <w:shd w:val="clear" w:color="auto" w:fill="auto"/>
          </w:tcPr>
          <w:p w14:paraId="26F275CD" w14:textId="77777777" w:rsidR="00470FE1" w:rsidRPr="009A6C54" w:rsidRDefault="00470FE1" w:rsidP="00FD58B6">
            <w:pPr>
              <w:pStyle w:val="TableText"/>
              <w:rPr>
                <w:rFonts w:cs="Arial"/>
              </w:rPr>
            </w:pPr>
            <w:r w:rsidRPr="009A6C54">
              <w:rPr>
                <w:rFonts w:cs="Arial"/>
              </w:rPr>
              <w:t>VASV(8,#)</w:t>
            </w:r>
          </w:p>
        </w:tc>
        <w:tc>
          <w:tcPr>
            <w:tcW w:w="3192" w:type="dxa"/>
            <w:shd w:val="clear" w:color="auto" w:fill="auto"/>
          </w:tcPr>
          <w:p w14:paraId="26F275CE" w14:textId="77777777" w:rsidR="00470FE1" w:rsidRPr="009A6C54" w:rsidRDefault="00470FE1" w:rsidP="00FD58B6">
            <w:pPr>
              <w:pStyle w:val="TableText"/>
              <w:rPr>
                <w:rFonts w:cs="Arial"/>
              </w:rPr>
            </w:pPr>
            <w:r w:rsidRPr="009A6C54">
              <w:rPr>
                <w:rFonts w:cs="Arial"/>
              </w:rPr>
              <w:t>VASV("S3",#)</w:t>
            </w:r>
          </w:p>
        </w:tc>
      </w:tr>
      <w:tr w:rsidR="00470FE1" w:rsidRPr="009A6C54" w14:paraId="26F275D3" w14:textId="77777777" w:rsidTr="00B04411">
        <w:tc>
          <w:tcPr>
            <w:tcW w:w="3192" w:type="dxa"/>
            <w:shd w:val="clear" w:color="auto" w:fill="auto"/>
          </w:tcPr>
          <w:p w14:paraId="26F275D0" w14:textId="77777777" w:rsidR="00470FE1" w:rsidRPr="009A6C54" w:rsidRDefault="00470FE1" w:rsidP="00FD58B6">
            <w:pPr>
              <w:pStyle w:val="TableText"/>
              <w:rPr>
                <w:rFonts w:cs="Arial"/>
              </w:rPr>
            </w:pPr>
          </w:p>
        </w:tc>
        <w:tc>
          <w:tcPr>
            <w:tcW w:w="3192" w:type="dxa"/>
            <w:shd w:val="clear" w:color="auto" w:fill="auto"/>
          </w:tcPr>
          <w:p w14:paraId="26F275D1"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2" w14:textId="77777777" w:rsidR="00470FE1" w:rsidRPr="009A6C54" w:rsidRDefault="00470FE1" w:rsidP="00FD58B6">
            <w:pPr>
              <w:pStyle w:val="TableText"/>
              <w:rPr>
                <w:rFonts w:cs="Arial"/>
              </w:rPr>
            </w:pPr>
            <w:r w:rsidRPr="009A6C54">
              <w:rPr>
                <w:rFonts w:cs="Arial"/>
              </w:rPr>
              <w:t>VASV(“PH”)</w:t>
            </w:r>
          </w:p>
        </w:tc>
      </w:tr>
      <w:tr w:rsidR="00470FE1" w:rsidRPr="009A6C54" w14:paraId="26F275D7" w14:textId="77777777" w:rsidTr="00B04411">
        <w:tc>
          <w:tcPr>
            <w:tcW w:w="3192" w:type="dxa"/>
            <w:shd w:val="clear" w:color="auto" w:fill="auto"/>
          </w:tcPr>
          <w:p w14:paraId="26F275D4" w14:textId="77777777" w:rsidR="00470FE1" w:rsidRPr="009A6C54" w:rsidRDefault="00470FE1" w:rsidP="00FD58B6">
            <w:pPr>
              <w:pStyle w:val="TableText"/>
              <w:rPr>
                <w:rFonts w:cs="Arial"/>
              </w:rPr>
            </w:pPr>
          </w:p>
        </w:tc>
        <w:tc>
          <w:tcPr>
            <w:tcW w:w="3192" w:type="dxa"/>
            <w:shd w:val="clear" w:color="auto" w:fill="auto"/>
          </w:tcPr>
          <w:p w14:paraId="26F275D5" w14:textId="77777777" w:rsidR="00470FE1" w:rsidRPr="009A6C54" w:rsidRDefault="00470FE1" w:rsidP="00FD58B6">
            <w:pPr>
              <w:pStyle w:val="TableText"/>
              <w:rPr>
                <w:rFonts w:cs="Arial"/>
              </w:rPr>
            </w:pPr>
            <w:r w:rsidRPr="009A6C54">
              <w:rPr>
                <w:rFonts w:cs="Arial"/>
              </w:rPr>
              <w:t>VASV(9,#)</w:t>
            </w:r>
          </w:p>
        </w:tc>
        <w:tc>
          <w:tcPr>
            <w:tcW w:w="3192" w:type="dxa"/>
            <w:shd w:val="clear" w:color="auto" w:fill="auto"/>
          </w:tcPr>
          <w:p w14:paraId="26F275D6" w14:textId="77777777" w:rsidR="00470FE1" w:rsidRPr="009A6C54" w:rsidRDefault="00470FE1" w:rsidP="00FD58B6">
            <w:pPr>
              <w:pStyle w:val="TableText"/>
              <w:rPr>
                <w:rFonts w:cs="Arial"/>
              </w:rPr>
            </w:pPr>
            <w:r w:rsidRPr="009A6C54">
              <w:rPr>
                <w:rFonts w:cs="Arial"/>
              </w:rPr>
              <w:t>VASV(“PH”,#)</w:t>
            </w:r>
          </w:p>
        </w:tc>
      </w:tr>
      <w:tr w:rsidR="00470FE1" w:rsidRPr="009A6C54" w14:paraId="26F275DB" w14:textId="77777777" w:rsidTr="00B04411">
        <w:tc>
          <w:tcPr>
            <w:tcW w:w="3192" w:type="dxa"/>
            <w:shd w:val="clear" w:color="auto" w:fill="auto"/>
          </w:tcPr>
          <w:p w14:paraId="26F275D8" w14:textId="77777777" w:rsidR="00470FE1" w:rsidRPr="009A6C54" w:rsidRDefault="00470FE1" w:rsidP="00FD58B6">
            <w:pPr>
              <w:pStyle w:val="TableText"/>
              <w:rPr>
                <w:rFonts w:cs="Arial"/>
              </w:rPr>
            </w:pPr>
          </w:p>
        </w:tc>
        <w:tc>
          <w:tcPr>
            <w:tcW w:w="3192" w:type="dxa"/>
            <w:shd w:val="clear" w:color="auto" w:fill="auto"/>
          </w:tcPr>
          <w:p w14:paraId="26F275D9"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A" w14:textId="77777777" w:rsidR="00470FE1" w:rsidRPr="009A6C54" w:rsidRDefault="00470FE1" w:rsidP="00FD58B6">
            <w:pPr>
              <w:pStyle w:val="TableText"/>
              <w:rPr>
                <w:rFonts w:cs="Arial"/>
              </w:rPr>
            </w:pPr>
            <w:r w:rsidRPr="009A6C54">
              <w:rPr>
                <w:rFonts w:cs="Arial"/>
              </w:rPr>
              <w:t>VASV(“CV”)</w:t>
            </w:r>
          </w:p>
        </w:tc>
      </w:tr>
      <w:tr w:rsidR="00470FE1" w:rsidRPr="009A6C54" w14:paraId="26F275DF" w14:textId="77777777" w:rsidTr="00B04411">
        <w:tc>
          <w:tcPr>
            <w:tcW w:w="3192" w:type="dxa"/>
            <w:shd w:val="clear" w:color="auto" w:fill="auto"/>
          </w:tcPr>
          <w:p w14:paraId="26F275DC" w14:textId="77777777" w:rsidR="00470FE1" w:rsidRPr="009A6C54" w:rsidRDefault="00470FE1" w:rsidP="00FD58B6">
            <w:pPr>
              <w:pStyle w:val="TableText"/>
              <w:rPr>
                <w:rFonts w:cs="Arial"/>
              </w:rPr>
            </w:pPr>
          </w:p>
        </w:tc>
        <w:tc>
          <w:tcPr>
            <w:tcW w:w="3192" w:type="dxa"/>
            <w:shd w:val="clear" w:color="auto" w:fill="auto"/>
          </w:tcPr>
          <w:p w14:paraId="26F275DD" w14:textId="77777777" w:rsidR="00470FE1" w:rsidRPr="009A6C54" w:rsidRDefault="00470FE1" w:rsidP="00FD58B6">
            <w:pPr>
              <w:pStyle w:val="TableText"/>
              <w:rPr>
                <w:rFonts w:cs="Arial"/>
              </w:rPr>
            </w:pPr>
            <w:r w:rsidRPr="009A6C54">
              <w:rPr>
                <w:rFonts w:cs="Arial"/>
              </w:rPr>
              <w:t>VASV(10,#)</w:t>
            </w:r>
          </w:p>
        </w:tc>
        <w:tc>
          <w:tcPr>
            <w:tcW w:w="3192" w:type="dxa"/>
            <w:shd w:val="clear" w:color="auto" w:fill="auto"/>
          </w:tcPr>
          <w:p w14:paraId="26F275DE" w14:textId="77777777" w:rsidR="00470FE1" w:rsidRPr="009A6C54" w:rsidRDefault="00470FE1" w:rsidP="00FD58B6">
            <w:pPr>
              <w:pStyle w:val="TableText"/>
              <w:rPr>
                <w:rFonts w:cs="Arial"/>
              </w:rPr>
            </w:pPr>
            <w:r w:rsidRPr="009A6C54">
              <w:rPr>
                <w:rFonts w:cs="Arial"/>
              </w:rPr>
              <w:t>VASV(“CV”,#)</w:t>
            </w:r>
          </w:p>
        </w:tc>
      </w:tr>
      <w:tr w:rsidR="00470FE1" w:rsidRPr="009A6C54" w14:paraId="26F275E3" w14:textId="77777777" w:rsidTr="00B04411">
        <w:tc>
          <w:tcPr>
            <w:tcW w:w="3192" w:type="dxa"/>
            <w:shd w:val="clear" w:color="auto" w:fill="auto"/>
          </w:tcPr>
          <w:p w14:paraId="26F275E0" w14:textId="77777777" w:rsidR="00470FE1" w:rsidRPr="009A6C54" w:rsidRDefault="00470FE1" w:rsidP="00FD58B6">
            <w:pPr>
              <w:pStyle w:val="TableText"/>
              <w:rPr>
                <w:rFonts w:cs="Arial"/>
              </w:rPr>
            </w:pPr>
          </w:p>
        </w:tc>
        <w:tc>
          <w:tcPr>
            <w:tcW w:w="3192" w:type="dxa"/>
            <w:shd w:val="clear" w:color="auto" w:fill="auto"/>
          </w:tcPr>
          <w:p w14:paraId="26F275E1"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2" w14:textId="77777777" w:rsidR="00470FE1" w:rsidRPr="009A6C54" w:rsidRDefault="00470FE1" w:rsidP="00FD58B6">
            <w:pPr>
              <w:pStyle w:val="TableText"/>
              <w:rPr>
                <w:rFonts w:cs="Arial"/>
              </w:rPr>
            </w:pPr>
            <w:r w:rsidRPr="009A6C54">
              <w:rPr>
                <w:rFonts w:cs="Arial"/>
              </w:rPr>
              <w:t>VASV(“OIF”)</w:t>
            </w:r>
          </w:p>
        </w:tc>
      </w:tr>
      <w:tr w:rsidR="00470FE1" w:rsidRPr="009A6C54" w14:paraId="26F275E7" w14:textId="77777777" w:rsidTr="00B04411">
        <w:tc>
          <w:tcPr>
            <w:tcW w:w="3192" w:type="dxa"/>
            <w:shd w:val="clear" w:color="auto" w:fill="auto"/>
          </w:tcPr>
          <w:p w14:paraId="26F275E4" w14:textId="77777777" w:rsidR="00470FE1" w:rsidRPr="009A6C54" w:rsidRDefault="00470FE1" w:rsidP="00FD58B6">
            <w:pPr>
              <w:pStyle w:val="TableText"/>
              <w:rPr>
                <w:rFonts w:cs="Arial"/>
              </w:rPr>
            </w:pPr>
          </w:p>
        </w:tc>
        <w:tc>
          <w:tcPr>
            <w:tcW w:w="3192" w:type="dxa"/>
            <w:shd w:val="clear" w:color="auto" w:fill="auto"/>
          </w:tcPr>
          <w:p w14:paraId="26F275E5" w14:textId="77777777" w:rsidR="00470FE1" w:rsidRPr="009A6C54" w:rsidRDefault="00470FE1" w:rsidP="00FD58B6">
            <w:pPr>
              <w:pStyle w:val="TableText"/>
              <w:rPr>
                <w:rFonts w:cs="Arial"/>
              </w:rPr>
            </w:pPr>
            <w:r w:rsidRPr="009A6C54">
              <w:rPr>
                <w:rFonts w:cs="Arial"/>
              </w:rPr>
              <w:t>VASV(11,#)</w:t>
            </w:r>
          </w:p>
        </w:tc>
        <w:tc>
          <w:tcPr>
            <w:tcW w:w="3192" w:type="dxa"/>
            <w:shd w:val="clear" w:color="auto" w:fill="auto"/>
          </w:tcPr>
          <w:p w14:paraId="26F275E6" w14:textId="77777777" w:rsidR="00470FE1" w:rsidRPr="009A6C54" w:rsidRDefault="00470FE1" w:rsidP="00FD58B6">
            <w:pPr>
              <w:pStyle w:val="TableText"/>
              <w:rPr>
                <w:rFonts w:cs="Arial"/>
              </w:rPr>
            </w:pPr>
            <w:r w:rsidRPr="009A6C54">
              <w:rPr>
                <w:rFonts w:cs="Arial"/>
              </w:rPr>
              <w:t>VASV(“OIF”,#)</w:t>
            </w:r>
          </w:p>
        </w:tc>
      </w:tr>
      <w:tr w:rsidR="00470FE1" w:rsidRPr="009A6C54" w14:paraId="26F275EB" w14:textId="77777777" w:rsidTr="00B04411">
        <w:tc>
          <w:tcPr>
            <w:tcW w:w="3192" w:type="dxa"/>
            <w:shd w:val="clear" w:color="auto" w:fill="auto"/>
          </w:tcPr>
          <w:p w14:paraId="26F275E8" w14:textId="77777777" w:rsidR="00470FE1" w:rsidRPr="009A6C54" w:rsidRDefault="00470FE1" w:rsidP="00FD58B6">
            <w:pPr>
              <w:pStyle w:val="TableText"/>
              <w:rPr>
                <w:rFonts w:cs="Arial"/>
              </w:rPr>
            </w:pPr>
          </w:p>
        </w:tc>
        <w:tc>
          <w:tcPr>
            <w:tcW w:w="3192" w:type="dxa"/>
            <w:shd w:val="clear" w:color="auto" w:fill="auto"/>
          </w:tcPr>
          <w:p w14:paraId="26F275E9"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A" w14:textId="77777777" w:rsidR="00470FE1" w:rsidRPr="009A6C54" w:rsidRDefault="00470FE1" w:rsidP="00FD58B6">
            <w:pPr>
              <w:pStyle w:val="TableText"/>
              <w:rPr>
                <w:rFonts w:cs="Arial"/>
              </w:rPr>
            </w:pPr>
            <w:r w:rsidRPr="009A6C54">
              <w:rPr>
                <w:rFonts w:cs="Arial"/>
              </w:rPr>
              <w:t>VASV(“OEF”)</w:t>
            </w:r>
          </w:p>
        </w:tc>
      </w:tr>
      <w:tr w:rsidR="00470FE1" w:rsidRPr="009A6C54" w14:paraId="26F275EF" w14:textId="77777777" w:rsidTr="00B04411">
        <w:tc>
          <w:tcPr>
            <w:tcW w:w="3192" w:type="dxa"/>
            <w:shd w:val="clear" w:color="auto" w:fill="auto"/>
          </w:tcPr>
          <w:p w14:paraId="26F275EC" w14:textId="77777777" w:rsidR="00470FE1" w:rsidRPr="009A6C54" w:rsidRDefault="00470FE1" w:rsidP="00FD58B6">
            <w:pPr>
              <w:pStyle w:val="TableText"/>
              <w:rPr>
                <w:rFonts w:cs="Arial"/>
              </w:rPr>
            </w:pPr>
          </w:p>
        </w:tc>
        <w:tc>
          <w:tcPr>
            <w:tcW w:w="3192" w:type="dxa"/>
            <w:shd w:val="clear" w:color="auto" w:fill="auto"/>
          </w:tcPr>
          <w:p w14:paraId="26F275ED" w14:textId="77777777" w:rsidR="00470FE1" w:rsidRPr="009A6C54" w:rsidRDefault="00470FE1" w:rsidP="00FD58B6">
            <w:pPr>
              <w:pStyle w:val="TableText"/>
              <w:rPr>
                <w:rFonts w:cs="Arial"/>
              </w:rPr>
            </w:pPr>
            <w:r w:rsidRPr="009A6C54">
              <w:rPr>
                <w:rFonts w:cs="Arial"/>
              </w:rPr>
              <w:t>VASV(12,#)</w:t>
            </w:r>
          </w:p>
        </w:tc>
        <w:tc>
          <w:tcPr>
            <w:tcW w:w="3192" w:type="dxa"/>
            <w:shd w:val="clear" w:color="auto" w:fill="auto"/>
          </w:tcPr>
          <w:p w14:paraId="26F275EE" w14:textId="77777777" w:rsidR="00470FE1" w:rsidRPr="009A6C54" w:rsidRDefault="00470FE1" w:rsidP="00FD58B6">
            <w:pPr>
              <w:pStyle w:val="TableText"/>
              <w:rPr>
                <w:rFonts w:cs="Arial"/>
              </w:rPr>
            </w:pPr>
            <w:r w:rsidRPr="009A6C54">
              <w:rPr>
                <w:rFonts w:cs="Arial"/>
              </w:rPr>
              <w:t>VASV(“OEF”,#)</w:t>
            </w:r>
          </w:p>
        </w:tc>
      </w:tr>
      <w:tr w:rsidR="00470FE1" w:rsidRPr="009A6C54" w14:paraId="26F275F3" w14:textId="77777777" w:rsidTr="00B04411">
        <w:tc>
          <w:tcPr>
            <w:tcW w:w="3192" w:type="dxa"/>
            <w:shd w:val="clear" w:color="auto" w:fill="auto"/>
          </w:tcPr>
          <w:p w14:paraId="26F275F0" w14:textId="77777777" w:rsidR="00470FE1" w:rsidRPr="009A6C54" w:rsidRDefault="00470FE1" w:rsidP="00FD58B6">
            <w:pPr>
              <w:pStyle w:val="TableText"/>
              <w:rPr>
                <w:rFonts w:cs="Arial"/>
              </w:rPr>
            </w:pPr>
          </w:p>
        </w:tc>
        <w:tc>
          <w:tcPr>
            <w:tcW w:w="3192" w:type="dxa"/>
            <w:shd w:val="clear" w:color="auto" w:fill="auto"/>
          </w:tcPr>
          <w:p w14:paraId="26F275F1"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2" w14:textId="77777777" w:rsidR="00470FE1" w:rsidRPr="009A6C54" w:rsidRDefault="00470FE1" w:rsidP="00FD58B6">
            <w:pPr>
              <w:pStyle w:val="TableText"/>
              <w:rPr>
                <w:rFonts w:cs="Arial"/>
              </w:rPr>
            </w:pPr>
            <w:r w:rsidRPr="009A6C54">
              <w:rPr>
                <w:rFonts w:cs="Arial"/>
              </w:rPr>
              <w:t>VASV(“UNK”)</w:t>
            </w:r>
          </w:p>
        </w:tc>
      </w:tr>
      <w:tr w:rsidR="00470FE1" w:rsidRPr="009A6C54" w14:paraId="26F275F7" w14:textId="77777777" w:rsidTr="00B04411">
        <w:tc>
          <w:tcPr>
            <w:tcW w:w="3192" w:type="dxa"/>
            <w:shd w:val="clear" w:color="auto" w:fill="auto"/>
          </w:tcPr>
          <w:p w14:paraId="26F275F4" w14:textId="77777777" w:rsidR="00470FE1" w:rsidRPr="009A6C54" w:rsidRDefault="00470FE1" w:rsidP="00FD58B6">
            <w:pPr>
              <w:pStyle w:val="TableText"/>
              <w:rPr>
                <w:rFonts w:cs="Arial"/>
              </w:rPr>
            </w:pPr>
          </w:p>
        </w:tc>
        <w:tc>
          <w:tcPr>
            <w:tcW w:w="3192" w:type="dxa"/>
            <w:shd w:val="clear" w:color="auto" w:fill="auto"/>
          </w:tcPr>
          <w:p w14:paraId="26F275F5" w14:textId="77777777" w:rsidR="00470FE1" w:rsidRPr="009A6C54" w:rsidRDefault="00470FE1" w:rsidP="00FD58B6">
            <w:pPr>
              <w:pStyle w:val="TableText"/>
              <w:rPr>
                <w:rFonts w:cs="Arial"/>
              </w:rPr>
            </w:pPr>
            <w:r w:rsidRPr="009A6C54">
              <w:rPr>
                <w:rFonts w:cs="Arial"/>
              </w:rPr>
              <w:t>VASV(13,#)</w:t>
            </w:r>
          </w:p>
        </w:tc>
        <w:tc>
          <w:tcPr>
            <w:tcW w:w="3192" w:type="dxa"/>
            <w:shd w:val="clear" w:color="auto" w:fill="auto"/>
          </w:tcPr>
          <w:p w14:paraId="26F275F6" w14:textId="77777777" w:rsidR="00470FE1" w:rsidRPr="009A6C54" w:rsidRDefault="00470FE1" w:rsidP="00FD58B6">
            <w:pPr>
              <w:pStyle w:val="TableText"/>
              <w:rPr>
                <w:rFonts w:cs="Arial"/>
              </w:rPr>
            </w:pPr>
            <w:r w:rsidRPr="009A6C54">
              <w:rPr>
                <w:rFonts w:cs="Arial"/>
              </w:rPr>
              <w:t>VASV(“UNK”,#)</w:t>
            </w:r>
          </w:p>
        </w:tc>
      </w:tr>
      <w:tr w:rsidR="00470FE1" w:rsidRPr="009A6C54" w14:paraId="26F275FB" w14:textId="77777777" w:rsidTr="00B04411">
        <w:tc>
          <w:tcPr>
            <w:tcW w:w="3192" w:type="dxa"/>
            <w:shd w:val="clear" w:color="auto" w:fill="auto"/>
          </w:tcPr>
          <w:p w14:paraId="26F275F8" w14:textId="77777777" w:rsidR="00470FE1" w:rsidRPr="009A6C54" w:rsidRDefault="00470FE1" w:rsidP="00FD58B6">
            <w:pPr>
              <w:pStyle w:val="TableText"/>
              <w:rPr>
                <w:rFonts w:cs="Arial"/>
              </w:rPr>
            </w:pPr>
          </w:p>
        </w:tc>
        <w:tc>
          <w:tcPr>
            <w:tcW w:w="3192" w:type="dxa"/>
            <w:shd w:val="clear" w:color="auto" w:fill="auto"/>
          </w:tcPr>
          <w:p w14:paraId="26F275F9"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A" w14:textId="77777777" w:rsidR="00470FE1" w:rsidRPr="009A6C54" w:rsidRDefault="00470FE1" w:rsidP="00FD58B6">
            <w:pPr>
              <w:pStyle w:val="TableText"/>
              <w:rPr>
                <w:rFonts w:cs="Arial"/>
              </w:rPr>
            </w:pPr>
            <w:r w:rsidRPr="009A6C54">
              <w:rPr>
                <w:rFonts w:cs="Arial"/>
              </w:rPr>
              <w:t>VASV(“SHD”)</w:t>
            </w:r>
          </w:p>
        </w:tc>
      </w:tr>
      <w:tr w:rsidR="00470FE1" w:rsidRPr="009A6C54" w14:paraId="26F275FF" w14:textId="77777777" w:rsidTr="00B04411">
        <w:tc>
          <w:tcPr>
            <w:tcW w:w="3192" w:type="dxa"/>
            <w:shd w:val="clear" w:color="auto" w:fill="auto"/>
          </w:tcPr>
          <w:p w14:paraId="26F275FC" w14:textId="77777777" w:rsidR="00470FE1" w:rsidRPr="009A6C54" w:rsidRDefault="00470FE1" w:rsidP="00FD58B6">
            <w:pPr>
              <w:pStyle w:val="TableText"/>
              <w:rPr>
                <w:rFonts w:cs="Arial"/>
              </w:rPr>
            </w:pPr>
          </w:p>
        </w:tc>
        <w:tc>
          <w:tcPr>
            <w:tcW w:w="3192" w:type="dxa"/>
            <w:shd w:val="clear" w:color="auto" w:fill="auto"/>
          </w:tcPr>
          <w:p w14:paraId="26F275FD" w14:textId="77777777" w:rsidR="00470FE1" w:rsidRPr="009A6C54" w:rsidRDefault="00470FE1" w:rsidP="00FD58B6">
            <w:pPr>
              <w:pStyle w:val="TableText"/>
              <w:rPr>
                <w:rFonts w:cs="Arial"/>
              </w:rPr>
            </w:pPr>
            <w:r w:rsidRPr="009A6C54">
              <w:rPr>
                <w:rFonts w:cs="Arial"/>
              </w:rPr>
              <w:t>VASV(14,#)</w:t>
            </w:r>
          </w:p>
        </w:tc>
        <w:tc>
          <w:tcPr>
            <w:tcW w:w="3192" w:type="dxa"/>
            <w:shd w:val="clear" w:color="auto" w:fill="auto"/>
          </w:tcPr>
          <w:p w14:paraId="26F275FE" w14:textId="77777777" w:rsidR="00470FE1" w:rsidRPr="009A6C54" w:rsidRDefault="00470FE1" w:rsidP="00FD58B6">
            <w:pPr>
              <w:pStyle w:val="TableText"/>
              <w:rPr>
                <w:rFonts w:cs="Arial"/>
              </w:rPr>
            </w:pPr>
            <w:r w:rsidRPr="009A6C54">
              <w:rPr>
                <w:rFonts w:cs="Arial"/>
              </w:rPr>
              <w:t>VASV(“SHD”,#)</w:t>
            </w:r>
          </w:p>
        </w:tc>
      </w:tr>
      <w:tr w:rsidR="00470FE1" w:rsidRPr="009A6C54" w14:paraId="26F27603" w14:textId="77777777" w:rsidTr="00B04411">
        <w:tc>
          <w:tcPr>
            <w:tcW w:w="3192" w:type="dxa"/>
            <w:shd w:val="clear" w:color="auto" w:fill="auto"/>
          </w:tcPr>
          <w:p w14:paraId="26F27600" w14:textId="77777777" w:rsidR="00470FE1" w:rsidRPr="009A6C54" w:rsidRDefault="00470FE1" w:rsidP="00FD58B6">
            <w:pPr>
              <w:pStyle w:val="TableText"/>
              <w:rPr>
                <w:rFonts w:cs="Arial"/>
              </w:rPr>
            </w:pPr>
            <w:r w:rsidRPr="009A6C54">
              <w:rPr>
                <w:rFonts w:cs="Arial"/>
              </w:rPr>
              <w:t>ADD^VADPT</w:t>
            </w:r>
          </w:p>
        </w:tc>
        <w:tc>
          <w:tcPr>
            <w:tcW w:w="3192" w:type="dxa"/>
            <w:shd w:val="clear" w:color="auto" w:fill="auto"/>
          </w:tcPr>
          <w:p w14:paraId="26F27601" w14:textId="77777777" w:rsidR="00470FE1" w:rsidRPr="009A6C54" w:rsidRDefault="00470FE1" w:rsidP="00FD58B6">
            <w:pPr>
              <w:pStyle w:val="TableText"/>
              <w:rPr>
                <w:rFonts w:cs="Arial"/>
              </w:rPr>
            </w:pPr>
            <w:r w:rsidRPr="009A6C54">
              <w:rPr>
                <w:rFonts w:cs="Arial"/>
              </w:rPr>
              <w:t>VAPA(1)</w:t>
            </w:r>
          </w:p>
        </w:tc>
        <w:tc>
          <w:tcPr>
            <w:tcW w:w="3192" w:type="dxa"/>
            <w:shd w:val="clear" w:color="auto" w:fill="auto"/>
          </w:tcPr>
          <w:p w14:paraId="26F27602" w14:textId="77777777" w:rsidR="00470FE1" w:rsidRPr="009A6C54" w:rsidRDefault="00470FE1" w:rsidP="00FD58B6">
            <w:pPr>
              <w:pStyle w:val="TableText"/>
              <w:rPr>
                <w:rFonts w:cs="Arial"/>
              </w:rPr>
            </w:pPr>
            <w:r w:rsidRPr="009A6C54">
              <w:rPr>
                <w:rFonts w:cs="Arial"/>
              </w:rPr>
              <w:t>VAPA("L1")</w:t>
            </w:r>
          </w:p>
        </w:tc>
      </w:tr>
      <w:tr w:rsidR="00470FE1" w:rsidRPr="009A6C54" w14:paraId="26F27607" w14:textId="77777777" w:rsidTr="00B04411">
        <w:tc>
          <w:tcPr>
            <w:tcW w:w="3192" w:type="dxa"/>
            <w:shd w:val="clear" w:color="auto" w:fill="auto"/>
          </w:tcPr>
          <w:p w14:paraId="26F27604" w14:textId="77777777" w:rsidR="00470FE1" w:rsidRPr="009A6C54" w:rsidRDefault="00470FE1" w:rsidP="00FD58B6">
            <w:pPr>
              <w:pStyle w:val="TableText"/>
              <w:rPr>
                <w:rFonts w:cs="Arial"/>
              </w:rPr>
            </w:pPr>
          </w:p>
        </w:tc>
        <w:tc>
          <w:tcPr>
            <w:tcW w:w="3192" w:type="dxa"/>
            <w:shd w:val="clear" w:color="auto" w:fill="auto"/>
          </w:tcPr>
          <w:p w14:paraId="26F27605" w14:textId="77777777" w:rsidR="00470FE1" w:rsidRPr="009A6C54" w:rsidRDefault="00470FE1" w:rsidP="00FD58B6">
            <w:pPr>
              <w:pStyle w:val="TableText"/>
              <w:rPr>
                <w:rFonts w:cs="Arial"/>
              </w:rPr>
            </w:pPr>
            <w:r w:rsidRPr="009A6C54">
              <w:rPr>
                <w:rFonts w:cs="Arial"/>
              </w:rPr>
              <w:t>VAPA(2)</w:t>
            </w:r>
          </w:p>
        </w:tc>
        <w:tc>
          <w:tcPr>
            <w:tcW w:w="3192" w:type="dxa"/>
            <w:shd w:val="clear" w:color="auto" w:fill="auto"/>
          </w:tcPr>
          <w:p w14:paraId="26F27606" w14:textId="77777777" w:rsidR="00470FE1" w:rsidRPr="009A6C54" w:rsidRDefault="00470FE1" w:rsidP="00FD58B6">
            <w:pPr>
              <w:pStyle w:val="TableText"/>
              <w:rPr>
                <w:rFonts w:cs="Arial"/>
              </w:rPr>
            </w:pPr>
            <w:r w:rsidRPr="009A6C54">
              <w:rPr>
                <w:rFonts w:cs="Arial"/>
              </w:rPr>
              <w:t>VAPA("L2")</w:t>
            </w:r>
          </w:p>
        </w:tc>
      </w:tr>
      <w:tr w:rsidR="00470FE1" w:rsidRPr="009A6C54" w14:paraId="26F2760B" w14:textId="77777777" w:rsidTr="00B04411">
        <w:tc>
          <w:tcPr>
            <w:tcW w:w="3192" w:type="dxa"/>
            <w:shd w:val="clear" w:color="auto" w:fill="auto"/>
          </w:tcPr>
          <w:p w14:paraId="26F27608" w14:textId="77777777" w:rsidR="00470FE1" w:rsidRPr="009A6C54" w:rsidRDefault="00470FE1" w:rsidP="00FD58B6">
            <w:pPr>
              <w:pStyle w:val="TableText"/>
              <w:rPr>
                <w:rFonts w:cs="Arial"/>
              </w:rPr>
            </w:pPr>
          </w:p>
        </w:tc>
        <w:tc>
          <w:tcPr>
            <w:tcW w:w="3192" w:type="dxa"/>
            <w:shd w:val="clear" w:color="auto" w:fill="auto"/>
          </w:tcPr>
          <w:p w14:paraId="26F27609" w14:textId="77777777" w:rsidR="00470FE1" w:rsidRPr="009A6C54" w:rsidRDefault="00470FE1" w:rsidP="00FD58B6">
            <w:pPr>
              <w:pStyle w:val="TableText"/>
              <w:rPr>
                <w:rFonts w:cs="Arial"/>
              </w:rPr>
            </w:pPr>
            <w:r w:rsidRPr="009A6C54">
              <w:rPr>
                <w:rFonts w:cs="Arial"/>
              </w:rPr>
              <w:t>VAPA(3)</w:t>
            </w:r>
          </w:p>
        </w:tc>
        <w:tc>
          <w:tcPr>
            <w:tcW w:w="3192" w:type="dxa"/>
            <w:shd w:val="clear" w:color="auto" w:fill="auto"/>
          </w:tcPr>
          <w:p w14:paraId="26F2760A" w14:textId="77777777" w:rsidR="00470FE1" w:rsidRPr="009A6C54" w:rsidRDefault="00470FE1" w:rsidP="00FD58B6">
            <w:pPr>
              <w:pStyle w:val="TableText"/>
              <w:rPr>
                <w:rFonts w:cs="Arial"/>
              </w:rPr>
            </w:pPr>
            <w:r w:rsidRPr="009A6C54">
              <w:rPr>
                <w:rFonts w:cs="Arial"/>
              </w:rPr>
              <w:t>VAPA("L3")</w:t>
            </w:r>
          </w:p>
        </w:tc>
      </w:tr>
      <w:tr w:rsidR="00470FE1" w:rsidRPr="009A6C54" w14:paraId="26F2760F" w14:textId="77777777" w:rsidTr="00B04411">
        <w:tc>
          <w:tcPr>
            <w:tcW w:w="3192" w:type="dxa"/>
            <w:shd w:val="clear" w:color="auto" w:fill="auto"/>
          </w:tcPr>
          <w:p w14:paraId="26F2760C" w14:textId="77777777" w:rsidR="00470FE1" w:rsidRPr="009A6C54" w:rsidRDefault="00470FE1" w:rsidP="00FD58B6">
            <w:pPr>
              <w:pStyle w:val="TableText"/>
              <w:rPr>
                <w:rFonts w:cs="Arial"/>
              </w:rPr>
            </w:pPr>
          </w:p>
        </w:tc>
        <w:tc>
          <w:tcPr>
            <w:tcW w:w="3192" w:type="dxa"/>
            <w:shd w:val="clear" w:color="auto" w:fill="auto"/>
          </w:tcPr>
          <w:p w14:paraId="26F2760D" w14:textId="77777777" w:rsidR="00470FE1" w:rsidRPr="009A6C54" w:rsidRDefault="00470FE1" w:rsidP="00FD58B6">
            <w:pPr>
              <w:pStyle w:val="TableText"/>
              <w:rPr>
                <w:rFonts w:cs="Arial"/>
              </w:rPr>
            </w:pPr>
            <w:r w:rsidRPr="009A6C54">
              <w:rPr>
                <w:rFonts w:cs="Arial"/>
              </w:rPr>
              <w:t>VAPA(4)</w:t>
            </w:r>
          </w:p>
        </w:tc>
        <w:tc>
          <w:tcPr>
            <w:tcW w:w="3192" w:type="dxa"/>
            <w:shd w:val="clear" w:color="auto" w:fill="auto"/>
          </w:tcPr>
          <w:p w14:paraId="26F2760E" w14:textId="77777777" w:rsidR="00470FE1" w:rsidRPr="009A6C54" w:rsidRDefault="00470FE1" w:rsidP="00FD58B6">
            <w:pPr>
              <w:pStyle w:val="TableText"/>
              <w:rPr>
                <w:rFonts w:cs="Arial"/>
              </w:rPr>
            </w:pPr>
            <w:r w:rsidRPr="009A6C54">
              <w:rPr>
                <w:rFonts w:cs="Arial"/>
              </w:rPr>
              <w:t>VAPA("CI")</w:t>
            </w:r>
          </w:p>
        </w:tc>
      </w:tr>
      <w:tr w:rsidR="00470FE1" w:rsidRPr="009A6C54" w14:paraId="26F27613" w14:textId="77777777" w:rsidTr="00B04411">
        <w:tc>
          <w:tcPr>
            <w:tcW w:w="3192" w:type="dxa"/>
            <w:shd w:val="clear" w:color="auto" w:fill="auto"/>
          </w:tcPr>
          <w:p w14:paraId="26F27610" w14:textId="77777777" w:rsidR="00470FE1" w:rsidRPr="009A6C54" w:rsidRDefault="00470FE1" w:rsidP="00FD58B6">
            <w:pPr>
              <w:pStyle w:val="TableText"/>
              <w:rPr>
                <w:rFonts w:cs="Arial"/>
              </w:rPr>
            </w:pPr>
          </w:p>
        </w:tc>
        <w:tc>
          <w:tcPr>
            <w:tcW w:w="3192" w:type="dxa"/>
            <w:shd w:val="clear" w:color="auto" w:fill="auto"/>
          </w:tcPr>
          <w:p w14:paraId="26F27611" w14:textId="77777777" w:rsidR="00470FE1" w:rsidRPr="009A6C54" w:rsidRDefault="00470FE1" w:rsidP="00FD58B6">
            <w:pPr>
              <w:pStyle w:val="TableText"/>
              <w:rPr>
                <w:rFonts w:cs="Arial"/>
              </w:rPr>
            </w:pPr>
            <w:r w:rsidRPr="009A6C54">
              <w:rPr>
                <w:rFonts w:cs="Arial"/>
              </w:rPr>
              <w:t>VAPA(5)</w:t>
            </w:r>
          </w:p>
        </w:tc>
        <w:tc>
          <w:tcPr>
            <w:tcW w:w="3192" w:type="dxa"/>
            <w:shd w:val="clear" w:color="auto" w:fill="auto"/>
          </w:tcPr>
          <w:p w14:paraId="26F27612" w14:textId="77777777" w:rsidR="00470FE1" w:rsidRPr="009A6C54" w:rsidRDefault="00470FE1" w:rsidP="00FD58B6">
            <w:pPr>
              <w:pStyle w:val="TableText"/>
              <w:rPr>
                <w:rFonts w:cs="Arial"/>
              </w:rPr>
            </w:pPr>
            <w:r w:rsidRPr="009A6C54">
              <w:rPr>
                <w:rFonts w:cs="Arial"/>
              </w:rPr>
              <w:t>VAPA("ST")</w:t>
            </w:r>
          </w:p>
        </w:tc>
      </w:tr>
      <w:tr w:rsidR="00470FE1" w:rsidRPr="009A6C54" w14:paraId="26F27617" w14:textId="77777777" w:rsidTr="00B04411">
        <w:tc>
          <w:tcPr>
            <w:tcW w:w="3192" w:type="dxa"/>
            <w:shd w:val="clear" w:color="auto" w:fill="auto"/>
          </w:tcPr>
          <w:p w14:paraId="26F27614" w14:textId="77777777" w:rsidR="00470FE1" w:rsidRPr="009A6C54" w:rsidRDefault="00470FE1" w:rsidP="00FD58B6">
            <w:pPr>
              <w:pStyle w:val="TableText"/>
              <w:rPr>
                <w:rFonts w:cs="Arial"/>
              </w:rPr>
            </w:pPr>
          </w:p>
        </w:tc>
        <w:tc>
          <w:tcPr>
            <w:tcW w:w="3192" w:type="dxa"/>
            <w:shd w:val="clear" w:color="auto" w:fill="auto"/>
          </w:tcPr>
          <w:p w14:paraId="26F27615" w14:textId="77777777" w:rsidR="00470FE1" w:rsidRPr="009A6C54" w:rsidRDefault="00470FE1" w:rsidP="00FD58B6">
            <w:pPr>
              <w:pStyle w:val="TableText"/>
              <w:rPr>
                <w:rFonts w:cs="Arial"/>
              </w:rPr>
            </w:pPr>
            <w:r w:rsidRPr="009A6C54">
              <w:rPr>
                <w:rFonts w:cs="Arial"/>
              </w:rPr>
              <w:t>VAPA(6)</w:t>
            </w:r>
          </w:p>
        </w:tc>
        <w:tc>
          <w:tcPr>
            <w:tcW w:w="3192" w:type="dxa"/>
            <w:shd w:val="clear" w:color="auto" w:fill="auto"/>
          </w:tcPr>
          <w:p w14:paraId="26F27616" w14:textId="77777777" w:rsidR="00470FE1" w:rsidRPr="009A6C54" w:rsidRDefault="00470FE1" w:rsidP="00FD58B6">
            <w:pPr>
              <w:pStyle w:val="TableText"/>
              <w:rPr>
                <w:rFonts w:cs="Arial"/>
              </w:rPr>
            </w:pPr>
            <w:r w:rsidRPr="009A6C54">
              <w:rPr>
                <w:rFonts w:cs="Arial"/>
              </w:rPr>
              <w:t>VAPA("ZP")</w:t>
            </w:r>
          </w:p>
        </w:tc>
      </w:tr>
      <w:tr w:rsidR="00470FE1" w:rsidRPr="009A6C54" w14:paraId="26F2761B" w14:textId="77777777" w:rsidTr="00B04411">
        <w:tc>
          <w:tcPr>
            <w:tcW w:w="3192" w:type="dxa"/>
            <w:shd w:val="clear" w:color="auto" w:fill="auto"/>
          </w:tcPr>
          <w:p w14:paraId="26F27618" w14:textId="77777777" w:rsidR="00470FE1" w:rsidRPr="009A6C54" w:rsidRDefault="00470FE1" w:rsidP="00FD58B6">
            <w:pPr>
              <w:pStyle w:val="TableText"/>
              <w:rPr>
                <w:rFonts w:cs="Arial"/>
              </w:rPr>
            </w:pPr>
          </w:p>
        </w:tc>
        <w:tc>
          <w:tcPr>
            <w:tcW w:w="3192" w:type="dxa"/>
            <w:shd w:val="clear" w:color="auto" w:fill="auto"/>
          </w:tcPr>
          <w:p w14:paraId="26F27619" w14:textId="77777777" w:rsidR="00470FE1" w:rsidRPr="009A6C54" w:rsidRDefault="00470FE1" w:rsidP="00FD58B6">
            <w:pPr>
              <w:pStyle w:val="TableText"/>
              <w:rPr>
                <w:rFonts w:cs="Arial"/>
              </w:rPr>
            </w:pPr>
            <w:r w:rsidRPr="009A6C54">
              <w:rPr>
                <w:rFonts w:cs="Arial"/>
              </w:rPr>
              <w:t>VAPA(7)</w:t>
            </w:r>
          </w:p>
        </w:tc>
        <w:tc>
          <w:tcPr>
            <w:tcW w:w="3192" w:type="dxa"/>
            <w:shd w:val="clear" w:color="auto" w:fill="auto"/>
          </w:tcPr>
          <w:p w14:paraId="26F2761A" w14:textId="77777777" w:rsidR="00470FE1" w:rsidRPr="009A6C54" w:rsidRDefault="00470FE1" w:rsidP="00FD58B6">
            <w:pPr>
              <w:pStyle w:val="TableText"/>
              <w:rPr>
                <w:rFonts w:cs="Arial"/>
              </w:rPr>
            </w:pPr>
            <w:r w:rsidRPr="009A6C54">
              <w:rPr>
                <w:rFonts w:cs="Arial"/>
              </w:rPr>
              <w:t>VAPA("CO")</w:t>
            </w:r>
          </w:p>
        </w:tc>
      </w:tr>
      <w:tr w:rsidR="00470FE1" w:rsidRPr="009A6C54" w14:paraId="26F2761F" w14:textId="77777777" w:rsidTr="00B04411">
        <w:tc>
          <w:tcPr>
            <w:tcW w:w="3192" w:type="dxa"/>
            <w:shd w:val="clear" w:color="auto" w:fill="auto"/>
          </w:tcPr>
          <w:p w14:paraId="26F2761C" w14:textId="77777777" w:rsidR="00470FE1" w:rsidRPr="009A6C54" w:rsidRDefault="00470FE1" w:rsidP="00FD58B6">
            <w:pPr>
              <w:pStyle w:val="TableText"/>
              <w:rPr>
                <w:rFonts w:cs="Arial"/>
              </w:rPr>
            </w:pPr>
          </w:p>
        </w:tc>
        <w:tc>
          <w:tcPr>
            <w:tcW w:w="3192" w:type="dxa"/>
            <w:shd w:val="clear" w:color="auto" w:fill="auto"/>
          </w:tcPr>
          <w:p w14:paraId="26F2761D" w14:textId="77777777" w:rsidR="00470FE1" w:rsidRPr="009A6C54" w:rsidRDefault="00470FE1" w:rsidP="00FD58B6">
            <w:pPr>
              <w:pStyle w:val="TableText"/>
              <w:rPr>
                <w:rFonts w:cs="Arial"/>
              </w:rPr>
            </w:pPr>
            <w:r w:rsidRPr="009A6C54">
              <w:rPr>
                <w:rFonts w:cs="Arial"/>
              </w:rPr>
              <w:t>VAPA(8)</w:t>
            </w:r>
          </w:p>
        </w:tc>
        <w:tc>
          <w:tcPr>
            <w:tcW w:w="3192" w:type="dxa"/>
            <w:shd w:val="clear" w:color="auto" w:fill="auto"/>
          </w:tcPr>
          <w:p w14:paraId="26F2761E" w14:textId="77777777" w:rsidR="00470FE1" w:rsidRPr="009A6C54" w:rsidRDefault="00470FE1" w:rsidP="00FD58B6">
            <w:pPr>
              <w:pStyle w:val="TableText"/>
              <w:rPr>
                <w:rFonts w:cs="Arial"/>
              </w:rPr>
            </w:pPr>
            <w:r w:rsidRPr="009A6C54">
              <w:rPr>
                <w:rFonts w:cs="Arial"/>
              </w:rPr>
              <w:t>VAPA("PN")</w:t>
            </w:r>
          </w:p>
        </w:tc>
      </w:tr>
      <w:tr w:rsidR="00470FE1" w:rsidRPr="009A6C54" w14:paraId="26F27623" w14:textId="77777777" w:rsidTr="00B04411">
        <w:tc>
          <w:tcPr>
            <w:tcW w:w="3192" w:type="dxa"/>
            <w:shd w:val="clear" w:color="auto" w:fill="auto"/>
          </w:tcPr>
          <w:p w14:paraId="26F27620" w14:textId="77777777" w:rsidR="00470FE1" w:rsidRPr="009A6C54" w:rsidRDefault="00470FE1" w:rsidP="00FD58B6">
            <w:pPr>
              <w:pStyle w:val="TableText"/>
              <w:rPr>
                <w:rFonts w:cs="Arial"/>
              </w:rPr>
            </w:pPr>
          </w:p>
        </w:tc>
        <w:tc>
          <w:tcPr>
            <w:tcW w:w="3192" w:type="dxa"/>
            <w:shd w:val="clear" w:color="auto" w:fill="auto"/>
          </w:tcPr>
          <w:p w14:paraId="26F27621" w14:textId="77777777" w:rsidR="00470FE1" w:rsidRPr="009A6C54" w:rsidRDefault="00470FE1" w:rsidP="00FD58B6">
            <w:pPr>
              <w:pStyle w:val="TableText"/>
              <w:rPr>
                <w:rFonts w:cs="Arial"/>
              </w:rPr>
            </w:pPr>
            <w:r w:rsidRPr="009A6C54">
              <w:rPr>
                <w:rFonts w:cs="Arial"/>
              </w:rPr>
              <w:t>VAPA(9)</w:t>
            </w:r>
          </w:p>
        </w:tc>
        <w:tc>
          <w:tcPr>
            <w:tcW w:w="3192" w:type="dxa"/>
            <w:shd w:val="clear" w:color="auto" w:fill="auto"/>
          </w:tcPr>
          <w:p w14:paraId="26F27622" w14:textId="77777777" w:rsidR="00470FE1" w:rsidRPr="009A6C54" w:rsidRDefault="00470FE1" w:rsidP="00FD58B6">
            <w:pPr>
              <w:pStyle w:val="TableText"/>
              <w:rPr>
                <w:rFonts w:cs="Arial"/>
              </w:rPr>
            </w:pPr>
            <w:r w:rsidRPr="009A6C54">
              <w:rPr>
                <w:rFonts w:cs="Arial"/>
              </w:rPr>
              <w:t>VAPA("TS")</w:t>
            </w:r>
          </w:p>
        </w:tc>
      </w:tr>
      <w:tr w:rsidR="00470FE1" w:rsidRPr="009A6C54" w14:paraId="26F27627" w14:textId="77777777" w:rsidTr="00B04411">
        <w:tc>
          <w:tcPr>
            <w:tcW w:w="3192" w:type="dxa"/>
            <w:shd w:val="clear" w:color="auto" w:fill="auto"/>
          </w:tcPr>
          <w:p w14:paraId="26F27624" w14:textId="77777777" w:rsidR="00470FE1" w:rsidRPr="009A6C54" w:rsidRDefault="00470FE1" w:rsidP="00FD58B6">
            <w:pPr>
              <w:pStyle w:val="TableText"/>
              <w:rPr>
                <w:rFonts w:cs="Arial"/>
              </w:rPr>
            </w:pPr>
          </w:p>
        </w:tc>
        <w:tc>
          <w:tcPr>
            <w:tcW w:w="3192" w:type="dxa"/>
            <w:shd w:val="clear" w:color="auto" w:fill="auto"/>
          </w:tcPr>
          <w:p w14:paraId="26F27625" w14:textId="77777777" w:rsidR="00470FE1" w:rsidRPr="009A6C54" w:rsidRDefault="00470FE1" w:rsidP="00FD58B6">
            <w:pPr>
              <w:pStyle w:val="TableText"/>
              <w:rPr>
                <w:rFonts w:cs="Arial"/>
              </w:rPr>
            </w:pPr>
            <w:r w:rsidRPr="009A6C54">
              <w:rPr>
                <w:rFonts w:cs="Arial"/>
              </w:rPr>
              <w:t>VAPA(10)</w:t>
            </w:r>
          </w:p>
        </w:tc>
        <w:tc>
          <w:tcPr>
            <w:tcW w:w="3192" w:type="dxa"/>
            <w:shd w:val="clear" w:color="auto" w:fill="auto"/>
          </w:tcPr>
          <w:p w14:paraId="26F27626" w14:textId="77777777" w:rsidR="00470FE1" w:rsidRPr="009A6C54" w:rsidRDefault="00470FE1" w:rsidP="00FD58B6">
            <w:pPr>
              <w:pStyle w:val="TableText"/>
              <w:rPr>
                <w:rFonts w:cs="Arial"/>
              </w:rPr>
            </w:pPr>
            <w:r w:rsidRPr="009A6C54">
              <w:rPr>
                <w:rFonts w:cs="Arial"/>
              </w:rPr>
              <w:t>VAPA("TE")</w:t>
            </w:r>
          </w:p>
        </w:tc>
      </w:tr>
      <w:tr w:rsidR="00470FE1" w:rsidRPr="009A6C54" w14:paraId="26F2762B" w14:textId="77777777" w:rsidTr="00B04411">
        <w:tc>
          <w:tcPr>
            <w:tcW w:w="3192" w:type="dxa"/>
            <w:shd w:val="clear" w:color="auto" w:fill="auto"/>
          </w:tcPr>
          <w:p w14:paraId="26F27628" w14:textId="77777777" w:rsidR="00470FE1" w:rsidRPr="009A6C54" w:rsidRDefault="00470FE1" w:rsidP="00FD58B6">
            <w:pPr>
              <w:pStyle w:val="TableText"/>
              <w:rPr>
                <w:rFonts w:cs="Arial"/>
              </w:rPr>
            </w:pPr>
          </w:p>
        </w:tc>
        <w:tc>
          <w:tcPr>
            <w:tcW w:w="3192" w:type="dxa"/>
            <w:shd w:val="clear" w:color="auto" w:fill="auto"/>
          </w:tcPr>
          <w:p w14:paraId="26F27629" w14:textId="77777777" w:rsidR="00470FE1" w:rsidRPr="009A6C54" w:rsidRDefault="00470FE1" w:rsidP="00FD58B6">
            <w:pPr>
              <w:pStyle w:val="TableText"/>
              <w:rPr>
                <w:rFonts w:cs="Arial"/>
              </w:rPr>
            </w:pPr>
            <w:r w:rsidRPr="009A6C54">
              <w:rPr>
                <w:rFonts w:cs="Arial"/>
              </w:rPr>
              <w:t>VAPA(11)</w:t>
            </w:r>
          </w:p>
        </w:tc>
        <w:tc>
          <w:tcPr>
            <w:tcW w:w="3192" w:type="dxa"/>
            <w:shd w:val="clear" w:color="auto" w:fill="auto"/>
          </w:tcPr>
          <w:p w14:paraId="26F2762A" w14:textId="77777777" w:rsidR="00470FE1" w:rsidRPr="009A6C54" w:rsidRDefault="00470FE1" w:rsidP="00FD58B6">
            <w:pPr>
              <w:pStyle w:val="TableText"/>
              <w:rPr>
                <w:rFonts w:cs="Arial"/>
              </w:rPr>
            </w:pPr>
            <w:r w:rsidRPr="009A6C54">
              <w:rPr>
                <w:rFonts w:cs="Arial"/>
              </w:rPr>
              <w:t>VAPA("Z4")</w:t>
            </w:r>
          </w:p>
        </w:tc>
      </w:tr>
      <w:tr w:rsidR="00470FE1" w:rsidRPr="009A6C54" w14:paraId="26F2762F" w14:textId="77777777" w:rsidTr="00B04411">
        <w:tc>
          <w:tcPr>
            <w:tcW w:w="3192" w:type="dxa"/>
            <w:shd w:val="clear" w:color="auto" w:fill="auto"/>
          </w:tcPr>
          <w:p w14:paraId="26F2762C" w14:textId="77777777" w:rsidR="00470FE1" w:rsidRPr="009A6C54" w:rsidRDefault="00470FE1" w:rsidP="00FD58B6">
            <w:pPr>
              <w:pStyle w:val="TableText"/>
              <w:rPr>
                <w:rFonts w:cs="Arial"/>
              </w:rPr>
            </w:pPr>
          </w:p>
        </w:tc>
        <w:tc>
          <w:tcPr>
            <w:tcW w:w="3192" w:type="dxa"/>
            <w:shd w:val="clear" w:color="auto" w:fill="auto"/>
          </w:tcPr>
          <w:p w14:paraId="26F2762D" w14:textId="77777777" w:rsidR="00470FE1" w:rsidRPr="009A6C54" w:rsidRDefault="00470FE1" w:rsidP="00FD58B6">
            <w:pPr>
              <w:pStyle w:val="TableText"/>
              <w:rPr>
                <w:rFonts w:cs="Arial"/>
              </w:rPr>
            </w:pPr>
            <w:r w:rsidRPr="009A6C54">
              <w:rPr>
                <w:rFonts w:cs="Arial"/>
              </w:rPr>
              <w:t>VAPA(12)</w:t>
            </w:r>
          </w:p>
        </w:tc>
        <w:tc>
          <w:tcPr>
            <w:tcW w:w="3192" w:type="dxa"/>
            <w:shd w:val="clear" w:color="auto" w:fill="auto"/>
          </w:tcPr>
          <w:p w14:paraId="26F2762E" w14:textId="77777777" w:rsidR="00470FE1" w:rsidRPr="009A6C54" w:rsidRDefault="00470FE1" w:rsidP="00FD58B6">
            <w:pPr>
              <w:pStyle w:val="TableText"/>
              <w:rPr>
                <w:rFonts w:cs="Arial"/>
              </w:rPr>
            </w:pPr>
            <w:r w:rsidRPr="009A6C54">
              <w:rPr>
                <w:rFonts w:cs="Arial"/>
              </w:rPr>
              <w:t>VAPA(“CCA”)</w:t>
            </w:r>
          </w:p>
        </w:tc>
      </w:tr>
      <w:tr w:rsidR="00470FE1" w:rsidRPr="009A6C54" w14:paraId="26F27633" w14:textId="77777777" w:rsidTr="00B04411">
        <w:tc>
          <w:tcPr>
            <w:tcW w:w="3192" w:type="dxa"/>
            <w:shd w:val="clear" w:color="auto" w:fill="auto"/>
          </w:tcPr>
          <w:p w14:paraId="26F27630" w14:textId="77777777" w:rsidR="00470FE1" w:rsidRPr="009A6C54" w:rsidRDefault="00470FE1" w:rsidP="00FD58B6">
            <w:pPr>
              <w:pStyle w:val="TableText"/>
              <w:rPr>
                <w:rFonts w:cs="Arial"/>
              </w:rPr>
            </w:pPr>
          </w:p>
        </w:tc>
        <w:tc>
          <w:tcPr>
            <w:tcW w:w="3192" w:type="dxa"/>
            <w:shd w:val="clear" w:color="auto" w:fill="auto"/>
          </w:tcPr>
          <w:p w14:paraId="26F27631" w14:textId="77777777" w:rsidR="00470FE1" w:rsidRPr="009A6C54" w:rsidRDefault="00470FE1" w:rsidP="00FD58B6">
            <w:pPr>
              <w:pStyle w:val="TableText"/>
              <w:rPr>
                <w:rFonts w:cs="Arial"/>
              </w:rPr>
            </w:pPr>
            <w:r w:rsidRPr="009A6C54">
              <w:rPr>
                <w:rFonts w:cs="Arial"/>
              </w:rPr>
              <w:t>VAPA(13)</w:t>
            </w:r>
          </w:p>
        </w:tc>
        <w:tc>
          <w:tcPr>
            <w:tcW w:w="3192" w:type="dxa"/>
            <w:shd w:val="clear" w:color="auto" w:fill="auto"/>
          </w:tcPr>
          <w:p w14:paraId="26F27632" w14:textId="77777777" w:rsidR="00470FE1" w:rsidRPr="009A6C54" w:rsidRDefault="00470FE1" w:rsidP="00FD58B6">
            <w:pPr>
              <w:pStyle w:val="TableText"/>
              <w:rPr>
                <w:rFonts w:cs="Arial"/>
              </w:rPr>
            </w:pPr>
            <w:r w:rsidRPr="009A6C54">
              <w:rPr>
                <w:rFonts w:cs="Arial"/>
              </w:rPr>
              <w:t>VAPA(“CL1”)</w:t>
            </w:r>
          </w:p>
        </w:tc>
      </w:tr>
      <w:tr w:rsidR="00470FE1" w:rsidRPr="009A6C54" w14:paraId="26F27637" w14:textId="77777777" w:rsidTr="00B04411">
        <w:tc>
          <w:tcPr>
            <w:tcW w:w="3192" w:type="dxa"/>
            <w:shd w:val="clear" w:color="auto" w:fill="auto"/>
          </w:tcPr>
          <w:p w14:paraId="26F27634" w14:textId="77777777" w:rsidR="00470FE1" w:rsidRPr="009A6C54" w:rsidRDefault="00470FE1" w:rsidP="00FD58B6">
            <w:pPr>
              <w:pStyle w:val="TableText"/>
              <w:rPr>
                <w:rFonts w:cs="Arial"/>
              </w:rPr>
            </w:pPr>
          </w:p>
        </w:tc>
        <w:tc>
          <w:tcPr>
            <w:tcW w:w="3192" w:type="dxa"/>
            <w:shd w:val="clear" w:color="auto" w:fill="auto"/>
          </w:tcPr>
          <w:p w14:paraId="26F27635" w14:textId="77777777" w:rsidR="00470FE1" w:rsidRPr="009A6C54" w:rsidRDefault="00470FE1" w:rsidP="00FD58B6">
            <w:pPr>
              <w:pStyle w:val="TableText"/>
              <w:rPr>
                <w:rFonts w:cs="Arial"/>
              </w:rPr>
            </w:pPr>
            <w:r w:rsidRPr="009A6C54">
              <w:rPr>
                <w:rFonts w:cs="Arial"/>
              </w:rPr>
              <w:t>VAPA(14)</w:t>
            </w:r>
          </w:p>
        </w:tc>
        <w:tc>
          <w:tcPr>
            <w:tcW w:w="3192" w:type="dxa"/>
            <w:shd w:val="clear" w:color="auto" w:fill="auto"/>
          </w:tcPr>
          <w:p w14:paraId="26F27636" w14:textId="77777777" w:rsidR="00470FE1" w:rsidRPr="009A6C54" w:rsidRDefault="00470FE1" w:rsidP="00FD58B6">
            <w:pPr>
              <w:pStyle w:val="TableText"/>
              <w:rPr>
                <w:rFonts w:cs="Arial"/>
              </w:rPr>
            </w:pPr>
            <w:r w:rsidRPr="009A6C54">
              <w:rPr>
                <w:rFonts w:cs="Arial"/>
              </w:rPr>
              <w:t>VAPA(“CL2”)</w:t>
            </w:r>
          </w:p>
        </w:tc>
      </w:tr>
      <w:tr w:rsidR="00470FE1" w:rsidRPr="009A6C54" w14:paraId="26F2763B" w14:textId="77777777" w:rsidTr="00B04411">
        <w:tc>
          <w:tcPr>
            <w:tcW w:w="3192" w:type="dxa"/>
            <w:shd w:val="clear" w:color="auto" w:fill="auto"/>
          </w:tcPr>
          <w:p w14:paraId="26F27638" w14:textId="77777777" w:rsidR="00470FE1" w:rsidRPr="009A6C54" w:rsidRDefault="00470FE1" w:rsidP="00FD58B6">
            <w:pPr>
              <w:pStyle w:val="TableText"/>
              <w:rPr>
                <w:rFonts w:cs="Arial"/>
              </w:rPr>
            </w:pPr>
          </w:p>
        </w:tc>
        <w:tc>
          <w:tcPr>
            <w:tcW w:w="3192" w:type="dxa"/>
            <w:shd w:val="clear" w:color="auto" w:fill="auto"/>
          </w:tcPr>
          <w:p w14:paraId="26F27639" w14:textId="77777777" w:rsidR="00470FE1" w:rsidRPr="009A6C54" w:rsidRDefault="00470FE1" w:rsidP="00FD58B6">
            <w:pPr>
              <w:pStyle w:val="TableText"/>
              <w:rPr>
                <w:rFonts w:cs="Arial"/>
              </w:rPr>
            </w:pPr>
            <w:r w:rsidRPr="009A6C54">
              <w:rPr>
                <w:rFonts w:cs="Arial"/>
              </w:rPr>
              <w:t>VAPA(15)</w:t>
            </w:r>
          </w:p>
        </w:tc>
        <w:tc>
          <w:tcPr>
            <w:tcW w:w="3192" w:type="dxa"/>
            <w:shd w:val="clear" w:color="auto" w:fill="auto"/>
          </w:tcPr>
          <w:p w14:paraId="26F2763A" w14:textId="77777777" w:rsidR="00470FE1" w:rsidRPr="009A6C54" w:rsidRDefault="00470FE1" w:rsidP="00FD58B6">
            <w:pPr>
              <w:pStyle w:val="TableText"/>
              <w:rPr>
                <w:rFonts w:cs="Arial"/>
              </w:rPr>
            </w:pPr>
            <w:r w:rsidRPr="009A6C54">
              <w:rPr>
                <w:rFonts w:cs="Arial"/>
              </w:rPr>
              <w:t>VAPA(“CL3”)</w:t>
            </w:r>
          </w:p>
        </w:tc>
      </w:tr>
      <w:tr w:rsidR="00470FE1" w:rsidRPr="009A6C54" w14:paraId="26F2763F" w14:textId="77777777" w:rsidTr="00B04411">
        <w:tc>
          <w:tcPr>
            <w:tcW w:w="3192" w:type="dxa"/>
            <w:shd w:val="clear" w:color="auto" w:fill="auto"/>
          </w:tcPr>
          <w:p w14:paraId="26F2763C" w14:textId="77777777" w:rsidR="00470FE1" w:rsidRPr="009A6C54" w:rsidRDefault="00470FE1" w:rsidP="00FD58B6">
            <w:pPr>
              <w:pStyle w:val="TableText"/>
              <w:rPr>
                <w:rFonts w:cs="Arial"/>
              </w:rPr>
            </w:pPr>
          </w:p>
        </w:tc>
        <w:tc>
          <w:tcPr>
            <w:tcW w:w="3192" w:type="dxa"/>
            <w:shd w:val="clear" w:color="auto" w:fill="auto"/>
          </w:tcPr>
          <w:p w14:paraId="26F2763D" w14:textId="77777777" w:rsidR="00470FE1" w:rsidRPr="009A6C54" w:rsidRDefault="00470FE1" w:rsidP="00FD58B6">
            <w:pPr>
              <w:pStyle w:val="TableText"/>
              <w:rPr>
                <w:rFonts w:cs="Arial"/>
              </w:rPr>
            </w:pPr>
            <w:r w:rsidRPr="009A6C54">
              <w:rPr>
                <w:rFonts w:cs="Arial"/>
              </w:rPr>
              <w:t>VAPA(16)</w:t>
            </w:r>
          </w:p>
        </w:tc>
        <w:tc>
          <w:tcPr>
            <w:tcW w:w="3192" w:type="dxa"/>
            <w:shd w:val="clear" w:color="auto" w:fill="auto"/>
          </w:tcPr>
          <w:p w14:paraId="26F2763E" w14:textId="77777777" w:rsidR="00470FE1" w:rsidRPr="009A6C54" w:rsidRDefault="00470FE1" w:rsidP="00FD58B6">
            <w:pPr>
              <w:pStyle w:val="TableText"/>
              <w:rPr>
                <w:rFonts w:cs="Arial"/>
              </w:rPr>
            </w:pPr>
            <w:r w:rsidRPr="009A6C54">
              <w:rPr>
                <w:rFonts w:cs="Arial"/>
              </w:rPr>
              <w:t>VAPA(“CCI”)</w:t>
            </w:r>
          </w:p>
        </w:tc>
      </w:tr>
      <w:tr w:rsidR="00470FE1" w:rsidRPr="009A6C54" w14:paraId="26F27643" w14:textId="77777777" w:rsidTr="00B04411">
        <w:tc>
          <w:tcPr>
            <w:tcW w:w="3192" w:type="dxa"/>
            <w:shd w:val="clear" w:color="auto" w:fill="auto"/>
          </w:tcPr>
          <w:p w14:paraId="26F27640" w14:textId="77777777" w:rsidR="00470FE1" w:rsidRPr="009A6C54" w:rsidRDefault="00470FE1" w:rsidP="00FD58B6">
            <w:pPr>
              <w:pStyle w:val="TableText"/>
              <w:rPr>
                <w:rFonts w:cs="Arial"/>
              </w:rPr>
            </w:pPr>
          </w:p>
        </w:tc>
        <w:tc>
          <w:tcPr>
            <w:tcW w:w="3192" w:type="dxa"/>
            <w:shd w:val="clear" w:color="auto" w:fill="auto"/>
          </w:tcPr>
          <w:p w14:paraId="26F27641" w14:textId="77777777" w:rsidR="00470FE1" w:rsidRPr="009A6C54" w:rsidRDefault="00470FE1" w:rsidP="00FD58B6">
            <w:pPr>
              <w:pStyle w:val="TableText"/>
              <w:rPr>
                <w:rFonts w:cs="Arial"/>
              </w:rPr>
            </w:pPr>
            <w:r w:rsidRPr="009A6C54">
              <w:rPr>
                <w:rFonts w:cs="Arial"/>
              </w:rPr>
              <w:t>VAPA(17)</w:t>
            </w:r>
          </w:p>
        </w:tc>
        <w:tc>
          <w:tcPr>
            <w:tcW w:w="3192" w:type="dxa"/>
            <w:shd w:val="clear" w:color="auto" w:fill="auto"/>
          </w:tcPr>
          <w:p w14:paraId="26F27642" w14:textId="77777777" w:rsidR="00470FE1" w:rsidRPr="009A6C54" w:rsidRDefault="00470FE1" w:rsidP="00FD58B6">
            <w:pPr>
              <w:pStyle w:val="TableText"/>
              <w:rPr>
                <w:rFonts w:cs="Arial"/>
              </w:rPr>
            </w:pPr>
            <w:r w:rsidRPr="009A6C54">
              <w:rPr>
                <w:rFonts w:cs="Arial"/>
              </w:rPr>
              <w:t>VAPA(“CST”)</w:t>
            </w:r>
          </w:p>
        </w:tc>
      </w:tr>
      <w:tr w:rsidR="00470FE1" w:rsidRPr="009A6C54" w14:paraId="26F27647" w14:textId="77777777" w:rsidTr="00B04411">
        <w:tc>
          <w:tcPr>
            <w:tcW w:w="3192" w:type="dxa"/>
            <w:shd w:val="clear" w:color="auto" w:fill="auto"/>
          </w:tcPr>
          <w:p w14:paraId="26F27644" w14:textId="77777777" w:rsidR="00470FE1" w:rsidRPr="009A6C54" w:rsidRDefault="00470FE1" w:rsidP="00FD58B6">
            <w:pPr>
              <w:pStyle w:val="TableText"/>
              <w:rPr>
                <w:rFonts w:cs="Arial"/>
              </w:rPr>
            </w:pPr>
          </w:p>
        </w:tc>
        <w:tc>
          <w:tcPr>
            <w:tcW w:w="3192" w:type="dxa"/>
            <w:shd w:val="clear" w:color="auto" w:fill="auto"/>
          </w:tcPr>
          <w:p w14:paraId="26F27645" w14:textId="77777777" w:rsidR="00470FE1" w:rsidRPr="009A6C54" w:rsidRDefault="00470FE1" w:rsidP="00FD58B6">
            <w:pPr>
              <w:pStyle w:val="TableText"/>
              <w:rPr>
                <w:rFonts w:cs="Arial"/>
              </w:rPr>
            </w:pPr>
            <w:r w:rsidRPr="009A6C54">
              <w:rPr>
                <w:rFonts w:cs="Arial"/>
              </w:rPr>
              <w:t>VAPA(18)</w:t>
            </w:r>
          </w:p>
        </w:tc>
        <w:tc>
          <w:tcPr>
            <w:tcW w:w="3192" w:type="dxa"/>
            <w:shd w:val="clear" w:color="auto" w:fill="auto"/>
          </w:tcPr>
          <w:p w14:paraId="26F27646" w14:textId="77777777" w:rsidR="00470FE1" w:rsidRPr="009A6C54" w:rsidRDefault="00470FE1" w:rsidP="00FD58B6">
            <w:pPr>
              <w:pStyle w:val="TableText"/>
              <w:rPr>
                <w:rFonts w:cs="Arial"/>
              </w:rPr>
            </w:pPr>
            <w:r w:rsidRPr="009A6C54">
              <w:rPr>
                <w:rFonts w:cs="Arial"/>
              </w:rPr>
              <w:t>VAPA(“CZP”)</w:t>
            </w:r>
          </w:p>
        </w:tc>
      </w:tr>
      <w:tr w:rsidR="00470FE1" w:rsidRPr="009A6C54" w14:paraId="26F2764B" w14:textId="77777777" w:rsidTr="00B04411">
        <w:tc>
          <w:tcPr>
            <w:tcW w:w="3192" w:type="dxa"/>
            <w:shd w:val="clear" w:color="auto" w:fill="auto"/>
          </w:tcPr>
          <w:p w14:paraId="26F27648" w14:textId="77777777" w:rsidR="00470FE1" w:rsidRPr="009A6C54" w:rsidRDefault="00470FE1" w:rsidP="00FD58B6">
            <w:pPr>
              <w:pStyle w:val="TableText"/>
              <w:rPr>
                <w:rFonts w:cs="Arial"/>
              </w:rPr>
            </w:pPr>
          </w:p>
        </w:tc>
        <w:tc>
          <w:tcPr>
            <w:tcW w:w="3192" w:type="dxa"/>
            <w:shd w:val="clear" w:color="auto" w:fill="auto"/>
          </w:tcPr>
          <w:p w14:paraId="26F27649" w14:textId="77777777" w:rsidR="00470FE1" w:rsidRPr="009A6C54" w:rsidRDefault="00470FE1" w:rsidP="00FD58B6">
            <w:pPr>
              <w:pStyle w:val="TableText"/>
              <w:rPr>
                <w:rFonts w:cs="Arial"/>
              </w:rPr>
            </w:pPr>
            <w:r w:rsidRPr="009A6C54">
              <w:rPr>
                <w:rFonts w:cs="Arial"/>
              </w:rPr>
              <w:t>VAPA(19)</w:t>
            </w:r>
          </w:p>
        </w:tc>
        <w:tc>
          <w:tcPr>
            <w:tcW w:w="3192" w:type="dxa"/>
            <w:shd w:val="clear" w:color="auto" w:fill="auto"/>
          </w:tcPr>
          <w:p w14:paraId="26F2764A" w14:textId="77777777" w:rsidR="00470FE1" w:rsidRPr="009A6C54" w:rsidRDefault="00470FE1" w:rsidP="00FD58B6">
            <w:pPr>
              <w:pStyle w:val="TableText"/>
              <w:rPr>
                <w:rFonts w:cs="Arial"/>
              </w:rPr>
            </w:pPr>
            <w:r w:rsidRPr="009A6C54">
              <w:rPr>
                <w:rFonts w:cs="Arial"/>
              </w:rPr>
              <w:t>VAPA(“CCO”)</w:t>
            </w:r>
          </w:p>
        </w:tc>
      </w:tr>
      <w:tr w:rsidR="00470FE1" w:rsidRPr="009A6C54" w14:paraId="26F2764F" w14:textId="77777777" w:rsidTr="00B04411">
        <w:tc>
          <w:tcPr>
            <w:tcW w:w="3192" w:type="dxa"/>
            <w:shd w:val="clear" w:color="auto" w:fill="auto"/>
          </w:tcPr>
          <w:p w14:paraId="26F2764C" w14:textId="77777777" w:rsidR="00470FE1" w:rsidRPr="009A6C54" w:rsidRDefault="00470FE1" w:rsidP="00FD58B6">
            <w:pPr>
              <w:pStyle w:val="TableText"/>
              <w:rPr>
                <w:rFonts w:cs="Arial"/>
              </w:rPr>
            </w:pPr>
          </w:p>
        </w:tc>
        <w:tc>
          <w:tcPr>
            <w:tcW w:w="3192" w:type="dxa"/>
            <w:shd w:val="clear" w:color="auto" w:fill="auto"/>
          </w:tcPr>
          <w:p w14:paraId="26F2764D" w14:textId="77777777" w:rsidR="00470FE1" w:rsidRPr="009A6C54" w:rsidRDefault="00470FE1" w:rsidP="00FD58B6">
            <w:pPr>
              <w:pStyle w:val="TableText"/>
              <w:rPr>
                <w:rFonts w:cs="Arial"/>
              </w:rPr>
            </w:pPr>
            <w:r w:rsidRPr="009A6C54">
              <w:rPr>
                <w:rFonts w:cs="Arial"/>
              </w:rPr>
              <w:t>VAPA(20)</w:t>
            </w:r>
          </w:p>
        </w:tc>
        <w:tc>
          <w:tcPr>
            <w:tcW w:w="3192" w:type="dxa"/>
            <w:shd w:val="clear" w:color="auto" w:fill="auto"/>
          </w:tcPr>
          <w:p w14:paraId="26F2764E" w14:textId="77777777" w:rsidR="00470FE1" w:rsidRPr="009A6C54" w:rsidRDefault="00470FE1" w:rsidP="00FD58B6">
            <w:pPr>
              <w:pStyle w:val="TableText"/>
              <w:rPr>
                <w:rFonts w:cs="Arial"/>
              </w:rPr>
            </w:pPr>
            <w:r w:rsidRPr="009A6C54">
              <w:rPr>
                <w:rFonts w:cs="Arial"/>
              </w:rPr>
              <w:t>VAPA(“CCS”)</w:t>
            </w:r>
          </w:p>
        </w:tc>
      </w:tr>
      <w:tr w:rsidR="00470FE1" w:rsidRPr="009A6C54" w14:paraId="26F27653" w14:textId="77777777" w:rsidTr="00B04411">
        <w:tc>
          <w:tcPr>
            <w:tcW w:w="3192" w:type="dxa"/>
            <w:shd w:val="clear" w:color="auto" w:fill="auto"/>
          </w:tcPr>
          <w:p w14:paraId="26F27650" w14:textId="77777777" w:rsidR="00470FE1" w:rsidRPr="009A6C54" w:rsidRDefault="00470FE1" w:rsidP="00FD58B6">
            <w:pPr>
              <w:pStyle w:val="TableText"/>
              <w:rPr>
                <w:rFonts w:cs="Arial"/>
              </w:rPr>
            </w:pPr>
          </w:p>
        </w:tc>
        <w:tc>
          <w:tcPr>
            <w:tcW w:w="3192" w:type="dxa"/>
            <w:shd w:val="clear" w:color="auto" w:fill="auto"/>
          </w:tcPr>
          <w:p w14:paraId="26F27651" w14:textId="77777777" w:rsidR="00470FE1" w:rsidRPr="009A6C54" w:rsidRDefault="00470FE1" w:rsidP="00FD58B6">
            <w:pPr>
              <w:pStyle w:val="TableText"/>
              <w:rPr>
                <w:rFonts w:cs="Arial"/>
              </w:rPr>
            </w:pPr>
            <w:r w:rsidRPr="009A6C54">
              <w:rPr>
                <w:rFonts w:cs="Arial"/>
              </w:rPr>
              <w:t>VAPA(21)</w:t>
            </w:r>
          </w:p>
        </w:tc>
        <w:tc>
          <w:tcPr>
            <w:tcW w:w="3192" w:type="dxa"/>
            <w:shd w:val="clear" w:color="auto" w:fill="auto"/>
          </w:tcPr>
          <w:p w14:paraId="26F27652" w14:textId="77777777" w:rsidR="00470FE1" w:rsidRPr="009A6C54" w:rsidRDefault="00470FE1" w:rsidP="00FD58B6">
            <w:pPr>
              <w:pStyle w:val="TableText"/>
              <w:rPr>
                <w:rFonts w:cs="Arial"/>
              </w:rPr>
            </w:pPr>
            <w:r w:rsidRPr="009A6C54">
              <w:rPr>
                <w:rFonts w:cs="Arial"/>
              </w:rPr>
              <w:t>VAPA(“CCE”)</w:t>
            </w:r>
          </w:p>
        </w:tc>
      </w:tr>
      <w:tr w:rsidR="00470FE1" w:rsidRPr="009A6C54" w14:paraId="26F27657" w14:textId="77777777" w:rsidTr="00B04411">
        <w:tc>
          <w:tcPr>
            <w:tcW w:w="3192" w:type="dxa"/>
            <w:shd w:val="clear" w:color="auto" w:fill="auto"/>
          </w:tcPr>
          <w:p w14:paraId="26F27654" w14:textId="77777777" w:rsidR="00470FE1" w:rsidRPr="009A6C54" w:rsidRDefault="00470FE1" w:rsidP="00FD58B6">
            <w:pPr>
              <w:pStyle w:val="TableText"/>
              <w:rPr>
                <w:rFonts w:cs="Arial"/>
              </w:rPr>
            </w:pPr>
          </w:p>
        </w:tc>
        <w:tc>
          <w:tcPr>
            <w:tcW w:w="3192" w:type="dxa"/>
            <w:shd w:val="clear" w:color="auto" w:fill="auto"/>
          </w:tcPr>
          <w:p w14:paraId="26F27655" w14:textId="77777777" w:rsidR="00470FE1" w:rsidRPr="009A6C54" w:rsidRDefault="00470FE1" w:rsidP="00FD58B6">
            <w:pPr>
              <w:pStyle w:val="TableText"/>
              <w:rPr>
                <w:rFonts w:cs="Arial"/>
              </w:rPr>
            </w:pPr>
            <w:r w:rsidRPr="009A6C54">
              <w:rPr>
                <w:rFonts w:cs="Arial"/>
              </w:rPr>
              <w:t>VAPA(22)</w:t>
            </w:r>
          </w:p>
        </w:tc>
        <w:tc>
          <w:tcPr>
            <w:tcW w:w="3192" w:type="dxa"/>
            <w:shd w:val="clear" w:color="auto" w:fill="auto"/>
          </w:tcPr>
          <w:p w14:paraId="26F27656" w14:textId="77777777" w:rsidR="00470FE1" w:rsidRPr="009A6C54" w:rsidRDefault="00470FE1" w:rsidP="00FD58B6">
            <w:pPr>
              <w:pStyle w:val="TableText"/>
              <w:rPr>
                <w:rFonts w:cs="Arial"/>
              </w:rPr>
            </w:pPr>
            <w:r w:rsidRPr="009A6C54">
              <w:rPr>
                <w:rFonts w:cs="Arial"/>
              </w:rPr>
              <w:t>VAPA(“CTY”)</w:t>
            </w:r>
          </w:p>
        </w:tc>
      </w:tr>
      <w:tr w:rsidR="00470FE1" w:rsidRPr="009A6C54" w14:paraId="26F2765B" w14:textId="77777777" w:rsidTr="00B04411">
        <w:tc>
          <w:tcPr>
            <w:tcW w:w="3192" w:type="dxa"/>
            <w:shd w:val="clear" w:color="auto" w:fill="auto"/>
          </w:tcPr>
          <w:p w14:paraId="26F27658" w14:textId="77777777" w:rsidR="00470FE1" w:rsidRPr="009A6C54" w:rsidRDefault="00470FE1" w:rsidP="00FD58B6">
            <w:pPr>
              <w:pStyle w:val="TableText"/>
              <w:rPr>
                <w:rFonts w:cs="Arial"/>
              </w:rPr>
            </w:pPr>
          </w:p>
        </w:tc>
        <w:tc>
          <w:tcPr>
            <w:tcW w:w="3192" w:type="dxa"/>
            <w:shd w:val="clear" w:color="auto" w:fill="auto"/>
          </w:tcPr>
          <w:p w14:paraId="26F27659" w14:textId="77777777" w:rsidR="00470FE1" w:rsidRPr="009A6C54" w:rsidRDefault="00470FE1" w:rsidP="00FD58B6">
            <w:pPr>
              <w:pStyle w:val="TableText"/>
              <w:rPr>
                <w:rFonts w:cs="Arial"/>
              </w:rPr>
            </w:pPr>
            <w:r w:rsidRPr="009A6C54">
              <w:rPr>
                <w:rFonts w:cs="Arial"/>
              </w:rPr>
              <w:t>VAPA(23)</w:t>
            </w:r>
          </w:p>
        </w:tc>
        <w:tc>
          <w:tcPr>
            <w:tcW w:w="3192" w:type="dxa"/>
            <w:shd w:val="clear" w:color="auto" w:fill="auto"/>
          </w:tcPr>
          <w:p w14:paraId="26F2765A" w14:textId="77777777" w:rsidR="00470FE1" w:rsidRPr="009A6C54" w:rsidRDefault="00470FE1" w:rsidP="00FD58B6">
            <w:pPr>
              <w:pStyle w:val="TableText"/>
              <w:rPr>
                <w:rFonts w:cs="Arial"/>
              </w:rPr>
            </w:pPr>
            <w:r w:rsidRPr="009A6C54">
              <w:rPr>
                <w:rFonts w:cs="Arial"/>
              </w:rPr>
              <w:t>VAPA(“PR”)</w:t>
            </w:r>
          </w:p>
        </w:tc>
      </w:tr>
      <w:tr w:rsidR="00470FE1" w:rsidRPr="009A6C54" w14:paraId="26F2765F" w14:textId="77777777" w:rsidTr="00B04411">
        <w:tc>
          <w:tcPr>
            <w:tcW w:w="3192" w:type="dxa"/>
            <w:shd w:val="clear" w:color="auto" w:fill="auto"/>
          </w:tcPr>
          <w:p w14:paraId="26F2765C" w14:textId="77777777" w:rsidR="00470FE1" w:rsidRPr="009A6C54" w:rsidRDefault="00470FE1" w:rsidP="00FD58B6">
            <w:pPr>
              <w:pStyle w:val="TableText"/>
              <w:rPr>
                <w:rFonts w:cs="Arial"/>
              </w:rPr>
            </w:pPr>
          </w:p>
        </w:tc>
        <w:tc>
          <w:tcPr>
            <w:tcW w:w="3192" w:type="dxa"/>
            <w:shd w:val="clear" w:color="auto" w:fill="auto"/>
          </w:tcPr>
          <w:p w14:paraId="26F2765D" w14:textId="77777777" w:rsidR="00470FE1" w:rsidRPr="009A6C54" w:rsidRDefault="00470FE1" w:rsidP="00FD58B6">
            <w:pPr>
              <w:pStyle w:val="TableText"/>
              <w:rPr>
                <w:rFonts w:cs="Arial"/>
              </w:rPr>
            </w:pPr>
            <w:r w:rsidRPr="009A6C54">
              <w:rPr>
                <w:rFonts w:cs="Arial"/>
              </w:rPr>
              <w:t>VAPA(24)</w:t>
            </w:r>
          </w:p>
        </w:tc>
        <w:tc>
          <w:tcPr>
            <w:tcW w:w="3192" w:type="dxa"/>
            <w:shd w:val="clear" w:color="auto" w:fill="auto"/>
          </w:tcPr>
          <w:p w14:paraId="26F2765E" w14:textId="77777777" w:rsidR="00470FE1" w:rsidRPr="009A6C54" w:rsidRDefault="00470FE1" w:rsidP="00FD58B6">
            <w:pPr>
              <w:pStyle w:val="TableText"/>
              <w:rPr>
                <w:rFonts w:cs="Arial"/>
              </w:rPr>
            </w:pPr>
            <w:r w:rsidRPr="009A6C54">
              <w:rPr>
                <w:rFonts w:cs="Arial"/>
              </w:rPr>
              <w:t>VAPA(“PC”)</w:t>
            </w:r>
          </w:p>
        </w:tc>
      </w:tr>
      <w:tr w:rsidR="00470FE1" w:rsidRPr="009A6C54" w14:paraId="26F27663" w14:textId="77777777" w:rsidTr="00B04411">
        <w:tc>
          <w:tcPr>
            <w:tcW w:w="3192" w:type="dxa"/>
            <w:shd w:val="clear" w:color="auto" w:fill="auto"/>
          </w:tcPr>
          <w:p w14:paraId="26F27660" w14:textId="77777777" w:rsidR="00470FE1" w:rsidRPr="009A6C54" w:rsidRDefault="00470FE1" w:rsidP="00FD58B6">
            <w:pPr>
              <w:pStyle w:val="TableText"/>
              <w:rPr>
                <w:rFonts w:cs="Arial"/>
              </w:rPr>
            </w:pPr>
          </w:p>
        </w:tc>
        <w:tc>
          <w:tcPr>
            <w:tcW w:w="3192" w:type="dxa"/>
            <w:shd w:val="clear" w:color="auto" w:fill="auto"/>
          </w:tcPr>
          <w:p w14:paraId="26F27661" w14:textId="77777777" w:rsidR="00470FE1" w:rsidRPr="009A6C54" w:rsidRDefault="00470FE1" w:rsidP="00FD58B6">
            <w:pPr>
              <w:pStyle w:val="TableText"/>
              <w:rPr>
                <w:rFonts w:cs="Arial"/>
              </w:rPr>
            </w:pPr>
            <w:r w:rsidRPr="009A6C54">
              <w:rPr>
                <w:rFonts w:cs="Arial"/>
              </w:rPr>
              <w:t>VAPA(25)</w:t>
            </w:r>
          </w:p>
        </w:tc>
        <w:tc>
          <w:tcPr>
            <w:tcW w:w="3192" w:type="dxa"/>
            <w:shd w:val="clear" w:color="auto" w:fill="auto"/>
          </w:tcPr>
          <w:p w14:paraId="26F27662" w14:textId="77777777" w:rsidR="00470FE1" w:rsidRPr="009A6C54" w:rsidRDefault="00470FE1" w:rsidP="00FD58B6">
            <w:pPr>
              <w:pStyle w:val="TableText"/>
              <w:rPr>
                <w:rFonts w:cs="Arial"/>
              </w:rPr>
            </w:pPr>
            <w:r w:rsidRPr="009A6C54">
              <w:rPr>
                <w:rFonts w:cs="Arial"/>
              </w:rPr>
              <w:t>VAPA(“CT”)</w:t>
            </w:r>
          </w:p>
        </w:tc>
      </w:tr>
      <w:tr w:rsidR="00470FE1" w:rsidRPr="009A6C54" w14:paraId="26F27667" w14:textId="77777777" w:rsidTr="00B04411">
        <w:tc>
          <w:tcPr>
            <w:tcW w:w="3192" w:type="dxa"/>
            <w:shd w:val="clear" w:color="auto" w:fill="auto"/>
          </w:tcPr>
          <w:p w14:paraId="26F27664" w14:textId="77777777" w:rsidR="00470FE1" w:rsidRPr="009A6C54" w:rsidRDefault="00470FE1" w:rsidP="00FD58B6">
            <w:pPr>
              <w:pStyle w:val="TableText"/>
              <w:rPr>
                <w:rFonts w:cs="Arial"/>
              </w:rPr>
            </w:pPr>
          </w:p>
        </w:tc>
        <w:tc>
          <w:tcPr>
            <w:tcW w:w="3192" w:type="dxa"/>
            <w:shd w:val="clear" w:color="auto" w:fill="auto"/>
          </w:tcPr>
          <w:p w14:paraId="26F27665" w14:textId="77777777" w:rsidR="00470FE1" w:rsidRPr="009A6C54" w:rsidRDefault="00470FE1" w:rsidP="00FD58B6">
            <w:pPr>
              <w:pStyle w:val="TableText"/>
              <w:rPr>
                <w:rFonts w:cs="Arial"/>
              </w:rPr>
            </w:pPr>
            <w:r w:rsidRPr="009A6C54">
              <w:rPr>
                <w:rFonts w:cs="Arial"/>
              </w:rPr>
              <w:t>VAPA(26)</w:t>
            </w:r>
          </w:p>
        </w:tc>
        <w:tc>
          <w:tcPr>
            <w:tcW w:w="3192" w:type="dxa"/>
            <w:shd w:val="clear" w:color="auto" w:fill="auto"/>
          </w:tcPr>
          <w:p w14:paraId="26F27666" w14:textId="77777777" w:rsidR="00470FE1" w:rsidRPr="009A6C54" w:rsidRDefault="00470FE1" w:rsidP="00FD58B6">
            <w:pPr>
              <w:pStyle w:val="TableText"/>
              <w:rPr>
                <w:rFonts w:cs="Arial"/>
              </w:rPr>
            </w:pPr>
            <w:r w:rsidRPr="009A6C54">
              <w:rPr>
                <w:rFonts w:cs="Arial"/>
              </w:rPr>
              <w:t>VAPA(“CPR”)</w:t>
            </w:r>
          </w:p>
        </w:tc>
      </w:tr>
      <w:tr w:rsidR="00470FE1" w:rsidRPr="009A6C54" w14:paraId="26F2766B" w14:textId="77777777" w:rsidTr="00B04411">
        <w:tc>
          <w:tcPr>
            <w:tcW w:w="3192" w:type="dxa"/>
            <w:shd w:val="clear" w:color="auto" w:fill="auto"/>
          </w:tcPr>
          <w:p w14:paraId="26F27668" w14:textId="77777777" w:rsidR="00470FE1" w:rsidRPr="009A6C54" w:rsidRDefault="00470FE1" w:rsidP="00FD58B6">
            <w:pPr>
              <w:pStyle w:val="TableText"/>
              <w:rPr>
                <w:rFonts w:cs="Arial"/>
              </w:rPr>
            </w:pPr>
          </w:p>
        </w:tc>
        <w:tc>
          <w:tcPr>
            <w:tcW w:w="3192" w:type="dxa"/>
            <w:shd w:val="clear" w:color="auto" w:fill="auto"/>
          </w:tcPr>
          <w:p w14:paraId="26F27669" w14:textId="77777777" w:rsidR="00470FE1" w:rsidRPr="009A6C54" w:rsidRDefault="00470FE1" w:rsidP="00FD58B6">
            <w:pPr>
              <w:pStyle w:val="TableText"/>
              <w:rPr>
                <w:rFonts w:cs="Arial"/>
              </w:rPr>
            </w:pPr>
            <w:r w:rsidRPr="009A6C54">
              <w:rPr>
                <w:rFonts w:cs="Arial"/>
              </w:rPr>
              <w:t>VAPA(27)</w:t>
            </w:r>
          </w:p>
        </w:tc>
        <w:tc>
          <w:tcPr>
            <w:tcW w:w="3192" w:type="dxa"/>
            <w:shd w:val="clear" w:color="auto" w:fill="auto"/>
          </w:tcPr>
          <w:p w14:paraId="26F2766A" w14:textId="77777777" w:rsidR="00470FE1" w:rsidRPr="009A6C54" w:rsidRDefault="00470FE1" w:rsidP="00FD58B6">
            <w:pPr>
              <w:pStyle w:val="TableText"/>
              <w:rPr>
                <w:rFonts w:cs="Arial"/>
              </w:rPr>
            </w:pPr>
            <w:r w:rsidRPr="009A6C54">
              <w:rPr>
                <w:rFonts w:cs="Arial"/>
              </w:rPr>
              <w:t>VAPA(“CPC”)</w:t>
            </w:r>
          </w:p>
        </w:tc>
      </w:tr>
      <w:tr w:rsidR="00470FE1" w:rsidRPr="009A6C54" w14:paraId="26F2766F" w14:textId="77777777" w:rsidTr="00B04411">
        <w:tc>
          <w:tcPr>
            <w:tcW w:w="3192" w:type="dxa"/>
            <w:shd w:val="clear" w:color="auto" w:fill="auto"/>
          </w:tcPr>
          <w:p w14:paraId="26F2766C" w14:textId="77777777" w:rsidR="00470FE1" w:rsidRPr="009A6C54" w:rsidRDefault="00470FE1" w:rsidP="00FD58B6">
            <w:pPr>
              <w:pStyle w:val="TableText"/>
              <w:rPr>
                <w:rFonts w:cs="Arial"/>
              </w:rPr>
            </w:pPr>
          </w:p>
        </w:tc>
        <w:tc>
          <w:tcPr>
            <w:tcW w:w="3192" w:type="dxa"/>
            <w:shd w:val="clear" w:color="auto" w:fill="auto"/>
          </w:tcPr>
          <w:p w14:paraId="26F2766D" w14:textId="77777777" w:rsidR="00470FE1" w:rsidRPr="009A6C54" w:rsidRDefault="00470FE1" w:rsidP="00FD58B6">
            <w:pPr>
              <w:pStyle w:val="TableText"/>
              <w:rPr>
                <w:rFonts w:cs="Arial"/>
              </w:rPr>
            </w:pPr>
            <w:r w:rsidRPr="009A6C54">
              <w:rPr>
                <w:rFonts w:cs="Arial"/>
              </w:rPr>
              <w:t>VAPA(28)</w:t>
            </w:r>
          </w:p>
        </w:tc>
        <w:tc>
          <w:tcPr>
            <w:tcW w:w="3192" w:type="dxa"/>
            <w:shd w:val="clear" w:color="auto" w:fill="auto"/>
          </w:tcPr>
          <w:p w14:paraId="26F2766E" w14:textId="77777777" w:rsidR="00470FE1" w:rsidRPr="009A6C54" w:rsidRDefault="00470FE1" w:rsidP="00FD58B6">
            <w:pPr>
              <w:pStyle w:val="TableText"/>
              <w:rPr>
                <w:rFonts w:cs="Arial"/>
              </w:rPr>
            </w:pPr>
            <w:r w:rsidRPr="009A6C54">
              <w:rPr>
                <w:rFonts w:cs="Arial"/>
              </w:rPr>
              <w:t>VAPA(“CCT”)</w:t>
            </w:r>
          </w:p>
        </w:tc>
      </w:tr>
      <w:tr w:rsidR="00470FE1" w:rsidRPr="009A6C54" w14:paraId="26F27673" w14:textId="77777777" w:rsidTr="00B04411">
        <w:tc>
          <w:tcPr>
            <w:tcW w:w="3192" w:type="dxa"/>
            <w:shd w:val="clear" w:color="auto" w:fill="auto"/>
          </w:tcPr>
          <w:p w14:paraId="26F27670" w14:textId="77777777" w:rsidR="00470FE1" w:rsidRPr="009A6C54" w:rsidRDefault="00470FE1" w:rsidP="00FD58B6">
            <w:pPr>
              <w:pStyle w:val="TableText"/>
              <w:rPr>
                <w:rFonts w:cs="Arial"/>
              </w:rPr>
            </w:pPr>
          </w:p>
        </w:tc>
        <w:tc>
          <w:tcPr>
            <w:tcW w:w="3192" w:type="dxa"/>
            <w:shd w:val="clear" w:color="auto" w:fill="auto"/>
          </w:tcPr>
          <w:p w14:paraId="26F27671" w14:textId="77777777" w:rsidR="00470FE1" w:rsidRPr="009A6C54" w:rsidRDefault="00470FE1" w:rsidP="00FD58B6">
            <w:pPr>
              <w:pStyle w:val="TableText"/>
              <w:rPr>
                <w:rFonts w:cs="Arial"/>
              </w:rPr>
            </w:pPr>
            <w:r w:rsidRPr="009A6C54">
              <w:rPr>
                <w:rFonts w:cs="Arial"/>
              </w:rPr>
              <w:t>VAPA(29)</w:t>
            </w:r>
          </w:p>
        </w:tc>
        <w:tc>
          <w:tcPr>
            <w:tcW w:w="3192" w:type="dxa"/>
            <w:shd w:val="clear" w:color="auto" w:fill="auto"/>
          </w:tcPr>
          <w:p w14:paraId="26F27672" w14:textId="77777777" w:rsidR="00470FE1" w:rsidRPr="009A6C54" w:rsidRDefault="00470FE1" w:rsidP="00FD58B6">
            <w:pPr>
              <w:pStyle w:val="TableText"/>
              <w:rPr>
                <w:rFonts w:cs="Arial"/>
              </w:rPr>
            </w:pPr>
            <w:r w:rsidRPr="009A6C54">
              <w:rPr>
                <w:rFonts w:cs="Arial"/>
              </w:rPr>
              <w:t>VAPA(“CPN”)</w:t>
            </w:r>
          </w:p>
        </w:tc>
      </w:tr>
      <w:tr w:rsidR="00470FE1" w:rsidRPr="009A6C54" w14:paraId="26F27677" w14:textId="77777777" w:rsidTr="00B04411">
        <w:tc>
          <w:tcPr>
            <w:tcW w:w="3192" w:type="dxa"/>
            <w:shd w:val="clear" w:color="auto" w:fill="auto"/>
          </w:tcPr>
          <w:p w14:paraId="26F27674" w14:textId="77777777" w:rsidR="00470FE1" w:rsidRPr="009A6C54" w:rsidRDefault="00470FE1" w:rsidP="00FD58B6">
            <w:pPr>
              <w:pStyle w:val="TableText"/>
              <w:rPr>
                <w:rFonts w:cs="Arial"/>
              </w:rPr>
            </w:pPr>
            <w:r w:rsidRPr="009A6C54">
              <w:rPr>
                <w:rFonts w:cs="Arial"/>
              </w:rPr>
              <w:t>OAD^VADPT</w:t>
            </w:r>
          </w:p>
        </w:tc>
        <w:tc>
          <w:tcPr>
            <w:tcW w:w="3192" w:type="dxa"/>
            <w:shd w:val="clear" w:color="auto" w:fill="auto"/>
          </w:tcPr>
          <w:p w14:paraId="26F27675" w14:textId="77777777" w:rsidR="00470FE1" w:rsidRPr="009A6C54" w:rsidRDefault="00470FE1" w:rsidP="00FD58B6">
            <w:pPr>
              <w:pStyle w:val="TableText"/>
              <w:rPr>
                <w:rFonts w:cs="Arial"/>
              </w:rPr>
            </w:pPr>
            <w:r w:rsidRPr="009A6C54">
              <w:rPr>
                <w:rFonts w:cs="Arial"/>
              </w:rPr>
              <w:t>VAOA(1)</w:t>
            </w:r>
          </w:p>
        </w:tc>
        <w:tc>
          <w:tcPr>
            <w:tcW w:w="3192" w:type="dxa"/>
            <w:shd w:val="clear" w:color="auto" w:fill="auto"/>
          </w:tcPr>
          <w:p w14:paraId="26F27676" w14:textId="77777777" w:rsidR="00470FE1" w:rsidRPr="009A6C54" w:rsidRDefault="00470FE1" w:rsidP="00FD58B6">
            <w:pPr>
              <w:pStyle w:val="TableText"/>
              <w:rPr>
                <w:rFonts w:cs="Arial"/>
              </w:rPr>
            </w:pPr>
            <w:r w:rsidRPr="009A6C54">
              <w:rPr>
                <w:rFonts w:cs="Arial"/>
              </w:rPr>
              <w:t>VAOA("L1")</w:t>
            </w:r>
          </w:p>
        </w:tc>
      </w:tr>
      <w:tr w:rsidR="00470FE1" w:rsidRPr="009A6C54" w14:paraId="26F2767B" w14:textId="77777777" w:rsidTr="00B04411">
        <w:tc>
          <w:tcPr>
            <w:tcW w:w="3192" w:type="dxa"/>
            <w:shd w:val="clear" w:color="auto" w:fill="auto"/>
          </w:tcPr>
          <w:p w14:paraId="26F27678" w14:textId="77777777" w:rsidR="00470FE1" w:rsidRPr="009A6C54" w:rsidRDefault="00470FE1" w:rsidP="00FD58B6">
            <w:pPr>
              <w:pStyle w:val="TableText"/>
              <w:rPr>
                <w:rFonts w:cs="Arial"/>
              </w:rPr>
            </w:pPr>
          </w:p>
        </w:tc>
        <w:tc>
          <w:tcPr>
            <w:tcW w:w="3192" w:type="dxa"/>
            <w:shd w:val="clear" w:color="auto" w:fill="auto"/>
          </w:tcPr>
          <w:p w14:paraId="26F27679" w14:textId="77777777" w:rsidR="00470FE1" w:rsidRPr="009A6C54" w:rsidRDefault="00470FE1" w:rsidP="00FD58B6">
            <w:pPr>
              <w:pStyle w:val="TableText"/>
              <w:rPr>
                <w:rFonts w:cs="Arial"/>
              </w:rPr>
            </w:pPr>
            <w:r w:rsidRPr="009A6C54">
              <w:rPr>
                <w:rFonts w:cs="Arial"/>
              </w:rPr>
              <w:t>VAOA(2)</w:t>
            </w:r>
          </w:p>
        </w:tc>
        <w:tc>
          <w:tcPr>
            <w:tcW w:w="3192" w:type="dxa"/>
            <w:shd w:val="clear" w:color="auto" w:fill="auto"/>
          </w:tcPr>
          <w:p w14:paraId="26F2767A" w14:textId="77777777" w:rsidR="00470FE1" w:rsidRPr="009A6C54" w:rsidRDefault="00470FE1" w:rsidP="00FD58B6">
            <w:pPr>
              <w:pStyle w:val="TableText"/>
              <w:rPr>
                <w:rFonts w:cs="Arial"/>
              </w:rPr>
            </w:pPr>
            <w:r w:rsidRPr="009A6C54">
              <w:rPr>
                <w:rFonts w:cs="Arial"/>
              </w:rPr>
              <w:t>VAOA("L2")</w:t>
            </w:r>
          </w:p>
        </w:tc>
      </w:tr>
      <w:tr w:rsidR="00470FE1" w:rsidRPr="009A6C54" w14:paraId="26F2767F" w14:textId="77777777" w:rsidTr="00B04411">
        <w:tc>
          <w:tcPr>
            <w:tcW w:w="3192" w:type="dxa"/>
            <w:shd w:val="clear" w:color="auto" w:fill="auto"/>
          </w:tcPr>
          <w:p w14:paraId="26F2767C" w14:textId="77777777" w:rsidR="00470FE1" w:rsidRPr="009A6C54" w:rsidRDefault="00470FE1" w:rsidP="00FD58B6">
            <w:pPr>
              <w:pStyle w:val="TableText"/>
              <w:rPr>
                <w:rFonts w:cs="Arial"/>
              </w:rPr>
            </w:pPr>
          </w:p>
        </w:tc>
        <w:tc>
          <w:tcPr>
            <w:tcW w:w="3192" w:type="dxa"/>
            <w:shd w:val="clear" w:color="auto" w:fill="auto"/>
          </w:tcPr>
          <w:p w14:paraId="26F2767D" w14:textId="77777777" w:rsidR="00470FE1" w:rsidRPr="009A6C54" w:rsidRDefault="00470FE1" w:rsidP="00FD58B6">
            <w:pPr>
              <w:pStyle w:val="TableText"/>
              <w:rPr>
                <w:rFonts w:cs="Arial"/>
              </w:rPr>
            </w:pPr>
            <w:r w:rsidRPr="009A6C54">
              <w:rPr>
                <w:rFonts w:cs="Arial"/>
              </w:rPr>
              <w:t>VAOA(3)</w:t>
            </w:r>
          </w:p>
        </w:tc>
        <w:tc>
          <w:tcPr>
            <w:tcW w:w="3192" w:type="dxa"/>
            <w:shd w:val="clear" w:color="auto" w:fill="auto"/>
          </w:tcPr>
          <w:p w14:paraId="26F2767E" w14:textId="77777777" w:rsidR="00470FE1" w:rsidRPr="009A6C54" w:rsidRDefault="00470FE1" w:rsidP="00FD58B6">
            <w:pPr>
              <w:pStyle w:val="TableText"/>
              <w:rPr>
                <w:rFonts w:cs="Arial"/>
              </w:rPr>
            </w:pPr>
            <w:r w:rsidRPr="009A6C54">
              <w:rPr>
                <w:rFonts w:cs="Arial"/>
              </w:rPr>
              <w:t>VAOA("L3")</w:t>
            </w:r>
          </w:p>
        </w:tc>
      </w:tr>
      <w:tr w:rsidR="00470FE1" w:rsidRPr="009A6C54" w14:paraId="26F27683" w14:textId="77777777" w:rsidTr="00B04411">
        <w:tc>
          <w:tcPr>
            <w:tcW w:w="3192" w:type="dxa"/>
            <w:shd w:val="clear" w:color="auto" w:fill="auto"/>
          </w:tcPr>
          <w:p w14:paraId="26F27680" w14:textId="77777777" w:rsidR="00470FE1" w:rsidRPr="009A6C54" w:rsidRDefault="00470FE1" w:rsidP="00FD58B6">
            <w:pPr>
              <w:pStyle w:val="TableText"/>
              <w:rPr>
                <w:rFonts w:cs="Arial"/>
              </w:rPr>
            </w:pPr>
          </w:p>
        </w:tc>
        <w:tc>
          <w:tcPr>
            <w:tcW w:w="3192" w:type="dxa"/>
            <w:shd w:val="clear" w:color="auto" w:fill="auto"/>
          </w:tcPr>
          <w:p w14:paraId="26F27681" w14:textId="77777777" w:rsidR="00470FE1" w:rsidRPr="009A6C54" w:rsidRDefault="00470FE1" w:rsidP="00FD58B6">
            <w:pPr>
              <w:pStyle w:val="TableText"/>
              <w:rPr>
                <w:rFonts w:cs="Arial"/>
              </w:rPr>
            </w:pPr>
            <w:r w:rsidRPr="009A6C54">
              <w:rPr>
                <w:rFonts w:cs="Arial"/>
              </w:rPr>
              <w:t>VAOA(4)</w:t>
            </w:r>
          </w:p>
        </w:tc>
        <w:tc>
          <w:tcPr>
            <w:tcW w:w="3192" w:type="dxa"/>
            <w:shd w:val="clear" w:color="auto" w:fill="auto"/>
          </w:tcPr>
          <w:p w14:paraId="26F27682" w14:textId="77777777" w:rsidR="00470FE1" w:rsidRPr="009A6C54" w:rsidRDefault="00470FE1" w:rsidP="00FD58B6">
            <w:pPr>
              <w:pStyle w:val="TableText"/>
              <w:rPr>
                <w:rFonts w:cs="Arial"/>
              </w:rPr>
            </w:pPr>
            <w:r w:rsidRPr="009A6C54">
              <w:rPr>
                <w:rFonts w:cs="Arial"/>
              </w:rPr>
              <w:t>VAOA("CI")</w:t>
            </w:r>
          </w:p>
        </w:tc>
      </w:tr>
      <w:tr w:rsidR="00470FE1" w:rsidRPr="009A6C54" w14:paraId="26F27687" w14:textId="77777777" w:rsidTr="00B04411">
        <w:tc>
          <w:tcPr>
            <w:tcW w:w="3192" w:type="dxa"/>
            <w:shd w:val="clear" w:color="auto" w:fill="auto"/>
          </w:tcPr>
          <w:p w14:paraId="26F27684" w14:textId="77777777" w:rsidR="00470FE1" w:rsidRPr="009A6C54" w:rsidRDefault="00470FE1" w:rsidP="00FD58B6">
            <w:pPr>
              <w:pStyle w:val="TableText"/>
              <w:rPr>
                <w:rFonts w:cs="Arial"/>
              </w:rPr>
            </w:pPr>
          </w:p>
        </w:tc>
        <w:tc>
          <w:tcPr>
            <w:tcW w:w="3192" w:type="dxa"/>
            <w:shd w:val="clear" w:color="auto" w:fill="auto"/>
          </w:tcPr>
          <w:p w14:paraId="26F27685" w14:textId="77777777" w:rsidR="00470FE1" w:rsidRPr="009A6C54" w:rsidRDefault="00470FE1" w:rsidP="00FD58B6">
            <w:pPr>
              <w:pStyle w:val="TableText"/>
              <w:rPr>
                <w:rFonts w:cs="Arial"/>
              </w:rPr>
            </w:pPr>
            <w:r w:rsidRPr="009A6C54">
              <w:rPr>
                <w:rFonts w:cs="Arial"/>
              </w:rPr>
              <w:t>VAOA(5)</w:t>
            </w:r>
          </w:p>
        </w:tc>
        <w:tc>
          <w:tcPr>
            <w:tcW w:w="3192" w:type="dxa"/>
            <w:shd w:val="clear" w:color="auto" w:fill="auto"/>
          </w:tcPr>
          <w:p w14:paraId="26F27686" w14:textId="77777777" w:rsidR="00470FE1" w:rsidRPr="009A6C54" w:rsidRDefault="00470FE1" w:rsidP="00FD58B6">
            <w:pPr>
              <w:pStyle w:val="TableText"/>
              <w:rPr>
                <w:rFonts w:cs="Arial"/>
              </w:rPr>
            </w:pPr>
            <w:r w:rsidRPr="009A6C54">
              <w:rPr>
                <w:rFonts w:cs="Arial"/>
              </w:rPr>
              <w:t>VAOA("ST")</w:t>
            </w:r>
          </w:p>
        </w:tc>
      </w:tr>
      <w:tr w:rsidR="00470FE1" w:rsidRPr="009A6C54" w14:paraId="26F2768B" w14:textId="77777777" w:rsidTr="00B04411">
        <w:tc>
          <w:tcPr>
            <w:tcW w:w="3192" w:type="dxa"/>
            <w:shd w:val="clear" w:color="auto" w:fill="auto"/>
          </w:tcPr>
          <w:p w14:paraId="26F27688" w14:textId="77777777" w:rsidR="00470FE1" w:rsidRPr="009A6C54" w:rsidRDefault="00470FE1" w:rsidP="00FD58B6">
            <w:pPr>
              <w:pStyle w:val="TableText"/>
              <w:rPr>
                <w:rFonts w:cs="Arial"/>
              </w:rPr>
            </w:pPr>
          </w:p>
        </w:tc>
        <w:tc>
          <w:tcPr>
            <w:tcW w:w="3192" w:type="dxa"/>
            <w:shd w:val="clear" w:color="auto" w:fill="auto"/>
          </w:tcPr>
          <w:p w14:paraId="26F27689" w14:textId="77777777" w:rsidR="00470FE1" w:rsidRPr="009A6C54" w:rsidRDefault="00470FE1" w:rsidP="00FD58B6">
            <w:pPr>
              <w:pStyle w:val="TableText"/>
              <w:rPr>
                <w:rFonts w:cs="Arial"/>
              </w:rPr>
            </w:pPr>
            <w:r w:rsidRPr="009A6C54">
              <w:rPr>
                <w:rFonts w:cs="Arial"/>
              </w:rPr>
              <w:t>VAOA(6)</w:t>
            </w:r>
          </w:p>
        </w:tc>
        <w:tc>
          <w:tcPr>
            <w:tcW w:w="3192" w:type="dxa"/>
            <w:shd w:val="clear" w:color="auto" w:fill="auto"/>
          </w:tcPr>
          <w:p w14:paraId="26F2768A" w14:textId="77777777" w:rsidR="00470FE1" w:rsidRPr="009A6C54" w:rsidRDefault="00470FE1" w:rsidP="00FD58B6">
            <w:pPr>
              <w:pStyle w:val="TableText"/>
              <w:rPr>
                <w:rFonts w:cs="Arial"/>
              </w:rPr>
            </w:pPr>
            <w:r w:rsidRPr="009A6C54">
              <w:rPr>
                <w:rFonts w:cs="Arial"/>
              </w:rPr>
              <w:t>VAOA("ZP")</w:t>
            </w:r>
          </w:p>
        </w:tc>
      </w:tr>
      <w:tr w:rsidR="00470FE1" w:rsidRPr="009A6C54" w14:paraId="26F2768F" w14:textId="77777777" w:rsidTr="00B04411">
        <w:tc>
          <w:tcPr>
            <w:tcW w:w="3192" w:type="dxa"/>
            <w:shd w:val="clear" w:color="auto" w:fill="auto"/>
          </w:tcPr>
          <w:p w14:paraId="26F2768C" w14:textId="77777777" w:rsidR="00470FE1" w:rsidRPr="009A6C54" w:rsidRDefault="00470FE1" w:rsidP="00FD58B6">
            <w:pPr>
              <w:pStyle w:val="TableText"/>
              <w:rPr>
                <w:rFonts w:cs="Arial"/>
              </w:rPr>
            </w:pPr>
          </w:p>
        </w:tc>
        <w:tc>
          <w:tcPr>
            <w:tcW w:w="3192" w:type="dxa"/>
            <w:shd w:val="clear" w:color="auto" w:fill="auto"/>
          </w:tcPr>
          <w:p w14:paraId="26F2768D" w14:textId="77777777" w:rsidR="00470FE1" w:rsidRPr="009A6C54" w:rsidRDefault="00470FE1" w:rsidP="00FD58B6">
            <w:pPr>
              <w:pStyle w:val="TableText"/>
              <w:rPr>
                <w:rFonts w:cs="Arial"/>
              </w:rPr>
            </w:pPr>
            <w:r w:rsidRPr="009A6C54">
              <w:rPr>
                <w:rFonts w:cs="Arial"/>
              </w:rPr>
              <w:t>VAOA(7)</w:t>
            </w:r>
          </w:p>
        </w:tc>
        <w:tc>
          <w:tcPr>
            <w:tcW w:w="3192" w:type="dxa"/>
            <w:shd w:val="clear" w:color="auto" w:fill="auto"/>
          </w:tcPr>
          <w:p w14:paraId="26F2768E" w14:textId="77777777" w:rsidR="00470FE1" w:rsidRPr="009A6C54" w:rsidRDefault="00470FE1" w:rsidP="00FD58B6">
            <w:pPr>
              <w:pStyle w:val="TableText"/>
              <w:rPr>
                <w:rFonts w:cs="Arial"/>
              </w:rPr>
            </w:pPr>
            <w:r w:rsidRPr="009A6C54">
              <w:rPr>
                <w:rFonts w:cs="Arial"/>
              </w:rPr>
              <w:t>VAOA("CO")</w:t>
            </w:r>
          </w:p>
        </w:tc>
      </w:tr>
      <w:tr w:rsidR="00470FE1" w:rsidRPr="009A6C54" w14:paraId="26F27693" w14:textId="77777777" w:rsidTr="00B04411">
        <w:tc>
          <w:tcPr>
            <w:tcW w:w="3192" w:type="dxa"/>
            <w:shd w:val="clear" w:color="auto" w:fill="auto"/>
          </w:tcPr>
          <w:p w14:paraId="26F27690" w14:textId="77777777" w:rsidR="00470FE1" w:rsidRPr="009A6C54" w:rsidRDefault="00470FE1" w:rsidP="00FD58B6">
            <w:pPr>
              <w:pStyle w:val="TableText"/>
              <w:rPr>
                <w:rFonts w:cs="Arial"/>
              </w:rPr>
            </w:pPr>
          </w:p>
        </w:tc>
        <w:tc>
          <w:tcPr>
            <w:tcW w:w="3192" w:type="dxa"/>
            <w:shd w:val="clear" w:color="auto" w:fill="auto"/>
          </w:tcPr>
          <w:p w14:paraId="26F27691" w14:textId="77777777" w:rsidR="00470FE1" w:rsidRPr="009A6C54" w:rsidRDefault="00470FE1" w:rsidP="00FD58B6">
            <w:pPr>
              <w:pStyle w:val="TableText"/>
              <w:rPr>
                <w:rFonts w:cs="Arial"/>
              </w:rPr>
            </w:pPr>
            <w:r w:rsidRPr="009A6C54">
              <w:rPr>
                <w:rFonts w:cs="Arial"/>
              </w:rPr>
              <w:t>VAOA(8)</w:t>
            </w:r>
          </w:p>
        </w:tc>
        <w:tc>
          <w:tcPr>
            <w:tcW w:w="3192" w:type="dxa"/>
            <w:shd w:val="clear" w:color="auto" w:fill="auto"/>
          </w:tcPr>
          <w:p w14:paraId="26F27692" w14:textId="77777777" w:rsidR="00470FE1" w:rsidRPr="009A6C54" w:rsidRDefault="00470FE1" w:rsidP="00FD58B6">
            <w:pPr>
              <w:pStyle w:val="TableText"/>
              <w:rPr>
                <w:rFonts w:cs="Arial"/>
              </w:rPr>
            </w:pPr>
            <w:r w:rsidRPr="009A6C54">
              <w:rPr>
                <w:rFonts w:cs="Arial"/>
              </w:rPr>
              <w:t>VAOA("PN")</w:t>
            </w:r>
          </w:p>
        </w:tc>
      </w:tr>
      <w:tr w:rsidR="00470FE1" w:rsidRPr="009A6C54" w14:paraId="26F27697" w14:textId="77777777" w:rsidTr="00B04411">
        <w:tc>
          <w:tcPr>
            <w:tcW w:w="3192" w:type="dxa"/>
            <w:shd w:val="clear" w:color="auto" w:fill="auto"/>
          </w:tcPr>
          <w:p w14:paraId="26F27694" w14:textId="77777777" w:rsidR="00470FE1" w:rsidRPr="009A6C54" w:rsidRDefault="00470FE1" w:rsidP="00FD58B6">
            <w:pPr>
              <w:pStyle w:val="TableText"/>
              <w:rPr>
                <w:rFonts w:cs="Arial"/>
              </w:rPr>
            </w:pPr>
          </w:p>
        </w:tc>
        <w:tc>
          <w:tcPr>
            <w:tcW w:w="3192" w:type="dxa"/>
            <w:shd w:val="clear" w:color="auto" w:fill="auto"/>
          </w:tcPr>
          <w:p w14:paraId="26F27695" w14:textId="77777777" w:rsidR="00470FE1" w:rsidRPr="009A6C54" w:rsidRDefault="00470FE1" w:rsidP="00FD58B6">
            <w:pPr>
              <w:pStyle w:val="TableText"/>
              <w:rPr>
                <w:rFonts w:cs="Arial"/>
              </w:rPr>
            </w:pPr>
            <w:r w:rsidRPr="009A6C54">
              <w:rPr>
                <w:rFonts w:cs="Arial"/>
              </w:rPr>
              <w:t>VAOA(9)</w:t>
            </w:r>
          </w:p>
        </w:tc>
        <w:tc>
          <w:tcPr>
            <w:tcW w:w="3192" w:type="dxa"/>
            <w:shd w:val="clear" w:color="auto" w:fill="auto"/>
          </w:tcPr>
          <w:p w14:paraId="26F27696" w14:textId="77777777" w:rsidR="00470FE1" w:rsidRPr="009A6C54" w:rsidRDefault="00470FE1" w:rsidP="00FD58B6">
            <w:pPr>
              <w:pStyle w:val="TableText"/>
              <w:rPr>
                <w:rFonts w:cs="Arial"/>
              </w:rPr>
            </w:pPr>
            <w:r w:rsidRPr="009A6C54">
              <w:rPr>
                <w:rFonts w:cs="Arial"/>
              </w:rPr>
              <w:t>VAOA("NM")</w:t>
            </w:r>
          </w:p>
        </w:tc>
      </w:tr>
      <w:tr w:rsidR="00470FE1" w:rsidRPr="009A6C54" w14:paraId="26F2769B" w14:textId="77777777" w:rsidTr="00B04411">
        <w:tc>
          <w:tcPr>
            <w:tcW w:w="3192" w:type="dxa"/>
            <w:shd w:val="clear" w:color="auto" w:fill="auto"/>
          </w:tcPr>
          <w:p w14:paraId="26F27698" w14:textId="77777777" w:rsidR="00470FE1" w:rsidRPr="009A6C54" w:rsidRDefault="00470FE1" w:rsidP="00FD58B6">
            <w:pPr>
              <w:pStyle w:val="TableText"/>
              <w:rPr>
                <w:rFonts w:cs="Arial"/>
              </w:rPr>
            </w:pPr>
          </w:p>
        </w:tc>
        <w:tc>
          <w:tcPr>
            <w:tcW w:w="3192" w:type="dxa"/>
            <w:shd w:val="clear" w:color="auto" w:fill="auto"/>
          </w:tcPr>
          <w:p w14:paraId="26F27699" w14:textId="77777777" w:rsidR="00470FE1" w:rsidRPr="009A6C54" w:rsidRDefault="00470FE1" w:rsidP="00FD58B6">
            <w:pPr>
              <w:pStyle w:val="TableText"/>
              <w:rPr>
                <w:rFonts w:cs="Arial"/>
              </w:rPr>
            </w:pPr>
            <w:r w:rsidRPr="009A6C54">
              <w:rPr>
                <w:rFonts w:cs="Arial"/>
              </w:rPr>
              <w:t>VAOA(10)</w:t>
            </w:r>
          </w:p>
        </w:tc>
        <w:tc>
          <w:tcPr>
            <w:tcW w:w="3192" w:type="dxa"/>
            <w:shd w:val="clear" w:color="auto" w:fill="auto"/>
          </w:tcPr>
          <w:p w14:paraId="26F2769A" w14:textId="77777777" w:rsidR="00470FE1" w:rsidRPr="009A6C54" w:rsidRDefault="00470FE1" w:rsidP="00FD58B6">
            <w:pPr>
              <w:pStyle w:val="TableText"/>
              <w:rPr>
                <w:rFonts w:cs="Arial"/>
              </w:rPr>
            </w:pPr>
            <w:r w:rsidRPr="009A6C54">
              <w:rPr>
                <w:rFonts w:cs="Arial"/>
              </w:rPr>
              <w:t>VAOA("RE")</w:t>
            </w:r>
          </w:p>
        </w:tc>
      </w:tr>
      <w:tr w:rsidR="00470FE1" w:rsidRPr="009A6C54" w14:paraId="26F2769F" w14:textId="77777777" w:rsidTr="00B04411">
        <w:tc>
          <w:tcPr>
            <w:tcW w:w="3192" w:type="dxa"/>
            <w:shd w:val="clear" w:color="auto" w:fill="auto"/>
          </w:tcPr>
          <w:p w14:paraId="26F2769C" w14:textId="77777777" w:rsidR="00470FE1" w:rsidRPr="009A6C54" w:rsidRDefault="00470FE1" w:rsidP="00FD58B6">
            <w:pPr>
              <w:pStyle w:val="TableText"/>
              <w:rPr>
                <w:rFonts w:cs="Arial"/>
              </w:rPr>
            </w:pPr>
          </w:p>
        </w:tc>
        <w:tc>
          <w:tcPr>
            <w:tcW w:w="3192" w:type="dxa"/>
            <w:shd w:val="clear" w:color="auto" w:fill="auto"/>
          </w:tcPr>
          <w:p w14:paraId="26F2769D" w14:textId="77777777" w:rsidR="00470FE1" w:rsidRPr="009A6C54" w:rsidRDefault="00470FE1" w:rsidP="00FD58B6">
            <w:pPr>
              <w:pStyle w:val="TableText"/>
              <w:rPr>
                <w:rFonts w:cs="Arial"/>
              </w:rPr>
            </w:pPr>
            <w:r w:rsidRPr="009A6C54">
              <w:rPr>
                <w:rFonts w:cs="Arial"/>
              </w:rPr>
              <w:t>VAOA(11)</w:t>
            </w:r>
          </w:p>
        </w:tc>
        <w:tc>
          <w:tcPr>
            <w:tcW w:w="3192" w:type="dxa"/>
            <w:shd w:val="clear" w:color="auto" w:fill="auto"/>
          </w:tcPr>
          <w:p w14:paraId="26F2769E" w14:textId="77777777" w:rsidR="00470FE1" w:rsidRPr="009A6C54" w:rsidRDefault="00470FE1" w:rsidP="00FD58B6">
            <w:pPr>
              <w:pStyle w:val="TableText"/>
              <w:rPr>
                <w:rFonts w:cs="Arial"/>
              </w:rPr>
            </w:pPr>
            <w:r w:rsidRPr="009A6C54">
              <w:rPr>
                <w:rFonts w:cs="Arial"/>
              </w:rPr>
              <w:t>VAOA("Z4")</w:t>
            </w:r>
          </w:p>
        </w:tc>
      </w:tr>
      <w:tr w:rsidR="00470FE1" w:rsidRPr="009A6C54" w14:paraId="26F276A3" w14:textId="77777777" w:rsidTr="00B04411">
        <w:tc>
          <w:tcPr>
            <w:tcW w:w="3192" w:type="dxa"/>
            <w:shd w:val="clear" w:color="auto" w:fill="auto"/>
          </w:tcPr>
          <w:p w14:paraId="26F276A0" w14:textId="77777777" w:rsidR="00470FE1" w:rsidRPr="009A6C54" w:rsidRDefault="00470FE1" w:rsidP="00FD58B6">
            <w:pPr>
              <w:pStyle w:val="TableText"/>
              <w:rPr>
                <w:rFonts w:cs="Arial"/>
              </w:rPr>
            </w:pPr>
            <w:r w:rsidRPr="009A6C54">
              <w:rPr>
                <w:rFonts w:cs="Arial"/>
              </w:rPr>
              <w:t>INP^VADPT</w:t>
            </w:r>
          </w:p>
        </w:tc>
        <w:tc>
          <w:tcPr>
            <w:tcW w:w="3192" w:type="dxa"/>
            <w:shd w:val="clear" w:color="auto" w:fill="auto"/>
          </w:tcPr>
          <w:p w14:paraId="26F276A1" w14:textId="77777777" w:rsidR="00470FE1" w:rsidRPr="009A6C54" w:rsidRDefault="00470FE1" w:rsidP="00FD58B6">
            <w:pPr>
              <w:pStyle w:val="TableText"/>
              <w:rPr>
                <w:rFonts w:cs="Arial"/>
              </w:rPr>
            </w:pPr>
            <w:r w:rsidRPr="009A6C54">
              <w:rPr>
                <w:rFonts w:cs="Arial"/>
              </w:rPr>
              <w:t>VAIN(1)</w:t>
            </w:r>
          </w:p>
        </w:tc>
        <w:tc>
          <w:tcPr>
            <w:tcW w:w="3192" w:type="dxa"/>
            <w:shd w:val="clear" w:color="auto" w:fill="auto"/>
          </w:tcPr>
          <w:p w14:paraId="26F276A2" w14:textId="77777777" w:rsidR="00470FE1" w:rsidRPr="009A6C54" w:rsidRDefault="00470FE1" w:rsidP="00FD58B6">
            <w:pPr>
              <w:pStyle w:val="TableText"/>
              <w:rPr>
                <w:rFonts w:cs="Arial"/>
              </w:rPr>
            </w:pPr>
            <w:r w:rsidRPr="009A6C54">
              <w:rPr>
                <w:rFonts w:cs="Arial"/>
              </w:rPr>
              <w:t>VAIN("AN")</w:t>
            </w:r>
          </w:p>
        </w:tc>
      </w:tr>
      <w:tr w:rsidR="00470FE1" w:rsidRPr="009A6C54" w14:paraId="26F276A7" w14:textId="77777777" w:rsidTr="00B04411">
        <w:tc>
          <w:tcPr>
            <w:tcW w:w="3192" w:type="dxa"/>
            <w:shd w:val="clear" w:color="auto" w:fill="auto"/>
          </w:tcPr>
          <w:p w14:paraId="26F276A4" w14:textId="77777777" w:rsidR="00470FE1" w:rsidRPr="009A6C54" w:rsidRDefault="00470FE1" w:rsidP="00FD58B6">
            <w:pPr>
              <w:pStyle w:val="TableText"/>
              <w:rPr>
                <w:rFonts w:cs="Arial"/>
              </w:rPr>
            </w:pPr>
          </w:p>
        </w:tc>
        <w:tc>
          <w:tcPr>
            <w:tcW w:w="3192" w:type="dxa"/>
            <w:shd w:val="clear" w:color="auto" w:fill="auto"/>
          </w:tcPr>
          <w:p w14:paraId="26F276A5" w14:textId="77777777" w:rsidR="00470FE1" w:rsidRPr="009A6C54" w:rsidRDefault="00470FE1" w:rsidP="00FD58B6">
            <w:pPr>
              <w:pStyle w:val="TableText"/>
              <w:rPr>
                <w:rFonts w:cs="Arial"/>
              </w:rPr>
            </w:pPr>
            <w:r w:rsidRPr="009A6C54">
              <w:rPr>
                <w:rFonts w:cs="Arial"/>
              </w:rPr>
              <w:t>VAIN(2)</w:t>
            </w:r>
          </w:p>
        </w:tc>
        <w:tc>
          <w:tcPr>
            <w:tcW w:w="3192" w:type="dxa"/>
            <w:shd w:val="clear" w:color="auto" w:fill="auto"/>
          </w:tcPr>
          <w:p w14:paraId="26F276A6" w14:textId="77777777" w:rsidR="00470FE1" w:rsidRPr="009A6C54" w:rsidRDefault="00470FE1" w:rsidP="00FD58B6">
            <w:pPr>
              <w:pStyle w:val="TableText"/>
              <w:rPr>
                <w:rFonts w:cs="Arial"/>
              </w:rPr>
            </w:pPr>
            <w:r w:rsidRPr="009A6C54">
              <w:rPr>
                <w:rFonts w:cs="Arial"/>
              </w:rPr>
              <w:t>VAIN("DR")</w:t>
            </w:r>
          </w:p>
        </w:tc>
      </w:tr>
      <w:tr w:rsidR="00470FE1" w:rsidRPr="009A6C54" w14:paraId="26F276AB" w14:textId="77777777" w:rsidTr="00B04411">
        <w:tc>
          <w:tcPr>
            <w:tcW w:w="3192" w:type="dxa"/>
            <w:shd w:val="clear" w:color="auto" w:fill="auto"/>
          </w:tcPr>
          <w:p w14:paraId="26F276A8" w14:textId="77777777" w:rsidR="00470FE1" w:rsidRPr="009A6C54" w:rsidRDefault="00470FE1" w:rsidP="00FD58B6">
            <w:pPr>
              <w:pStyle w:val="TableText"/>
              <w:rPr>
                <w:rFonts w:cs="Arial"/>
              </w:rPr>
            </w:pPr>
          </w:p>
        </w:tc>
        <w:tc>
          <w:tcPr>
            <w:tcW w:w="3192" w:type="dxa"/>
            <w:shd w:val="clear" w:color="auto" w:fill="auto"/>
          </w:tcPr>
          <w:p w14:paraId="26F276A9" w14:textId="77777777" w:rsidR="00470FE1" w:rsidRPr="009A6C54" w:rsidRDefault="00470FE1" w:rsidP="00FD58B6">
            <w:pPr>
              <w:pStyle w:val="TableText"/>
              <w:rPr>
                <w:rFonts w:cs="Arial"/>
              </w:rPr>
            </w:pPr>
            <w:r w:rsidRPr="009A6C54">
              <w:rPr>
                <w:rFonts w:cs="Arial"/>
              </w:rPr>
              <w:t>VAIN(3)</w:t>
            </w:r>
          </w:p>
        </w:tc>
        <w:tc>
          <w:tcPr>
            <w:tcW w:w="3192" w:type="dxa"/>
            <w:shd w:val="clear" w:color="auto" w:fill="auto"/>
          </w:tcPr>
          <w:p w14:paraId="26F276AA" w14:textId="77777777" w:rsidR="00470FE1" w:rsidRPr="009A6C54" w:rsidRDefault="00470FE1" w:rsidP="00FD58B6">
            <w:pPr>
              <w:pStyle w:val="TableText"/>
              <w:rPr>
                <w:rFonts w:cs="Arial"/>
              </w:rPr>
            </w:pPr>
            <w:r w:rsidRPr="009A6C54">
              <w:rPr>
                <w:rFonts w:cs="Arial"/>
              </w:rPr>
              <w:t>VAIN("TS")</w:t>
            </w:r>
          </w:p>
        </w:tc>
      </w:tr>
      <w:tr w:rsidR="00470FE1" w:rsidRPr="009A6C54" w14:paraId="26F276AF" w14:textId="77777777" w:rsidTr="00B04411">
        <w:tc>
          <w:tcPr>
            <w:tcW w:w="3192" w:type="dxa"/>
            <w:shd w:val="clear" w:color="auto" w:fill="auto"/>
          </w:tcPr>
          <w:p w14:paraId="26F276AC" w14:textId="77777777" w:rsidR="00470FE1" w:rsidRPr="009A6C54" w:rsidRDefault="00470FE1" w:rsidP="00FD58B6">
            <w:pPr>
              <w:pStyle w:val="TableText"/>
              <w:rPr>
                <w:rFonts w:cs="Arial"/>
              </w:rPr>
            </w:pPr>
          </w:p>
        </w:tc>
        <w:tc>
          <w:tcPr>
            <w:tcW w:w="3192" w:type="dxa"/>
            <w:shd w:val="clear" w:color="auto" w:fill="auto"/>
          </w:tcPr>
          <w:p w14:paraId="26F276AD" w14:textId="77777777" w:rsidR="00470FE1" w:rsidRPr="009A6C54" w:rsidRDefault="00470FE1" w:rsidP="00FD58B6">
            <w:pPr>
              <w:pStyle w:val="TableText"/>
              <w:rPr>
                <w:rFonts w:cs="Arial"/>
              </w:rPr>
            </w:pPr>
            <w:r w:rsidRPr="009A6C54">
              <w:rPr>
                <w:rFonts w:cs="Arial"/>
              </w:rPr>
              <w:t>VAIN(4)</w:t>
            </w:r>
          </w:p>
        </w:tc>
        <w:tc>
          <w:tcPr>
            <w:tcW w:w="3192" w:type="dxa"/>
            <w:shd w:val="clear" w:color="auto" w:fill="auto"/>
          </w:tcPr>
          <w:p w14:paraId="26F276AE" w14:textId="77777777" w:rsidR="00470FE1" w:rsidRPr="009A6C54" w:rsidRDefault="00470FE1" w:rsidP="00FD58B6">
            <w:pPr>
              <w:pStyle w:val="TableText"/>
              <w:rPr>
                <w:rFonts w:cs="Arial"/>
              </w:rPr>
            </w:pPr>
            <w:r w:rsidRPr="009A6C54">
              <w:rPr>
                <w:rFonts w:cs="Arial"/>
              </w:rPr>
              <w:t>VAIN("WL")</w:t>
            </w:r>
          </w:p>
        </w:tc>
      </w:tr>
      <w:tr w:rsidR="00470FE1" w:rsidRPr="009A6C54" w14:paraId="26F276B3" w14:textId="77777777" w:rsidTr="00B04411">
        <w:tc>
          <w:tcPr>
            <w:tcW w:w="3192" w:type="dxa"/>
            <w:shd w:val="clear" w:color="auto" w:fill="auto"/>
          </w:tcPr>
          <w:p w14:paraId="26F276B0" w14:textId="77777777" w:rsidR="00470FE1" w:rsidRPr="009A6C54" w:rsidRDefault="00470FE1" w:rsidP="00FD58B6">
            <w:pPr>
              <w:pStyle w:val="TableText"/>
              <w:rPr>
                <w:rFonts w:cs="Arial"/>
              </w:rPr>
            </w:pPr>
          </w:p>
        </w:tc>
        <w:tc>
          <w:tcPr>
            <w:tcW w:w="3192" w:type="dxa"/>
            <w:shd w:val="clear" w:color="auto" w:fill="auto"/>
          </w:tcPr>
          <w:p w14:paraId="26F276B1" w14:textId="77777777" w:rsidR="00470FE1" w:rsidRPr="009A6C54" w:rsidRDefault="00470FE1" w:rsidP="00FD58B6">
            <w:pPr>
              <w:pStyle w:val="TableText"/>
              <w:rPr>
                <w:rFonts w:cs="Arial"/>
              </w:rPr>
            </w:pPr>
            <w:r w:rsidRPr="009A6C54">
              <w:rPr>
                <w:rFonts w:cs="Arial"/>
              </w:rPr>
              <w:t>VAIN(5)</w:t>
            </w:r>
          </w:p>
        </w:tc>
        <w:tc>
          <w:tcPr>
            <w:tcW w:w="3192" w:type="dxa"/>
            <w:shd w:val="clear" w:color="auto" w:fill="auto"/>
          </w:tcPr>
          <w:p w14:paraId="26F276B2" w14:textId="77777777" w:rsidR="00470FE1" w:rsidRPr="009A6C54" w:rsidRDefault="00470FE1" w:rsidP="00FD58B6">
            <w:pPr>
              <w:pStyle w:val="TableText"/>
              <w:rPr>
                <w:rFonts w:cs="Arial"/>
              </w:rPr>
            </w:pPr>
            <w:r w:rsidRPr="009A6C54">
              <w:rPr>
                <w:rFonts w:cs="Arial"/>
              </w:rPr>
              <w:t>VAIN("RB")</w:t>
            </w:r>
          </w:p>
        </w:tc>
      </w:tr>
      <w:tr w:rsidR="00470FE1" w:rsidRPr="009A6C54" w14:paraId="26F276B7" w14:textId="77777777" w:rsidTr="00B04411">
        <w:tc>
          <w:tcPr>
            <w:tcW w:w="3192" w:type="dxa"/>
            <w:shd w:val="clear" w:color="auto" w:fill="auto"/>
          </w:tcPr>
          <w:p w14:paraId="26F276B4" w14:textId="77777777" w:rsidR="00470FE1" w:rsidRPr="009A6C54" w:rsidRDefault="00470FE1" w:rsidP="00FD58B6">
            <w:pPr>
              <w:pStyle w:val="TableText"/>
              <w:rPr>
                <w:rFonts w:cs="Arial"/>
              </w:rPr>
            </w:pPr>
          </w:p>
        </w:tc>
        <w:tc>
          <w:tcPr>
            <w:tcW w:w="3192" w:type="dxa"/>
            <w:shd w:val="clear" w:color="auto" w:fill="auto"/>
          </w:tcPr>
          <w:p w14:paraId="26F276B5" w14:textId="77777777" w:rsidR="00470FE1" w:rsidRPr="009A6C54" w:rsidRDefault="00470FE1" w:rsidP="00FD58B6">
            <w:pPr>
              <w:pStyle w:val="TableText"/>
              <w:rPr>
                <w:rFonts w:cs="Arial"/>
              </w:rPr>
            </w:pPr>
            <w:r w:rsidRPr="009A6C54">
              <w:rPr>
                <w:rFonts w:cs="Arial"/>
              </w:rPr>
              <w:t>VAIN(6)</w:t>
            </w:r>
          </w:p>
        </w:tc>
        <w:tc>
          <w:tcPr>
            <w:tcW w:w="3192" w:type="dxa"/>
            <w:shd w:val="clear" w:color="auto" w:fill="auto"/>
          </w:tcPr>
          <w:p w14:paraId="26F276B6" w14:textId="77777777" w:rsidR="00470FE1" w:rsidRPr="009A6C54" w:rsidRDefault="00470FE1" w:rsidP="00FD58B6">
            <w:pPr>
              <w:pStyle w:val="TableText"/>
              <w:rPr>
                <w:rFonts w:cs="Arial"/>
              </w:rPr>
            </w:pPr>
            <w:r w:rsidRPr="009A6C54">
              <w:rPr>
                <w:rFonts w:cs="Arial"/>
              </w:rPr>
              <w:t>VAIN("BS")</w:t>
            </w:r>
          </w:p>
        </w:tc>
      </w:tr>
      <w:tr w:rsidR="00470FE1" w:rsidRPr="009A6C54" w14:paraId="26F276BB" w14:textId="77777777" w:rsidTr="00B04411">
        <w:tc>
          <w:tcPr>
            <w:tcW w:w="3192" w:type="dxa"/>
            <w:shd w:val="clear" w:color="auto" w:fill="auto"/>
          </w:tcPr>
          <w:p w14:paraId="26F276B8" w14:textId="77777777" w:rsidR="00470FE1" w:rsidRPr="009A6C54" w:rsidRDefault="00470FE1" w:rsidP="00FD58B6">
            <w:pPr>
              <w:pStyle w:val="TableText"/>
              <w:rPr>
                <w:rFonts w:cs="Arial"/>
              </w:rPr>
            </w:pPr>
          </w:p>
        </w:tc>
        <w:tc>
          <w:tcPr>
            <w:tcW w:w="3192" w:type="dxa"/>
            <w:shd w:val="clear" w:color="auto" w:fill="auto"/>
          </w:tcPr>
          <w:p w14:paraId="26F276B9" w14:textId="77777777" w:rsidR="00470FE1" w:rsidRPr="009A6C54" w:rsidRDefault="00470FE1" w:rsidP="00FD58B6">
            <w:pPr>
              <w:pStyle w:val="TableText"/>
              <w:rPr>
                <w:rFonts w:cs="Arial"/>
              </w:rPr>
            </w:pPr>
            <w:r w:rsidRPr="009A6C54">
              <w:rPr>
                <w:rFonts w:cs="Arial"/>
              </w:rPr>
              <w:t>VAIN(7)</w:t>
            </w:r>
          </w:p>
        </w:tc>
        <w:tc>
          <w:tcPr>
            <w:tcW w:w="3192" w:type="dxa"/>
            <w:shd w:val="clear" w:color="auto" w:fill="auto"/>
          </w:tcPr>
          <w:p w14:paraId="26F276BA" w14:textId="77777777" w:rsidR="00470FE1" w:rsidRPr="009A6C54" w:rsidRDefault="00470FE1" w:rsidP="00FD58B6">
            <w:pPr>
              <w:pStyle w:val="TableText"/>
              <w:rPr>
                <w:rFonts w:cs="Arial"/>
              </w:rPr>
            </w:pPr>
            <w:r w:rsidRPr="009A6C54">
              <w:rPr>
                <w:rFonts w:cs="Arial"/>
              </w:rPr>
              <w:t>VAIN("AD")</w:t>
            </w:r>
          </w:p>
        </w:tc>
      </w:tr>
      <w:tr w:rsidR="00470FE1" w:rsidRPr="009A6C54" w14:paraId="26F276BF" w14:textId="77777777" w:rsidTr="00B04411">
        <w:tc>
          <w:tcPr>
            <w:tcW w:w="3192" w:type="dxa"/>
            <w:shd w:val="clear" w:color="auto" w:fill="auto"/>
          </w:tcPr>
          <w:p w14:paraId="26F276BC" w14:textId="77777777" w:rsidR="00470FE1" w:rsidRPr="009A6C54" w:rsidRDefault="00470FE1" w:rsidP="00FD58B6">
            <w:pPr>
              <w:pStyle w:val="TableText"/>
              <w:rPr>
                <w:rFonts w:cs="Arial"/>
              </w:rPr>
            </w:pPr>
          </w:p>
        </w:tc>
        <w:tc>
          <w:tcPr>
            <w:tcW w:w="3192" w:type="dxa"/>
            <w:shd w:val="clear" w:color="auto" w:fill="auto"/>
          </w:tcPr>
          <w:p w14:paraId="26F276BD" w14:textId="77777777" w:rsidR="00470FE1" w:rsidRPr="009A6C54" w:rsidRDefault="00470FE1" w:rsidP="00FD58B6">
            <w:pPr>
              <w:pStyle w:val="TableText"/>
              <w:rPr>
                <w:rFonts w:cs="Arial"/>
              </w:rPr>
            </w:pPr>
            <w:r w:rsidRPr="009A6C54">
              <w:rPr>
                <w:rFonts w:cs="Arial"/>
              </w:rPr>
              <w:t>VAIN(8)</w:t>
            </w:r>
          </w:p>
        </w:tc>
        <w:tc>
          <w:tcPr>
            <w:tcW w:w="3192" w:type="dxa"/>
            <w:shd w:val="clear" w:color="auto" w:fill="auto"/>
          </w:tcPr>
          <w:p w14:paraId="26F276BE" w14:textId="77777777" w:rsidR="00470FE1" w:rsidRPr="009A6C54" w:rsidRDefault="00470FE1" w:rsidP="00FD58B6">
            <w:pPr>
              <w:pStyle w:val="TableText"/>
              <w:rPr>
                <w:rFonts w:cs="Arial"/>
              </w:rPr>
            </w:pPr>
            <w:r w:rsidRPr="009A6C54">
              <w:rPr>
                <w:rFonts w:cs="Arial"/>
              </w:rPr>
              <w:t>VAIN("AT")</w:t>
            </w:r>
          </w:p>
        </w:tc>
      </w:tr>
      <w:tr w:rsidR="00470FE1" w:rsidRPr="009A6C54" w14:paraId="26F276C3" w14:textId="77777777" w:rsidTr="00B04411">
        <w:tc>
          <w:tcPr>
            <w:tcW w:w="3192" w:type="dxa"/>
            <w:shd w:val="clear" w:color="auto" w:fill="auto"/>
          </w:tcPr>
          <w:p w14:paraId="26F276C0" w14:textId="77777777" w:rsidR="00470FE1" w:rsidRPr="009A6C54" w:rsidRDefault="00470FE1" w:rsidP="00FD58B6">
            <w:pPr>
              <w:pStyle w:val="TableText"/>
              <w:rPr>
                <w:rFonts w:cs="Arial"/>
              </w:rPr>
            </w:pPr>
          </w:p>
        </w:tc>
        <w:tc>
          <w:tcPr>
            <w:tcW w:w="3192" w:type="dxa"/>
            <w:shd w:val="clear" w:color="auto" w:fill="auto"/>
          </w:tcPr>
          <w:p w14:paraId="26F276C1" w14:textId="77777777" w:rsidR="00470FE1" w:rsidRPr="009A6C54" w:rsidRDefault="00470FE1" w:rsidP="00FD58B6">
            <w:pPr>
              <w:pStyle w:val="TableText"/>
              <w:rPr>
                <w:rFonts w:cs="Arial"/>
              </w:rPr>
            </w:pPr>
            <w:r w:rsidRPr="009A6C54">
              <w:rPr>
                <w:rFonts w:cs="Arial"/>
              </w:rPr>
              <w:t>VAIN(9)</w:t>
            </w:r>
          </w:p>
        </w:tc>
        <w:tc>
          <w:tcPr>
            <w:tcW w:w="3192" w:type="dxa"/>
            <w:shd w:val="clear" w:color="auto" w:fill="auto"/>
          </w:tcPr>
          <w:p w14:paraId="26F276C2" w14:textId="77777777" w:rsidR="00470FE1" w:rsidRPr="009A6C54" w:rsidRDefault="00470FE1" w:rsidP="00FD58B6">
            <w:pPr>
              <w:pStyle w:val="TableText"/>
              <w:rPr>
                <w:rFonts w:cs="Arial"/>
              </w:rPr>
            </w:pPr>
            <w:r w:rsidRPr="009A6C54">
              <w:rPr>
                <w:rFonts w:cs="Arial"/>
              </w:rPr>
              <w:t>VAIN("AF")</w:t>
            </w:r>
          </w:p>
        </w:tc>
      </w:tr>
      <w:tr w:rsidR="00470FE1" w:rsidRPr="009A6C54" w14:paraId="26F276C7" w14:textId="77777777" w:rsidTr="00B04411">
        <w:tc>
          <w:tcPr>
            <w:tcW w:w="3192" w:type="dxa"/>
            <w:shd w:val="clear" w:color="auto" w:fill="auto"/>
          </w:tcPr>
          <w:p w14:paraId="26F276C4" w14:textId="77777777" w:rsidR="00470FE1" w:rsidRPr="009A6C54" w:rsidRDefault="00470FE1" w:rsidP="00FD58B6">
            <w:pPr>
              <w:pStyle w:val="TableText"/>
              <w:rPr>
                <w:rFonts w:cs="Arial"/>
              </w:rPr>
            </w:pPr>
          </w:p>
        </w:tc>
        <w:tc>
          <w:tcPr>
            <w:tcW w:w="3192" w:type="dxa"/>
            <w:shd w:val="clear" w:color="auto" w:fill="auto"/>
          </w:tcPr>
          <w:p w14:paraId="26F276C5" w14:textId="77777777" w:rsidR="00470FE1" w:rsidRPr="009A6C54" w:rsidRDefault="00470FE1" w:rsidP="00FD58B6">
            <w:pPr>
              <w:pStyle w:val="TableText"/>
              <w:rPr>
                <w:rFonts w:cs="Arial"/>
              </w:rPr>
            </w:pPr>
            <w:r w:rsidRPr="009A6C54">
              <w:rPr>
                <w:rFonts w:cs="Arial"/>
              </w:rPr>
              <w:t>VAIN(10)</w:t>
            </w:r>
          </w:p>
        </w:tc>
        <w:tc>
          <w:tcPr>
            <w:tcW w:w="3192" w:type="dxa"/>
            <w:shd w:val="clear" w:color="auto" w:fill="auto"/>
          </w:tcPr>
          <w:p w14:paraId="26F276C6" w14:textId="77777777" w:rsidR="00470FE1" w:rsidRPr="009A6C54" w:rsidRDefault="00470FE1" w:rsidP="00FD58B6">
            <w:pPr>
              <w:pStyle w:val="TableText"/>
              <w:rPr>
                <w:rFonts w:cs="Arial"/>
              </w:rPr>
            </w:pPr>
            <w:r w:rsidRPr="009A6C54">
              <w:rPr>
                <w:rFonts w:cs="Arial"/>
              </w:rPr>
              <w:t>VAIN("PT")</w:t>
            </w:r>
          </w:p>
        </w:tc>
      </w:tr>
      <w:tr w:rsidR="00470FE1" w:rsidRPr="009A6C54" w14:paraId="26F276CB" w14:textId="77777777" w:rsidTr="00B04411">
        <w:tc>
          <w:tcPr>
            <w:tcW w:w="3192" w:type="dxa"/>
            <w:shd w:val="clear" w:color="auto" w:fill="auto"/>
          </w:tcPr>
          <w:p w14:paraId="26F276C8" w14:textId="77777777" w:rsidR="00470FE1" w:rsidRPr="009A6C54" w:rsidRDefault="00470FE1" w:rsidP="00FD58B6">
            <w:pPr>
              <w:pStyle w:val="TableText"/>
              <w:rPr>
                <w:rFonts w:cs="Arial"/>
              </w:rPr>
            </w:pPr>
          </w:p>
        </w:tc>
        <w:tc>
          <w:tcPr>
            <w:tcW w:w="3192" w:type="dxa"/>
            <w:shd w:val="clear" w:color="auto" w:fill="auto"/>
          </w:tcPr>
          <w:p w14:paraId="26F276C9" w14:textId="77777777" w:rsidR="00470FE1" w:rsidRPr="009A6C54" w:rsidRDefault="00470FE1" w:rsidP="00FD58B6">
            <w:pPr>
              <w:pStyle w:val="TableText"/>
              <w:rPr>
                <w:rFonts w:cs="Arial"/>
              </w:rPr>
            </w:pPr>
            <w:r w:rsidRPr="009A6C54">
              <w:rPr>
                <w:rFonts w:cs="Arial"/>
              </w:rPr>
              <w:t>VAIN(11)</w:t>
            </w:r>
          </w:p>
        </w:tc>
        <w:tc>
          <w:tcPr>
            <w:tcW w:w="3192" w:type="dxa"/>
            <w:shd w:val="clear" w:color="auto" w:fill="auto"/>
          </w:tcPr>
          <w:p w14:paraId="26F276CA" w14:textId="77777777" w:rsidR="00470FE1" w:rsidRPr="009A6C54" w:rsidRDefault="00470FE1" w:rsidP="00FD58B6">
            <w:pPr>
              <w:pStyle w:val="TableText"/>
              <w:rPr>
                <w:rFonts w:cs="Arial"/>
              </w:rPr>
            </w:pPr>
            <w:r w:rsidRPr="009A6C54">
              <w:rPr>
                <w:rFonts w:cs="Arial"/>
              </w:rPr>
              <w:t>VAIN("AP")</w:t>
            </w:r>
          </w:p>
        </w:tc>
      </w:tr>
      <w:tr w:rsidR="00470FE1" w:rsidRPr="009A6C54" w14:paraId="26F276CF" w14:textId="77777777" w:rsidTr="00B04411">
        <w:tc>
          <w:tcPr>
            <w:tcW w:w="3192" w:type="dxa"/>
            <w:shd w:val="clear" w:color="auto" w:fill="auto"/>
          </w:tcPr>
          <w:p w14:paraId="26F276CC" w14:textId="77777777" w:rsidR="00470FE1" w:rsidRPr="009A6C54" w:rsidRDefault="00470FE1" w:rsidP="00FD58B6">
            <w:pPr>
              <w:pStyle w:val="TableText"/>
              <w:rPr>
                <w:rFonts w:cs="Arial"/>
              </w:rPr>
            </w:pPr>
            <w:r w:rsidRPr="009A6C54">
              <w:rPr>
                <w:rFonts w:cs="Arial"/>
              </w:rPr>
              <w:t>IN5^VADPT</w:t>
            </w:r>
          </w:p>
        </w:tc>
        <w:tc>
          <w:tcPr>
            <w:tcW w:w="3192" w:type="dxa"/>
            <w:shd w:val="clear" w:color="auto" w:fill="auto"/>
          </w:tcPr>
          <w:p w14:paraId="26F276CD" w14:textId="77777777" w:rsidR="00470FE1" w:rsidRPr="009A6C54" w:rsidRDefault="00470FE1" w:rsidP="00FD58B6">
            <w:pPr>
              <w:pStyle w:val="TableText"/>
              <w:rPr>
                <w:rFonts w:cs="Arial"/>
              </w:rPr>
            </w:pPr>
            <w:r w:rsidRPr="009A6C54">
              <w:rPr>
                <w:rFonts w:cs="Arial"/>
              </w:rPr>
              <w:t>VAIP(1)</w:t>
            </w:r>
          </w:p>
        </w:tc>
        <w:tc>
          <w:tcPr>
            <w:tcW w:w="3192" w:type="dxa"/>
            <w:shd w:val="clear" w:color="auto" w:fill="auto"/>
          </w:tcPr>
          <w:p w14:paraId="26F276CE" w14:textId="77777777" w:rsidR="00470FE1" w:rsidRPr="009A6C54" w:rsidRDefault="00470FE1" w:rsidP="00FD58B6">
            <w:pPr>
              <w:pStyle w:val="TableText"/>
              <w:rPr>
                <w:rFonts w:cs="Arial"/>
              </w:rPr>
            </w:pPr>
            <w:r w:rsidRPr="009A6C54">
              <w:rPr>
                <w:rFonts w:cs="Arial"/>
              </w:rPr>
              <w:t>VAIP("MN")</w:t>
            </w:r>
          </w:p>
        </w:tc>
      </w:tr>
      <w:tr w:rsidR="00470FE1" w:rsidRPr="009A6C54" w14:paraId="26F276D3" w14:textId="77777777" w:rsidTr="00B04411">
        <w:tc>
          <w:tcPr>
            <w:tcW w:w="3192" w:type="dxa"/>
            <w:shd w:val="clear" w:color="auto" w:fill="auto"/>
          </w:tcPr>
          <w:p w14:paraId="26F276D0" w14:textId="77777777" w:rsidR="00470FE1" w:rsidRPr="009A6C54" w:rsidRDefault="00470FE1" w:rsidP="00FD58B6">
            <w:pPr>
              <w:pStyle w:val="TableText"/>
              <w:rPr>
                <w:rFonts w:cs="Arial"/>
              </w:rPr>
            </w:pPr>
          </w:p>
        </w:tc>
        <w:tc>
          <w:tcPr>
            <w:tcW w:w="3192" w:type="dxa"/>
            <w:shd w:val="clear" w:color="auto" w:fill="auto"/>
          </w:tcPr>
          <w:p w14:paraId="26F276D1" w14:textId="77777777" w:rsidR="00470FE1" w:rsidRPr="009A6C54" w:rsidRDefault="00470FE1" w:rsidP="00FD58B6">
            <w:pPr>
              <w:pStyle w:val="TableText"/>
              <w:rPr>
                <w:rFonts w:cs="Arial"/>
              </w:rPr>
            </w:pPr>
            <w:r w:rsidRPr="009A6C54">
              <w:rPr>
                <w:rFonts w:cs="Arial"/>
              </w:rPr>
              <w:t>VAIP(2)</w:t>
            </w:r>
          </w:p>
        </w:tc>
        <w:tc>
          <w:tcPr>
            <w:tcW w:w="3192" w:type="dxa"/>
            <w:shd w:val="clear" w:color="auto" w:fill="auto"/>
          </w:tcPr>
          <w:p w14:paraId="26F276D2" w14:textId="77777777" w:rsidR="00470FE1" w:rsidRPr="009A6C54" w:rsidRDefault="00470FE1" w:rsidP="00FD58B6">
            <w:pPr>
              <w:pStyle w:val="TableText"/>
              <w:rPr>
                <w:rFonts w:cs="Arial"/>
              </w:rPr>
            </w:pPr>
            <w:r w:rsidRPr="009A6C54">
              <w:rPr>
                <w:rFonts w:cs="Arial"/>
              </w:rPr>
              <w:t>VAIP("TT")</w:t>
            </w:r>
          </w:p>
        </w:tc>
      </w:tr>
      <w:tr w:rsidR="00470FE1" w:rsidRPr="009A6C54" w14:paraId="26F276D7" w14:textId="77777777" w:rsidTr="00B04411">
        <w:tc>
          <w:tcPr>
            <w:tcW w:w="3192" w:type="dxa"/>
            <w:shd w:val="clear" w:color="auto" w:fill="auto"/>
          </w:tcPr>
          <w:p w14:paraId="26F276D4" w14:textId="77777777" w:rsidR="00470FE1" w:rsidRPr="009A6C54" w:rsidRDefault="00470FE1" w:rsidP="00FD58B6">
            <w:pPr>
              <w:pStyle w:val="TableText"/>
              <w:rPr>
                <w:rFonts w:cs="Arial"/>
              </w:rPr>
            </w:pPr>
          </w:p>
        </w:tc>
        <w:tc>
          <w:tcPr>
            <w:tcW w:w="3192" w:type="dxa"/>
            <w:shd w:val="clear" w:color="auto" w:fill="auto"/>
          </w:tcPr>
          <w:p w14:paraId="26F276D5" w14:textId="77777777" w:rsidR="00470FE1" w:rsidRPr="009A6C54" w:rsidRDefault="00470FE1" w:rsidP="00FD58B6">
            <w:pPr>
              <w:pStyle w:val="TableText"/>
              <w:rPr>
                <w:rFonts w:cs="Arial"/>
              </w:rPr>
            </w:pPr>
            <w:r w:rsidRPr="009A6C54">
              <w:rPr>
                <w:rFonts w:cs="Arial"/>
              </w:rPr>
              <w:t>VAIP(3)</w:t>
            </w:r>
          </w:p>
        </w:tc>
        <w:tc>
          <w:tcPr>
            <w:tcW w:w="3192" w:type="dxa"/>
            <w:shd w:val="clear" w:color="auto" w:fill="auto"/>
          </w:tcPr>
          <w:p w14:paraId="26F276D6" w14:textId="77777777" w:rsidR="00470FE1" w:rsidRPr="009A6C54" w:rsidRDefault="00470FE1" w:rsidP="00FD58B6">
            <w:pPr>
              <w:pStyle w:val="TableText"/>
              <w:rPr>
                <w:rFonts w:cs="Arial"/>
              </w:rPr>
            </w:pPr>
            <w:r w:rsidRPr="009A6C54">
              <w:rPr>
                <w:rFonts w:cs="Arial"/>
              </w:rPr>
              <w:t>VAIP("MD")</w:t>
            </w:r>
          </w:p>
        </w:tc>
      </w:tr>
      <w:tr w:rsidR="00470FE1" w:rsidRPr="009A6C54" w14:paraId="26F276DB" w14:textId="77777777" w:rsidTr="00B04411">
        <w:tc>
          <w:tcPr>
            <w:tcW w:w="3192" w:type="dxa"/>
            <w:shd w:val="clear" w:color="auto" w:fill="auto"/>
          </w:tcPr>
          <w:p w14:paraId="26F276D8" w14:textId="77777777" w:rsidR="00470FE1" w:rsidRPr="009A6C54" w:rsidRDefault="00470FE1" w:rsidP="00FD58B6">
            <w:pPr>
              <w:pStyle w:val="TableText"/>
              <w:rPr>
                <w:rFonts w:cs="Arial"/>
              </w:rPr>
            </w:pPr>
          </w:p>
        </w:tc>
        <w:tc>
          <w:tcPr>
            <w:tcW w:w="3192" w:type="dxa"/>
            <w:shd w:val="clear" w:color="auto" w:fill="auto"/>
          </w:tcPr>
          <w:p w14:paraId="26F276D9" w14:textId="77777777" w:rsidR="00470FE1" w:rsidRPr="009A6C54" w:rsidRDefault="00470FE1" w:rsidP="00FD58B6">
            <w:pPr>
              <w:pStyle w:val="TableText"/>
              <w:rPr>
                <w:rFonts w:cs="Arial"/>
              </w:rPr>
            </w:pPr>
            <w:r w:rsidRPr="009A6C54">
              <w:rPr>
                <w:rFonts w:cs="Arial"/>
              </w:rPr>
              <w:t>VAIP(4)</w:t>
            </w:r>
          </w:p>
        </w:tc>
        <w:tc>
          <w:tcPr>
            <w:tcW w:w="3192" w:type="dxa"/>
            <w:shd w:val="clear" w:color="auto" w:fill="auto"/>
          </w:tcPr>
          <w:p w14:paraId="26F276DA" w14:textId="77777777" w:rsidR="00470FE1" w:rsidRPr="009A6C54" w:rsidRDefault="00470FE1" w:rsidP="00FD58B6">
            <w:pPr>
              <w:pStyle w:val="TableText"/>
              <w:rPr>
                <w:rFonts w:cs="Arial"/>
              </w:rPr>
            </w:pPr>
            <w:r w:rsidRPr="009A6C54">
              <w:rPr>
                <w:rFonts w:cs="Arial"/>
              </w:rPr>
              <w:t>VAIP("MT")</w:t>
            </w:r>
          </w:p>
        </w:tc>
      </w:tr>
      <w:tr w:rsidR="00470FE1" w:rsidRPr="009A6C54" w14:paraId="26F276DF" w14:textId="77777777" w:rsidTr="00B04411">
        <w:tc>
          <w:tcPr>
            <w:tcW w:w="3192" w:type="dxa"/>
            <w:shd w:val="clear" w:color="auto" w:fill="auto"/>
          </w:tcPr>
          <w:p w14:paraId="26F276DC" w14:textId="77777777" w:rsidR="00470FE1" w:rsidRPr="009A6C54" w:rsidRDefault="00470FE1" w:rsidP="00FD58B6">
            <w:pPr>
              <w:pStyle w:val="TableText"/>
              <w:rPr>
                <w:rFonts w:cs="Arial"/>
              </w:rPr>
            </w:pPr>
          </w:p>
        </w:tc>
        <w:tc>
          <w:tcPr>
            <w:tcW w:w="3192" w:type="dxa"/>
            <w:shd w:val="clear" w:color="auto" w:fill="auto"/>
          </w:tcPr>
          <w:p w14:paraId="26F276DD" w14:textId="77777777" w:rsidR="00470FE1" w:rsidRPr="009A6C54" w:rsidRDefault="00470FE1" w:rsidP="00FD58B6">
            <w:pPr>
              <w:pStyle w:val="TableText"/>
              <w:rPr>
                <w:rFonts w:cs="Arial"/>
              </w:rPr>
            </w:pPr>
            <w:r w:rsidRPr="009A6C54">
              <w:rPr>
                <w:rFonts w:cs="Arial"/>
              </w:rPr>
              <w:t>VAIP(5)</w:t>
            </w:r>
          </w:p>
        </w:tc>
        <w:tc>
          <w:tcPr>
            <w:tcW w:w="3192" w:type="dxa"/>
            <w:shd w:val="clear" w:color="auto" w:fill="auto"/>
          </w:tcPr>
          <w:p w14:paraId="26F276DE" w14:textId="77777777" w:rsidR="00470FE1" w:rsidRPr="009A6C54" w:rsidRDefault="00470FE1" w:rsidP="00FD58B6">
            <w:pPr>
              <w:pStyle w:val="TableText"/>
              <w:rPr>
                <w:rFonts w:cs="Arial"/>
              </w:rPr>
            </w:pPr>
            <w:r w:rsidRPr="009A6C54">
              <w:rPr>
                <w:rFonts w:cs="Arial"/>
              </w:rPr>
              <w:t>VAIP("WL")</w:t>
            </w:r>
          </w:p>
        </w:tc>
      </w:tr>
      <w:tr w:rsidR="00470FE1" w:rsidRPr="009A6C54" w14:paraId="26F276E3" w14:textId="77777777" w:rsidTr="00B04411">
        <w:tc>
          <w:tcPr>
            <w:tcW w:w="3192" w:type="dxa"/>
            <w:shd w:val="clear" w:color="auto" w:fill="auto"/>
          </w:tcPr>
          <w:p w14:paraId="26F276E0" w14:textId="77777777" w:rsidR="00470FE1" w:rsidRPr="009A6C54" w:rsidRDefault="00470FE1" w:rsidP="00FD58B6">
            <w:pPr>
              <w:pStyle w:val="TableText"/>
              <w:rPr>
                <w:rFonts w:cs="Arial"/>
              </w:rPr>
            </w:pPr>
          </w:p>
        </w:tc>
        <w:tc>
          <w:tcPr>
            <w:tcW w:w="3192" w:type="dxa"/>
            <w:shd w:val="clear" w:color="auto" w:fill="auto"/>
          </w:tcPr>
          <w:p w14:paraId="26F276E1" w14:textId="77777777" w:rsidR="00470FE1" w:rsidRPr="009A6C54" w:rsidRDefault="00470FE1" w:rsidP="00FD58B6">
            <w:pPr>
              <w:pStyle w:val="TableText"/>
              <w:rPr>
                <w:rFonts w:cs="Arial"/>
              </w:rPr>
            </w:pPr>
            <w:r w:rsidRPr="009A6C54">
              <w:rPr>
                <w:rFonts w:cs="Arial"/>
              </w:rPr>
              <w:t>VAIP(6)</w:t>
            </w:r>
          </w:p>
        </w:tc>
        <w:tc>
          <w:tcPr>
            <w:tcW w:w="3192" w:type="dxa"/>
            <w:shd w:val="clear" w:color="auto" w:fill="auto"/>
          </w:tcPr>
          <w:p w14:paraId="26F276E2" w14:textId="77777777" w:rsidR="00470FE1" w:rsidRPr="009A6C54" w:rsidRDefault="00470FE1" w:rsidP="00FD58B6">
            <w:pPr>
              <w:pStyle w:val="TableText"/>
              <w:rPr>
                <w:rFonts w:cs="Arial"/>
              </w:rPr>
            </w:pPr>
            <w:r w:rsidRPr="009A6C54">
              <w:rPr>
                <w:rFonts w:cs="Arial"/>
              </w:rPr>
              <w:t>VAIP("RB")</w:t>
            </w:r>
          </w:p>
        </w:tc>
      </w:tr>
      <w:tr w:rsidR="00470FE1" w:rsidRPr="009A6C54" w14:paraId="26F276E7" w14:textId="77777777" w:rsidTr="00B04411">
        <w:tc>
          <w:tcPr>
            <w:tcW w:w="3192" w:type="dxa"/>
            <w:shd w:val="clear" w:color="auto" w:fill="auto"/>
          </w:tcPr>
          <w:p w14:paraId="26F276E4" w14:textId="77777777" w:rsidR="00470FE1" w:rsidRPr="009A6C54" w:rsidRDefault="00470FE1" w:rsidP="00FD58B6">
            <w:pPr>
              <w:pStyle w:val="TableText"/>
              <w:rPr>
                <w:rFonts w:cs="Arial"/>
              </w:rPr>
            </w:pPr>
          </w:p>
        </w:tc>
        <w:tc>
          <w:tcPr>
            <w:tcW w:w="3192" w:type="dxa"/>
            <w:shd w:val="clear" w:color="auto" w:fill="auto"/>
          </w:tcPr>
          <w:p w14:paraId="26F276E5" w14:textId="77777777" w:rsidR="00470FE1" w:rsidRPr="009A6C54" w:rsidRDefault="00470FE1" w:rsidP="00FD58B6">
            <w:pPr>
              <w:pStyle w:val="TableText"/>
              <w:rPr>
                <w:rFonts w:cs="Arial"/>
              </w:rPr>
            </w:pPr>
            <w:r w:rsidRPr="009A6C54">
              <w:rPr>
                <w:rFonts w:cs="Arial"/>
              </w:rPr>
              <w:t>VAIP(7)</w:t>
            </w:r>
          </w:p>
        </w:tc>
        <w:tc>
          <w:tcPr>
            <w:tcW w:w="3192" w:type="dxa"/>
            <w:shd w:val="clear" w:color="auto" w:fill="auto"/>
          </w:tcPr>
          <w:p w14:paraId="26F276E6" w14:textId="77777777" w:rsidR="00470FE1" w:rsidRPr="009A6C54" w:rsidRDefault="00470FE1" w:rsidP="00FD58B6">
            <w:pPr>
              <w:pStyle w:val="TableText"/>
              <w:rPr>
                <w:rFonts w:cs="Arial"/>
              </w:rPr>
            </w:pPr>
            <w:r w:rsidRPr="009A6C54">
              <w:rPr>
                <w:rFonts w:cs="Arial"/>
              </w:rPr>
              <w:t>VAIP("DR")</w:t>
            </w:r>
          </w:p>
        </w:tc>
      </w:tr>
      <w:tr w:rsidR="00470FE1" w:rsidRPr="009A6C54" w14:paraId="26F276EB" w14:textId="77777777" w:rsidTr="00B04411">
        <w:tc>
          <w:tcPr>
            <w:tcW w:w="3192" w:type="dxa"/>
            <w:shd w:val="clear" w:color="auto" w:fill="auto"/>
          </w:tcPr>
          <w:p w14:paraId="26F276E8" w14:textId="77777777" w:rsidR="00470FE1" w:rsidRPr="009A6C54" w:rsidRDefault="00470FE1" w:rsidP="00FD58B6">
            <w:pPr>
              <w:pStyle w:val="TableText"/>
              <w:rPr>
                <w:rFonts w:cs="Arial"/>
              </w:rPr>
            </w:pPr>
          </w:p>
        </w:tc>
        <w:tc>
          <w:tcPr>
            <w:tcW w:w="3192" w:type="dxa"/>
            <w:shd w:val="clear" w:color="auto" w:fill="auto"/>
          </w:tcPr>
          <w:p w14:paraId="26F276E9" w14:textId="77777777" w:rsidR="00470FE1" w:rsidRPr="009A6C54" w:rsidRDefault="00470FE1" w:rsidP="00FD58B6">
            <w:pPr>
              <w:pStyle w:val="TableText"/>
              <w:rPr>
                <w:rFonts w:cs="Arial"/>
              </w:rPr>
            </w:pPr>
            <w:r w:rsidRPr="009A6C54">
              <w:rPr>
                <w:rFonts w:cs="Arial"/>
              </w:rPr>
              <w:t>VAIP(8)</w:t>
            </w:r>
          </w:p>
        </w:tc>
        <w:tc>
          <w:tcPr>
            <w:tcW w:w="3192" w:type="dxa"/>
            <w:shd w:val="clear" w:color="auto" w:fill="auto"/>
          </w:tcPr>
          <w:p w14:paraId="26F276EA" w14:textId="77777777" w:rsidR="00470FE1" w:rsidRPr="009A6C54" w:rsidRDefault="00470FE1" w:rsidP="00FD58B6">
            <w:pPr>
              <w:pStyle w:val="TableText"/>
              <w:rPr>
                <w:rFonts w:cs="Arial"/>
              </w:rPr>
            </w:pPr>
            <w:r w:rsidRPr="009A6C54">
              <w:rPr>
                <w:rFonts w:cs="Arial"/>
              </w:rPr>
              <w:t>VAIP("TS")</w:t>
            </w:r>
          </w:p>
        </w:tc>
      </w:tr>
      <w:tr w:rsidR="00470FE1" w:rsidRPr="009A6C54" w14:paraId="26F276EF" w14:textId="77777777" w:rsidTr="00B04411">
        <w:tc>
          <w:tcPr>
            <w:tcW w:w="3192" w:type="dxa"/>
            <w:shd w:val="clear" w:color="auto" w:fill="auto"/>
          </w:tcPr>
          <w:p w14:paraId="26F276EC" w14:textId="77777777" w:rsidR="00470FE1" w:rsidRPr="009A6C54" w:rsidRDefault="00470FE1" w:rsidP="00FD58B6">
            <w:pPr>
              <w:pStyle w:val="TableText"/>
              <w:rPr>
                <w:rFonts w:cs="Arial"/>
              </w:rPr>
            </w:pPr>
          </w:p>
        </w:tc>
        <w:tc>
          <w:tcPr>
            <w:tcW w:w="3192" w:type="dxa"/>
            <w:shd w:val="clear" w:color="auto" w:fill="auto"/>
          </w:tcPr>
          <w:p w14:paraId="26F276ED" w14:textId="77777777" w:rsidR="00470FE1" w:rsidRPr="009A6C54" w:rsidRDefault="00470FE1" w:rsidP="00FD58B6">
            <w:pPr>
              <w:pStyle w:val="TableText"/>
              <w:rPr>
                <w:rFonts w:cs="Arial"/>
              </w:rPr>
            </w:pPr>
            <w:r w:rsidRPr="009A6C54">
              <w:rPr>
                <w:rFonts w:cs="Arial"/>
              </w:rPr>
              <w:t>VAIP(9)</w:t>
            </w:r>
          </w:p>
        </w:tc>
        <w:tc>
          <w:tcPr>
            <w:tcW w:w="3192" w:type="dxa"/>
            <w:shd w:val="clear" w:color="auto" w:fill="auto"/>
          </w:tcPr>
          <w:p w14:paraId="26F276EE" w14:textId="77777777" w:rsidR="00470FE1" w:rsidRPr="009A6C54" w:rsidRDefault="00470FE1" w:rsidP="00FD58B6">
            <w:pPr>
              <w:pStyle w:val="TableText"/>
              <w:rPr>
                <w:rFonts w:cs="Arial"/>
              </w:rPr>
            </w:pPr>
            <w:r w:rsidRPr="009A6C54">
              <w:rPr>
                <w:rFonts w:cs="Arial"/>
              </w:rPr>
              <w:t>VAIP("MF")</w:t>
            </w:r>
          </w:p>
        </w:tc>
      </w:tr>
      <w:tr w:rsidR="00470FE1" w:rsidRPr="009A6C54" w14:paraId="26F276F3" w14:textId="77777777" w:rsidTr="00B04411">
        <w:tc>
          <w:tcPr>
            <w:tcW w:w="3192" w:type="dxa"/>
            <w:shd w:val="clear" w:color="auto" w:fill="auto"/>
          </w:tcPr>
          <w:p w14:paraId="26F276F0" w14:textId="77777777" w:rsidR="00470FE1" w:rsidRPr="009A6C54" w:rsidRDefault="00470FE1" w:rsidP="00FD58B6">
            <w:pPr>
              <w:pStyle w:val="TableText"/>
              <w:rPr>
                <w:rFonts w:cs="Arial"/>
              </w:rPr>
            </w:pPr>
          </w:p>
        </w:tc>
        <w:tc>
          <w:tcPr>
            <w:tcW w:w="3192" w:type="dxa"/>
            <w:shd w:val="clear" w:color="auto" w:fill="auto"/>
          </w:tcPr>
          <w:p w14:paraId="26F276F1" w14:textId="77777777" w:rsidR="00470FE1" w:rsidRPr="009A6C54" w:rsidRDefault="00470FE1" w:rsidP="00FD58B6">
            <w:pPr>
              <w:pStyle w:val="TableText"/>
              <w:rPr>
                <w:rFonts w:cs="Arial"/>
              </w:rPr>
            </w:pPr>
            <w:r w:rsidRPr="009A6C54">
              <w:rPr>
                <w:rFonts w:cs="Arial"/>
              </w:rPr>
              <w:t>VAIP(10)</w:t>
            </w:r>
          </w:p>
        </w:tc>
        <w:tc>
          <w:tcPr>
            <w:tcW w:w="3192" w:type="dxa"/>
            <w:shd w:val="clear" w:color="auto" w:fill="auto"/>
          </w:tcPr>
          <w:p w14:paraId="26F276F2" w14:textId="77777777" w:rsidR="00470FE1" w:rsidRPr="009A6C54" w:rsidRDefault="00470FE1" w:rsidP="00FD58B6">
            <w:pPr>
              <w:pStyle w:val="TableText"/>
              <w:rPr>
                <w:rFonts w:cs="Arial"/>
              </w:rPr>
            </w:pPr>
            <w:r w:rsidRPr="009A6C54">
              <w:rPr>
                <w:rFonts w:cs="Arial"/>
              </w:rPr>
              <w:t>VAIP("BS")</w:t>
            </w:r>
          </w:p>
        </w:tc>
      </w:tr>
      <w:tr w:rsidR="00470FE1" w:rsidRPr="009A6C54" w14:paraId="26F276F7" w14:textId="77777777" w:rsidTr="00B04411">
        <w:tc>
          <w:tcPr>
            <w:tcW w:w="3192" w:type="dxa"/>
            <w:shd w:val="clear" w:color="auto" w:fill="auto"/>
          </w:tcPr>
          <w:p w14:paraId="26F276F4" w14:textId="77777777" w:rsidR="00470FE1" w:rsidRPr="009A6C54" w:rsidRDefault="00470FE1" w:rsidP="00FD58B6">
            <w:pPr>
              <w:pStyle w:val="TableText"/>
              <w:rPr>
                <w:rFonts w:cs="Arial"/>
              </w:rPr>
            </w:pPr>
          </w:p>
        </w:tc>
        <w:tc>
          <w:tcPr>
            <w:tcW w:w="3192" w:type="dxa"/>
            <w:shd w:val="clear" w:color="auto" w:fill="auto"/>
          </w:tcPr>
          <w:p w14:paraId="26F276F5" w14:textId="77777777" w:rsidR="00470FE1" w:rsidRPr="009A6C54" w:rsidRDefault="00470FE1" w:rsidP="00FD58B6">
            <w:pPr>
              <w:pStyle w:val="TableText"/>
              <w:rPr>
                <w:rFonts w:cs="Arial"/>
              </w:rPr>
            </w:pPr>
            <w:r w:rsidRPr="009A6C54">
              <w:rPr>
                <w:rFonts w:cs="Arial"/>
              </w:rPr>
              <w:t>VAIP(11)</w:t>
            </w:r>
          </w:p>
        </w:tc>
        <w:tc>
          <w:tcPr>
            <w:tcW w:w="3192" w:type="dxa"/>
            <w:shd w:val="clear" w:color="auto" w:fill="auto"/>
          </w:tcPr>
          <w:p w14:paraId="26F276F6" w14:textId="77777777" w:rsidR="00470FE1" w:rsidRPr="009A6C54" w:rsidRDefault="00470FE1" w:rsidP="00FD58B6">
            <w:pPr>
              <w:pStyle w:val="TableText"/>
              <w:rPr>
                <w:rFonts w:cs="Arial"/>
              </w:rPr>
            </w:pPr>
            <w:r w:rsidRPr="009A6C54">
              <w:rPr>
                <w:rFonts w:cs="Arial"/>
              </w:rPr>
              <w:t>VAIP("RD")</w:t>
            </w:r>
          </w:p>
        </w:tc>
      </w:tr>
      <w:tr w:rsidR="00470FE1" w:rsidRPr="009A6C54" w14:paraId="26F276FB" w14:textId="77777777" w:rsidTr="00B04411">
        <w:tc>
          <w:tcPr>
            <w:tcW w:w="3192" w:type="dxa"/>
            <w:shd w:val="clear" w:color="auto" w:fill="auto"/>
          </w:tcPr>
          <w:p w14:paraId="26F276F8" w14:textId="77777777" w:rsidR="00470FE1" w:rsidRPr="009A6C54" w:rsidRDefault="00470FE1" w:rsidP="00FD58B6">
            <w:pPr>
              <w:pStyle w:val="TableText"/>
              <w:rPr>
                <w:rFonts w:cs="Arial"/>
              </w:rPr>
            </w:pPr>
          </w:p>
        </w:tc>
        <w:tc>
          <w:tcPr>
            <w:tcW w:w="3192" w:type="dxa"/>
            <w:shd w:val="clear" w:color="auto" w:fill="auto"/>
          </w:tcPr>
          <w:p w14:paraId="26F276F9" w14:textId="77777777" w:rsidR="00470FE1" w:rsidRPr="009A6C54" w:rsidRDefault="00470FE1" w:rsidP="00FD58B6">
            <w:pPr>
              <w:pStyle w:val="TableText"/>
              <w:rPr>
                <w:rFonts w:cs="Arial"/>
              </w:rPr>
            </w:pPr>
            <w:r w:rsidRPr="009A6C54">
              <w:rPr>
                <w:rFonts w:cs="Arial"/>
              </w:rPr>
              <w:t>VAIP(12)</w:t>
            </w:r>
          </w:p>
        </w:tc>
        <w:tc>
          <w:tcPr>
            <w:tcW w:w="3192" w:type="dxa"/>
            <w:shd w:val="clear" w:color="auto" w:fill="auto"/>
          </w:tcPr>
          <w:p w14:paraId="26F276FA" w14:textId="77777777" w:rsidR="00470FE1" w:rsidRPr="009A6C54" w:rsidRDefault="00470FE1" w:rsidP="00FD58B6">
            <w:pPr>
              <w:pStyle w:val="TableText"/>
              <w:rPr>
                <w:rFonts w:cs="Arial"/>
              </w:rPr>
            </w:pPr>
            <w:r w:rsidRPr="009A6C54">
              <w:rPr>
                <w:rFonts w:cs="Arial"/>
              </w:rPr>
              <w:t>VAIP("PT")</w:t>
            </w:r>
          </w:p>
        </w:tc>
      </w:tr>
      <w:tr w:rsidR="00470FE1" w:rsidRPr="009A6C54" w14:paraId="26F276FF" w14:textId="77777777" w:rsidTr="00B04411">
        <w:tc>
          <w:tcPr>
            <w:tcW w:w="3192" w:type="dxa"/>
            <w:shd w:val="clear" w:color="auto" w:fill="auto"/>
          </w:tcPr>
          <w:p w14:paraId="26F276FC" w14:textId="77777777" w:rsidR="00470FE1" w:rsidRPr="009A6C54" w:rsidRDefault="00470FE1" w:rsidP="00FD58B6">
            <w:pPr>
              <w:pStyle w:val="TableText"/>
              <w:rPr>
                <w:rFonts w:cs="Arial"/>
              </w:rPr>
            </w:pPr>
          </w:p>
        </w:tc>
        <w:tc>
          <w:tcPr>
            <w:tcW w:w="3192" w:type="dxa"/>
            <w:shd w:val="clear" w:color="auto" w:fill="auto"/>
          </w:tcPr>
          <w:p w14:paraId="26F276FD"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6FE" w14:textId="77777777" w:rsidR="00470FE1" w:rsidRPr="009A6C54" w:rsidRDefault="00470FE1" w:rsidP="00FD58B6">
            <w:pPr>
              <w:pStyle w:val="TableText"/>
              <w:rPr>
                <w:rFonts w:cs="Arial"/>
              </w:rPr>
            </w:pPr>
            <w:r w:rsidRPr="009A6C54">
              <w:rPr>
                <w:rFonts w:cs="Arial"/>
              </w:rPr>
              <w:t>VAIP("AN")</w:t>
            </w:r>
          </w:p>
        </w:tc>
      </w:tr>
      <w:tr w:rsidR="00470FE1" w:rsidRPr="009A6C54" w14:paraId="26F27703" w14:textId="77777777" w:rsidTr="00B04411">
        <w:tc>
          <w:tcPr>
            <w:tcW w:w="3192" w:type="dxa"/>
            <w:shd w:val="clear" w:color="auto" w:fill="auto"/>
          </w:tcPr>
          <w:p w14:paraId="26F27700" w14:textId="77777777" w:rsidR="00470FE1" w:rsidRPr="009A6C54" w:rsidRDefault="00470FE1" w:rsidP="00FD58B6">
            <w:pPr>
              <w:pStyle w:val="TableText"/>
              <w:rPr>
                <w:rFonts w:cs="Arial"/>
              </w:rPr>
            </w:pPr>
          </w:p>
        </w:tc>
        <w:tc>
          <w:tcPr>
            <w:tcW w:w="3192" w:type="dxa"/>
            <w:shd w:val="clear" w:color="auto" w:fill="auto"/>
          </w:tcPr>
          <w:p w14:paraId="26F27701" w14:textId="77777777" w:rsidR="00470FE1" w:rsidRPr="009A6C54" w:rsidRDefault="00470FE1" w:rsidP="00FD58B6">
            <w:pPr>
              <w:pStyle w:val="TableText"/>
              <w:rPr>
                <w:rFonts w:cs="Arial"/>
              </w:rPr>
            </w:pPr>
            <w:r w:rsidRPr="009A6C54">
              <w:rPr>
                <w:rFonts w:cs="Arial"/>
              </w:rPr>
              <w:t>VAIP(13,#)</w:t>
            </w:r>
          </w:p>
        </w:tc>
        <w:tc>
          <w:tcPr>
            <w:tcW w:w="3192" w:type="dxa"/>
            <w:shd w:val="clear" w:color="auto" w:fill="auto"/>
          </w:tcPr>
          <w:p w14:paraId="26F27702" w14:textId="77777777" w:rsidR="00470FE1" w:rsidRPr="009A6C54" w:rsidRDefault="00470FE1" w:rsidP="00FD58B6">
            <w:pPr>
              <w:pStyle w:val="TableText"/>
              <w:rPr>
                <w:rFonts w:cs="Arial"/>
              </w:rPr>
            </w:pPr>
            <w:r w:rsidRPr="009A6C54">
              <w:rPr>
                <w:rFonts w:cs="Arial"/>
              </w:rPr>
              <w:t>VAIP("AN",#)</w:t>
            </w:r>
          </w:p>
        </w:tc>
      </w:tr>
      <w:tr w:rsidR="00470FE1" w:rsidRPr="009A6C54" w14:paraId="26F27707" w14:textId="77777777" w:rsidTr="00B04411">
        <w:tc>
          <w:tcPr>
            <w:tcW w:w="3192" w:type="dxa"/>
            <w:shd w:val="clear" w:color="auto" w:fill="auto"/>
          </w:tcPr>
          <w:p w14:paraId="26F27704" w14:textId="77777777" w:rsidR="00470FE1" w:rsidRPr="009A6C54" w:rsidRDefault="00470FE1" w:rsidP="00FD58B6">
            <w:pPr>
              <w:pStyle w:val="TableText"/>
              <w:rPr>
                <w:rFonts w:cs="Arial"/>
              </w:rPr>
            </w:pPr>
          </w:p>
        </w:tc>
        <w:tc>
          <w:tcPr>
            <w:tcW w:w="3192" w:type="dxa"/>
            <w:shd w:val="clear" w:color="auto" w:fill="auto"/>
          </w:tcPr>
          <w:p w14:paraId="26F27705"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6" w14:textId="77777777" w:rsidR="00470FE1" w:rsidRPr="009A6C54" w:rsidRDefault="00470FE1" w:rsidP="00FD58B6">
            <w:pPr>
              <w:pStyle w:val="TableText"/>
              <w:rPr>
                <w:rFonts w:cs="Arial"/>
              </w:rPr>
            </w:pPr>
            <w:r w:rsidRPr="009A6C54">
              <w:rPr>
                <w:rFonts w:cs="Arial"/>
              </w:rPr>
              <w:t>VAIP("LN")</w:t>
            </w:r>
          </w:p>
        </w:tc>
      </w:tr>
      <w:tr w:rsidR="00470FE1" w:rsidRPr="009A6C54" w14:paraId="26F2770B" w14:textId="77777777" w:rsidTr="00B04411">
        <w:tc>
          <w:tcPr>
            <w:tcW w:w="3192" w:type="dxa"/>
            <w:shd w:val="clear" w:color="auto" w:fill="auto"/>
          </w:tcPr>
          <w:p w14:paraId="26F27708" w14:textId="77777777" w:rsidR="00470FE1" w:rsidRPr="009A6C54" w:rsidRDefault="00470FE1" w:rsidP="00FD58B6">
            <w:pPr>
              <w:pStyle w:val="TableText"/>
              <w:rPr>
                <w:rFonts w:cs="Arial"/>
              </w:rPr>
            </w:pPr>
          </w:p>
        </w:tc>
        <w:tc>
          <w:tcPr>
            <w:tcW w:w="3192" w:type="dxa"/>
            <w:shd w:val="clear" w:color="auto" w:fill="auto"/>
          </w:tcPr>
          <w:p w14:paraId="26F27709" w14:textId="77777777" w:rsidR="00470FE1" w:rsidRPr="009A6C54" w:rsidRDefault="00470FE1" w:rsidP="00FD58B6">
            <w:pPr>
              <w:pStyle w:val="TableText"/>
              <w:rPr>
                <w:rFonts w:cs="Arial"/>
              </w:rPr>
            </w:pPr>
            <w:r w:rsidRPr="009A6C54">
              <w:rPr>
                <w:rFonts w:cs="Arial"/>
              </w:rPr>
              <w:t>VAIP(14,#)</w:t>
            </w:r>
          </w:p>
        </w:tc>
        <w:tc>
          <w:tcPr>
            <w:tcW w:w="3192" w:type="dxa"/>
            <w:shd w:val="clear" w:color="auto" w:fill="auto"/>
          </w:tcPr>
          <w:p w14:paraId="26F2770A" w14:textId="77777777" w:rsidR="00470FE1" w:rsidRPr="009A6C54" w:rsidRDefault="00470FE1" w:rsidP="00FD58B6">
            <w:pPr>
              <w:pStyle w:val="TableText"/>
              <w:rPr>
                <w:rFonts w:cs="Arial"/>
              </w:rPr>
            </w:pPr>
            <w:r w:rsidRPr="009A6C54">
              <w:rPr>
                <w:rFonts w:cs="Arial"/>
              </w:rPr>
              <w:t>VAIP("LN",#)</w:t>
            </w:r>
          </w:p>
        </w:tc>
      </w:tr>
      <w:tr w:rsidR="00470FE1" w:rsidRPr="009A6C54" w14:paraId="26F2770F" w14:textId="77777777" w:rsidTr="00B04411">
        <w:tc>
          <w:tcPr>
            <w:tcW w:w="3192" w:type="dxa"/>
            <w:shd w:val="clear" w:color="auto" w:fill="auto"/>
          </w:tcPr>
          <w:p w14:paraId="26F2770C" w14:textId="77777777" w:rsidR="00470FE1" w:rsidRPr="009A6C54" w:rsidRDefault="00470FE1" w:rsidP="00FD58B6">
            <w:pPr>
              <w:pStyle w:val="TableText"/>
              <w:rPr>
                <w:rFonts w:cs="Arial"/>
              </w:rPr>
            </w:pPr>
          </w:p>
        </w:tc>
        <w:tc>
          <w:tcPr>
            <w:tcW w:w="3192" w:type="dxa"/>
            <w:shd w:val="clear" w:color="auto" w:fill="auto"/>
          </w:tcPr>
          <w:p w14:paraId="26F2770D"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0E" w14:textId="77777777" w:rsidR="00470FE1" w:rsidRPr="009A6C54" w:rsidRDefault="00470FE1" w:rsidP="00FD58B6">
            <w:pPr>
              <w:pStyle w:val="TableText"/>
              <w:rPr>
                <w:rFonts w:cs="Arial"/>
              </w:rPr>
            </w:pPr>
            <w:r w:rsidRPr="009A6C54">
              <w:rPr>
                <w:rFonts w:cs="Arial"/>
              </w:rPr>
              <w:t>VAIP("PN")</w:t>
            </w:r>
          </w:p>
        </w:tc>
      </w:tr>
      <w:tr w:rsidR="00470FE1" w:rsidRPr="009A6C54" w14:paraId="26F27713" w14:textId="77777777" w:rsidTr="00B04411">
        <w:tc>
          <w:tcPr>
            <w:tcW w:w="3192" w:type="dxa"/>
            <w:shd w:val="clear" w:color="auto" w:fill="auto"/>
          </w:tcPr>
          <w:p w14:paraId="26F27710" w14:textId="77777777" w:rsidR="00470FE1" w:rsidRPr="009A6C54" w:rsidRDefault="00470FE1" w:rsidP="00FD58B6">
            <w:pPr>
              <w:pStyle w:val="TableText"/>
              <w:rPr>
                <w:rFonts w:cs="Arial"/>
              </w:rPr>
            </w:pPr>
          </w:p>
        </w:tc>
        <w:tc>
          <w:tcPr>
            <w:tcW w:w="3192" w:type="dxa"/>
            <w:shd w:val="clear" w:color="auto" w:fill="auto"/>
          </w:tcPr>
          <w:p w14:paraId="26F27711" w14:textId="77777777" w:rsidR="00470FE1" w:rsidRPr="009A6C54" w:rsidRDefault="00470FE1" w:rsidP="00FD58B6">
            <w:pPr>
              <w:pStyle w:val="TableText"/>
              <w:rPr>
                <w:rFonts w:cs="Arial"/>
              </w:rPr>
            </w:pPr>
            <w:r w:rsidRPr="009A6C54">
              <w:rPr>
                <w:rFonts w:cs="Arial"/>
              </w:rPr>
              <w:t>VAIP(15,#)</w:t>
            </w:r>
          </w:p>
        </w:tc>
        <w:tc>
          <w:tcPr>
            <w:tcW w:w="3192" w:type="dxa"/>
            <w:shd w:val="clear" w:color="auto" w:fill="auto"/>
          </w:tcPr>
          <w:p w14:paraId="26F27712" w14:textId="77777777" w:rsidR="00470FE1" w:rsidRPr="009A6C54" w:rsidRDefault="00470FE1" w:rsidP="00FD58B6">
            <w:pPr>
              <w:pStyle w:val="TableText"/>
              <w:rPr>
                <w:rFonts w:cs="Arial"/>
              </w:rPr>
            </w:pPr>
            <w:r w:rsidRPr="009A6C54">
              <w:rPr>
                <w:rFonts w:cs="Arial"/>
              </w:rPr>
              <w:t>VAIP("PT",#)</w:t>
            </w:r>
          </w:p>
        </w:tc>
      </w:tr>
      <w:tr w:rsidR="00470FE1" w:rsidRPr="009A6C54" w14:paraId="26F27717" w14:textId="77777777" w:rsidTr="00B04411">
        <w:tc>
          <w:tcPr>
            <w:tcW w:w="3192" w:type="dxa"/>
            <w:shd w:val="clear" w:color="auto" w:fill="auto"/>
          </w:tcPr>
          <w:p w14:paraId="26F27714" w14:textId="77777777" w:rsidR="00470FE1" w:rsidRPr="009A6C54" w:rsidRDefault="00470FE1" w:rsidP="00FD58B6">
            <w:pPr>
              <w:pStyle w:val="TableText"/>
              <w:rPr>
                <w:rFonts w:cs="Arial"/>
              </w:rPr>
            </w:pPr>
          </w:p>
        </w:tc>
        <w:tc>
          <w:tcPr>
            <w:tcW w:w="3192" w:type="dxa"/>
            <w:shd w:val="clear" w:color="auto" w:fill="auto"/>
          </w:tcPr>
          <w:p w14:paraId="26F27715"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6" w14:textId="77777777" w:rsidR="00470FE1" w:rsidRPr="009A6C54" w:rsidRDefault="00470FE1" w:rsidP="00FD58B6">
            <w:pPr>
              <w:pStyle w:val="TableText"/>
              <w:rPr>
                <w:rFonts w:cs="Arial"/>
              </w:rPr>
            </w:pPr>
            <w:r w:rsidRPr="009A6C54">
              <w:rPr>
                <w:rFonts w:cs="Arial"/>
              </w:rPr>
              <w:t>VAIP("NN")</w:t>
            </w:r>
          </w:p>
        </w:tc>
      </w:tr>
      <w:tr w:rsidR="00470FE1" w:rsidRPr="009A6C54" w14:paraId="26F2771B" w14:textId="77777777" w:rsidTr="00B04411">
        <w:tc>
          <w:tcPr>
            <w:tcW w:w="3192" w:type="dxa"/>
            <w:shd w:val="clear" w:color="auto" w:fill="auto"/>
          </w:tcPr>
          <w:p w14:paraId="26F27718" w14:textId="77777777" w:rsidR="00470FE1" w:rsidRPr="009A6C54" w:rsidRDefault="00470FE1" w:rsidP="00FD58B6">
            <w:pPr>
              <w:pStyle w:val="TableText"/>
              <w:rPr>
                <w:rFonts w:cs="Arial"/>
              </w:rPr>
            </w:pPr>
          </w:p>
        </w:tc>
        <w:tc>
          <w:tcPr>
            <w:tcW w:w="3192" w:type="dxa"/>
            <w:shd w:val="clear" w:color="auto" w:fill="auto"/>
          </w:tcPr>
          <w:p w14:paraId="26F27719" w14:textId="77777777" w:rsidR="00470FE1" w:rsidRPr="009A6C54" w:rsidRDefault="00470FE1" w:rsidP="00FD58B6">
            <w:pPr>
              <w:pStyle w:val="TableText"/>
              <w:rPr>
                <w:rFonts w:cs="Arial"/>
              </w:rPr>
            </w:pPr>
            <w:r w:rsidRPr="009A6C54">
              <w:rPr>
                <w:rFonts w:cs="Arial"/>
              </w:rPr>
              <w:t>VAIP(16,#)</w:t>
            </w:r>
          </w:p>
        </w:tc>
        <w:tc>
          <w:tcPr>
            <w:tcW w:w="3192" w:type="dxa"/>
            <w:shd w:val="clear" w:color="auto" w:fill="auto"/>
          </w:tcPr>
          <w:p w14:paraId="26F2771A" w14:textId="77777777" w:rsidR="00470FE1" w:rsidRPr="009A6C54" w:rsidRDefault="00470FE1" w:rsidP="00FD58B6">
            <w:pPr>
              <w:pStyle w:val="TableText"/>
              <w:rPr>
                <w:rFonts w:cs="Arial"/>
              </w:rPr>
            </w:pPr>
            <w:r w:rsidRPr="009A6C54">
              <w:rPr>
                <w:rFonts w:cs="Arial"/>
              </w:rPr>
              <w:t>VAIP("NN",#)</w:t>
            </w:r>
          </w:p>
        </w:tc>
      </w:tr>
      <w:tr w:rsidR="00470FE1" w:rsidRPr="009A6C54" w14:paraId="26F2771F" w14:textId="77777777" w:rsidTr="00B04411">
        <w:tc>
          <w:tcPr>
            <w:tcW w:w="3192" w:type="dxa"/>
            <w:shd w:val="clear" w:color="auto" w:fill="auto"/>
          </w:tcPr>
          <w:p w14:paraId="26F2771C" w14:textId="77777777" w:rsidR="00470FE1" w:rsidRPr="009A6C54" w:rsidRDefault="00470FE1" w:rsidP="00FD58B6">
            <w:pPr>
              <w:pStyle w:val="TableText"/>
              <w:rPr>
                <w:rFonts w:cs="Arial"/>
              </w:rPr>
            </w:pPr>
          </w:p>
        </w:tc>
        <w:tc>
          <w:tcPr>
            <w:tcW w:w="3192" w:type="dxa"/>
            <w:shd w:val="clear" w:color="auto" w:fill="auto"/>
          </w:tcPr>
          <w:p w14:paraId="26F2771D"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1E" w14:textId="77777777" w:rsidR="00470FE1" w:rsidRPr="009A6C54" w:rsidRDefault="00470FE1" w:rsidP="00FD58B6">
            <w:pPr>
              <w:pStyle w:val="TableText"/>
              <w:rPr>
                <w:rFonts w:cs="Arial"/>
              </w:rPr>
            </w:pPr>
            <w:r w:rsidRPr="009A6C54">
              <w:rPr>
                <w:rFonts w:cs="Arial"/>
              </w:rPr>
              <w:t>VAIP("DN")</w:t>
            </w:r>
          </w:p>
        </w:tc>
      </w:tr>
      <w:tr w:rsidR="00470FE1" w:rsidRPr="009A6C54" w14:paraId="26F27723" w14:textId="77777777" w:rsidTr="00B04411">
        <w:tc>
          <w:tcPr>
            <w:tcW w:w="3192" w:type="dxa"/>
            <w:shd w:val="clear" w:color="auto" w:fill="auto"/>
          </w:tcPr>
          <w:p w14:paraId="26F27720" w14:textId="77777777" w:rsidR="00470FE1" w:rsidRPr="009A6C54" w:rsidRDefault="00470FE1" w:rsidP="00FD58B6">
            <w:pPr>
              <w:pStyle w:val="TableText"/>
              <w:rPr>
                <w:rFonts w:cs="Arial"/>
              </w:rPr>
            </w:pPr>
          </w:p>
        </w:tc>
        <w:tc>
          <w:tcPr>
            <w:tcW w:w="3192" w:type="dxa"/>
            <w:shd w:val="clear" w:color="auto" w:fill="auto"/>
          </w:tcPr>
          <w:p w14:paraId="26F27721" w14:textId="77777777" w:rsidR="00470FE1" w:rsidRPr="009A6C54" w:rsidRDefault="00470FE1" w:rsidP="00FD58B6">
            <w:pPr>
              <w:pStyle w:val="TableText"/>
              <w:rPr>
                <w:rFonts w:cs="Arial"/>
              </w:rPr>
            </w:pPr>
            <w:r w:rsidRPr="009A6C54">
              <w:rPr>
                <w:rFonts w:cs="Arial"/>
              </w:rPr>
              <w:t>VAIP(17,#)</w:t>
            </w:r>
          </w:p>
        </w:tc>
        <w:tc>
          <w:tcPr>
            <w:tcW w:w="3192" w:type="dxa"/>
            <w:shd w:val="clear" w:color="auto" w:fill="auto"/>
          </w:tcPr>
          <w:p w14:paraId="26F27722" w14:textId="77777777" w:rsidR="00470FE1" w:rsidRPr="009A6C54" w:rsidRDefault="00470FE1" w:rsidP="00FD58B6">
            <w:pPr>
              <w:pStyle w:val="TableText"/>
              <w:rPr>
                <w:rFonts w:cs="Arial"/>
              </w:rPr>
            </w:pPr>
            <w:r w:rsidRPr="009A6C54">
              <w:rPr>
                <w:rFonts w:cs="Arial"/>
              </w:rPr>
              <w:t>VAIP("DN",#")</w:t>
            </w:r>
          </w:p>
        </w:tc>
      </w:tr>
      <w:tr w:rsidR="00470FE1" w:rsidRPr="009A6C54" w14:paraId="26F27727" w14:textId="77777777" w:rsidTr="00B04411">
        <w:tc>
          <w:tcPr>
            <w:tcW w:w="3192" w:type="dxa"/>
            <w:shd w:val="clear" w:color="auto" w:fill="auto"/>
          </w:tcPr>
          <w:p w14:paraId="26F27724" w14:textId="77777777" w:rsidR="00470FE1" w:rsidRPr="009A6C54" w:rsidRDefault="00470FE1" w:rsidP="00FD58B6">
            <w:pPr>
              <w:pStyle w:val="TableText"/>
              <w:rPr>
                <w:rFonts w:cs="Arial"/>
              </w:rPr>
            </w:pPr>
          </w:p>
        </w:tc>
        <w:tc>
          <w:tcPr>
            <w:tcW w:w="3192" w:type="dxa"/>
            <w:shd w:val="clear" w:color="auto" w:fill="auto"/>
          </w:tcPr>
          <w:p w14:paraId="26F27725" w14:textId="77777777" w:rsidR="00470FE1" w:rsidRPr="009A6C54" w:rsidRDefault="00470FE1" w:rsidP="00FD58B6">
            <w:pPr>
              <w:pStyle w:val="TableText"/>
              <w:rPr>
                <w:rFonts w:cs="Arial"/>
              </w:rPr>
            </w:pPr>
            <w:r w:rsidRPr="009A6C54">
              <w:rPr>
                <w:rFonts w:cs="Arial"/>
              </w:rPr>
              <w:t>VAIP(18)</w:t>
            </w:r>
          </w:p>
        </w:tc>
        <w:tc>
          <w:tcPr>
            <w:tcW w:w="3192" w:type="dxa"/>
            <w:shd w:val="clear" w:color="auto" w:fill="auto"/>
          </w:tcPr>
          <w:p w14:paraId="26F27726" w14:textId="77777777" w:rsidR="00470FE1" w:rsidRPr="009A6C54" w:rsidRDefault="00470FE1" w:rsidP="00FD58B6">
            <w:pPr>
              <w:pStyle w:val="TableText"/>
              <w:rPr>
                <w:rFonts w:cs="Arial"/>
              </w:rPr>
            </w:pPr>
            <w:r w:rsidRPr="009A6C54">
              <w:rPr>
                <w:rFonts w:cs="Arial"/>
              </w:rPr>
              <w:t>VAIP("AP")</w:t>
            </w:r>
          </w:p>
        </w:tc>
      </w:tr>
      <w:tr w:rsidR="00470FE1" w:rsidRPr="009A6C54" w14:paraId="26F2772B" w14:textId="77777777" w:rsidTr="00B04411">
        <w:tc>
          <w:tcPr>
            <w:tcW w:w="3192" w:type="dxa"/>
            <w:shd w:val="clear" w:color="auto" w:fill="auto"/>
          </w:tcPr>
          <w:p w14:paraId="26F27728" w14:textId="77777777" w:rsidR="00470FE1" w:rsidRPr="009A6C54" w:rsidRDefault="00470FE1" w:rsidP="00FD58B6">
            <w:pPr>
              <w:pStyle w:val="TableText"/>
              <w:rPr>
                <w:rFonts w:cs="Arial"/>
              </w:rPr>
            </w:pPr>
            <w:r w:rsidRPr="009A6C54">
              <w:rPr>
                <w:rFonts w:cs="Arial"/>
              </w:rPr>
              <w:t>OPD^VADPT</w:t>
            </w:r>
          </w:p>
        </w:tc>
        <w:tc>
          <w:tcPr>
            <w:tcW w:w="3192" w:type="dxa"/>
            <w:shd w:val="clear" w:color="auto" w:fill="auto"/>
          </w:tcPr>
          <w:p w14:paraId="26F27729" w14:textId="77777777" w:rsidR="00470FE1" w:rsidRPr="009A6C54" w:rsidRDefault="00470FE1" w:rsidP="00FD58B6">
            <w:pPr>
              <w:pStyle w:val="TableText"/>
              <w:rPr>
                <w:rFonts w:cs="Arial"/>
              </w:rPr>
            </w:pPr>
            <w:r w:rsidRPr="009A6C54">
              <w:rPr>
                <w:rFonts w:cs="Arial"/>
              </w:rPr>
              <w:t>VAPD(1)</w:t>
            </w:r>
          </w:p>
        </w:tc>
        <w:tc>
          <w:tcPr>
            <w:tcW w:w="3192" w:type="dxa"/>
            <w:shd w:val="clear" w:color="auto" w:fill="auto"/>
          </w:tcPr>
          <w:p w14:paraId="26F2772A" w14:textId="77777777" w:rsidR="00470FE1" w:rsidRPr="009A6C54" w:rsidRDefault="00470FE1" w:rsidP="00FD58B6">
            <w:pPr>
              <w:pStyle w:val="TableText"/>
              <w:rPr>
                <w:rFonts w:cs="Arial"/>
              </w:rPr>
            </w:pPr>
            <w:r w:rsidRPr="009A6C54">
              <w:rPr>
                <w:rFonts w:cs="Arial"/>
              </w:rPr>
              <w:t>VAPD("BC")</w:t>
            </w:r>
          </w:p>
        </w:tc>
      </w:tr>
      <w:tr w:rsidR="00470FE1" w:rsidRPr="009A6C54" w14:paraId="26F2772F" w14:textId="77777777" w:rsidTr="00B04411">
        <w:tc>
          <w:tcPr>
            <w:tcW w:w="3192" w:type="dxa"/>
            <w:shd w:val="clear" w:color="auto" w:fill="auto"/>
          </w:tcPr>
          <w:p w14:paraId="26F2772C" w14:textId="77777777" w:rsidR="00470FE1" w:rsidRPr="009A6C54" w:rsidRDefault="00470FE1" w:rsidP="00FD58B6">
            <w:pPr>
              <w:pStyle w:val="TableText"/>
              <w:rPr>
                <w:rFonts w:cs="Arial"/>
              </w:rPr>
            </w:pPr>
          </w:p>
        </w:tc>
        <w:tc>
          <w:tcPr>
            <w:tcW w:w="3192" w:type="dxa"/>
            <w:shd w:val="clear" w:color="auto" w:fill="auto"/>
          </w:tcPr>
          <w:p w14:paraId="26F2772D" w14:textId="77777777" w:rsidR="00470FE1" w:rsidRPr="009A6C54" w:rsidRDefault="00470FE1" w:rsidP="00FD58B6">
            <w:pPr>
              <w:pStyle w:val="TableText"/>
              <w:rPr>
                <w:rFonts w:cs="Arial"/>
              </w:rPr>
            </w:pPr>
            <w:r w:rsidRPr="009A6C54">
              <w:rPr>
                <w:rFonts w:cs="Arial"/>
              </w:rPr>
              <w:t>VAPD(2)</w:t>
            </w:r>
          </w:p>
        </w:tc>
        <w:tc>
          <w:tcPr>
            <w:tcW w:w="3192" w:type="dxa"/>
            <w:shd w:val="clear" w:color="auto" w:fill="auto"/>
          </w:tcPr>
          <w:p w14:paraId="26F2772E" w14:textId="77777777" w:rsidR="00470FE1" w:rsidRPr="009A6C54" w:rsidRDefault="00470FE1" w:rsidP="00FD58B6">
            <w:pPr>
              <w:pStyle w:val="TableText"/>
              <w:rPr>
                <w:rFonts w:cs="Arial"/>
              </w:rPr>
            </w:pPr>
            <w:r w:rsidRPr="009A6C54">
              <w:rPr>
                <w:rFonts w:cs="Arial"/>
              </w:rPr>
              <w:t>VAPD("BS")</w:t>
            </w:r>
          </w:p>
        </w:tc>
      </w:tr>
      <w:tr w:rsidR="00470FE1" w:rsidRPr="009A6C54" w14:paraId="26F27733" w14:textId="77777777" w:rsidTr="00B04411">
        <w:tc>
          <w:tcPr>
            <w:tcW w:w="3192" w:type="dxa"/>
            <w:shd w:val="clear" w:color="auto" w:fill="auto"/>
          </w:tcPr>
          <w:p w14:paraId="26F27730" w14:textId="77777777" w:rsidR="00470FE1" w:rsidRPr="009A6C54" w:rsidRDefault="00470FE1" w:rsidP="00FD58B6">
            <w:pPr>
              <w:pStyle w:val="TableText"/>
              <w:rPr>
                <w:rFonts w:cs="Arial"/>
              </w:rPr>
            </w:pPr>
          </w:p>
        </w:tc>
        <w:tc>
          <w:tcPr>
            <w:tcW w:w="3192" w:type="dxa"/>
            <w:shd w:val="clear" w:color="auto" w:fill="auto"/>
          </w:tcPr>
          <w:p w14:paraId="26F27731" w14:textId="77777777" w:rsidR="00470FE1" w:rsidRPr="009A6C54" w:rsidRDefault="00470FE1" w:rsidP="00FD58B6">
            <w:pPr>
              <w:pStyle w:val="TableText"/>
              <w:rPr>
                <w:rFonts w:cs="Arial"/>
              </w:rPr>
            </w:pPr>
            <w:r w:rsidRPr="009A6C54">
              <w:rPr>
                <w:rFonts w:cs="Arial"/>
              </w:rPr>
              <w:t>VAPD(3)</w:t>
            </w:r>
          </w:p>
        </w:tc>
        <w:tc>
          <w:tcPr>
            <w:tcW w:w="3192" w:type="dxa"/>
            <w:shd w:val="clear" w:color="auto" w:fill="auto"/>
          </w:tcPr>
          <w:p w14:paraId="26F27732" w14:textId="77777777" w:rsidR="00470FE1" w:rsidRPr="009A6C54" w:rsidRDefault="00470FE1" w:rsidP="00FD58B6">
            <w:pPr>
              <w:pStyle w:val="TableText"/>
              <w:rPr>
                <w:rFonts w:cs="Arial"/>
              </w:rPr>
            </w:pPr>
            <w:r w:rsidRPr="009A6C54">
              <w:rPr>
                <w:rFonts w:cs="Arial"/>
              </w:rPr>
              <w:t>VAPD("FN")</w:t>
            </w:r>
          </w:p>
        </w:tc>
      </w:tr>
      <w:tr w:rsidR="00470FE1" w:rsidRPr="009A6C54" w14:paraId="26F27737" w14:textId="77777777" w:rsidTr="00B04411">
        <w:tc>
          <w:tcPr>
            <w:tcW w:w="3192" w:type="dxa"/>
            <w:shd w:val="clear" w:color="auto" w:fill="auto"/>
          </w:tcPr>
          <w:p w14:paraId="26F27734" w14:textId="77777777" w:rsidR="00470FE1" w:rsidRPr="009A6C54" w:rsidRDefault="00470FE1" w:rsidP="00FD58B6">
            <w:pPr>
              <w:pStyle w:val="TableText"/>
              <w:rPr>
                <w:rFonts w:cs="Arial"/>
              </w:rPr>
            </w:pPr>
          </w:p>
        </w:tc>
        <w:tc>
          <w:tcPr>
            <w:tcW w:w="3192" w:type="dxa"/>
            <w:shd w:val="clear" w:color="auto" w:fill="auto"/>
          </w:tcPr>
          <w:p w14:paraId="26F27735" w14:textId="77777777" w:rsidR="00470FE1" w:rsidRPr="009A6C54" w:rsidRDefault="00470FE1" w:rsidP="00FD58B6">
            <w:pPr>
              <w:pStyle w:val="TableText"/>
              <w:rPr>
                <w:rFonts w:cs="Arial"/>
              </w:rPr>
            </w:pPr>
            <w:r w:rsidRPr="009A6C54">
              <w:rPr>
                <w:rFonts w:cs="Arial"/>
              </w:rPr>
              <w:t>VAPD(4)</w:t>
            </w:r>
          </w:p>
        </w:tc>
        <w:tc>
          <w:tcPr>
            <w:tcW w:w="3192" w:type="dxa"/>
            <w:shd w:val="clear" w:color="auto" w:fill="auto"/>
          </w:tcPr>
          <w:p w14:paraId="26F27736" w14:textId="77777777" w:rsidR="00470FE1" w:rsidRPr="009A6C54" w:rsidRDefault="00470FE1" w:rsidP="00FD58B6">
            <w:pPr>
              <w:pStyle w:val="TableText"/>
              <w:rPr>
                <w:rFonts w:cs="Arial"/>
              </w:rPr>
            </w:pPr>
            <w:r w:rsidRPr="009A6C54">
              <w:rPr>
                <w:rFonts w:cs="Arial"/>
              </w:rPr>
              <w:t>VAPD("MN")</w:t>
            </w:r>
          </w:p>
        </w:tc>
      </w:tr>
      <w:tr w:rsidR="00470FE1" w:rsidRPr="009A6C54" w14:paraId="26F2773B" w14:textId="77777777" w:rsidTr="00B04411">
        <w:tc>
          <w:tcPr>
            <w:tcW w:w="3192" w:type="dxa"/>
            <w:shd w:val="clear" w:color="auto" w:fill="auto"/>
          </w:tcPr>
          <w:p w14:paraId="26F27738" w14:textId="77777777" w:rsidR="00470FE1" w:rsidRPr="009A6C54" w:rsidRDefault="00470FE1" w:rsidP="00FD58B6">
            <w:pPr>
              <w:pStyle w:val="TableText"/>
              <w:rPr>
                <w:rFonts w:cs="Arial"/>
              </w:rPr>
            </w:pPr>
          </w:p>
        </w:tc>
        <w:tc>
          <w:tcPr>
            <w:tcW w:w="3192" w:type="dxa"/>
            <w:shd w:val="clear" w:color="auto" w:fill="auto"/>
          </w:tcPr>
          <w:p w14:paraId="26F27739" w14:textId="77777777" w:rsidR="00470FE1" w:rsidRPr="009A6C54" w:rsidRDefault="00470FE1" w:rsidP="00FD58B6">
            <w:pPr>
              <w:pStyle w:val="TableText"/>
              <w:rPr>
                <w:rFonts w:cs="Arial"/>
              </w:rPr>
            </w:pPr>
            <w:r w:rsidRPr="009A6C54">
              <w:rPr>
                <w:rFonts w:cs="Arial"/>
              </w:rPr>
              <w:t>VAPD(5)</w:t>
            </w:r>
          </w:p>
        </w:tc>
        <w:tc>
          <w:tcPr>
            <w:tcW w:w="3192" w:type="dxa"/>
            <w:shd w:val="clear" w:color="auto" w:fill="auto"/>
          </w:tcPr>
          <w:p w14:paraId="26F2773A" w14:textId="77777777" w:rsidR="00470FE1" w:rsidRPr="009A6C54" w:rsidRDefault="00470FE1" w:rsidP="00FD58B6">
            <w:pPr>
              <w:pStyle w:val="TableText"/>
              <w:rPr>
                <w:rFonts w:cs="Arial"/>
              </w:rPr>
            </w:pPr>
            <w:r w:rsidRPr="009A6C54">
              <w:rPr>
                <w:rFonts w:cs="Arial"/>
              </w:rPr>
              <w:t>VAPD("MM")</w:t>
            </w:r>
          </w:p>
        </w:tc>
      </w:tr>
      <w:tr w:rsidR="00470FE1" w:rsidRPr="009A6C54" w14:paraId="26F2773F" w14:textId="77777777" w:rsidTr="00B04411">
        <w:tc>
          <w:tcPr>
            <w:tcW w:w="3192" w:type="dxa"/>
            <w:shd w:val="clear" w:color="auto" w:fill="auto"/>
          </w:tcPr>
          <w:p w14:paraId="26F2773C" w14:textId="77777777" w:rsidR="00470FE1" w:rsidRPr="009A6C54" w:rsidRDefault="00470FE1" w:rsidP="00FD58B6">
            <w:pPr>
              <w:pStyle w:val="TableText"/>
              <w:rPr>
                <w:rFonts w:cs="Arial"/>
              </w:rPr>
            </w:pPr>
          </w:p>
        </w:tc>
        <w:tc>
          <w:tcPr>
            <w:tcW w:w="3192" w:type="dxa"/>
            <w:shd w:val="clear" w:color="auto" w:fill="auto"/>
          </w:tcPr>
          <w:p w14:paraId="26F2773D" w14:textId="77777777" w:rsidR="00470FE1" w:rsidRPr="009A6C54" w:rsidRDefault="00470FE1" w:rsidP="00FD58B6">
            <w:pPr>
              <w:pStyle w:val="TableText"/>
              <w:rPr>
                <w:rFonts w:cs="Arial"/>
              </w:rPr>
            </w:pPr>
            <w:r w:rsidRPr="009A6C54">
              <w:rPr>
                <w:rFonts w:cs="Arial"/>
              </w:rPr>
              <w:t>VAPD(6)</w:t>
            </w:r>
          </w:p>
        </w:tc>
        <w:tc>
          <w:tcPr>
            <w:tcW w:w="3192" w:type="dxa"/>
            <w:shd w:val="clear" w:color="auto" w:fill="auto"/>
          </w:tcPr>
          <w:p w14:paraId="26F2773E" w14:textId="77777777" w:rsidR="00470FE1" w:rsidRPr="009A6C54" w:rsidRDefault="00470FE1" w:rsidP="00FD58B6">
            <w:pPr>
              <w:pStyle w:val="TableText"/>
              <w:rPr>
                <w:rFonts w:cs="Arial"/>
              </w:rPr>
            </w:pPr>
            <w:r w:rsidRPr="009A6C54">
              <w:rPr>
                <w:rFonts w:cs="Arial"/>
              </w:rPr>
              <w:t>VAPD("OC")</w:t>
            </w:r>
          </w:p>
        </w:tc>
      </w:tr>
      <w:tr w:rsidR="00470FE1" w:rsidRPr="009A6C54" w14:paraId="26F27743" w14:textId="77777777" w:rsidTr="00B04411">
        <w:tc>
          <w:tcPr>
            <w:tcW w:w="3192" w:type="dxa"/>
            <w:shd w:val="clear" w:color="auto" w:fill="auto"/>
          </w:tcPr>
          <w:p w14:paraId="26F27740" w14:textId="77777777" w:rsidR="00470FE1" w:rsidRPr="009A6C54" w:rsidRDefault="00470FE1" w:rsidP="00FD58B6">
            <w:pPr>
              <w:pStyle w:val="TableText"/>
              <w:rPr>
                <w:rFonts w:cs="Arial"/>
              </w:rPr>
            </w:pPr>
          </w:p>
        </w:tc>
        <w:tc>
          <w:tcPr>
            <w:tcW w:w="3192" w:type="dxa"/>
            <w:shd w:val="clear" w:color="auto" w:fill="auto"/>
          </w:tcPr>
          <w:p w14:paraId="26F27741" w14:textId="77777777" w:rsidR="00470FE1" w:rsidRPr="009A6C54" w:rsidRDefault="00470FE1" w:rsidP="00FD58B6">
            <w:pPr>
              <w:pStyle w:val="TableText"/>
              <w:rPr>
                <w:rFonts w:cs="Arial"/>
              </w:rPr>
            </w:pPr>
            <w:r w:rsidRPr="009A6C54">
              <w:rPr>
                <w:rFonts w:cs="Arial"/>
              </w:rPr>
              <w:t>VAPD(7)</w:t>
            </w:r>
          </w:p>
        </w:tc>
        <w:tc>
          <w:tcPr>
            <w:tcW w:w="3192" w:type="dxa"/>
            <w:shd w:val="clear" w:color="auto" w:fill="auto"/>
          </w:tcPr>
          <w:p w14:paraId="26F27742" w14:textId="77777777" w:rsidR="00470FE1" w:rsidRPr="009A6C54" w:rsidRDefault="00470FE1" w:rsidP="00FD58B6">
            <w:pPr>
              <w:pStyle w:val="TableText"/>
              <w:rPr>
                <w:rFonts w:cs="Arial"/>
              </w:rPr>
            </w:pPr>
            <w:r w:rsidRPr="009A6C54">
              <w:rPr>
                <w:rFonts w:cs="Arial"/>
              </w:rPr>
              <w:t>VAPD("ES")</w:t>
            </w:r>
          </w:p>
        </w:tc>
      </w:tr>
      <w:tr w:rsidR="00470FE1" w:rsidRPr="009A6C54" w14:paraId="26F27747" w14:textId="77777777" w:rsidTr="00B04411">
        <w:tc>
          <w:tcPr>
            <w:tcW w:w="3192" w:type="dxa"/>
            <w:shd w:val="clear" w:color="auto" w:fill="auto"/>
          </w:tcPr>
          <w:p w14:paraId="26F27744" w14:textId="77777777" w:rsidR="00470FE1" w:rsidRPr="009A6C54" w:rsidRDefault="00470FE1" w:rsidP="00FD58B6">
            <w:pPr>
              <w:pStyle w:val="TableText"/>
              <w:rPr>
                <w:rFonts w:cs="Arial"/>
              </w:rPr>
            </w:pPr>
          </w:p>
        </w:tc>
        <w:tc>
          <w:tcPr>
            <w:tcW w:w="3192" w:type="dxa"/>
            <w:shd w:val="clear" w:color="auto" w:fill="auto"/>
          </w:tcPr>
          <w:p w14:paraId="26F27745" w14:textId="77777777" w:rsidR="00470FE1" w:rsidRPr="009A6C54" w:rsidRDefault="00470FE1" w:rsidP="00FD58B6">
            <w:pPr>
              <w:pStyle w:val="TableText"/>
              <w:rPr>
                <w:rFonts w:cs="Arial"/>
              </w:rPr>
            </w:pPr>
            <w:r w:rsidRPr="009A6C54">
              <w:rPr>
                <w:rFonts w:cs="Arial"/>
              </w:rPr>
              <w:t>VAPD(8)</w:t>
            </w:r>
          </w:p>
        </w:tc>
        <w:tc>
          <w:tcPr>
            <w:tcW w:w="3192" w:type="dxa"/>
            <w:shd w:val="clear" w:color="auto" w:fill="auto"/>
          </w:tcPr>
          <w:p w14:paraId="26F27746" w14:textId="77777777" w:rsidR="00470FE1" w:rsidRPr="009A6C54" w:rsidRDefault="00470FE1" w:rsidP="00FD58B6">
            <w:pPr>
              <w:pStyle w:val="TableText"/>
              <w:rPr>
                <w:rFonts w:cs="Arial"/>
              </w:rPr>
            </w:pPr>
            <w:r w:rsidRPr="009A6C54">
              <w:rPr>
                <w:rFonts w:cs="Arial"/>
              </w:rPr>
              <w:t>VAPD("WP")</w:t>
            </w:r>
          </w:p>
        </w:tc>
      </w:tr>
    </w:tbl>
    <w:p w14:paraId="26F27748" w14:textId="77777777" w:rsidR="00130AD5" w:rsidRPr="009A6C54" w:rsidRDefault="00130AD5" w:rsidP="00EC49AE">
      <w:pPr>
        <w:pStyle w:val="BodyText"/>
        <w:rPr>
          <w:lang w:val="en-US"/>
        </w:rPr>
      </w:pPr>
    </w:p>
    <w:p w14:paraId="26F27749" w14:textId="77777777" w:rsidR="003539BA" w:rsidRPr="009A6C54" w:rsidRDefault="003539BA" w:rsidP="00101FB2">
      <w:pPr>
        <w:pStyle w:val="Heading1"/>
      </w:pPr>
      <w:bookmarkStart w:id="238" w:name="_Toc518911266"/>
      <w:r w:rsidRPr="009A6C54">
        <w:lastRenderedPageBreak/>
        <w:t>Scheduling Application Programmer Interfaces (APIs)</w:t>
      </w:r>
      <w:bookmarkEnd w:id="238"/>
    </w:p>
    <w:p w14:paraId="26F2774A" w14:textId="77777777" w:rsidR="00083839" w:rsidRPr="009A6C54" w:rsidRDefault="00083839" w:rsidP="00083839">
      <w:pPr>
        <w:pStyle w:val="BodyText"/>
        <w:spacing w:before="0" w:after="0"/>
        <w:rPr>
          <w:lang w:val="en-US"/>
        </w:rPr>
      </w:pPr>
    </w:p>
    <w:p w14:paraId="26F2774B" w14:textId="77777777"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14:paraId="26F2774C" w14:textId="77777777"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14:paraId="26F2774D" w14:textId="77777777" w:rsidR="003539BA" w:rsidRPr="009A6C54" w:rsidRDefault="003539BA" w:rsidP="00106BBA">
      <w:pPr>
        <w:pStyle w:val="BodyText"/>
      </w:pPr>
      <w:r w:rsidRPr="009A6C54">
        <w:t xml:space="preserve">Existing direct global references to Scheduling globals, as well as FileManager calls in all M-based applications, must be removed or redesigned.  There are </w:t>
      </w:r>
      <w:r w:rsidR="009C1B77" w:rsidRPr="009A6C54">
        <w:t>several</w:t>
      </w:r>
      <w:r w:rsidRPr="009A6C54">
        <w:t xml:space="preserve"> possible options</w:t>
      </w:r>
      <w:r w:rsidR="009C1B77" w:rsidRPr="009A6C54">
        <w:t xml:space="preserve"> described below:</w:t>
      </w:r>
    </w:p>
    <w:p w14:paraId="26F2774E" w14:textId="77777777"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14:paraId="26F2774F" w14:textId="77777777"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14:paraId="26F27750" w14:textId="77777777"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14:paraId="26F27751" w14:textId="77777777"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14:paraId="26F27752" w14:textId="77777777" w:rsidR="003539BA" w:rsidRPr="009A6C54" w:rsidRDefault="00355924" w:rsidP="009753B1">
      <w:pPr>
        <w:pStyle w:val="Heading3"/>
      </w:pPr>
      <w:r w:rsidRPr="009A6C54">
        <w:rPr>
          <w:rFonts w:ascii="Times New Roman" w:hAnsi="Times New Roman"/>
          <w:b w:val="0"/>
          <w:bCs w:val="0"/>
          <w:sz w:val="22"/>
          <w:szCs w:val="24"/>
        </w:rPr>
        <w:br w:type="page"/>
      </w:r>
      <w:bookmarkStart w:id="239" w:name="_Toc518911267"/>
      <w:r w:rsidR="003539BA" w:rsidRPr="009A6C54">
        <w:lastRenderedPageBreak/>
        <w:t>Special Features</w:t>
      </w:r>
      <w:bookmarkEnd w:id="239"/>
    </w:p>
    <w:p w14:paraId="26F27753" w14:textId="77777777"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14:paraId="26F27754" w14:textId="77777777" w:rsidR="003539BA" w:rsidRPr="009A6C54" w:rsidRDefault="003539BA" w:rsidP="00106BBA">
      <w:pPr>
        <w:pStyle w:val="BodyText"/>
      </w:pPr>
      <w:r w:rsidRPr="009A6C54">
        <w:t>This API is an encapsulation API and has special features.</w:t>
      </w:r>
    </w:p>
    <w:p w14:paraId="26F27755" w14:textId="77777777" w:rsidR="003539BA" w:rsidRPr="009A6C54" w:rsidRDefault="003539BA" w:rsidP="00BE3E49">
      <w:pPr>
        <w:pStyle w:val="BodyText"/>
        <w:numPr>
          <w:ilvl w:val="0"/>
          <w:numId w:val="17"/>
        </w:numPr>
      </w:pPr>
      <w:r w:rsidRPr="009A6C54">
        <w:rPr>
          <w:b/>
        </w:rPr>
        <w:t>Flexibility</w:t>
      </w:r>
      <w:r w:rsidRPr="009A6C54">
        <w:t>.  This API can be implemented now without re-programming later because it will retrieve the same information from either database (FM globals or SQL tables).  Each field in the table below has been assigned an independent identifying number that is used in the input parameter of the API.  See “SDAPI - Data Fields” for a more detailed list of the available data fields.</w:t>
      </w:r>
    </w:p>
    <w:p w14:paraId="26F27756" w14:textId="173D99AE" w:rsidR="000C74F4" w:rsidRPr="009A6C54" w:rsidRDefault="000C74F4" w:rsidP="00741C15">
      <w:pPr>
        <w:pStyle w:val="Caption"/>
        <w:rPr>
          <w:lang w:val="en-US"/>
        </w:rPr>
      </w:pPr>
      <w:bookmarkStart w:id="240" w:name="_Toc517426437"/>
      <w:r w:rsidRPr="009A6C54">
        <w:t xml:space="preserve">Table </w:t>
      </w:r>
      <w:r w:rsidR="007E52CE">
        <w:fldChar w:fldCharType="begin"/>
      </w:r>
      <w:r w:rsidR="007E52CE">
        <w:instrText xml:space="preserve"> SEQ Table \* ARABIC </w:instrText>
      </w:r>
      <w:r w:rsidR="007E52CE">
        <w:fldChar w:fldCharType="separate"/>
      </w:r>
      <w:r w:rsidR="00D555E0">
        <w:rPr>
          <w:noProof/>
        </w:rPr>
        <w:t>33</w:t>
      </w:r>
      <w:r w:rsidR="007E52CE">
        <w:rPr>
          <w:noProof/>
        </w:rPr>
        <w:fldChar w:fldCharType="end"/>
      </w:r>
      <w:r w:rsidRPr="009A6C54">
        <w:rPr>
          <w:lang w:val="en-US"/>
        </w:rPr>
        <w:t>: Special Features</w:t>
      </w:r>
      <w:bookmarkEnd w:id="2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14:paraId="26F27759" w14:textId="77777777" w:rsidTr="0043434E">
        <w:trPr>
          <w:jc w:val="center"/>
        </w:trPr>
        <w:tc>
          <w:tcPr>
            <w:tcW w:w="1150" w:type="dxa"/>
            <w:shd w:val="clear" w:color="auto" w:fill="auto"/>
          </w:tcPr>
          <w:p w14:paraId="26F27757" w14:textId="77777777" w:rsidR="00165B60" w:rsidRPr="009A6C54" w:rsidRDefault="00165B60" w:rsidP="006E75BC">
            <w:pPr>
              <w:pStyle w:val="BodyText"/>
              <w:rPr>
                <w:lang w:val="en-US"/>
              </w:rPr>
            </w:pPr>
            <w:bookmarkStart w:id="241" w:name="ColumnTitle_32"/>
            <w:bookmarkEnd w:id="241"/>
            <w:r w:rsidRPr="009A6C54">
              <w:rPr>
                <w:lang w:val="en-US"/>
              </w:rPr>
              <w:t>1</w:t>
            </w:r>
          </w:p>
        </w:tc>
        <w:tc>
          <w:tcPr>
            <w:tcW w:w="6550" w:type="dxa"/>
            <w:shd w:val="clear" w:color="auto" w:fill="auto"/>
          </w:tcPr>
          <w:p w14:paraId="26F27758" w14:textId="77777777" w:rsidR="00165B60" w:rsidRPr="009A6C54" w:rsidRDefault="00165B60" w:rsidP="006E75BC">
            <w:pPr>
              <w:pStyle w:val="BodyText"/>
              <w:rPr>
                <w:lang w:val="en-US"/>
              </w:rPr>
            </w:pPr>
            <w:r w:rsidRPr="009A6C54">
              <w:t>APPOINTMENT DATE/TIME</w:t>
            </w:r>
          </w:p>
        </w:tc>
      </w:tr>
      <w:tr w:rsidR="00165B60" w:rsidRPr="009A6C54" w14:paraId="26F2775C" w14:textId="77777777" w:rsidTr="0043434E">
        <w:trPr>
          <w:jc w:val="center"/>
        </w:trPr>
        <w:tc>
          <w:tcPr>
            <w:tcW w:w="1150" w:type="dxa"/>
            <w:shd w:val="clear" w:color="auto" w:fill="auto"/>
          </w:tcPr>
          <w:p w14:paraId="26F2775A" w14:textId="77777777" w:rsidR="00165B60" w:rsidRPr="009A6C54" w:rsidRDefault="00165B60" w:rsidP="006E75BC">
            <w:pPr>
              <w:pStyle w:val="BodyText"/>
              <w:rPr>
                <w:lang w:val="en-US"/>
              </w:rPr>
            </w:pPr>
            <w:r w:rsidRPr="009A6C54">
              <w:rPr>
                <w:lang w:val="en-US"/>
              </w:rPr>
              <w:t>2</w:t>
            </w:r>
          </w:p>
        </w:tc>
        <w:tc>
          <w:tcPr>
            <w:tcW w:w="6550" w:type="dxa"/>
            <w:shd w:val="clear" w:color="auto" w:fill="auto"/>
          </w:tcPr>
          <w:p w14:paraId="26F2775B" w14:textId="77777777" w:rsidR="00165B60" w:rsidRPr="009A6C54" w:rsidRDefault="00165B60" w:rsidP="006E75BC">
            <w:pPr>
              <w:pStyle w:val="BodyText"/>
              <w:rPr>
                <w:lang w:val="en-US"/>
              </w:rPr>
            </w:pPr>
            <w:r w:rsidRPr="009A6C54">
              <w:t>CLINIC IEN and NAME</w:t>
            </w:r>
          </w:p>
        </w:tc>
      </w:tr>
      <w:tr w:rsidR="00165B60" w:rsidRPr="009A6C54" w14:paraId="26F2775F" w14:textId="77777777" w:rsidTr="0043434E">
        <w:trPr>
          <w:jc w:val="center"/>
        </w:trPr>
        <w:tc>
          <w:tcPr>
            <w:tcW w:w="1150" w:type="dxa"/>
            <w:shd w:val="clear" w:color="auto" w:fill="auto"/>
          </w:tcPr>
          <w:p w14:paraId="26F2775D" w14:textId="77777777" w:rsidR="00165B60" w:rsidRPr="009A6C54" w:rsidRDefault="00165B60" w:rsidP="006E75BC">
            <w:pPr>
              <w:pStyle w:val="BodyText"/>
              <w:rPr>
                <w:lang w:val="en-US"/>
              </w:rPr>
            </w:pPr>
            <w:r w:rsidRPr="009A6C54">
              <w:rPr>
                <w:lang w:val="en-US"/>
              </w:rPr>
              <w:t>3</w:t>
            </w:r>
          </w:p>
        </w:tc>
        <w:tc>
          <w:tcPr>
            <w:tcW w:w="6550" w:type="dxa"/>
            <w:shd w:val="clear" w:color="auto" w:fill="auto"/>
          </w:tcPr>
          <w:p w14:paraId="26F2775E" w14:textId="77777777" w:rsidR="00165B60" w:rsidRPr="009A6C54" w:rsidRDefault="00165B60" w:rsidP="006E75BC">
            <w:pPr>
              <w:pStyle w:val="BodyText"/>
              <w:rPr>
                <w:lang w:val="en-US"/>
              </w:rPr>
            </w:pPr>
            <w:r w:rsidRPr="009A6C54">
              <w:t>APPOINTMENT STATUS</w:t>
            </w:r>
          </w:p>
        </w:tc>
      </w:tr>
      <w:tr w:rsidR="00165B60" w:rsidRPr="009A6C54" w14:paraId="26F27762" w14:textId="77777777" w:rsidTr="0043434E">
        <w:trPr>
          <w:jc w:val="center"/>
        </w:trPr>
        <w:tc>
          <w:tcPr>
            <w:tcW w:w="1150" w:type="dxa"/>
            <w:shd w:val="clear" w:color="auto" w:fill="auto"/>
          </w:tcPr>
          <w:p w14:paraId="26F27760" w14:textId="77777777" w:rsidR="00165B60" w:rsidRPr="009A6C54" w:rsidRDefault="00165B60" w:rsidP="006E75BC">
            <w:pPr>
              <w:pStyle w:val="BodyText"/>
              <w:rPr>
                <w:lang w:val="en-US"/>
              </w:rPr>
            </w:pPr>
            <w:r w:rsidRPr="009A6C54">
              <w:rPr>
                <w:lang w:val="en-US"/>
              </w:rPr>
              <w:t>4</w:t>
            </w:r>
          </w:p>
        </w:tc>
        <w:tc>
          <w:tcPr>
            <w:tcW w:w="6550" w:type="dxa"/>
            <w:shd w:val="clear" w:color="auto" w:fill="auto"/>
          </w:tcPr>
          <w:p w14:paraId="26F27761" w14:textId="77777777" w:rsidR="00165B60" w:rsidRPr="009A6C54" w:rsidRDefault="00165B60" w:rsidP="006E75BC">
            <w:pPr>
              <w:pStyle w:val="BodyText"/>
              <w:rPr>
                <w:lang w:val="en-US"/>
              </w:rPr>
            </w:pPr>
            <w:r w:rsidRPr="009A6C54">
              <w:t>PATIENT DFN and NAME</w:t>
            </w:r>
          </w:p>
        </w:tc>
      </w:tr>
      <w:tr w:rsidR="00165B60" w:rsidRPr="009A6C54" w14:paraId="26F27765" w14:textId="77777777" w:rsidTr="0043434E">
        <w:trPr>
          <w:jc w:val="center"/>
        </w:trPr>
        <w:tc>
          <w:tcPr>
            <w:tcW w:w="1150" w:type="dxa"/>
            <w:shd w:val="clear" w:color="auto" w:fill="auto"/>
          </w:tcPr>
          <w:p w14:paraId="26F27763" w14:textId="77777777" w:rsidR="00165B60" w:rsidRPr="009A6C54" w:rsidRDefault="00165B60" w:rsidP="006E75BC">
            <w:pPr>
              <w:pStyle w:val="BodyText"/>
              <w:rPr>
                <w:lang w:val="en-US"/>
              </w:rPr>
            </w:pPr>
            <w:r w:rsidRPr="009A6C54">
              <w:rPr>
                <w:lang w:val="en-US"/>
              </w:rPr>
              <w:t>5</w:t>
            </w:r>
          </w:p>
        </w:tc>
        <w:tc>
          <w:tcPr>
            <w:tcW w:w="6550" w:type="dxa"/>
            <w:shd w:val="clear" w:color="auto" w:fill="auto"/>
          </w:tcPr>
          <w:p w14:paraId="26F27764" w14:textId="77777777" w:rsidR="00165B60" w:rsidRPr="009A6C54" w:rsidRDefault="00165B60" w:rsidP="006E75BC">
            <w:pPr>
              <w:pStyle w:val="BodyText"/>
              <w:rPr>
                <w:lang w:val="en-US"/>
              </w:rPr>
            </w:pPr>
            <w:r w:rsidRPr="009A6C54">
              <w:t>LENGTH OF APPOINTMENT</w:t>
            </w:r>
          </w:p>
        </w:tc>
      </w:tr>
      <w:tr w:rsidR="00165B60" w:rsidRPr="009A6C54" w14:paraId="26F27768" w14:textId="77777777" w:rsidTr="0043434E">
        <w:trPr>
          <w:jc w:val="center"/>
        </w:trPr>
        <w:tc>
          <w:tcPr>
            <w:tcW w:w="1150" w:type="dxa"/>
            <w:shd w:val="clear" w:color="auto" w:fill="auto"/>
          </w:tcPr>
          <w:p w14:paraId="26F27766" w14:textId="77777777" w:rsidR="00165B60" w:rsidRPr="009A6C54" w:rsidRDefault="00165B60" w:rsidP="006E75BC">
            <w:pPr>
              <w:pStyle w:val="BodyText"/>
              <w:rPr>
                <w:lang w:val="en-US"/>
              </w:rPr>
            </w:pPr>
            <w:r w:rsidRPr="009A6C54">
              <w:rPr>
                <w:lang w:val="en-US"/>
              </w:rPr>
              <w:t>6</w:t>
            </w:r>
          </w:p>
        </w:tc>
        <w:tc>
          <w:tcPr>
            <w:tcW w:w="6550" w:type="dxa"/>
            <w:shd w:val="clear" w:color="auto" w:fill="auto"/>
          </w:tcPr>
          <w:p w14:paraId="26F27767" w14:textId="77777777" w:rsidR="00165B60" w:rsidRPr="009A6C54" w:rsidRDefault="00165B60" w:rsidP="00165B60">
            <w:pPr>
              <w:pStyle w:val="BodyText"/>
              <w:rPr>
                <w:lang w:val="en-US"/>
              </w:rPr>
            </w:pPr>
            <w:r w:rsidRPr="009A6C54">
              <w:t>COMMENTS</w:t>
            </w:r>
          </w:p>
        </w:tc>
      </w:tr>
      <w:tr w:rsidR="00165B60" w:rsidRPr="009A6C54" w14:paraId="26F2776B" w14:textId="77777777" w:rsidTr="0043434E">
        <w:trPr>
          <w:jc w:val="center"/>
        </w:trPr>
        <w:tc>
          <w:tcPr>
            <w:tcW w:w="1150" w:type="dxa"/>
            <w:shd w:val="clear" w:color="auto" w:fill="auto"/>
          </w:tcPr>
          <w:p w14:paraId="26F27769" w14:textId="77777777" w:rsidR="00165B60" w:rsidRPr="009A6C54" w:rsidRDefault="00165B60" w:rsidP="006E75BC">
            <w:pPr>
              <w:pStyle w:val="BodyText"/>
              <w:rPr>
                <w:lang w:val="en-US"/>
              </w:rPr>
            </w:pPr>
            <w:r w:rsidRPr="009A6C54">
              <w:rPr>
                <w:lang w:val="en-US"/>
              </w:rPr>
              <w:t>7</w:t>
            </w:r>
          </w:p>
        </w:tc>
        <w:tc>
          <w:tcPr>
            <w:tcW w:w="6550" w:type="dxa"/>
            <w:shd w:val="clear" w:color="auto" w:fill="auto"/>
          </w:tcPr>
          <w:p w14:paraId="26F2776A" w14:textId="77777777" w:rsidR="00165B60" w:rsidRPr="009A6C54" w:rsidRDefault="00165B60" w:rsidP="0043434E">
            <w:r w:rsidRPr="009A6C54">
              <w:t>OVERBOOK</w:t>
            </w:r>
          </w:p>
        </w:tc>
      </w:tr>
      <w:tr w:rsidR="00165B60" w:rsidRPr="009A6C54" w14:paraId="26F2776E" w14:textId="77777777" w:rsidTr="0043434E">
        <w:trPr>
          <w:jc w:val="center"/>
        </w:trPr>
        <w:tc>
          <w:tcPr>
            <w:tcW w:w="1150" w:type="dxa"/>
            <w:shd w:val="clear" w:color="auto" w:fill="auto"/>
          </w:tcPr>
          <w:p w14:paraId="26F2776C" w14:textId="77777777" w:rsidR="00165B60" w:rsidRPr="009A6C54" w:rsidRDefault="00165B60" w:rsidP="006E75BC">
            <w:pPr>
              <w:pStyle w:val="BodyText"/>
              <w:rPr>
                <w:lang w:val="en-US"/>
              </w:rPr>
            </w:pPr>
            <w:r w:rsidRPr="009A6C54">
              <w:rPr>
                <w:lang w:val="en-US"/>
              </w:rPr>
              <w:t>8</w:t>
            </w:r>
          </w:p>
        </w:tc>
        <w:tc>
          <w:tcPr>
            <w:tcW w:w="6550" w:type="dxa"/>
            <w:shd w:val="clear" w:color="auto" w:fill="auto"/>
          </w:tcPr>
          <w:p w14:paraId="26F2776D" w14:textId="77777777" w:rsidR="00165B60" w:rsidRPr="009A6C54" w:rsidRDefault="00165B60" w:rsidP="0043434E">
            <w:r w:rsidRPr="009A6C54">
              <w:t>ELIGIBILITY OF VISIT IEN and NAME</w:t>
            </w:r>
          </w:p>
        </w:tc>
      </w:tr>
      <w:tr w:rsidR="00165B60" w:rsidRPr="009A6C54" w14:paraId="26F27771" w14:textId="77777777" w:rsidTr="0043434E">
        <w:trPr>
          <w:jc w:val="center"/>
        </w:trPr>
        <w:tc>
          <w:tcPr>
            <w:tcW w:w="1150" w:type="dxa"/>
            <w:shd w:val="clear" w:color="auto" w:fill="auto"/>
          </w:tcPr>
          <w:p w14:paraId="26F2776F" w14:textId="77777777" w:rsidR="00165B60" w:rsidRPr="009A6C54" w:rsidRDefault="00165B60" w:rsidP="006E75BC">
            <w:pPr>
              <w:pStyle w:val="BodyText"/>
              <w:rPr>
                <w:lang w:val="en-US"/>
              </w:rPr>
            </w:pPr>
            <w:r w:rsidRPr="009A6C54">
              <w:rPr>
                <w:lang w:val="en-US"/>
              </w:rPr>
              <w:t>9</w:t>
            </w:r>
          </w:p>
        </w:tc>
        <w:tc>
          <w:tcPr>
            <w:tcW w:w="6550" w:type="dxa"/>
            <w:shd w:val="clear" w:color="auto" w:fill="auto"/>
          </w:tcPr>
          <w:p w14:paraId="26F27770" w14:textId="77777777" w:rsidR="00165B60" w:rsidRPr="009A6C54" w:rsidRDefault="00165B60" w:rsidP="0043434E">
            <w:r w:rsidRPr="009A6C54">
              <w:t>CHECK-IN DATE/TIME</w:t>
            </w:r>
          </w:p>
        </w:tc>
      </w:tr>
      <w:tr w:rsidR="00165B60" w:rsidRPr="009A6C54" w14:paraId="26F27774" w14:textId="77777777" w:rsidTr="0043434E">
        <w:trPr>
          <w:jc w:val="center"/>
        </w:trPr>
        <w:tc>
          <w:tcPr>
            <w:tcW w:w="1150" w:type="dxa"/>
            <w:shd w:val="clear" w:color="auto" w:fill="auto"/>
          </w:tcPr>
          <w:p w14:paraId="26F27772" w14:textId="77777777" w:rsidR="00165B60" w:rsidRPr="009A6C54" w:rsidRDefault="00165B60" w:rsidP="006E75BC">
            <w:pPr>
              <w:pStyle w:val="BodyText"/>
              <w:rPr>
                <w:lang w:val="en-US"/>
              </w:rPr>
            </w:pPr>
            <w:r w:rsidRPr="009A6C54">
              <w:rPr>
                <w:lang w:val="en-US"/>
              </w:rPr>
              <w:t>10</w:t>
            </w:r>
          </w:p>
        </w:tc>
        <w:tc>
          <w:tcPr>
            <w:tcW w:w="6550" w:type="dxa"/>
            <w:shd w:val="clear" w:color="auto" w:fill="auto"/>
          </w:tcPr>
          <w:p w14:paraId="26F27773" w14:textId="77777777" w:rsidR="00165B60" w:rsidRPr="009A6C54" w:rsidRDefault="00165B60" w:rsidP="0043434E">
            <w:r w:rsidRPr="009A6C54">
              <w:t>APPOINTMENT TYPE IEN and NAME</w:t>
            </w:r>
          </w:p>
        </w:tc>
      </w:tr>
      <w:tr w:rsidR="00165B60" w:rsidRPr="009A6C54" w14:paraId="26F27777" w14:textId="77777777" w:rsidTr="0043434E">
        <w:trPr>
          <w:jc w:val="center"/>
        </w:trPr>
        <w:tc>
          <w:tcPr>
            <w:tcW w:w="1150" w:type="dxa"/>
            <w:shd w:val="clear" w:color="auto" w:fill="auto"/>
          </w:tcPr>
          <w:p w14:paraId="26F27775" w14:textId="77777777" w:rsidR="00165B60" w:rsidRPr="009A6C54" w:rsidRDefault="00165B60" w:rsidP="006E75BC">
            <w:pPr>
              <w:pStyle w:val="BodyText"/>
              <w:rPr>
                <w:lang w:val="en-US"/>
              </w:rPr>
            </w:pPr>
            <w:r w:rsidRPr="009A6C54">
              <w:rPr>
                <w:lang w:val="en-US"/>
              </w:rPr>
              <w:t>11</w:t>
            </w:r>
          </w:p>
        </w:tc>
        <w:tc>
          <w:tcPr>
            <w:tcW w:w="6550" w:type="dxa"/>
            <w:shd w:val="clear" w:color="auto" w:fill="auto"/>
          </w:tcPr>
          <w:p w14:paraId="26F27776" w14:textId="77777777" w:rsidR="00165B60" w:rsidRPr="009A6C54" w:rsidRDefault="00165B60" w:rsidP="006E75BC">
            <w:pPr>
              <w:pStyle w:val="BodyText"/>
              <w:rPr>
                <w:lang w:val="en-US"/>
              </w:rPr>
            </w:pPr>
            <w:r w:rsidRPr="009A6C54">
              <w:t>CHECK-OUT DATE/TIME</w:t>
            </w:r>
          </w:p>
        </w:tc>
      </w:tr>
      <w:tr w:rsidR="00165B60" w:rsidRPr="009A6C54" w14:paraId="26F2777A" w14:textId="77777777" w:rsidTr="0043434E">
        <w:trPr>
          <w:jc w:val="center"/>
        </w:trPr>
        <w:tc>
          <w:tcPr>
            <w:tcW w:w="1150" w:type="dxa"/>
            <w:shd w:val="clear" w:color="auto" w:fill="auto"/>
          </w:tcPr>
          <w:p w14:paraId="26F27778" w14:textId="77777777" w:rsidR="00165B60" w:rsidRPr="009A6C54" w:rsidRDefault="00165B60" w:rsidP="006E75BC">
            <w:pPr>
              <w:pStyle w:val="BodyText"/>
              <w:rPr>
                <w:lang w:val="en-US"/>
              </w:rPr>
            </w:pPr>
            <w:r w:rsidRPr="009A6C54">
              <w:rPr>
                <w:lang w:val="en-US"/>
              </w:rPr>
              <w:t>12</w:t>
            </w:r>
          </w:p>
        </w:tc>
        <w:tc>
          <w:tcPr>
            <w:tcW w:w="6550" w:type="dxa"/>
            <w:shd w:val="clear" w:color="auto" w:fill="auto"/>
          </w:tcPr>
          <w:p w14:paraId="26F27779" w14:textId="77777777" w:rsidR="00165B60" w:rsidRPr="009A6C54" w:rsidRDefault="00165B60" w:rsidP="006E75BC">
            <w:pPr>
              <w:pStyle w:val="BodyText"/>
              <w:rPr>
                <w:lang w:val="en-US"/>
              </w:rPr>
            </w:pPr>
            <w:r w:rsidRPr="009A6C54">
              <w:t>OUTPATIENT ENCOUNTER IEN</w:t>
            </w:r>
          </w:p>
        </w:tc>
      </w:tr>
      <w:tr w:rsidR="00165B60" w:rsidRPr="009A6C54" w14:paraId="26F2777D" w14:textId="77777777" w:rsidTr="0043434E">
        <w:trPr>
          <w:jc w:val="center"/>
        </w:trPr>
        <w:tc>
          <w:tcPr>
            <w:tcW w:w="1150" w:type="dxa"/>
            <w:shd w:val="clear" w:color="auto" w:fill="auto"/>
          </w:tcPr>
          <w:p w14:paraId="26F2777B" w14:textId="77777777" w:rsidR="00165B60" w:rsidRPr="009A6C54" w:rsidRDefault="00165B60" w:rsidP="006E75BC">
            <w:pPr>
              <w:pStyle w:val="BodyText"/>
              <w:rPr>
                <w:lang w:val="en-US"/>
              </w:rPr>
            </w:pPr>
            <w:r w:rsidRPr="009A6C54">
              <w:rPr>
                <w:lang w:val="en-US"/>
              </w:rPr>
              <w:t>13</w:t>
            </w:r>
          </w:p>
        </w:tc>
        <w:tc>
          <w:tcPr>
            <w:tcW w:w="6550" w:type="dxa"/>
            <w:shd w:val="clear" w:color="auto" w:fill="auto"/>
          </w:tcPr>
          <w:p w14:paraId="26F2777C" w14:textId="77777777" w:rsidR="00165B60" w:rsidRPr="009A6C54" w:rsidRDefault="00165B60" w:rsidP="006E75BC">
            <w:pPr>
              <w:pStyle w:val="BodyText"/>
              <w:rPr>
                <w:lang w:val="en-US"/>
              </w:rPr>
            </w:pPr>
            <w:r w:rsidRPr="009A6C54">
              <w:t>PRIMARY STOP CODE IEN and CODE</w:t>
            </w:r>
          </w:p>
        </w:tc>
      </w:tr>
      <w:tr w:rsidR="00165B60" w:rsidRPr="009A6C54" w14:paraId="26F27780" w14:textId="77777777" w:rsidTr="0043434E">
        <w:trPr>
          <w:jc w:val="center"/>
        </w:trPr>
        <w:tc>
          <w:tcPr>
            <w:tcW w:w="1150" w:type="dxa"/>
            <w:shd w:val="clear" w:color="auto" w:fill="auto"/>
          </w:tcPr>
          <w:p w14:paraId="26F2777E" w14:textId="77777777" w:rsidR="00165B60" w:rsidRPr="009A6C54" w:rsidRDefault="00165B60" w:rsidP="006E75BC">
            <w:pPr>
              <w:pStyle w:val="BodyText"/>
              <w:rPr>
                <w:lang w:val="en-US"/>
              </w:rPr>
            </w:pPr>
            <w:r w:rsidRPr="009A6C54">
              <w:rPr>
                <w:lang w:val="en-US"/>
              </w:rPr>
              <w:t>14</w:t>
            </w:r>
          </w:p>
        </w:tc>
        <w:tc>
          <w:tcPr>
            <w:tcW w:w="6550" w:type="dxa"/>
            <w:shd w:val="clear" w:color="auto" w:fill="auto"/>
          </w:tcPr>
          <w:p w14:paraId="26F2777F" w14:textId="77777777" w:rsidR="00165B60" w:rsidRPr="009A6C54" w:rsidRDefault="00165B60" w:rsidP="006E75BC">
            <w:pPr>
              <w:pStyle w:val="BodyText"/>
              <w:rPr>
                <w:lang w:val="en-US"/>
              </w:rPr>
            </w:pPr>
            <w:r w:rsidRPr="009A6C54">
              <w:t>CREDIT STOP CODE IEN and CODE</w:t>
            </w:r>
          </w:p>
        </w:tc>
      </w:tr>
      <w:tr w:rsidR="00165B60" w:rsidRPr="009A6C54" w14:paraId="26F27783" w14:textId="77777777" w:rsidTr="0043434E">
        <w:trPr>
          <w:jc w:val="center"/>
        </w:trPr>
        <w:tc>
          <w:tcPr>
            <w:tcW w:w="1150" w:type="dxa"/>
            <w:shd w:val="clear" w:color="auto" w:fill="auto"/>
          </w:tcPr>
          <w:p w14:paraId="26F27781" w14:textId="77777777" w:rsidR="00165B60" w:rsidRPr="009A6C54" w:rsidRDefault="00165B60" w:rsidP="006E75BC">
            <w:pPr>
              <w:pStyle w:val="BodyText"/>
              <w:rPr>
                <w:lang w:val="en-US"/>
              </w:rPr>
            </w:pPr>
            <w:r w:rsidRPr="009A6C54">
              <w:rPr>
                <w:lang w:val="en-US"/>
              </w:rPr>
              <w:t>15</w:t>
            </w:r>
          </w:p>
        </w:tc>
        <w:tc>
          <w:tcPr>
            <w:tcW w:w="6550" w:type="dxa"/>
            <w:shd w:val="clear" w:color="auto" w:fill="auto"/>
          </w:tcPr>
          <w:p w14:paraId="26F27782" w14:textId="77777777" w:rsidR="00165B60" w:rsidRPr="009A6C54" w:rsidRDefault="00165B60" w:rsidP="006E75BC">
            <w:pPr>
              <w:pStyle w:val="BodyText"/>
              <w:rPr>
                <w:lang w:val="en-US"/>
              </w:rPr>
            </w:pPr>
            <w:r w:rsidRPr="009A6C54">
              <w:t>WORKLOAD NON-COUNT</w:t>
            </w:r>
          </w:p>
        </w:tc>
      </w:tr>
      <w:tr w:rsidR="00165B60" w:rsidRPr="009A6C54" w14:paraId="26F27786" w14:textId="77777777" w:rsidTr="0043434E">
        <w:trPr>
          <w:jc w:val="center"/>
        </w:trPr>
        <w:tc>
          <w:tcPr>
            <w:tcW w:w="1150" w:type="dxa"/>
            <w:shd w:val="clear" w:color="auto" w:fill="auto"/>
          </w:tcPr>
          <w:p w14:paraId="26F27784" w14:textId="77777777" w:rsidR="00165B60" w:rsidRPr="009A6C54" w:rsidRDefault="00165B60" w:rsidP="006E75BC">
            <w:pPr>
              <w:pStyle w:val="BodyText"/>
              <w:rPr>
                <w:lang w:val="en-US"/>
              </w:rPr>
            </w:pPr>
            <w:r w:rsidRPr="009A6C54">
              <w:rPr>
                <w:lang w:val="en-US"/>
              </w:rPr>
              <w:t>16</w:t>
            </w:r>
          </w:p>
        </w:tc>
        <w:tc>
          <w:tcPr>
            <w:tcW w:w="6550" w:type="dxa"/>
            <w:shd w:val="clear" w:color="auto" w:fill="auto"/>
          </w:tcPr>
          <w:p w14:paraId="26F27785" w14:textId="77777777" w:rsidR="00165B60" w:rsidRPr="009A6C54" w:rsidRDefault="00165B60" w:rsidP="006E75BC">
            <w:pPr>
              <w:pStyle w:val="BodyText"/>
              <w:rPr>
                <w:lang w:val="en-US"/>
              </w:rPr>
            </w:pPr>
            <w:r w:rsidRPr="009A6C54">
              <w:t>DATE APPOINTMENT MADE</w:t>
            </w:r>
          </w:p>
        </w:tc>
      </w:tr>
      <w:tr w:rsidR="00165B60" w:rsidRPr="009A6C54" w14:paraId="26F27789" w14:textId="77777777" w:rsidTr="0043434E">
        <w:trPr>
          <w:jc w:val="center"/>
        </w:trPr>
        <w:tc>
          <w:tcPr>
            <w:tcW w:w="1150" w:type="dxa"/>
            <w:shd w:val="clear" w:color="auto" w:fill="auto"/>
          </w:tcPr>
          <w:p w14:paraId="26F27787" w14:textId="77777777" w:rsidR="00165B60" w:rsidRPr="009A6C54" w:rsidRDefault="00165B60" w:rsidP="006E75BC">
            <w:pPr>
              <w:pStyle w:val="BodyText"/>
              <w:rPr>
                <w:lang w:val="en-US"/>
              </w:rPr>
            </w:pPr>
            <w:r w:rsidRPr="009A6C54">
              <w:rPr>
                <w:lang w:val="en-US"/>
              </w:rPr>
              <w:lastRenderedPageBreak/>
              <w:t>17</w:t>
            </w:r>
          </w:p>
        </w:tc>
        <w:tc>
          <w:tcPr>
            <w:tcW w:w="6550" w:type="dxa"/>
            <w:shd w:val="clear" w:color="auto" w:fill="auto"/>
          </w:tcPr>
          <w:p w14:paraId="26F27788" w14:textId="77777777" w:rsidR="00165B60" w:rsidRPr="009A6C54" w:rsidRDefault="00165B60" w:rsidP="006E75BC">
            <w:pPr>
              <w:pStyle w:val="BodyText"/>
              <w:rPr>
                <w:lang w:val="en-US"/>
              </w:rPr>
            </w:pPr>
            <w:r w:rsidRPr="009A6C54">
              <w:t>DESIRED DATE OF APPOINTMENT</w:t>
            </w:r>
          </w:p>
        </w:tc>
      </w:tr>
      <w:tr w:rsidR="00165B60" w:rsidRPr="009A6C54" w14:paraId="26F2778C" w14:textId="77777777" w:rsidTr="0043434E">
        <w:trPr>
          <w:jc w:val="center"/>
        </w:trPr>
        <w:tc>
          <w:tcPr>
            <w:tcW w:w="1150" w:type="dxa"/>
            <w:shd w:val="clear" w:color="auto" w:fill="auto"/>
          </w:tcPr>
          <w:p w14:paraId="26F2778A" w14:textId="77777777" w:rsidR="00165B60" w:rsidRPr="009A6C54" w:rsidRDefault="00165B60" w:rsidP="006E75BC">
            <w:pPr>
              <w:pStyle w:val="BodyText"/>
              <w:rPr>
                <w:lang w:val="en-US"/>
              </w:rPr>
            </w:pPr>
            <w:r w:rsidRPr="009A6C54">
              <w:rPr>
                <w:lang w:val="en-US"/>
              </w:rPr>
              <w:t>18</w:t>
            </w:r>
          </w:p>
        </w:tc>
        <w:tc>
          <w:tcPr>
            <w:tcW w:w="6550" w:type="dxa"/>
            <w:shd w:val="clear" w:color="auto" w:fill="auto"/>
          </w:tcPr>
          <w:p w14:paraId="26F2778B" w14:textId="77777777" w:rsidR="00165B60" w:rsidRPr="009A6C54" w:rsidRDefault="00165B60" w:rsidP="006E75BC">
            <w:pPr>
              <w:pStyle w:val="BodyText"/>
              <w:rPr>
                <w:lang w:val="en-US"/>
              </w:rPr>
            </w:pPr>
            <w:r w:rsidRPr="009A6C54">
              <w:t>PURPOSE OF VISIT and SHORT DESCRIPTION</w:t>
            </w:r>
          </w:p>
        </w:tc>
      </w:tr>
      <w:tr w:rsidR="00165B60" w:rsidRPr="009A6C54" w14:paraId="26F2778F" w14:textId="77777777" w:rsidTr="0043434E">
        <w:trPr>
          <w:jc w:val="center"/>
        </w:trPr>
        <w:tc>
          <w:tcPr>
            <w:tcW w:w="1150" w:type="dxa"/>
            <w:shd w:val="clear" w:color="auto" w:fill="auto"/>
          </w:tcPr>
          <w:p w14:paraId="26F2778D" w14:textId="77777777" w:rsidR="00165B60" w:rsidRPr="009A6C54" w:rsidRDefault="00165B60" w:rsidP="00165B60">
            <w:pPr>
              <w:pStyle w:val="BodyText"/>
              <w:rPr>
                <w:lang w:val="en-US"/>
              </w:rPr>
            </w:pPr>
            <w:r w:rsidRPr="009A6C54">
              <w:rPr>
                <w:lang w:val="en-US"/>
              </w:rPr>
              <w:t>19</w:t>
            </w:r>
          </w:p>
        </w:tc>
        <w:tc>
          <w:tcPr>
            <w:tcW w:w="6550" w:type="dxa"/>
            <w:shd w:val="clear" w:color="auto" w:fill="auto"/>
          </w:tcPr>
          <w:p w14:paraId="26F2778E" w14:textId="77777777" w:rsidR="00165B60" w:rsidRPr="009A6C54" w:rsidRDefault="00165B60" w:rsidP="006E75BC">
            <w:pPr>
              <w:pStyle w:val="BodyText"/>
              <w:rPr>
                <w:lang w:val="en-US"/>
              </w:rPr>
            </w:pPr>
            <w:r w:rsidRPr="009A6C54">
              <w:t>EKG DATE/TIME</w:t>
            </w:r>
          </w:p>
        </w:tc>
      </w:tr>
      <w:tr w:rsidR="00165B60" w:rsidRPr="009A6C54" w14:paraId="26F27792" w14:textId="77777777" w:rsidTr="0043434E">
        <w:trPr>
          <w:jc w:val="center"/>
        </w:trPr>
        <w:tc>
          <w:tcPr>
            <w:tcW w:w="1150" w:type="dxa"/>
            <w:shd w:val="clear" w:color="auto" w:fill="auto"/>
          </w:tcPr>
          <w:p w14:paraId="26F27790" w14:textId="77777777" w:rsidR="00165B60" w:rsidRPr="009A6C54" w:rsidRDefault="00165B60" w:rsidP="006E75BC">
            <w:pPr>
              <w:pStyle w:val="BodyText"/>
              <w:rPr>
                <w:lang w:val="en-US"/>
              </w:rPr>
            </w:pPr>
            <w:r w:rsidRPr="009A6C54">
              <w:rPr>
                <w:lang w:val="en-US"/>
              </w:rPr>
              <w:t>20</w:t>
            </w:r>
          </w:p>
        </w:tc>
        <w:tc>
          <w:tcPr>
            <w:tcW w:w="6550" w:type="dxa"/>
            <w:shd w:val="clear" w:color="auto" w:fill="auto"/>
          </w:tcPr>
          <w:p w14:paraId="26F27791" w14:textId="77777777" w:rsidR="00165B60" w:rsidRPr="009A6C54" w:rsidRDefault="00165B60" w:rsidP="006E75BC">
            <w:pPr>
              <w:pStyle w:val="BodyText"/>
              <w:rPr>
                <w:lang w:val="en-US"/>
              </w:rPr>
            </w:pPr>
            <w:r w:rsidRPr="009A6C54">
              <w:t>X-RAY DATE/TIME</w:t>
            </w:r>
          </w:p>
        </w:tc>
      </w:tr>
      <w:tr w:rsidR="00165B60" w:rsidRPr="009A6C54" w14:paraId="26F27795" w14:textId="77777777" w:rsidTr="0043434E">
        <w:trPr>
          <w:jc w:val="center"/>
        </w:trPr>
        <w:tc>
          <w:tcPr>
            <w:tcW w:w="1150" w:type="dxa"/>
            <w:shd w:val="clear" w:color="auto" w:fill="auto"/>
          </w:tcPr>
          <w:p w14:paraId="26F27793" w14:textId="77777777" w:rsidR="00165B60" w:rsidRPr="009A6C54" w:rsidRDefault="00165B60" w:rsidP="006E75BC">
            <w:pPr>
              <w:pStyle w:val="BodyText"/>
              <w:rPr>
                <w:lang w:val="en-US"/>
              </w:rPr>
            </w:pPr>
            <w:r w:rsidRPr="009A6C54">
              <w:rPr>
                <w:lang w:val="en-US"/>
              </w:rPr>
              <w:t>21</w:t>
            </w:r>
          </w:p>
        </w:tc>
        <w:tc>
          <w:tcPr>
            <w:tcW w:w="6550" w:type="dxa"/>
            <w:shd w:val="clear" w:color="auto" w:fill="auto"/>
          </w:tcPr>
          <w:p w14:paraId="26F27794" w14:textId="77777777" w:rsidR="00165B60" w:rsidRPr="009A6C54" w:rsidRDefault="00165B60" w:rsidP="006E75BC">
            <w:pPr>
              <w:pStyle w:val="BodyText"/>
              <w:rPr>
                <w:lang w:val="en-US"/>
              </w:rPr>
            </w:pPr>
            <w:r w:rsidRPr="009A6C54">
              <w:t>LAB DATE/TIME</w:t>
            </w:r>
          </w:p>
        </w:tc>
      </w:tr>
      <w:tr w:rsidR="00165B60" w:rsidRPr="009A6C54" w14:paraId="26F27798" w14:textId="77777777" w:rsidTr="0043434E">
        <w:trPr>
          <w:jc w:val="center"/>
        </w:trPr>
        <w:tc>
          <w:tcPr>
            <w:tcW w:w="1150" w:type="dxa"/>
            <w:shd w:val="clear" w:color="auto" w:fill="auto"/>
          </w:tcPr>
          <w:p w14:paraId="26F27796" w14:textId="77777777" w:rsidR="00165B60" w:rsidRPr="009A6C54" w:rsidRDefault="00165B60" w:rsidP="006E75BC">
            <w:pPr>
              <w:pStyle w:val="BodyText"/>
              <w:rPr>
                <w:lang w:val="en-US"/>
              </w:rPr>
            </w:pPr>
            <w:r w:rsidRPr="009A6C54">
              <w:rPr>
                <w:lang w:val="en-US"/>
              </w:rPr>
              <w:t>22</w:t>
            </w:r>
          </w:p>
        </w:tc>
        <w:tc>
          <w:tcPr>
            <w:tcW w:w="6550" w:type="dxa"/>
            <w:shd w:val="clear" w:color="auto" w:fill="auto"/>
          </w:tcPr>
          <w:p w14:paraId="26F27797" w14:textId="77777777" w:rsidR="00165B60" w:rsidRPr="009A6C54" w:rsidRDefault="00165B60" w:rsidP="006E75BC">
            <w:pPr>
              <w:pStyle w:val="BodyText"/>
              <w:rPr>
                <w:lang w:val="en-US"/>
              </w:rPr>
            </w:pPr>
            <w:r w:rsidRPr="009A6C54">
              <w:t>STATUS</w:t>
            </w:r>
          </w:p>
        </w:tc>
      </w:tr>
      <w:tr w:rsidR="00165B60" w:rsidRPr="009A6C54" w14:paraId="26F2779B" w14:textId="77777777" w:rsidTr="0043434E">
        <w:trPr>
          <w:jc w:val="center"/>
        </w:trPr>
        <w:tc>
          <w:tcPr>
            <w:tcW w:w="1150" w:type="dxa"/>
            <w:shd w:val="clear" w:color="auto" w:fill="auto"/>
          </w:tcPr>
          <w:p w14:paraId="26F27799" w14:textId="77777777" w:rsidR="00165B60" w:rsidRPr="009A6C54" w:rsidRDefault="00165B60" w:rsidP="006E75BC">
            <w:pPr>
              <w:pStyle w:val="BodyText"/>
              <w:rPr>
                <w:lang w:val="en-US"/>
              </w:rPr>
            </w:pPr>
            <w:r w:rsidRPr="009A6C54">
              <w:rPr>
                <w:lang w:val="en-US"/>
              </w:rPr>
              <w:t>23</w:t>
            </w:r>
          </w:p>
        </w:tc>
        <w:tc>
          <w:tcPr>
            <w:tcW w:w="6550" w:type="dxa"/>
            <w:shd w:val="clear" w:color="auto" w:fill="auto"/>
          </w:tcPr>
          <w:p w14:paraId="26F2779A" w14:textId="77777777" w:rsidR="00165B60" w:rsidRPr="009A6C54" w:rsidRDefault="00165B60" w:rsidP="00165B60">
            <w:pPr>
              <w:pStyle w:val="BodyText"/>
              <w:rPr>
                <w:lang w:val="en-US"/>
              </w:rPr>
            </w:pPr>
            <w:r w:rsidRPr="009A6C54">
              <w:t>X-RAY FILMS</w:t>
            </w:r>
          </w:p>
        </w:tc>
      </w:tr>
      <w:tr w:rsidR="00165B60" w:rsidRPr="009A6C54" w14:paraId="26F2779E" w14:textId="77777777" w:rsidTr="0043434E">
        <w:trPr>
          <w:jc w:val="center"/>
        </w:trPr>
        <w:tc>
          <w:tcPr>
            <w:tcW w:w="1150" w:type="dxa"/>
            <w:shd w:val="clear" w:color="auto" w:fill="auto"/>
          </w:tcPr>
          <w:p w14:paraId="26F2779C" w14:textId="77777777" w:rsidR="00165B60" w:rsidRPr="009A6C54" w:rsidRDefault="00165B60" w:rsidP="006E75BC">
            <w:pPr>
              <w:pStyle w:val="BodyText"/>
              <w:rPr>
                <w:lang w:val="en-US"/>
              </w:rPr>
            </w:pPr>
            <w:r w:rsidRPr="009A6C54">
              <w:rPr>
                <w:lang w:val="en-US"/>
              </w:rPr>
              <w:t>24</w:t>
            </w:r>
          </w:p>
        </w:tc>
        <w:tc>
          <w:tcPr>
            <w:tcW w:w="6550" w:type="dxa"/>
            <w:shd w:val="clear" w:color="auto" w:fill="auto"/>
          </w:tcPr>
          <w:p w14:paraId="26F2779D" w14:textId="77777777" w:rsidR="00165B60" w:rsidRPr="009A6C54" w:rsidRDefault="00165B60" w:rsidP="006E75BC">
            <w:pPr>
              <w:pStyle w:val="BodyText"/>
              <w:rPr>
                <w:lang w:val="en-US"/>
              </w:rPr>
            </w:pPr>
            <w:r w:rsidRPr="009A6C54">
              <w:t>AUTO-REBOOKED APPOINTMENT DATE/TIME</w:t>
            </w:r>
          </w:p>
        </w:tc>
      </w:tr>
      <w:tr w:rsidR="00165B60" w:rsidRPr="009A6C54" w14:paraId="26F277A1" w14:textId="77777777" w:rsidTr="0043434E">
        <w:trPr>
          <w:jc w:val="center"/>
        </w:trPr>
        <w:tc>
          <w:tcPr>
            <w:tcW w:w="1150" w:type="dxa"/>
            <w:shd w:val="clear" w:color="auto" w:fill="auto"/>
          </w:tcPr>
          <w:p w14:paraId="26F2779F" w14:textId="77777777" w:rsidR="00165B60" w:rsidRPr="009A6C54" w:rsidRDefault="00165B60" w:rsidP="006E75BC">
            <w:pPr>
              <w:pStyle w:val="BodyText"/>
              <w:rPr>
                <w:lang w:val="en-US"/>
              </w:rPr>
            </w:pPr>
            <w:r w:rsidRPr="009A6C54">
              <w:rPr>
                <w:lang w:val="en-US"/>
              </w:rPr>
              <w:t>25</w:t>
            </w:r>
          </w:p>
        </w:tc>
        <w:tc>
          <w:tcPr>
            <w:tcW w:w="6550" w:type="dxa"/>
            <w:shd w:val="clear" w:color="auto" w:fill="auto"/>
          </w:tcPr>
          <w:p w14:paraId="26F277A0" w14:textId="77777777" w:rsidR="00165B60" w:rsidRPr="009A6C54" w:rsidRDefault="00165B60" w:rsidP="006E75BC">
            <w:pPr>
              <w:pStyle w:val="BodyText"/>
              <w:rPr>
                <w:lang w:val="en-US"/>
              </w:rPr>
            </w:pPr>
            <w:r w:rsidRPr="009A6C54">
              <w:t>NO-SHOW/CANCEL DATE/TIME</w:t>
            </w:r>
          </w:p>
        </w:tc>
      </w:tr>
      <w:tr w:rsidR="00165B60" w:rsidRPr="009A6C54" w14:paraId="26F277A4" w14:textId="77777777" w:rsidTr="0043434E">
        <w:trPr>
          <w:jc w:val="center"/>
        </w:trPr>
        <w:tc>
          <w:tcPr>
            <w:tcW w:w="1150" w:type="dxa"/>
            <w:shd w:val="clear" w:color="auto" w:fill="auto"/>
          </w:tcPr>
          <w:p w14:paraId="26F277A2" w14:textId="77777777" w:rsidR="00165B60" w:rsidRPr="009A6C54" w:rsidRDefault="00165B60" w:rsidP="006E75BC">
            <w:pPr>
              <w:pStyle w:val="BodyText"/>
              <w:rPr>
                <w:lang w:val="en-US"/>
              </w:rPr>
            </w:pPr>
            <w:r w:rsidRPr="009A6C54">
              <w:rPr>
                <w:lang w:val="en-US"/>
              </w:rPr>
              <w:t>26</w:t>
            </w:r>
          </w:p>
        </w:tc>
        <w:tc>
          <w:tcPr>
            <w:tcW w:w="6550" w:type="dxa"/>
            <w:shd w:val="clear" w:color="auto" w:fill="auto"/>
          </w:tcPr>
          <w:p w14:paraId="26F277A3" w14:textId="77777777" w:rsidR="00165B60" w:rsidRPr="009A6C54" w:rsidRDefault="00165B60" w:rsidP="006E75BC">
            <w:pPr>
              <w:pStyle w:val="BodyText"/>
              <w:rPr>
                <w:lang w:val="en-US"/>
              </w:rPr>
            </w:pPr>
            <w:r w:rsidRPr="009A6C54">
              <w:t>RSA APPOINTMENT ID</w:t>
            </w:r>
          </w:p>
        </w:tc>
      </w:tr>
      <w:tr w:rsidR="00165B60" w:rsidRPr="009A6C54" w14:paraId="26F277A7" w14:textId="77777777" w:rsidTr="0043434E">
        <w:trPr>
          <w:jc w:val="center"/>
        </w:trPr>
        <w:tc>
          <w:tcPr>
            <w:tcW w:w="1150" w:type="dxa"/>
            <w:shd w:val="clear" w:color="auto" w:fill="auto"/>
          </w:tcPr>
          <w:p w14:paraId="26F277A5" w14:textId="77777777" w:rsidR="00165B60" w:rsidRPr="009A6C54" w:rsidRDefault="00165B60" w:rsidP="006E75BC">
            <w:pPr>
              <w:pStyle w:val="BodyText"/>
              <w:rPr>
                <w:lang w:val="en-US"/>
              </w:rPr>
            </w:pPr>
            <w:r w:rsidRPr="009A6C54">
              <w:rPr>
                <w:lang w:val="en-US"/>
              </w:rPr>
              <w:t>28</w:t>
            </w:r>
          </w:p>
        </w:tc>
        <w:tc>
          <w:tcPr>
            <w:tcW w:w="6550" w:type="dxa"/>
            <w:shd w:val="clear" w:color="auto" w:fill="auto"/>
          </w:tcPr>
          <w:p w14:paraId="26F277A6" w14:textId="77777777" w:rsidR="00165B60" w:rsidRPr="009A6C54" w:rsidRDefault="00165B60" w:rsidP="006E75BC">
            <w:pPr>
              <w:pStyle w:val="BodyText"/>
              <w:rPr>
                <w:lang w:val="en-US"/>
              </w:rPr>
            </w:pPr>
            <w:r w:rsidRPr="009A6C54">
              <w:t>DATA ENTRY CLERK DUZ AND NAME</w:t>
            </w:r>
          </w:p>
        </w:tc>
      </w:tr>
      <w:tr w:rsidR="00165B60" w:rsidRPr="009A6C54" w14:paraId="26F277AA" w14:textId="77777777" w:rsidTr="0043434E">
        <w:trPr>
          <w:jc w:val="center"/>
        </w:trPr>
        <w:tc>
          <w:tcPr>
            <w:tcW w:w="1150" w:type="dxa"/>
            <w:shd w:val="clear" w:color="auto" w:fill="auto"/>
          </w:tcPr>
          <w:p w14:paraId="26F277A8" w14:textId="77777777" w:rsidR="00165B60" w:rsidRPr="009A6C54" w:rsidRDefault="00165B60" w:rsidP="006E75BC">
            <w:pPr>
              <w:pStyle w:val="BodyText"/>
              <w:rPr>
                <w:lang w:val="en-US"/>
              </w:rPr>
            </w:pPr>
            <w:r w:rsidRPr="009A6C54">
              <w:rPr>
                <w:lang w:val="en-US"/>
              </w:rPr>
              <w:t>29</w:t>
            </w:r>
          </w:p>
        </w:tc>
        <w:tc>
          <w:tcPr>
            <w:tcW w:w="6550" w:type="dxa"/>
            <w:shd w:val="clear" w:color="auto" w:fill="auto"/>
          </w:tcPr>
          <w:p w14:paraId="26F277A9" w14:textId="77777777" w:rsidR="00165B60" w:rsidRPr="009A6C54" w:rsidRDefault="00165B60" w:rsidP="006E75BC">
            <w:pPr>
              <w:pStyle w:val="BodyText"/>
              <w:rPr>
                <w:lang w:val="en-US"/>
              </w:rPr>
            </w:pPr>
            <w:r w:rsidRPr="009A6C54">
              <w:t>NO-SHOW/CANCELED BY DUZ AND NAME</w:t>
            </w:r>
          </w:p>
        </w:tc>
      </w:tr>
      <w:tr w:rsidR="00165B60" w:rsidRPr="009A6C54" w14:paraId="26F277AD" w14:textId="77777777" w:rsidTr="0043434E">
        <w:trPr>
          <w:jc w:val="center"/>
        </w:trPr>
        <w:tc>
          <w:tcPr>
            <w:tcW w:w="1150" w:type="dxa"/>
            <w:shd w:val="clear" w:color="auto" w:fill="auto"/>
          </w:tcPr>
          <w:p w14:paraId="26F277AB" w14:textId="77777777" w:rsidR="00165B60" w:rsidRPr="009A6C54" w:rsidRDefault="00165B60" w:rsidP="006E75BC">
            <w:pPr>
              <w:pStyle w:val="BodyText"/>
              <w:rPr>
                <w:lang w:val="en-US"/>
              </w:rPr>
            </w:pPr>
            <w:r w:rsidRPr="009A6C54">
              <w:rPr>
                <w:lang w:val="en-US"/>
              </w:rPr>
              <w:t>30</w:t>
            </w:r>
          </w:p>
        </w:tc>
        <w:tc>
          <w:tcPr>
            <w:tcW w:w="6550" w:type="dxa"/>
            <w:shd w:val="clear" w:color="auto" w:fill="auto"/>
          </w:tcPr>
          <w:p w14:paraId="26F277AC" w14:textId="77777777" w:rsidR="00165B60" w:rsidRPr="009A6C54" w:rsidRDefault="00165B60" w:rsidP="006E75BC">
            <w:pPr>
              <w:pStyle w:val="BodyText"/>
              <w:rPr>
                <w:lang w:val="en-US"/>
              </w:rPr>
            </w:pPr>
            <w:r w:rsidRPr="009A6C54">
              <w:t>CHECK-IN USER DUZ AND NAME</w:t>
            </w:r>
          </w:p>
        </w:tc>
      </w:tr>
      <w:tr w:rsidR="00165B60" w:rsidRPr="009A6C54" w14:paraId="26F277B0" w14:textId="77777777" w:rsidTr="0043434E">
        <w:trPr>
          <w:jc w:val="center"/>
        </w:trPr>
        <w:tc>
          <w:tcPr>
            <w:tcW w:w="1150" w:type="dxa"/>
            <w:shd w:val="clear" w:color="auto" w:fill="auto"/>
          </w:tcPr>
          <w:p w14:paraId="26F277AE" w14:textId="77777777" w:rsidR="00165B60" w:rsidRPr="009A6C54" w:rsidRDefault="00165B60" w:rsidP="006E75BC">
            <w:pPr>
              <w:pStyle w:val="BodyText"/>
              <w:rPr>
                <w:lang w:val="en-US"/>
              </w:rPr>
            </w:pPr>
            <w:r w:rsidRPr="009A6C54">
              <w:rPr>
                <w:lang w:val="en-US"/>
              </w:rPr>
              <w:t>31</w:t>
            </w:r>
          </w:p>
        </w:tc>
        <w:tc>
          <w:tcPr>
            <w:tcW w:w="6550" w:type="dxa"/>
            <w:shd w:val="clear" w:color="auto" w:fill="auto"/>
          </w:tcPr>
          <w:p w14:paraId="26F277AF" w14:textId="77777777" w:rsidR="00165B60" w:rsidRPr="009A6C54" w:rsidRDefault="00165B60" w:rsidP="006E75BC">
            <w:pPr>
              <w:pStyle w:val="BodyText"/>
              <w:rPr>
                <w:lang w:val="en-US"/>
              </w:rPr>
            </w:pPr>
            <w:r w:rsidRPr="009A6C54">
              <w:t>CHECK-OUT USER DUZ AND NAME</w:t>
            </w:r>
          </w:p>
        </w:tc>
      </w:tr>
      <w:tr w:rsidR="00165B60" w:rsidRPr="009A6C54" w14:paraId="26F277B3" w14:textId="77777777" w:rsidTr="0043434E">
        <w:trPr>
          <w:jc w:val="center"/>
        </w:trPr>
        <w:tc>
          <w:tcPr>
            <w:tcW w:w="1150" w:type="dxa"/>
            <w:shd w:val="clear" w:color="auto" w:fill="auto"/>
          </w:tcPr>
          <w:p w14:paraId="26F277B1" w14:textId="77777777" w:rsidR="00165B60" w:rsidRPr="009A6C54" w:rsidRDefault="00165B60" w:rsidP="006E75BC">
            <w:pPr>
              <w:pStyle w:val="BodyText"/>
              <w:rPr>
                <w:lang w:val="en-US"/>
              </w:rPr>
            </w:pPr>
            <w:r w:rsidRPr="009A6C54">
              <w:rPr>
                <w:lang w:val="en-US"/>
              </w:rPr>
              <w:t>32</w:t>
            </w:r>
          </w:p>
        </w:tc>
        <w:tc>
          <w:tcPr>
            <w:tcW w:w="6550" w:type="dxa"/>
            <w:shd w:val="clear" w:color="auto" w:fill="auto"/>
          </w:tcPr>
          <w:p w14:paraId="26F277B2" w14:textId="77777777" w:rsidR="00165B60" w:rsidRPr="009A6C54" w:rsidRDefault="00165B60" w:rsidP="006E75BC">
            <w:pPr>
              <w:pStyle w:val="BodyText"/>
              <w:rPr>
                <w:lang w:val="en-US"/>
              </w:rPr>
            </w:pPr>
            <w:r w:rsidRPr="009A6C54">
              <w:t>CANCELLATION REASON IEN AND NAME</w:t>
            </w:r>
          </w:p>
        </w:tc>
      </w:tr>
      <w:tr w:rsidR="00165B60" w:rsidRPr="009A6C54" w14:paraId="26F277B6" w14:textId="77777777" w:rsidTr="0043434E">
        <w:trPr>
          <w:jc w:val="center"/>
        </w:trPr>
        <w:tc>
          <w:tcPr>
            <w:tcW w:w="1150" w:type="dxa"/>
            <w:shd w:val="clear" w:color="auto" w:fill="auto"/>
          </w:tcPr>
          <w:p w14:paraId="26F277B4" w14:textId="77777777" w:rsidR="00165B60" w:rsidRPr="009A6C54" w:rsidRDefault="00165B60" w:rsidP="006E75BC">
            <w:pPr>
              <w:pStyle w:val="BodyText"/>
              <w:rPr>
                <w:lang w:val="en-US"/>
              </w:rPr>
            </w:pPr>
            <w:r w:rsidRPr="009A6C54">
              <w:rPr>
                <w:lang w:val="en-US"/>
              </w:rPr>
              <w:t>33</w:t>
            </w:r>
          </w:p>
        </w:tc>
        <w:tc>
          <w:tcPr>
            <w:tcW w:w="6550" w:type="dxa"/>
            <w:shd w:val="clear" w:color="auto" w:fill="auto"/>
          </w:tcPr>
          <w:p w14:paraId="26F277B5" w14:textId="77777777" w:rsidR="00165B60" w:rsidRPr="009A6C54" w:rsidRDefault="00D40996" w:rsidP="006E75BC">
            <w:pPr>
              <w:pStyle w:val="BodyText"/>
              <w:rPr>
                <w:lang w:val="en-US"/>
              </w:rPr>
            </w:pPr>
            <w:r w:rsidRPr="009A6C54">
              <w:t>CONSULT LINK</w:t>
            </w:r>
          </w:p>
        </w:tc>
      </w:tr>
    </w:tbl>
    <w:p w14:paraId="26F277B7" w14:textId="77777777" w:rsidR="00D40996" w:rsidRPr="009A6C54" w:rsidRDefault="00D40996" w:rsidP="00D40996">
      <w:pPr>
        <w:pStyle w:val="BodyText"/>
        <w:spacing w:before="0" w:after="0"/>
        <w:rPr>
          <w:lang w:val="en-US"/>
        </w:rPr>
      </w:pPr>
    </w:p>
    <w:p w14:paraId="26F277B8" w14:textId="77777777" w:rsidR="009C450E" w:rsidRPr="009A6C54" w:rsidRDefault="009C450E" w:rsidP="00D40996">
      <w:pPr>
        <w:pStyle w:val="BodyText"/>
        <w:spacing w:before="0" w:after="0"/>
        <w:rPr>
          <w:lang w:val="en-US"/>
        </w:rPr>
      </w:pPr>
    </w:p>
    <w:p w14:paraId="26F277B9" w14:textId="77777777"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14:paraId="26F277BA" w14:textId="77777777" w:rsidR="00355924" w:rsidRPr="009A6C54" w:rsidRDefault="00355924" w:rsidP="00355924">
      <w:pPr>
        <w:pStyle w:val="BodyText"/>
        <w:spacing w:before="0" w:after="0"/>
        <w:rPr>
          <w:lang w:val="en-US"/>
        </w:rPr>
      </w:pPr>
    </w:p>
    <w:p w14:paraId="26F277BB" w14:textId="77777777"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14:paraId="26F277BC" w14:textId="77777777"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14:paraId="26F277BD" w14:textId="77777777" w:rsidR="003539BA" w:rsidRPr="009A6C54" w:rsidRDefault="003539BA" w:rsidP="009753B1">
      <w:pPr>
        <w:pStyle w:val="BodyText"/>
      </w:pPr>
      <w:r w:rsidRPr="009A6C54">
        <w:rPr>
          <w:b/>
        </w:rPr>
        <w:t>Error Code 117</w:t>
      </w:r>
      <w:r w:rsidRPr="009A6C54">
        <w:t xml:space="preserve">.  The API returns error code 117 when the other error codes don’t apply. This error code will incorporate any additional errors that may be included or returned in the future.  </w:t>
      </w:r>
      <w:r w:rsidRPr="009A6C54">
        <w:lastRenderedPageBreak/>
        <w:t>Adding this error code will prevent re-coding of current applications, as these new error codes are introduced.  See “SDAPI - Error Codes” for a complete list of all API error codes.</w:t>
      </w:r>
    </w:p>
    <w:p w14:paraId="26F277BE" w14:textId="77777777"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14:paraId="26F277BF" w14:textId="77777777" w:rsidR="009C450E" w:rsidRPr="009A6C54" w:rsidRDefault="009C450E" w:rsidP="009C450E">
      <w:pPr>
        <w:pStyle w:val="BodyText"/>
        <w:spacing w:before="0" w:after="0"/>
        <w:rPr>
          <w:lang w:val="en-US"/>
        </w:rPr>
      </w:pPr>
    </w:p>
    <w:p w14:paraId="26F277C0" w14:textId="77777777"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14:paraId="26F277C1" w14:textId="77777777" w:rsidR="00897037" w:rsidRPr="009A6C54" w:rsidRDefault="00897037" w:rsidP="00897037">
      <w:pPr>
        <w:pStyle w:val="BodyText"/>
        <w:spacing w:before="0" w:after="0"/>
        <w:rPr>
          <w:lang w:val="en-US"/>
        </w:rPr>
      </w:pPr>
    </w:p>
    <w:p w14:paraId="26F277C2"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14:paraId="26F277C3"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14:paraId="26F277C4"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14:paraId="26F277C5"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14:paraId="26F277C6"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14:paraId="26F277C7" w14:textId="77777777"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14:paraId="26F277C8" w14:textId="77777777" w:rsidR="00C972FA" w:rsidRPr="009A6C54" w:rsidRDefault="00C972FA" w:rsidP="00355924">
      <w:pPr>
        <w:pStyle w:val="BodyText"/>
        <w:spacing w:before="0" w:after="0"/>
        <w:rPr>
          <w:lang w:val="en-US"/>
        </w:rPr>
      </w:pPr>
    </w:p>
    <w:p w14:paraId="26F277C9" w14:textId="77777777" w:rsidR="00A96969" w:rsidRPr="009A6C54" w:rsidRDefault="003539BA" w:rsidP="00355924">
      <w:pPr>
        <w:pStyle w:val="BodyText"/>
        <w:spacing w:before="0" w:after="0"/>
      </w:pPr>
      <w:r w:rsidRPr="009A6C54">
        <w:t>Using the API, the code may be changed as follows:</w:t>
      </w:r>
    </w:p>
    <w:p w14:paraId="26F277CA" w14:textId="77777777"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14:paraId="26F277CB" w14:textId="77777777" w:rsidR="003539BA" w:rsidRPr="009A6C54" w:rsidRDefault="003539BA" w:rsidP="00D40996">
      <w:pPr>
        <w:pStyle w:val="BodyText"/>
        <w:ind w:left="360"/>
        <w:rPr>
          <w:sz w:val="20"/>
          <w:szCs w:val="20"/>
        </w:rPr>
      </w:pPr>
      <w:r w:rsidRPr="009A6C54">
        <w:rPr>
          <w:sz w:val="20"/>
          <w:szCs w:val="20"/>
        </w:rPr>
        <w:t>S DGARRAY(1)=";"_DGLAST</w:t>
      </w:r>
    </w:p>
    <w:p w14:paraId="26F277CC" w14:textId="77777777" w:rsidR="003539BA" w:rsidRPr="009A6C54" w:rsidRDefault="003539BA" w:rsidP="00D40996">
      <w:pPr>
        <w:pStyle w:val="BodyText"/>
        <w:ind w:left="360"/>
        <w:rPr>
          <w:sz w:val="20"/>
          <w:szCs w:val="20"/>
        </w:rPr>
      </w:pPr>
      <w:r w:rsidRPr="009A6C54">
        <w:rPr>
          <w:sz w:val="20"/>
          <w:szCs w:val="20"/>
        </w:rPr>
        <w:t>S DGARRAY("FLDS")="1;4;5"</w:t>
      </w:r>
    </w:p>
    <w:p w14:paraId="26F277CD" w14:textId="77777777" w:rsidR="003539BA" w:rsidRPr="009A6C54" w:rsidRDefault="003539BA" w:rsidP="00D40996">
      <w:pPr>
        <w:pStyle w:val="BodyText"/>
        <w:ind w:left="360"/>
        <w:rPr>
          <w:sz w:val="20"/>
          <w:szCs w:val="20"/>
        </w:rPr>
      </w:pPr>
      <w:r w:rsidRPr="009A6C54">
        <w:rPr>
          <w:sz w:val="20"/>
          <w:szCs w:val="20"/>
        </w:rPr>
        <w:t>S DGARRAY(2)=DGCLN</w:t>
      </w:r>
    </w:p>
    <w:p w14:paraId="26F277CE" w14:textId="77777777" w:rsidR="003539BA" w:rsidRPr="009A6C54" w:rsidRDefault="003539BA" w:rsidP="009C450E">
      <w:pPr>
        <w:pStyle w:val="BodyText"/>
        <w:spacing w:after="0"/>
        <w:ind w:left="360"/>
        <w:rPr>
          <w:sz w:val="20"/>
          <w:szCs w:val="20"/>
        </w:rPr>
      </w:pPr>
      <w:r w:rsidRPr="009A6C54">
        <w:rPr>
          <w:sz w:val="20"/>
          <w:szCs w:val="20"/>
        </w:rPr>
        <w:t>S DGCNT=$$SDAPI^SDAMA301(.DGARRAY)</w:t>
      </w:r>
    </w:p>
    <w:p w14:paraId="26F277CF" w14:textId="77777777" w:rsidR="00A820E1" w:rsidRPr="009A6C54" w:rsidRDefault="00A820E1" w:rsidP="009C450E">
      <w:pPr>
        <w:pStyle w:val="BodyText"/>
        <w:spacing w:before="0" w:after="0"/>
        <w:ind w:left="360"/>
        <w:rPr>
          <w:sz w:val="20"/>
          <w:szCs w:val="20"/>
          <w:lang w:val="en-US"/>
        </w:rPr>
      </w:pPr>
    </w:p>
    <w:p w14:paraId="26F277D0" w14:textId="77777777"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14:paraId="26F277D1" w14:textId="77777777"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14:paraId="26F277D2" w14:textId="77777777"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14:paraId="26F277D3" w14:textId="77777777" w:rsidR="00897037" w:rsidRPr="009A6C54" w:rsidRDefault="00897037" w:rsidP="00897037">
      <w:pPr>
        <w:pStyle w:val="BodyText3"/>
        <w:spacing w:before="0" w:after="0"/>
        <w:rPr>
          <w:color w:val="auto"/>
        </w:rPr>
      </w:pPr>
      <w:r w:rsidRPr="009A6C54">
        <w:rPr>
          <w:color w:val="auto"/>
        </w:rPr>
        <w:t>Q:DGPAT=””  D</w:t>
      </w:r>
    </w:p>
    <w:p w14:paraId="26F277D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14:paraId="26F277D5" w14:textId="77777777" w:rsidR="00897037" w:rsidRPr="009A6C54" w:rsidRDefault="00897037" w:rsidP="00897037">
      <w:pPr>
        <w:pStyle w:val="BodyText3"/>
        <w:spacing w:before="0" w:after="0"/>
        <w:rPr>
          <w:color w:val="auto"/>
        </w:rPr>
      </w:pPr>
      <w:r w:rsidRPr="009A6C54">
        <w:rPr>
          <w:color w:val="auto"/>
        </w:rPr>
        <w:t xml:space="preserve"> Q:DGDATE=""  D</w:t>
      </w:r>
    </w:p>
    <w:p w14:paraId="26F277D6"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14:paraId="26F277D7" w14:textId="77777777" w:rsidR="00897037" w:rsidRPr="009A6C54" w:rsidRDefault="00897037" w:rsidP="00897037">
      <w:pPr>
        <w:pStyle w:val="BodyText3"/>
        <w:spacing w:before="0" w:after="0"/>
        <w:rPr>
          <w:color w:val="auto"/>
        </w:rPr>
      </w:pPr>
      <w:r w:rsidRPr="009A6C54">
        <w:rPr>
          <w:color w:val="auto"/>
        </w:rPr>
        <w:t xml:space="preserve"> of appt</w:t>
      </w:r>
    </w:p>
    <w:p w14:paraId="26F277D8"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14:paraId="26F277D9" w14:textId="77777777" w:rsidR="00897037" w:rsidRPr="009A6C54" w:rsidRDefault="00897037" w:rsidP="00897037">
      <w:pPr>
        <w:pStyle w:val="BodyText3"/>
        <w:spacing w:before="0" w:after="0"/>
        <w:rPr>
          <w:color w:val="auto"/>
        </w:rPr>
      </w:pPr>
      <w:r w:rsidRPr="009A6C54">
        <w:rPr>
          <w:color w:val="auto"/>
        </w:rPr>
        <w:t xml:space="preserve"> DFN and Name</w:t>
      </w:r>
    </w:p>
    <w:p w14:paraId="26F277DA"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14:paraId="26F277DB"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14:paraId="26F277DC"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14:paraId="26F277DD" w14:textId="77777777" w:rsidR="00897037" w:rsidRPr="009A6C54" w:rsidRDefault="00897037" w:rsidP="00897037">
      <w:pPr>
        <w:pStyle w:val="BodyText3"/>
        <w:spacing w:before="0" w:after="0"/>
        <w:ind w:left="360"/>
        <w:rPr>
          <w:color w:val="auto"/>
          <w:lang w:val="en-US"/>
        </w:rPr>
      </w:pPr>
      <w:r w:rsidRPr="009A6C54">
        <w:rPr>
          <w:color w:val="auto"/>
        </w:rPr>
        <w:t xml:space="preserve">I DGCNT&lt;0 D </w:t>
      </w:r>
    </w:p>
    <w:p w14:paraId="26F277DE"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14:paraId="26F277DF" w14:textId="77777777"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14:paraId="26F277E0"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1" w14:textId="77777777" w:rsidR="00897037" w:rsidRPr="009A6C54" w:rsidRDefault="00897037" w:rsidP="00897037">
      <w:pPr>
        <w:pStyle w:val="BodyText3"/>
        <w:spacing w:before="0" w:after="0"/>
        <w:rPr>
          <w:color w:val="auto"/>
        </w:rPr>
      </w:pPr>
      <w:r w:rsidRPr="009A6C54">
        <w:rPr>
          <w:color w:val="auto"/>
        </w:rPr>
        <w:t>handle this)</w:t>
      </w:r>
    </w:p>
    <w:p w14:paraId="26F277E2" w14:textId="77777777"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14:paraId="26F277E3" w14:textId="77777777"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14:paraId="26F277E4" w14:textId="77777777"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14:paraId="26F277E5" w14:textId="77777777" w:rsidR="00897037" w:rsidRPr="009A6C54" w:rsidRDefault="00897037" w:rsidP="00897037">
      <w:pPr>
        <w:pStyle w:val="BodyText3"/>
        <w:spacing w:before="0" w:after="0"/>
        <w:rPr>
          <w:color w:val="auto"/>
          <w:lang w:val="en-US"/>
        </w:rPr>
      </w:pPr>
      <w:r w:rsidRPr="009A6C54">
        <w:rPr>
          <w:color w:val="auto"/>
        </w:rPr>
        <w:t xml:space="preserve">handle this) </w:t>
      </w:r>
    </w:p>
    <w:p w14:paraId="26F277E6" w14:textId="77777777" w:rsidR="00897037" w:rsidRPr="009A6C54" w:rsidRDefault="00897037" w:rsidP="00897037">
      <w:pPr>
        <w:pStyle w:val="BodyText3"/>
        <w:spacing w:before="0" w:after="0"/>
        <w:ind w:left="360"/>
        <w:rPr>
          <w:color w:val="auto"/>
        </w:rPr>
      </w:pPr>
      <w:r w:rsidRPr="009A6C54">
        <w:rPr>
          <w:color w:val="auto"/>
          <w:lang w:val="en-US"/>
        </w:rPr>
        <w:lastRenderedPageBreak/>
        <w:t>;</w:t>
      </w:r>
      <w:r w:rsidRPr="009A6C54">
        <w:rPr>
          <w:color w:val="auto"/>
        </w:rPr>
        <w:t>kill the temporary array</w:t>
      </w:r>
    </w:p>
    <w:p w14:paraId="26F277E7" w14:textId="77777777" w:rsidR="00897037" w:rsidRPr="009A6C54" w:rsidRDefault="00897037" w:rsidP="00897037">
      <w:pPr>
        <w:pStyle w:val="BodyText3"/>
        <w:spacing w:before="0" w:after="0"/>
        <w:ind w:left="360"/>
        <w:rPr>
          <w:color w:val="auto"/>
        </w:rPr>
      </w:pPr>
      <w:r w:rsidRPr="009A6C54">
        <w:rPr>
          <w:color w:val="auto"/>
        </w:rPr>
        <w:t>I DGCNT'=0 K ^TMP($J,”SDAMA301”)</w:t>
      </w:r>
    </w:p>
    <w:p w14:paraId="26F277E8" w14:textId="77777777" w:rsidR="003539BA" w:rsidRPr="009A6C54" w:rsidRDefault="003539BA" w:rsidP="00D40996">
      <w:pPr>
        <w:pStyle w:val="BodyText"/>
      </w:pPr>
      <w:r w:rsidRPr="009A6C54">
        <w:t>Application Programmer Interface - SDAPI</w:t>
      </w:r>
    </w:p>
    <w:p w14:paraId="26F277E9" w14:textId="77777777"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14:paraId="26F277EA" w14:textId="77777777" w:rsidR="003539BA" w:rsidRPr="009A6C54" w:rsidRDefault="003539BA" w:rsidP="00106BBA">
      <w:pPr>
        <w:pStyle w:val="BodyText"/>
      </w:pPr>
      <w:r w:rsidRPr="009A6C54">
        <w:t>Declaration:</w:t>
      </w:r>
      <w:r w:rsidRPr="009A6C54">
        <w:tab/>
        <w:t>$$SDAPI^SDAMA301(.ARRAY)</w:t>
      </w:r>
    </w:p>
    <w:p w14:paraId="26F277EB" w14:textId="77777777"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14:paraId="26F277EC" w14:textId="77777777"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14:paraId="26F277ED" w14:textId="77777777"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14:paraId="26F277EE" w14:textId="77777777"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14:paraId="26F277EF" w14:textId="77777777"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14:paraId="26F277F0" w14:textId="77777777"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14:paraId="26F277F1" w14:textId="77777777"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14:paraId="26F277F2" w14:textId="77777777" w:rsidR="003539BA" w:rsidRPr="009A6C54" w:rsidRDefault="003539BA" w:rsidP="00A820E1">
      <w:pPr>
        <w:pStyle w:val="BodyText"/>
        <w:spacing w:before="0" w:after="0"/>
        <w:ind w:left="2880"/>
      </w:pPr>
      <w:r w:rsidRPr="009A6C54">
        <w:t>appointment filters and their input array format.</w:t>
      </w:r>
    </w:p>
    <w:p w14:paraId="26F277F3" w14:textId="77777777"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14:paraId="26F277F4" w14:textId="77777777" w:rsidR="003539BA" w:rsidRPr="009A6C54" w:rsidRDefault="003539BA" w:rsidP="00A820E1">
      <w:pPr>
        <w:pStyle w:val="BodyText"/>
        <w:spacing w:before="0" w:after="0"/>
        <w:ind w:left="2880"/>
      </w:pPr>
      <w:r w:rsidRPr="009A6C54">
        <w:t>“SDAPI - Filters” for a description and valid values of this array entry.</w:t>
      </w:r>
    </w:p>
    <w:p w14:paraId="26F277F5" w14:textId="77777777"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14:paraId="26F277F6" w14:textId="77777777"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14:paraId="26F277F7" w14:textId="77777777"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14:paraId="26F277F8" w14:textId="77777777"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14:paraId="26F277F9" w14:textId="77777777" w:rsidR="003539BA" w:rsidRPr="009A6C54" w:rsidRDefault="00B77D9F" w:rsidP="00106BBA">
      <w:pPr>
        <w:pStyle w:val="BodyText"/>
        <w:rPr>
          <w:b/>
        </w:rPr>
      </w:pPr>
      <w:r w:rsidRPr="009A6C54">
        <w:rPr>
          <w:b/>
        </w:rPr>
        <w:t>RETURN VALUES:</w:t>
      </w:r>
    </w:p>
    <w:p w14:paraId="26F277FA" w14:textId="77777777"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14:paraId="26F277FB" w14:textId="77777777" w:rsidR="003539BA" w:rsidRPr="009A6C54" w:rsidRDefault="003539BA" w:rsidP="00106BBA">
      <w:pPr>
        <w:pStyle w:val="BodyText"/>
      </w:pPr>
      <w:r w:rsidRPr="009A6C54">
        <w:lastRenderedPageBreak/>
        <w:t>If appointments are found that match the filter criteria, fields 1 through 5 and 7 through 26 of the appointments will be returned in:</w:t>
      </w:r>
    </w:p>
    <w:p w14:paraId="26F277FC" w14:textId="77777777"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14:paraId="26F277FD" w14:textId="77777777"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14:paraId="26F277FE" w14:textId="77777777" w:rsidR="003539BA" w:rsidRPr="009A6C54" w:rsidRDefault="003539BA" w:rsidP="00405B5C">
      <w:pPr>
        <w:pStyle w:val="BodyText"/>
        <w:spacing w:before="0" w:after="0"/>
        <w:ind w:left="720"/>
      </w:pPr>
      <w:r w:rsidRPr="009A6C54">
        <w:t xml:space="preserve">where SORT1 and SORT2 are driven by the patient filter and defined </w:t>
      </w:r>
    </w:p>
    <w:p w14:paraId="26F277FF" w14:textId="77777777" w:rsidR="003539BA" w:rsidRPr="009A6C54" w:rsidRDefault="003539BA" w:rsidP="00405B5C">
      <w:pPr>
        <w:pStyle w:val="BodyText"/>
        <w:spacing w:before="0" w:after="0"/>
        <w:ind w:left="720"/>
      </w:pPr>
      <w:r w:rsidRPr="009A6C54">
        <w:t>in the table below, and field1 is appointment data ID 1 (appt date/time)</w:t>
      </w:r>
    </w:p>
    <w:p w14:paraId="26F27800" w14:textId="77777777" w:rsidR="003539BA" w:rsidRPr="009A6C54" w:rsidRDefault="003539BA" w:rsidP="00405B5C">
      <w:pPr>
        <w:pStyle w:val="BodyText"/>
        <w:spacing w:before="0" w:after="0"/>
        <w:ind w:left="720"/>
      </w:pPr>
      <w:r w:rsidRPr="009A6C54">
        <w:t xml:space="preserve">if requested, field2 is appointment data ID 2 (clinic IEN and name) if </w:t>
      </w:r>
    </w:p>
    <w:p w14:paraId="26F27801" w14:textId="77777777" w:rsidR="003539BA" w:rsidRPr="009A6C54" w:rsidRDefault="003539BA" w:rsidP="00405B5C">
      <w:pPr>
        <w:pStyle w:val="BodyText"/>
        <w:spacing w:before="0" w:after="0"/>
        <w:ind w:left="720"/>
      </w:pPr>
      <w:r w:rsidRPr="009A6C54">
        <w:t xml:space="preserve">requested, etc.  Note:  Piece 6 will always be null, because if field 6 </w:t>
      </w:r>
    </w:p>
    <w:p w14:paraId="26F27802" w14:textId="77777777" w:rsidR="003539BA" w:rsidRPr="009A6C54" w:rsidRDefault="003539BA" w:rsidP="00405B5C">
      <w:pPr>
        <w:pStyle w:val="BodyText"/>
        <w:spacing w:before="0" w:after="0"/>
        <w:ind w:left="720"/>
      </w:pPr>
      <w:r w:rsidRPr="009A6C54">
        <w:t xml:space="preserve">(Appointment comments) is requested, the comments will appear on </w:t>
      </w:r>
    </w:p>
    <w:p w14:paraId="26F27803" w14:textId="77777777" w:rsidR="003539BA" w:rsidRPr="009A6C54" w:rsidRDefault="003539BA" w:rsidP="00405B5C">
      <w:pPr>
        <w:pStyle w:val="BodyText"/>
        <w:spacing w:before="0" w:after="0"/>
        <w:ind w:left="720"/>
      </w:pPr>
      <w:r w:rsidRPr="009A6C54">
        <w:t xml:space="preserve">the subscript (“C”) of the global reference:   </w:t>
      </w:r>
    </w:p>
    <w:p w14:paraId="26F27804" w14:textId="77777777"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14:paraId="26F27805" w14:textId="77777777" w:rsidR="00DD629A" w:rsidRPr="009A6C54" w:rsidRDefault="00DD629A" w:rsidP="001C2F33">
      <w:pPr>
        <w:pStyle w:val="BodyText"/>
        <w:ind w:left="720"/>
        <w:rPr>
          <w:lang w:val="en-US"/>
        </w:rPr>
      </w:pPr>
    </w:p>
    <w:p w14:paraId="26F27806" w14:textId="77777777" w:rsidR="003539BA" w:rsidRPr="009A6C54" w:rsidRDefault="003539BA" w:rsidP="00DD629A">
      <w:pPr>
        <w:pStyle w:val="BodyText"/>
        <w:spacing w:before="0" w:after="0"/>
        <w:ind w:left="720"/>
        <w:rPr>
          <w:lang w:val="en-US"/>
        </w:rPr>
      </w:pPr>
      <w:r w:rsidRPr="009A6C54">
        <w:t>Fields 28 through 33 will be returned in:</w:t>
      </w:r>
    </w:p>
    <w:p w14:paraId="26F27807" w14:textId="77777777" w:rsidR="00DD629A" w:rsidRPr="009A6C54" w:rsidRDefault="00DD629A" w:rsidP="00DD629A">
      <w:pPr>
        <w:pStyle w:val="BodyText"/>
        <w:spacing w:before="0" w:after="0"/>
        <w:ind w:left="720"/>
        <w:rPr>
          <w:lang w:val="en-US"/>
        </w:rPr>
      </w:pPr>
    </w:p>
    <w:p w14:paraId="26F27808"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14:paraId="26F27809" w14:textId="77777777"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14:paraId="26F2780A" w14:textId="77777777"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1"/>
        <w:gridCol w:w="4299"/>
      </w:tblGrid>
      <w:tr w:rsidR="00FD14AA" w:rsidRPr="009A6C54" w14:paraId="26F2780D" w14:textId="77777777" w:rsidTr="00355924">
        <w:tc>
          <w:tcPr>
            <w:tcW w:w="4440" w:type="dxa"/>
            <w:shd w:val="clear" w:color="auto" w:fill="auto"/>
          </w:tcPr>
          <w:p w14:paraId="26F2780B"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14:paraId="26F2780C"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14:paraId="26F27810" w14:textId="77777777" w:rsidTr="00355924">
        <w:tc>
          <w:tcPr>
            <w:tcW w:w="4440" w:type="dxa"/>
            <w:shd w:val="clear" w:color="auto" w:fill="auto"/>
          </w:tcPr>
          <w:p w14:paraId="26F2780E"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14:paraId="26F2780F" w14:textId="77777777"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14:paraId="26F27813" w14:textId="77777777" w:rsidTr="00355924">
        <w:trPr>
          <w:trHeight w:val="287"/>
        </w:trPr>
        <w:tc>
          <w:tcPr>
            <w:tcW w:w="4440" w:type="dxa"/>
            <w:shd w:val="clear" w:color="auto" w:fill="auto"/>
          </w:tcPr>
          <w:p w14:paraId="26F27811" w14:textId="77777777"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14:paraId="26F27812" w14:textId="77777777"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14:paraId="26F27814" w14:textId="77777777" w:rsidR="003539BA" w:rsidRPr="009A6C54" w:rsidRDefault="003539BA" w:rsidP="00DD629A">
      <w:pPr>
        <w:pStyle w:val="BodyText"/>
        <w:spacing w:before="0" w:after="0"/>
        <w:ind w:left="720"/>
      </w:pPr>
    </w:p>
    <w:p w14:paraId="26F27815" w14:textId="77777777"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14:paraId="26F27816" w14:textId="77777777"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14:paraId="26F27817" w14:textId="77777777"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14:paraId="26F27818" w14:textId="77777777" w:rsidR="00207994" w:rsidRPr="009A6C54" w:rsidRDefault="00207994" w:rsidP="00207994">
      <w:pPr>
        <w:pStyle w:val="BodyText"/>
        <w:ind w:left="720"/>
      </w:pPr>
      <w:r w:rsidRPr="009A6C54">
        <w:t xml:space="preserve">If an error occurs, the error codes and messages will be returned in </w:t>
      </w:r>
    </w:p>
    <w:p w14:paraId="26F27819"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14:paraId="26F2781A" w14:textId="77777777" w:rsidR="00207994" w:rsidRPr="009A6C54" w:rsidRDefault="00207994" w:rsidP="00207994">
      <w:pPr>
        <w:pStyle w:val="BodyText"/>
        <w:ind w:left="720"/>
      </w:pPr>
      <w:r w:rsidRPr="009A6C54">
        <w:t>See “SDAPI - Error Codes” for a list of error codes and messages.</w:t>
      </w:r>
    </w:p>
    <w:p w14:paraId="26F2781B" w14:textId="77777777"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14:paraId="26F2781C" w14:textId="77777777"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14:paraId="26F2781D" w14:textId="77777777" w:rsidR="00207994" w:rsidRPr="009A6C54" w:rsidRDefault="00207994" w:rsidP="00207994">
      <w:pPr>
        <w:pStyle w:val="BodyText"/>
        <w:ind w:left="720"/>
      </w:pPr>
      <w:r w:rsidRPr="009A6C54">
        <w:t>See “SDAPI - Constraints” for constraints.</w:t>
      </w:r>
    </w:p>
    <w:p w14:paraId="26F2781E" w14:textId="77777777" w:rsidR="003539BA" w:rsidRPr="009A6C54" w:rsidRDefault="001C2F33" w:rsidP="00BE3E49">
      <w:pPr>
        <w:pStyle w:val="Heading2"/>
      </w:pPr>
      <w:r w:rsidRPr="009A6C54">
        <w:br w:type="page"/>
      </w:r>
      <w:bookmarkStart w:id="242" w:name="_Toc518911268"/>
      <w:r w:rsidR="00B77D9F" w:rsidRPr="009A6C54">
        <w:lastRenderedPageBreak/>
        <w:t>SDAPI - EXAMPLES</w:t>
      </w:r>
      <w:bookmarkEnd w:id="242"/>
    </w:p>
    <w:p w14:paraId="26F2781F" w14:textId="77777777"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14:paraId="26F27820" w14:textId="77777777" w:rsidR="00916791" w:rsidRPr="009A6C54" w:rsidRDefault="00916791" w:rsidP="00916791">
      <w:pPr>
        <w:pStyle w:val="BodyText"/>
        <w:spacing w:before="0" w:after="0"/>
        <w:rPr>
          <w:lang w:val="en-US"/>
        </w:rPr>
      </w:pPr>
    </w:p>
    <w:p w14:paraId="26F27821" w14:textId="77777777"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22"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23"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24" w14:textId="77777777"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6192"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42B4C3"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14:paraId="26F27825"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26"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27"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28"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14:paraId="26F27829"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14:paraId="26F2782A"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14:paraId="26F2782B"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14:paraId="26F2782C"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14:paraId="26F2782D"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14:paraId="26F2782E"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14:paraId="26F2782F" w14:textId="77777777"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30" w14:textId="77777777" w:rsidR="00916791" w:rsidRPr="009A6C54" w:rsidRDefault="00916791" w:rsidP="00916791">
      <w:pPr>
        <w:pStyle w:val="BodyText"/>
      </w:pPr>
      <w:r w:rsidRPr="009A6C54">
        <w:t>I SDCOUNT&lt;0 D</w:t>
      </w:r>
    </w:p>
    <w:p w14:paraId="26F27831" w14:textId="77777777" w:rsidR="00916791" w:rsidRPr="009A6C54" w:rsidRDefault="00916791" w:rsidP="00916791">
      <w:pPr>
        <w:pStyle w:val="BodyText"/>
        <w:rPr>
          <w:lang w:val="en-US"/>
        </w:rPr>
      </w:pPr>
      <w:r w:rsidRPr="009A6C54">
        <w:rPr>
          <w:lang w:val="en-US"/>
        </w:rPr>
        <w:t xml:space="preserve"> </w:t>
      </w:r>
      <w:r w:rsidRPr="009A6C54">
        <w:t>do processing for errors 101 and 116</w:t>
      </w:r>
    </w:p>
    <w:p w14:paraId="26F27832" w14:textId="77777777" w:rsidR="00916791" w:rsidRPr="009A6C54" w:rsidRDefault="00916791" w:rsidP="00916791">
      <w:pPr>
        <w:pStyle w:val="BodyText"/>
      </w:pPr>
      <w:r w:rsidRPr="009A6C54">
        <w:rPr>
          <w:lang w:val="en-US"/>
        </w:rPr>
        <w:t xml:space="preserve"> </w:t>
      </w:r>
      <w:r w:rsidRPr="009A6C54">
        <w:t>when finished with all processing, kill the output array</w:t>
      </w:r>
    </w:p>
    <w:p w14:paraId="26F27833" w14:textId="77777777" w:rsidR="00916791" w:rsidRPr="009A6C54" w:rsidRDefault="00916791" w:rsidP="00916791">
      <w:pPr>
        <w:pStyle w:val="BodyText"/>
      </w:pPr>
      <w:r w:rsidRPr="009A6C54">
        <w:t>I SDCOUNT'=0 K ^TMP($J,"SDAMA301")</w:t>
      </w:r>
    </w:p>
    <w:p w14:paraId="26F27834" w14:textId="77777777" w:rsidR="00000FE7" w:rsidRPr="009A6C54" w:rsidRDefault="00C572A6" w:rsidP="00000FE7">
      <w:pPr>
        <w:pStyle w:val="BodyText"/>
        <w:spacing w:before="0" w:after="0"/>
        <w:rPr>
          <w:lang w:val="en-US"/>
        </w:rPr>
      </w:pPr>
      <w:r w:rsidRPr="009A6C54">
        <w:rPr>
          <w:lang w:val="en-US"/>
        </w:rPr>
        <w:br w:type="page"/>
      </w:r>
      <w:r w:rsidR="00000FE7" w:rsidRPr="009A6C54">
        <w:rPr>
          <w:b/>
        </w:rPr>
        <w:lastRenderedPageBreak/>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14:paraId="26F27835" w14:textId="77777777" w:rsidR="00000FE7" w:rsidRPr="009A6C54" w:rsidRDefault="00000FE7" w:rsidP="00000FE7">
      <w:pPr>
        <w:pStyle w:val="BodyText"/>
        <w:spacing w:before="0" w:after="0"/>
        <w:rPr>
          <w:lang w:val="en-US"/>
        </w:rPr>
      </w:pPr>
    </w:p>
    <w:p w14:paraId="26F27836"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14:paraId="26F27837" w14:textId="77777777"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14:paraId="26F2783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14:paraId="26F27839"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3A"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3B"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14:paraId="26F2783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3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3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14:paraId="26F2783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14:paraId="26F2784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14:paraId="26F2784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14:paraId="26F2784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14:paraId="26F2784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14:paraId="26F2784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14:paraId="26F2784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14:paraId="26F2784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47" w14:textId="77777777" w:rsidR="00000FE7" w:rsidRPr="009A6C54" w:rsidRDefault="00000FE7" w:rsidP="00000FE7">
      <w:pPr>
        <w:pStyle w:val="BodyText3"/>
        <w:rPr>
          <w:color w:val="auto"/>
        </w:rPr>
      </w:pPr>
      <w:r w:rsidRPr="009A6C54">
        <w:rPr>
          <w:color w:val="auto"/>
        </w:rPr>
        <w:t>I SDCOUNT&lt;0 D</w:t>
      </w:r>
    </w:p>
    <w:p w14:paraId="26F27848" w14:textId="77777777" w:rsidR="00000FE7" w:rsidRPr="009A6C54" w:rsidRDefault="00000FE7" w:rsidP="00000FE7">
      <w:pPr>
        <w:pStyle w:val="BodyText"/>
      </w:pPr>
      <w:r w:rsidRPr="009A6C54">
        <w:t>do processing for errors 101 and 116</w:t>
      </w:r>
    </w:p>
    <w:p w14:paraId="26F27849" w14:textId="77777777" w:rsidR="00000FE7" w:rsidRPr="009A6C54" w:rsidRDefault="00000FE7" w:rsidP="00000FE7">
      <w:pPr>
        <w:pStyle w:val="BodyText"/>
      </w:pPr>
      <w:r w:rsidRPr="009A6C54">
        <w:t>when finished with all processing, kill output array</w:t>
      </w:r>
    </w:p>
    <w:p w14:paraId="26F2784A" w14:textId="77777777" w:rsidR="00000FE7" w:rsidRPr="009A6C54" w:rsidRDefault="00000FE7" w:rsidP="00000FE7">
      <w:pPr>
        <w:pStyle w:val="BodyText3"/>
        <w:rPr>
          <w:color w:val="auto"/>
        </w:rPr>
      </w:pPr>
      <w:r w:rsidRPr="009A6C54">
        <w:rPr>
          <w:color w:val="auto"/>
        </w:rPr>
        <w:t>I SDCOUNT'=0 K ^TMP($J,"SDAMA301")</w:t>
      </w:r>
    </w:p>
    <w:p w14:paraId="26F2784B" w14:textId="77777777" w:rsidR="00000FE7" w:rsidRPr="009A6C54" w:rsidRDefault="00C572A6" w:rsidP="00000FE7">
      <w:pPr>
        <w:pStyle w:val="BodyText"/>
        <w:tabs>
          <w:tab w:val="left" w:pos="1710"/>
        </w:tabs>
        <w:spacing w:before="0" w:after="0"/>
      </w:pPr>
      <w:r w:rsidRPr="009A6C54">
        <w:br w:type="page"/>
      </w:r>
      <w:r w:rsidR="00000FE7" w:rsidRPr="009A6C54">
        <w:rPr>
          <w:b/>
        </w:rPr>
        <w:lastRenderedPageBreak/>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14:paraId="26F2784C"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14:paraId="26F2784D"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14:paraId="26F2784E"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4F"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14:paraId="26F27850"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14:paraId="26F27851"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52"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53"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14:paraId="26F27854"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14:paraId="26F27855"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14:paraId="26F27856"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14:paraId="26F27857"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14:paraId="26F27858" w14:textId="77777777"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59" w14:textId="77777777" w:rsidR="00000FE7" w:rsidRPr="009A6C54" w:rsidRDefault="00000FE7" w:rsidP="00000FE7">
      <w:pPr>
        <w:pStyle w:val="BodyText3"/>
        <w:rPr>
          <w:color w:val="auto"/>
        </w:rPr>
      </w:pPr>
      <w:r w:rsidRPr="009A6C54">
        <w:rPr>
          <w:color w:val="auto"/>
        </w:rPr>
        <w:t>I SDCOUNT&lt;0 D</w:t>
      </w:r>
    </w:p>
    <w:p w14:paraId="26F2785A" w14:textId="77777777" w:rsidR="00000FE7" w:rsidRPr="009A6C54" w:rsidRDefault="00000FE7" w:rsidP="00000FE7">
      <w:pPr>
        <w:pStyle w:val="BodyText"/>
      </w:pPr>
      <w:r w:rsidRPr="009A6C54">
        <w:t>do processing for errors 101 and 116</w:t>
      </w:r>
    </w:p>
    <w:p w14:paraId="26F2785B" w14:textId="77777777" w:rsidR="00000FE7" w:rsidRPr="009A6C54" w:rsidRDefault="00000FE7" w:rsidP="00000FE7">
      <w:pPr>
        <w:pStyle w:val="BodyText"/>
      </w:pPr>
      <w:r w:rsidRPr="009A6C54">
        <w:t>when finished with all processing, kill output array</w:t>
      </w:r>
    </w:p>
    <w:p w14:paraId="26F2785C" w14:textId="77777777" w:rsidR="00000FE7" w:rsidRPr="009A6C54" w:rsidRDefault="00000FE7" w:rsidP="00000FE7">
      <w:pPr>
        <w:pStyle w:val="BodyText3"/>
        <w:rPr>
          <w:color w:val="auto"/>
          <w:lang w:val="en-US"/>
        </w:rPr>
      </w:pPr>
      <w:r w:rsidRPr="009A6C54">
        <w:rPr>
          <w:color w:val="auto"/>
        </w:rPr>
        <w:t>I SDCOUNT'=0 K ^TMP($J,"SDAMA301")</w:t>
      </w:r>
    </w:p>
    <w:p w14:paraId="26F2785D" w14:textId="77777777"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lastRenderedPageBreak/>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14:paraId="26F2785E" w14:textId="77777777"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14:paraId="26F2785F"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14:paraId="26F27860"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14:paraId="26F27861"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14:paraId="26F27862"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14:paraId="26F27863" w14:textId="77777777"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14:paraId="26F27864" w14:textId="77777777"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14:paraId="26F27865"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14:paraId="26F27866"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14:paraId="26F27867"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14:paraId="26F27868"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14:paraId="26F27869"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14:paraId="26F2786A"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14:paraId="26F2786B" w14:textId="77777777"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14:paraId="26F2786C" w14:textId="77777777"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14:paraId="26F2786D" w14:textId="77777777" w:rsidR="00000FE7" w:rsidRPr="009A6C54" w:rsidRDefault="00000FE7" w:rsidP="00000FE7">
      <w:pPr>
        <w:pStyle w:val="BodyText"/>
      </w:pPr>
      <w:r w:rsidRPr="009A6C54">
        <w:t>I SDCOUNT&lt;0 D</w:t>
      </w:r>
    </w:p>
    <w:p w14:paraId="26F2786E" w14:textId="77777777" w:rsidR="00000FE7" w:rsidRPr="009A6C54" w:rsidRDefault="00000FE7" w:rsidP="00000FE7">
      <w:pPr>
        <w:pStyle w:val="BodyText"/>
      </w:pPr>
      <w:r w:rsidRPr="009A6C54">
        <w:t>do processing for errors 101 and 116</w:t>
      </w:r>
    </w:p>
    <w:p w14:paraId="26F2786F" w14:textId="77777777" w:rsidR="00000FE7" w:rsidRPr="009A6C54" w:rsidRDefault="00000FE7" w:rsidP="00000FE7">
      <w:pPr>
        <w:pStyle w:val="BodyText"/>
      </w:pPr>
      <w:r w:rsidRPr="009A6C54">
        <w:t>when finished with all processing, kill output array</w:t>
      </w:r>
    </w:p>
    <w:p w14:paraId="26F27870" w14:textId="77777777" w:rsidR="00000FE7" w:rsidRPr="009A6C54" w:rsidRDefault="00000FE7" w:rsidP="00000FE7">
      <w:pPr>
        <w:pStyle w:val="BodyText"/>
      </w:pPr>
      <w:r w:rsidRPr="009A6C54">
        <w:t>I SDCOUNT'=0 K ^TMP($J,"SDAMA301")</w:t>
      </w:r>
    </w:p>
    <w:p w14:paraId="26F27871" w14:textId="77777777"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14:paraId="26F27872" w14:textId="77777777" w:rsidR="00C572A6" w:rsidRPr="009A6C54" w:rsidRDefault="00C572A6" w:rsidP="00000FE7">
      <w:pPr>
        <w:pStyle w:val="BodyText"/>
        <w:spacing w:before="0" w:after="0"/>
        <w:rPr>
          <w:lang w:val="en-US"/>
        </w:rPr>
      </w:pPr>
    </w:p>
    <w:p w14:paraId="26F27873" w14:textId="77777777" w:rsidR="00C572A6" w:rsidRPr="009A6C54" w:rsidRDefault="00C572A6" w:rsidP="00B8223B">
      <w:pPr>
        <w:pStyle w:val="BodyText"/>
        <w:rPr>
          <w:lang w:val="en-US"/>
        </w:rPr>
      </w:pPr>
    </w:p>
    <w:p w14:paraId="26F27874" w14:textId="77777777" w:rsidR="00C572A6" w:rsidRPr="009A6C54" w:rsidRDefault="00C572A6" w:rsidP="00B8223B">
      <w:pPr>
        <w:pStyle w:val="BodyText"/>
        <w:rPr>
          <w:lang w:val="en-US"/>
        </w:rPr>
      </w:pPr>
    </w:p>
    <w:p w14:paraId="26F27875" w14:textId="77777777" w:rsidR="00C572A6" w:rsidRPr="009A6C54" w:rsidRDefault="00C572A6" w:rsidP="00B8223B">
      <w:pPr>
        <w:pStyle w:val="BodyText"/>
        <w:rPr>
          <w:lang w:val="en-US"/>
        </w:rPr>
      </w:pPr>
    </w:p>
    <w:p w14:paraId="26F27876" w14:textId="77777777" w:rsidR="00C572A6" w:rsidRPr="009A6C54" w:rsidRDefault="00C572A6" w:rsidP="00B8223B">
      <w:pPr>
        <w:pStyle w:val="BodyText"/>
        <w:rPr>
          <w:lang w:val="en-US"/>
        </w:rPr>
      </w:pPr>
    </w:p>
    <w:p w14:paraId="26F27877" w14:textId="77777777" w:rsidR="00081171" w:rsidRPr="009A6C54" w:rsidRDefault="00000FE7" w:rsidP="00081171">
      <w:pPr>
        <w:pStyle w:val="BodyText"/>
      </w:pPr>
      <w:r w:rsidRPr="009A6C54">
        <w:rPr>
          <w:lang w:val="en-US"/>
        </w:rPr>
        <w:br w:type="page"/>
      </w:r>
      <w:r w:rsidR="00081171" w:rsidRPr="009A6C54">
        <w:rPr>
          <w:b/>
        </w:rPr>
        <w:lastRenderedPageBreak/>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14:paraId="26F2787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14:paraId="26F2787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14:paraId="26F2787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7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7C"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3360"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CC206" id="AutoShape 6" o:spid="_x0000_s1026" type="#_x0000_t32" style="position:absolute;margin-left:175.5pt;margin-top:6pt;width:1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14:paraId="26F2787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7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7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14:paraId="26F2788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14:paraId="26F2788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8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14:paraId="26F2788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8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14:paraId="26F2788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8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8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8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8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8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8B" w14:textId="77777777"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14:paraId="26F2788C" w14:textId="77777777" w:rsidR="00081171" w:rsidRPr="009A6C54" w:rsidRDefault="00C572A6" w:rsidP="00081171">
      <w:pPr>
        <w:pStyle w:val="BodyText"/>
        <w:spacing w:before="0" w:after="0"/>
        <w:rPr>
          <w:lang w:val="en-US"/>
        </w:rPr>
      </w:pPr>
      <w:r w:rsidRPr="009A6C54">
        <w:rPr>
          <w:color w:val="auto"/>
          <w:lang w:val="en-US"/>
        </w:rPr>
        <w:br w:type="page"/>
      </w:r>
      <w:r w:rsidR="00081171" w:rsidRPr="009A6C54">
        <w:rPr>
          <w:b/>
        </w:rPr>
        <w:lastRenderedPageBreak/>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14:paraId="26F2788D" w14:textId="77777777" w:rsidR="00081171" w:rsidRPr="009A6C54" w:rsidRDefault="00081171" w:rsidP="00081171">
      <w:pPr>
        <w:pStyle w:val="BodyText"/>
        <w:spacing w:before="0" w:after="0"/>
        <w:rPr>
          <w:lang w:val="en-US"/>
        </w:rPr>
      </w:pPr>
    </w:p>
    <w:p w14:paraId="26F2788E"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14:paraId="26F2788F"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14:paraId="26F2789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14:paraId="26F27891"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14:paraId="26F27892" w14:textId="77777777"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9504"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604A4" id="AutoShape 7" o:spid="_x0000_s1026" type="#_x0000_t32" style="position:absolute;margin-left:182.25pt;margin-top:6.2pt;width:1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14:paraId="26F2789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9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9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14:paraId="26F2789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14:paraId="26F2789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14:paraId="26F2789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14:paraId="26F2789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14:paraId="26F2789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14:paraId="26F2789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14:paraId="26F2789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14:paraId="26F2789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14:paraId="26F2789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9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14:paraId="26F278A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14:paraId="26F278A1" w14:textId="77777777"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14:paraId="26F278A2" w14:textId="77777777" w:rsidR="00081171" w:rsidRPr="009A6C54" w:rsidRDefault="00081171" w:rsidP="00081171">
      <w:pPr>
        <w:pStyle w:val="BodyText"/>
        <w:spacing w:before="0" w:after="0"/>
      </w:pPr>
    </w:p>
    <w:p w14:paraId="26F278A3" w14:textId="77777777"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14:paraId="26F278A4" w14:textId="77777777" w:rsidR="00081171" w:rsidRPr="009A6C54" w:rsidRDefault="00081171" w:rsidP="00081171">
      <w:pPr>
        <w:pStyle w:val="BodyText"/>
        <w:spacing w:before="0" w:after="0"/>
        <w:rPr>
          <w:lang w:val="en-US"/>
        </w:rPr>
      </w:pPr>
    </w:p>
    <w:p w14:paraId="26F278A5"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14:paraId="26F278A6"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14:paraId="26F278A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14:paraId="26F278A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14:paraId="26F278A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A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A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14:paraId="26F278A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A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A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14:paraId="26F278A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B0" w14:textId="77777777" w:rsidR="00355924" w:rsidRPr="009A6C54" w:rsidRDefault="00355924" w:rsidP="00081171">
      <w:pPr>
        <w:pStyle w:val="BodyText"/>
        <w:rPr>
          <w:rFonts w:ascii="Courier New" w:hAnsi="Courier New" w:cs="Courier New"/>
          <w:sz w:val="20"/>
          <w:szCs w:val="20"/>
          <w:lang w:val="en-US"/>
        </w:rPr>
      </w:pPr>
    </w:p>
    <w:p w14:paraId="26F278B1" w14:textId="77777777"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14:paraId="26F278B2" w14:textId="77777777" w:rsidR="00081171" w:rsidRPr="009A6C54" w:rsidRDefault="00081171" w:rsidP="00081171">
      <w:pPr>
        <w:pStyle w:val="BodyText"/>
        <w:spacing w:before="0" w:after="0"/>
        <w:rPr>
          <w:lang w:val="en-US"/>
        </w:rPr>
      </w:pPr>
    </w:p>
    <w:p w14:paraId="26F278B3"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14:paraId="26F278B4" w14:textId="77777777"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14:paraId="26F278B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14:paraId="26F278B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14:paraId="26F278B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14:paraId="26F278B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14:paraId="26F278B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14:paraId="26F278BA"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14:paraId="26F278B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14:paraId="26F278B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14:paraId="26F278B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14:paraId="26F278BE"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14:paraId="26F278BF"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14:paraId="26F278C0"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14:paraId="26F278C1"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14:paraId="26F278C2"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14:paraId="26F278C3"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14:paraId="26F278C4"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14:paraId="26F278C5"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14:paraId="26F278C6"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14:paraId="26F278C7"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14:paraId="26F278C8"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14:paraId="26F278C9"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14:paraId="26F278CA" w14:textId="77777777"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14:paraId="26F278CB"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14:paraId="26F278CC"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14:paraId="26F278CD" w14:textId="77777777"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14:paraId="26F278CE" w14:textId="77777777" w:rsidR="003539BA" w:rsidRPr="009A6C54" w:rsidRDefault="00C572A6" w:rsidP="00BE3E49">
      <w:pPr>
        <w:pStyle w:val="Heading2"/>
      </w:pPr>
      <w:r w:rsidRPr="009A6C54">
        <w:br w:type="page"/>
      </w:r>
      <w:r w:rsidR="00BE3E49" w:rsidRPr="009A6C54">
        <w:rPr>
          <w:lang w:val="en-US"/>
        </w:rPr>
        <w:lastRenderedPageBreak/>
        <w:t xml:space="preserve"> </w:t>
      </w:r>
      <w:bookmarkStart w:id="243" w:name="_Toc518911269"/>
      <w:r w:rsidR="003539BA" w:rsidRPr="009A6C54">
        <w:t>SDAPI - Data Fields</w:t>
      </w:r>
      <w:bookmarkEnd w:id="243"/>
    </w:p>
    <w:p w14:paraId="26F278CF" w14:textId="77777777"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14:paraId="26F278D0" w14:textId="7604AB61" w:rsidR="000C74F4" w:rsidRPr="009A6C54" w:rsidRDefault="000C74F4" w:rsidP="00741C15">
      <w:pPr>
        <w:pStyle w:val="Caption"/>
      </w:pPr>
      <w:bookmarkStart w:id="244" w:name="_Toc517426438"/>
      <w:r w:rsidRPr="009A6C54">
        <w:t xml:space="preserve">Table </w:t>
      </w:r>
      <w:r w:rsidR="007E52CE">
        <w:fldChar w:fldCharType="begin"/>
      </w:r>
      <w:r w:rsidR="007E52CE">
        <w:instrText xml:space="preserve"> SEQ Table \* ARABIC </w:instrText>
      </w:r>
      <w:r w:rsidR="007E52CE">
        <w:fldChar w:fldCharType="separate"/>
      </w:r>
      <w:r w:rsidR="00D555E0">
        <w:rPr>
          <w:noProof/>
        </w:rPr>
        <w:t>34</w:t>
      </w:r>
      <w:r w:rsidR="007E52CE">
        <w:rPr>
          <w:noProof/>
        </w:rPr>
        <w:fldChar w:fldCharType="end"/>
      </w:r>
      <w:r w:rsidRPr="009A6C54">
        <w:t>:  Available Appointment Data Fields</w:t>
      </w:r>
      <w:bookmarkEnd w:id="244"/>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14:paraId="26F278D7" w14:textId="77777777" w:rsidTr="002B5785">
        <w:trPr>
          <w:tblHeader/>
        </w:trPr>
        <w:tc>
          <w:tcPr>
            <w:tcW w:w="565" w:type="dxa"/>
            <w:shd w:val="clear" w:color="auto" w:fill="BFBFBF"/>
          </w:tcPr>
          <w:p w14:paraId="26F278D1" w14:textId="77777777" w:rsidR="00DC1302" w:rsidRPr="009A6C54" w:rsidRDefault="00DC1302" w:rsidP="00FD58B6">
            <w:pPr>
              <w:pStyle w:val="TableHeading"/>
            </w:pPr>
            <w:bookmarkStart w:id="245" w:name="ColumnTitle_33"/>
            <w:bookmarkEnd w:id="245"/>
            <w:r w:rsidRPr="009A6C54">
              <w:t>ID</w:t>
            </w:r>
          </w:p>
        </w:tc>
        <w:tc>
          <w:tcPr>
            <w:tcW w:w="1620" w:type="dxa"/>
            <w:shd w:val="clear" w:color="auto" w:fill="BFBFBF"/>
          </w:tcPr>
          <w:p w14:paraId="26F278D2" w14:textId="77777777" w:rsidR="00DC1302" w:rsidRPr="009A6C54" w:rsidRDefault="00DC1302" w:rsidP="00FD58B6">
            <w:pPr>
              <w:pStyle w:val="TableHeading"/>
            </w:pPr>
            <w:r w:rsidRPr="009A6C54">
              <w:t>FIELD NAME</w:t>
            </w:r>
          </w:p>
        </w:tc>
        <w:tc>
          <w:tcPr>
            <w:tcW w:w="1199" w:type="dxa"/>
            <w:shd w:val="clear" w:color="auto" w:fill="BFBFBF"/>
          </w:tcPr>
          <w:p w14:paraId="26F278D3" w14:textId="77777777" w:rsidR="00DC1302" w:rsidRPr="009A6C54" w:rsidRDefault="00DC1302" w:rsidP="00FD58B6">
            <w:pPr>
              <w:pStyle w:val="TableHeading"/>
            </w:pPr>
            <w:r w:rsidRPr="009A6C54">
              <w:t>DATA TYPE</w:t>
            </w:r>
          </w:p>
        </w:tc>
        <w:tc>
          <w:tcPr>
            <w:tcW w:w="1950" w:type="dxa"/>
            <w:shd w:val="clear" w:color="auto" w:fill="BFBFBF"/>
          </w:tcPr>
          <w:p w14:paraId="26F278D4" w14:textId="77777777" w:rsidR="00DC1302" w:rsidRPr="009A6C54" w:rsidRDefault="00DC1302" w:rsidP="00FD58B6">
            <w:pPr>
              <w:pStyle w:val="TableHeading"/>
            </w:pPr>
            <w:r w:rsidRPr="009A6C54">
              <w:t>Format/Valid Values</w:t>
            </w:r>
          </w:p>
        </w:tc>
        <w:tc>
          <w:tcPr>
            <w:tcW w:w="1981" w:type="dxa"/>
            <w:shd w:val="clear" w:color="auto" w:fill="BFBFBF"/>
          </w:tcPr>
          <w:p w14:paraId="26F278D5" w14:textId="77777777" w:rsidR="00DC1302" w:rsidRPr="009A6C54" w:rsidRDefault="00DC1302" w:rsidP="00FD58B6">
            <w:pPr>
              <w:pStyle w:val="TableHeading"/>
            </w:pPr>
            <w:r w:rsidRPr="009A6C54">
              <w:t>Description</w:t>
            </w:r>
          </w:p>
        </w:tc>
        <w:tc>
          <w:tcPr>
            <w:tcW w:w="2520" w:type="dxa"/>
            <w:shd w:val="clear" w:color="auto" w:fill="BFBFBF"/>
          </w:tcPr>
          <w:p w14:paraId="26F278D6" w14:textId="77777777" w:rsidR="00DC1302" w:rsidRPr="009A6C54" w:rsidRDefault="00DC1302" w:rsidP="00FD58B6">
            <w:pPr>
              <w:pStyle w:val="TableHeading"/>
            </w:pPr>
            <w:r w:rsidRPr="009A6C54">
              <w:t>Examples of Returned Data</w:t>
            </w:r>
          </w:p>
        </w:tc>
      </w:tr>
      <w:tr w:rsidR="00DC1302" w:rsidRPr="009A6C54" w14:paraId="26F278DF" w14:textId="77777777" w:rsidTr="00FD58B6">
        <w:tc>
          <w:tcPr>
            <w:tcW w:w="565" w:type="dxa"/>
          </w:tcPr>
          <w:p w14:paraId="26F278D8" w14:textId="77777777" w:rsidR="00DC1302" w:rsidRPr="009A6C54" w:rsidRDefault="00DC1302" w:rsidP="00FD58B6">
            <w:pPr>
              <w:pStyle w:val="TableText"/>
              <w:rPr>
                <w:color w:val="000000"/>
                <w:kern w:val="2"/>
              </w:rPr>
            </w:pPr>
            <w:r w:rsidRPr="009A6C54">
              <w:rPr>
                <w:color w:val="000000"/>
                <w:kern w:val="2"/>
              </w:rPr>
              <w:t>1</w:t>
            </w:r>
          </w:p>
        </w:tc>
        <w:tc>
          <w:tcPr>
            <w:tcW w:w="1620" w:type="dxa"/>
          </w:tcPr>
          <w:p w14:paraId="26F278D9" w14:textId="77777777" w:rsidR="00DC1302" w:rsidRPr="009A6C54" w:rsidRDefault="00DC1302" w:rsidP="00FD58B6">
            <w:pPr>
              <w:pStyle w:val="TableText"/>
              <w:rPr>
                <w:color w:val="000000"/>
                <w:kern w:val="2"/>
              </w:rPr>
            </w:pPr>
            <w:r w:rsidRPr="009A6C54">
              <w:rPr>
                <w:color w:val="000000"/>
                <w:kern w:val="2"/>
              </w:rPr>
              <w:t>APPOINTMENT DATE/TIME</w:t>
            </w:r>
          </w:p>
        </w:tc>
        <w:tc>
          <w:tcPr>
            <w:tcW w:w="1199" w:type="dxa"/>
          </w:tcPr>
          <w:p w14:paraId="26F278D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8D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8DC" w14:textId="77777777"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14:paraId="26F278DD" w14:textId="77777777" w:rsidR="00DC1302" w:rsidRPr="009A6C54" w:rsidRDefault="00DC1302" w:rsidP="00FD58B6">
            <w:pPr>
              <w:pStyle w:val="TableText"/>
              <w:rPr>
                <w:color w:val="000000"/>
                <w:kern w:val="2"/>
              </w:rPr>
            </w:pPr>
            <w:r w:rsidRPr="009A6C54">
              <w:rPr>
                <w:color w:val="000000"/>
                <w:kern w:val="2"/>
              </w:rPr>
              <w:t>3031215.113</w:t>
            </w:r>
          </w:p>
          <w:p w14:paraId="26F278DE" w14:textId="77777777" w:rsidR="00DC1302" w:rsidRPr="009A6C54" w:rsidRDefault="00DC1302" w:rsidP="00FD58B6">
            <w:pPr>
              <w:pStyle w:val="TableText"/>
              <w:rPr>
                <w:color w:val="000000"/>
                <w:kern w:val="2"/>
              </w:rPr>
            </w:pPr>
            <w:r w:rsidRPr="009A6C54">
              <w:rPr>
                <w:color w:val="000000"/>
                <w:kern w:val="2"/>
              </w:rPr>
              <w:t>3031201.0815</w:t>
            </w:r>
          </w:p>
        </w:tc>
      </w:tr>
      <w:tr w:rsidR="00DC1302" w:rsidRPr="009A6C54" w14:paraId="26F278E7" w14:textId="77777777" w:rsidTr="00FD58B6">
        <w:tc>
          <w:tcPr>
            <w:tcW w:w="565" w:type="dxa"/>
          </w:tcPr>
          <w:p w14:paraId="26F278E0" w14:textId="77777777" w:rsidR="00DC1302" w:rsidRPr="009A6C54" w:rsidRDefault="00DC1302" w:rsidP="00FD58B6">
            <w:pPr>
              <w:pStyle w:val="TableText"/>
              <w:rPr>
                <w:color w:val="000000"/>
                <w:kern w:val="2"/>
              </w:rPr>
            </w:pPr>
            <w:r w:rsidRPr="009A6C54">
              <w:rPr>
                <w:color w:val="000000"/>
                <w:kern w:val="2"/>
              </w:rPr>
              <w:t>2</w:t>
            </w:r>
          </w:p>
        </w:tc>
        <w:tc>
          <w:tcPr>
            <w:tcW w:w="1620" w:type="dxa"/>
          </w:tcPr>
          <w:p w14:paraId="26F278E1" w14:textId="77777777" w:rsidR="00DC1302" w:rsidRPr="009A6C54" w:rsidRDefault="00DC1302" w:rsidP="00FD58B6">
            <w:pPr>
              <w:pStyle w:val="TableText"/>
              <w:rPr>
                <w:color w:val="000000"/>
                <w:kern w:val="2"/>
              </w:rPr>
            </w:pPr>
            <w:r w:rsidRPr="009A6C54">
              <w:rPr>
                <w:color w:val="000000"/>
                <w:kern w:val="2"/>
              </w:rPr>
              <w:t>CLINIC IEN and NAME</w:t>
            </w:r>
          </w:p>
        </w:tc>
        <w:tc>
          <w:tcPr>
            <w:tcW w:w="1199" w:type="dxa"/>
          </w:tcPr>
          <w:p w14:paraId="26F278E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3" w14:textId="77777777" w:rsidR="00DC1302" w:rsidRPr="009A6C54" w:rsidRDefault="00DC1302" w:rsidP="00FD58B6">
            <w:pPr>
              <w:pStyle w:val="TableText"/>
              <w:rPr>
                <w:color w:val="000000"/>
                <w:kern w:val="2"/>
              </w:rPr>
            </w:pPr>
            <w:r w:rsidRPr="009A6C54">
              <w:rPr>
                <w:color w:val="000000"/>
                <w:kern w:val="2"/>
              </w:rPr>
              <w:t>ID^name</w:t>
            </w:r>
          </w:p>
        </w:tc>
        <w:tc>
          <w:tcPr>
            <w:tcW w:w="1981" w:type="dxa"/>
          </w:tcPr>
          <w:p w14:paraId="26F278E4" w14:textId="77777777" w:rsidR="00DC1302" w:rsidRPr="009A6C54" w:rsidRDefault="00DC1302" w:rsidP="00FD58B6">
            <w:pPr>
              <w:pStyle w:val="TableText"/>
              <w:rPr>
                <w:color w:val="000000"/>
                <w:kern w:val="2"/>
              </w:rPr>
            </w:pPr>
            <w:r w:rsidRPr="009A6C54">
              <w:rPr>
                <w:color w:val="000000"/>
                <w:kern w:val="2"/>
              </w:rPr>
              <w:t>Clinic IEN and name</w:t>
            </w:r>
          </w:p>
        </w:tc>
        <w:tc>
          <w:tcPr>
            <w:tcW w:w="2520" w:type="dxa"/>
          </w:tcPr>
          <w:p w14:paraId="26F278E5" w14:textId="77777777" w:rsidR="00DC1302" w:rsidRPr="009A6C54" w:rsidRDefault="00DC1302" w:rsidP="00FD58B6">
            <w:pPr>
              <w:pStyle w:val="TableText"/>
              <w:rPr>
                <w:color w:val="000000"/>
                <w:kern w:val="2"/>
              </w:rPr>
            </w:pPr>
            <w:r w:rsidRPr="009A6C54">
              <w:rPr>
                <w:color w:val="000000"/>
                <w:kern w:val="2"/>
              </w:rPr>
              <w:t>150;CARDIOLOGY</w:t>
            </w:r>
          </w:p>
          <w:p w14:paraId="26F278E6" w14:textId="77777777" w:rsidR="00DC1302" w:rsidRPr="009A6C54" w:rsidRDefault="00DC1302" w:rsidP="00FD58B6">
            <w:pPr>
              <w:pStyle w:val="TableText"/>
              <w:rPr>
                <w:color w:val="000000"/>
                <w:kern w:val="2"/>
              </w:rPr>
            </w:pPr>
            <w:r w:rsidRPr="009A6C54">
              <w:rPr>
                <w:color w:val="000000"/>
                <w:kern w:val="2"/>
              </w:rPr>
              <w:t>32;BLOOD DONOR</w:t>
            </w:r>
          </w:p>
        </w:tc>
      </w:tr>
      <w:tr w:rsidR="00DC1302" w:rsidRPr="009A6C54" w14:paraId="26F278FE" w14:textId="77777777" w:rsidTr="00FD58B6">
        <w:tc>
          <w:tcPr>
            <w:tcW w:w="565" w:type="dxa"/>
          </w:tcPr>
          <w:p w14:paraId="26F278E8" w14:textId="77777777" w:rsidR="00DC1302" w:rsidRPr="009A6C54" w:rsidRDefault="00DC1302" w:rsidP="00FD58B6">
            <w:pPr>
              <w:pStyle w:val="TableText"/>
              <w:rPr>
                <w:color w:val="000000"/>
                <w:kern w:val="2"/>
              </w:rPr>
            </w:pPr>
            <w:r w:rsidRPr="009A6C54">
              <w:rPr>
                <w:color w:val="000000"/>
                <w:kern w:val="2"/>
              </w:rPr>
              <w:t>3</w:t>
            </w:r>
          </w:p>
        </w:tc>
        <w:tc>
          <w:tcPr>
            <w:tcW w:w="1620" w:type="dxa"/>
          </w:tcPr>
          <w:p w14:paraId="26F278E9" w14:textId="77777777" w:rsidR="00DC1302" w:rsidRPr="009A6C54" w:rsidRDefault="00DC1302" w:rsidP="00FD58B6">
            <w:pPr>
              <w:pStyle w:val="TableText"/>
              <w:rPr>
                <w:color w:val="000000"/>
                <w:kern w:val="2"/>
              </w:rPr>
            </w:pPr>
            <w:r w:rsidRPr="009A6C54">
              <w:rPr>
                <w:color w:val="000000"/>
                <w:kern w:val="2"/>
              </w:rPr>
              <w:t>APPOINTMENT STATUS</w:t>
            </w:r>
          </w:p>
        </w:tc>
        <w:tc>
          <w:tcPr>
            <w:tcW w:w="1199" w:type="dxa"/>
          </w:tcPr>
          <w:p w14:paraId="26F278EA"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8EB" w14:textId="77777777" w:rsidR="00DC1302" w:rsidRPr="009A6C54" w:rsidRDefault="00DC1302" w:rsidP="00FD58B6">
            <w:pPr>
              <w:pStyle w:val="TableText"/>
              <w:rPr>
                <w:color w:val="000000"/>
                <w:kern w:val="2"/>
              </w:rPr>
            </w:pPr>
            <w:r w:rsidRPr="009A6C54">
              <w:rPr>
                <w:color w:val="000000"/>
                <w:kern w:val="2"/>
              </w:rPr>
              <w:t>R (Scheduled/Kept)</w:t>
            </w:r>
          </w:p>
          <w:p w14:paraId="26F278EC" w14:textId="77777777" w:rsidR="00DC1302" w:rsidRPr="009A6C54" w:rsidRDefault="00DC1302" w:rsidP="00FD58B6">
            <w:pPr>
              <w:pStyle w:val="TableText"/>
              <w:rPr>
                <w:color w:val="000000"/>
                <w:kern w:val="2"/>
              </w:rPr>
            </w:pPr>
            <w:r w:rsidRPr="009A6C54">
              <w:rPr>
                <w:color w:val="000000"/>
                <w:kern w:val="2"/>
              </w:rPr>
              <w:t>I (Inpatient)</w:t>
            </w:r>
          </w:p>
          <w:p w14:paraId="26F278ED" w14:textId="77777777" w:rsidR="00DC1302" w:rsidRPr="009A6C54" w:rsidRDefault="00DC1302" w:rsidP="00FD58B6">
            <w:pPr>
              <w:pStyle w:val="TableText"/>
              <w:rPr>
                <w:color w:val="000000"/>
                <w:kern w:val="2"/>
              </w:rPr>
            </w:pPr>
            <w:r w:rsidRPr="009A6C54">
              <w:rPr>
                <w:color w:val="000000"/>
                <w:kern w:val="2"/>
              </w:rPr>
              <w:t>NS (No-Show)</w:t>
            </w:r>
          </w:p>
          <w:p w14:paraId="26F278EE" w14:textId="77777777" w:rsidR="00DC1302" w:rsidRPr="009A6C54" w:rsidRDefault="00DC1302" w:rsidP="00FD58B6">
            <w:pPr>
              <w:pStyle w:val="TableText"/>
              <w:rPr>
                <w:color w:val="000000"/>
                <w:kern w:val="2"/>
              </w:rPr>
            </w:pPr>
            <w:r w:rsidRPr="009A6C54">
              <w:rPr>
                <w:color w:val="000000"/>
                <w:kern w:val="2"/>
              </w:rPr>
              <w:t>NSR (No-Show, Rescheduled)</w:t>
            </w:r>
          </w:p>
          <w:p w14:paraId="26F278EF" w14:textId="77777777" w:rsidR="00DC1302" w:rsidRPr="009A6C54" w:rsidRDefault="00DC1302" w:rsidP="00FD58B6">
            <w:pPr>
              <w:pStyle w:val="TableText"/>
              <w:rPr>
                <w:color w:val="000000"/>
                <w:kern w:val="2"/>
              </w:rPr>
            </w:pPr>
            <w:r w:rsidRPr="009A6C54">
              <w:rPr>
                <w:color w:val="000000"/>
                <w:kern w:val="2"/>
              </w:rPr>
              <w:t>CP (Cancelled by Patient)</w:t>
            </w:r>
          </w:p>
          <w:p w14:paraId="26F278F0" w14:textId="77777777" w:rsidR="00DC1302" w:rsidRPr="009A6C54" w:rsidRDefault="00DC1302" w:rsidP="00FD58B6">
            <w:pPr>
              <w:pStyle w:val="TableText"/>
              <w:rPr>
                <w:color w:val="000000"/>
                <w:kern w:val="2"/>
              </w:rPr>
            </w:pPr>
            <w:r w:rsidRPr="009A6C54">
              <w:rPr>
                <w:color w:val="000000"/>
                <w:kern w:val="2"/>
              </w:rPr>
              <w:t>CPR (Cancelled by Patient, Rescheduled)</w:t>
            </w:r>
          </w:p>
          <w:p w14:paraId="26F278F1" w14:textId="77777777" w:rsidR="00DC1302" w:rsidRPr="009A6C54" w:rsidRDefault="00DC1302" w:rsidP="00FD58B6">
            <w:pPr>
              <w:pStyle w:val="TableText"/>
              <w:rPr>
                <w:color w:val="000000"/>
                <w:kern w:val="2"/>
              </w:rPr>
            </w:pPr>
            <w:r w:rsidRPr="009A6C54">
              <w:rPr>
                <w:color w:val="000000"/>
                <w:kern w:val="2"/>
              </w:rPr>
              <w:t>CC (Cancelled by Clinic)</w:t>
            </w:r>
          </w:p>
          <w:p w14:paraId="26F278F2" w14:textId="77777777" w:rsidR="00DC1302" w:rsidRPr="009A6C54" w:rsidRDefault="00DC1302" w:rsidP="00FD58B6">
            <w:pPr>
              <w:pStyle w:val="TableText"/>
              <w:rPr>
                <w:color w:val="000000"/>
                <w:kern w:val="2"/>
              </w:rPr>
            </w:pPr>
            <w:r w:rsidRPr="009A6C54">
              <w:rPr>
                <w:color w:val="000000"/>
                <w:kern w:val="2"/>
              </w:rPr>
              <w:t>CCR (Cancelled by Clinic, Rescheduled)</w:t>
            </w:r>
          </w:p>
          <w:p w14:paraId="26F278F3" w14:textId="77777777" w:rsidR="00DC1302" w:rsidRPr="009A6C54" w:rsidRDefault="00DC1302" w:rsidP="00FD58B6">
            <w:pPr>
              <w:pStyle w:val="TableText"/>
              <w:rPr>
                <w:color w:val="000000"/>
                <w:kern w:val="2"/>
              </w:rPr>
            </w:pPr>
            <w:r w:rsidRPr="009A6C54">
              <w:rPr>
                <w:color w:val="000000"/>
                <w:kern w:val="2"/>
              </w:rPr>
              <w:t>NT (No Action Taken)</w:t>
            </w:r>
          </w:p>
        </w:tc>
        <w:tc>
          <w:tcPr>
            <w:tcW w:w="1981" w:type="dxa"/>
          </w:tcPr>
          <w:p w14:paraId="26F278F4" w14:textId="77777777"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14:paraId="26F278F5" w14:textId="77777777" w:rsidR="00DC1302" w:rsidRPr="009A6C54" w:rsidRDefault="00DC1302" w:rsidP="00FD58B6">
            <w:pPr>
              <w:pStyle w:val="TableText"/>
              <w:rPr>
                <w:color w:val="000000"/>
                <w:kern w:val="2"/>
              </w:rPr>
            </w:pPr>
            <w:r w:rsidRPr="009A6C54">
              <w:rPr>
                <w:color w:val="000000"/>
                <w:kern w:val="2"/>
              </w:rPr>
              <w:t>R;SCHEDULED/KEPT</w:t>
            </w:r>
          </w:p>
          <w:p w14:paraId="26F278F6" w14:textId="77777777" w:rsidR="00DC1302" w:rsidRPr="009A6C54" w:rsidRDefault="00DC1302" w:rsidP="00FD58B6">
            <w:pPr>
              <w:pStyle w:val="TableText"/>
              <w:rPr>
                <w:color w:val="000000"/>
                <w:kern w:val="2"/>
              </w:rPr>
            </w:pPr>
            <w:r w:rsidRPr="009A6C54">
              <w:rPr>
                <w:color w:val="000000"/>
                <w:kern w:val="2"/>
              </w:rPr>
              <w:t>I;INPATIENT</w:t>
            </w:r>
          </w:p>
          <w:p w14:paraId="26F278F7" w14:textId="77777777" w:rsidR="00DC1302" w:rsidRPr="009A6C54" w:rsidRDefault="00DC1302" w:rsidP="00FD58B6">
            <w:pPr>
              <w:pStyle w:val="TableText"/>
              <w:rPr>
                <w:color w:val="000000"/>
                <w:kern w:val="2"/>
              </w:rPr>
            </w:pPr>
            <w:r w:rsidRPr="009A6C54">
              <w:rPr>
                <w:color w:val="000000"/>
                <w:kern w:val="2"/>
              </w:rPr>
              <w:t>NS;N0-SHOW</w:t>
            </w:r>
          </w:p>
          <w:p w14:paraId="26F278F8" w14:textId="77777777" w:rsidR="00DC1302" w:rsidRPr="009A6C54" w:rsidRDefault="00DC1302" w:rsidP="00FD58B6">
            <w:pPr>
              <w:pStyle w:val="TableText"/>
              <w:rPr>
                <w:color w:val="000000"/>
                <w:kern w:val="2"/>
              </w:rPr>
            </w:pPr>
            <w:r w:rsidRPr="009A6C54">
              <w:rPr>
                <w:color w:val="000000"/>
                <w:kern w:val="2"/>
              </w:rPr>
              <w:t>NSR;NO-SHOW &amp; RESCHEDULED</w:t>
            </w:r>
          </w:p>
          <w:p w14:paraId="26F278F9" w14:textId="77777777" w:rsidR="00DC1302" w:rsidRPr="009A6C54" w:rsidRDefault="00DC1302" w:rsidP="00FD58B6">
            <w:pPr>
              <w:pStyle w:val="TableText"/>
              <w:rPr>
                <w:color w:val="000000"/>
                <w:kern w:val="2"/>
              </w:rPr>
            </w:pPr>
            <w:r w:rsidRPr="009A6C54">
              <w:rPr>
                <w:color w:val="000000"/>
                <w:kern w:val="2"/>
              </w:rPr>
              <w:t>CP;CANCELLED BY PATIENT</w:t>
            </w:r>
          </w:p>
          <w:p w14:paraId="26F278FA" w14:textId="77777777" w:rsidR="00DC1302" w:rsidRPr="009A6C54" w:rsidRDefault="00DC1302" w:rsidP="00FD58B6">
            <w:pPr>
              <w:pStyle w:val="TableText"/>
              <w:rPr>
                <w:color w:val="000000"/>
                <w:kern w:val="2"/>
              </w:rPr>
            </w:pPr>
            <w:r w:rsidRPr="009A6C54">
              <w:rPr>
                <w:color w:val="000000"/>
                <w:kern w:val="2"/>
              </w:rPr>
              <w:t>CPR;CANCELLED BY PATIENT &amp; RESCHEDULED</w:t>
            </w:r>
          </w:p>
          <w:p w14:paraId="26F278FB" w14:textId="77777777" w:rsidR="00DC1302" w:rsidRPr="009A6C54" w:rsidRDefault="00DC1302" w:rsidP="00FD58B6">
            <w:pPr>
              <w:pStyle w:val="TableText"/>
              <w:rPr>
                <w:color w:val="000000"/>
                <w:kern w:val="2"/>
              </w:rPr>
            </w:pPr>
            <w:r w:rsidRPr="009A6C54">
              <w:rPr>
                <w:color w:val="000000"/>
                <w:kern w:val="2"/>
              </w:rPr>
              <w:t>CC;CANCELLED BY CLINIC</w:t>
            </w:r>
          </w:p>
          <w:p w14:paraId="26F278FC" w14:textId="77777777" w:rsidR="00DC1302" w:rsidRPr="009A6C54" w:rsidRDefault="00DC1302" w:rsidP="00FD58B6">
            <w:pPr>
              <w:pStyle w:val="TableText"/>
              <w:rPr>
                <w:color w:val="000000"/>
                <w:kern w:val="2"/>
              </w:rPr>
            </w:pPr>
            <w:r w:rsidRPr="009A6C54">
              <w:rPr>
                <w:color w:val="000000"/>
                <w:kern w:val="2"/>
              </w:rPr>
              <w:t>CCR;CANCELLED BY CLINIC &amp; RESCHEDULED</w:t>
            </w:r>
          </w:p>
          <w:p w14:paraId="26F278FD" w14:textId="77777777" w:rsidR="00DC1302" w:rsidRPr="009A6C54" w:rsidRDefault="00DC1302" w:rsidP="00FD58B6">
            <w:pPr>
              <w:pStyle w:val="TableText"/>
              <w:rPr>
                <w:color w:val="000000"/>
                <w:kern w:val="2"/>
              </w:rPr>
            </w:pPr>
            <w:r w:rsidRPr="009A6C54">
              <w:rPr>
                <w:color w:val="000000"/>
                <w:kern w:val="2"/>
              </w:rPr>
              <w:t>NT;NO ACTION TAKEN</w:t>
            </w:r>
          </w:p>
        </w:tc>
      </w:tr>
      <w:tr w:rsidR="00DC1302" w:rsidRPr="009A6C54" w14:paraId="26F27906" w14:textId="77777777" w:rsidTr="00FD58B6">
        <w:tc>
          <w:tcPr>
            <w:tcW w:w="565" w:type="dxa"/>
          </w:tcPr>
          <w:p w14:paraId="26F278FF" w14:textId="77777777" w:rsidR="00DC1302" w:rsidRPr="009A6C54" w:rsidRDefault="00DC1302" w:rsidP="00FD58B6">
            <w:pPr>
              <w:pStyle w:val="TableText"/>
              <w:rPr>
                <w:color w:val="000000"/>
                <w:kern w:val="2"/>
              </w:rPr>
            </w:pPr>
            <w:r w:rsidRPr="009A6C54">
              <w:rPr>
                <w:color w:val="000000"/>
                <w:kern w:val="2"/>
              </w:rPr>
              <w:t>4</w:t>
            </w:r>
          </w:p>
        </w:tc>
        <w:tc>
          <w:tcPr>
            <w:tcW w:w="1620" w:type="dxa"/>
          </w:tcPr>
          <w:p w14:paraId="26F27900" w14:textId="77777777" w:rsidR="00DC1302" w:rsidRPr="009A6C54" w:rsidRDefault="00DC1302" w:rsidP="00FD58B6">
            <w:pPr>
              <w:pStyle w:val="TableText"/>
              <w:rPr>
                <w:color w:val="000000"/>
                <w:kern w:val="2"/>
              </w:rPr>
            </w:pPr>
            <w:r w:rsidRPr="009A6C54">
              <w:rPr>
                <w:color w:val="000000"/>
                <w:kern w:val="2"/>
              </w:rPr>
              <w:t>PATIENT DFN and NAME</w:t>
            </w:r>
          </w:p>
        </w:tc>
        <w:tc>
          <w:tcPr>
            <w:tcW w:w="1199" w:type="dxa"/>
          </w:tcPr>
          <w:p w14:paraId="26F2790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2" w14:textId="77777777" w:rsidR="00DC1302" w:rsidRPr="009A6C54" w:rsidRDefault="00DC1302" w:rsidP="00FD58B6">
            <w:pPr>
              <w:pStyle w:val="TableText"/>
              <w:rPr>
                <w:color w:val="000000"/>
                <w:kern w:val="2"/>
              </w:rPr>
            </w:pPr>
            <w:r w:rsidRPr="009A6C54">
              <w:rPr>
                <w:color w:val="000000"/>
                <w:kern w:val="2"/>
              </w:rPr>
              <w:t>DFN;name</w:t>
            </w:r>
          </w:p>
        </w:tc>
        <w:tc>
          <w:tcPr>
            <w:tcW w:w="1981" w:type="dxa"/>
          </w:tcPr>
          <w:p w14:paraId="26F27903" w14:textId="77777777"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14:paraId="26F27904" w14:textId="77777777" w:rsidR="00DC1302" w:rsidRPr="009A6C54" w:rsidRDefault="00DC1302" w:rsidP="00FD58B6">
            <w:pPr>
              <w:pStyle w:val="TableText"/>
              <w:rPr>
                <w:color w:val="000000"/>
                <w:kern w:val="2"/>
              </w:rPr>
            </w:pPr>
            <w:r w:rsidRPr="009A6C54">
              <w:rPr>
                <w:color w:val="000000"/>
                <w:kern w:val="2"/>
              </w:rPr>
              <w:t>34877;JONES,BOB</w:t>
            </w:r>
          </w:p>
          <w:p w14:paraId="26F27905" w14:textId="77777777" w:rsidR="00DC1302" w:rsidRPr="009A6C54" w:rsidRDefault="00DC1302" w:rsidP="00FD58B6">
            <w:pPr>
              <w:pStyle w:val="TableText"/>
              <w:rPr>
                <w:color w:val="000000"/>
                <w:kern w:val="2"/>
              </w:rPr>
            </w:pPr>
            <w:r w:rsidRPr="009A6C54">
              <w:rPr>
                <w:color w:val="000000"/>
                <w:kern w:val="2"/>
              </w:rPr>
              <w:t>455;SCHILSON,BRIAN</w:t>
            </w:r>
          </w:p>
        </w:tc>
      </w:tr>
      <w:tr w:rsidR="00DC1302" w:rsidRPr="009A6C54" w14:paraId="26F2790E" w14:textId="77777777" w:rsidTr="00FD58B6">
        <w:tc>
          <w:tcPr>
            <w:tcW w:w="565" w:type="dxa"/>
          </w:tcPr>
          <w:p w14:paraId="26F27907" w14:textId="77777777" w:rsidR="00DC1302" w:rsidRPr="009A6C54" w:rsidRDefault="00DC1302" w:rsidP="00FD58B6">
            <w:pPr>
              <w:pStyle w:val="TableText"/>
              <w:rPr>
                <w:color w:val="000000"/>
                <w:kern w:val="2"/>
              </w:rPr>
            </w:pPr>
            <w:r w:rsidRPr="009A6C54">
              <w:rPr>
                <w:color w:val="000000"/>
                <w:kern w:val="2"/>
              </w:rPr>
              <w:t>5</w:t>
            </w:r>
          </w:p>
        </w:tc>
        <w:tc>
          <w:tcPr>
            <w:tcW w:w="1620" w:type="dxa"/>
          </w:tcPr>
          <w:p w14:paraId="26F27908" w14:textId="77777777" w:rsidR="00DC1302" w:rsidRPr="009A6C54" w:rsidRDefault="00DC1302" w:rsidP="00FD58B6">
            <w:pPr>
              <w:pStyle w:val="TableText"/>
              <w:rPr>
                <w:color w:val="000000"/>
                <w:kern w:val="2"/>
              </w:rPr>
            </w:pPr>
            <w:r w:rsidRPr="009A6C54">
              <w:rPr>
                <w:color w:val="000000"/>
                <w:kern w:val="2"/>
              </w:rPr>
              <w:t>LENGTH OF APPOINTMENT</w:t>
            </w:r>
          </w:p>
        </w:tc>
        <w:tc>
          <w:tcPr>
            <w:tcW w:w="1199" w:type="dxa"/>
          </w:tcPr>
          <w:p w14:paraId="26F2790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0A"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0B" w14:textId="77777777"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14:paraId="26F2790C" w14:textId="77777777" w:rsidR="00DC1302" w:rsidRPr="009A6C54" w:rsidRDefault="00DC1302" w:rsidP="00FD58B6">
            <w:pPr>
              <w:pStyle w:val="TableText"/>
              <w:rPr>
                <w:color w:val="000000"/>
                <w:kern w:val="2"/>
              </w:rPr>
            </w:pPr>
            <w:r w:rsidRPr="009A6C54">
              <w:rPr>
                <w:color w:val="000000"/>
                <w:kern w:val="2"/>
              </w:rPr>
              <w:t>20</w:t>
            </w:r>
          </w:p>
          <w:p w14:paraId="26F2790D" w14:textId="77777777" w:rsidR="00DC1302" w:rsidRPr="009A6C54" w:rsidRDefault="00DC1302" w:rsidP="00FD58B6">
            <w:pPr>
              <w:pStyle w:val="TableText"/>
              <w:rPr>
                <w:color w:val="000000"/>
                <w:kern w:val="2"/>
              </w:rPr>
            </w:pPr>
            <w:r w:rsidRPr="009A6C54">
              <w:rPr>
                <w:color w:val="000000"/>
                <w:kern w:val="2"/>
              </w:rPr>
              <w:t>60</w:t>
            </w:r>
          </w:p>
        </w:tc>
      </w:tr>
      <w:tr w:rsidR="00DC1302" w:rsidRPr="009A6C54" w14:paraId="26F27916" w14:textId="77777777" w:rsidTr="00FD58B6">
        <w:tc>
          <w:tcPr>
            <w:tcW w:w="565" w:type="dxa"/>
          </w:tcPr>
          <w:p w14:paraId="26F2790F" w14:textId="77777777" w:rsidR="00DC1302" w:rsidRPr="009A6C54" w:rsidRDefault="00DC1302" w:rsidP="00FD58B6">
            <w:pPr>
              <w:pStyle w:val="TableText"/>
              <w:rPr>
                <w:color w:val="000000"/>
                <w:kern w:val="2"/>
              </w:rPr>
            </w:pPr>
            <w:r w:rsidRPr="009A6C54">
              <w:rPr>
                <w:color w:val="000000"/>
                <w:kern w:val="2"/>
              </w:rPr>
              <w:t>6</w:t>
            </w:r>
          </w:p>
        </w:tc>
        <w:tc>
          <w:tcPr>
            <w:tcW w:w="1620" w:type="dxa"/>
          </w:tcPr>
          <w:p w14:paraId="26F27910" w14:textId="77777777" w:rsidR="00DC1302" w:rsidRPr="009A6C54" w:rsidRDefault="00DC1302" w:rsidP="00FD58B6">
            <w:pPr>
              <w:pStyle w:val="TableText"/>
              <w:rPr>
                <w:color w:val="000000"/>
                <w:kern w:val="2"/>
              </w:rPr>
            </w:pPr>
            <w:r w:rsidRPr="009A6C54">
              <w:rPr>
                <w:color w:val="000000"/>
                <w:kern w:val="2"/>
              </w:rPr>
              <w:t>COMMENTS</w:t>
            </w:r>
          </w:p>
        </w:tc>
        <w:tc>
          <w:tcPr>
            <w:tcW w:w="1199" w:type="dxa"/>
          </w:tcPr>
          <w:p w14:paraId="26F2791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2" w14:textId="77777777" w:rsidR="00DC1302" w:rsidRPr="009A6C54" w:rsidRDefault="00DC1302" w:rsidP="00FD58B6">
            <w:pPr>
              <w:pStyle w:val="TableText"/>
              <w:rPr>
                <w:color w:val="000000"/>
                <w:kern w:val="2"/>
              </w:rPr>
            </w:pPr>
            <w:r w:rsidRPr="009A6C54">
              <w:rPr>
                <w:color w:val="000000"/>
                <w:kern w:val="2"/>
              </w:rPr>
              <w:t>free text</w:t>
            </w:r>
          </w:p>
        </w:tc>
        <w:tc>
          <w:tcPr>
            <w:tcW w:w="1981" w:type="dxa"/>
          </w:tcPr>
          <w:p w14:paraId="26F27913" w14:textId="77777777"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14:paraId="26F27914" w14:textId="77777777" w:rsidR="00DC1302" w:rsidRPr="009A6C54" w:rsidRDefault="00DC1302" w:rsidP="00FD58B6">
            <w:pPr>
              <w:pStyle w:val="TableText"/>
              <w:rPr>
                <w:color w:val="000000"/>
                <w:kern w:val="2"/>
              </w:rPr>
            </w:pPr>
            <w:r w:rsidRPr="009A6C54">
              <w:rPr>
                <w:color w:val="000000"/>
                <w:kern w:val="2"/>
              </w:rPr>
              <w:t>PATIENT NEEDS WHEELCHAIR</w:t>
            </w:r>
          </w:p>
          <w:p w14:paraId="26F27915" w14:textId="77777777" w:rsidR="00DC1302" w:rsidRPr="009A6C54" w:rsidRDefault="00DC1302" w:rsidP="00FD58B6">
            <w:pPr>
              <w:pStyle w:val="TableText"/>
              <w:rPr>
                <w:color w:val="000000"/>
                <w:kern w:val="2"/>
              </w:rPr>
            </w:pPr>
            <w:r w:rsidRPr="009A6C54">
              <w:rPr>
                <w:color w:val="000000"/>
                <w:kern w:val="2"/>
              </w:rPr>
              <w:lastRenderedPageBreak/>
              <w:t>Note: Comments shall be located on the “C” subscript.</w:t>
            </w:r>
          </w:p>
        </w:tc>
      </w:tr>
      <w:tr w:rsidR="00DC1302" w:rsidRPr="009A6C54" w14:paraId="26F2791E" w14:textId="77777777" w:rsidTr="00FD58B6">
        <w:tc>
          <w:tcPr>
            <w:tcW w:w="565" w:type="dxa"/>
          </w:tcPr>
          <w:p w14:paraId="26F27917" w14:textId="77777777" w:rsidR="00DC1302" w:rsidRPr="009A6C54" w:rsidRDefault="00DC1302" w:rsidP="00FD58B6">
            <w:pPr>
              <w:pStyle w:val="TableText"/>
              <w:rPr>
                <w:color w:val="000000"/>
                <w:kern w:val="2"/>
              </w:rPr>
            </w:pPr>
            <w:r w:rsidRPr="009A6C54">
              <w:rPr>
                <w:color w:val="000000"/>
                <w:kern w:val="2"/>
              </w:rPr>
              <w:lastRenderedPageBreak/>
              <w:t>7</w:t>
            </w:r>
          </w:p>
        </w:tc>
        <w:tc>
          <w:tcPr>
            <w:tcW w:w="1620" w:type="dxa"/>
          </w:tcPr>
          <w:p w14:paraId="26F27918" w14:textId="77777777" w:rsidR="00DC1302" w:rsidRPr="009A6C54" w:rsidRDefault="00DC1302" w:rsidP="00FD58B6">
            <w:pPr>
              <w:pStyle w:val="TableText"/>
              <w:rPr>
                <w:color w:val="000000"/>
                <w:kern w:val="2"/>
              </w:rPr>
            </w:pPr>
            <w:r w:rsidRPr="009A6C54">
              <w:rPr>
                <w:color w:val="000000"/>
                <w:kern w:val="2"/>
              </w:rPr>
              <w:t>OVERBOOK</w:t>
            </w:r>
          </w:p>
        </w:tc>
        <w:tc>
          <w:tcPr>
            <w:tcW w:w="1199" w:type="dxa"/>
          </w:tcPr>
          <w:p w14:paraId="26F27919"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1A"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1B" w14:textId="77777777"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14:paraId="26F2791C" w14:textId="77777777" w:rsidR="00DC1302" w:rsidRPr="009A6C54" w:rsidRDefault="00DC1302" w:rsidP="00FD58B6">
            <w:pPr>
              <w:pStyle w:val="TableText"/>
              <w:rPr>
                <w:color w:val="000000"/>
                <w:kern w:val="2"/>
              </w:rPr>
            </w:pPr>
            <w:r w:rsidRPr="009A6C54">
              <w:rPr>
                <w:color w:val="000000"/>
                <w:kern w:val="2"/>
              </w:rPr>
              <w:t>Y</w:t>
            </w:r>
          </w:p>
          <w:p w14:paraId="26F2791D"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27" w14:textId="77777777" w:rsidTr="00FD58B6">
        <w:tc>
          <w:tcPr>
            <w:tcW w:w="565" w:type="dxa"/>
          </w:tcPr>
          <w:p w14:paraId="26F2791F" w14:textId="77777777" w:rsidR="00DC1302" w:rsidRPr="009A6C54" w:rsidRDefault="00DC1302" w:rsidP="00FD58B6">
            <w:pPr>
              <w:pStyle w:val="TableText"/>
              <w:rPr>
                <w:color w:val="000000"/>
                <w:kern w:val="2"/>
              </w:rPr>
            </w:pPr>
            <w:r w:rsidRPr="009A6C54">
              <w:rPr>
                <w:color w:val="000000"/>
                <w:kern w:val="2"/>
              </w:rPr>
              <w:t>8</w:t>
            </w:r>
          </w:p>
        </w:tc>
        <w:tc>
          <w:tcPr>
            <w:tcW w:w="1620" w:type="dxa"/>
          </w:tcPr>
          <w:p w14:paraId="26F27920" w14:textId="77777777"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14:paraId="26F2792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22" w14:textId="77777777"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14:paraId="26F27923" w14:textId="77777777"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14:paraId="26F27924" w14:textId="77777777" w:rsidR="00DC1302" w:rsidRPr="009A6C54" w:rsidRDefault="00DC1302" w:rsidP="00FD58B6">
            <w:pPr>
              <w:pStyle w:val="TableText"/>
              <w:rPr>
                <w:color w:val="000000"/>
                <w:kern w:val="2"/>
              </w:rPr>
            </w:pPr>
            <w:r w:rsidRPr="009A6C54">
              <w:rPr>
                <w:color w:val="000000"/>
                <w:kern w:val="2"/>
              </w:rPr>
              <w:t>2;AID &amp; ATTENDANCE;2;AID &amp; ATTENDANCE</w:t>
            </w:r>
          </w:p>
          <w:p w14:paraId="26F27925" w14:textId="77777777" w:rsidR="00DC1302" w:rsidRPr="009A6C54" w:rsidRDefault="00DC1302" w:rsidP="00FD58B6">
            <w:pPr>
              <w:pStyle w:val="TableText"/>
              <w:rPr>
                <w:color w:val="000000"/>
                <w:kern w:val="2"/>
              </w:rPr>
            </w:pPr>
            <w:r w:rsidRPr="009A6C54">
              <w:rPr>
                <w:color w:val="000000"/>
                <w:kern w:val="2"/>
              </w:rPr>
              <w:t>7;ALLIED VETERAN;7;ALLIED VETERAN</w:t>
            </w:r>
          </w:p>
          <w:p w14:paraId="26F27926" w14:textId="77777777"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14:paraId="26F2792E" w14:textId="77777777" w:rsidTr="00FD58B6">
        <w:tc>
          <w:tcPr>
            <w:tcW w:w="565" w:type="dxa"/>
          </w:tcPr>
          <w:p w14:paraId="26F27928" w14:textId="77777777" w:rsidR="00DC1302" w:rsidRPr="009A6C54" w:rsidRDefault="00DC1302" w:rsidP="00FD58B6">
            <w:pPr>
              <w:pStyle w:val="TableText"/>
              <w:rPr>
                <w:color w:val="000000"/>
                <w:kern w:val="2"/>
              </w:rPr>
            </w:pPr>
            <w:r w:rsidRPr="009A6C54">
              <w:rPr>
                <w:color w:val="000000"/>
                <w:kern w:val="2"/>
              </w:rPr>
              <w:t>9</w:t>
            </w:r>
          </w:p>
        </w:tc>
        <w:tc>
          <w:tcPr>
            <w:tcW w:w="1620" w:type="dxa"/>
          </w:tcPr>
          <w:p w14:paraId="26F27929" w14:textId="77777777" w:rsidR="00DC1302" w:rsidRPr="009A6C54" w:rsidRDefault="00DC1302" w:rsidP="00FD58B6">
            <w:pPr>
              <w:pStyle w:val="TableText"/>
              <w:rPr>
                <w:color w:val="000000"/>
                <w:kern w:val="2"/>
              </w:rPr>
            </w:pPr>
            <w:r w:rsidRPr="009A6C54">
              <w:rPr>
                <w:color w:val="000000"/>
                <w:kern w:val="2"/>
              </w:rPr>
              <w:t>CHECK-IN DATE/TIME</w:t>
            </w:r>
          </w:p>
        </w:tc>
        <w:tc>
          <w:tcPr>
            <w:tcW w:w="1199" w:type="dxa"/>
          </w:tcPr>
          <w:p w14:paraId="26F2792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2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2C" w14:textId="77777777"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14:paraId="26F2792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37" w14:textId="77777777" w:rsidTr="00FD58B6">
        <w:tc>
          <w:tcPr>
            <w:tcW w:w="565" w:type="dxa"/>
          </w:tcPr>
          <w:p w14:paraId="26F2792F" w14:textId="77777777" w:rsidR="00DC1302" w:rsidRPr="009A6C54" w:rsidRDefault="00DC1302" w:rsidP="00FD58B6">
            <w:pPr>
              <w:pStyle w:val="TableText"/>
              <w:rPr>
                <w:color w:val="000000"/>
                <w:kern w:val="2"/>
              </w:rPr>
            </w:pPr>
            <w:r w:rsidRPr="009A6C54">
              <w:rPr>
                <w:color w:val="000000"/>
                <w:kern w:val="2"/>
              </w:rPr>
              <w:t>10</w:t>
            </w:r>
          </w:p>
        </w:tc>
        <w:tc>
          <w:tcPr>
            <w:tcW w:w="1620" w:type="dxa"/>
          </w:tcPr>
          <w:p w14:paraId="26F27930" w14:textId="77777777"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14:paraId="26F2793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32" w14:textId="77777777" w:rsidR="00DC1302" w:rsidRPr="009A6C54" w:rsidRDefault="00DC1302" w:rsidP="00FD58B6">
            <w:pPr>
              <w:pStyle w:val="TableText"/>
              <w:rPr>
                <w:color w:val="000000"/>
                <w:kern w:val="2"/>
              </w:rPr>
            </w:pPr>
            <w:r w:rsidRPr="009A6C54">
              <w:rPr>
                <w:color w:val="000000"/>
                <w:kern w:val="2"/>
              </w:rPr>
              <w:t>IEN;name</w:t>
            </w:r>
          </w:p>
        </w:tc>
        <w:tc>
          <w:tcPr>
            <w:tcW w:w="1981" w:type="dxa"/>
          </w:tcPr>
          <w:p w14:paraId="26F27933" w14:textId="77777777"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14:paraId="26F27934" w14:textId="77777777" w:rsidR="00DC1302" w:rsidRPr="009A6C54" w:rsidRDefault="00DC1302" w:rsidP="00FD58B6">
            <w:pPr>
              <w:pStyle w:val="TableText"/>
              <w:rPr>
                <w:color w:val="000000"/>
                <w:kern w:val="2"/>
              </w:rPr>
            </w:pPr>
            <w:r w:rsidRPr="009A6C54">
              <w:rPr>
                <w:color w:val="000000"/>
                <w:kern w:val="2"/>
              </w:rPr>
              <w:t>1;COMPENSATION &amp; PENSION</w:t>
            </w:r>
          </w:p>
          <w:p w14:paraId="26F27935" w14:textId="77777777" w:rsidR="00DC1302" w:rsidRPr="009A6C54" w:rsidRDefault="00DC1302" w:rsidP="00FD58B6">
            <w:pPr>
              <w:pStyle w:val="TableText"/>
              <w:rPr>
                <w:color w:val="000000"/>
                <w:kern w:val="2"/>
              </w:rPr>
            </w:pPr>
            <w:r w:rsidRPr="009A6C54">
              <w:rPr>
                <w:color w:val="000000"/>
                <w:kern w:val="2"/>
              </w:rPr>
              <w:t>3;ORGAN DONORS</w:t>
            </w:r>
          </w:p>
          <w:p w14:paraId="26F27936" w14:textId="77777777"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14:paraId="26F2793E" w14:textId="77777777" w:rsidTr="00FD58B6">
        <w:tc>
          <w:tcPr>
            <w:tcW w:w="565" w:type="dxa"/>
          </w:tcPr>
          <w:p w14:paraId="26F27938" w14:textId="77777777" w:rsidR="00DC1302" w:rsidRPr="009A6C54" w:rsidRDefault="00DC1302" w:rsidP="00FD58B6">
            <w:pPr>
              <w:pStyle w:val="TableText"/>
              <w:rPr>
                <w:color w:val="000000"/>
                <w:kern w:val="2"/>
              </w:rPr>
            </w:pPr>
            <w:r w:rsidRPr="009A6C54">
              <w:rPr>
                <w:color w:val="000000"/>
                <w:kern w:val="2"/>
              </w:rPr>
              <w:t>11</w:t>
            </w:r>
          </w:p>
        </w:tc>
        <w:tc>
          <w:tcPr>
            <w:tcW w:w="1620" w:type="dxa"/>
          </w:tcPr>
          <w:p w14:paraId="26F27939" w14:textId="77777777" w:rsidR="00DC1302" w:rsidRPr="009A6C54" w:rsidRDefault="00DC1302" w:rsidP="00FD58B6">
            <w:pPr>
              <w:pStyle w:val="TableText"/>
              <w:rPr>
                <w:color w:val="000000"/>
                <w:kern w:val="2"/>
              </w:rPr>
            </w:pPr>
            <w:r w:rsidRPr="009A6C54">
              <w:rPr>
                <w:color w:val="000000"/>
                <w:kern w:val="2"/>
              </w:rPr>
              <w:t>CHECK-OUT DATE/TIME</w:t>
            </w:r>
          </w:p>
        </w:tc>
        <w:tc>
          <w:tcPr>
            <w:tcW w:w="1199" w:type="dxa"/>
          </w:tcPr>
          <w:p w14:paraId="26F2793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3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3C" w14:textId="77777777"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14:paraId="26F2793D" w14:textId="77777777" w:rsidR="00DC1302" w:rsidRPr="009A6C54" w:rsidRDefault="00DC1302" w:rsidP="00FD58B6">
            <w:pPr>
              <w:pStyle w:val="TableText"/>
              <w:rPr>
                <w:color w:val="000000"/>
                <w:kern w:val="2"/>
              </w:rPr>
            </w:pPr>
            <w:r w:rsidRPr="009A6C54">
              <w:rPr>
                <w:color w:val="000000"/>
                <w:kern w:val="2"/>
              </w:rPr>
              <w:t>3031215.113</w:t>
            </w:r>
          </w:p>
        </w:tc>
      </w:tr>
      <w:tr w:rsidR="00DC1302" w:rsidRPr="009A6C54" w14:paraId="26F27945" w14:textId="77777777" w:rsidTr="00FD58B6">
        <w:tc>
          <w:tcPr>
            <w:tcW w:w="565" w:type="dxa"/>
          </w:tcPr>
          <w:p w14:paraId="26F2793F" w14:textId="77777777" w:rsidR="00DC1302" w:rsidRPr="009A6C54" w:rsidRDefault="00DC1302" w:rsidP="00FD58B6">
            <w:pPr>
              <w:pStyle w:val="TableText"/>
              <w:rPr>
                <w:color w:val="000000"/>
                <w:kern w:val="2"/>
              </w:rPr>
            </w:pPr>
            <w:r w:rsidRPr="009A6C54">
              <w:rPr>
                <w:color w:val="000000"/>
                <w:kern w:val="2"/>
              </w:rPr>
              <w:t>12</w:t>
            </w:r>
          </w:p>
        </w:tc>
        <w:tc>
          <w:tcPr>
            <w:tcW w:w="1620" w:type="dxa"/>
          </w:tcPr>
          <w:p w14:paraId="26F27940" w14:textId="77777777"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14:paraId="26F27941"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2"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43" w14:textId="77777777"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14:paraId="26F27944" w14:textId="77777777" w:rsidR="00DC1302" w:rsidRPr="009A6C54" w:rsidRDefault="00DC1302" w:rsidP="00FD58B6">
            <w:pPr>
              <w:pStyle w:val="TableText"/>
              <w:rPr>
                <w:color w:val="000000"/>
                <w:kern w:val="2"/>
              </w:rPr>
            </w:pPr>
            <w:r w:rsidRPr="009A6C54">
              <w:rPr>
                <w:color w:val="000000"/>
                <w:kern w:val="2"/>
              </w:rPr>
              <w:t>4578</w:t>
            </w:r>
          </w:p>
        </w:tc>
      </w:tr>
      <w:tr w:rsidR="00DC1302" w:rsidRPr="009A6C54" w14:paraId="26F2794C" w14:textId="77777777" w:rsidTr="00FD58B6">
        <w:tc>
          <w:tcPr>
            <w:tcW w:w="565" w:type="dxa"/>
          </w:tcPr>
          <w:p w14:paraId="26F27946" w14:textId="77777777" w:rsidR="00DC1302" w:rsidRPr="009A6C54" w:rsidRDefault="00DC1302" w:rsidP="00FD58B6">
            <w:pPr>
              <w:pStyle w:val="TableText"/>
              <w:rPr>
                <w:color w:val="000000"/>
                <w:kern w:val="2"/>
              </w:rPr>
            </w:pPr>
            <w:r w:rsidRPr="009A6C54">
              <w:rPr>
                <w:color w:val="000000"/>
                <w:kern w:val="2"/>
              </w:rPr>
              <w:t>13</w:t>
            </w:r>
          </w:p>
        </w:tc>
        <w:tc>
          <w:tcPr>
            <w:tcW w:w="1620" w:type="dxa"/>
          </w:tcPr>
          <w:p w14:paraId="26F27947" w14:textId="77777777"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14:paraId="26F2794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49"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4A" w14:textId="77777777"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14:paraId="26F2794B" w14:textId="77777777" w:rsidR="00DC1302" w:rsidRPr="009A6C54" w:rsidRDefault="00DC1302" w:rsidP="00FD58B6">
            <w:pPr>
              <w:pStyle w:val="TableText"/>
              <w:rPr>
                <w:color w:val="000000"/>
                <w:kern w:val="2"/>
              </w:rPr>
            </w:pPr>
            <w:r w:rsidRPr="009A6C54">
              <w:rPr>
                <w:color w:val="000000"/>
                <w:kern w:val="2"/>
              </w:rPr>
              <w:t>301;350</w:t>
            </w:r>
          </w:p>
        </w:tc>
      </w:tr>
      <w:tr w:rsidR="00DC1302" w:rsidRPr="009A6C54" w14:paraId="26F27953" w14:textId="77777777" w:rsidTr="00FD58B6">
        <w:tc>
          <w:tcPr>
            <w:tcW w:w="565" w:type="dxa"/>
          </w:tcPr>
          <w:p w14:paraId="26F2794D" w14:textId="77777777" w:rsidR="00DC1302" w:rsidRPr="009A6C54" w:rsidRDefault="00DC1302" w:rsidP="00FD58B6">
            <w:pPr>
              <w:pStyle w:val="TableText"/>
              <w:rPr>
                <w:color w:val="000000"/>
                <w:kern w:val="2"/>
              </w:rPr>
            </w:pPr>
            <w:r w:rsidRPr="009A6C54">
              <w:rPr>
                <w:color w:val="000000"/>
                <w:kern w:val="2"/>
              </w:rPr>
              <w:lastRenderedPageBreak/>
              <w:t>14</w:t>
            </w:r>
          </w:p>
        </w:tc>
        <w:tc>
          <w:tcPr>
            <w:tcW w:w="1620" w:type="dxa"/>
          </w:tcPr>
          <w:p w14:paraId="26F2794E" w14:textId="77777777"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14:paraId="26F2794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0" w14:textId="77777777" w:rsidR="00DC1302" w:rsidRPr="009A6C54" w:rsidRDefault="00DC1302" w:rsidP="00FD58B6">
            <w:pPr>
              <w:pStyle w:val="TableText"/>
              <w:rPr>
                <w:color w:val="000000"/>
                <w:kern w:val="2"/>
              </w:rPr>
            </w:pPr>
            <w:r w:rsidRPr="009A6C54">
              <w:rPr>
                <w:color w:val="000000"/>
                <w:kern w:val="2"/>
              </w:rPr>
              <w:t>IEN;code</w:t>
            </w:r>
          </w:p>
        </w:tc>
        <w:tc>
          <w:tcPr>
            <w:tcW w:w="1981" w:type="dxa"/>
          </w:tcPr>
          <w:p w14:paraId="26F27951" w14:textId="77777777"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14:paraId="26F27952" w14:textId="77777777" w:rsidR="00DC1302" w:rsidRPr="009A6C54" w:rsidRDefault="00DC1302" w:rsidP="00FD58B6">
            <w:pPr>
              <w:pStyle w:val="TableText"/>
              <w:rPr>
                <w:color w:val="000000"/>
                <w:kern w:val="2"/>
              </w:rPr>
            </w:pPr>
            <w:r w:rsidRPr="009A6C54">
              <w:rPr>
                <w:color w:val="000000"/>
                <w:kern w:val="2"/>
              </w:rPr>
              <w:t>549;500</w:t>
            </w:r>
          </w:p>
        </w:tc>
      </w:tr>
      <w:tr w:rsidR="00DC1302" w:rsidRPr="009A6C54" w14:paraId="26F2795B" w14:textId="77777777" w:rsidTr="00FD58B6">
        <w:tc>
          <w:tcPr>
            <w:tcW w:w="565" w:type="dxa"/>
          </w:tcPr>
          <w:p w14:paraId="26F27954" w14:textId="77777777" w:rsidR="00DC1302" w:rsidRPr="009A6C54" w:rsidRDefault="00DC1302" w:rsidP="00FD58B6">
            <w:pPr>
              <w:pStyle w:val="TableText"/>
              <w:rPr>
                <w:color w:val="000000"/>
                <w:kern w:val="2"/>
              </w:rPr>
            </w:pPr>
            <w:r w:rsidRPr="009A6C54">
              <w:rPr>
                <w:color w:val="000000"/>
                <w:kern w:val="2"/>
              </w:rPr>
              <w:t>15</w:t>
            </w:r>
          </w:p>
        </w:tc>
        <w:tc>
          <w:tcPr>
            <w:tcW w:w="1620" w:type="dxa"/>
          </w:tcPr>
          <w:p w14:paraId="26F27955" w14:textId="77777777" w:rsidR="00DC1302" w:rsidRPr="009A6C54" w:rsidRDefault="00DC1302" w:rsidP="00FD58B6">
            <w:pPr>
              <w:pStyle w:val="TableText"/>
              <w:rPr>
                <w:color w:val="000000"/>
                <w:kern w:val="2"/>
              </w:rPr>
            </w:pPr>
            <w:r w:rsidRPr="009A6C54">
              <w:rPr>
                <w:color w:val="000000"/>
                <w:kern w:val="2"/>
              </w:rPr>
              <w:t>WORKLOAD NON-COUNT</w:t>
            </w:r>
          </w:p>
        </w:tc>
        <w:tc>
          <w:tcPr>
            <w:tcW w:w="1199" w:type="dxa"/>
          </w:tcPr>
          <w:p w14:paraId="26F2795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57"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58" w14:textId="77777777"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14:paraId="26F27959" w14:textId="77777777" w:rsidR="00DC1302" w:rsidRPr="009A6C54" w:rsidRDefault="00DC1302" w:rsidP="00FD58B6">
            <w:pPr>
              <w:pStyle w:val="TableText"/>
              <w:rPr>
                <w:color w:val="000000"/>
                <w:kern w:val="2"/>
              </w:rPr>
            </w:pPr>
            <w:r w:rsidRPr="009A6C54">
              <w:rPr>
                <w:color w:val="000000"/>
                <w:kern w:val="2"/>
              </w:rPr>
              <w:t>Y</w:t>
            </w:r>
          </w:p>
          <w:p w14:paraId="26F2795A"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62" w14:textId="77777777" w:rsidTr="00FD58B6">
        <w:tc>
          <w:tcPr>
            <w:tcW w:w="565" w:type="dxa"/>
          </w:tcPr>
          <w:p w14:paraId="26F2795C" w14:textId="77777777" w:rsidR="00DC1302" w:rsidRPr="009A6C54" w:rsidRDefault="00DC1302" w:rsidP="00FD58B6">
            <w:pPr>
              <w:pStyle w:val="TableText"/>
              <w:rPr>
                <w:color w:val="000000"/>
                <w:kern w:val="2"/>
              </w:rPr>
            </w:pPr>
            <w:r w:rsidRPr="009A6C54">
              <w:rPr>
                <w:color w:val="000000"/>
                <w:kern w:val="2"/>
              </w:rPr>
              <w:t>16</w:t>
            </w:r>
          </w:p>
        </w:tc>
        <w:tc>
          <w:tcPr>
            <w:tcW w:w="1620" w:type="dxa"/>
          </w:tcPr>
          <w:p w14:paraId="26F2795D" w14:textId="77777777" w:rsidR="00DC1302" w:rsidRPr="009A6C54" w:rsidRDefault="00DC1302" w:rsidP="00FD58B6">
            <w:pPr>
              <w:pStyle w:val="TableText"/>
              <w:rPr>
                <w:color w:val="000000"/>
                <w:kern w:val="2"/>
              </w:rPr>
            </w:pPr>
            <w:r w:rsidRPr="009A6C54">
              <w:rPr>
                <w:color w:val="000000"/>
                <w:kern w:val="2"/>
              </w:rPr>
              <w:t>DATE APPOINTMENT MADE</w:t>
            </w:r>
          </w:p>
        </w:tc>
        <w:tc>
          <w:tcPr>
            <w:tcW w:w="1199" w:type="dxa"/>
          </w:tcPr>
          <w:p w14:paraId="26F2795E"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5F"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0" w14:textId="77777777"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14:paraId="26F27961"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69" w14:textId="77777777" w:rsidTr="00FD58B6">
        <w:tc>
          <w:tcPr>
            <w:tcW w:w="565" w:type="dxa"/>
          </w:tcPr>
          <w:p w14:paraId="26F27963" w14:textId="77777777" w:rsidR="00DC1302" w:rsidRPr="009A6C54" w:rsidRDefault="00DC1302" w:rsidP="00FD58B6">
            <w:pPr>
              <w:pStyle w:val="TableText"/>
              <w:rPr>
                <w:color w:val="000000"/>
                <w:kern w:val="2"/>
              </w:rPr>
            </w:pPr>
            <w:r w:rsidRPr="009A6C54">
              <w:rPr>
                <w:color w:val="000000"/>
                <w:kern w:val="2"/>
              </w:rPr>
              <w:t>17</w:t>
            </w:r>
          </w:p>
        </w:tc>
        <w:tc>
          <w:tcPr>
            <w:tcW w:w="1620" w:type="dxa"/>
          </w:tcPr>
          <w:p w14:paraId="26F27964" w14:textId="77777777"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14:paraId="26F27965" w14:textId="77777777" w:rsidR="00DC1302" w:rsidRPr="009A6C54" w:rsidRDefault="00DC1302" w:rsidP="00FD58B6">
            <w:pPr>
              <w:pStyle w:val="TableText"/>
              <w:rPr>
                <w:color w:val="000000"/>
                <w:kern w:val="2"/>
              </w:rPr>
            </w:pPr>
            <w:r w:rsidRPr="009A6C54">
              <w:rPr>
                <w:color w:val="000000"/>
                <w:kern w:val="2"/>
              </w:rPr>
              <w:t>DATE</w:t>
            </w:r>
          </w:p>
        </w:tc>
        <w:tc>
          <w:tcPr>
            <w:tcW w:w="1950" w:type="dxa"/>
          </w:tcPr>
          <w:p w14:paraId="26F27966" w14:textId="77777777" w:rsidR="00DC1302" w:rsidRPr="009A6C54" w:rsidRDefault="00DC1302" w:rsidP="00FD58B6">
            <w:pPr>
              <w:pStyle w:val="TableText"/>
              <w:rPr>
                <w:color w:val="000000"/>
                <w:kern w:val="2"/>
              </w:rPr>
            </w:pPr>
            <w:r w:rsidRPr="009A6C54">
              <w:rPr>
                <w:color w:val="000000"/>
                <w:kern w:val="2"/>
              </w:rPr>
              <w:t>YYYMMDD</w:t>
            </w:r>
          </w:p>
        </w:tc>
        <w:tc>
          <w:tcPr>
            <w:tcW w:w="1981" w:type="dxa"/>
          </w:tcPr>
          <w:p w14:paraId="26F27967" w14:textId="77777777"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14:paraId="26F27968" w14:textId="77777777" w:rsidR="00DC1302" w:rsidRPr="009A6C54" w:rsidRDefault="00DC1302" w:rsidP="00FD58B6">
            <w:pPr>
              <w:pStyle w:val="TableText"/>
              <w:rPr>
                <w:color w:val="000000"/>
                <w:kern w:val="2"/>
              </w:rPr>
            </w:pPr>
            <w:r w:rsidRPr="009A6C54">
              <w:rPr>
                <w:color w:val="000000"/>
                <w:kern w:val="2"/>
              </w:rPr>
              <w:t>3031215</w:t>
            </w:r>
          </w:p>
        </w:tc>
      </w:tr>
      <w:tr w:rsidR="00DC1302" w:rsidRPr="009A6C54" w14:paraId="26F27973" w14:textId="77777777" w:rsidTr="00FD58B6">
        <w:tc>
          <w:tcPr>
            <w:tcW w:w="565" w:type="dxa"/>
          </w:tcPr>
          <w:p w14:paraId="26F2796A" w14:textId="77777777" w:rsidR="00DC1302" w:rsidRPr="009A6C54" w:rsidRDefault="00DC1302" w:rsidP="00FD58B6">
            <w:pPr>
              <w:pStyle w:val="TableText"/>
              <w:rPr>
                <w:color w:val="000000"/>
                <w:kern w:val="2"/>
              </w:rPr>
            </w:pPr>
            <w:r w:rsidRPr="009A6C54">
              <w:rPr>
                <w:color w:val="000000"/>
                <w:kern w:val="2"/>
              </w:rPr>
              <w:t>18</w:t>
            </w:r>
          </w:p>
        </w:tc>
        <w:tc>
          <w:tcPr>
            <w:tcW w:w="1620" w:type="dxa"/>
          </w:tcPr>
          <w:p w14:paraId="26F2796B" w14:textId="77777777" w:rsidR="00DC1302" w:rsidRPr="009A6C54" w:rsidRDefault="00DC1302" w:rsidP="00FD58B6">
            <w:pPr>
              <w:pStyle w:val="TableText"/>
              <w:rPr>
                <w:color w:val="000000"/>
                <w:kern w:val="2"/>
              </w:rPr>
            </w:pPr>
            <w:r w:rsidRPr="009A6C54">
              <w:rPr>
                <w:color w:val="000000"/>
                <w:kern w:val="2"/>
              </w:rPr>
              <w:t>PURPOSE OF VISIT</w:t>
            </w:r>
          </w:p>
        </w:tc>
        <w:tc>
          <w:tcPr>
            <w:tcW w:w="1199" w:type="dxa"/>
          </w:tcPr>
          <w:p w14:paraId="26F2796C"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6D" w14:textId="77777777"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14:paraId="26F2796E" w14:textId="77777777" w:rsidR="00DC1302" w:rsidRPr="009A6C54" w:rsidRDefault="00DC1302" w:rsidP="00FD58B6">
            <w:pPr>
              <w:pStyle w:val="TableText"/>
              <w:rPr>
                <w:color w:val="000000"/>
                <w:kern w:val="2"/>
              </w:rPr>
            </w:pPr>
            <w:r w:rsidRPr="009A6C54">
              <w:rPr>
                <w:color w:val="000000"/>
                <w:kern w:val="2"/>
              </w:rPr>
              <w:t>The Purpose of Visit.</w:t>
            </w:r>
          </w:p>
        </w:tc>
        <w:tc>
          <w:tcPr>
            <w:tcW w:w="2520" w:type="dxa"/>
          </w:tcPr>
          <w:p w14:paraId="26F2796F" w14:textId="77777777" w:rsidR="00DC1302" w:rsidRPr="009A6C54" w:rsidRDefault="00DC1302" w:rsidP="00FD58B6">
            <w:pPr>
              <w:pStyle w:val="TableText"/>
              <w:rPr>
                <w:color w:val="000000"/>
                <w:kern w:val="2"/>
              </w:rPr>
            </w:pPr>
            <w:r w:rsidRPr="009A6C54">
              <w:rPr>
                <w:color w:val="000000"/>
                <w:kern w:val="2"/>
              </w:rPr>
              <w:t>1;C&amp;P</w:t>
            </w:r>
          </w:p>
          <w:p w14:paraId="26F27970" w14:textId="77777777" w:rsidR="00DC1302" w:rsidRPr="009A6C54" w:rsidRDefault="00DC1302" w:rsidP="00FD58B6">
            <w:pPr>
              <w:pStyle w:val="TableText"/>
              <w:rPr>
                <w:color w:val="000000"/>
                <w:kern w:val="2"/>
              </w:rPr>
            </w:pPr>
            <w:r w:rsidRPr="009A6C54">
              <w:rPr>
                <w:color w:val="000000"/>
                <w:kern w:val="2"/>
              </w:rPr>
              <w:t>2;10-10</w:t>
            </w:r>
          </w:p>
          <w:p w14:paraId="26F27971" w14:textId="77777777" w:rsidR="00DC1302" w:rsidRPr="009A6C54" w:rsidRDefault="00DC1302" w:rsidP="00FD58B6">
            <w:pPr>
              <w:pStyle w:val="TableText"/>
              <w:rPr>
                <w:color w:val="000000"/>
                <w:kern w:val="2"/>
              </w:rPr>
            </w:pPr>
            <w:r w:rsidRPr="009A6C54">
              <w:rPr>
                <w:color w:val="000000"/>
                <w:kern w:val="2"/>
              </w:rPr>
              <w:t>3;SV</w:t>
            </w:r>
          </w:p>
          <w:p w14:paraId="26F27972" w14:textId="77777777" w:rsidR="00DC1302" w:rsidRPr="009A6C54" w:rsidRDefault="00DC1302" w:rsidP="00FD58B6">
            <w:pPr>
              <w:pStyle w:val="TableText"/>
              <w:rPr>
                <w:color w:val="000000"/>
                <w:kern w:val="2"/>
              </w:rPr>
            </w:pPr>
            <w:r w:rsidRPr="009A6C54">
              <w:rPr>
                <w:color w:val="000000"/>
                <w:kern w:val="2"/>
              </w:rPr>
              <w:t>4;UV</w:t>
            </w:r>
          </w:p>
        </w:tc>
      </w:tr>
      <w:tr w:rsidR="00DC1302" w:rsidRPr="009A6C54" w14:paraId="26F2797A" w14:textId="77777777" w:rsidTr="00FD58B6">
        <w:tc>
          <w:tcPr>
            <w:tcW w:w="565" w:type="dxa"/>
          </w:tcPr>
          <w:p w14:paraId="26F27974" w14:textId="77777777" w:rsidR="00DC1302" w:rsidRPr="009A6C54" w:rsidRDefault="00DC1302" w:rsidP="00FD58B6">
            <w:pPr>
              <w:pStyle w:val="TableText"/>
              <w:rPr>
                <w:color w:val="000000"/>
                <w:kern w:val="2"/>
              </w:rPr>
            </w:pPr>
            <w:r w:rsidRPr="009A6C54">
              <w:rPr>
                <w:color w:val="000000"/>
                <w:kern w:val="2"/>
              </w:rPr>
              <w:t>19</w:t>
            </w:r>
          </w:p>
        </w:tc>
        <w:tc>
          <w:tcPr>
            <w:tcW w:w="1620" w:type="dxa"/>
          </w:tcPr>
          <w:p w14:paraId="26F27975" w14:textId="77777777" w:rsidR="00DC1302" w:rsidRPr="009A6C54" w:rsidRDefault="00DC1302" w:rsidP="00FD58B6">
            <w:pPr>
              <w:pStyle w:val="TableText"/>
              <w:rPr>
                <w:color w:val="000000"/>
                <w:kern w:val="2"/>
              </w:rPr>
            </w:pPr>
            <w:r w:rsidRPr="009A6C54">
              <w:rPr>
                <w:color w:val="000000"/>
                <w:kern w:val="2"/>
              </w:rPr>
              <w:t>EKG DATE/TIME</w:t>
            </w:r>
          </w:p>
        </w:tc>
        <w:tc>
          <w:tcPr>
            <w:tcW w:w="1199" w:type="dxa"/>
          </w:tcPr>
          <w:p w14:paraId="26F27976"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7"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8" w14:textId="77777777"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14:paraId="26F27979"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1" w14:textId="77777777" w:rsidTr="00FD58B6">
        <w:tc>
          <w:tcPr>
            <w:tcW w:w="565" w:type="dxa"/>
          </w:tcPr>
          <w:p w14:paraId="26F2797B" w14:textId="77777777" w:rsidR="00DC1302" w:rsidRPr="009A6C54" w:rsidRDefault="00DC1302" w:rsidP="00FD58B6">
            <w:pPr>
              <w:pStyle w:val="TableText"/>
              <w:rPr>
                <w:color w:val="000000"/>
                <w:kern w:val="2"/>
              </w:rPr>
            </w:pPr>
            <w:r w:rsidRPr="009A6C54">
              <w:rPr>
                <w:color w:val="000000"/>
                <w:kern w:val="2"/>
              </w:rPr>
              <w:t>20</w:t>
            </w:r>
          </w:p>
        </w:tc>
        <w:tc>
          <w:tcPr>
            <w:tcW w:w="1620" w:type="dxa"/>
          </w:tcPr>
          <w:p w14:paraId="26F2797C" w14:textId="77777777" w:rsidR="00DC1302" w:rsidRPr="009A6C54" w:rsidRDefault="00DC1302" w:rsidP="00FD58B6">
            <w:pPr>
              <w:pStyle w:val="TableText"/>
              <w:rPr>
                <w:color w:val="000000"/>
                <w:kern w:val="2"/>
              </w:rPr>
            </w:pPr>
            <w:r w:rsidRPr="009A6C54">
              <w:rPr>
                <w:color w:val="000000"/>
                <w:kern w:val="2"/>
              </w:rPr>
              <w:t>X-RAY DATE/TIME</w:t>
            </w:r>
          </w:p>
        </w:tc>
        <w:tc>
          <w:tcPr>
            <w:tcW w:w="1199" w:type="dxa"/>
          </w:tcPr>
          <w:p w14:paraId="26F2797D"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7E"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7F" w14:textId="77777777"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14:paraId="26F27980"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8" w14:textId="77777777" w:rsidTr="00FD58B6">
        <w:tc>
          <w:tcPr>
            <w:tcW w:w="565" w:type="dxa"/>
          </w:tcPr>
          <w:p w14:paraId="26F27982" w14:textId="77777777" w:rsidR="00DC1302" w:rsidRPr="009A6C54" w:rsidRDefault="00DC1302" w:rsidP="00FD58B6">
            <w:pPr>
              <w:pStyle w:val="TableText"/>
              <w:rPr>
                <w:color w:val="000000"/>
                <w:kern w:val="2"/>
              </w:rPr>
            </w:pPr>
            <w:r w:rsidRPr="009A6C54">
              <w:rPr>
                <w:color w:val="000000"/>
                <w:kern w:val="2"/>
              </w:rPr>
              <w:t>21</w:t>
            </w:r>
          </w:p>
        </w:tc>
        <w:tc>
          <w:tcPr>
            <w:tcW w:w="1620" w:type="dxa"/>
          </w:tcPr>
          <w:p w14:paraId="26F27983" w14:textId="77777777" w:rsidR="00DC1302" w:rsidRPr="009A6C54" w:rsidRDefault="00DC1302" w:rsidP="00FD58B6">
            <w:pPr>
              <w:pStyle w:val="TableText"/>
              <w:rPr>
                <w:color w:val="000000"/>
                <w:kern w:val="2"/>
              </w:rPr>
            </w:pPr>
            <w:r w:rsidRPr="009A6C54">
              <w:rPr>
                <w:color w:val="000000"/>
                <w:kern w:val="2"/>
              </w:rPr>
              <w:t>LAB DATE/TIME</w:t>
            </w:r>
          </w:p>
        </w:tc>
        <w:tc>
          <w:tcPr>
            <w:tcW w:w="1199" w:type="dxa"/>
          </w:tcPr>
          <w:p w14:paraId="26F27984"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85"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86" w14:textId="77777777"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14:paraId="26F27987"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8F" w14:textId="77777777" w:rsidTr="00FD58B6">
        <w:tc>
          <w:tcPr>
            <w:tcW w:w="565" w:type="dxa"/>
          </w:tcPr>
          <w:p w14:paraId="26F27989" w14:textId="77777777" w:rsidR="00DC1302" w:rsidRPr="009A6C54" w:rsidRDefault="00DC1302" w:rsidP="00FD58B6">
            <w:pPr>
              <w:pStyle w:val="TableText"/>
              <w:rPr>
                <w:color w:val="000000"/>
                <w:kern w:val="2"/>
              </w:rPr>
            </w:pPr>
            <w:r w:rsidRPr="009A6C54">
              <w:rPr>
                <w:color w:val="000000"/>
                <w:kern w:val="2"/>
              </w:rPr>
              <w:lastRenderedPageBreak/>
              <w:t>22</w:t>
            </w:r>
          </w:p>
        </w:tc>
        <w:tc>
          <w:tcPr>
            <w:tcW w:w="1620" w:type="dxa"/>
          </w:tcPr>
          <w:p w14:paraId="26F2798A" w14:textId="77777777" w:rsidR="00DC1302" w:rsidRPr="009A6C54" w:rsidRDefault="00DC1302" w:rsidP="00FD58B6">
            <w:pPr>
              <w:pStyle w:val="TableText"/>
              <w:rPr>
                <w:color w:val="000000"/>
                <w:kern w:val="2"/>
              </w:rPr>
            </w:pPr>
            <w:r w:rsidRPr="009A6C54">
              <w:rPr>
                <w:color w:val="000000"/>
                <w:kern w:val="2"/>
              </w:rPr>
              <w:t>STATUS</w:t>
            </w:r>
          </w:p>
        </w:tc>
        <w:tc>
          <w:tcPr>
            <w:tcW w:w="1199" w:type="dxa"/>
          </w:tcPr>
          <w:p w14:paraId="26F2798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8C" w14:textId="77777777"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14:paraId="26F2798D" w14:textId="77777777"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14:paraId="26F2798E" w14:textId="77777777"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14:paraId="26F27997" w14:textId="77777777" w:rsidTr="00FD58B6">
        <w:tc>
          <w:tcPr>
            <w:tcW w:w="565" w:type="dxa"/>
          </w:tcPr>
          <w:p w14:paraId="26F27990" w14:textId="77777777" w:rsidR="00DC1302" w:rsidRPr="009A6C54" w:rsidRDefault="00DC1302" w:rsidP="00FD58B6">
            <w:pPr>
              <w:pStyle w:val="TableText"/>
              <w:rPr>
                <w:color w:val="000000"/>
                <w:kern w:val="2"/>
              </w:rPr>
            </w:pPr>
            <w:r w:rsidRPr="009A6C54">
              <w:rPr>
                <w:color w:val="000000"/>
                <w:kern w:val="2"/>
              </w:rPr>
              <w:t xml:space="preserve">23 </w:t>
            </w:r>
          </w:p>
        </w:tc>
        <w:tc>
          <w:tcPr>
            <w:tcW w:w="1620" w:type="dxa"/>
          </w:tcPr>
          <w:p w14:paraId="26F27991" w14:textId="77777777" w:rsidR="00DC1302" w:rsidRPr="009A6C54" w:rsidRDefault="00DC1302" w:rsidP="00FD58B6">
            <w:pPr>
              <w:pStyle w:val="TableText"/>
              <w:rPr>
                <w:color w:val="000000"/>
                <w:kern w:val="2"/>
              </w:rPr>
            </w:pPr>
            <w:r w:rsidRPr="009A6C54">
              <w:rPr>
                <w:color w:val="000000"/>
                <w:kern w:val="2"/>
              </w:rPr>
              <w:t>X-RAY FILMS</w:t>
            </w:r>
          </w:p>
        </w:tc>
        <w:tc>
          <w:tcPr>
            <w:tcW w:w="1199" w:type="dxa"/>
          </w:tcPr>
          <w:p w14:paraId="26F2799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93" w14:textId="77777777" w:rsidR="00DC1302" w:rsidRPr="009A6C54" w:rsidRDefault="00DC1302" w:rsidP="00FD58B6">
            <w:pPr>
              <w:pStyle w:val="TableText"/>
              <w:rPr>
                <w:color w:val="000000"/>
                <w:kern w:val="2"/>
              </w:rPr>
            </w:pPr>
            <w:r w:rsidRPr="009A6C54">
              <w:rPr>
                <w:color w:val="000000"/>
                <w:kern w:val="2"/>
              </w:rPr>
              <w:t>Y or N</w:t>
            </w:r>
          </w:p>
        </w:tc>
        <w:tc>
          <w:tcPr>
            <w:tcW w:w="1981" w:type="dxa"/>
          </w:tcPr>
          <w:p w14:paraId="26F27994" w14:textId="77777777"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14:paraId="26F27995" w14:textId="77777777" w:rsidR="00DC1302" w:rsidRPr="009A6C54" w:rsidRDefault="00DC1302" w:rsidP="00FD58B6">
            <w:pPr>
              <w:pStyle w:val="TableText"/>
              <w:rPr>
                <w:color w:val="000000"/>
                <w:kern w:val="2"/>
              </w:rPr>
            </w:pPr>
            <w:r w:rsidRPr="009A6C54">
              <w:rPr>
                <w:color w:val="000000"/>
                <w:kern w:val="2"/>
              </w:rPr>
              <w:t>Y</w:t>
            </w:r>
          </w:p>
          <w:p w14:paraId="26F27996" w14:textId="77777777" w:rsidR="00DC1302" w:rsidRPr="009A6C54" w:rsidRDefault="00DC1302" w:rsidP="00FD58B6">
            <w:pPr>
              <w:pStyle w:val="TableText"/>
              <w:rPr>
                <w:color w:val="000000"/>
                <w:kern w:val="2"/>
              </w:rPr>
            </w:pPr>
            <w:r w:rsidRPr="009A6C54">
              <w:rPr>
                <w:color w:val="000000"/>
                <w:kern w:val="2"/>
              </w:rPr>
              <w:t>N</w:t>
            </w:r>
          </w:p>
        </w:tc>
      </w:tr>
      <w:tr w:rsidR="00DC1302" w:rsidRPr="009A6C54" w14:paraId="26F2799E" w14:textId="77777777" w:rsidTr="00FD58B6">
        <w:tc>
          <w:tcPr>
            <w:tcW w:w="565" w:type="dxa"/>
          </w:tcPr>
          <w:p w14:paraId="26F27998" w14:textId="77777777" w:rsidR="00DC1302" w:rsidRPr="009A6C54" w:rsidRDefault="00DC1302" w:rsidP="00FD58B6">
            <w:pPr>
              <w:pStyle w:val="TableText"/>
              <w:rPr>
                <w:color w:val="000000"/>
                <w:kern w:val="2"/>
              </w:rPr>
            </w:pPr>
            <w:r w:rsidRPr="009A6C54">
              <w:rPr>
                <w:color w:val="000000"/>
                <w:kern w:val="2"/>
              </w:rPr>
              <w:t>24</w:t>
            </w:r>
          </w:p>
        </w:tc>
        <w:tc>
          <w:tcPr>
            <w:tcW w:w="1620" w:type="dxa"/>
          </w:tcPr>
          <w:p w14:paraId="26F27999" w14:textId="77777777"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14:paraId="26F2799A"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9B"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9C" w14:textId="77777777"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14:paraId="26F2799D"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5" w14:textId="77777777" w:rsidTr="00FD58B6">
        <w:tc>
          <w:tcPr>
            <w:tcW w:w="565" w:type="dxa"/>
          </w:tcPr>
          <w:p w14:paraId="26F2799F" w14:textId="77777777" w:rsidR="00DC1302" w:rsidRPr="009A6C54" w:rsidRDefault="00DC1302" w:rsidP="00FD58B6">
            <w:pPr>
              <w:pStyle w:val="TableText"/>
              <w:rPr>
                <w:color w:val="000000"/>
                <w:kern w:val="2"/>
              </w:rPr>
            </w:pPr>
            <w:r w:rsidRPr="009A6C54">
              <w:rPr>
                <w:color w:val="000000"/>
                <w:kern w:val="2"/>
              </w:rPr>
              <w:t>25</w:t>
            </w:r>
          </w:p>
        </w:tc>
        <w:tc>
          <w:tcPr>
            <w:tcW w:w="1620" w:type="dxa"/>
          </w:tcPr>
          <w:p w14:paraId="26F279A0" w14:textId="77777777"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14:paraId="26F279A1" w14:textId="77777777" w:rsidR="00DC1302" w:rsidRPr="009A6C54" w:rsidRDefault="00DC1302" w:rsidP="00FD58B6">
            <w:pPr>
              <w:pStyle w:val="TableText"/>
              <w:rPr>
                <w:color w:val="000000"/>
                <w:kern w:val="2"/>
              </w:rPr>
            </w:pPr>
            <w:r w:rsidRPr="009A6C54">
              <w:rPr>
                <w:color w:val="000000"/>
                <w:kern w:val="2"/>
              </w:rPr>
              <w:t>DATE/TIME</w:t>
            </w:r>
          </w:p>
        </w:tc>
        <w:tc>
          <w:tcPr>
            <w:tcW w:w="1950" w:type="dxa"/>
          </w:tcPr>
          <w:p w14:paraId="26F279A2" w14:textId="77777777" w:rsidR="00DC1302" w:rsidRPr="009A6C54" w:rsidRDefault="00DC1302" w:rsidP="00FD58B6">
            <w:pPr>
              <w:pStyle w:val="TableText"/>
              <w:rPr>
                <w:color w:val="000000"/>
                <w:kern w:val="2"/>
              </w:rPr>
            </w:pPr>
            <w:r w:rsidRPr="009A6C54">
              <w:rPr>
                <w:color w:val="000000"/>
                <w:kern w:val="2"/>
              </w:rPr>
              <w:t>YYYMMDD.HHMM</w:t>
            </w:r>
          </w:p>
        </w:tc>
        <w:tc>
          <w:tcPr>
            <w:tcW w:w="1981" w:type="dxa"/>
          </w:tcPr>
          <w:p w14:paraId="26F279A3" w14:textId="77777777"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14:paraId="26F279A4" w14:textId="77777777" w:rsidR="00DC1302" w:rsidRPr="009A6C54" w:rsidRDefault="00DC1302" w:rsidP="00FD58B6">
            <w:pPr>
              <w:pStyle w:val="TableText"/>
              <w:rPr>
                <w:color w:val="000000"/>
                <w:kern w:val="2"/>
              </w:rPr>
            </w:pPr>
            <w:r w:rsidRPr="009A6C54">
              <w:rPr>
                <w:color w:val="000000"/>
                <w:kern w:val="2"/>
              </w:rPr>
              <w:t>3031215.083</w:t>
            </w:r>
          </w:p>
        </w:tc>
      </w:tr>
      <w:tr w:rsidR="00DC1302" w:rsidRPr="009A6C54" w14:paraId="26F279AC" w14:textId="77777777" w:rsidTr="00FD58B6">
        <w:tc>
          <w:tcPr>
            <w:tcW w:w="565" w:type="dxa"/>
          </w:tcPr>
          <w:p w14:paraId="26F279A6" w14:textId="77777777" w:rsidR="00DC1302" w:rsidRPr="009A6C54" w:rsidRDefault="00DC1302" w:rsidP="00FD58B6">
            <w:pPr>
              <w:pStyle w:val="TableText"/>
              <w:rPr>
                <w:color w:val="000000"/>
                <w:kern w:val="2"/>
              </w:rPr>
            </w:pPr>
            <w:r w:rsidRPr="009A6C54">
              <w:rPr>
                <w:color w:val="000000"/>
                <w:kern w:val="2"/>
              </w:rPr>
              <w:t>26</w:t>
            </w:r>
          </w:p>
        </w:tc>
        <w:tc>
          <w:tcPr>
            <w:tcW w:w="1620" w:type="dxa"/>
          </w:tcPr>
          <w:p w14:paraId="26F279A7" w14:textId="77777777" w:rsidR="00DC1302" w:rsidRPr="009A6C54" w:rsidRDefault="00DC1302" w:rsidP="00FD58B6">
            <w:pPr>
              <w:pStyle w:val="TableText"/>
              <w:rPr>
                <w:color w:val="000000"/>
                <w:kern w:val="2"/>
              </w:rPr>
            </w:pPr>
            <w:r w:rsidRPr="009A6C54">
              <w:rPr>
                <w:color w:val="000000"/>
                <w:kern w:val="2"/>
              </w:rPr>
              <w:t>RSA APPOINTMENT ID</w:t>
            </w:r>
          </w:p>
        </w:tc>
        <w:tc>
          <w:tcPr>
            <w:tcW w:w="1199" w:type="dxa"/>
          </w:tcPr>
          <w:p w14:paraId="26F279A8"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A9"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AA" w14:textId="77777777"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14:paraId="26F279AB" w14:textId="77777777" w:rsidR="00DC1302" w:rsidRPr="009A6C54" w:rsidRDefault="00DC1302" w:rsidP="00FD58B6">
            <w:pPr>
              <w:pStyle w:val="TableText"/>
              <w:rPr>
                <w:color w:val="000000"/>
                <w:kern w:val="2"/>
              </w:rPr>
            </w:pPr>
            <w:r w:rsidRPr="009A6C54">
              <w:rPr>
                <w:color w:val="000000"/>
                <w:kern w:val="2"/>
              </w:rPr>
              <w:t>34983</w:t>
            </w:r>
          </w:p>
        </w:tc>
      </w:tr>
      <w:tr w:rsidR="00DC1302" w:rsidRPr="009A6C54" w14:paraId="26F279B3" w14:textId="77777777" w:rsidTr="00FD58B6">
        <w:tc>
          <w:tcPr>
            <w:tcW w:w="565" w:type="dxa"/>
          </w:tcPr>
          <w:p w14:paraId="26F279AD" w14:textId="77777777" w:rsidR="00DC1302" w:rsidRPr="009A6C54" w:rsidRDefault="00DC1302" w:rsidP="00FD58B6">
            <w:pPr>
              <w:pStyle w:val="TableText"/>
              <w:rPr>
                <w:color w:val="000000"/>
                <w:kern w:val="2"/>
              </w:rPr>
            </w:pPr>
            <w:r w:rsidRPr="009A6C54">
              <w:rPr>
                <w:color w:val="000000"/>
                <w:kern w:val="2"/>
              </w:rPr>
              <w:t>28</w:t>
            </w:r>
          </w:p>
        </w:tc>
        <w:tc>
          <w:tcPr>
            <w:tcW w:w="1620" w:type="dxa"/>
          </w:tcPr>
          <w:p w14:paraId="26F279AE" w14:textId="77777777" w:rsidR="00DC1302" w:rsidRPr="009A6C54" w:rsidRDefault="00DC1302" w:rsidP="00FD58B6">
            <w:pPr>
              <w:pStyle w:val="TableText"/>
              <w:rPr>
                <w:color w:val="000000"/>
                <w:kern w:val="2"/>
              </w:rPr>
            </w:pPr>
            <w:r w:rsidRPr="009A6C54">
              <w:rPr>
                <w:color w:val="000000"/>
                <w:kern w:val="2"/>
              </w:rPr>
              <w:t>DATA ENTRY CLERK</w:t>
            </w:r>
          </w:p>
        </w:tc>
        <w:tc>
          <w:tcPr>
            <w:tcW w:w="1199" w:type="dxa"/>
          </w:tcPr>
          <w:p w14:paraId="26F279AF"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0"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1" w14:textId="77777777"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14:paraId="26F279B2"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BA" w14:textId="77777777" w:rsidTr="00FD58B6">
        <w:tc>
          <w:tcPr>
            <w:tcW w:w="565" w:type="dxa"/>
          </w:tcPr>
          <w:p w14:paraId="26F279B4" w14:textId="77777777" w:rsidR="00DC1302" w:rsidRPr="009A6C54" w:rsidRDefault="00DC1302" w:rsidP="00FD58B6">
            <w:pPr>
              <w:pStyle w:val="TableText"/>
              <w:rPr>
                <w:color w:val="000000"/>
                <w:kern w:val="2"/>
              </w:rPr>
            </w:pPr>
            <w:r w:rsidRPr="009A6C54">
              <w:rPr>
                <w:color w:val="000000"/>
                <w:kern w:val="2"/>
              </w:rPr>
              <w:t>29</w:t>
            </w:r>
          </w:p>
        </w:tc>
        <w:tc>
          <w:tcPr>
            <w:tcW w:w="1620" w:type="dxa"/>
          </w:tcPr>
          <w:p w14:paraId="26F279B5" w14:textId="77777777" w:rsidR="00DC1302" w:rsidRPr="009A6C54" w:rsidRDefault="00DC1302" w:rsidP="00FD58B6">
            <w:pPr>
              <w:pStyle w:val="TableText"/>
              <w:rPr>
                <w:color w:val="000000"/>
                <w:kern w:val="2"/>
              </w:rPr>
            </w:pPr>
            <w:r w:rsidRPr="009A6C54">
              <w:rPr>
                <w:color w:val="000000"/>
                <w:kern w:val="2"/>
              </w:rPr>
              <w:t>NO-SHOW / CANCELED BY</w:t>
            </w:r>
          </w:p>
        </w:tc>
        <w:tc>
          <w:tcPr>
            <w:tcW w:w="1199" w:type="dxa"/>
          </w:tcPr>
          <w:p w14:paraId="26F279B6"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7"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8" w14:textId="77777777"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14:paraId="26F279B9"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1" w14:textId="77777777" w:rsidTr="00FD58B6">
        <w:tc>
          <w:tcPr>
            <w:tcW w:w="565" w:type="dxa"/>
          </w:tcPr>
          <w:p w14:paraId="26F279BB" w14:textId="77777777" w:rsidR="00DC1302" w:rsidRPr="009A6C54" w:rsidRDefault="00DC1302" w:rsidP="00FD58B6">
            <w:pPr>
              <w:pStyle w:val="TableText"/>
              <w:rPr>
                <w:color w:val="000000"/>
                <w:kern w:val="2"/>
              </w:rPr>
            </w:pPr>
            <w:r w:rsidRPr="009A6C54">
              <w:rPr>
                <w:color w:val="000000"/>
                <w:kern w:val="2"/>
              </w:rPr>
              <w:lastRenderedPageBreak/>
              <w:t>30</w:t>
            </w:r>
          </w:p>
        </w:tc>
        <w:tc>
          <w:tcPr>
            <w:tcW w:w="1620" w:type="dxa"/>
          </w:tcPr>
          <w:p w14:paraId="26F279BC" w14:textId="77777777" w:rsidR="00DC1302" w:rsidRPr="009A6C54" w:rsidRDefault="00DC1302" w:rsidP="00FD58B6">
            <w:pPr>
              <w:pStyle w:val="TableText"/>
              <w:rPr>
                <w:color w:val="000000"/>
                <w:kern w:val="2"/>
              </w:rPr>
            </w:pPr>
            <w:r w:rsidRPr="009A6C54">
              <w:rPr>
                <w:color w:val="000000"/>
                <w:kern w:val="2"/>
              </w:rPr>
              <w:t>CHECK IN USER</w:t>
            </w:r>
          </w:p>
        </w:tc>
        <w:tc>
          <w:tcPr>
            <w:tcW w:w="1199" w:type="dxa"/>
          </w:tcPr>
          <w:p w14:paraId="26F279BD"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BE"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BF" w14:textId="77777777"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14:paraId="26F279C0"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8" w14:textId="77777777" w:rsidTr="00FD58B6">
        <w:tc>
          <w:tcPr>
            <w:tcW w:w="565" w:type="dxa"/>
          </w:tcPr>
          <w:p w14:paraId="26F279C2" w14:textId="77777777" w:rsidR="00DC1302" w:rsidRPr="009A6C54" w:rsidRDefault="00DC1302" w:rsidP="00FD58B6">
            <w:pPr>
              <w:pStyle w:val="TableText"/>
              <w:rPr>
                <w:color w:val="000000"/>
                <w:kern w:val="2"/>
              </w:rPr>
            </w:pPr>
            <w:r w:rsidRPr="009A6C54">
              <w:rPr>
                <w:color w:val="000000"/>
                <w:kern w:val="2"/>
              </w:rPr>
              <w:t>31</w:t>
            </w:r>
          </w:p>
        </w:tc>
        <w:tc>
          <w:tcPr>
            <w:tcW w:w="1620" w:type="dxa"/>
          </w:tcPr>
          <w:p w14:paraId="26F279C3" w14:textId="77777777" w:rsidR="00DC1302" w:rsidRPr="009A6C54" w:rsidRDefault="00DC1302" w:rsidP="00FD58B6">
            <w:pPr>
              <w:pStyle w:val="TableText"/>
              <w:rPr>
                <w:color w:val="000000"/>
                <w:kern w:val="2"/>
              </w:rPr>
            </w:pPr>
            <w:r w:rsidRPr="009A6C54">
              <w:rPr>
                <w:color w:val="000000"/>
                <w:kern w:val="2"/>
              </w:rPr>
              <w:t>CHECK OUT USER</w:t>
            </w:r>
          </w:p>
        </w:tc>
        <w:tc>
          <w:tcPr>
            <w:tcW w:w="1199" w:type="dxa"/>
          </w:tcPr>
          <w:p w14:paraId="26F279C4"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5"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6" w14:textId="77777777"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14:paraId="26F279C7" w14:textId="77777777" w:rsidR="00DC1302" w:rsidRPr="009A6C54" w:rsidRDefault="00DC1302" w:rsidP="00FD58B6">
            <w:pPr>
              <w:pStyle w:val="TableText"/>
              <w:rPr>
                <w:color w:val="000000"/>
                <w:kern w:val="2"/>
              </w:rPr>
            </w:pPr>
            <w:r w:rsidRPr="009A6C54">
              <w:rPr>
                <w:color w:val="000000"/>
                <w:kern w:val="2"/>
              </w:rPr>
              <w:t>24569;PERSON,NEW A</w:t>
            </w:r>
          </w:p>
        </w:tc>
      </w:tr>
      <w:tr w:rsidR="00DC1302" w:rsidRPr="009A6C54" w14:paraId="26F279CF" w14:textId="77777777" w:rsidTr="00FD58B6">
        <w:tc>
          <w:tcPr>
            <w:tcW w:w="565" w:type="dxa"/>
          </w:tcPr>
          <w:p w14:paraId="26F279C9" w14:textId="77777777" w:rsidR="00DC1302" w:rsidRPr="009A6C54" w:rsidRDefault="00DC1302" w:rsidP="00FD58B6">
            <w:pPr>
              <w:pStyle w:val="TableText"/>
              <w:rPr>
                <w:color w:val="000000"/>
                <w:kern w:val="2"/>
              </w:rPr>
            </w:pPr>
            <w:r w:rsidRPr="009A6C54">
              <w:rPr>
                <w:color w:val="000000"/>
                <w:kern w:val="2"/>
              </w:rPr>
              <w:t>32</w:t>
            </w:r>
          </w:p>
        </w:tc>
        <w:tc>
          <w:tcPr>
            <w:tcW w:w="1620" w:type="dxa"/>
          </w:tcPr>
          <w:p w14:paraId="26F279CA" w14:textId="77777777" w:rsidR="00DC1302" w:rsidRPr="009A6C54" w:rsidRDefault="00DC1302" w:rsidP="00FD58B6">
            <w:pPr>
              <w:pStyle w:val="TableText"/>
              <w:rPr>
                <w:color w:val="000000"/>
                <w:kern w:val="2"/>
              </w:rPr>
            </w:pPr>
            <w:r w:rsidRPr="009A6C54">
              <w:rPr>
                <w:color w:val="000000"/>
                <w:kern w:val="2"/>
              </w:rPr>
              <w:t>CANCELLATION REASON</w:t>
            </w:r>
          </w:p>
        </w:tc>
        <w:tc>
          <w:tcPr>
            <w:tcW w:w="1199" w:type="dxa"/>
          </w:tcPr>
          <w:p w14:paraId="26F279CB"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CC" w14:textId="77777777" w:rsidR="00DC1302" w:rsidRPr="009A6C54" w:rsidRDefault="00DC1302" w:rsidP="00FD58B6">
            <w:pPr>
              <w:pStyle w:val="TableText"/>
              <w:rPr>
                <w:color w:val="000000"/>
                <w:kern w:val="2"/>
              </w:rPr>
            </w:pPr>
            <w:r w:rsidRPr="009A6C54">
              <w:rPr>
                <w:color w:val="000000"/>
                <w:kern w:val="2"/>
              </w:rPr>
              <w:t>DUZ;Name</w:t>
            </w:r>
          </w:p>
        </w:tc>
        <w:tc>
          <w:tcPr>
            <w:tcW w:w="1981" w:type="dxa"/>
          </w:tcPr>
          <w:p w14:paraId="26F279CD" w14:textId="77777777"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14:paraId="26F279CE" w14:textId="77777777" w:rsidR="00DC1302" w:rsidRPr="009A6C54" w:rsidRDefault="00DC1302" w:rsidP="00FD58B6">
            <w:pPr>
              <w:pStyle w:val="TableText"/>
              <w:rPr>
                <w:color w:val="000000"/>
                <w:kern w:val="2"/>
              </w:rPr>
            </w:pPr>
            <w:r w:rsidRPr="009A6C54">
              <w:rPr>
                <w:color w:val="000000"/>
                <w:kern w:val="2"/>
              </w:rPr>
              <w:t>11;OTHER</w:t>
            </w:r>
          </w:p>
        </w:tc>
      </w:tr>
      <w:tr w:rsidR="00DC1302" w:rsidRPr="009A6C54" w14:paraId="26F279D6" w14:textId="77777777" w:rsidTr="00FD58B6">
        <w:tc>
          <w:tcPr>
            <w:tcW w:w="565" w:type="dxa"/>
          </w:tcPr>
          <w:p w14:paraId="26F279D0" w14:textId="77777777" w:rsidR="00DC1302" w:rsidRPr="009A6C54" w:rsidRDefault="00DC1302" w:rsidP="00FD58B6">
            <w:pPr>
              <w:pStyle w:val="TableText"/>
              <w:rPr>
                <w:color w:val="000000"/>
                <w:kern w:val="2"/>
              </w:rPr>
            </w:pPr>
            <w:r w:rsidRPr="009A6C54">
              <w:rPr>
                <w:color w:val="000000"/>
                <w:kern w:val="2"/>
              </w:rPr>
              <w:t>33</w:t>
            </w:r>
          </w:p>
        </w:tc>
        <w:tc>
          <w:tcPr>
            <w:tcW w:w="1620" w:type="dxa"/>
          </w:tcPr>
          <w:p w14:paraId="26F279D1" w14:textId="77777777" w:rsidR="00DC1302" w:rsidRPr="009A6C54" w:rsidRDefault="00DC1302" w:rsidP="00FD58B6">
            <w:pPr>
              <w:pStyle w:val="TableText"/>
              <w:rPr>
                <w:color w:val="000000"/>
                <w:kern w:val="2"/>
              </w:rPr>
            </w:pPr>
            <w:r w:rsidRPr="009A6C54">
              <w:rPr>
                <w:color w:val="000000"/>
                <w:kern w:val="2"/>
              </w:rPr>
              <w:t>CONSULT LINK</w:t>
            </w:r>
          </w:p>
        </w:tc>
        <w:tc>
          <w:tcPr>
            <w:tcW w:w="1199" w:type="dxa"/>
          </w:tcPr>
          <w:p w14:paraId="26F279D2" w14:textId="77777777" w:rsidR="00DC1302" w:rsidRPr="009A6C54" w:rsidRDefault="00DC1302" w:rsidP="00FD58B6">
            <w:pPr>
              <w:pStyle w:val="TableText"/>
              <w:rPr>
                <w:color w:val="000000"/>
                <w:kern w:val="2"/>
              </w:rPr>
            </w:pPr>
            <w:r w:rsidRPr="009A6C54">
              <w:rPr>
                <w:color w:val="000000"/>
                <w:kern w:val="2"/>
              </w:rPr>
              <w:t>TEXT</w:t>
            </w:r>
          </w:p>
        </w:tc>
        <w:tc>
          <w:tcPr>
            <w:tcW w:w="1950" w:type="dxa"/>
          </w:tcPr>
          <w:p w14:paraId="26F279D3" w14:textId="77777777" w:rsidR="00DC1302" w:rsidRPr="009A6C54" w:rsidRDefault="00DC1302" w:rsidP="00FD58B6">
            <w:pPr>
              <w:pStyle w:val="TableText"/>
              <w:rPr>
                <w:color w:val="000000"/>
                <w:kern w:val="2"/>
              </w:rPr>
            </w:pPr>
            <w:r w:rsidRPr="009A6C54">
              <w:rPr>
                <w:color w:val="000000"/>
                <w:kern w:val="2"/>
              </w:rPr>
              <w:t>NNN</w:t>
            </w:r>
          </w:p>
        </w:tc>
        <w:tc>
          <w:tcPr>
            <w:tcW w:w="1981" w:type="dxa"/>
          </w:tcPr>
          <w:p w14:paraId="26F279D4" w14:textId="77777777"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14:paraId="26F279D5" w14:textId="77777777" w:rsidR="00DC1302" w:rsidRPr="009A6C54" w:rsidRDefault="00DC1302" w:rsidP="00FD58B6">
            <w:pPr>
              <w:pStyle w:val="TableText"/>
              <w:rPr>
                <w:color w:val="000000"/>
                <w:kern w:val="2"/>
              </w:rPr>
            </w:pPr>
            <w:r w:rsidRPr="009A6C54">
              <w:rPr>
                <w:color w:val="000000"/>
                <w:kern w:val="2"/>
              </w:rPr>
              <w:t>23123</w:t>
            </w:r>
          </w:p>
        </w:tc>
      </w:tr>
      <w:tr w:rsidR="00DC1302" w:rsidRPr="009A6C54" w14:paraId="26F279D8" w14:textId="77777777" w:rsidTr="00EB4B85">
        <w:tc>
          <w:tcPr>
            <w:tcW w:w="9835" w:type="dxa"/>
            <w:gridSpan w:val="6"/>
          </w:tcPr>
          <w:p w14:paraId="26F279D7" w14:textId="77777777"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14:paraId="26F279D9" w14:textId="77777777" w:rsidR="00EF172B" w:rsidRPr="009A6C54" w:rsidRDefault="00EF172B" w:rsidP="00EF172B">
      <w:pPr>
        <w:spacing w:before="0" w:after="0"/>
        <w:rPr>
          <w:sz w:val="16"/>
          <w:szCs w:val="16"/>
        </w:rPr>
      </w:pPr>
      <w:r w:rsidRPr="009A6C54">
        <w:br w:type="page"/>
      </w:r>
    </w:p>
    <w:p w14:paraId="26F279DA" w14:textId="77777777" w:rsidR="003539BA" w:rsidRPr="009A6C54" w:rsidRDefault="00AA347C" w:rsidP="00BE3E49">
      <w:r w:rsidRPr="009A6C54">
        <w:lastRenderedPageBreak/>
        <w:t xml:space="preserve"> </w:t>
      </w:r>
      <w:r w:rsidR="003539BA" w:rsidRPr="009A6C54">
        <w:t>SDAPI - Filters</w:t>
      </w:r>
    </w:p>
    <w:p w14:paraId="26F279DB" w14:textId="77777777" w:rsidR="004447D0" w:rsidRPr="009A6C54" w:rsidRDefault="003539BA" w:rsidP="004447D0">
      <w:pPr>
        <w:pStyle w:val="Heading3"/>
      </w:pPr>
      <w:bookmarkStart w:id="246" w:name="_Toc518911270"/>
      <w:r w:rsidRPr="009A6C54">
        <w:t>Available Data Filters</w:t>
      </w:r>
      <w:bookmarkEnd w:id="246"/>
      <w:r w:rsidR="004447D0" w:rsidRPr="009A6C54">
        <w:t xml:space="preserve"> </w:t>
      </w:r>
    </w:p>
    <w:p w14:paraId="26F279DC" w14:textId="77777777" w:rsidR="004447D0" w:rsidRPr="009A6C54" w:rsidRDefault="004447D0" w:rsidP="004447D0">
      <w:pPr>
        <w:pStyle w:val="BodyText"/>
        <w:jc w:val="center"/>
      </w:pPr>
      <w:r w:rsidRPr="009A6C54">
        <w:t>INPUT</w:t>
      </w:r>
    </w:p>
    <w:p w14:paraId="26F279DD" w14:textId="77777777"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14:paraId="26F279DE" w14:textId="171410D8" w:rsidR="000C74F4" w:rsidRPr="009A6C54" w:rsidRDefault="00660025" w:rsidP="00741C15">
      <w:pPr>
        <w:pStyle w:val="Caption"/>
        <w:rPr>
          <w:lang w:val="en-US"/>
        </w:rPr>
      </w:pPr>
      <w:bookmarkStart w:id="247" w:name="_Toc517426439"/>
      <w:r w:rsidRPr="009A6C54">
        <w:t xml:space="preserve">Table </w:t>
      </w:r>
      <w:r w:rsidR="007E52CE">
        <w:fldChar w:fldCharType="begin"/>
      </w:r>
      <w:r w:rsidR="007E52CE">
        <w:instrText xml:space="preserve"> SEQ Table \* ARABIC </w:instrText>
      </w:r>
      <w:r w:rsidR="007E52CE">
        <w:fldChar w:fldCharType="separate"/>
      </w:r>
      <w:r w:rsidR="00D555E0">
        <w:rPr>
          <w:noProof/>
        </w:rPr>
        <w:t>35</w:t>
      </w:r>
      <w:r w:rsidR="007E52CE">
        <w:rPr>
          <w:noProof/>
        </w:rPr>
        <w:fldChar w:fldCharType="end"/>
      </w:r>
      <w:r w:rsidRPr="009A6C54">
        <w:rPr>
          <w:lang w:val="en-US"/>
        </w:rPr>
        <w:t>: Available Data Filters</w:t>
      </w:r>
      <w:bookmarkEnd w:id="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14:paraId="26F279E3" w14:textId="77777777" w:rsidTr="002B5785">
        <w:trPr>
          <w:tblHeader/>
        </w:trPr>
        <w:tc>
          <w:tcPr>
            <w:tcW w:w="1908" w:type="dxa"/>
            <w:shd w:val="clear" w:color="auto" w:fill="BFBFBF"/>
          </w:tcPr>
          <w:p w14:paraId="26F279DF" w14:textId="77777777" w:rsidR="004447D0" w:rsidRPr="009A6C54" w:rsidRDefault="004447D0" w:rsidP="00FD58B6">
            <w:pPr>
              <w:pStyle w:val="TableHeading"/>
            </w:pPr>
            <w:bookmarkStart w:id="248" w:name="ColumnTitle_34"/>
            <w:bookmarkEnd w:id="248"/>
            <w:r w:rsidRPr="009A6C54">
              <w:t>APPOINTMENT DATA TO BE FILTERED</w:t>
            </w:r>
          </w:p>
        </w:tc>
        <w:tc>
          <w:tcPr>
            <w:tcW w:w="1260" w:type="dxa"/>
            <w:shd w:val="clear" w:color="auto" w:fill="BFBFBF"/>
          </w:tcPr>
          <w:p w14:paraId="26F279E0" w14:textId="77777777" w:rsidR="004447D0" w:rsidRPr="009A6C54" w:rsidRDefault="004447D0" w:rsidP="00FD58B6">
            <w:pPr>
              <w:pStyle w:val="TableHeading"/>
            </w:pPr>
            <w:r w:rsidRPr="009A6C54">
              <w:t>ARRAY ENTRY</w:t>
            </w:r>
          </w:p>
        </w:tc>
        <w:tc>
          <w:tcPr>
            <w:tcW w:w="2323" w:type="dxa"/>
            <w:shd w:val="clear" w:color="auto" w:fill="BFBFBF"/>
          </w:tcPr>
          <w:p w14:paraId="26F279E1" w14:textId="77777777" w:rsidR="004447D0" w:rsidRPr="009A6C54" w:rsidRDefault="004447D0" w:rsidP="00FD58B6">
            <w:pPr>
              <w:pStyle w:val="TableHeading"/>
            </w:pPr>
            <w:r w:rsidRPr="009A6C54">
              <w:t>Format</w:t>
            </w:r>
          </w:p>
        </w:tc>
        <w:tc>
          <w:tcPr>
            <w:tcW w:w="4085" w:type="dxa"/>
            <w:shd w:val="clear" w:color="auto" w:fill="BFBFBF"/>
          </w:tcPr>
          <w:p w14:paraId="26F279E2" w14:textId="77777777" w:rsidR="004447D0" w:rsidRPr="009A6C54" w:rsidRDefault="004447D0" w:rsidP="00FD58B6">
            <w:pPr>
              <w:pStyle w:val="TableHeading"/>
            </w:pPr>
            <w:r w:rsidRPr="009A6C54">
              <w:t>Examples of M code to set array with filter values</w:t>
            </w:r>
          </w:p>
        </w:tc>
      </w:tr>
      <w:tr w:rsidR="004447D0" w:rsidRPr="009A6C54" w14:paraId="26F279F1" w14:textId="77777777" w:rsidTr="00FD58B6">
        <w:tc>
          <w:tcPr>
            <w:tcW w:w="1908" w:type="dxa"/>
          </w:tcPr>
          <w:p w14:paraId="26F279E4" w14:textId="77777777" w:rsidR="004447D0" w:rsidRPr="009A6C54" w:rsidRDefault="004447D0" w:rsidP="00FD58B6">
            <w:pPr>
              <w:pStyle w:val="TableText"/>
            </w:pPr>
            <w:r w:rsidRPr="009A6C54">
              <w:t>APPOINTMENT DATE/TIME</w:t>
            </w:r>
          </w:p>
        </w:tc>
        <w:tc>
          <w:tcPr>
            <w:tcW w:w="1260" w:type="dxa"/>
          </w:tcPr>
          <w:p w14:paraId="26F279E5" w14:textId="77777777" w:rsidR="004447D0" w:rsidRPr="009A6C54" w:rsidRDefault="004447D0" w:rsidP="00FD58B6">
            <w:pPr>
              <w:pStyle w:val="TableText"/>
            </w:pPr>
            <w:r w:rsidRPr="009A6C54">
              <w:t>ARRAY(1)</w:t>
            </w:r>
          </w:p>
        </w:tc>
        <w:tc>
          <w:tcPr>
            <w:tcW w:w="2323" w:type="dxa"/>
          </w:tcPr>
          <w:p w14:paraId="26F279E6" w14:textId="77777777" w:rsidR="004447D0" w:rsidRPr="009A6C54" w:rsidRDefault="004447D0" w:rsidP="00FD58B6">
            <w:pPr>
              <w:pStyle w:val="TableText"/>
            </w:pPr>
            <w:r w:rsidRPr="009A6C54">
              <w:t>Range of appointment date/times, "from" and "to" date/time separated by semicolon.  Dates must be FileMan format YYYMMDD.HHMMSS</w:t>
            </w:r>
          </w:p>
          <w:p w14:paraId="26F279E7" w14:textId="77777777" w:rsidR="004447D0" w:rsidRPr="009A6C54" w:rsidRDefault="004447D0" w:rsidP="00FD58B6">
            <w:pPr>
              <w:pStyle w:val="TableText"/>
            </w:pPr>
          </w:p>
          <w:p w14:paraId="26F279E8" w14:textId="77777777" w:rsidR="004447D0" w:rsidRPr="009A6C54" w:rsidRDefault="004447D0" w:rsidP="00FD58B6">
            <w:pPr>
              <w:pStyle w:val="TableText"/>
            </w:pPr>
            <w:r w:rsidRPr="009A6C54">
              <w:t xml:space="preserve">ARRAY(1)="from </w:t>
            </w:r>
            <w:r w:rsidR="0030403B" w:rsidRPr="009A6C54">
              <w:t>date; to</w:t>
            </w:r>
            <w:r w:rsidRPr="009A6C54">
              <w:t xml:space="preserve"> date"</w:t>
            </w:r>
          </w:p>
          <w:p w14:paraId="26F279E9" w14:textId="77777777" w:rsidR="004447D0" w:rsidRPr="009A6C54" w:rsidRDefault="004447D0" w:rsidP="00FD58B6">
            <w:pPr>
              <w:pStyle w:val="TableText"/>
            </w:pPr>
          </w:p>
        </w:tc>
        <w:tc>
          <w:tcPr>
            <w:tcW w:w="4085" w:type="dxa"/>
          </w:tcPr>
          <w:p w14:paraId="26F279EA" w14:textId="77777777" w:rsidR="004447D0" w:rsidRPr="009A6C54" w:rsidRDefault="004447D0" w:rsidP="00FD58B6">
            <w:pPr>
              <w:pStyle w:val="TableText"/>
            </w:pPr>
            <w:r w:rsidRPr="009A6C54">
              <w:t>S ARRAY(1)="3030101;3030101" (one day)</w:t>
            </w:r>
          </w:p>
          <w:p w14:paraId="26F279EB" w14:textId="77777777" w:rsidR="004447D0" w:rsidRPr="009A6C54" w:rsidRDefault="004447D0" w:rsidP="00FD58B6">
            <w:pPr>
              <w:pStyle w:val="TableText"/>
            </w:pPr>
            <w:r w:rsidRPr="009A6C54">
              <w:t>S ARRAY(1)="3040101" (appts after 2003)</w:t>
            </w:r>
          </w:p>
          <w:p w14:paraId="26F279EC" w14:textId="77777777" w:rsidR="004447D0" w:rsidRPr="009A6C54" w:rsidRDefault="004447D0" w:rsidP="00FD58B6">
            <w:pPr>
              <w:pStyle w:val="TableText"/>
            </w:pPr>
            <w:r w:rsidRPr="009A6C54">
              <w:t>S ARRAY(1)=";3031231" (all appts thru 3031231)</w:t>
            </w:r>
          </w:p>
          <w:p w14:paraId="26F279ED" w14:textId="77777777" w:rsidR="004447D0" w:rsidRPr="009A6C54" w:rsidRDefault="004447D0" w:rsidP="00FD58B6">
            <w:pPr>
              <w:pStyle w:val="TableText"/>
            </w:pPr>
            <w:r w:rsidRPr="009A6C54">
              <w:t>S ARRAY(1)=DT (all appts from today forward)</w:t>
            </w:r>
          </w:p>
          <w:p w14:paraId="26F279EE" w14:textId="77777777" w:rsidR="004447D0" w:rsidRPr="009A6C54" w:rsidRDefault="004447D0" w:rsidP="00FD58B6">
            <w:pPr>
              <w:pStyle w:val="TableText"/>
            </w:pPr>
            <w:r w:rsidRPr="009A6C54">
              <w:t>S ARRAY(1)=DT_";3041231" (all appts from           today through 3041231)</w:t>
            </w:r>
          </w:p>
          <w:p w14:paraId="26F279EF" w14:textId="77777777" w:rsidR="004447D0" w:rsidRPr="009A6C54" w:rsidRDefault="004447D0" w:rsidP="00FD58B6">
            <w:pPr>
              <w:pStyle w:val="TableText"/>
            </w:pPr>
          </w:p>
          <w:p w14:paraId="26F279F0" w14:textId="77777777" w:rsidR="004447D0" w:rsidRPr="009A6C54" w:rsidRDefault="004447D0" w:rsidP="00FD58B6">
            <w:pPr>
              <w:pStyle w:val="TableText"/>
            </w:pPr>
          </w:p>
        </w:tc>
      </w:tr>
      <w:tr w:rsidR="004447D0" w:rsidRPr="009A6C54" w14:paraId="26F27A05" w14:textId="77777777" w:rsidTr="00FD58B6">
        <w:tc>
          <w:tcPr>
            <w:tcW w:w="1908" w:type="dxa"/>
          </w:tcPr>
          <w:p w14:paraId="26F279F2" w14:textId="77777777" w:rsidR="004447D0" w:rsidRPr="009A6C54" w:rsidRDefault="004447D0" w:rsidP="00FD58B6">
            <w:pPr>
              <w:pStyle w:val="TableText"/>
            </w:pPr>
            <w:r w:rsidRPr="009A6C54">
              <w:t>CLINIC IEN</w:t>
            </w:r>
          </w:p>
        </w:tc>
        <w:tc>
          <w:tcPr>
            <w:tcW w:w="1260" w:type="dxa"/>
          </w:tcPr>
          <w:p w14:paraId="26F279F3" w14:textId="77777777" w:rsidR="004447D0" w:rsidRPr="009A6C54" w:rsidRDefault="004447D0" w:rsidP="00FD58B6">
            <w:pPr>
              <w:pStyle w:val="TableText"/>
            </w:pPr>
            <w:r w:rsidRPr="009A6C54">
              <w:t>ARRAY(2)</w:t>
            </w:r>
          </w:p>
        </w:tc>
        <w:tc>
          <w:tcPr>
            <w:tcW w:w="2323" w:type="dxa"/>
          </w:tcPr>
          <w:p w14:paraId="26F279F4" w14:textId="77777777" w:rsidR="004447D0" w:rsidRPr="009A6C54" w:rsidRDefault="004447D0" w:rsidP="00FD58B6">
            <w:pPr>
              <w:pStyle w:val="TableText"/>
            </w:pPr>
            <w:r w:rsidRPr="009A6C54">
              <w:t>List of valid clinic IENs (each separated by a semicolon) or a global root or a local root.  Clinic must exist on Hospital Location file.</w:t>
            </w:r>
          </w:p>
          <w:p w14:paraId="26F279F5" w14:textId="77777777" w:rsidR="004447D0" w:rsidRPr="009A6C54" w:rsidRDefault="004447D0" w:rsidP="00FD58B6">
            <w:pPr>
              <w:pStyle w:val="TableText"/>
            </w:pPr>
          </w:p>
          <w:p w14:paraId="26F279F6" w14:textId="77777777"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14:paraId="26F279F7" w14:textId="77777777" w:rsidR="004447D0" w:rsidRPr="009A6C54" w:rsidRDefault="004447D0" w:rsidP="00FD58B6">
            <w:pPr>
              <w:pStyle w:val="TableText"/>
            </w:pPr>
            <w:r w:rsidRPr="009A6C54">
              <w:t>ARRAY(2)="^global("</w:t>
            </w:r>
          </w:p>
          <w:p w14:paraId="26F279F8" w14:textId="77777777" w:rsidR="004447D0" w:rsidRPr="009A6C54" w:rsidRDefault="004447D0" w:rsidP="00FD58B6">
            <w:pPr>
              <w:pStyle w:val="TableText"/>
            </w:pPr>
            <w:r w:rsidRPr="009A6C54">
              <w:t>ARRAY(2)="^global(#"</w:t>
            </w:r>
          </w:p>
          <w:p w14:paraId="26F279F9" w14:textId="77777777" w:rsidR="004447D0" w:rsidRPr="009A6C54" w:rsidRDefault="004447D0" w:rsidP="00FD58B6">
            <w:pPr>
              <w:pStyle w:val="TableText"/>
            </w:pPr>
            <w:r w:rsidRPr="009A6C54">
              <w:t>ARRAY(2)="^global(#,"</w:t>
            </w:r>
          </w:p>
          <w:p w14:paraId="26F279FA" w14:textId="77777777" w:rsidR="004447D0" w:rsidRPr="009A6C54" w:rsidRDefault="004447D0" w:rsidP="00FD58B6">
            <w:pPr>
              <w:pStyle w:val="TableText"/>
            </w:pPr>
            <w:r w:rsidRPr="009A6C54">
              <w:t>ARRAY(2)="local("</w:t>
            </w:r>
          </w:p>
          <w:p w14:paraId="26F279FB" w14:textId="77777777" w:rsidR="004447D0" w:rsidRPr="009A6C54" w:rsidRDefault="004447D0" w:rsidP="00FD58B6">
            <w:pPr>
              <w:pStyle w:val="TableText"/>
            </w:pPr>
            <w:r w:rsidRPr="009A6C54">
              <w:t>ARRAY(2)="local(#"</w:t>
            </w:r>
          </w:p>
          <w:p w14:paraId="26F279FC" w14:textId="77777777" w:rsidR="004447D0" w:rsidRPr="009A6C54" w:rsidRDefault="004447D0" w:rsidP="00FD58B6">
            <w:pPr>
              <w:pStyle w:val="TableText"/>
            </w:pPr>
            <w:r w:rsidRPr="009A6C54">
              <w:t>ARRAY(2)="local(#,"</w:t>
            </w:r>
          </w:p>
        </w:tc>
        <w:tc>
          <w:tcPr>
            <w:tcW w:w="4085" w:type="dxa"/>
          </w:tcPr>
          <w:p w14:paraId="26F279FD" w14:textId="77777777" w:rsidR="004447D0" w:rsidRPr="009A6C54" w:rsidRDefault="004447D0" w:rsidP="00FD58B6">
            <w:pPr>
              <w:pStyle w:val="TableText"/>
            </w:pPr>
            <w:r w:rsidRPr="009A6C54">
              <w:t>S ARRAY(2)=300</w:t>
            </w:r>
          </w:p>
          <w:p w14:paraId="26F279FE" w14:textId="77777777" w:rsidR="004447D0" w:rsidRPr="009A6C54" w:rsidRDefault="004447D0" w:rsidP="00FD58B6">
            <w:pPr>
              <w:pStyle w:val="TableText"/>
            </w:pPr>
            <w:r w:rsidRPr="009A6C54">
              <w:t>S ARRAY(2)="300;301;304"</w:t>
            </w:r>
          </w:p>
          <w:p w14:paraId="26F279FF" w14:textId="77777777" w:rsidR="004447D0" w:rsidRPr="009A6C54" w:rsidRDefault="004447D0" w:rsidP="00FD58B6">
            <w:pPr>
              <w:pStyle w:val="TableText"/>
            </w:pPr>
            <w:r w:rsidRPr="009A6C54">
              <w:t>S ARRAY(2)="^GBL("</w:t>
            </w:r>
          </w:p>
          <w:p w14:paraId="26F27A00" w14:textId="77777777" w:rsidR="004447D0" w:rsidRPr="009A6C54" w:rsidRDefault="004447D0" w:rsidP="00FD58B6">
            <w:pPr>
              <w:pStyle w:val="TableText"/>
            </w:pPr>
            <w:r w:rsidRPr="009A6C54">
              <w:t>S ARRAY(2)="^GBL(""DFN"""</w:t>
            </w:r>
          </w:p>
          <w:p w14:paraId="26F27A01" w14:textId="77777777" w:rsidR="004447D0" w:rsidRPr="009A6C54" w:rsidRDefault="004447D0" w:rsidP="00FD58B6">
            <w:pPr>
              <w:pStyle w:val="TableText"/>
            </w:pPr>
            <w:r w:rsidRPr="009A6C54">
              <w:t>S ARRAY(2)="^GBL(""DFN"","</w:t>
            </w:r>
          </w:p>
          <w:p w14:paraId="26F27A02" w14:textId="77777777" w:rsidR="004447D0" w:rsidRPr="009A6C54" w:rsidRDefault="004447D0" w:rsidP="00FD58B6">
            <w:pPr>
              <w:pStyle w:val="TableText"/>
            </w:pPr>
            <w:r w:rsidRPr="009A6C54">
              <w:t>S ARRAY(2)="LOCAL("</w:t>
            </w:r>
          </w:p>
          <w:p w14:paraId="26F27A03" w14:textId="77777777" w:rsidR="004447D0" w:rsidRPr="009A6C54" w:rsidRDefault="004447D0" w:rsidP="00FD58B6">
            <w:pPr>
              <w:pStyle w:val="TableText"/>
            </w:pPr>
            <w:r w:rsidRPr="009A6C54">
              <w:t>S ARRAY(2)="LOCAL(""DFN"""</w:t>
            </w:r>
          </w:p>
          <w:p w14:paraId="26F27A04" w14:textId="77777777" w:rsidR="004447D0" w:rsidRPr="009A6C54" w:rsidRDefault="004447D0" w:rsidP="00FD58B6">
            <w:pPr>
              <w:pStyle w:val="TableText"/>
            </w:pPr>
            <w:r w:rsidRPr="009A6C54">
              <w:t>S ARRAY(2)="LOCAL(""DFN"","</w:t>
            </w:r>
          </w:p>
        </w:tc>
      </w:tr>
      <w:tr w:rsidR="004447D0" w:rsidRPr="009A6C54" w14:paraId="26F27A17" w14:textId="77777777" w:rsidTr="00FD58B6">
        <w:tc>
          <w:tcPr>
            <w:tcW w:w="1908" w:type="dxa"/>
          </w:tcPr>
          <w:p w14:paraId="26F27A06" w14:textId="77777777" w:rsidR="004447D0" w:rsidRPr="009A6C54" w:rsidRDefault="004447D0" w:rsidP="00FD58B6">
            <w:pPr>
              <w:pStyle w:val="TableText"/>
            </w:pPr>
            <w:r w:rsidRPr="009A6C54">
              <w:lastRenderedPageBreak/>
              <w:t>APPOINTMENT STATUS</w:t>
            </w:r>
          </w:p>
        </w:tc>
        <w:tc>
          <w:tcPr>
            <w:tcW w:w="1260" w:type="dxa"/>
          </w:tcPr>
          <w:p w14:paraId="26F27A07" w14:textId="77777777" w:rsidR="004447D0" w:rsidRPr="009A6C54" w:rsidRDefault="004447D0" w:rsidP="00FD58B6">
            <w:pPr>
              <w:pStyle w:val="TableText"/>
            </w:pPr>
            <w:r w:rsidRPr="009A6C54">
              <w:t>ARRAY(3)</w:t>
            </w:r>
          </w:p>
        </w:tc>
        <w:tc>
          <w:tcPr>
            <w:tcW w:w="2323" w:type="dxa"/>
          </w:tcPr>
          <w:p w14:paraId="26F27A08" w14:textId="77777777" w:rsidR="004447D0" w:rsidRPr="009A6C54" w:rsidRDefault="004447D0" w:rsidP="00FD58B6">
            <w:pPr>
              <w:pStyle w:val="TableText"/>
            </w:pPr>
            <w:r w:rsidRPr="009A6C54">
              <w:t>List of valid Appointment Status values, each separated by a semicolon.  Valid values:</w:t>
            </w:r>
          </w:p>
          <w:p w14:paraId="26F27A09" w14:textId="77777777" w:rsidR="004447D0" w:rsidRPr="009A6C54" w:rsidRDefault="004447D0" w:rsidP="00FD58B6">
            <w:pPr>
              <w:pStyle w:val="TableText"/>
            </w:pPr>
            <w:r w:rsidRPr="009A6C54">
              <w:t>R (Scheduled/Kept)</w:t>
            </w:r>
          </w:p>
          <w:p w14:paraId="26F27A0A" w14:textId="77777777" w:rsidR="004447D0" w:rsidRPr="009A6C54" w:rsidRDefault="004447D0" w:rsidP="00FD58B6">
            <w:pPr>
              <w:pStyle w:val="TableText"/>
            </w:pPr>
            <w:r w:rsidRPr="009A6C54">
              <w:t>I (Inpatient)</w:t>
            </w:r>
          </w:p>
          <w:p w14:paraId="26F27A0B" w14:textId="77777777" w:rsidR="004447D0" w:rsidRPr="009A6C54" w:rsidRDefault="004447D0" w:rsidP="00FD58B6">
            <w:pPr>
              <w:pStyle w:val="TableText"/>
            </w:pPr>
            <w:r w:rsidRPr="009A6C54">
              <w:t>NS (No-Show)</w:t>
            </w:r>
          </w:p>
          <w:p w14:paraId="26F27A0C" w14:textId="77777777" w:rsidR="004447D0" w:rsidRPr="009A6C54" w:rsidRDefault="004447D0" w:rsidP="00FD58B6">
            <w:pPr>
              <w:pStyle w:val="TableText"/>
            </w:pPr>
            <w:r w:rsidRPr="009A6C54">
              <w:t>NSR (No-Show, Rescheduled)</w:t>
            </w:r>
          </w:p>
          <w:p w14:paraId="26F27A0D" w14:textId="77777777" w:rsidR="004447D0" w:rsidRPr="009A6C54" w:rsidRDefault="004447D0" w:rsidP="00FD58B6">
            <w:pPr>
              <w:pStyle w:val="TableText"/>
            </w:pPr>
            <w:r w:rsidRPr="009A6C54">
              <w:t>CP (Cancelled by Patient)</w:t>
            </w:r>
          </w:p>
          <w:p w14:paraId="26F27A0E" w14:textId="77777777" w:rsidR="004447D0" w:rsidRPr="009A6C54" w:rsidRDefault="004447D0" w:rsidP="00FD58B6">
            <w:pPr>
              <w:pStyle w:val="TableText"/>
            </w:pPr>
            <w:r w:rsidRPr="009A6C54">
              <w:t>CPR (Cancelled by Patient, Rescheduled)</w:t>
            </w:r>
          </w:p>
          <w:p w14:paraId="26F27A0F" w14:textId="77777777" w:rsidR="004447D0" w:rsidRPr="009A6C54" w:rsidRDefault="004447D0" w:rsidP="00FD58B6">
            <w:pPr>
              <w:pStyle w:val="TableText"/>
            </w:pPr>
            <w:r w:rsidRPr="009A6C54">
              <w:t>CC (Cancelled by Clinic)</w:t>
            </w:r>
          </w:p>
          <w:p w14:paraId="26F27A10" w14:textId="77777777" w:rsidR="004447D0" w:rsidRPr="009A6C54" w:rsidRDefault="004447D0" w:rsidP="00FD58B6">
            <w:pPr>
              <w:pStyle w:val="TableText"/>
            </w:pPr>
            <w:r w:rsidRPr="009A6C54">
              <w:t>CCR (Cancelled by Clinic, Rescheduled)</w:t>
            </w:r>
          </w:p>
          <w:p w14:paraId="26F27A11" w14:textId="77777777" w:rsidR="004447D0" w:rsidRPr="009A6C54" w:rsidRDefault="004447D0" w:rsidP="00FD58B6">
            <w:pPr>
              <w:pStyle w:val="TableText"/>
            </w:pPr>
            <w:r w:rsidRPr="009A6C54">
              <w:t>NT (No Action Taken)</w:t>
            </w:r>
          </w:p>
          <w:p w14:paraId="26F27A12" w14:textId="77777777" w:rsidR="004447D0" w:rsidRPr="009A6C54" w:rsidRDefault="004447D0" w:rsidP="00FD58B6">
            <w:pPr>
              <w:pStyle w:val="TableText"/>
            </w:pPr>
          </w:p>
          <w:p w14:paraId="26F27A13" w14:textId="77777777"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14:paraId="26F27A14" w14:textId="77777777" w:rsidR="004447D0" w:rsidRPr="009A6C54" w:rsidRDefault="004447D0" w:rsidP="00FD58B6">
            <w:pPr>
              <w:pStyle w:val="TableText"/>
            </w:pPr>
            <w:r w:rsidRPr="009A6C54">
              <w:t>S ARRAY(3)="I"</w:t>
            </w:r>
          </w:p>
          <w:p w14:paraId="26F27A15" w14:textId="77777777" w:rsidR="004447D0" w:rsidRPr="009A6C54" w:rsidRDefault="004447D0" w:rsidP="00FD58B6">
            <w:pPr>
              <w:pStyle w:val="TableText"/>
            </w:pPr>
            <w:r w:rsidRPr="009A6C54">
              <w:t>S ARRAY(3)="R;I;NT"</w:t>
            </w:r>
          </w:p>
          <w:p w14:paraId="26F27A16" w14:textId="77777777" w:rsidR="004447D0" w:rsidRPr="009A6C54" w:rsidRDefault="004447D0" w:rsidP="00FD58B6">
            <w:pPr>
              <w:pStyle w:val="TableText"/>
            </w:pPr>
            <w:r w:rsidRPr="009A6C54">
              <w:t>S ARRAY(3)="CC;CCR;CP;CPR"</w:t>
            </w:r>
          </w:p>
        </w:tc>
      </w:tr>
      <w:tr w:rsidR="004447D0" w:rsidRPr="009A6C54" w14:paraId="26F27A2B" w14:textId="77777777" w:rsidTr="00FD58B6">
        <w:tc>
          <w:tcPr>
            <w:tcW w:w="1908" w:type="dxa"/>
          </w:tcPr>
          <w:p w14:paraId="26F27A18" w14:textId="77777777" w:rsidR="004447D0" w:rsidRPr="009A6C54" w:rsidRDefault="004447D0" w:rsidP="00FD58B6">
            <w:pPr>
              <w:pStyle w:val="TableText"/>
            </w:pPr>
            <w:r w:rsidRPr="009A6C54">
              <w:t>PATIENT DFN</w:t>
            </w:r>
          </w:p>
        </w:tc>
        <w:tc>
          <w:tcPr>
            <w:tcW w:w="1260" w:type="dxa"/>
          </w:tcPr>
          <w:p w14:paraId="26F27A19" w14:textId="77777777" w:rsidR="004447D0" w:rsidRPr="009A6C54" w:rsidRDefault="004447D0" w:rsidP="00FD58B6">
            <w:pPr>
              <w:pStyle w:val="TableText"/>
            </w:pPr>
            <w:r w:rsidRPr="009A6C54">
              <w:t>ARRAY(4)</w:t>
            </w:r>
          </w:p>
        </w:tc>
        <w:tc>
          <w:tcPr>
            <w:tcW w:w="2323" w:type="dxa"/>
          </w:tcPr>
          <w:p w14:paraId="26F27A1A" w14:textId="77777777" w:rsidR="004447D0" w:rsidRPr="009A6C54" w:rsidRDefault="004447D0" w:rsidP="00FD58B6">
            <w:pPr>
              <w:pStyle w:val="TableText"/>
            </w:pPr>
            <w:r w:rsidRPr="009A6C54">
              <w:t xml:space="preserve">List of valid patient DFNs (each separated by a semicolon) or a global root or a local root.  DFN must exist on PATIENT file.  </w:t>
            </w:r>
          </w:p>
          <w:p w14:paraId="26F27A1B" w14:textId="77777777" w:rsidR="004447D0" w:rsidRPr="009A6C54" w:rsidRDefault="004447D0" w:rsidP="00FD58B6">
            <w:pPr>
              <w:pStyle w:val="TableText"/>
            </w:pPr>
          </w:p>
          <w:p w14:paraId="26F27A1C" w14:textId="77777777"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14:paraId="26F27A1D" w14:textId="77777777" w:rsidR="004447D0" w:rsidRPr="009A6C54" w:rsidRDefault="004447D0" w:rsidP="00FD58B6">
            <w:pPr>
              <w:pStyle w:val="TableText"/>
            </w:pPr>
            <w:r w:rsidRPr="009A6C54">
              <w:t>ARRAY(4)="^global("</w:t>
            </w:r>
          </w:p>
          <w:p w14:paraId="26F27A1E" w14:textId="77777777" w:rsidR="004447D0" w:rsidRPr="009A6C54" w:rsidRDefault="004447D0" w:rsidP="00FD58B6">
            <w:pPr>
              <w:pStyle w:val="TableText"/>
            </w:pPr>
            <w:r w:rsidRPr="009A6C54">
              <w:t>ARRAY(4)="^global(#"</w:t>
            </w:r>
          </w:p>
          <w:p w14:paraId="26F27A1F" w14:textId="77777777" w:rsidR="004447D0" w:rsidRPr="009A6C54" w:rsidRDefault="004447D0" w:rsidP="00FD58B6">
            <w:pPr>
              <w:pStyle w:val="TableText"/>
            </w:pPr>
            <w:r w:rsidRPr="009A6C54">
              <w:t>ARRAY(4)="^global(#,"</w:t>
            </w:r>
          </w:p>
          <w:p w14:paraId="26F27A20" w14:textId="77777777" w:rsidR="004447D0" w:rsidRPr="009A6C54" w:rsidRDefault="004447D0" w:rsidP="00FD58B6">
            <w:pPr>
              <w:pStyle w:val="TableText"/>
            </w:pPr>
            <w:r w:rsidRPr="009A6C54">
              <w:t>ARRAY(4)="local("</w:t>
            </w:r>
          </w:p>
          <w:p w14:paraId="26F27A21" w14:textId="77777777" w:rsidR="004447D0" w:rsidRPr="009A6C54" w:rsidRDefault="004447D0" w:rsidP="00FD58B6">
            <w:pPr>
              <w:pStyle w:val="TableText"/>
            </w:pPr>
            <w:r w:rsidRPr="009A6C54">
              <w:lastRenderedPageBreak/>
              <w:t>ARRAY(4)="local(#"</w:t>
            </w:r>
          </w:p>
          <w:p w14:paraId="26F27A22" w14:textId="77777777" w:rsidR="004447D0" w:rsidRPr="009A6C54" w:rsidRDefault="004447D0" w:rsidP="00FD58B6">
            <w:pPr>
              <w:pStyle w:val="TableText"/>
            </w:pPr>
            <w:r w:rsidRPr="009A6C54">
              <w:t>ARRAY(4)="local(#,"</w:t>
            </w:r>
          </w:p>
        </w:tc>
        <w:tc>
          <w:tcPr>
            <w:tcW w:w="4085" w:type="dxa"/>
          </w:tcPr>
          <w:p w14:paraId="26F27A23" w14:textId="77777777" w:rsidR="004447D0" w:rsidRPr="009A6C54" w:rsidRDefault="004447D0" w:rsidP="00FD58B6">
            <w:pPr>
              <w:pStyle w:val="TableText"/>
            </w:pPr>
            <w:r w:rsidRPr="009A6C54">
              <w:lastRenderedPageBreak/>
              <w:t>S ARRAY(4)=7179940</w:t>
            </w:r>
          </w:p>
          <w:p w14:paraId="26F27A24" w14:textId="77777777" w:rsidR="004447D0" w:rsidRPr="009A6C54" w:rsidRDefault="004447D0" w:rsidP="00FD58B6">
            <w:pPr>
              <w:pStyle w:val="TableText"/>
            </w:pPr>
            <w:r w:rsidRPr="009A6C54">
              <w:t>S ARRAY(4)="7179940;7179939;7179920"</w:t>
            </w:r>
          </w:p>
          <w:p w14:paraId="26F27A25" w14:textId="77777777" w:rsidR="004447D0" w:rsidRPr="009A6C54" w:rsidRDefault="004447D0" w:rsidP="00FD58B6">
            <w:pPr>
              <w:pStyle w:val="TableText"/>
            </w:pPr>
            <w:r w:rsidRPr="009A6C54">
              <w:t>S ARRAY(4)="^GBL("</w:t>
            </w:r>
          </w:p>
          <w:p w14:paraId="26F27A26" w14:textId="77777777" w:rsidR="004447D0" w:rsidRPr="009A6C54" w:rsidRDefault="004447D0" w:rsidP="00FD58B6">
            <w:pPr>
              <w:pStyle w:val="TableText"/>
            </w:pPr>
            <w:r w:rsidRPr="009A6C54">
              <w:t>S ARRAY(4)="^GBL(""IENLIST"""</w:t>
            </w:r>
          </w:p>
          <w:p w14:paraId="26F27A27" w14:textId="77777777" w:rsidR="004447D0" w:rsidRPr="009A6C54" w:rsidRDefault="004447D0" w:rsidP="00FD58B6">
            <w:pPr>
              <w:pStyle w:val="TableText"/>
            </w:pPr>
            <w:r w:rsidRPr="009A6C54">
              <w:t>S ARRAY(4)="^GBL(""IENLIST"","</w:t>
            </w:r>
          </w:p>
          <w:p w14:paraId="26F27A28" w14:textId="77777777" w:rsidR="004447D0" w:rsidRPr="009A6C54" w:rsidRDefault="004447D0" w:rsidP="00FD58B6">
            <w:pPr>
              <w:pStyle w:val="TableText"/>
            </w:pPr>
            <w:r w:rsidRPr="009A6C54">
              <w:t>S ARRAY(4)="LOCAL("</w:t>
            </w:r>
          </w:p>
          <w:p w14:paraId="26F27A29" w14:textId="77777777" w:rsidR="004447D0" w:rsidRPr="009A6C54" w:rsidRDefault="004447D0" w:rsidP="00FD58B6">
            <w:pPr>
              <w:pStyle w:val="TableText"/>
            </w:pPr>
            <w:r w:rsidRPr="009A6C54">
              <w:t>S ARRAY(4)="LOCAL(""IENLIST"""</w:t>
            </w:r>
          </w:p>
          <w:p w14:paraId="26F27A2A" w14:textId="77777777" w:rsidR="004447D0" w:rsidRPr="009A6C54" w:rsidRDefault="004447D0" w:rsidP="00FD58B6">
            <w:pPr>
              <w:pStyle w:val="TableText"/>
            </w:pPr>
            <w:r w:rsidRPr="009A6C54">
              <w:t>S ARRAY(4)="LOCAL(""IENLIST"","</w:t>
            </w:r>
          </w:p>
        </w:tc>
      </w:tr>
      <w:tr w:rsidR="004447D0" w:rsidRPr="009A6C54" w14:paraId="26F27A33" w14:textId="77777777" w:rsidTr="00FD58B6">
        <w:tc>
          <w:tcPr>
            <w:tcW w:w="1908" w:type="dxa"/>
          </w:tcPr>
          <w:p w14:paraId="26F27A2C" w14:textId="77777777" w:rsidR="004447D0" w:rsidRPr="009A6C54" w:rsidRDefault="004447D0" w:rsidP="00FD58B6">
            <w:pPr>
              <w:pStyle w:val="TableText"/>
            </w:pPr>
            <w:r w:rsidRPr="009A6C54">
              <w:t>PRIMARY STOP CODE</w:t>
            </w:r>
          </w:p>
        </w:tc>
        <w:tc>
          <w:tcPr>
            <w:tcW w:w="1260" w:type="dxa"/>
          </w:tcPr>
          <w:p w14:paraId="26F27A2D" w14:textId="77777777" w:rsidR="004447D0" w:rsidRPr="009A6C54" w:rsidRDefault="004447D0" w:rsidP="00FD58B6">
            <w:pPr>
              <w:pStyle w:val="TableText"/>
            </w:pPr>
            <w:r w:rsidRPr="009A6C54">
              <w:t>ARRAY(13)</w:t>
            </w:r>
          </w:p>
        </w:tc>
        <w:tc>
          <w:tcPr>
            <w:tcW w:w="2323" w:type="dxa"/>
          </w:tcPr>
          <w:p w14:paraId="26F27A2E" w14:textId="77777777" w:rsidR="004447D0" w:rsidRPr="009A6C54" w:rsidRDefault="004447D0" w:rsidP="00FD58B6">
            <w:pPr>
              <w:pStyle w:val="TableText"/>
            </w:pPr>
            <w:r w:rsidRPr="009A6C54">
              <w:t>List of valid Primary Stop Code values (not IENs).  Must be a valid AMIS REPORTING STOP CODE (field #1) on the CLINIC STOP file (#40.7).</w:t>
            </w:r>
          </w:p>
          <w:p w14:paraId="26F27A2F" w14:textId="77777777" w:rsidR="004447D0" w:rsidRPr="009A6C54" w:rsidRDefault="004447D0" w:rsidP="00FD58B6">
            <w:pPr>
              <w:pStyle w:val="TableText"/>
            </w:pPr>
          </w:p>
          <w:p w14:paraId="26F27A30" w14:textId="77777777"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etc</w:t>
            </w:r>
          </w:p>
        </w:tc>
        <w:tc>
          <w:tcPr>
            <w:tcW w:w="4085" w:type="dxa"/>
          </w:tcPr>
          <w:p w14:paraId="26F27A31" w14:textId="77777777" w:rsidR="004447D0" w:rsidRPr="009A6C54" w:rsidRDefault="004447D0" w:rsidP="00FD58B6">
            <w:pPr>
              <w:pStyle w:val="TableText"/>
            </w:pPr>
            <w:r w:rsidRPr="009A6C54">
              <w:t>S ARRAY(13)=197</w:t>
            </w:r>
          </w:p>
          <w:p w14:paraId="26F27A32" w14:textId="77777777" w:rsidR="004447D0" w:rsidRPr="009A6C54" w:rsidRDefault="004447D0" w:rsidP="00FD58B6">
            <w:pPr>
              <w:pStyle w:val="TableText"/>
            </w:pPr>
            <w:r w:rsidRPr="009A6C54">
              <w:t>S ARRAY(13)="197;198;200;203;207"</w:t>
            </w:r>
          </w:p>
        </w:tc>
      </w:tr>
      <w:tr w:rsidR="004447D0" w:rsidRPr="009A6C54" w14:paraId="26F27A40" w14:textId="77777777" w:rsidTr="00FD58B6">
        <w:tc>
          <w:tcPr>
            <w:tcW w:w="1908" w:type="dxa"/>
          </w:tcPr>
          <w:p w14:paraId="26F27A34" w14:textId="77777777" w:rsidR="004447D0" w:rsidRPr="009A6C54" w:rsidRDefault="004447D0" w:rsidP="00FD58B6">
            <w:pPr>
              <w:pStyle w:val="TableText"/>
            </w:pPr>
            <w:r w:rsidRPr="009A6C54">
              <w:t>DATE APPOINTMENT MADE</w:t>
            </w:r>
          </w:p>
        </w:tc>
        <w:tc>
          <w:tcPr>
            <w:tcW w:w="1260" w:type="dxa"/>
          </w:tcPr>
          <w:p w14:paraId="26F27A35" w14:textId="77777777" w:rsidR="004447D0" w:rsidRPr="009A6C54" w:rsidRDefault="004447D0" w:rsidP="00FD58B6">
            <w:pPr>
              <w:pStyle w:val="TableText"/>
            </w:pPr>
            <w:r w:rsidRPr="009A6C54">
              <w:t>ARRAY(16)</w:t>
            </w:r>
          </w:p>
        </w:tc>
        <w:tc>
          <w:tcPr>
            <w:tcW w:w="2323" w:type="dxa"/>
          </w:tcPr>
          <w:p w14:paraId="26F27A36" w14:textId="77777777" w:rsidR="004447D0" w:rsidRPr="009A6C54" w:rsidRDefault="004447D0" w:rsidP="00FD58B6">
            <w:pPr>
              <w:pStyle w:val="TableText"/>
            </w:pPr>
            <w:r w:rsidRPr="009A6C54">
              <w:t xml:space="preserve">Range of Date Appointment Made dates; "from" and "to" dates separated by a semicolon. Dates must be in the FileMan format YYYMMDD </w:t>
            </w:r>
          </w:p>
          <w:p w14:paraId="26F27A37" w14:textId="77777777" w:rsidR="004447D0" w:rsidRPr="009A6C54" w:rsidRDefault="004447D0" w:rsidP="00FD58B6">
            <w:pPr>
              <w:pStyle w:val="TableText"/>
            </w:pPr>
            <w:r w:rsidRPr="009A6C54">
              <w:t>(note: time is not allowed).</w:t>
            </w:r>
          </w:p>
          <w:p w14:paraId="26F27A38" w14:textId="77777777" w:rsidR="004447D0" w:rsidRPr="009A6C54" w:rsidRDefault="004447D0" w:rsidP="00FD58B6">
            <w:pPr>
              <w:pStyle w:val="TableText"/>
            </w:pPr>
          </w:p>
          <w:p w14:paraId="26F27A39" w14:textId="77777777" w:rsidR="004447D0" w:rsidRPr="009A6C54" w:rsidRDefault="004447D0" w:rsidP="00FD58B6">
            <w:pPr>
              <w:pStyle w:val="TableText"/>
            </w:pPr>
          </w:p>
          <w:p w14:paraId="26F27A3A" w14:textId="77777777" w:rsidR="004447D0" w:rsidRPr="009A6C54" w:rsidRDefault="004447D0" w:rsidP="00FD58B6">
            <w:pPr>
              <w:pStyle w:val="TableText"/>
            </w:pPr>
            <w:r w:rsidRPr="009A6C54">
              <w:t>Array(16)= "from date; to date</w:t>
            </w:r>
          </w:p>
        </w:tc>
        <w:tc>
          <w:tcPr>
            <w:tcW w:w="4085" w:type="dxa"/>
          </w:tcPr>
          <w:p w14:paraId="26F27A3B" w14:textId="77777777" w:rsidR="004447D0" w:rsidRPr="009A6C54" w:rsidRDefault="004447D0" w:rsidP="00FD58B6">
            <w:pPr>
              <w:pStyle w:val="TableText"/>
            </w:pPr>
            <w:r w:rsidRPr="009A6C54">
              <w:t>S ARRAY(16)= "3040101;3040101"   (all appts that have a Date Appointment Made date of 3040101)</w:t>
            </w:r>
          </w:p>
          <w:p w14:paraId="26F27A3C" w14:textId="77777777" w:rsidR="004447D0" w:rsidRPr="009A6C54" w:rsidRDefault="004447D0" w:rsidP="00FD58B6">
            <w:pPr>
              <w:pStyle w:val="TableText"/>
            </w:pPr>
            <w:r w:rsidRPr="009A6C54">
              <w:t>S ARRAY(16)= "3040101"   (appts that have a Date Appointment Made date from 3040101 forward)</w:t>
            </w:r>
          </w:p>
          <w:p w14:paraId="26F27A3D" w14:textId="77777777" w:rsidR="004447D0" w:rsidRPr="009A6C54" w:rsidRDefault="004447D0" w:rsidP="00FD58B6">
            <w:pPr>
              <w:pStyle w:val="TableText"/>
            </w:pPr>
            <w:r w:rsidRPr="009A6C54">
              <w:t>S ARRAY(16)= ";3031231" (all appts that have a Date Appointment Made date through 3031231)</w:t>
            </w:r>
          </w:p>
          <w:p w14:paraId="26F27A3E" w14:textId="77777777" w:rsidR="004447D0" w:rsidRPr="009A6C54" w:rsidRDefault="004447D0" w:rsidP="00FD58B6">
            <w:pPr>
              <w:pStyle w:val="TableText"/>
            </w:pPr>
            <w:r w:rsidRPr="009A6C54">
              <w:t>S ARRAY(16)=DT   (all appts that have a Date Appointment Made date from today forward)</w:t>
            </w:r>
          </w:p>
          <w:p w14:paraId="26F27A3F" w14:textId="77777777" w:rsidR="004447D0" w:rsidRPr="009A6C54" w:rsidRDefault="004447D0" w:rsidP="00FD58B6">
            <w:pPr>
              <w:pStyle w:val="TableText"/>
            </w:pPr>
            <w:r w:rsidRPr="009A6C54">
              <w:t>S ARRAY(16)= DT_";3041231"  (all appts that have a Date Appointment Made date from today through 3041231)</w:t>
            </w:r>
          </w:p>
        </w:tc>
      </w:tr>
    </w:tbl>
    <w:p w14:paraId="26F27A41" w14:textId="77777777" w:rsidR="004447D0" w:rsidRPr="009A6C54" w:rsidRDefault="004447D0" w:rsidP="00413AEF">
      <w:pPr>
        <w:pStyle w:val="Heading3"/>
        <w:rPr>
          <w:lang w:eastAsia="en-US"/>
        </w:rPr>
      </w:pPr>
      <w:bookmarkStart w:id="249" w:name="_Toc170638886"/>
      <w:bookmarkStart w:id="250" w:name="_Toc518911271"/>
      <w:r w:rsidRPr="009A6C54">
        <w:rPr>
          <w:lang w:eastAsia="en-US"/>
        </w:rPr>
        <w:t>Input – Other Array Entries</w:t>
      </w:r>
      <w:bookmarkEnd w:id="249"/>
      <w:bookmarkEnd w:id="250"/>
      <w:r w:rsidRPr="009A6C54">
        <w:rPr>
          <w:lang w:eastAsia="en-US"/>
        </w:rPr>
        <w:t xml:space="preserve"> </w:t>
      </w:r>
    </w:p>
    <w:p w14:paraId="26F27A42" w14:textId="15771C79" w:rsidR="004447D0" w:rsidRPr="009A6C54" w:rsidRDefault="00660025" w:rsidP="00741C15">
      <w:pPr>
        <w:pStyle w:val="Caption"/>
        <w:rPr>
          <w:rFonts w:eastAsia="Times New Roman" w:cs="Arial"/>
          <w:lang w:val="en-US" w:eastAsia="en-US"/>
        </w:rPr>
      </w:pPr>
      <w:bookmarkStart w:id="251" w:name="_Toc517426440"/>
      <w:r w:rsidRPr="009A6C54">
        <w:t xml:space="preserve">Table </w:t>
      </w:r>
      <w:r w:rsidR="007E52CE">
        <w:fldChar w:fldCharType="begin"/>
      </w:r>
      <w:r w:rsidR="007E52CE">
        <w:instrText xml:space="preserve"> SEQ Table \* ARABIC </w:instrText>
      </w:r>
      <w:r w:rsidR="007E52CE">
        <w:fldChar w:fldCharType="separate"/>
      </w:r>
      <w:r w:rsidR="00D555E0">
        <w:rPr>
          <w:noProof/>
        </w:rPr>
        <w:t>36</w:t>
      </w:r>
      <w:r w:rsidR="007E52CE">
        <w:rPr>
          <w:noProof/>
        </w:rPr>
        <w:fldChar w:fldCharType="end"/>
      </w:r>
      <w:r w:rsidRPr="009A6C54">
        <w:rPr>
          <w:lang w:val="en-US"/>
        </w:rPr>
        <w:t>:  Input – Other Array Entries</w:t>
      </w:r>
      <w:bookmarkEnd w:id="25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14:paraId="26F27A47" w14:textId="77777777" w:rsidTr="002B5785">
        <w:trPr>
          <w:tblHeader/>
        </w:trPr>
        <w:tc>
          <w:tcPr>
            <w:tcW w:w="1908" w:type="dxa"/>
            <w:shd w:val="clear" w:color="auto" w:fill="BFBFBF"/>
            <w:vAlign w:val="center"/>
          </w:tcPr>
          <w:p w14:paraId="26F27A43" w14:textId="77777777" w:rsidR="004447D0" w:rsidRPr="009A6C54" w:rsidRDefault="004447D0" w:rsidP="00FD58B6">
            <w:pPr>
              <w:pStyle w:val="TableHeading"/>
            </w:pPr>
            <w:bookmarkStart w:id="252" w:name="ColumnTitle_35"/>
            <w:bookmarkEnd w:id="252"/>
            <w:r w:rsidRPr="009A6C54">
              <w:t>DESCRIPTION</w:t>
            </w:r>
          </w:p>
        </w:tc>
        <w:tc>
          <w:tcPr>
            <w:tcW w:w="1554" w:type="dxa"/>
            <w:shd w:val="clear" w:color="auto" w:fill="BFBFBF"/>
            <w:vAlign w:val="center"/>
          </w:tcPr>
          <w:p w14:paraId="26F27A44" w14:textId="77777777" w:rsidR="004447D0" w:rsidRPr="009A6C54" w:rsidRDefault="004447D0" w:rsidP="00FD58B6">
            <w:pPr>
              <w:pStyle w:val="TableHeading"/>
            </w:pPr>
            <w:r w:rsidRPr="009A6C54">
              <w:t>ARRAY ENTRY</w:t>
            </w:r>
          </w:p>
        </w:tc>
        <w:tc>
          <w:tcPr>
            <w:tcW w:w="2262" w:type="dxa"/>
            <w:shd w:val="clear" w:color="auto" w:fill="BFBFBF"/>
            <w:vAlign w:val="center"/>
          </w:tcPr>
          <w:p w14:paraId="26F27A45" w14:textId="77777777" w:rsidR="004447D0" w:rsidRPr="009A6C54" w:rsidRDefault="004447D0" w:rsidP="00FD58B6">
            <w:pPr>
              <w:pStyle w:val="TableHeading"/>
            </w:pPr>
            <w:r w:rsidRPr="009A6C54">
              <w:t>Format</w:t>
            </w:r>
          </w:p>
        </w:tc>
        <w:tc>
          <w:tcPr>
            <w:tcW w:w="3924" w:type="dxa"/>
            <w:shd w:val="clear" w:color="auto" w:fill="BFBFBF"/>
            <w:vAlign w:val="center"/>
          </w:tcPr>
          <w:p w14:paraId="26F27A46" w14:textId="77777777" w:rsidR="004447D0" w:rsidRPr="009A6C54" w:rsidRDefault="004447D0" w:rsidP="00FD58B6">
            <w:pPr>
              <w:pStyle w:val="TableHeading"/>
            </w:pPr>
            <w:r w:rsidRPr="009A6C54">
              <w:t>Examples of Array with filter</w:t>
            </w:r>
          </w:p>
        </w:tc>
      </w:tr>
      <w:tr w:rsidR="004447D0" w:rsidRPr="009A6C54" w14:paraId="26F27A52" w14:textId="77777777" w:rsidTr="00413AEF">
        <w:tc>
          <w:tcPr>
            <w:tcW w:w="1908" w:type="dxa"/>
            <w:vAlign w:val="center"/>
          </w:tcPr>
          <w:p w14:paraId="26F27A48" w14:textId="77777777" w:rsidR="004447D0" w:rsidRPr="009A6C54" w:rsidRDefault="004447D0" w:rsidP="00FD58B6">
            <w:pPr>
              <w:pStyle w:val="TableText"/>
            </w:pPr>
            <w:r w:rsidRPr="009A6C54">
              <w:t xml:space="preserve">Field List - Required.   </w:t>
            </w:r>
          </w:p>
        </w:tc>
        <w:tc>
          <w:tcPr>
            <w:tcW w:w="1554" w:type="dxa"/>
            <w:vAlign w:val="center"/>
          </w:tcPr>
          <w:p w14:paraId="26F27A49" w14:textId="77777777" w:rsidR="004447D0" w:rsidRPr="009A6C54" w:rsidRDefault="004447D0" w:rsidP="00FD58B6">
            <w:pPr>
              <w:pStyle w:val="TableText"/>
            </w:pPr>
            <w:r w:rsidRPr="009A6C54">
              <w:t>ARRAY("FLDS")</w:t>
            </w:r>
          </w:p>
        </w:tc>
        <w:tc>
          <w:tcPr>
            <w:tcW w:w="2262" w:type="dxa"/>
            <w:vAlign w:val="center"/>
          </w:tcPr>
          <w:p w14:paraId="26F27A4A" w14:textId="77777777" w:rsidR="004447D0" w:rsidRPr="009A6C54" w:rsidRDefault="004447D0" w:rsidP="00FD58B6">
            <w:pPr>
              <w:pStyle w:val="TableText"/>
            </w:pPr>
            <w:r w:rsidRPr="009A6C54">
              <w:t xml:space="preserve">List of appointment field IDs, each separated by a semicolon.  Order of fields is irrelevant.  See “Data Fields” for the list of </w:t>
            </w:r>
            <w:r w:rsidRPr="009A6C54">
              <w:lastRenderedPageBreak/>
              <w:t>appointment field IDs.  Or if all fields are required, then set array to “ALL” (case is irrelevant).</w:t>
            </w:r>
          </w:p>
          <w:p w14:paraId="26F27A4B" w14:textId="77777777" w:rsidR="004447D0" w:rsidRPr="009A6C54" w:rsidRDefault="004447D0" w:rsidP="00FD58B6">
            <w:pPr>
              <w:pStyle w:val="TableText"/>
            </w:pPr>
          </w:p>
          <w:p w14:paraId="26F27A4C" w14:textId="77777777"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14:paraId="26F27A4D" w14:textId="77777777" w:rsidR="004447D0" w:rsidRPr="009A6C54" w:rsidRDefault="004447D0" w:rsidP="00FD58B6">
            <w:pPr>
              <w:pStyle w:val="TableText"/>
            </w:pPr>
            <w:r w:rsidRPr="009A6C54">
              <w:t>ARRAY(“FLDS”)=”ALL”</w:t>
            </w:r>
          </w:p>
        </w:tc>
        <w:tc>
          <w:tcPr>
            <w:tcW w:w="3924" w:type="dxa"/>
            <w:vAlign w:val="center"/>
          </w:tcPr>
          <w:p w14:paraId="26F27A4E" w14:textId="77777777" w:rsidR="004447D0" w:rsidRPr="009A6C54" w:rsidRDefault="004447D0" w:rsidP="00FD58B6">
            <w:pPr>
              <w:pStyle w:val="TableText"/>
            </w:pPr>
            <w:r w:rsidRPr="009A6C54">
              <w:lastRenderedPageBreak/>
              <w:t>ARRAY("FLDS")="1;2;3;6;7;14;20"</w:t>
            </w:r>
          </w:p>
          <w:p w14:paraId="26F27A4F" w14:textId="77777777" w:rsidR="004447D0" w:rsidRPr="009A6C54" w:rsidRDefault="004447D0" w:rsidP="00FD58B6">
            <w:pPr>
              <w:pStyle w:val="TableText"/>
            </w:pPr>
            <w:r w:rsidRPr="009A6C54">
              <w:t>ARRAY("FLDS")=1</w:t>
            </w:r>
          </w:p>
          <w:p w14:paraId="26F27A50" w14:textId="77777777" w:rsidR="004447D0" w:rsidRPr="009A6C54" w:rsidRDefault="004447D0" w:rsidP="00FD58B6">
            <w:pPr>
              <w:pStyle w:val="TableText"/>
            </w:pPr>
            <w:r w:rsidRPr="009A6C54">
              <w:t>ARRAY("FLDS")=”ALL”</w:t>
            </w:r>
          </w:p>
          <w:p w14:paraId="26F27A51" w14:textId="77777777" w:rsidR="004447D0" w:rsidRPr="009A6C54" w:rsidRDefault="004447D0" w:rsidP="00FD58B6">
            <w:pPr>
              <w:pStyle w:val="TableText"/>
            </w:pPr>
            <w:r w:rsidRPr="009A6C54">
              <w:t>ARRAY("FLDS")=”all”</w:t>
            </w:r>
          </w:p>
        </w:tc>
      </w:tr>
      <w:tr w:rsidR="004447D0" w:rsidRPr="009A6C54" w14:paraId="26F27A5C" w14:textId="77777777" w:rsidTr="00413AEF">
        <w:tc>
          <w:tcPr>
            <w:tcW w:w="1908" w:type="dxa"/>
            <w:vAlign w:val="center"/>
          </w:tcPr>
          <w:p w14:paraId="26F27A53" w14:textId="77777777" w:rsidR="004447D0" w:rsidRPr="009A6C54" w:rsidRDefault="004447D0" w:rsidP="00FD58B6">
            <w:pPr>
              <w:pStyle w:val="TableText"/>
            </w:pPr>
            <w:r w:rsidRPr="009A6C54">
              <w:t>Max Appointments - Optional</w:t>
            </w:r>
          </w:p>
        </w:tc>
        <w:tc>
          <w:tcPr>
            <w:tcW w:w="1554" w:type="dxa"/>
            <w:vAlign w:val="center"/>
          </w:tcPr>
          <w:p w14:paraId="26F27A54" w14:textId="77777777" w:rsidR="004447D0" w:rsidRPr="009A6C54" w:rsidRDefault="004447D0" w:rsidP="00FD58B6">
            <w:pPr>
              <w:pStyle w:val="TableText"/>
            </w:pPr>
            <w:r w:rsidRPr="009A6C54">
              <w:t>ARRAY("MAX")</w:t>
            </w:r>
          </w:p>
        </w:tc>
        <w:tc>
          <w:tcPr>
            <w:tcW w:w="2262" w:type="dxa"/>
            <w:vAlign w:val="center"/>
          </w:tcPr>
          <w:p w14:paraId="26F27A55" w14:textId="77777777" w:rsidR="004447D0" w:rsidRPr="009A6C54" w:rsidRDefault="004447D0" w:rsidP="00FD58B6">
            <w:pPr>
              <w:pStyle w:val="TableText"/>
            </w:pPr>
            <w:r w:rsidRPr="009A6C54">
              <w:t>Maximum number of appointments requested.  Must be a whole number not equal to 0.</w:t>
            </w:r>
          </w:p>
          <w:p w14:paraId="26F27A56" w14:textId="77777777" w:rsidR="004447D0" w:rsidRPr="009A6C54" w:rsidRDefault="004447D0" w:rsidP="00FD58B6">
            <w:pPr>
              <w:pStyle w:val="TableText"/>
            </w:pPr>
          </w:p>
          <w:p w14:paraId="26F27A57" w14:textId="77777777" w:rsidR="004447D0" w:rsidRPr="009A6C54" w:rsidRDefault="004447D0" w:rsidP="00FD58B6">
            <w:pPr>
              <w:pStyle w:val="TableText"/>
            </w:pPr>
            <w:r w:rsidRPr="009A6C54">
              <w:t>ARRAY("MAX")=value</w:t>
            </w:r>
          </w:p>
          <w:p w14:paraId="26F27A58" w14:textId="77777777" w:rsidR="004447D0" w:rsidRPr="009A6C54" w:rsidRDefault="004447D0" w:rsidP="00FD58B6">
            <w:pPr>
              <w:pStyle w:val="TableText"/>
            </w:pPr>
            <w:r w:rsidRPr="009A6C54">
              <w:t>If value &gt; 0 or value=”” return first “N” appointments.</w:t>
            </w:r>
          </w:p>
          <w:p w14:paraId="26F27A59" w14:textId="77777777"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14:paraId="26F27A5A" w14:textId="77777777" w:rsidR="004447D0" w:rsidRPr="009A6C54" w:rsidRDefault="004447D0" w:rsidP="00FD58B6">
            <w:pPr>
              <w:pStyle w:val="TableText"/>
            </w:pPr>
            <w:r w:rsidRPr="009A6C54">
              <w:t>ARRAY("MAX")=1</w:t>
            </w:r>
          </w:p>
          <w:p w14:paraId="26F27A5B" w14:textId="77777777" w:rsidR="004447D0" w:rsidRPr="009A6C54" w:rsidRDefault="004447D0" w:rsidP="00FD58B6">
            <w:pPr>
              <w:pStyle w:val="TableText"/>
            </w:pPr>
            <w:r w:rsidRPr="009A6C54">
              <w:t>ARRAY("MAX")=-1</w:t>
            </w:r>
          </w:p>
        </w:tc>
      </w:tr>
      <w:tr w:rsidR="004447D0" w:rsidRPr="009A6C54" w14:paraId="26F27A64" w14:textId="77777777" w:rsidTr="00413AEF">
        <w:tc>
          <w:tcPr>
            <w:tcW w:w="1908" w:type="dxa"/>
            <w:vAlign w:val="center"/>
          </w:tcPr>
          <w:p w14:paraId="26F27A5D" w14:textId="77777777" w:rsidR="004447D0" w:rsidRPr="009A6C54" w:rsidRDefault="004447D0" w:rsidP="00FD58B6">
            <w:pPr>
              <w:pStyle w:val="TableText"/>
            </w:pPr>
            <w:r w:rsidRPr="009A6C54">
              <w:t>Sort Appointments by Patient DFN – Optional</w:t>
            </w:r>
          </w:p>
        </w:tc>
        <w:tc>
          <w:tcPr>
            <w:tcW w:w="1554" w:type="dxa"/>
            <w:vAlign w:val="center"/>
          </w:tcPr>
          <w:p w14:paraId="26F27A5E" w14:textId="77777777" w:rsidR="004447D0" w:rsidRPr="009A6C54" w:rsidRDefault="004447D0" w:rsidP="00FD58B6">
            <w:pPr>
              <w:pStyle w:val="TableText"/>
            </w:pPr>
            <w:r w:rsidRPr="009A6C54">
              <w:t>ARRAY(“SORT”)</w:t>
            </w:r>
          </w:p>
        </w:tc>
        <w:tc>
          <w:tcPr>
            <w:tcW w:w="2262" w:type="dxa"/>
            <w:vAlign w:val="center"/>
          </w:tcPr>
          <w:p w14:paraId="26F27A5F" w14:textId="77777777" w:rsidR="004447D0" w:rsidRPr="009A6C54" w:rsidRDefault="004447D0" w:rsidP="00FD58B6">
            <w:pPr>
              <w:pStyle w:val="TableText"/>
            </w:pPr>
            <w:r w:rsidRPr="009A6C54">
              <w:t xml:space="preserve">Allows the output to be sorted by Patient, instead of by Patient and Clinic. Must be set to ‘P’. </w:t>
            </w:r>
          </w:p>
          <w:p w14:paraId="26F27A60" w14:textId="77777777" w:rsidR="004447D0" w:rsidRPr="009A6C54" w:rsidRDefault="004447D0" w:rsidP="00FD58B6">
            <w:pPr>
              <w:pStyle w:val="TableText"/>
            </w:pPr>
          </w:p>
          <w:p w14:paraId="26F27A61" w14:textId="77777777" w:rsidR="004447D0" w:rsidRPr="009A6C54" w:rsidRDefault="004447D0" w:rsidP="00FD58B6">
            <w:pPr>
              <w:pStyle w:val="TableText"/>
            </w:pPr>
            <w:r w:rsidRPr="009A6C54">
              <w:t>ARRAY(“SORT”)=value</w:t>
            </w:r>
          </w:p>
        </w:tc>
        <w:tc>
          <w:tcPr>
            <w:tcW w:w="3924" w:type="dxa"/>
            <w:vAlign w:val="center"/>
          </w:tcPr>
          <w:p w14:paraId="26F27A62" w14:textId="77777777" w:rsidR="004447D0" w:rsidRPr="009A6C54" w:rsidRDefault="004447D0" w:rsidP="00FD58B6">
            <w:pPr>
              <w:pStyle w:val="TableText"/>
            </w:pPr>
            <w:r w:rsidRPr="009A6C54">
              <w:t>ARRAY("SORT")="P"</w:t>
            </w:r>
          </w:p>
          <w:p w14:paraId="26F27A63" w14:textId="77777777" w:rsidR="004447D0" w:rsidRPr="009A6C54" w:rsidRDefault="004447D0" w:rsidP="00FD58B6">
            <w:pPr>
              <w:pStyle w:val="TableText"/>
            </w:pPr>
          </w:p>
        </w:tc>
      </w:tr>
      <w:tr w:rsidR="004447D0" w:rsidRPr="009A6C54" w14:paraId="26F27A6B" w14:textId="77777777" w:rsidTr="00413AEF">
        <w:tc>
          <w:tcPr>
            <w:tcW w:w="1908" w:type="dxa"/>
            <w:vAlign w:val="center"/>
          </w:tcPr>
          <w:p w14:paraId="26F27A65" w14:textId="77777777" w:rsidR="004447D0" w:rsidRPr="009A6C54" w:rsidRDefault="004447D0" w:rsidP="00FD58B6">
            <w:pPr>
              <w:pStyle w:val="TableText"/>
            </w:pPr>
            <w:r w:rsidRPr="009A6C54">
              <w:t>Include Purged Appointments - Optional</w:t>
            </w:r>
          </w:p>
        </w:tc>
        <w:tc>
          <w:tcPr>
            <w:tcW w:w="1554" w:type="dxa"/>
            <w:vAlign w:val="center"/>
          </w:tcPr>
          <w:p w14:paraId="26F27A66" w14:textId="77777777" w:rsidR="004447D0" w:rsidRPr="009A6C54" w:rsidRDefault="004447D0" w:rsidP="00FD58B6">
            <w:pPr>
              <w:pStyle w:val="TableText"/>
            </w:pPr>
            <w:r w:rsidRPr="009A6C54">
              <w:t>ARRAY(“PURGED”)</w:t>
            </w:r>
          </w:p>
        </w:tc>
        <w:tc>
          <w:tcPr>
            <w:tcW w:w="2262" w:type="dxa"/>
            <w:vAlign w:val="center"/>
          </w:tcPr>
          <w:p w14:paraId="26F27A67" w14:textId="77777777" w:rsidR="004447D0" w:rsidRPr="009A6C54" w:rsidRDefault="004447D0" w:rsidP="00FD58B6">
            <w:pPr>
              <w:pStyle w:val="TableText"/>
            </w:pPr>
            <w:r w:rsidRPr="009A6C54">
              <w:t>Allows the user to receive non-canceled Appts that were purged from sub-file #44.003.</w:t>
            </w:r>
          </w:p>
          <w:p w14:paraId="26F27A68" w14:textId="77777777" w:rsidR="004447D0" w:rsidRPr="009A6C54" w:rsidRDefault="004447D0" w:rsidP="00FD58B6">
            <w:pPr>
              <w:pStyle w:val="TableText"/>
            </w:pPr>
          </w:p>
          <w:p w14:paraId="26F27A69" w14:textId="77777777" w:rsidR="004447D0" w:rsidRPr="009A6C54" w:rsidRDefault="004447D0" w:rsidP="00FD58B6">
            <w:pPr>
              <w:pStyle w:val="TableText"/>
            </w:pPr>
            <w:r w:rsidRPr="009A6C54">
              <w:t>ARRAY(“PURGED”)=1</w:t>
            </w:r>
          </w:p>
        </w:tc>
        <w:tc>
          <w:tcPr>
            <w:tcW w:w="3924" w:type="dxa"/>
            <w:vAlign w:val="center"/>
          </w:tcPr>
          <w:p w14:paraId="26F27A6A" w14:textId="77777777" w:rsidR="004447D0" w:rsidRPr="009A6C54" w:rsidRDefault="004447D0" w:rsidP="00FD58B6">
            <w:pPr>
              <w:pStyle w:val="TableText"/>
            </w:pPr>
            <w:r w:rsidRPr="009A6C54">
              <w:t>ARRAY(“PURGED”)=1</w:t>
            </w:r>
          </w:p>
        </w:tc>
      </w:tr>
    </w:tbl>
    <w:p w14:paraId="26F27A6C" w14:textId="77777777"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14:paraId="26F27A6D" w14:textId="77777777" w:rsidR="00413AEF" w:rsidRPr="009A6C54" w:rsidRDefault="00413AEF" w:rsidP="00475432">
      <w:pPr>
        <w:pStyle w:val="BodyText"/>
      </w:pPr>
      <w:r w:rsidRPr="009A6C54">
        <w:lastRenderedPageBreak/>
        <w:t>The Maximum Appointments array entry is best used to retrieve the next or last “n” appointments for 1 patient and/or 1 clinic, in conjunction with the appointment date/time filter.</w:t>
      </w:r>
    </w:p>
    <w:p w14:paraId="26F27A6E" w14:textId="77777777"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6F" w14:textId="77777777" w:rsidR="00413AEF" w:rsidRPr="009A6C54" w:rsidRDefault="00413AEF" w:rsidP="00355924">
      <w:pPr>
        <w:pStyle w:val="BodyText"/>
        <w:spacing w:before="0" w:after="0"/>
      </w:pPr>
    </w:p>
    <w:p w14:paraId="26F27A70" w14:textId="77777777"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14:paraId="26F27A71" w14:textId="77777777" w:rsidR="00E63324" w:rsidRPr="009A6C54" w:rsidRDefault="00355924" w:rsidP="00106BBA">
      <w:pPr>
        <w:pStyle w:val="BodyText"/>
        <w:rPr>
          <w:lang w:val="en-US"/>
        </w:rPr>
      </w:pPr>
      <w:r w:rsidRPr="009A6C54">
        <w:t>APPOINTMENT DATA TO BE FILTERED</w:t>
      </w:r>
    </w:p>
    <w:p w14:paraId="26F27A72" w14:textId="77777777"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14:paraId="26F27A73" w14:textId="77777777"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Range of appointment date/times, "from" and "to" date/time separated by semicolon.  Dates must be FileMan format YYYMMDD.HHMMSS</w:t>
      </w:r>
    </w:p>
    <w:p w14:paraId="26F27A74" w14:textId="77777777" w:rsidR="00081171" w:rsidRPr="009A6C54" w:rsidRDefault="00081171" w:rsidP="00081171">
      <w:pPr>
        <w:pStyle w:val="BodyText3"/>
        <w:rPr>
          <w:color w:val="auto"/>
        </w:rPr>
      </w:pPr>
      <w:r w:rsidRPr="009A6C54">
        <w:rPr>
          <w:color w:val="auto"/>
        </w:rPr>
        <w:t>ARRAY(1)="from date; to date"</w:t>
      </w:r>
    </w:p>
    <w:p w14:paraId="26F27A75" w14:textId="77777777" w:rsidR="00081171" w:rsidRPr="009A6C54" w:rsidRDefault="00081171" w:rsidP="00081171">
      <w:pPr>
        <w:pStyle w:val="BodyText3"/>
        <w:rPr>
          <w:color w:val="auto"/>
        </w:rPr>
      </w:pPr>
      <w:r w:rsidRPr="009A6C54">
        <w:rPr>
          <w:color w:val="auto"/>
        </w:rPr>
        <w:t>S ARRAY(1)="3030101;3030101" (one day)</w:t>
      </w:r>
    </w:p>
    <w:p w14:paraId="26F27A76" w14:textId="77777777" w:rsidR="00081171" w:rsidRPr="009A6C54" w:rsidRDefault="00081171" w:rsidP="00081171">
      <w:pPr>
        <w:pStyle w:val="BodyText3"/>
        <w:rPr>
          <w:color w:val="auto"/>
        </w:rPr>
      </w:pPr>
      <w:r w:rsidRPr="009A6C54">
        <w:rPr>
          <w:color w:val="auto"/>
        </w:rPr>
        <w:t>S ARRAY(1)="3040101" (appts after 2003)</w:t>
      </w:r>
    </w:p>
    <w:p w14:paraId="26F27A77" w14:textId="77777777" w:rsidR="00081171" w:rsidRPr="009A6C54" w:rsidRDefault="00081171" w:rsidP="00081171">
      <w:pPr>
        <w:pStyle w:val="BodyText3"/>
        <w:rPr>
          <w:color w:val="auto"/>
        </w:rPr>
      </w:pPr>
      <w:r w:rsidRPr="009A6C54">
        <w:rPr>
          <w:color w:val="auto"/>
        </w:rPr>
        <w:t>S ARRAY(1)=";3031231" (all appts thru 3031231)</w:t>
      </w:r>
    </w:p>
    <w:p w14:paraId="26F27A78" w14:textId="77777777" w:rsidR="00081171" w:rsidRPr="009A6C54" w:rsidRDefault="00081171" w:rsidP="00081171">
      <w:pPr>
        <w:pStyle w:val="BodyText3"/>
        <w:rPr>
          <w:color w:val="auto"/>
        </w:rPr>
      </w:pPr>
      <w:r w:rsidRPr="009A6C54">
        <w:rPr>
          <w:color w:val="auto"/>
        </w:rPr>
        <w:t>S ARRAY(1)=DT (all appts from today forward)</w:t>
      </w:r>
    </w:p>
    <w:p w14:paraId="26F27A79" w14:textId="77777777" w:rsidR="00081171" w:rsidRPr="009A6C54" w:rsidRDefault="00081171" w:rsidP="00081171">
      <w:pPr>
        <w:pStyle w:val="BodyText3"/>
        <w:rPr>
          <w:color w:val="auto"/>
        </w:rPr>
      </w:pPr>
      <w:r w:rsidRPr="009A6C54">
        <w:rPr>
          <w:color w:val="auto"/>
        </w:rPr>
        <w:t>S ARRAY(1)=DT_";3041231" (all appts from           today through 3041231)</w:t>
      </w:r>
    </w:p>
    <w:p w14:paraId="26F27A7A" w14:textId="77777777"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14:paraId="26F27A7B" w14:textId="77777777" w:rsidR="00081171" w:rsidRPr="009A6C54" w:rsidRDefault="00081171" w:rsidP="00081171">
      <w:pPr>
        <w:pStyle w:val="BodyText3"/>
        <w:rPr>
          <w:color w:val="auto"/>
        </w:rPr>
      </w:pPr>
      <w:r w:rsidRPr="009A6C54">
        <w:rPr>
          <w:color w:val="auto"/>
        </w:rPr>
        <w:t>ARRAY(2)="ien1;ien2" etc.</w:t>
      </w:r>
    </w:p>
    <w:p w14:paraId="26F27A7C" w14:textId="77777777" w:rsidR="00081171" w:rsidRPr="009A6C54" w:rsidRDefault="00081171" w:rsidP="00081171">
      <w:pPr>
        <w:pStyle w:val="BodyText3"/>
        <w:rPr>
          <w:color w:val="auto"/>
        </w:rPr>
      </w:pPr>
      <w:r w:rsidRPr="009A6C54">
        <w:rPr>
          <w:color w:val="auto"/>
        </w:rPr>
        <w:t>ARRAY(2)="^global("</w:t>
      </w:r>
    </w:p>
    <w:p w14:paraId="26F27A7D" w14:textId="77777777" w:rsidR="00081171" w:rsidRPr="009A6C54" w:rsidRDefault="00081171" w:rsidP="00081171">
      <w:pPr>
        <w:pStyle w:val="BodyText3"/>
        <w:rPr>
          <w:color w:val="auto"/>
        </w:rPr>
      </w:pPr>
      <w:r w:rsidRPr="009A6C54">
        <w:rPr>
          <w:color w:val="auto"/>
        </w:rPr>
        <w:t>ARRAY(2)="^global(#"</w:t>
      </w:r>
    </w:p>
    <w:p w14:paraId="26F27A7E" w14:textId="77777777" w:rsidR="00081171" w:rsidRPr="009A6C54" w:rsidRDefault="00081171" w:rsidP="00081171">
      <w:pPr>
        <w:pStyle w:val="BodyText3"/>
        <w:rPr>
          <w:color w:val="auto"/>
        </w:rPr>
      </w:pPr>
      <w:r w:rsidRPr="009A6C54">
        <w:rPr>
          <w:color w:val="auto"/>
        </w:rPr>
        <w:t>ARRAY(2)="^global(#,"</w:t>
      </w:r>
    </w:p>
    <w:p w14:paraId="26F27A7F" w14:textId="77777777" w:rsidR="00081171" w:rsidRPr="009A6C54" w:rsidRDefault="00081171" w:rsidP="00081171">
      <w:pPr>
        <w:pStyle w:val="BodyText3"/>
        <w:rPr>
          <w:color w:val="auto"/>
        </w:rPr>
      </w:pPr>
      <w:r w:rsidRPr="009A6C54">
        <w:rPr>
          <w:color w:val="auto"/>
        </w:rPr>
        <w:t>ARRAY(2)="local("</w:t>
      </w:r>
    </w:p>
    <w:p w14:paraId="26F27A80" w14:textId="77777777" w:rsidR="00081171" w:rsidRPr="009A6C54" w:rsidRDefault="00081171" w:rsidP="00081171">
      <w:pPr>
        <w:pStyle w:val="BodyText3"/>
        <w:rPr>
          <w:color w:val="auto"/>
        </w:rPr>
      </w:pPr>
      <w:r w:rsidRPr="009A6C54">
        <w:rPr>
          <w:color w:val="auto"/>
        </w:rPr>
        <w:t>ARRAY(2)="local(#"</w:t>
      </w:r>
    </w:p>
    <w:p w14:paraId="26F27A81" w14:textId="77777777" w:rsidR="00081171" w:rsidRPr="009A6C54" w:rsidRDefault="00081171" w:rsidP="00081171">
      <w:pPr>
        <w:pStyle w:val="BodyText3"/>
        <w:rPr>
          <w:color w:val="auto"/>
        </w:rPr>
      </w:pPr>
      <w:r w:rsidRPr="009A6C54">
        <w:rPr>
          <w:color w:val="auto"/>
        </w:rPr>
        <w:t>ARRAY(2)="local(#,"</w:t>
      </w:r>
    </w:p>
    <w:p w14:paraId="26F27A82" w14:textId="77777777" w:rsidR="00081171" w:rsidRPr="009A6C54" w:rsidRDefault="00081171" w:rsidP="00081171">
      <w:pPr>
        <w:pStyle w:val="BodyText3"/>
        <w:rPr>
          <w:color w:val="auto"/>
        </w:rPr>
      </w:pPr>
      <w:r w:rsidRPr="009A6C54">
        <w:rPr>
          <w:color w:val="auto"/>
        </w:rPr>
        <w:t>S ARRAY(2)=300</w:t>
      </w:r>
    </w:p>
    <w:p w14:paraId="26F27A83" w14:textId="77777777" w:rsidR="00081171" w:rsidRPr="009A6C54" w:rsidRDefault="00081171" w:rsidP="00081171">
      <w:pPr>
        <w:pStyle w:val="BodyText3"/>
        <w:rPr>
          <w:color w:val="auto"/>
        </w:rPr>
      </w:pPr>
      <w:r w:rsidRPr="009A6C54">
        <w:rPr>
          <w:color w:val="auto"/>
        </w:rPr>
        <w:t>S ARRAY(2)="300;301;304"</w:t>
      </w:r>
    </w:p>
    <w:p w14:paraId="26F27A84" w14:textId="77777777" w:rsidR="00081171" w:rsidRPr="009A6C54" w:rsidRDefault="00081171" w:rsidP="00081171">
      <w:pPr>
        <w:pStyle w:val="BodyText3"/>
        <w:rPr>
          <w:color w:val="auto"/>
        </w:rPr>
      </w:pPr>
      <w:r w:rsidRPr="009A6C54">
        <w:rPr>
          <w:color w:val="auto"/>
        </w:rPr>
        <w:t>S ARRAY(2)="^GBL("</w:t>
      </w:r>
    </w:p>
    <w:p w14:paraId="26F27A85" w14:textId="77777777" w:rsidR="00081171" w:rsidRPr="009A6C54" w:rsidRDefault="00081171" w:rsidP="00081171">
      <w:pPr>
        <w:pStyle w:val="BodyText3"/>
        <w:rPr>
          <w:color w:val="auto"/>
        </w:rPr>
      </w:pPr>
      <w:r w:rsidRPr="009A6C54">
        <w:rPr>
          <w:color w:val="auto"/>
        </w:rPr>
        <w:t>S ARRAY(2)="^GBL(""DFN"""</w:t>
      </w:r>
    </w:p>
    <w:p w14:paraId="26F27A86" w14:textId="77777777" w:rsidR="00081171" w:rsidRPr="009A6C54" w:rsidRDefault="00081171" w:rsidP="00081171">
      <w:pPr>
        <w:pStyle w:val="BodyText3"/>
        <w:rPr>
          <w:color w:val="auto"/>
        </w:rPr>
      </w:pPr>
      <w:r w:rsidRPr="009A6C54">
        <w:rPr>
          <w:color w:val="auto"/>
        </w:rPr>
        <w:t>S ARRAY(2)="^GBL(""DFN"","</w:t>
      </w:r>
    </w:p>
    <w:p w14:paraId="26F27A87" w14:textId="77777777" w:rsidR="00081171" w:rsidRPr="009A6C54" w:rsidRDefault="00081171" w:rsidP="00081171">
      <w:pPr>
        <w:pStyle w:val="BodyText3"/>
        <w:rPr>
          <w:color w:val="auto"/>
        </w:rPr>
      </w:pPr>
      <w:r w:rsidRPr="009A6C54">
        <w:rPr>
          <w:color w:val="auto"/>
        </w:rPr>
        <w:t>S ARRAY(2)="LOCAL("</w:t>
      </w:r>
    </w:p>
    <w:p w14:paraId="26F27A88" w14:textId="77777777" w:rsidR="00081171" w:rsidRPr="009A6C54" w:rsidRDefault="00081171" w:rsidP="00081171">
      <w:pPr>
        <w:pStyle w:val="BodyText3"/>
        <w:rPr>
          <w:color w:val="auto"/>
        </w:rPr>
      </w:pPr>
      <w:r w:rsidRPr="009A6C54">
        <w:rPr>
          <w:color w:val="auto"/>
        </w:rPr>
        <w:t>S ARRAY(2)="LOCAL(""DFN"""</w:t>
      </w:r>
    </w:p>
    <w:p w14:paraId="26F27A89" w14:textId="77777777" w:rsidR="00081171" w:rsidRPr="009A6C54" w:rsidRDefault="00081171" w:rsidP="00081171">
      <w:pPr>
        <w:pStyle w:val="BodyText3"/>
        <w:rPr>
          <w:color w:val="auto"/>
        </w:rPr>
      </w:pPr>
      <w:r w:rsidRPr="009A6C54">
        <w:rPr>
          <w:color w:val="auto"/>
        </w:rPr>
        <w:t>S ARRAY(2)="LOCAL(""DFN"","</w:t>
      </w:r>
    </w:p>
    <w:p w14:paraId="26F27A8A" w14:textId="77777777"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14:paraId="26F27A8B" w14:textId="77777777" w:rsidR="00081171" w:rsidRPr="009A6C54" w:rsidRDefault="00081171" w:rsidP="00081171">
      <w:pPr>
        <w:pStyle w:val="BodyText3"/>
        <w:rPr>
          <w:color w:val="auto"/>
        </w:rPr>
      </w:pPr>
      <w:r w:rsidRPr="009A6C54">
        <w:rPr>
          <w:color w:val="auto"/>
        </w:rPr>
        <w:t>R (Scheduled/Kept)</w:t>
      </w:r>
    </w:p>
    <w:p w14:paraId="26F27A8C" w14:textId="77777777" w:rsidR="00081171" w:rsidRPr="009A6C54" w:rsidRDefault="00081171" w:rsidP="00081171">
      <w:pPr>
        <w:pStyle w:val="BodyText3"/>
        <w:rPr>
          <w:color w:val="auto"/>
        </w:rPr>
      </w:pPr>
      <w:r w:rsidRPr="009A6C54">
        <w:rPr>
          <w:color w:val="auto"/>
        </w:rPr>
        <w:lastRenderedPageBreak/>
        <w:t>I (Inpatient)</w:t>
      </w:r>
    </w:p>
    <w:p w14:paraId="26F27A8D" w14:textId="77777777" w:rsidR="00081171" w:rsidRPr="009A6C54" w:rsidRDefault="00081171" w:rsidP="00081171">
      <w:pPr>
        <w:pStyle w:val="BodyText3"/>
        <w:rPr>
          <w:color w:val="auto"/>
        </w:rPr>
      </w:pPr>
      <w:r w:rsidRPr="009A6C54">
        <w:rPr>
          <w:color w:val="auto"/>
        </w:rPr>
        <w:t>NS (No-Show)</w:t>
      </w:r>
    </w:p>
    <w:p w14:paraId="26F27A8E" w14:textId="77777777" w:rsidR="00081171" w:rsidRPr="009A6C54" w:rsidRDefault="00081171" w:rsidP="00081171">
      <w:pPr>
        <w:pStyle w:val="BodyText3"/>
        <w:rPr>
          <w:color w:val="auto"/>
        </w:rPr>
      </w:pPr>
      <w:r w:rsidRPr="009A6C54">
        <w:rPr>
          <w:color w:val="auto"/>
        </w:rPr>
        <w:t>NSR (No-Show, Rescheduled)</w:t>
      </w:r>
    </w:p>
    <w:p w14:paraId="26F27A8F" w14:textId="77777777" w:rsidR="00081171" w:rsidRPr="009A6C54" w:rsidRDefault="00081171" w:rsidP="00081171">
      <w:pPr>
        <w:pStyle w:val="BodyText3"/>
        <w:rPr>
          <w:color w:val="auto"/>
        </w:rPr>
      </w:pPr>
      <w:r w:rsidRPr="009A6C54">
        <w:rPr>
          <w:color w:val="auto"/>
        </w:rPr>
        <w:t>CP (Cancelled by Patient)</w:t>
      </w:r>
    </w:p>
    <w:p w14:paraId="26F27A90" w14:textId="77777777" w:rsidR="00081171" w:rsidRPr="009A6C54" w:rsidRDefault="00081171" w:rsidP="00081171">
      <w:pPr>
        <w:pStyle w:val="BodyText3"/>
        <w:rPr>
          <w:color w:val="auto"/>
        </w:rPr>
      </w:pPr>
      <w:r w:rsidRPr="009A6C54">
        <w:rPr>
          <w:color w:val="auto"/>
        </w:rPr>
        <w:t>CPR (Cancelled by Patient, Rescheduled)</w:t>
      </w:r>
    </w:p>
    <w:p w14:paraId="26F27A91" w14:textId="77777777" w:rsidR="00081171" w:rsidRPr="009A6C54" w:rsidRDefault="00081171" w:rsidP="00081171">
      <w:pPr>
        <w:pStyle w:val="BodyText3"/>
        <w:rPr>
          <w:color w:val="auto"/>
        </w:rPr>
      </w:pPr>
      <w:r w:rsidRPr="009A6C54">
        <w:rPr>
          <w:color w:val="auto"/>
        </w:rPr>
        <w:t>CC (Cancelled by Clinic)</w:t>
      </w:r>
    </w:p>
    <w:p w14:paraId="26F27A92" w14:textId="77777777" w:rsidR="00081171" w:rsidRPr="009A6C54" w:rsidRDefault="00081171" w:rsidP="00081171">
      <w:pPr>
        <w:pStyle w:val="BodyText3"/>
        <w:rPr>
          <w:color w:val="auto"/>
        </w:rPr>
      </w:pPr>
      <w:r w:rsidRPr="009A6C54">
        <w:rPr>
          <w:color w:val="auto"/>
        </w:rPr>
        <w:t>CCR (Cancelled by Clinic, Rescheduled)</w:t>
      </w:r>
    </w:p>
    <w:p w14:paraId="26F27A93" w14:textId="77777777" w:rsidR="00081171" w:rsidRPr="009A6C54" w:rsidRDefault="00081171" w:rsidP="00081171">
      <w:pPr>
        <w:pStyle w:val="BodyText3"/>
        <w:rPr>
          <w:color w:val="auto"/>
        </w:rPr>
      </w:pPr>
      <w:r w:rsidRPr="009A6C54">
        <w:rPr>
          <w:color w:val="auto"/>
        </w:rPr>
        <w:t>NT (No Action Taken)</w:t>
      </w:r>
    </w:p>
    <w:p w14:paraId="26F27A94" w14:textId="77777777" w:rsidR="00081171" w:rsidRPr="009A6C54" w:rsidRDefault="00081171" w:rsidP="00081171">
      <w:pPr>
        <w:pStyle w:val="BodyText3"/>
        <w:rPr>
          <w:color w:val="auto"/>
        </w:rPr>
      </w:pPr>
      <w:r w:rsidRPr="009A6C54">
        <w:rPr>
          <w:color w:val="auto"/>
        </w:rPr>
        <w:t>ARRAY(3)="status1;status2" etc.</w:t>
      </w:r>
    </w:p>
    <w:p w14:paraId="26F27A95" w14:textId="77777777" w:rsidR="00081171" w:rsidRPr="009A6C54" w:rsidRDefault="00081171" w:rsidP="00081171">
      <w:pPr>
        <w:pStyle w:val="BodyText3"/>
        <w:rPr>
          <w:color w:val="auto"/>
        </w:rPr>
      </w:pPr>
      <w:r w:rsidRPr="009A6C54">
        <w:rPr>
          <w:color w:val="auto"/>
        </w:rPr>
        <w:t>S ARRAY(3)="I"</w:t>
      </w:r>
    </w:p>
    <w:p w14:paraId="26F27A96" w14:textId="77777777" w:rsidR="00081171" w:rsidRPr="009A6C54" w:rsidRDefault="00081171" w:rsidP="00081171">
      <w:pPr>
        <w:pStyle w:val="BodyText3"/>
        <w:rPr>
          <w:color w:val="auto"/>
        </w:rPr>
      </w:pPr>
      <w:r w:rsidRPr="009A6C54">
        <w:rPr>
          <w:color w:val="auto"/>
        </w:rPr>
        <w:t>S ARRAY(3)="R;I;NT"</w:t>
      </w:r>
    </w:p>
    <w:p w14:paraId="26F27A97" w14:textId="77777777" w:rsidR="00081171" w:rsidRPr="009A6C54" w:rsidRDefault="00081171" w:rsidP="00081171">
      <w:pPr>
        <w:pStyle w:val="BodyText3"/>
        <w:rPr>
          <w:color w:val="auto"/>
        </w:rPr>
      </w:pPr>
      <w:r w:rsidRPr="009A6C54">
        <w:rPr>
          <w:color w:val="auto"/>
        </w:rPr>
        <w:t>S ARRAY(3)="CC;CCR;CP;CPR"</w:t>
      </w:r>
    </w:p>
    <w:p w14:paraId="26F27A98" w14:textId="77777777" w:rsidR="003539BA" w:rsidRPr="009A6C54" w:rsidRDefault="003539BA" w:rsidP="00BF21DE">
      <w:pPr>
        <w:pStyle w:val="BodyText"/>
        <w:spacing w:before="0" w:after="0"/>
      </w:pPr>
    </w:p>
    <w:p w14:paraId="26F27A99" w14:textId="77777777"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14:paraId="26F27A9A" w14:textId="77777777" w:rsidR="003539BA" w:rsidRPr="009A6C54" w:rsidRDefault="003539BA" w:rsidP="00BF21DE">
      <w:pPr>
        <w:pStyle w:val="BodyText"/>
        <w:spacing w:before="0" w:after="0"/>
        <w:rPr>
          <w:color w:val="auto"/>
        </w:rPr>
      </w:pPr>
    </w:p>
    <w:p w14:paraId="26F27A9B" w14:textId="77777777" w:rsidR="00312938" w:rsidRPr="009A6C54" w:rsidRDefault="00312938" w:rsidP="00312938">
      <w:pPr>
        <w:pStyle w:val="BodyText3"/>
        <w:spacing w:before="0"/>
        <w:rPr>
          <w:color w:val="auto"/>
        </w:rPr>
      </w:pPr>
      <w:r w:rsidRPr="009A6C54">
        <w:rPr>
          <w:color w:val="auto"/>
        </w:rPr>
        <w:t>ARRAY(4)="dfn1;dfn2" etc.</w:t>
      </w:r>
    </w:p>
    <w:p w14:paraId="26F27A9C" w14:textId="77777777" w:rsidR="00312938" w:rsidRPr="009A6C54" w:rsidRDefault="00312938" w:rsidP="00312938">
      <w:pPr>
        <w:pStyle w:val="BodyText3"/>
        <w:spacing w:before="0"/>
        <w:rPr>
          <w:color w:val="auto"/>
        </w:rPr>
      </w:pPr>
      <w:r w:rsidRPr="009A6C54">
        <w:rPr>
          <w:color w:val="auto"/>
        </w:rPr>
        <w:t>ARRAY(4)="^global("</w:t>
      </w:r>
    </w:p>
    <w:p w14:paraId="26F27A9D" w14:textId="77777777" w:rsidR="00312938" w:rsidRPr="009A6C54" w:rsidRDefault="00312938" w:rsidP="00312938">
      <w:pPr>
        <w:pStyle w:val="BodyText3"/>
        <w:rPr>
          <w:color w:val="auto"/>
        </w:rPr>
      </w:pPr>
      <w:r w:rsidRPr="009A6C54">
        <w:rPr>
          <w:color w:val="auto"/>
        </w:rPr>
        <w:t>ARRAY(4)="^global(#"</w:t>
      </w:r>
    </w:p>
    <w:p w14:paraId="26F27A9E" w14:textId="77777777" w:rsidR="00312938" w:rsidRPr="009A6C54" w:rsidRDefault="00312938" w:rsidP="00312938">
      <w:pPr>
        <w:pStyle w:val="BodyText3"/>
        <w:rPr>
          <w:color w:val="auto"/>
        </w:rPr>
      </w:pPr>
      <w:r w:rsidRPr="009A6C54">
        <w:rPr>
          <w:color w:val="auto"/>
        </w:rPr>
        <w:t>ARRAY(4)="^global(#,"</w:t>
      </w:r>
    </w:p>
    <w:p w14:paraId="26F27A9F" w14:textId="77777777" w:rsidR="00312938" w:rsidRPr="009A6C54" w:rsidRDefault="00312938" w:rsidP="00312938">
      <w:pPr>
        <w:pStyle w:val="BodyText3"/>
        <w:rPr>
          <w:color w:val="auto"/>
        </w:rPr>
      </w:pPr>
      <w:r w:rsidRPr="009A6C54">
        <w:rPr>
          <w:color w:val="auto"/>
        </w:rPr>
        <w:t>ARRAY(4)="local("</w:t>
      </w:r>
    </w:p>
    <w:p w14:paraId="26F27AA0" w14:textId="77777777" w:rsidR="00312938" w:rsidRPr="009A6C54" w:rsidRDefault="00312938" w:rsidP="00312938">
      <w:pPr>
        <w:pStyle w:val="BodyText3"/>
        <w:rPr>
          <w:color w:val="auto"/>
        </w:rPr>
      </w:pPr>
      <w:r w:rsidRPr="009A6C54">
        <w:rPr>
          <w:color w:val="auto"/>
        </w:rPr>
        <w:t>ARRAY(4)="local(#"</w:t>
      </w:r>
    </w:p>
    <w:p w14:paraId="26F27AA1" w14:textId="77777777" w:rsidR="00312938" w:rsidRPr="009A6C54" w:rsidRDefault="00312938" w:rsidP="00312938">
      <w:pPr>
        <w:pStyle w:val="BodyText3"/>
        <w:rPr>
          <w:color w:val="auto"/>
        </w:rPr>
      </w:pPr>
      <w:r w:rsidRPr="009A6C54">
        <w:rPr>
          <w:color w:val="auto"/>
        </w:rPr>
        <w:t>ARRAY(4)="local(#,"</w:t>
      </w:r>
    </w:p>
    <w:p w14:paraId="26F27AA2" w14:textId="77777777" w:rsidR="00312938" w:rsidRPr="009A6C54" w:rsidRDefault="00312938" w:rsidP="00312938">
      <w:pPr>
        <w:pStyle w:val="BodyText3"/>
        <w:rPr>
          <w:color w:val="auto"/>
        </w:rPr>
      </w:pPr>
    </w:p>
    <w:p w14:paraId="26F27AA3" w14:textId="77777777" w:rsidR="00312938" w:rsidRPr="009A6C54" w:rsidRDefault="00312938" w:rsidP="00312938">
      <w:pPr>
        <w:pStyle w:val="BodyText3"/>
        <w:rPr>
          <w:color w:val="auto"/>
        </w:rPr>
      </w:pPr>
      <w:r w:rsidRPr="009A6C54">
        <w:rPr>
          <w:color w:val="auto"/>
        </w:rPr>
        <w:t>S ARRAY(4)=7179940</w:t>
      </w:r>
    </w:p>
    <w:p w14:paraId="26F27AA4" w14:textId="77777777" w:rsidR="00312938" w:rsidRPr="009A6C54" w:rsidRDefault="00312938" w:rsidP="00312938">
      <w:pPr>
        <w:pStyle w:val="BodyText3"/>
        <w:rPr>
          <w:color w:val="auto"/>
        </w:rPr>
      </w:pPr>
      <w:r w:rsidRPr="009A6C54">
        <w:rPr>
          <w:color w:val="auto"/>
        </w:rPr>
        <w:t>S ARRAY(4)="7179940;7179939;7179920"</w:t>
      </w:r>
    </w:p>
    <w:p w14:paraId="26F27AA5" w14:textId="77777777" w:rsidR="00312938" w:rsidRPr="009A6C54" w:rsidRDefault="00312938" w:rsidP="00312938">
      <w:pPr>
        <w:pStyle w:val="BodyText3"/>
        <w:rPr>
          <w:color w:val="auto"/>
        </w:rPr>
      </w:pPr>
      <w:r w:rsidRPr="009A6C54">
        <w:rPr>
          <w:color w:val="auto"/>
        </w:rPr>
        <w:t>S ARRAY(4)="^GBL("</w:t>
      </w:r>
    </w:p>
    <w:p w14:paraId="26F27AA6" w14:textId="77777777" w:rsidR="00312938" w:rsidRPr="009A6C54" w:rsidRDefault="00312938" w:rsidP="00312938">
      <w:pPr>
        <w:pStyle w:val="BodyText3"/>
        <w:rPr>
          <w:color w:val="auto"/>
        </w:rPr>
      </w:pPr>
      <w:r w:rsidRPr="009A6C54">
        <w:rPr>
          <w:color w:val="auto"/>
        </w:rPr>
        <w:t>S ARRAY(4)="^GBL(""IENLIST"""</w:t>
      </w:r>
    </w:p>
    <w:p w14:paraId="26F27AA7" w14:textId="77777777" w:rsidR="00312938" w:rsidRPr="009A6C54" w:rsidRDefault="00312938" w:rsidP="00312938">
      <w:pPr>
        <w:pStyle w:val="BodyText3"/>
        <w:rPr>
          <w:color w:val="auto"/>
        </w:rPr>
      </w:pPr>
      <w:r w:rsidRPr="009A6C54">
        <w:rPr>
          <w:color w:val="auto"/>
        </w:rPr>
        <w:t>S ARRAY(4)="^GBL(""IENLIST"","</w:t>
      </w:r>
    </w:p>
    <w:p w14:paraId="26F27AA8" w14:textId="77777777" w:rsidR="00312938" w:rsidRPr="009A6C54" w:rsidRDefault="00312938" w:rsidP="00312938">
      <w:pPr>
        <w:pStyle w:val="BodyText3"/>
        <w:rPr>
          <w:color w:val="auto"/>
        </w:rPr>
      </w:pPr>
      <w:r w:rsidRPr="009A6C54">
        <w:rPr>
          <w:color w:val="auto"/>
        </w:rPr>
        <w:t>S ARRAY(4)="LOCAL("</w:t>
      </w:r>
    </w:p>
    <w:p w14:paraId="26F27AA9" w14:textId="77777777" w:rsidR="00312938" w:rsidRPr="009A6C54" w:rsidRDefault="00312938" w:rsidP="00312938">
      <w:pPr>
        <w:pStyle w:val="BodyText3"/>
        <w:rPr>
          <w:color w:val="auto"/>
        </w:rPr>
      </w:pPr>
      <w:r w:rsidRPr="009A6C54">
        <w:rPr>
          <w:color w:val="auto"/>
        </w:rPr>
        <w:t>S ARRAY(4)="LOCAL(""IENLIST"""</w:t>
      </w:r>
    </w:p>
    <w:p w14:paraId="26F27AAA" w14:textId="77777777" w:rsidR="00312938" w:rsidRPr="009A6C54" w:rsidRDefault="00312938" w:rsidP="00312938">
      <w:pPr>
        <w:pStyle w:val="BodyText3"/>
        <w:rPr>
          <w:color w:val="auto"/>
        </w:rPr>
      </w:pPr>
      <w:r w:rsidRPr="009A6C54">
        <w:rPr>
          <w:color w:val="auto"/>
        </w:rPr>
        <w:t>S ARRAY(4)="LOCAL(""IENLIST"","</w:t>
      </w:r>
    </w:p>
    <w:p w14:paraId="26F27AAB" w14:textId="77777777" w:rsidR="002A07FC" w:rsidRPr="009A6C54" w:rsidRDefault="002A07FC" w:rsidP="00F51AC2">
      <w:pPr>
        <w:pStyle w:val="BodyText"/>
        <w:spacing w:before="0" w:after="0"/>
      </w:pPr>
    </w:p>
    <w:p w14:paraId="26F27AAC" w14:textId="77777777"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14:paraId="26F27AAD" w14:textId="77777777" w:rsidR="00312938" w:rsidRPr="009A6C54" w:rsidRDefault="00312938" w:rsidP="00312938">
      <w:pPr>
        <w:pStyle w:val="BodyText3"/>
        <w:rPr>
          <w:color w:val="auto"/>
        </w:rPr>
      </w:pPr>
      <w:r w:rsidRPr="009A6C54">
        <w:rPr>
          <w:color w:val="auto"/>
        </w:rPr>
        <w:t>ARRAY(13)="code1;code2" etc.</w:t>
      </w:r>
    </w:p>
    <w:p w14:paraId="26F27AAE" w14:textId="77777777" w:rsidR="00312938" w:rsidRPr="009A6C54" w:rsidRDefault="00312938" w:rsidP="00312938">
      <w:pPr>
        <w:pStyle w:val="BodyText3"/>
        <w:rPr>
          <w:color w:val="auto"/>
        </w:rPr>
      </w:pPr>
      <w:r w:rsidRPr="009A6C54">
        <w:rPr>
          <w:color w:val="auto"/>
        </w:rPr>
        <w:t>S ARRAY(13)=197</w:t>
      </w:r>
    </w:p>
    <w:p w14:paraId="26F27AAF" w14:textId="77777777" w:rsidR="00312938" w:rsidRPr="009A6C54" w:rsidRDefault="00312938" w:rsidP="00312938">
      <w:pPr>
        <w:pStyle w:val="BodyText3"/>
        <w:rPr>
          <w:color w:val="auto"/>
        </w:rPr>
      </w:pPr>
      <w:r w:rsidRPr="009A6C54">
        <w:rPr>
          <w:color w:val="auto"/>
        </w:rPr>
        <w:t>S ARRAY(13)="197;198;200;203;207"</w:t>
      </w:r>
    </w:p>
    <w:p w14:paraId="26F27AB0" w14:textId="77777777" w:rsidR="003539BA" w:rsidRPr="009A6C54" w:rsidRDefault="00F51AC2" w:rsidP="00F51AC2">
      <w:pPr>
        <w:pStyle w:val="BodyText"/>
        <w:spacing w:before="0" w:after="0"/>
      </w:pPr>
      <w:r w:rsidRPr="009A6C54">
        <w:rPr>
          <w:color w:val="1F497D"/>
          <w:lang w:val="en-US"/>
        </w:rPr>
        <w:br w:type="page"/>
      </w:r>
      <w:r w:rsidR="003539BA" w:rsidRPr="009A6C54">
        <w:lastRenderedPageBreak/>
        <w:t>DATE APPOINTMENT MADE</w:t>
      </w:r>
      <w:r w:rsidR="003539BA" w:rsidRPr="009A6C54">
        <w:tab/>
        <w:t>ARRAY(16)</w:t>
      </w:r>
      <w:r w:rsidR="003539BA" w:rsidRPr="009A6C54">
        <w:tab/>
        <w:t xml:space="preserve">Range of Date Appointment Made dates; "from" and "to" dates separated by a semicolon. Dates must be in the FileMan format YYYMMDD </w:t>
      </w:r>
    </w:p>
    <w:p w14:paraId="26F27AB1" w14:textId="77777777" w:rsidR="003539BA" w:rsidRPr="009A6C54" w:rsidRDefault="003539BA" w:rsidP="009D0117">
      <w:pPr>
        <w:pStyle w:val="BodyText"/>
        <w:spacing w:before="0"/>
      </w:pPr>
      <w:r w:rsidRPr="009A6C54">
        <w:t>(note: time is not allowed).</w:t>
      </w:r>
    </w:p>
    <w:p w14:paraId="26F27AB2" w14:textId="77777777" w:rsidR="009D0117" w:rsidRPr="009A6C54" w:rsidRDefault="009D0117" w:rsidP="009D0117">
      <w:pPr>
        <w:pStyle w:val="BodyText3"/>
        <w:spacing w:before="0"/>
        <w:rPr>
          <w:color w:val="auto"/>
        </w:rPr>
      </w:pPr>
      <w:r w:rsidRPr="009A6C54">
        <w:rPr>
          <w:color w:val="auto"/>
        </w:rPr>
        <w:t>Array(16)= "from date; to date"</w:t>
      </w:r>
    </w:p>
    <w:p w14:paraId="26F27AB3" w14:textId="77777777" w:rsidR="009D0117" w:rsidRPr="009A6C54" w:rsidRDefault="009D0117" w:rsidP="009D0117">
      <w:pPr>
        <w:pStyle w:val="BodyText3"/>
        <w:rPr>
          <w:b/>
          <w:color w:val="auto"/>
        </w:rPr>
      </w:pPr>
      <w:r w:rsidRPr="009A6C54">
        <w:rPr>
          <w:b/>
          <w:color w:val="auto"/>
        </w:rPr>
        <w:t>S ARRAY(16)= "3040101;3040101"   (all appts that have a Date Appointment Made date of 3040101)</w:t>
      </w:r>
    </w:p>
    <w:p w14:paraId="26F27AB4" w14:textId="77777777" w:rsidR="009D0117" w:rsidRPr="009A6C54" w:rsidRDefault="009D0117" w:rsidP="009D0117">
      <w:pPr>
        <w:pStyle w:val="BodyText3"/>
        <w:rPr>
          <w:color w:val="auto"/>
        </w:rPr>
      </w:pPr>
      <w:r w:rsidRPr="009A6C54">
        <w:rPr>
          <w:color w:val="auto"/>
        </w:rPr>
        <w:t>S ARRAY(16)= "3040101"   (appts that have a Date Appointment Made date from 3040101 forward)</w:t>
      </w:r>
    </w:p>
    <w:p w14:paraId="26F27AB5" w14:textId="77777777" w:rsidR="009D0117" w:rsidRPr="009A6C54" w:rsidRDefault="009D0117" w:rsidP="009D0117">
      <w:pPr>
        <w:pStyle w:val="BodyText3"/>
        <w:rPr>
          <w:color w:val="auto"/>
        </w:rPr>
      </w:pPr>
      <w:r w:rsidRPr="009A6C54">
        <w:rPr>
          <w:color w:val="auto"/>
        </w:rPr>
        <w:t>S ARRAY(16)= ";3031231" (all appts that have a Date Appointment Made date through 3031231)</w:t>
      </w:r>
    </w:p>
    <w:p w14:paraId="26F27AB6" w14:textId="77777777" w:rsidR="009D0117" w:rsidRPr="009A6C54" w:rsidRDefault="009D0117" w:rsidP="009D0117">
      <w:pPr>
        <w:pStyle w:val="BodyText3"/>
        <w:rPr>
          <w:color w:val="auto"/>
        </w:rPr>
      </w:pPr>
      <w:r w:rsidRPr="009A6C54">
        <w:rPr>
          <w:color w:val="auto"/>
        </w:rPr>
        <w:t>S ARRAY(16)=DT   (all appts that have a Date Appointment Made date from today forward)</w:t>
      </w:r>
    </w:p>
    <w:p w14:paraId="26F27AB7" w14:textId="77777777"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14:paraId="26F27AB8" w14:textId="77777777" w:rsidR="00E63324" w:rsidRPr="009A6C54" w:rsidRDefault="00E63324" w:rsidP="00E63324">
      <w:pPr>
        <w:pStyle w:val="Heading3"/>
      </w:pPr>
      <w:bookmarkStart w:id="253" w:name="_Toc518911272"/>
      <w:r w:rsidRPr="009A6C54">
        <w:t>Other Array Entries</w:t>
      </w:r>
      <w:bookmarkEnd w:id="253"/>
      <w:r w:rsidRPr="009A6C54">
        <w:t xml:space="preserve"> </w:t>
      </w:r>
    </w:p>
    <w:p w14:paraId="26F27AB9" w14:textId="77777777" w:rsidR="00E63324" w:rsidRPr="009A6C54" w:rsidRDefault="00E63324" w:rsidP="00E63324">
      <w:pPr>
        <w:pStyle w:val="BodyText"/>
        <w:jc w:val="center"/>
      </w:pPr>
      <w:r w:rsidRPr="009A6C54">
        <w:t>INPUT</w:t>
      </w:r>
    </w:p>
    <w:p w14:paraId="26F27ABA" w14:textId="77777777"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14:paraId="26F27ABB" w14:textId="77777777" w:rsidR="00E63324" w:rsidRPr="009A6C54" w:rsidRDefault="003539BA" w:rsidP="00106BBA">
      <w:pPr>
        <w:pStyle w:val="BodyText"/>
      </w:pPr>
      <w:r w:rsidRPr="009A6C54">
        <w:t xml:space="preserve">Field List - Required.   </w:t>
      </w:r>
      <w:r w:rsidRPr="009A6C54">
        <w:tab/>
        <w:t>ARRAY("FLDS")</w:t>
      </w:r>
      <w:r w:rsidRPr="009A6C54">
        <w:tab/>
      </w:r>
    </w:p>
    <w:p w14:paraId="26F27ABC" w14:textId="77777777"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14:paraId="26F27ABD" w14:textId="77777777" w:rsidR="009D0117" w:rsidRPr="009A6C54" w:rsidRDefault="009D0117" w:rsidP="009D0117">
      <w:pPr>
        <w:pStyle w:val="BodyText3"/>
        <w:spacing w:before="0" w:after="0"/>
        <w:rPr>
          <w:color w:val="auto"/>
        </w:rPr>
      </w:pPr>
      <w:r w:rsidRPr="009A6C54">
        <w:rPr>
          <w:color w:val="auto"/>
        </w:rPr>
        <w:t>ARRAY("FLDS")="id1;id2;id3", etc.</w:t>
      </w:r>
    </w:p>
    <w:p w14:paraId="26F27ABE" w14:textId="77777777" w:rsidR="009D0117" w:rsidRPr="009A6C54" w:rsidRDefault="009D0117" w:rsidP="009D0117">
      <w:pPr>
        <w:pStyle w:val="BodyText3"/>
        <w:rPr>
          <w:color w:val="auto"/>
        </w:rPr>
      </w:pPr>
      <w:r w:rsidRPr="009A6C54">
        <w:rPr>
          <w:color w:val="auto"/>
        </w:rPr>
        <w:t>ARRAY(“FLDS”)=”ALL”</w:t>
      </w:r>
      <w:r w:rsidRPr="009A6C54">
        <w:rPr>
          <w:color w:val="auto"/>
        </w:rPr>
        <w:tab/>
        <w:t>ARRAY("FLDS")="1;2;3;6;7;14;20"</w:t>
      </w:r>
    </w:p>
    <w:p w14:paraId="26F27ABF" w14:textId="77777777" w:rsidR="009D0117" w:rsidRPr="009A6C54" w:rsidRDefault="009D0117" w:rsidP="009D0117">
      <w:pPr>
        <w:pStyle w:val="BodyText3"/>
        <w:rPr>
          <w:color w:val="auto"/>
        </w:rPr>
      </w:pPr>
      <w:r w:rsidRPr="009A6C54">
        <w:rPr>
          <w:color w:val="auto"/>
        </w:rPr>
        <w:t>ARRAY("FLDS")=1</w:t>
      </w:r>
    </w:p>
    <w:p w14:paraId="26F27AC0" w14:textId="77777777" w:rsidR="009D0117" w:rsidRPr="009A6C54" w:rsidRDefault="009D0117" w:rsidP="009D0117">
      <w:pPr>
        <w:pStyle w:val="BodyText3"/>
        <w:rPr>
          <w:color w:val="auto"/>
        </w:rPr>
      </w:pPr>
      <w:r w:rsidRPr="009A6C54">
        <w:rPr>
          <w:color w:val="auto"/>
        </w:rPr>
        <w:t>ARRAY("FLDS")=”ALL”</w:t>
      </w:r>
    </w:p>
    <w:p w14:paraId="26F27AC1" w14:textId="77777777" w:rsidR="009D0117" w:rsidRPr="009A6C54" w:rsidRDefault="009D0117" w:rsidP="009D0117">
      <w:pPr>
        <w:pStyle w:val="BodyText3"/>
        <w:rPr>
          <w:color w:val="auto"/>
        </w:rPr>
      </w:pPr>
      <w:r w:rsidRPr="009A6C54">
        <w:rPr>
          <w:color w:val="auto"/>
        </w:rPr>
        <w:t>ARRAY("FLDS")=”all”</w:t>
      </w:r>
    </w:p>
    <w:p w14:paraId="26F27AC2" w14:textId="77777777"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14:paraId="26F27AC3" w14:textId="77777777" w:rsidR="009D0117" w:rsidRPr="009A6C54" w:rsidRDefault="009D0117" w:rsidP="009D0117">
      <w:pPr>
        <w:pStyle w:val="BodyText3"/>
        <w:rPr>
          <w:color w:val="auto"/>
        </w:rPr>
      </w:pPr>
      <w:r w:rsidRPr="009A6C54">
        <w:rPr>
          <w:color w:val="auto"/>
        </w:rPr>
        <w:t>ARRAY("MAX")=value</w:t>
      </w:r>
    </w:p>
    <w:p w14:paraId="26F27AC4" w14:textId="77777777" w:rsidR="009D0117" w:rsidRPr="009A6C54" w:rsidRDefault="009D0117" w:rsidP="009D0117">
      <w:pPr>
        <w:pStyle w:val="BodyText3"/>
        <w:rPr>
          <w:color w:val="auto"/>
        </w:rPr>
      </w:pPr>
      <w:r w:rsidRPr="009A6C54">
        <w:rPr>
          <w:color w:val="auto"/>
        </w:rPr>
        <w:t>If value &gt; 0 or value=”” return first “N” appointments.</w:t>
      </w:r>
    </w:p>
    <w:p w14:paraId="26F27AC5" w14:textId="77777777" w:rsidR="009D0117" w:rsidRPr="009A6C54" w:rsidRDefault="009D0117" w:rsidP="009D0117">
      <w:pPr>
        <w:pStyle w:val="BodyText3"/>
        <w:rPr>
          <w:color w:val="auto"/>
        </w:rPr>
      </w:pPr>
      <w:r w:rsidRPr="009A6C54">
        <w:rPr>
          <w:color w:val="auto"/>
        </w:rPr>
        <w:t>Else if value &lt; 0 return last “N” appointments.</w:t>
      </w:r>
    </w:p>
    <w:p w14:paraId="26F27AC6" w14:textId="77777777" w:rsidR="009D0117" w:rsidRPr="009A6C54" w:rsidRDefault="009D0117" w:rsidP="009D0117">
      <w:pPr>
        <w:pStyle w:val="BodyText3"/>
        <w:rPr>
          <w:color w:val="auto"/>
        </w:rPr>
      </w:pPr>
      <w:r w:rsidRPr="009A6C54">
        <w:rPr>
          <w:color w:val="auto"/>
        </w:rPr>
        <w:t>ARRAY("MAX")=1</w:t>
      </w:r>
    </w:p>
    <w:p w14:paraId="26F27AC7" w14:textId="77777777" w:rsidR="009D0117" w:rsidRPr="009A6C54" w:rsidRDefault="009D0117" w:rsidP="009D0117">
      <w:pPr>
        <w:pStyle w:val="BodyText3"/>
        <w:rPr>
          <w:color w:val="auto"/>
        </w:rPr>
      </w:pPr>
      <w:r w:rsidRPr="009A6C54">
        <w:rPr>
          <w:color w:val="auto"/>
        </w:rPr>
        <w:t>ARRAY("MAX")=-1</w:t>
      </w:r>
    </w:p>
    <w:p w14:paraId="26F27AC8" w14:textId="77777777"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14:paraId="26F27AC9" w14:textId="77777777" w:rsidR="009D0117" w:rsidRPr="009A6C54" w:rsidRDefault="009D0117" w:rsidP="009D0117">
      <w:pPr>
        <w:pStyle w:val="BodyText3"/>
        <w:rPr>
          <w:color w:val="auto"/>
        </w:rPr>
      </w:pPr>
      <w:r w:rsidRPr="009A6C54">
        <w:rPr>
          <w:color w:val="auto"/>
        </w:rPr>
        <w:t>ARRAY(“SORT”)=value</w:t>
      </w:r>
      <w:r w:rsidRPr="009A6C54">
        <w:rPr>
          <w:color w:val="auto"/>
        </w:rPr>
        <w:tab/>
        <w:t>ARRAY("SORT")="P"</w:t>
      </w:r>
    </w:p>
    <w:p w14:paraId="26F27ACA" w14:textId="77777777" w:rsidR="00B869F1" w:rsidRPr="009A6C54" w:rsidRDefault="00B869F1" w:rsidP="00B34C29">
      <w:pPr>
        <w:pStyle w:val="BodyText"/>
        <w:spacing w:before="0" w:after="0"/>
        <w:rPr>
          <w:lang w:val="en-US"/>
        </w:rPr>
      </w:pPr>
    </w:p>
    <w:p w14:paraId="26F27ACB" w14:textId="77777777" w:rsidR="009D0117" w:rsidRPr="009A6C54" w:rsidRDefault="009D0117" w:rsidP="00B34C29">
      <w:pPr>
        <w:pStyle w:val="BodyText"/>
        <w:spacing w:before="0" w:after="0"/>
        <w:rPr>
          <w:lang w:val="en-US"/>
        </w:rPr>
      </w:pPr>
    </w:p>
    <w:p w14:paraId="26F27ACC" w14:textId="77777777" w:rsidR="009D0117" w:rsidRPr="009A6C54" w:rsidRDefault="009D0117" w:rsidP="00B34C29">
      <w:pPr>
        <w:pStyle w:val="BodyText"/>
        <w:spacing w:before="0" w:after="0"/>
        <w:rPr>
          <w:lang w:val="en-US"/>
        </w:rPr>
      </w:pPr>
    </w:p>
    <w:p w14:paraId="26F27ACD" w14:textId="77777777"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14:paraId="26F27ACE" w14:textId="77777777" w:rsidR="009D0117" w:rsidRPr="009A6C54" w:rsidRDefault="009D0117" w:rsidP="009D0117">
      <w:pPr>
        <w:pStyle w:val="BodyText3"/>
        <w:rPr>
          <w:color w:val="auto"/>
        </w:rPr>
      </w:pPr>
      <w:r w:rsidRPr="009A6C54">
        <w:rPr>
          <w:color w:val="auto"/>
        </w:rPr>
        <w:t>ARRAY(“PURGED”)=1</w:t>
      </w:r>
      <w:r w:rsidRPr="009A6C54">
        <w:rPr>
          <w:color w:val="auto"/>
        </w:rPr>
        <w:tab/>
        <w:t>ARRAY(“PURGED”)=1</w:t>
      </w:r>
    </w:p>
    <w:p w14:paraId="26F27ACF" w14:textId="77777777"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14:paraId="26F27AD0" w14:textId="77777777"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14:paraId="26F27AD1" w14:textId="77777777"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14:paraId="26F27AD2" w14:textId="77777777" w:rsidR="003539BA" w:rsidRPr="009A6C54" w:rsidRDefault="003539BA" w:rsidP="002A07FC">
      <w:pPr>
        <w:pStyle w:val="Heading3"/>
      </w:pPr>
      <w:r w:rsidRPr="009A6C54">
        <w:t xml:space="preserve"> </w:t>
      </w:r>
      <w:bookmarkStart w:id="254" w:name="_Toc518911273"/>
      <w:r w:rsidRPr="009A6C54">
        <w:t>SDAPI - Error Codes</w:t>
      </w:r>
      <w:bookmarkEnd w:id="254"/>
    </w:p>
    <w:p w14:paraId="26F27AD3" w14:textId="77777777" w:rsidR="003539BA" w:rsidRPr="009A6C54" w:rsidRDefault="003539BA" w:rsidP="00106BBA">
      <w:pPr>
        <w:pStyle w:val="BodyText"/>
        <w:rPr>
          <w:lang w:val="en-US"/>
        </w:rPr>
      </w:pPr>
      <w:r w:rsidRPr="009A6C54">
        <w:t>Error Codes and Associated Messages</w:t>
      </w:r>
    </w:p>
    <w:p w14:paraId="26F27AD4" w14:textId="631E3042" w:rsidR="00660025" w:rsidRPr="009A6C54" w:rsidRDefault="00660025" w:rsidP="00741C15">
      <w:pPr>
        <w:pStyle w:val="Caption"/>
        <w:rPr>
          <w:lang w:val="en-US"/>
        </w:rPr>
      </w:pPr>
      <w:bookmarkStart w:id="255" w:name="_Toc517426441"/>
      <w:r w:rsidRPr="009A6C54">
        <w:t xml:space="preserve">Table </w:t>
      </w:r>
      <w:r w:rsidR="007E52CE">
        <w:fldChar w:fldCharType="begin"/>
      </w:r>
      <w:r w:rsidR="007E52CE">
        <w:instrText xml:space="preserve"> SEQ Table \* ARABIC </w:instrText>
      </w:r>
      <w:r w:rsidR="007E52CE">
        <w:fldChar w:fldCharType="separate"/>
      </w:r>
      <w:r w:rsidR="00D555E0">
        <w:rPr>
          <w:noProof/>
        </w:rPr>
        <w:t>37</w:t>
      </w:r>
      <w:r w:rsidR="007E52CE">
        <w:rPr>
          <w:noProof/>
        </w:rPr>
        <w:fldChar w:fldCharType="end"/>
      </w:r>
      <w:r w:rsidRPr="009A6C54">
        <w:rPr>
          <w:lang w:val="en-US"/>
        </w:rPr>
        <w:t>:  SDAPI – Error Codes</w:t>
      </w:r>
      <w:bookmarkEnd w:id="255"/>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14:paraId="26F27AD8" w14:textId="77777777" w:rsidTr="002B5785">
        <w:trPr>
          <w:tblHeader/>
        </w:trPr>
        <w:tc>
          <w:tcPr>
            <w:tcW w:w="1560" w:type="dxa"/>
            <w:shd w:val="clear" w:color="auto" w:fill="BFBFBF"/>
          </w:tcPr>
          <w:p w14:paraId="26F27AD5" w14:textId="77777777" w:rsidR="00E63324" w:rsidRPr="009A6C54" w:rsidRDefault="00E63324" w:rsidP="00FD58B6">
            <w:pPr>
              <w:pStyle w:val="TableHeading"/>
            </w:pPr>
            <w:bookmarkStart w:id="256" w:name="ColumnTitle_36"/>
            <w:bookmarkEnd w:id="256"/>
            <w:r w:rsidRPr="009A6C54">
              <w:t>Error Code</w:t>
            </w:r>
          </w:p>
        </w:tc>
        <w:tc>
          <w:tcPr>
            <w:tcW w:w="3127" w:type="dxa"/>
            <w:shd w:val="clear" w:color="auto" w:fill="BFBFBF"/>
          </w:tcPr>
          <w:p w14:paraId="26F27AD6" w14:textId="77777777" w:rsidR="00E63324" w:rsidRPr="009A6C54" w:rsidRDefault="00E63324" w:rsidP="00FD58B6">
            <w:pPr>
              <w:pStyle w:val="TableHeading"/>
            </w:pPr>
            <w:r w:rsidRPr="009A6C54">
              <w:t>Error Message</w:t>
            </w:r>
          </w:p>
        </w:tc>
        <w:tc>
          <w:tcPr>
            <w:tcW w:w="5040" w:type="dxa"/>
            <w:shd w:val="clear" w:color="auto" w:fill="BFBFBF"/>
          </w:tcPr>
          <w:p w14:paraId="26F27AD7" w14:textId="77777777" w:rsidR="00E63324" w:rsidRPr="009A6C54" w:rsidRDefault="00E63324" w:rsidP="00FD58B6">
            <w:pPr>
              <w:pStyle w:val="TableHeading"/>
            </w:pPr>
            <w:r w:rsidRPr="009A6C54">
              <w:t>Occurs…</w:t>
            </w:r>
          </w:p>
        </w:tc>
      </w:tr>
      <w:tr w:rsidR="00E63324" w:rsidRPr="009A6C54" w14:paraId="26F27ADC" w14:textId="77777777" w:rsidTr="00E63324">
        <w:trPr>
          <w:trHeight w:val="413"/>
        </w:trPr>
        <w:tc>
          <w:tcPr>
            <w:tcW w:w="1560" w:type="dxa"/>
          </w:tcPr>
          <w:p w14:paraId="26F27AD9" w14:textId="77777777" w:rsidR="00E63324" w:rsidRPr="009A6C54" w:rsidRDefault="00E63324" w:rsidP="00FD58B6">
            <w:pPr>
              <w:pStyle w:val="TableText"/>
            </w:pPr>
            <w:r w:rsidRPr="009A6C54">
              <w:t>101</w:t>
            </w:r>
          </w:p>
        </w:tc>
        <w:tc>
          <w:tcPr>
            <w:tcW w:w="3127" w:type="dxa"/>
          </w:tcPr>
          <w:p w14:paraId="26F27ADA" w14:textId="77777777" w:rsidR="00E63324" w:rsidRPr="009A6C54" w:rsidRDefault="00E63324" w:rsidP="00FD58B6">
            <w:pPr>
              <w:pStyle w:val="TableText"/>
            </w:pPr>
            <w:r w:rsidRPr="009A6C54">
              <w:t>DATABASE IS UNAVAILABLE</w:t>
            </w:r>
          </w:p>
        </w:tc>
        <w:tc>
          <w:tcPr>
            <w:tcW w:w="5040" w:type="dxa"/>
          </w:tcPr>
          <w:p w14:paraId="26F27ADB" w14:textId="77777777" w:rsidR="00E63324" w:rsidRPr="009A6C54" w:rsidRDefault="00E63324" w:rsidP="00FD58B6">
            <w:pPr>
              <w:pStyle w:val="TableText"/>
            </w:pPr>
            <w:r w:rsidRPr="009A6C54">
              <w:t>If the Scheduling database or VistALink is unavailable</w:t>
            </w:r>
          </w:p>
        </w:tc>
      </w:tr>
      <w:tr w:rsidR="00E63324" w:rsidRPr="009A6C54" w14:paraId="26F27AE0" w14:textId="77777777" w:rsidTr="00E63324">
        <w:trPr>
          <w:trHeight w:val="512"/>
        </w:trPr>
        <w:tc>
          <w:tcPr>
            <w:tcW w:w="1560" w:type="dxa"/>
          </w:tcPr>
          <w:p w14:paraId="26F27ADD" w14:textId="77777777" w:rsidR="00E63324" w:rsidRPr="009A6C54" w:rsidRDefault="00E63324" w:rsidP="00FD58B6">
            <w:pPr>
              <w:pStyle w:val="TableText"/>
            </w:pPr>
            <w:r w:rsidRPr="009A6C54">
              <w:t>115</w:t>
            </w:r>
          </w:p>
        </w:tc>
        <w:tc>
          <w:tcPr>
            <w:tcW w:w="3127" w:type="dxa"/>
          </w:tcPr>
          <w:p w14:paraId="26F27ADE" w14:textId="77777777" w:rsidR="00E63324" w:rsidRPr="009A6C54" w:rsidRDefault="00E63324" w:rsidP="00FD58B6">
            <w:pPr>
              <w:pStyle w:val="TableText"/>
            </w:pPr>
            <w:r w:rsidRPr="009A6C54">
              <w:t>INVALID INPUT ARRAY ENTRY</w:t>
            </w:r>
          </w:p>
        </w:tc>
        <w:tc>
          <w:tcPr>
            <w:tcW w:w="5040" w:type="dxa"/>
          </w:tcPr>
          <w:p w14:paraId="26F27ADF" w14:textId="77777777" w:rsidR="00E63324" w:rsidRPr="009A6C54" w:rsidRDefault="00E63324" w:rsidP="00FD58B6">
            <w:pPr>
              <w:pStyle w:val="TableText"/>
            </w:pPr>
            <w:r w:rsidRPr="009A6C54">
              <w:t>If the input array has an invalid entry or the field list is null</w:t>
            </w:r>
          </w:p>
        </w:tc>
      </w:tr>
      <w:tr w:rsidR="00E63324" w:rsidRPr="009A6C54" w14:paraId="26F27AE4" w14:textId="77777777" w:rsidTr="00E63324">
        <w:tc>
          <w:tcPr>
            <w:tcW w:w="1560" w:type="dxa"/>
          </w:tcPr>
          <w:p w14:paraId="26F27AE1" w14:textId="77777777" w:rsidR="00E63324" w:rsidRPr="009A6C54" w:rsidRDefault="00E63324" w:rsidP="00FD58B6">
            <w:pPr>
              <w:pStyle w:val="TableText"/>
            </w:pPr>
            <w:r w:rsidRPr="009A6C54">
              <w:t>116</w:t>
            </w:r>
          </w:p>
        </w:tc>
        <w:tc>
          <w:tcPr>
            <w:tcW w:w="3127" w:type="dxa"/>
          </w:tcPr>
          <w:p w14:paraId="26F27AE2" w14:textId="77777777" w:rsidR="00E63324" w:rsidRPr="009A6C54" w:rsidRDefault="00E63324" w:rsidP="00FD58B6">
            <w:pPr>
              <w:pStyle w:val="TableText"/>
            </w:pPr>
            <w:r w:rsidRPr="009A6C54">
              <w:t>DATA MISMATCH</w:t>
            </w:r>
          </w:p>
        </w:tc>
        <w:tc>
          <w:tcPr>
            <w:tcW w:w="5040" w:type="dxa"/>
          </w:tcPr>
          <w:p w14:paraId="26F27AE3" w14:textId="77777777" w:rsidR="00E63324" w:rsidRPr="009A6C54" w:rsidRDefault="00E63324" w:rsidP="00FD58B6">
            <w:pPr>
              <w:pStyle w:val="TableText"/>
            </w:pPr>
            <w:r w:rsidRPr="009A6C54">
              <w:t>If VistA and the database are out of sync. i.e., the database returns an IEN not found on VistA</w:t>
            </w:r>
          </w:p>
        </w:tc>
      </w:tr>
      <w:tr w:rsidR="00E63324" w:rsidRPr="009A6C54" w14:paraId="26F27AE8" w14:textId="77777777" w:rsidTr="00E63324">
        <w:tc>
          <w:tcPr>
            <w:tcW w:w="1560" w:type="dxa"/>
          </w:tcPr>
          <w:p w14:paraId="26F27AE5" w14:textId="77777777" w:rsidR="00E63324" w:rsidRPr="009A6C54" w:rsidRDefault="00E63324" w:rsidP="00FD58B6">
            <w:pPr>
              <w:pStyle w:val="TableText"/>
            </w:pPr>
            <w:r w:rsidRPr="009A6C54">
              <w:t>117</w:t>
            </w:r>
          </w:p>
        </w:tc>
        <w:tc>
          <w:tcPr>
            <w:tcW w:w="3127" w:type="dxa"/>
          </w:tcPr>
          <w:p w14:paraId="26F27AE6" w14:textId="77777777" w:rsidR="00E63324" w:rsidRPr="009A6C54" w:rsidRDefault="00E63324" w:rsidP="00FD58B6">
            <w:pPr>
              <w:pStyle w:val="TableText"/>
            </w:pPr>
            <w:r w:rsidRPr="009A6C54">
              <w:t>SDAPI ERROR</w:t>
            </w:r>
          </w:p>
        </w:tc>
        <w:tc>
          <w:tcPr>
            <w:tcW w:w="5040" w:type="dxa"/>
          </w:tcPr>
          <w:p w14:paraId="26F27AE7" w14:textId="77777777" w:rsidR="00E63324" w:rsidRPr="009A6C54" w:rsidRDefault="00E63324" w:rsidP="00FD58B6">
            <w:pPr>
              <w:pStyle w:val="TableText"/>
            </w:pPr>
            <w:r w:rsidRPr="009A6C54">
              <w:t>For catching new error codes that could be added at a later time.</w:t>
            </w:r>
          </w:p>
        </w:tc>
      </w:tr>
      <w:tr w:rsidR="00E63324" w:rsidRPr="009A6C54" w14:paraId="26F27AEA" w14:textId="77777777" w:rsidTr="00EB4B85">
        <w:tc>
          <w:tcPr>
            <w:tcW w:w="9727" w:type="dxa"/>
            <w:gridSpan w:val="3"/>
          </w:tcPr>
          <w:p w14:paraId="26F27AE9" w14:textId="77777777"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14:paraId="26F27AEB" w14:textId="77777777" w:rsidR="003539BA" w:rsidRPr="009A6C54" w:rsidRDefault="003539BA" w:rsidP="002A07FC">
      <w:pPr>
        <w:pStyle w:val="Heading3"/>
      </w:pPr>
      <w:bookmarkStart w:id="257" w:name="_Toc518911274"/>
      <w:r w:rsidRPr="009A6C54">
        <w:t>SDAPI - Constraints</w:t>
      </w:r>
      <w:bookmarkEnd w:id="257"/>
    </w:p>
    <w:p w14:paraId="26F27AEC" w14:textId="77777777" w:rsidR="003539BA" w:rsidRPr="009A6C54" w:rsidRDefault="00E63324" w:rsidP="00106BBA">
      <w:pPr>
        <w:pStyle w:val="BodyText"/>
      </w:pPr>
      <w:r w:rsidRPr="009A6C54">
        <w:t>API CONSTRAINTS</w:t>
      </w:r>
    </w:p>
    <w:p w14:paraId="26F27AED" w14:textId="77777777" w:rsidR="003539BA" w:rsidRPr="009A6C54" w:rsidRDefault="003539BA" w:rsidP="00106BBA">
      <w:pPr>
        <w:pStyle w:val="BodyText"/>
      </w:pPr>
      <w:r w:rsidRPr="009A6C54">
        <w:t xml:space="preserve">Cancelled appointments are returned only if the patient filter is populated.  </w:t>
      </w:r>
    </w:p>
    <w:p w14:paraId="26F27AEE" w14:textId="77777777" w:rsidR="003539BA" w:rsidRPr="009A6C54" w:rsidRDefault="003539BA" w:rsidP="00106BBA">
      <w:pPr>
        <w:pStyle w:val="BodyText"/>
      </w:pPr>
      <w:r w:rsidRPr="009A6C54">
        <w:t>Cancelled appointments will always have null values in the following fields:</w:t>
      </w:r>
    </w:p>
    <w:p w14:paraId="26F27AEF" w14:textId="77777777"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14:paraId="26F27AF0" w14:textId="77777777"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14:paraId="26F27AF1" w14:textId="77777777" w:rsidR="003539BA" w:rsidRPr="009A6C54" w:rsidRDefault="003539BA" w:rsidP="00106BBA">
      <w:pPr>
        <w:pStyle w:val="BodyText"/>
      </w:pPr>
      <w:r w:rsidRPr="009A6C54">
        <w:lastRenderedPageBreak/>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14:paraId="26F27AF2" w14:textId="77777777"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14:paraId="26F27AF3" w14:textId="77777777"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14:paraId="26F27AF4" w14:textId="77777777" w:rsidR="003539BA" w:rsidRPr="009A6C54" w:rsidRDefault="003539BA" w:rsidP="00EC5516">
      <w:pPr>
        <w:pStyle w:val="Heading3"/>
      </w:pPr>
      <w:bookmarkStart w:id="258" w:name="_Toc518911275"/>
      <w:r w:rsidRPr="009A6C54">
        <w:t>Application Programmer Interface - GETAPPT</w:t>
      </w:r>
      <w:bookmarkEnd w:id="258"/>
    </w:p>
    <w:p w14:paraId="26F27AF5" w14:textId="77777777"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14:paraId="26F27AF6" w14:textId="77777777" w:rsidR="003539BA" w:rsidRPr="009A6C54" w:rsidRDefault="003539BA" w:rsidP="00B45468">
      <w:pPr>
        <w:pStyle w:val="BodyText"/>
        <w:ind w:left="1440" w:hanging="1440"/>
      </w:pPr>
      <w:r w:rsidRPr="009A6C54">
        <w:t>Declaration:</w:t>
      </w:r>
      <w:r w:rsidRPr="009A6C54">
        <w:tab/>
        <w:t>GETAPPT^SDAMA201(SDIEN,SDFIELDS,SDAPSTAT, SDSTART,SDEND,SDRESULT,SDIOSTAT)</w:t>
      </w:r>
    </w:p>
    <w:p w14:paraId="26F27AF7" w14:textId="77777777"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14:paraId="26F27AF8" w14:textId="77777777" w:rsidR="003539BA" w:rsidRPr="009A6C54" w:rsidRDefault="00B45468" w:rsidP="00106BBA">
      <w:pPr>
        <w:pStyle w:val="BodyText"/>
      </w:pPr>
      <w:r w:rsidRPr="009A6C54">
        <w:tab/>
      </w:r>
      <w:r w:rsidRPr="009A6C54">
        <w:tab/>
      </w:r>
      <w:r w:rsidRPr="009A6C54">
        <w:tab/>
      </w:r>
      <w:r w:rsidR="003539BA" w:rsidRPr="009A6C54">
        <w:t>to Integration Agreement #3859.</w:t>
      </w:r>
    </w:p>
    <w:p w14:paraId="26F27AF9" w14:textId="77777777" w:rsidR="003539BA" w:rsidRPr="009A6C54" w:rsidRDefault="003539BA" w:rsidP="00106BBA">
      <w:pPr>
        <w:pStyle w:val="BodyText"/>
      </w:pPr>
      <w:r w:rsidRPr="009A6C54">
        <w:t>Arguments:</w:t>
      </w:r>
      <w:r w:rsidRPr="009A6C54">
        <w:tab/>
        <w:t>SDIEN</w:t>
      </w:r>
      <w:r w:rsidRPr="009A6C54">
        <w:tab/>
        <w:t>Patient IEN (required)</w:t>
      </w:r>
    </w:p>
    <w:p w14:paraId="26F27AFA" w14:textId="77777777" w:rsidR="003539BA" w:rsidRPr="009A6C54" w:rsidRDefault="003539BA" w:rsidP="00106BBA">
      <w:pPr>
        <w:pStyle w:val="BodyText"/>
      </w:pPr>
      <w:r w:rsidRPr="009A6C54">
        <w:t>SDFIELDS</w:t>
      </w:r>
      <w:r w:rsidRPr="009A6C54">
        <w:tab/>
        <w:t>Field List (optional, each field number separated by a semi-colon)</w:t>
      </w:r>
    </w:p>
    <w:p w14:paraId="26F27AFB"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AFC" w14:textId="77777777" w:rsidR="003539BA" w:rsidRPr="009A6C54" w:rsidRDefault="003539BA" w:rsidP="00E63324">
      <w:pPr>
        <w:pStyle w:val="BodyText"/>
        <w:ind w:left="1440"/>
      </w:pPr>
      <w:r w:rsidRPr="009A6C54">
        <w:t>SDSTART</w:t>
      </w:r>
      <w:r w:rsidRPr="009A6C54">
        <w:tab/>
        <w:t>Start Date (optional, internal FileMan format)</w:t>
      </w:r>
    </w:p>
    <w:p w14:paraId="26F27AFD" w14:textId="77777777" w:rsidR="003539BA" w:rsidRPr="009A6C54" w:rsidRDefault="003539BA" w:rsidP="00E63324">
      <w:pPr>
        <w:pStyle w:val="BodyText"/>
        <w:ind w:left="1440"/>
      </w:pPr>
      <w:r w:rsidRPr="009A6C54">
        <w:t>SDEND</w:t>
      </w:r>
      <w:r w:rsidRPr="009A6C54">
        <w:tab/>
        <w:t>End Date (optional, internal FileMan format)</w:t>
      </w:r>
    </w:p>
    <w:p w14:paraId="26F27AFE" w14:textId="77777777"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14:paraId="26F27AFF" w14:textId="77777777" w:rsidR="003539BA" w:rsidRPr="009A6C54" w:rsidRDefault="003539BA" w:rsidP="00E63324">
      <w:pPr>
        <w:pStyle w:val="BodyText"/>
        <w:ind w:left="1440"/>
      </w:pPr>
      <w:r w:rsidRPr="009A6C54">
        <w:t>SDIOSTAT</w:t>
      </w:r>
      <w:r w:rsidRPr="009A6C54">
        <w:tab/>
        <w:t>Patient Status Filter (optional, see “Filters” for default and valid values)</w:t>
      </w:r>
    </w:p>
    <w:p w14:paraId="26F27B00" w14:textId="77777777"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14:paraId="26F27B01" w14:textId="77777777"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14:paraId="26F27B02" w14:textId="77777777"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14:paraId="26F27B03" w14:textId="77777777" w:rsidR="003539BA" w:rsidRPr="009A6C54" w:rsidRDefault="003539BA" w:rsidP="00106BBA">
      <w:pPr>
        <w:pStyle w:val="BodyText"/>
      </w:pPr>
      <w:r w:rsidRPr="009A6C54">
        <w:lastRenderedPageBreak/>
        <w:t>If an error occurs, SDRESULT will be –1 and the error codes and messages will be returned in ^TMP($J,”SDAMA201”,”GETAPPT”,”ERROR”,error code) = error message. See “Error Codes” for a list of error codes and messages.</w:t>
      </w:r>
    </w:p>
    <w:p w14:paraId="26F27B04" w14:textId="77777777" w:rsidR="003539BA" w:rsidRPr="009A6C54" w:rsidRDefault="008A56AA" w:rsidP="00106BBA">
      <w:pPr>
        <w:pStyle w:val="BodyText"/>
      </w:pPr>
      <w:r w:rsidRPr="009A6C54">
        <w:t xml:space="preserve">Other: </w:t>
      </w:r>
      <w:r w:rsidR="003539BA" w:rsidRPr="009A6C54">
        <w:t>When processing has completed, kill the temporary array: ^TMP($J,”SDAMA201”,”GETAPPT”)</w:t>
      </w:r>
    </w:p>
    <w:p w14:paraId="26F27B05" w14:textId="77777777" w:rsidR="009D0117" w:rsidRPr="009A6C54" w:rsidRDefault="009D0117" w:rsidP="00106BBA">
      <w:pPr>
        <w:pStyle w:val="BodyText"/>
        <w:rPr>
          <w:b/>
          <w:lang w:val="en-US"/>
        </w:rPr>
      </w:pPr>
    </w:p>
    <w:p w14:paraId="26F27B06" w14:textId="77777777" w:rsidR="009D0117" w:rsidRPr="009A6C54" w:rsidRDefault="009D0117" w:rsidP="00106BBA">
      <w:pPr>
        <w:pStyle w:val="BodyText"/>
        <w:rPr>
          <w:b/>
          <w:lang w:val="en-US"/>
        </w:rPr>
      </w:pPr>
    </w:p>
    <w:p w14:paraId="26F27B07" w14:textId="77777777" w:rsidR="009D0117" w:rsidRPr="009A6C54" w:rsidRDefault="009D0117" w:rsidP="00106BBA">
      <w:pPr>
        <w:pStyle w:val="BodyText"/>
        <w:rPr>
          <w:b/>
          <w:lang w:val="en-US"/>
        </w:rPr>
      </w:pPr>
    </w:p>
    <w:p w14:paraId="26F27B08" w14:textId="77777777" w:rsidR="009D0117" w:rsidRPr="009A6C54" w:rsidRDefault="009D0117" w:rsidP="00106BBA">
      <w:pPr>
        <w:pStyle w:val="BodyText"/>
        <w:rPr>
          <w:b/>
          <w:lang w:val="en-US"/>
        </w:rPr>
      </w:pPr>
    </w:p>
    <w:p w14:paraId="26F27B09" w14:textId="77777777" w:rsidR="009D0117" w:rsidRPr="009A6C54" w:rsidRDefault="009D0117" w:rsidP="00106BBA">
      <w:pPr>
        <w:pStyle w:val="BodyText"/>
        <w:rPr>
          <w:b/>
          <w:lang w:val="en-US"/>
        </w:rPr>
      </w:pPr>
    </w:p>
    <w:p w14:paraId="26F27B0A" w14:textId="77777777" w:rsidR="009D0117" w:rsidRPr="009A6C54" w:rsidRDefault="009D0117" w:rsidP="00106BBA">
      <w:pPr>
        <w:pStyle w:val="BodyText"/>
        <w:rPr>
          <w:b/>
          <w:lang w:val="en-US"/>
        </w:rPr>
      </w:pPr>
    </w:p>
    <w:p w14:paraId="26F27B0B" w14:textId="77777777" w:rsidR="009D0117" w:rsidRPr="009A6C54" w:rsidRDefault="009D0117" w:rsidP="00106BBA">
      <w:pPr>
        <w:pStyle w:val="BodyText"/>
        <w:rPr>
          <w:b/>
          <w:lang w:val="en-US"/>
        </w:rPr>
      </w:pPr>
    </w:p>
    <w:p w14:paraId="26F27B0C" w14:textId="77777777" w:rsidR="009D0117" w:rsidRPr="009A6C54" w:rsidRDefault="009D0117" w:rsidP="00106BBA">
      <w:pPr>
        <w:pStyle w:val="BodyText"/>
        <w:rPr>
          <w:b/>
          <w:lang w:val="en-US"/>
        </w:rPr>
      </w:pPr>
    </w:p>
    <w:p w14:paraId="26F27B0D" w14:textId="77777777" w:rsidR="003539BA" w:rsidRPr="009A6C54" w:rsidRDefault="002A07FC" w:rsidP="00106BBA">
      <w:pPr>
        <w:pStyle w:val="BodyText"/>
        <w:rPr>
          <w:b/>
        </w:rPr>
      </w:pPr>
      <w:r w:rsidRPr="009A6C54">
        <w:rPr>
          <w:b/>
        </w:rPr>
        <w:t>GETAPPT EXAMPLES</w:t>
      </w:r>
    </w:p>
    <w:p w14:paraId="26F27B0E" w14:textId="77777777"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14:paraId="26F27B0F" w14:textId="77777777" w:rsidR="009D0117" w:rsidRPr="009A6C54" w:rsidRDefault="009D0117" w:rsidP="009D0117">
      <w:pPr>
        <w:pStyle w:val="BodyText3"/>
        <w:rPr>
          <w:color w:val="auto"/>
        </w:rPr>
      </w:pPr>
      <w:r w:rsidRPr="009A6C54">
        <w:rPr>
          <w:color w:val="auto"/>
        </w:rPr>
        <w:t>&gt;D GETAPPT^SDAMA201(99,”1;2;3;6;12”,”R”,3020101,3020131,.SDRESULT,”I”)</w:t>
      </w:r>
    </w:p>
    <w:p w14:paraId="26F27B10" w14:textId="77777777" w:rsidR="009D0117" w:rsidRPr="009A6C54" w:rsidRDefault="009D0117" w:rsidP="009D0117">
      <w:pPr>
        <w:pStyle w:val="BodyText3"/>
        <w:rPr>
          <w:color w:val="auto"/>
        </w:rPr>
      </w:pPr>
      <w:r w:rsidRPr="009A6C54">
        <w:rPr>
          <w:color w:val="auto"/>
        </w:rPr>
        <w:t>&gt;ZW SDRESULT</w:t>
      </w:r>
    </w:p>
    <w:p w14:paraId="26F27B11" w14:textId="77777777" w:rsidR="009D0117" w:rsidRPr="009A6C54" w:rsidRDefault="009D0117" w:rsidP="009D0117">
      <w:pPr>
        <w:pStyle w:val="BodyText3"/>
        <w:rPr>
          <w:color w:val="auto"/>
        </w:rPr>
      </w:pPr>
      <w:r w:rsidRPr="009A6C54">
        <w:rPr>
          <w:color w:val="auto"/>
        </w:rPr>
        <w:t>SDRESULT=3</w:t>
      </w:r>
    </w:p>
    <w:p w14:paraId="26F27B12" w14:textId="77777777" w:rsidR="009D0117" w:rsidRPr="009A6C54" w:rsidRDefault="009D0117" w:rsidP="009D0117">
      <w:pPr>
        <w:pStyle w:val="BodyText3"/>
        <w:rPr>
          <w:color w:val="auto"/>
        </w:rPr>
      </w:pPr>
      <w:r w:rsidRPr="009A6C54">
        <w:rPr>
          <w:color w:val="auto"/>
        </w:rPr>
        <w:t>&gt;ZW ^TMP($J,”SDAMA201”,”GETAPPT”)</w:t>
      </w:r>
    </w:p>
    <w:p w14:paraId="26F27B13" w14:textId="77777777" w:rsidR="009D0117" w:rsidRPr="009A6C54" w:rsidRDefault="009D0117" w:rsidP="009D0117">
      <w:pPr>
        <w:pStyle w:val="BodyText3"/>
        <w:rPr>
          <w:color w:val="auto"/>
        </w:rPr>
      </w:pPr>
      <w:r w:rsidRPr="009A6C54">
        <w:rPr>
          <w:color w:val="auto"/>
        </w:rPr>
        <w:t>^TMP(1000,”SDAMA201”,”GETAPPT”,1,1)=3020101.10</w:t>
      </w:r>
    </w:p>
    <w:p w14:paraId="26F27B14" w14:textId="77777777" w:rsidR="009D0117" w:rsidRPr="009A6C54" w:rsidRDefault="009D0117" w:rsidP="009D0117">
      <w:pPr>
        <w:pStyle w:val="BodyText3"/>
        <w:rPr>
          <w:color w:val="auto"/>
        </w:rPr>
      </w:pPr>
      <w:r w:rsidRPr="009A6C54">
        <w:rPr>
          <w:color w:val="auto"/>
        </w:rPr>
        <w:t>^TMP(1000,”SDAMA201”,”GETAPPT”,1,2)=130^TOM’S CLINIC</w:t>
      </w:r>
    </w:p>
    <w:p w14:paraId="26F27B15" w14:textId="77777777" w:rsidR="009D0117" w:rsidRPr="009A6C54" w:rsidRDefault="009D0117" w:rsidP="009D0117">
      <w:pPr>
        <w:pStyle w:val="BodyText3"/>
        <w:rPr>
          <w:color w:val="auto"/>
        </w:rPr>
      </w:pPr>
      <w:r w:rsidRPr="009A6C54">
        <w:rPr>
          <w:color w:val="auto"/>
        </w:rPr>
        <w:t>^TMP(1000,”SDAMA201”,”GETAPPT”,1,3)=”R”</w:t>
      </w:r>
    </w:p>
    <w:p w14:paraId="26F27B16" w14:textId="77777777" w:rsidR="009D0117" w:rsidRPr="009A6C54" w:rsidRDefault="009D0117" w:rsidP="009D0117">
      <w:pPr>
        <w:pStyle w:val="BodyText3"/>
        <w:rPr>
          <w:color w:val="auto"/>
        </w:rPr>
      </w:pPr>
      <w:r w:rsidRPr="009A6C54">
        <w:rPr>
          <w:color w:val="auto"/>
        </w:rPr>
        <w:t>^TMP(1000,”SDAMA201”,”GETAPPT”,1,6)=”PATIENT REQUESTS A RIDE HOME”</w:t>
      </w:r>
    </w:p>
    <w:p w14:paraId="26F27B17" w14:textId="77777777" w:rsidR="009D0117" w:rsidRPr="009A6C54" w:rsidRDefault="009D0117" w:rsidP="009D0117">
      <w:pPr>
        <w:pStyle w:val="BodyText3"/>
        <w:rPr>
          <w:color w:val="auto"/>
        </w:rPr>
      </w:pPr>
      <w:r w:rsidRPr="009A6C54">
        <w:rPr>
          <w:color w:val="auto"/>
        </w:rPr>
        <w:t>^TMP(1000,”SDAMA201”,”GETAPPT”,1,12)=”I”</w:t>
      </w:r>
    </w:p>
    <w:p w14:paraId="26F27B18" w14:textId="77777777" w:rsidR="009D0117" w:rsidRPr="009A6C54" w:rsidRDefault="009D0117" w:rsidP="009D0117">
      <w:pPr>
        <w:pStyle w:val="BodyText3"/>
        <w:rPr>
          <w:color w:val="auto"/>
        </w:rPr>
      </w:pPr>
      <w:r w:rsidRPr="009A6C54">
        <w:rPr>
          <w:color w:val="auto"/>
        </w:rPr>
        <w:t>^TMP(1000,”SDAMA201”,”GETAPPT”,2,1)=3020115.08</w:t>
      </w:r>
    </w:p>
    <w:p w14:paraId="26F27B19" w14:textId="77777777" w:rsidR="009D0117" w:rsidRPr="009A6C54" w:rsidRDefault="009D0117" w:rsidP="009D0117">
      <w:pPr>
        <w:pStyle w:val="BodyText3"/>
        <w:rPr>
          <w:color w:val="auto"/>
        </w:rPr>
      </w:pPr>
      <w:r w:rsidRPr="009A6C54">
        <w:rPr>
          <w:color w:val="auto"/>
        </w:rPr>
        <w:t>^TMP(1000,”SDAMA201”,”GETAPPT”,2,2)= 150^BOB’S CLINIC</w:t>
      </w:r>
    </w:p>
    <w:p w14:paraId="26F27B1A" w14:textId="77777777" w:rsidR="009D0117" w:rsidRPr="009A6C54" w:rsidRDefault="009D0117" w:rsidP="009D0117">
      <w:pPr>
        <w:pStyle w:val="BodyText3"/>
        <w:rPr>
          <w:color w:val="auto"/>
        </w:rPr>
      </w:pPr>
      <w:r w:rsidRPr="009A6C54">
        <w:rPr>
          <w:color w:val="auto"/>
        </w:rPr>
        <w:t>^TMP(1000,”SDAMA201”,”GETAPPT”,2,3)=”R”</w:t>
      </w:r>
    </w:p>
    <w:p w14:paraId="26F27B1B" w14:textId="77777777" w:rsidR="009D0117" w:rsidRPr="009A6C54" w:rsidRDefault="009D0117" w:rsidP="009D0117">
      <w:pPr>
        <w:pStyle w:val="BodyText3"/>
        <w:rPr>
          <w:color w:val="auto"/>
        </w:rPr>
      </w:pPr>
      <w:r w:rsidRPr="009A6C54">
        <w:rPr>
          <w:color w:val="auto"/>
        </w:rPr>
        <w:t>^TMP(1000,”SDAMA201”,”GETAPPT”,2,6)=</w:t>
      </w:r>
    </w:p>
    <w:p w14:paraId="26F27B1C" w14:textId="77777777" w:rsidR="009D0117" w:rsidRPr="009A6C54" w:rsidRDefault="009D0117" w:rsidP="009D0117">
      <w:pPr>
        <w:pStyle w:val="BodyText3"/>
        <w:rPr>
          <w:color w:val="auto"/>
        </w:rPr>
      </w:pPr>
      <w:r w:rsidRPr="009A6C54">
        <w:rPr>
          <w:color w:val="auto"/>
        </w:rPr>
        <w:t>^TMP(1000,”SDAMA201”,”GETAPPT”,2,12)=”I”</w:t>
      </w:r>
    </w:p>
    <w:p w14:paraId="26F27B1D" w14:textId="77777777" w:rsidR="009D0117" w:rsidRPr="009A6C54" w:rsidRDefault="009D0117" w:rsidP="009D0117">
      <w:pPr>
        <w:pStyle w:val="BodyText3"/>
        <w:rPr>
          <w:color w:val="auto"/>
        </w:rPr>
      </w:pPr>
      <w:r w:rsidRPr="009A6C54">
        <w:rPr>
          <w:color w:val="auto"/>
        </w:rPr>
        <w:t>^TMP(1000,”SDAMA201”,”GETAPPT”,3,1)=3020115.09</w:t>
      </w:r>
    </w:p>
    <w:p w14:paraId="26F27B1E" w14:textId="77777777" w:rsidR="009D0117" w:rsidRPr="009A6C54" w:rsidRDefault="009D0117" w:rsidP="009D0117">
      <w:pPr>
        <w:pStyle w:val="BodyText3"/>
        <w:rPr>
          <w:color w:val="auto"/>
        </w:rPr>
      </w:pPr>
      <w:r w:rsidRPr="009A6C54">
        <w:rPr>
          <w:color w:val="auto"/>
        </w:rPr>
        <w:t>^TMP(1000,”SDAMA201”,”GETAPPT”,3,2)= 150^BOB’S CLINIC</w:t>
      </w:r>
    </w:p>
    <w:p w14:paraId="26F27B1F" w14:textId="77777777" w:rsidR="009D0117" w:rsidRPr="009A6C54" w:rsidRDefault="009D0117" w:rsidP="009D0117">
      <w:pPr>
        <w:pStyle w:val="BodyText3"/>
        <w:rPr>
          <w:color w:val="auto"/>
        </w:rPr>
      </w:pPr>
      <w:r w:rsidRPr="009A6C54">
        <w:rPr>
          <w:color w:val="auto"/>
        </w:rPr>
        <w:t>^TMP(1000,”SDAMA201”,”GETAPPT”,3,3)=”R”</w:t>
      </w:r>
    </w:p>
    <w:p w14:paraId="26F27B20" w14:textId="77777777" w:rsidR="009D0117" w:rsidRPr="009A6C54" w:rsidRDefault="009D0117" w:rsidP="009D0117">
      <w:pPr>
        <w:pStyle w:val="BodyText3"/>
        <w:rPr>
          <w:color w:val="auto"/>
        </w:rPr>
      </w:pPr>
      <w:r w:rsidRPr="009A6C54">
        <w:rPr>
          <w:color w:val="auto"/>
        </w:rPr>
        <w:t>^TMP(1000,”SDAMA201”,”GETAPPT”,3,6)=”WHEELCHAIR REQUESTED”</w:t>
      </w:r>
    </w:p>
    <w:p w14:paraId="26F27B21" w14:textId="77777777" w:rsidR="009D0117" w:rsidRPr="009A6C54" w:rsidRDefault="009D0117" w:rsidP="009D0117">
      <w:pPr>
        <w:pStyle w:val="BodyText3"/>
        <w:rPr>
          <w:color w:val="auto"/>
          <w:lang w:val="en-US"/>
        </w:rPr>
      </w:pPr>
      <w:r w:rsidRPr="009A6C54">
        <w:rPr>
          <w:color w:val="auto"/>
        </w:rPr>
        <w:t>^TMP(1000,”SDAMA201”,”GETAPPT”,3,12)=”I”</w:t>
      </w:r>
    </w:p>
    <w:p w14:paraId="26F27B22" w14:textId="77777777" w:rsidR="00033E4E" w:rsidRPr="009A6C54" w:rsidRDefault="00033E4E" w:rsidP="00F51AC2">
      <w:pPr>
        <w:pStyle w:val="BodyText3"/>
        <w:spacing w:before="0" w:after="0"/>
        <w:rPr>
          <w:rFonts w:ascii="Times New Roman" w:hAnsi="Times New Roman"/>
          <w:sz w:val="24"/>
          <w:szCs w:val="24"/>
          <w:lang w:val="en-US"/>
        </w:rPr>
      </w:pPr>
    </w:p>
    <w:p w14:paraId="26F27B23" w14:textId="77777777" w:rsidR="003539BA" w:rsidRPr="009A6C54" w:rsidRDefault="008A56AA" w:rsidP="00033E4E">
      <w:pPr>
        <w:pStyle w:val="BodyText"/>
        <w:spacing w:before="0" w:after="0"/>
        <w:rPr>
          <w:lang w:val="en-US"/>
        </w:rPr>
      </w:pPr>
      <w:r w:rsidRPr="009A6C54">
        <w:lastRenderedPageBreak/>
        <w:t xml:space="preserve">2) </w:t>
      </w:r>
      <w:r w:rsidR="003539BA" w:rsidRPr="009A6C54">
        <w:t>Retrieve inpatient and outpatient appointment date/time, clinic ID, appointment status, and comments for patient 99 from 1/1/02 at 8am through 1/31/02 for scheduled/kept appointments:</w:t>
      </w:r>
    </w:p>
    <w:p w14:paraId="26F27B24" w14:textId="77777777" w:rsidR="00033E4E" w:rsidRPr="009A6C54" w:rsidRDefault="00033E4E" w:rsidP="00033E4E">
      <w:pPr>
        <w:pStyle w:val="BodyText"/>
        <w:spacing w:before="0" w:after="0"/>
        <w:rPr>
          <w:lang w:val="en-US"/>
        </w:rPr>
      </w:pPr>
    </w:p>
    <w:p w14:paraId="26F27B25" w14:textId="77777777" w:rsidR="009D0117" w:rsidRPr="009A6C54" w:rsidRDefault="009D0117" w:rsidP="009D0117">
      <w:pPr>
        <w:pStyle w:val="BodyText3"/>
        <w:spacing w:before="0"/>
        <w:rPr>
          <w:color w:val="auto"/>
        </w:rPr>
      </w:pPr>
      <w:r w:rsidRPr="009A6C54">
        <w:rPr>
          <w:color w:val="auto"/>
        </w:rPr>
        <w:t>&gt;D GETAPPT^SDAMA201(99,”1;2;3;6”,”R”,3020101.08,3020131,.SDRESULT)</w:t>
      </w:r>
    </w:p>
    <w:p w14:paraId="26F27B26" w14:textId="77777777" w:rsidR="009D0117" w:rsidRPr="009A6C54" w:rsidRDefault="009D0117" w:rsidP="009D0117">
      <w:pPr>
        <w:pStyle w:val="BodyText3"/>
        <w:spacing w:before="0"/>
        <w:rPr>
          <w:color w:val="auto"/>
        </w:rPr>
      </w:pPr>
      <w:r w:rsidRPr="009A6C54">
        <w:rPr>
          <w:color w:val="auto"/>
        </w:rPr>
        <w:t>&gt;ZW SDRESULT</w:t>
      </w:r>
    </w:p>
    <w:p w14:paraId="26F27B27" w14:textId="77777777" w:rsidR="009D0117" w:rsidRPr="009A6C54" w:rsidRDefault="009D0117" w:rsidP="009D0117">
      <w:pPr>
        <w:pStyle w:val="BodyText3"/>
        <w:rPr>
          <w:color w:val="auto"/>
        </w:rPr>
      </w:pPr>
      <w:r w:rsidRPr="009A6C54">
        <w:rPr>
          <w:color w:val="auto"/>
        </w:rPr>
        <w:t>SDRESULT=2</w:t>
      </w:r>
    </w:p>
    <w:p w14:paraId="26F27B28" w14:textId="77777777" w:rsidR="009D0117" w:rsidRPr="009A6C54" w:rsidRDefault="009D0117" w:rsidP="009D0117">
      <w:pPr>
        <w:pStyle w:val="BodyText3"/>
        <w:rPr>
          <w:color w:val="auto"/>
        </w:rPr>
      </w:pPr>
      <w:r w:rsidRPr="009A6C54">
        <w:rPr>
          <w:color w:val="auto"/>
        </w:rPr>
        <w:t>&gt;ZW ^TMP($J,”SDAMA201”,”GETAPPT”)</w:t>
      </w:r>
    </w:p>
    <w:p w14:paraId="26F27B29" w14:textId="77777777" w:rsidR="009D0117" w:rsidRPr="009A6C54" w:rsidRDefault="009D0117" w:rsidP="009D0117">
      <w:pPr>
        <w:pStyle w:val="BodyText3"/>
        <w:rPr>
          <w:color w:val="auto"/>
        </w:rPr>
      </w:pPr>
      <w:r w:rsidRPr="009A6C54">
        <w:rPr>
          <w:color w:val="auto"/>
        </w:rPr>
        <w:t>^TMP(1000,”SDAMA201”,”GETAPPT”,1,1)=3020101.10</w:t>
      </w:r>
    </w:p>
    <w:p w14:paraId="26F27B2A" w14:textId="77777777" w:rsidR="009D0117" w:rsidRPr="009A6C54" w:rsidRDefault="009D0117" w:rsidP="009D0117">
      <w:pPr>
        <w:pStyle w:val="BodyText3"/>
        <w:rPr>
          <w:color w:val="auto"/>
        </w:rPr>
      </w:pPr>
      <w:r w:rsidRPr="009A6C54">
        <w:rPr>
          <w:color w:val="auto"/>
        </w:rPr>
        <w:t>^TMP(1000,”SDAMA201”,”GETAPPT”,1,2)=130^TOM’S CLINIC</w:t>
      </w:r>
    </w:p>
    <w:p w14:paraId="26F27B2B" w14:textId="77777777" w:rsidR="009D0117" w:rsidRPr="009A6C54" w:rsidRDefault="009D0117" w:rsidP="009D0117">
      <w:pPr>
        <w:pStyle w:val="BodyText3"/>
        <w:rPr>
          <w:color w:val="auto"/>
        </w:rPr>
      </w:pPr>
      <w:r w:rsidRPr="009A6C54">
        <w:rPr>
          <w:color w:val="auto"/>
        </w:rPr>
        <w:t>^TMP(1000,”SDAMA201”,”GETAPPT”,1,3)=”R”</w:t>
      </w:r>
    </w:p>
    <w:p w14:paraId="26F27B2C" w14:textId="77777777" w:rsidR="009D0117" w:rsidRPr="009A6C54" w:rsidRDefault="009D0117" w:rsidP="009D0117">
      <w:pPr>
        <w:pStyle w:val="BodyText3"/>
        <w:rPr>
          <w:color w:val="auto"/>
        </w:rPr>
      </w:pPr>
      <w:r w:rsidRPr="009A6C54">
        <w:rPr>
          <w:color w:val="auto"/>
        </w:rPr>
        <w:t>^TMP(1000,”SDAMA201”,”GETAPPT”,1,6)=”PATIENT REQUESTS A RIDE HOME”</w:t>
      </w:r>
    </w:p>
    <w:p w14:paraId="26F27B2D" w14:textId="77777777" w:rsidR="009D0117" w:rsidRPr="009A6C54" w:rsidRDefault="009D0117" w:rsidP="009D0117">
      <w:pPr>
        <w:pStyle w:val="BodyText3"/>
        <w:rPr>
          <w:color w:val="auto"/>
        </w:rPr>
      </w:pPr>
      <w:r w:rsidRPr="009A6C54">
        <w:rPr>
          <w:color w:val="auto"/>
        </w:rPr>
        <w:t>^TMP(1000,”SDAMA201”,”GETAPPT”,2,1)=3020115.09</w:t>
      </w:r>
    </w:p>
    <w:p w14:paraId="26F27B2E" w14:textId="77777777" w:rsidR="009D0117" w:rsidRPr="009A6C54" w:rsidRDefault="009D0117" w:rsidP="009D0117">
      <w:pPr>
        <w:pStyle w:val="BodyText3"/>
        <w:rPr>
          <w:color w:val="auto"/>
        </w:rPr>
      </w:pPr>
      <w:r w:rsidRPr="009A6C54">
        <w:rPr>
          <w:color w:val="auto"/>
        </w:rPr>
        <w:t>^TMP(1000,”SDAMA201”,”GETAPPT”,2,2)= 150^BOB’S CLINIC</w:t>
      </w:r>
    </w:p>
    <w:p w14:paraId="26F27B2F" w14:textId="77777777" w:rsidR="009D0117" w:rsidRPr="009A6C54" w:rsidRDefault="009D0117" w:rsidP="009D0117">
      <w:pPr>
        <w:pStyle w:val="BodyText3"/>
        <w:rPr>
          <w:color w:val="auto"/>
        </w:rPr>
      </w:pPr>
      <w:r w:rsidRPr="009A6C54">
        <w:rPr>
          <w:color w:val="auto"/>
        </w:rPr>
        <w:t>^TMP(1000,”SDAMA201”,”GETAPPT”,2,3)=”R”</w:t>
      </w:r>
    </w:p>
    <w:p w14:paraId="26F27B30" w14:textId="77777777" w:rsidR="009D0117" w:rsidRPr="009A6C54" w:rsidRDefault="009D0117" w:rsidP="009D0117">
      <w:pPr>
        <w:pStyle w:val="BodyText3"/>
        <w:rPr>
          <w:color w:val="auto"/>
        </w:rPr>
      </w:pPr>
      <w:r w:rsidRPr="009A6C54">
        <w:rPr>
          <w:color w:val="auto"/>
        </w:rPr>
        <w:t>^TMP(1000,”SDAMA201”,”GETAPPT”,2,6)=”WHEELCHAIR REQUESTED”</w:t>
      </w:r>
    </w:p>
    <w:p w14:paraId="26F27B31" w14:textId="77777777"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lastRenderedPageBreak/>
        <w:t xml:space="preserve"> </w:t>
      </w:r>
      <w:bookmarkStart w:id="259" w:name="_Toc518911276"/>
      <w:r w:rsidR="003539BA" w:rsidRPr="009A6C54">
        <w:t>Application Programmer Interface - NEXTAPPT</w:t>
      </w:r>
      <w:bookmarkEnd w:id="259"/>
    </w:p>
    <w:p w14:paraId="26F27B32" w14:textId="77777777"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14:paraId="26F27B33" w14:textId="77777777" w:rsidR="003539BA" w:rsidRPr="009A6C54" w:rsidRDefault="003539BA" w:rsidP="00106BBA">
      <w:pPr>
        <w:pStyle w:val="BodyText"/>
      </w:pPr>
      <w:r w:rsidRPr="009A6C54">
        <w:t>Declaration:</w:t>
      </w:r>
      <w:r w:rsidRPr="009A6C54">
        <w:tab/>
        <w:t>$$NEXTAPPT^SDAMA201(SDIEN,SDFIELDS,</w:t>
      </w:r>
    </w:p>
    <w:p w14:paraId="26F27B34" w14:textId="77777777" w:rsidR="003539BA" w:rsidRPr="009A6C54" w:rsidRDefault="00FC40F9" w:rsidP="00106BBA">
      <w:pPr>
        <w:pStyle w:val="BodyText"/>
      </w:pPr>
      <w:r w:rsidRPr="009A6C54">
        <w:tab/>
      </w:r>
      <w:r w:rsidRPr="009A6C54">
        <w:tab/>
      </w:r>
      <w:r w:rsidRPr="009A6C54">
        <w:tab/>
      </w:r>
      <w:r w:rsidR="003539BA" w:rsidRPr="009A6C54">
        <w:t>SDAPSTAT,SDIOSTAT)</w:t>
      </w:r>
    </w:p>
    <w:p w14:paraId="26F27B35" w14:textId="77777777"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14:paraId="26F27B36" w14:textId="77777777" w:rsidR="003539BA" w:rsidRPr="009A6C54" w:rsidRDefault="003539BA" w:rsidP="00106BBA">
      <w:pPr>
        <w:pStyle w:val="BodyText"/>
      </w:pPr>
      <w:r w:rsidRPr="009A6C54">
        <w:t>Arguments:</w:t>
      </w:r>
      <w:r w:rsidRPr="009A6C54">
        <w:tab/>
        <w:t>SDIEN</w:t>
      </w:r>
      <w:r w:rsidRPr="009A6C54">
        <w:tab/>
        <w:t>Patient IEN (required)</w:t>
      </w:r>
    </w:p>
    <w:p w14:paraId="26F27B37" w14:textId="77777777" w:rsidR="003539BA" w:rsidRPr="009A6C54" w:rsidRDefault="003539BA" w:rsidP="00E63324">
      <w:pPr>
        <w:pStyle w:val="BodyText"/>
        <w:ind w:left="1440"/>
      </w:pPr>
      <w:r w:rsidRPr="009A6C54">
        <w:t>SDFIELDS</w:t>
      </w:r>
      <w:r w:rsidRPr="009A6C54">
        <w:tab/>
        <w:t>Field List (optional, each field number separated by a semi-colon)</w:t>
      </w:r>
    </w:p>
    <w:p w14:paraId="26F27B38" w14:textId="77777777"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39" w14:textId="77777777"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14:paraId="26F27B3A" w14:textId="77777777"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14:paraId="26F27B3B" w14:textId="77777777"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14:paraId="26F27B3C" w14:textId="77777777" w:rsidR="003539BA" w:rsidRPr="009A6C54" w:rsidRDefault="003539BA" w:rsidP="00106BBA">
      <w:pPr>
        <w:pStyle w:val="BodyText"/>
      </w:pPr>
      <w:r w:rsidRPr="009A6C54">
        <w:t>If no future appointment is found, then the ^TMP($J,”SDAMA201”,”NEXTAPPT”,y) array will not be generated.</w:t>
      </w:r>
    </w:p>
    <w:p w14:paraId="26F27B3D" w14:textId="77777777"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14:paraId="26F27B3E" w14:textId="77777777"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14:paraId="26F27B3F" w14:textId="77777777"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14:paraId="26F27B40" w14:textId="77777777" w:rsidR="003539BA" w:rsidRPr="009A6C54" w:rsidRDefault="003539BA" w:rsidP="009D0117">
      <w:pPr>
        <w:pStyle w:val="BodyText3"/>
        <w:spacing w:after="0"/>
        <w:rPr>
          <w:color w:val="auto"/>
        </w:rPr>
      </w:pPr>
      <w:r w:rsidRPr="009A6C54">
        <w:rPr>
          <w:color w:val="auto"/>
        </w:rPr>
        <w:t>^TMP($J,”SDAMA201”,”NEXTAPPT”)</w:t>
      </w:r>
    </w:p>
    <w:p w14:paraId="26F27B41" w14:textId="77777777" w:rsidR="009D0117" w:rsidRPr="009A6C54" w:rsidRDefault="009D0117" w:rsidP="009D0117">
      <w:pPr>
        <w:pStyle w:val="BodyText"/>
        <w:spacing w:before="0" w:after="0"/>
        <w:rPr>
          <w:lang w:val="en-US"/>
        </w:rPr>
      </w:pPr>
    </w:p>
    <w:p w14:paraId="26F27B42" w14:textId="77777777" w:rsidR="003539BA" w:rsidRPr="009A6C54" w:rsidRDefault="002A07FC" w:rsidP="009D0117">
      <w:pPr>
        <w:pStyle w:val="BodyText"/>
        <w:spacing w:before="0" w:after="0"/>
        <w:rPr>
          <w:b/>
        </w:rPr>
      </w:pPr>
      <w:r w:rsidRPr="009A6C54">
        <w:rPr>
          <w:b/>
        </w:rPr>
        <w:t>NEXTAPPT EXAMPLES</w:t>
      </w:r>
    </w:p>
    <w:p w14:paraId="26F27B43" w14:textId="77777777"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14:paraId="26F27B44" w14:textId="77777777"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14:paraId="26F27B45" w14:textId="77777777" w:rsidR="003539BA" w:rsidRPr="009A6C54" w:rsidRDefault="003539BA" w:rsidP="00E63324">
      <w:pPr>
        <w:pStyle w:val="BodyText3"/>
        <w:ind w:left="720"/>
        <w:rPr>
          <w:color w:val="auto"/>
        </w:rPr>
      </w:pPr>
      <w:r w:rsidRPr="009A6C54">
        <w:rPr>
          <w:color w:val="auto"/>
        </w:rPr>
        <w:t>insert code here to continue processing as needed</w:t>
      </w:r>
    </w:p>
    <w:p w14:paraId="26F27B46" w14:textId="77777777" w:rsidR="003539BA" w:rsidRPr="009A6C54" w:rsidRDefault="003539BA" w:rsidP="00106BBA">
      <w:pPr>
        <w:pStyle w:val="BodyText"/>
      </w:pPr>
      <w:r w:rsidRPr="009A6C54">
        <w:t>No appointment data is returned from the above example because no fields were passed in.</w:t>
      </w:r>
    </w:p>
    <w:p w14:paraId="26F27B47" w14:textId="77777777" w:rsidR="003539BA" w:rsidRPr="009A6C54" w:rsidRDefault="00F51AC2" w:rsidP="00106BBA">
      <w:pPr>
        <w:pStyle w:val="BodyText"/>
      </w:pPr>
      <w:r w:rsidRPr="009A6C54">
        <w:br w:type="page"/>
      </w:r>
      <w:r w:rsidR="003539BA" w:rsidRPr="009A6C54">
        <w:lastRenderedPageBreak/>
        <w:t xml:space="preserve">2)  If patient 99 has a future scheduled inpatient appointment, retrieve appointment date/time, clinic ID, appointment status, and patient status: </w:t>
      </w:r>
    </w:p>
    <w:p w14:paraId="26F27B48" w14:textId="77777777" w:rsidR="003539BA" w:rsidRPr="009A6C54" w:rsidRDefault="003539BA" w:rsidP="00FC40F9">
      <w:pPr>
        <w:pStyle w:val="BodyText3"/>
        <w:rPr>
          <w:color w:val="auto"/>
        </w:rPr>
      </w:pPr>
      <w:r w:rsidRPr="009A6C54">
        <w:rPr>
          <w:color w:val="auto"/>
        </w:rPr>
        <w:t>I $$NEXTAPPT^SDAMA201(99,”1;2;3;12”,”R”,”I”)  D</w:t>
      </w:r>
    </w:p>
    <w:p w14:paraId="26F27B49" w14:textId="77777777" w:rsidR="003539BA" w:rsidRPr="009A6C54" w:rsidRDefault="003539BA" w:rsidP="00FC40F9">
      <w:pPr>
        <w:pStyle w:val="BodyText3"/>
        <w:rPr>
          <w:color w:val="auto"/>
        </w:rPr>
      </w:pPr>
      <w:r w:rsidRPr="009A6C54">
        <w:rPr>
          <w:color w:val="auto"/>
        </w:rPr>
        <w:t>S NEXTDATE=$G(^TMP($J,”SDAMA201”,”NEXTAPPT”,1))</w:t>
      </w:r>
    </w:p>
    <w:p w14:paraId="26F27B4A" w14:textId="77777777" w:rsidR="003539BA" w:rsidRPr="009A6C54" w:rsidRDefault="003539BA" w:rsidP="00FC40F9">
      <w:pPr>
        <w:pStyle w:val="BodyText3"/>
        <w:rPr>
          <w:color w:val="auto"/>
        </w:rPr>
      </w:pPr>
      <w:r w:rsidRPr="009A6C54">
        <w:rPr>
          <w:color w:val="auto"/>
        </w:rPr>
        <w:t>S CLINIEN=+$G(^TMP($J,”SDAMA201”,”NEXTAPPT”,2))</w:t>
      </w:r>
    </w:p>
    <w:p w14:paraId="26F27B4B" w14:textId="77777777" w:rsidR="003539BA" w:rsidRPr="009A6C54" w:rsidRDefault="003539BA" w:rsidP="00FC40F9">
      <w:pPr>
        <w:pStyle w:val="BodyText3"/>
        <w:rPr>
          <w:color w:val="auto"/>
        </w:rPr>
      </w:pPr>
      <w:r w:rsidRPr="009A6C54">
        <w:rPr>
          <w:color w:val="auto"/>
        </w:rPr>
        <w:t>S APPTSTAT=$G(^TMP($J,”SDAMA201”,”NEXTAPPT”,3))</w:t>
      </w:r>
    </w:p>
    <w:p w14:paraId="26F27B4C" w14:textId="77777777" w:rsidR="003539BA" w:rsidRPr="009A6C54" w:rsidRDefault="003539BA" w:rsidP="00FC40F9">
      <w:pPr>
        <w:pStyle w:val="BodyText3"/>
        <w:rPr>
          <w:color w:val="auto"/>
          <w:lang w:val="en-US"/>
        </w:rPr>
      </w:pPr>
      <w:r w:rsidRPr="009A6C54">
        <w:rPr>
          <w:color w:val="auto"/>
        </w:rPr>
        <w:t>S PATSTATS=$G(^TMP($J,”SDAMA201”,”NEXTAPPT”,12))</w:t>
      </w:r>
    </w:p>
    <w:p w14:paraId="26F27B4D" w14:textId="77777777" w:rsidR="00083839" w:rsidRPr="009A6C54" w:rsidRDefault="00083839" w:rsidP="00FC40F9">
      <w:pPr>
        <w:pStyle w:val="BodyText3"/>
        <w:rPr>
          <w:color w:val="auto"/>
          <w:lang w:val="en-US"/>
        </w:rPr>
      </w:pPr>
    </w:p>
    <w:p w14:paraId="26F27B4E" w14:textId="77777777" w:rsidR="00083839" w:rsidRPr="009A6C54" w:rsidRDefault="00083839" w:rsidP="00083839">
      <w:pPr>
        <w:pStyle w:val="BodyText3"/>
        <w:rPr>
          <w:color w:val="auto"/>
        </w:rPr>
      </w:pPr>
      <w:r w:rsidRPr="009A6C54">
        <w:rPr>
          <w:color w:val="auto"/>
        </w:rPr>
        <w:t>&gt;ZW ^TMP($J,”SDAMA201”,”NEXTAPPT”)</w:t>
      </w:r>
    </w:p>
    <w:p w14:paraId="26F27B4F" w14:textId="77777777" w:rsidR="00083839" w:rsidRPr="009A6C54" w:rsidRDefault="00083839" w:rsidP="00083839">
      <w:pPr>
        <w:pStyle w:val="BodyText3"/>
        <w:rPr>
          <w:color w:val="auto"/>
        </w:rPr>
      </w:pPr>
      <w:r w:rsidRPr="009A6C54">
        <w:rPr>
          <w:color w:val="auto"/>
        </w:rPr>
        <w:t>^TMP(1000,”SDAMA201”,”NEXTAPPT”,1)=3030115.10</w:t>
      </w:r>
    </w:p>
    <w:p w14:paraId="26F27B50" w14:textId="77777777" w:rsidR="00083839" w:rsidRPr="009A6C54" w:rsidRDefault="00083839" w:rsidP="00083839">
      <w:pPr>
        <w:pStyle w:val="BodyText3"/>
        <w:rPr>
          <w:color w:val="auto"/>
        </w:rPr>
      </w:pPr>
      <w:r w:rsidRPr="009A6C54">
        <w:rPr>
          <w:color w:val="auto"/>
        </w:rPr>
        <w:t>^TMP(1000,”SDAMA201”,”NEXTAPPT”,2)=130^SAM’S CLINIC</w:t>
      </w:r>
    </w:p>
    <w:p w14:paraId="26F27B51" w14:textId="77777777" w:rsidR="00083839" w:rsidRPr="009A6C54" w:rsidRDefault="00083839" w:rsidP="00083839">
      <w:pPr>
        <w:pStyle w:val="BodyText3"/>
        <w:rPr>
          <w:color w:val="auto"/>
        </w:rPr>
      </w:pPr>
      <w:r w:rsidRPr="009A6C54">
        <w:rPr>
          <w:color w:val="auto"/>
        </w:rPr>
        <w:t>^TMP(1000,”SDAMA201”,”NEXTAPPT”,3)=R</w:t>
      </w:r>
    </w:p>
    <w:p w14:paraId="26F27B52" w14:textId="77777777" w:rsidR="00083839" w:rsidRPr="009A6C54" w:rsidRDefault="00083839" w:rsidP="00083839">
      <w:pPr>
        <w:pStyle w:val="BodyText3"/>
        <w:rPr>
          <w:color w:val="auto"/>
        </w:rPr>
      </w:pPr>
      <w:r w:rsidRPr="009A6C54">
        <w:rPr>
          <w:color w:val="auto"/>
        </w:rPr>
        <w:t>^TMP(1000,”SDAMA201”,”NEXTAPPT”,12)=”I”</w:t>
      </w:r>
    </w:p>
    <w:p w14:paraId="26F27B53" w14:textId="77777777" w:rsidR="00F51AC2" w:rsidRPr="009A6C54" w:rsidRDefault="00F51AC2" w:rsidP="00F51AC2">
      <w:pPr>
        <w:pStyle w:val="BodyText"/>
        <w:spacing w:before="0" w:after="0"/>
        <w:rPr>
          <w:lang w:val="en-US"/>
        </w:rPr>
      </w:pPr>
    </w:p>
    <w:p w14:paraId="26F27B54" w14:textId="77777777"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14:paraId="26F27B55" w14:textId="77777777" w:rsidR="003539BA" w:rsidRPr="009A6C54" w:rsidRDefault="003539BA" w:rsidP="00F51AC2">
      <w:pPr>
        <w:pStyle w:val="BodyText"/>
        <w:spacing w:before="0" w:after="0"/>
      </w:pPr>
    </w:p>
    <w:p w14:paraId="26F27B56" w14:textId="77777777" w:rsidR="003539BA" w:rsidRPr="009A6C54" w:rsidRDefault="003539BA" w:rsidP="00F51AC2">
      <w:pPr>
        <w:pStyle w:val="BodyText3"/>
        <w:spacing w:before="0" w:after="0"/>
        <w:rPr>
          <w:color w:val="auto"/>
        </w:rPr>
      </w:pPr>
      <w:r w:rsidRPr="009A6C54">
        <w:rPr>
          <w:color w:val="auto"/>
        </w:rPr>
        <w:t>I $$NEXTAPPT^SDAMA201(111,”1;2;3;12”)  D</w:t>
      </w:r>
    </w:p>
    <w:p w14:paraId="26F27B57" w14:textId="77777777" w:rsidR="003539BA" w:rsidRPr="009A6C54" w:rsidRDefault="003539BA" w:rsidP="00FC40F9">
      <w:pPr>
        <w:pStyle w:val="BodyText3"/>
        <w:rPr>
          <w:color w:val="auto"/>
        </w:rPr>
      </w:pPr>
      <w:r w:rsidRPr="009A6C54">
        <w:rPr>
          <w:color w:val="auto"/>
        </w:rPr>
        <w:t>S NEXTDATE=$G(^TMP($J,”SDAMA201”,”NEXTAPPT”,1))</w:t>
      </w:r>
    </w:p>
    <w:p w14:paraId="26F27B58" w14:textId="77777777" w:rsidR="003539BA" w:rsidRPr="009A6C54" w:rsidRDefault="003539BA" w:rsidP="00FC40F9">
      <w:pPr>
        <w:pStyle w:val="BodyText3"/>
        <w:rPr>
          <w:color w:val="auto"/>
        </w:rPr>
      </w:pPr>
      <w:r w:rsidRPr="009A6C54">
        <w:rPr>
          <w:color w:val="auto"/>
        </w:rPr>
        <w:t>S CLINIEN=+$G(^TMP($J,”SDAMA201”,”NEXTAPPT”,2))</w:t>
      </w:r>
    </w:p>
    <w:p w14:paraId="26F27B59" w14:textId="77777777" w:rsidR="003539BA" w:rsidRPr="009A6C54" w:rsidRDefault="003539BA" w:rsidP="00FC40F9">
      <w:pPr>
        <w:pStyle w:val="BodyText3"/>
        <w:rPr>
          <w:color w:val="auto"/>
        </w:rPr>
      </w:pPr>
      <w:r w:rsidRPr="009A6C54">
        <w:rPr>
          <w:color w:val="auto"/>
        </w:rPr>
        <w:t>S APPTSTAT=$G(^TMP($J,”SDAMA201”,”NEXTAPPT”,3))</w:t>
      </w:r>
    </w:p>
    <w:p w14:paraId="26F27B5A" w14:textId="77777777" w:rsidR="003539BA" w:rsidRPr="009A6C54" w:rsidRDefault="003539BA" w:rsidP="00FC40F9">
      <w:pPr>
        <w:pStyle w:val="BodyText3"/>
        <w:rPr>
          <w:color w:val="auto"/>
        </w:rPr>
      </w:pPr>
      <w:r w:rsidRPr="009A6C54">
        <w:rPr>
          <w:color w:val="auto"/>
        </w:rPr>
        <w:t>S PATSTATS=$G(^TMP($J,”SDAMA201”,”NEXTAPPT”,12))</w:t>
      </w:r>
    </w:p>
    <w:p w14:paraId="26F27B5B" w14:textId="77777777" w:rsidR="003539BA" w:rsidRPr="009A6C54" w:rsidRDefault="003539BA" w:rsidP="00FC40F9">
      <w:pPr>
        <w:pStyle w:val="BodyText3"/>
        <w:rPr>
          <w:color w:val="auto"/>
        </w:rPr>
      </w:pPr>
      <w:r w:rsidRPr="009A6C54">
        <w:rPr>
          <w:color w:val="auto"/>
        </w:rPr>
        <w:t>&gt;ZW ^TMP($J,”SDAMA201”,”NEXTAPPT”)</w:t>
      </w:r>
    </w:p>
    <w:p w14:paraId="26F27B5C" w14:textId="77777777" w:rsidR="003539BA" w:rsidRPr="009A6C54" w:rsidRDefault="003539BA" w:rsidP="00FC40F9">
      <w:pPr>
        <w:pStyle w:val="BodyText3"/>
        <w:rPr>
          <w:color w:val="auto"/>
        </w:rPr>
      </w:pPr>
      <w:r w:rsidRPr="009A6C54">
        <w:rPr>
          <w:color w:val="auto"/>
        </w:rPr>
        <w:t>^TMP(1000,”SDAMA201”,”NEXTAPPT”,1)=3030130.10</w:t>
      </w:r>
    </w:p>
    <w:p w14:paraId="26F27B5D" w14:textId="77777777" w:rsidR="003539BA" w:rsidRPr="009A6C54" w:rsidRDefault="003539BA" w:rsidP="00FC40F9">
      <w:pPr>
        <w:pStyle w:val="BodyText3"/>
        <w:rPr>
          <w:color w:val="auto"/>
        </w:rPr>
      </w:pPr>
      <w:r w:rsidRPr="009A6C54">
        <w:rPr>
          <w:color w:val="auto"/>
        </w:rPr>
        <w:t>^TMP(1000,”SDAMA201”,”NEXTAPPT”,2)=130^SAM’S CLINIC</w:t>
      </w:r>
    </w:p>
    <w:p w14:paraId="26F27B5E" w14:textId="77777777" w:rsidR="003539BA" w:rsidRPr="009A6C54" w:rsidRDefault="003539BA" w:rsidP="00FC40F9">
      <w:pPr>
        <w:pStyle w:val="BodyText3"/>
        <w:rPr>
          <w:color w:val="auto"/>
        </w:rPr>
      </w:pPr>
      <w:r w:rsidRPr="009A6C54">
        <w:rPr>
          <w:color w:val="auto"/>
        </w:rPr>
        <w:t>^TMP(1000,”SDAMA201”,”NEXTAPPT”,3)=C</w:t>
      </w:r>
    </w:p>
    <w:p w14:paraId="26F27B5F" w14:textId="77777777" w:rsidR="003539BA" w:rsidRPr="009A6C54" w:rsidRDefault="003539BA" w:rsidP="00FC40F9">
      <w:pPr>
        <w:pStyle w:val="BodyText3"/>
        <w:rPr>
          <w:color w:val="auto"/>
        </w:rPr>
      </w:pPr>
      <w:r w:rsidRPr="009A6C54">
        <w:rPr>
          <w:color w:val="auto"/>
        </w:rPr>
        <w:t>^TMP(1000,”SDAMA201”,”NEXTAPPT”,12)=””</w:t>
      </w:r>
    </w:p>
    <w:p w14:paraId="26F27B60" w14:textId="77777777" w:rsidR="00083839" w:rsidRPr="009A6C54" w:rsidRDefault="00083839" w:rsidP="00083839">
      <w:pPr>
        <w:pStyle w:val="BodyText"/>
        <w:spacing w:before="0" w:after="0"/>
        <w:rPr>
          <w:lang w:val="en-US"/>
        </w:rPr>
      </w:pPr>
    </w:p>
    <w:p w14:paraId="26F27B61" w14:textId="77777777"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14:paraId="26F27B62" w14:textId="77777777"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lastRenderedPageBreak/>
        <w:t xml:space="preserve"> </w:t>
      </w:r>
      <w:bookmarkStart w:id="260" w:name="_Toc518911277"/>
      <w:r w:rsidR="003539BA" w:rsidRPr="009A6C54">
        <w:t>Application Programmer Interface - GETPLIST</w:t>
      </w:r>
      <w:bookmarkEnd w:id="260"/>
    </w:p>
    <w:p w14:paraId="26F27B63" w14:textId="77777777"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14:paraId="26F27B64" w14:textId="77777777" w:rsidR="003539BA" w:rsidRPr="009A6C54" w:rsidRDefault="003539BA" w:rsidP="00106BBA">
      <w:pPr>
        <w:pStyle w:val="BodyText"/>
      </w:pPr>
      <w:r w:rsidRPr="009A6C54">
        <w:t>Declaration:</w:t>
      </w:r>
      <w:r w:rsidRPr="009A6C54">
        <w:tab/>
        <w:t>GETPLIST^SDAMA202(SDIEN,SDFIELDS,SDAPSTAT,</w:t>
      </w:r>
    </w:p>
    <w:p w14:paraId="26F27B65" w14:textId="77777777" w:rsidR="003539BA" w:rsidRPr="009A6C54" w:rsidRDefault="00F8612A" w:rsidP="00106BBA">
      <w:pPr>
        <w:pStyle w:val="BodyText"/>
      </w:pPr>
      <w:r w:rsidRPr="009A6C54">
        <w:tab/>
      </w:r>
      <w:r w:rsidRPr="009A6C54">
        <w:tab/>
      </w:r>
      <w:r w:rsidRPr="009A6C54">
        <w:tab/>
      </w:r>
      <w:r w:rsidR="003539BA" w:rsidRPr="009A6C54">
        <w:t>SDSTART,SDEND,SDRESULT, SDIOSTAT)</w:t>
      </w:r>
    </w:p>
    <w:p w14:paraId="26F27B66" w14:textId="77777777"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14:paraId="26F27B67" w14:textId="77777777"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14:paraId="26F27B68" w14:textId="77777777" w:rsidR="003539BA" w:rsidRPr="009A6C54" w:rsidRDefault="003539BA" w:rsidP="005B1BC0">
      <w:pPr>
        <w:pStyle w:val="BodyText"/>
        <w:ind w:left="1440"/>
      </w:pPr>
      <w:r w:rsidRPr="009A6C54">
        <w:t xml:space="preserve">SDFIELDS </w:t>
      </w:r>
      <w:r w:rsidRPr="009A6C54">
        <w:tab/>
        <w:t>Field List (optional, each field number separated by a semi-colon)</w:t>
      </w:r>
    </w:p>
    <w:p w14:paraId="26F27B69" w14:textId="77777777"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14:paraId="26F27B6A" w14:textId="77777777" w:rsidR="003539BA" w:rsidRPr="009A6C54" w:rsidRDefault="003539BA" w:rsidP="005B1BC0">
      <w:pPr>
        <w:pStyle w:val="BodyText"/>
        <w:ind w:left="1440"/>
      </w:pPr>
      <w:r w:rsidRPr="009A6C54">
        <w:t xml:space="preserve">SDSTART </w:t>
      </w:r>
      <w:r w:rsidRPr="009A6C54">
        <w:tab/>
        <w:t>Start Date/time (optional, internal FileMan format)</w:t>
      </w:r>
    </w:p>
    <w:p w14:paraId="26F27B6B" w14:textId="77777777" w:rsidR="003539BA" w:rsidRPr="009A6C54" w:rsidRDefault="003539BA" w:rsidP="005B1BC0">
      <w:pPr>
        <w:pStyle w:val="BodyText"/>
        <w:ind w:left="1440"/>
      </w:pPr>
      <w:r w:rsidRPr="009A6C54">
        <w:t xml:space="preserve">SDEND </w:t>
      </w:r>
      <w:r w:rsidRPr="009A6C54">
        <w:tab/>
        <w:t>End Date/time (optional, internal FileMan format)</w:t>
      </w:r>
    </w:p>
    <w:p w14:paraId="26F27B6C" w14:textId="77777777"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14:paraId="26F27B6D" w14:textId="77777777" w:rsidR="003539BA" w:rsidRPr="009A6C54" w:rsidRDefault="003539BA" w:rsidP="005B1BC0">
      <w:pPr>
        <w:pStyle w:val="BodyText"/>
        <w:ind w:left="1440"/>
      </w:pPr>
      <w:r w:rsidRPr="009A6C54">
        <w:t>SDIOSTAT</w:t>
      </w:r>
      <w:r w:rsidRPr="009A6C54">
        <w:tab/>
        <w:t>Patient Status Filter (optional, see “Filters” for default and valid values)</w:t>
      </w:r>
    </w:p>
    <w:p w14:paraId="26F27B6E" w14:textId="77777777"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14:paraId="26F27B6F" w14:textId="77777777"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14:paraId="26F27B70" w14:textId="77777777"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14:paraId="26F27B71" w14:textId="77777777"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14:paraId="26F27B72" w14:textId="77777777" w:rsidR="003539BA" w:rsidRPr="009A6C54" w:rsidRDefault="003539BA" w:rsidP="00106BBA">
      <w:pPr>
        <w:pStyle w:val="BodyText"/>
      </w:pPr>
      <w:r w:rsidRPr="009A6C54">
        <w:t>Other:</w:t>
      </w:r>
      <w:r w:rsidRPr="009A6C54">
        <w:tab/>
        <w:t>When processing has completed, kill the temporary array:</w:t>
      </w:r>
    </w:p>
    <w:p w14:paraId="26F27B73" w14:textId="77777777" w:rsidR="003539BA" w:rsidRPr="009A6C54" w:rsidRDefault="003539BA" w:rsidP="005712E1">
      <w:pPr>
        <w:pStyle w:val="BodyText3"/>
        <w:rPr>
          <w:color w:val="auto"/>
        </w:rPr>
      </w:pPr>
      <w:r w:rsidRPr="009A6C54">
        <w:rPr>
          <w:color w:val="auto"/>
        </w:rPr>
        <w:t>^TMP($J,”SDAMA202”,”GETPLIST”)</w:t>
      </w:r>
    </w:p>
    <w:p w14:paraId="26F27B74" w14:textId="77777777" w:rsidR="003539BA" w:rsidRPr="009A6C54" w:rsidRDefault="00083839" w:rsidP="00106BBA">
      <w:pPr>
        <w:pStyle w:val="BodyText"/>
        <w:rPr>
          <w:b/>
        </w:rPr>
      </w:pPr>
      <w:r w:rsidRPr="009A6C54">
        <w:rPr>
          <w:b/>
          <w:lang w:val="en-US"/>
        </w:rPr>
        <w:br w:type="page"/>
      </w:r>
      <w:r w:rsidR="00947135" w:rsidRPr="009A6C54">
        <w:rPr>
          <w:b/>
        </w:rPr>
        <w:lastRenderedPageBreak/>
        <w:t>GETPLIST EXAMPLE</w:t>
      </w:r>
    </w:p>
    <w:p w14:paraId="26F27B75" w14:textId="77777777" w:rsidR="003539BA" w:rsidRPr="009A6C54" w:rsidRDefault="003539BA" w:rsidP="00106BBA">
      <w:pPr>
        <w:pStyle w:val="BodyText"/>
      </w:pPr>
      <w:r w:rsidRPr="009A6C54">
        <w:t>Retrieve inpatient and outpatient appointment date/time, patient ID, and length of appointment for clinic 100 for 1/1/02 from 8am to 10am:</w:t>
      </w:r>
    </w:p>
    <w:p w14:paraId="26F27B76" w14:textId="77777777" w:rsidR="00083839" w:rsidRPr="009A6C54" w:rsidRDefault="00083839" w:rsidP="00083839">
      <w:pPr>
        <w:pStyle w:val="BodyText3"/>
        <w:rPr>
          <w:color w:val="auto"/>
        </w:rPr>
      </w:pPr>
      <w:r w:rsidRPr="009A6C54">
        <w:rPr>
          <w:color w:val="auto"/>
        </w:rPr>
        <w:t>&gt;D GETPLIST^SDAMA202(100,”1;4;5”,,3020101.08,3020101.1,.SDRESULT)</w:t>
      </w:r>
    </w:p>
    <w:p w14:paraId="26F27B77" w14:textId="77777777" w:rsidR="00083839" w:rsidRPr="009A6C54" w:rsidRDefault="00083839" w:rsidP="00083839">
      <w:pPr>
        <w:pStyle w:val="BodyText3"/>
        <w:rPr>
          <w:color w:val="auto"/>
        </w:rPr>
      </w:pPr>
      <w:r w:rsidRPr="009A6C54">
        <w:rPr>
          <w:color w:val="auto"/>
        </w:rPr>
        <w:t>&gt;ZW SDRESULT</w:t>
      </w:r>
    </w:p>
    <w:p w14:paraId="26F27B78" w14:textId="77777777" w:rsidR="00083839" w:rsidRPr="009A6C54" w:rsidRDefault="00083839" w:rsidP="00083839">
      <w:pPr>
        <w:pStyle w:val="BodyText3"/>
        <w:rPr>
          <w:color w:val="auto"/>
        </w:rPr>
      </w:pPr>
      <w:r w:rsidRPr="009A6C54">
        <w:rPr>
          <w:color w:val="auto"/>
        </w:rPr>
        <w:t>SDRESULT=4</w:t>
      </w:r>
    </w:p>
    <w:p w14:paraId="26F27B79" w14:textId="77777777" w:rsidR="00083839" w:rsidRPr="009A6C54" w:rsidRDefault="00083839" w:rsidP="00083839">
      <w:pPr>
        <w:pStyle w:val="BodyText3"/>
        <w:rPr>
          <w:color w:val="auto"/>
        </w:rPr>
      </w:pPr>
      <w:r w:rsidRPr="009A6C54">
        <w:rPr>
          <w:color w:val="auto"/>
        </w:rPr>
        <w:t>&gt;ZW ^TMP($J,”SDAMA202”,”GETPLIST”)</w:t>
      </w:r>
    </w:p>
    <w:p w14:paraId="26F27B7A" w14:textId="77777777" w:rsidR="00083839" w:rsidRPr="009A6C54" w:rsidRDefault="00083839" w:rsidP="00083839">
      <w:pPr>
        <w:pStyle w:val="BodyText3"/>
        <w:rPr>
          <w:color w:val="auto"/>
        </w:rPr>
      </w:pPr>
      <w:r w:rsidRPr="009A6C54">
        <w:rPr>
          <w:color w:val="auto"/>
        </w:rPr>
        <w:t>^TMP(1000,”SDAMA202”,”GETPLIST”,1,1)=3020101.08</w:t>
      </w:r>
    </w:p>
    <w:p w14:paraId="26F27B7B" w14:textId="77777777" w:rsidR="00083839" w:rsidRPr="009A6C54" w:rsidRDefault="00083839" w:rsidP="00083839">
      <w:pPr>
        <w:pStyle w:val="BodyText3"/>
        <w:rPr>
          <w:color w:val="auto"/>
        </w:rPr>
      </w:pPr>
      <w:r w:rsidRPr="009A6C54">
        <w:rPr>
          <w:color w:val="auto"/>
        </w:rPr>
        <w:t>^TMP(1000,”SDAMA202”,”GETPLIST”,1,4)=4564^JONES,CANDACE</w:t>
      </w:r>
    </w:p>
    <w:p w14:paraId="26F27B7C" w14:textId="77777777" w:rsidR="00083839" w:rsidRPr="009A6C54" w:rsidRDefault="00083839" w:rsidP="00083839">
      <w:pPr>
        <w:pStyle w:val="BodyText3"/>
        <w:rPr>
          <w:color w:val="auto"/>
        </w:rPr>
      </w:pPr>
      <w:r w:rsidRPr="009A6C54">
        <w:rPr>
          <w:color w:val="auto"/>
        </w:rPr>
        <w:t>^TMP(1000,”SDAMA202”,”GETPLIST”,1,5)=60</w:t>
      </w:r>
    </w:p>
    <w:p w14:paraId="26F27B7D" w14:textId="77777777" w:rsidR="00083839" w:rsidRPr="009A6C54" w:rsidRDefault="00083839" w:rsidP="00083839">
      <w:pPr>
        <w:pStyle w:val="BodyText3"/>
        <w:rPr>
          <w:color w:val="auto"/>
        </w:rPr>
      </w:pPr>
      <w:r w:rsidRPr="009A6C54">
        <w:rPr>
          <w:color w:val="auto"/>
        </w:rPr>
        <w:t>^TMP(1000,”SDAMA202”,”GETPLIST”,2,1)=3020101.09</w:t>
      </w:r>
    </w:p>
    <w:p w14:paraId="26F27B7E" w14:textId="77777777" w:rsidR="00083839" w:rsidRPr="009A6C54" w:rsidRDefault="00083839" w:rsidP="00083839">
      <w:pPr>
        <w:pStyle w:val="BodyText3"/>
        <w:rPr>
          <w:color w:val="auto"/>
        </w:rPr>
      </w:pPr>
      <w:r w:rsidRPr="009A6C54">
        <w:rPr>
          <w:color w:val="auto"/>
        </w:rPr>
        <w:t>^TMP(1000,”SDAMA202”,”GETPLIST”,2,4)=9007^HEADRICK,ANITA</w:t>
      </w:r>
    </w:p>
    <w:p w14:paraId="26F27B7F" w14:textId="77777777" w:rsidR="00083839" w:rsidRPr="009A6C54" w:rsidRDefault="00083839" w:rsidP="00083839">
      <w:pPr>
        <w:pStyle w:val="BodyText3"/>
        <w:rPr>
          <w:color w:val="auto"/>
        </w:rPr>
      </w:pPr>
      <w:r w:rsidRPr="009A6C54">
        <w:rPr>
          <w:color w:val="auto"/>
        </w:rPr>
        <w:t>^TMP(1000,”SDAMA202”,”GETPLIST”,2,5)=30</w:t>
      </w:r>
    </w:p>
    <w:p w14:paraId="26F27B80" w14:textId="77777777" w:rsidR="00083839" w:rsidRPr="009A6C54" w:rsidRDefault="00083839" w:rsidP="00083839">
      <w:pPr>
        <w:pStyle w:val="BodyText3"/>
        <w:rPr>
          <w:color w:val="auto"/>
        </w:rPr>
      </w:pPr>
      <w:r w:rsidRPr="009A6C54">
        <w:rPr>
          <w:color w:val="auto"/>
        </w:rPr>
        <w:t>^TMP(1000,”SDAMA202”,”GETPLIST”,3,1)=3020101.093</w:t>
      </w:r>
    </w:p>
    <w:p w14:paraId="26F27B81" w14:textId="77777777" w:rsidR="00083839" w:rsidRPr="009A6C54" w:rsidRDefault="00083839" w:rsidP="00083839">
      <w:pPr>
        <w:pStyle w:val="BodyText3"/>
        <w:rPr>
          <w:color w:val="auto"/>
        </w:rPr>
      </w:pPr>
      <w:r w:rsidRPr="009A6C54">
        <w:rPr>
          <w:color w:val="auto"/>
        </w:rPr>
        <w:t>^TMP(1000,”SDAMA202”,”GETPLIST”,3,4)=24389^SIMPSON,LEANORA</w:t>
      </w:r>
    </w:p>
    <w:p w14:paraId="26F27B82" w14:textId="77777777" w:rsidR="00083839" w:rsidRPr="009A6C54" w:rsidRDefault="00083839" w:rsidP="00083839">
      <w:pPr>
        <w:pStyle w:val="BodyText3"/>
        <w:rPr>
          <w:color w:val="auto"/>
        </w:rPr>
      </w:pPr>
      <w:r w:rsidRPr="009A6C54">
        <w:rPr>
          <w:color w:val="auto"/>
        </w:rPr>
        <w:t>^TMP(1000,”SDAMA202”,”GETPLIST”,3,5)=30</w:t>
      </w:r>
    </w:p>
    <w:p w14:paraId="26F27B83" w14:textId="77777777" w:rsidR="00083839" w:rsidRPr="009A6C54" w:rsidRDefault="00083839" w:rsidP="00083839">
      <w:pPr>
        <w:pStyle w:val="BodyText3"/>
        <w:rPr>
          <w:color w:val="auto"/>
        </w:rPr>
      </w:pPr>
      <w:r w:rsidRPr="009A6C54">
        <w:rPr>
          <w:color w:val="auto"/>
        </w:rPr>
        <w:t>^TMP(1000,”SDAMA202”,”GETPLIST”,4,1)=3020101.1</w:t>
      </w:r>
    </w:p>
    <w:p w14:paraId="26F27B84" w14:textId="77777777" w:rsidR="00083839" w:rsidRPr="009A6C54" w:rsidRDefault="00083839" w:rsidP="00083839">
      <w:pPr>
        <w:pStyle w:val="BodyText3"/>
        <w:rPr>
          <w:color w:val="auto"/>
        </w:rPr>
      </w:pPr>
      <w:r w:rsidRPr="009A6C54">
        <w:rPr>
          <w:color w:val="auto"/>
        </w:rPr>
        <w:t>^TMP(1000,”SDAMA202”,”GETPLIST”,4,4)=40374^SMITH,SAMUEL</w:t>
      </w:r>
    </w:p>
    <w:p w14:paraId="26F27B85" w14:textId="77777777" w:rsidR="00083839" w:rsidRPr="009A6C54" w:rsidRDefault="00083839" w:rsidP="00083839">
      <w:pPr>
        <w:pStyle w:val="BodyText3"/>
        <w:rPr>
          <w:color w:val="auto"/>
        </w:rPr>
      </w:pPr>
      <w:r w:rsidRPr="009A6C54">
        <w:rPr>
          <w:color w:val="auto"/>
        </w:rPr>
        <w:t>^TMP(1000,”SDAMA202”,”GETPLIST”,4,5)=30</w:t>
      </w:r>
    </w:p>
    <w:p w14:paraId="26F27B86" w14:textId="77777777" w:rsidR="003539BA" w:rsidRPr="009A6C54" w:rsidRDefault="003539BA" w:rsidP="00EC5880">
      <w:pPr>
        <w:pStyle w:val="Heading2"/>
      </w:pPr>
      <w:bookmarkStart w:id="261" w:name="_Toc518911278"/>
      <w:r w:rsidRPr="009A6C54">
        <w:t>Application Programmer Interface - PATAPPT</w:t>
      </w:r>
      <w:bookmarkEnd w:id="261"/>
    </w:p>
    <w:p w14:paraId="26F27B87" w14:textId="77777777"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14:paraId="26F27B88" w14:textId="77777777" w:rsidR="003539BA" w:rsidRPr="009A6C54" w:rsidRDefault="003539BA" w:rsidP="00621586">
      <w:pPr>
        <w:pStyle w:val="BodyText"/>
      </w:pPr>
      <w:r w:rsidRPr="009A6C54">
        <w:t>Declaration:</w:t>
      </w:r>
      <w:r w:rsidRPr="009A6C54">
        <w:tab/>
        <w:t>PATAPPT^SDAMA204(SDDFN)</w:t>
      </w:r>
    </w:p>
    <w:p w14:paraId="26F27B89" w14:textId="77777777"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14:paraId="26F27B8A" w14:textId="77777777" w:rsidR="003539BA" w:rsidRPr="009A6C54" w:rsidRDefault="003539BA" w:rsidP="00621586">
      <w:pPr>
        <w:pStyle w:val="BodyText"/>
      </w:pPr>
      <w:r w:rsidRPr="009A6C54">
        <w:t>Argument:</w:t>
      </w:r>
      <w:r w:rsidRPr="009A6C54">
        <w:tab/>
        <w:t>SDDFN</w:t>
      </w:r>
      <w:r w:rsidRPr="009A6C54">
        <w:tab/>
        <w:t>Patient IEN (required)</w:t>
      </w:r>
    </w:p>
    <w:p w14:paraId="26F27B8B" w14:textId="77777777"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14:paraId="26F27B8C" w14:textId="77777777"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14:paraId="26F27B8D" w14:textId="77777777"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14:paraId="26F27B8E" w14:textId="77777777"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14:paraId="26F27B8F" w14:textId="77777777"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14:paraId="26F27B90" w14:textId="77777777" w:rsidR="00083839" w:rsidRPr="009A6C54" w:rsidRDefault="00083839" w:rsidP="00621586">
      <w:pPr>
        <w:pStyle w:val="BodyText"/>
        <w:rPr>
          <w:lang w:val="en-US"/>
        </w:rPr>
      </w:pPr>
      <w:r w:rsidRPr="009A6C54">
        <w:rPr>
          <w:lang w:val="en-US"/>
        </w:rPr>
        <w:br w:type="page"/>
      </w:r>
      <w:r w:rsidR="003539BA" w:rsidRPr="009A6C54">
        <w:lastRenderedPageBreak/>
        <w:t>If an error occurs, a –1 will be returned, and a node with erro</w:t>
      </w:r>
      <w:r w:rsidRPr="009A6C54">
        <w:t>r information will be created.</w:t>
      </w:r>
    </w:p>
    <w:p w14:paraId="26F27B91" w14:textId="77777777" w:rsidR="003539BA" w:rsidRPr="009A6C54" w:rsidRDefault="003539BA" w:rsidP="00621586">
      <w:pPr>
        <w:pStyle w:val="BodyText"/>
      </w:pPr>
      <w:r w:rsidRPr="009A6C54">
        <w:t>The format will be:</w:t>
      </w:r>
    </w:p>
    <w:p w14:paraId="26F27B92" w14:textId="77777777" w:rsidR="00083839" w:rsidRPr="009A6C54" w:rsidRDefault="00083839" w:rsidP="00083839">
      <w:pPr>
        <w:pStyle w:val="BodyText3"/>
        <w:rPr>
          <w:color w:val="auto"/>
        </w:rPr>
      </w:pPr>
      <w:r w:rsidRPr="009A6C54">
        <w:rPr>
          <w:color w:val="auto"/>
        </w:rPr>
        <w:t>W $$PATAPPT^SDAMA204(0) -1</w:t>
      </w:r>
    </w:p>
    <w:p w14:paraId="26F27B93"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14:paraId="26F27B94" w14:textId="77777777" w:rsidR="00083839" w:rsidRPr="009A6C54" w:rsidRDefault="00083839" w:rsidP="00083839">
      <w:pPr>
        <w:pStyle w:val="BodyText3"/>
        <w:rPr>
          <w:color w:val="auto"/>
        </w:rPr>
      </w:pPr>
      <w:r w:rsidRPr="009A6C54">
        <w:rPr>
          <w:color w:val="auto"/>
        </w:rPr>
        <w:t>ZW ^TMP(634,"SDAMA204","PATAPPT","ERROR")</w:t>
      </w:r>
    </w:p>
    <w:p w14:paraId="26F27B95" w14:textId="77777777" w:rsidR="00083839" w:rsidRPr="009A6C54" w:rsidRDefault="00083839" w:rsidP="00083839">
      <w:pPr>
        <w:pStyle w:val="BodyText3"/>
        <w:rPr>
          <w:color w:val="auto"/>
        </w:rPr>
      </w:pPr>
      <w:r w:rsidRPr="009A6C54">
        <w:rPr>
          <w:color w:val="auto"/>
        </w:rPr>
        <w:t>^TMP(634,"SDAMA204","PATAPPT","ERROR",114)="INVALID PATIENT ID"</w:t>
      </w:r>
    </w:p>
    <w:p w14:paraId="26F27B96" w14:textId="77777777"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14:paraId="26F27B97" w14:textId="77777777"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14:paraId="26F27B98" w14:textId="77777777" w:rsidR="00083839" w:rsidRPr="009A6C54" w:rsidRDefault="00083839" w:rsidP="00083839">
      <w:pPr>
        <w:pStyle w:val="BodyText"/>
        <w:spacing w:before="0" w:after="0"/>
        <w:rPr>
          <w:lang w:val="en-US"/>
        </w:rPr>
      </w:pPr>
    </w:p>
    <w:p w14:paraId="26F27B99" w14:textId="77777777" w:rsidR="003539BA" w:rsidRPr="009A6C54" w:rsidRDefault="00F21C00" w:rsidP="00083839">
      <w:pPr>
        <w:pStyle w:val="BodyText"/>
        <w:spacing w:before="0" w:after="0"/>
        <w:rPr>
          <w:b/>
        </w:rPr>
      </w:pPr>
      <w:r w:rsidRPr="009A6C54">
        <w:rPr>
          <w:b/>
        </w:rPr>
        <w:t>PATAPPT EXAMPLES</w:t>
      </w:r>
    </w:p>
    <w:p w14:paraId="26F27B9A" w14:textId="77777777" w:rsidR="003539BA" w:rsidRPr="009A6C54" w:rsidRDefault="003539BA" w:rsidP="00106BBA">
      <w:pPr>
        <w:pStyle w:val="BodyText"/>
      </w:pPr>
      <w:r w:rsidRPr="009A6C54">
        <w:t>The following examples show the initialization of variable X with the value from the function $$PATAPPT^SDAMA204(SDDFN):</w:t>
      </w:r>
    </w:p>
    <w:p w14:paraId="26F27B9B" w14:textId="77777777" w:rsidR="003539BA" w:rsidRPr="009A6C54" w:rsidRDefault="003539BA" w:rsidP="00106BBA">
      <w:pPr>
        <w:pStyle w:val="BodyText"/>
      </w:pPr>
      <w:r w:rsidRPr="009A6C54">
        <w:t>1) Patient Appointments Exists</w:t>
      </w:r>
    </w:p>
    <w:p w14:paraId="26F27B9C" w14:textId="77777777" w:rsidR="00083839" w:rsidRPr="009A6C54" w:rsidRDefault="00083839" w:rsidP="00083839">
      <w:pPr>
        <w:pStyle w:val="BodyText3"/>
        <w:rPr>
          <w:color w:val="auto"/>
        </w:rPr>
      </w:pPr>
      <w:r w:rsidRPr="009A6C54">
        <w:rPr>
          <w:color w:val="auto"/>
        </w:rPr>
        <w:t>Cache&gt;S X=$$PATAPPT^SDAMA204(123)</w:t>
      </w:r>
    </w:p>
    <w:p w14:paraId="26F27B9D" w14:textId="77777777" w:rsidR="00083839" w:rsidRPr="009A6C54" w:rsidRDefault="00083839" w:rsidP="00083839">
      <w:pPr>
        <w:pStyle w:val="BodyText3"/>
        <w:rPr>
          <w:color w:val="auto"/>
        </w:rPr>
      </w:pPr>
      <w:r w:rsidRPr="009A6C54">
        <w:rPr>
          <w:color w:val="auto"/>
        </w:rPr>
        <w:t>Cache&gt;W X</w:t>
      </w:r>
    </w:p>
    <w:p w14:paraId="26F27B9E" w14:textId="77777777" w:rsidR="00083839" w:rsidRPr="009A6C54" w:rsidRDefault="00083839" w:rsidP="00083839">
      <w:pPr>
        <w:pStyle w:val="BodyText3"/>
        <w:rPr>
          <w:color w:val="auto"/>
        </w:rPr>
      </w:pPr>
      <w:r w:rsidRPr="009A6C54">
        <w:rPr>
          <w:color w:val="auto"/>
        </w:rPr>
        <w:t>1</w:t>
      </w:r>
    </w:p>
    <w:p w14:paraId="26F27B9F" w14:textId="77777777" w:rsidR="00F51AC2" w:rsidRPr="009A6C54" w:rsidRDefault="00F51AC2" w:rsidP="00F51AC2">
      <w:pPr>
        <w:pStyle w:val="BodyText"/>
        <w:spacing w:before="0" w:after="0"/>
        <w:rPr>
          <w:lang w:val="en-US"/>
        </w:rPr>
      </w:pPr>
    </w:p>
    <w:p w14:paraId="26F27BA0" w14:textId="77777777" w:rsidR="003539BA" w:rsidRPr="009A6C54" w:rsidRDefault="003539BA" w:rsidP="00106BBA">
      <w:pPr>
        <w:pStyle w:val="BodyText"/>
      </w:pPr>
      <w:r w:rsidRPr="009A6C54">
        <w:t>2) No Patient Appointments Exists</w:t>
      </w:r>
    </w:p>
    <w:p w14:paraId="26F27BA1" w14:textId="77777777" w:rsidR="003539BA" w:rsidRPr="009A6C54" w:rsidRDefault="003539BA" w:rsidP="00106BBA">
      <w:pPr>
        <w:pStyle w:val="BodyText"/>
      </w:pPr>
      <w:r w:rsidRPr="009A6C54">
        <w:t>Cache&gt;S X=$$PATAPPT^SDAMA204(11)</w:t>
      </w:r>
    </w:p>
    <w:p w14:paraId="26F27BA2" w14:textId="77777777" w:rsidR="003539BA" w:rsidRPr="009A6C54" w:rsidRDefault="003539BA" w:rsidP="00106BBA">
      <w:pPr>
        <w:pStyle w:val="BodyText"/>
      </w:pPr>
      <w:r w:rsidRPr="009A6C54">
        <w:t>Cache&gt;W X</w:t>
      </w:r>
    </w:p>
    <w:p w14:paraId="26F27BA3" w14:textId="77777777" w:rsidR="003539BA" w:rsidRPr="009A6C54" w:rsidRDefault="003539BA" w:rsidP="00106BBA">
      <w:pPr>
        <w:pStyle w:val="BodyText"/>
        <w:rPr>
          <w:lang w:val="en-US"/>
        </w:rPr>
      </w:pPr>
      <w:r w:rsidRPr="009A6C54">
        <w:t>0</w:t>
      </w:r>
    </w:p>
    <w:p w14:paraId="26F27BA4" w14:textId="77777777" w:rsidR="00F51AC2" w:rsidRPr="009A6C54" w:rsidRDefault="00F51AC2" w:rsidP="00F51AC2">
      <w:pPr>
        <w:pStyle w:val="BodyText"/>
        <w:spacing w:before="0" w:after="0"/>
        <w:rPr>
          <w:lang w:val="en-US"/>
        </w:rPr>
      </w:pPr>
    </w:p>
    <w:p w14:paraId="26F27BA5" w14:textId="77777777" w:rsidR="003539BA" w:rsidRPr="009A6C54" w:rsidRDefault="003539BA" w:rsidP="00F51AC2">
      <w:pPr>
        <w:pStyle w:val="BodyText"/>
        <w:spacing w:before="0" w:after="0"/>
      </w:pPr>
      <w:r w:rsidRPr="009A6C54">
        <w:t>3) Invalid Patient ID</w:t>
      </w:r>
    </w:p>
    <w:p w14:paraId="26F27BA6" w14:textId="77777777" w:rsidR="00083839" w:rsidRPr="009A6C54" w:rsidRDefault="00083839" w:rsidP="00083839">
      <w:pPr>
        <w:pStyle w:val="BodyText3"/>
        <w:rPr>
          <w:color w:val="auto"/>
        </w:rPr>
      </w:pPr>
      <w:r w:rsidRPr="009A6C54">
        <w:rPr>
          <w:color w:val="auto"/>
        </w:rPr>
        <w:t>Cache&gt;S X=$$PATAPPT^SDAMA204(0)</w:t>
      </w:r>
    </w:p>
    <w:p w14:paraId="26F27BA7" w14:textId="77777777" w:rsidR="00083839" w:rsidRPr="009A6C54" w:rsidRDefault="00083839" w:rsidP="00083839">
      <w:pPr>
        <w:pStyle w:val="BodyText3"/>
        <w:rPr>
          <w:color w:val="auto"/>
        </w:rPr>
      </w:pPr>
      <w:r w:rsidRPr="009A6C54">
        <w:rPr>
          <w:color w:val="auto"/>
        </w:rPr>
        <w:t>Cache&gt;W X</w:t>
      </w:r>
    </w:p>
    <w:p w14:paraId="26F27BA8" w14:textId="77777777" w:rsidR="00083839" w:rsidRPr="009A6C54" w:rsidRDefault="00083839" w:rsidP="00083839">
      <w:pPr>
        <w:pStyle w:val="BodyText3"/>
        <w:rPr>
          <w:color w:val="auto"/>
        </w:rPr>
      </w:pPr>
      <w:r w:rsidRPr="009A6C54">
        <w:rPr>
          <w:color w:val="auto"/>
        </w:rPr>
        <w:t>-1</w:t>
      </w:r>
    </w:p>
    <w:p w14:paraId="26F27BA9" w14:textId="77777777" w:rsidR="00083839" w:rsidRPr="009A6C54" w:rsidRDefault="00083839" w:rsidP="00083839">
      <w:pPr>
        <w:pStyle w:val="BodyText3"/>
        <w:rPr>
          <w:color w:val="auto"/>
        </w:rPr>
      </w:pPr>
      <w:r w:rsidRPr="009A6C54">
        <w:rPr>
          <w:color w:val="auto"/>
        </w:rPr>
        <w:t>Cache&gt;ZW ^TMP($J,"SDAMA204","PATAPPT","ERROR")</w:t>
      </w:r>
    </w:p>
    <w:p w14:paraId="26F27BAA" w14:textId="77777777" w:rsidR="00083839" w:rsidRPr="009A6C54" w:rsidRDefault="00083839" w:rsidP="00083839">
      <w:pPr>
        <w:pStyle w:val="BodyText3"/>
        <w:rPr>
          <w:color w:val="auto"/>
        </w:rPr>
      </w:pPr>
      <w:r w:rsidRPr="009A6C54">
        <w:rPr>
          <w:color w:val="auto"/>
        </w:rPr>
        <w:t>^TMP(659,"SDAMA204","PATAPPT","ERROR",114)="INVALID PATIENT ID"</w:t>
      </w:r>
    </w:p>
    <w:p w14:paraId="26F27BAB" w14:textId="77777777" w:rsidR="003539BA" w:rsidRPr="009A6C54" w:rsidRDefault="00083839" w:rsidP="00F51AC2">
      <w:pPr>
        <w:pStyle w:val="BodyText"/>
        <w:spacing w:before="0" w:after="0"/>
        <w:rPr>
          <w:b/>
        </w:rPr>
      </w:pPr>
      <w:r w:rsidRPr="009A6C54">
        <w:rPr>
          <w:lang w:val="en-US"/>
        </w:rPr>
        <w:br w:type="page"/>
      </w:r>
      <w:r w:rsidR="00F21C00" w:rsidRPr="009A6C54">
        <w:rPr>
          <w:b/>
        </w:rPr>
        <w:lastRenderedPageBreak/>
        <w:t>ERROR CODES</w:t>
      </w:r>
    </w:p>
    <w:p w14:paraId="26F27BAC" w14:textId="77777777" w:rsidR="003539BA" w:rsidRPr="009A6C54" w:rsidRDefault="003539BA" w:rsidP="00EC5880">
      <w:pPr>
        <w:pStyle w:val="BodyText"/>
      </w:pPr>
      <w:r w:rsidRPr="009A6C54">
        <w:t>Error Codes and Associated Messages</w:t>
      </w:r>
    </w:p>
    <w:p w14:paraId="26F27BAD" w14:textId="77777777" w:rsidR="003539BA" w:rsidRPr="009A6C54" w:rsidRDefault="003539BA" w:rsidP="00EC5880">
      <w:pPr>
        <w:pStyle w:val="BodyText"/>
      </w:pPr>
      <w:r w:rsidRPr="009A6C54">
        <w:t>101</w:t>
      </w:r>
      <w:r w:rsidRPr="009A6C54">
        <w:tab/>
        <w:t xml:space="preserve"> DATABASE IS UNAVAILABLE</w:t>
      </w:r>
    </w:p>
    <w:p w14:paraId="26F27BAE" w14:textId="77777777" w:rsidR="003539BA" w:rsidRPr="009A6C54" w:rsidRDefault="003539BA" w:rsidP="00EC5880">
      <w:pPr>
        <w:pStyle w:val="BodyText"/>
      </w:pPr>
      <w:r w:rsidRPr="009A6C54">
        <w:t>102</w:t>
      </w:r>
      <w:r w:rsidRPr="009A6C54">
        <w:tab/>
        <w:t xml:space="preserve"> PATIENT ID IS REQUIRED</w:t>
      </w:r>
    </w:p>
    <w:p w14:paraId="26F27BAF" w14:textId="77777777" w:rsidR="003539BA" w:rsidRPr="009A6C54" w:rsidRDefault="003539BA" w:rsidP="00EC5880">
      <w:pPr>
        <w:pStyle w:val="BodyText"/>
      </w:pPr>
      <w:r w:rsidRPr="009A6C54">
        <w:t>103</w:t>
      </w:r>
      <w:r w:rsidRPr="009A6C54">
        <w:tab/>
        <w:t xml:space="preserve"> INVALID FIELD LIST</w:t>
      </w:r>
    </w:p>
    <w:p w14:paraId="26F27BB0" w14:textId="77777777" w:rsidR="003539BA" w:rsidRPr="009A6C54" w:rsidRDefault="003539BA" w:rsidP="00EC5880">
      <w:pPr>
        <w:pStyle w:val="BodyText"/>
      </w:pPr>
      <w:r w:rsidRPr="009A6C54">
        <w:t>104</w:t>
      </w:r>
      <w:r w:rsidRPr="009A6C54">
        <w:tab/>
        <w:t xml:space="preserve"> CLINIC ID IS REQUIRED</w:t>
      </w:r>
    </w:p>
    <w:p w14:paraId="26F27BB1" w14:textId="77777777" w:rsidR="003539BA" w:rsidRPr="009A6C54" w:rsidRDefault="003539BA" w:rsidP="00EC5880">
      <w:pPr>
        <w:pStyle w:val="BodyText"/>
      </w:pPr>
      <w:r w:rsidRPr="009A6C54">
        <w:t>105</w:t>
      </w:r>
      <w:r w:rsidRPr="009A6C54">
        <w:tab/>
        <w:t xml:space="preserve"> INVALID START DATE</w:t>
      </w:r>
    </w:p>
    <w:p w14:paraId="26F27BB2" w14:textId="77777777" w:rsidR="003539BA" w:rsidRPr="009A6C54" w:rsidRDefault="003539BA" w:rsidP="00EC5880">
      <w:pPr>
        <w:pStyle w:val="BodyText"/>
      </w:pPr>
      <w:r w:rsidRPr="009A6C54">
        <w:t>106</w:t>
      </w:r>
      <w:r w:rsidRPr="009A6C54">
        <w:tab/>
        <w:t xml:space="preserve"> INVALID END DATE</w:t>
      </w:r>
    </w:p>
    <w:p w14:paraId="26F27BB3" w14:textId="77777777" w:rsidR="003539BA" w:rsidRPr="009A6C54" w:rsidRDefault="003539BA" w:rsidP="00EC5880">
      <w:pPr>
        <w:pStyle w:val="BodyText"/>
      </w:pPr>
      <w:r w:rsidRPr="009A6C54">
        <w:t>108</w:t>
      </w:r>
      <w:r w:rsidRPr="009A6C54">
        <w:tab/>
        <w:t xml:space="preserve"> FACILITY ID IS REQUIRED</w:t>
      </w:r>
    </w:p>
    <w:p w14:paraId="26F27BB4" w14:textId="77777777" w:rsidR="003539BA" w:rsidRPr="009A6C54" w:rsidRDefault="003539BA" w:rsidP="00EC5880">
      <w:pPr>
        <w:pStyle w:val="BodyText"/>
      </w:pPr>
      <w:r w:rsidRPr="009A6C54">
        <w:t>109</w:t>
      </w:r>
      <w:r w:rsidRPr="009A6C54">
        <w:tab/>
        <w:t xml:space="preserve"> INVALID APPOINTMENT STATUS FILTER</w:t>
      </w:r>
    </w:p>
    <w:p w14:paraId="26F27BB5" w14:textId="77777777" w:rsidR="003539BA" w:rsidRPr="009A6C54" w:rsidRDefault="003539BA" w:rsidP="00EC5880">
      <w:pPr>
        <w:pStyle w:val="BodyText"/>
      </w:pPr>
      <w:r w:rsidRPr="009A6C54">
        <w:t>110</w:t>
      </w:r>
      <w:r w:rsidRPr="009A6C54">
        <w:tab/>
        <w:t xml:space="preserve"> ID MUST BE NUMERIC</w:t>
      </w:r>
    </w:p>
    <w:p w14:paraId="26F27BB6" w14:textId="77777777" w:rsidR="003539BA" w:rsidRPr="009A6C54" w:rsidRDefault="003539BA" w:rsidP="00EC5880">
      <w:pPr>
        <w:pStyle w:val="BodyText"/>
      </w:pPr>
      <w:r w:rsidRPr="009A6C54">
        <w:t>111</w:t>
      </w:r>
      <w:r w:rsidRPr="009A6C54">
        <w:tab/>
        <w:t xml:space="preserve"> START DATE CAN’T BE AFTER END DATE</w:t>
      </w:r>
    </w:p>
    <w:p w14:paraId="26F27BB7" w14:textId="77777777" w:rsidR="003539BA" w:rsidRPr="009A6C54" w:rsidRDefault="003539BA" w:rsidP="00EC5880">
      <w:pPr>
        <w:pStyle w:val="BodyText"/>
      </w:pPr>
      <w:r w:rsidRPr="009A6C54">
        <w:t>112</w:t>
      </w:r>
      <w:r w:rsidRPr="009A6C54">
        <w:tab/>
        <w:t xml:space="preserve"> INVALID PATIENT STATUS FILTER</w:t>
      </w:r>
    </w:p>
    <w:p w14:paraId="26F27BB8" w14:textId="77777777"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14:paraId="26F27BB9" w14:textId="77777777" w:rsidR="00475432" w:rsidRPr="009A6C54" w:rsidRDefault="00CC67B5" w:rsidP="00EC5880">
      <w:pPr>
        <w:pStyle w:val="BodyText"/>
        <w:rPr>
          <w:lang w:val="en-US"/>
        </w:rPr>
      </w:pPr>
      <w:r w:rsidRPr="009A6C54">
        <w:t>114</w:t>
      </w:r>
      <w:r w:rsidRPr="009A6C54">
        <w:tab/>
      </w:r>
      <w:r w:rsidR="003539BA" w:rsidRPr="009A6C54">
        <w:t>INVALID PATIENT ID</w:t>
      </w:r>
    </w:p>
    <w:p w14:paraId="26F27BBA" w14:textId="77777777" w:rsidR="00EC5880" w:rsidRPr="009A6C54" w:rsidRDefault="00EC5880" w:rsidP="00EC5880">
      <w:pPr>
        <w:pStyle w:val="BodyText"/>
      </w:pPr>
    </w:p>
    <w:p w14:paraId="26F27BBB" w14:textId="77777777" w:rsidR="003539BA" w:rsidRPr="009A6C54" w:rsidRDefault="003539BA" w:rsidP="00101FB2">
      <w:pPr>
        <w:pStyle w:val="Heading1"/>
      </w:pPr>
      <w:bookmarkStart w:id="262" w:name="_Toc518911279"/>
      <w:r w:rsidRPr="009A6C54">
        <w:lastRenderedPageBreak/>
        <w:t>Data Fields</w:t>
      </w:r>
      <w:bookmarkEnd w:id="262"/>
    </w:p>
    <w:p w14:paraId="26F27BBC" w14:textId="77777777" w:rsidR="003539BA" w:rsidRPr="009A6C54" w:rsidRDefault="003539BA" w:rsidP="00EC5880">
      <w:pPr>
        <w:pStyle w:val="Heading2"/>
      </w:pPr>
      <w:bookmarkStart w:id="263" w:name="_Toc518911280"/>
      <w:r w:rsidRPr="009A6C54">
        <w:t>Available Data Fields</w:t>
      </w:r>
      <w:bookmarkEnd w:id="263"/>
    </w:p>
    <w:p w14:paraId="26F27BBD" w14:textId="65DB265C" w:rsidR="00660025" w:rsidRPr="009A6C54" w:rsidRDefault="00660025" w:rsidP="00741C15">
      <w:pPr>
        <w:pStyle w:val="Caption"/>
        <w:rPr>
          <w:lang w:val="en-US"/>
        </w:rPr>
      </w:pPr>
      <w:bookmarkStart w:id="264" w:name="_Toc517426442"/>
      <w:r w:rsidRPr="009A6C54">
        <w:t xml:space="preserve">Table </w:t>
      </w:r>
      <w:r w:rsidR="007E52CE">
        <w:fldChar w:fldCharType="begin"/>
      </w:r>
      <w:r w:rsidR="007E52CE">
        <w:instrText xml:space="preserve"> SEQ Table \* ARABIC </w:instrText>
      </w:r>
      <w:r w:rsidR="007E52CE">
        <w:fldChar w:fldCharType="separate"/>
      </w:r>
      <w:r w:rsidR="00D555E0">
        <w:rPr>
          <w:noProof/>
        </w:rPr>
        <w:t>38</w:t>
      </w:r>
      <w:r w:rsidR="007E52CE">
        <w:rPr>
          <w:noProof/>
        </w:rPr>
        <w:fldChar w:fldCharType="end"/>
      </w:r>
      <w:r w:rsidRPr="009A6C54">
        <w:rPr>
          <w:lang w:val="en-US"/>
        </w:rPr>
        <w:t>: Available Data Fields</w:t>
      </w:r>
      <w:bookmarkEnd w:id="264"/>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14:paraId="26F27BC4" w14:textId="77777777" w:rsidTr="002B5785">
        <w:trPr>
          <w:tblHeader/>
        </w:trPr>
        <w:tc>
          <w:tcPr>
            <w:tcW w:w="468" w:type="dxa"/>
            <w:shd w:val="clear" w:color="auto" w:fill="BFBFBF"/>
          </w:tcPr>
          <w:p w14:paraId="26F27BBE" w14:textId="77777777" w:rsidR="00EC5880" w:rsidRPr="009A6C54" w:rsidRDefault="00EC5880" w:rsidP="00FD58B6">
            <w:pPr>
              <w:pStyle w:val="TableHeading"/>
            </w:pPr>
            <w:bookmarkStart w:id="265" w:name="ColumnTitle_37"/>
            <w:bookmarkEnd w:id="265"/>
            <w:r w:rsidRPr="009A6C54">
              <w:t>ID</w:t>
            </w:r>
          </w:p>
        </w:tc>
        <w:tc>
          <w:tcPr>
            <w:tcW w:w="1512" w:type="dxa"/>
            <w:shd w:val="clear" w:color="auto" w:fill="BFBFBF"/>
          </w:tcPr>
          <w:p w14:paraId="26F27BBF" w14:textId="77777777" w:rsidR="00EC5880" w:rsidRPr="009A6C54" w:rsidRDefault="00EC5880" w:rsidP="00FD58B6">
            <w:pPr>
              <w:pStyle w:val="TableHeading"/>
            </w:pPr>
            <w:r w:rsidRPr="009A6C54">
              <w:t>FIELD NAME</w:t>
            </w:r>
          </w:p>
        </w:tc>
        <w:tc>
          <w:tcPr>
            <w:tcW w:w="1404" w:type="dxa"/>
            <w:shd w:val="clear" w:color="auto" w:fill="BFBFBF"/>
          </w:tcPr>
          <w:p w14:paraId="26F27BC0" w14:textId="77777777" w:rsidR="00EC5880" w:rsidRPr="009A6C54" w:rsidRDefault="00EC5880" w:rsidP="00FD58B6">
            <w:pPr>
              <w:pStyle w:val="TableHeading"/>
            </w:pPr>
            <w:r w:rsidRPr="009A6C54">
              <w:t>DATA TYPE</w:t>
            </w:r>
          </w:p>
        </w:tc>
        <w:tc>
          <w:tcPr>
            <w:tcW w:w="1950" w:type="dxa"/>
            <w:shd w:val="clear" w:color="auto" w:fill="BFBFBF"/>
          </w:tcPr>
          <w:p w14:paraId="26F27BC1" w14:textId="77777777" w:rsidR="00EC5880" w:rsidRPr="009A6C54" w:rsidRDefault="00EC5880" w:rsidP="00FD58B6">
            <w:pPr>
              <w:pStyle w:val="TableHeading"/>
            </w:pPr>
            <w:r w:rsidRPr="009A6C54">
              <w:t>Format or Valid Values</w:t>
            </w:r>
          </w:p>
        </w:tc>
        <w:tc>
          <w:tcPr>
            <w:tcW w:w="2184" w:type="dxa"/>
            <w:shd w:val="clear" w:color="auto" w:fill="BFBFBF"/>
          </w:tcPr>
          <w:p w14:paraId="26F27BC2" w14:textId="77777777" w:rsidR="00EC5880" w:rsidRPr="009A6C54" w:rsidRDefault="00EC5880" w:rsidP="00FD58B6">
            <w:pPr>
              <w:pStyle w:val="TableHeading"/>
            </w:pPr>
            <w:r w:rsidRPr="009A6C54">
              <w:t>Description</w:t>
            </w:r>
          </w:p>
        </w:tc>
        <w:tc>
          <w:tcPr>
            <w:tcW w:w="1957" w:type="dxa"/>
            <w:shd w:val="clear" w:color="auto" w:fill="BFBFBF"/>
          </w:tcPr>
          <w:p w14:paraId="26F27BC3" w14:textId="77777777" w:rsidR="00EC5880" w:rsidRPr="009A6C54" w:rsidRDefault="00EC5880" w:rsidP="00FD58B6">
            <w:pPr>
              <w:pStyle w:val="TableHeading"/>
            </w:pPr>
            <w:r w:rsidRPr="009A6C54">
              <w:t>Examples of Returned Data</w:t>
            </w:r>
          </w:p>
        </w:tc>
      </w:tr>
      <w:tr w:rsidR="00EC5880" w:rsidRPr="009A6C54" w14:paraId="26F27BCC" w14:textId="77777777" w:rsidTr="004F558C">
        <w:tc>
          <w:tcPr>
            <w:tcW w:w="468" w:type="dxa"/>
          </w:tcPr>
          <w:p w14:paraId="26F27BC5" w14:textId="77777777" w:rsidR="00EC5880" w:rsidRPr="009A6C54" w:rsidRDefault="00EC5880" w:rsidP="00FD58B6">
            <w:pPr>
              <w:pStyle w:val="TableText"/>
            </w:pPr>
            <w:r w:rsidRPr="009A6C54">
              <w:t>1</w:t>
            </w:r>
          </w:p>
        </w:tc>
        <w:tc>
          <w:tcPr>
            <w:tcW w:w="1512" w:type="dxa"/>
          </w:tcPr>
          <w:p w14:paraId="26F27BC6" w14:textId="77777777" w:rsidR="00EC5880" w:rsidRPr="009A6C54" w:rsidRDefault="00EC5880" w:rsidP="00FD58B6">
            <w:pPr>
              <w:pStyle w:val="TableText"/>
            </w:pPr>
            <w:r w:rsidRPr="009A6C54">
              <w:t>APPOINTMENT DATE/TIME</w:t>
            </w:r>
          </w:p>
        </w:tc>
        <w:tc>
          <w:tcPr>
            <w:tcW w:w="1404" w:type="dxa"/>
          </w:tcPr>
          <w:p w14:paraId="26F27BC7" w14:textId="77777777" w:rsidR="00EC5880" w:rsidRPr="009A6C54" w:rsidRDefault="00EC5880" w:rsidP="00FD58B6">
            <w:pPr>
              <w:pStyle w:val="TableText"/>
            </w:pPr>
            <w:r w:rsidRPr="009A6C54">
              <w:t>DATE/TIME</w:t>
            </w:r>
          </w:p>
        </w:tc>
        <w:tc>
          <w:tcPr>
            <w:tcW w:w="1950" w:type="dxa"/>
          </w:tcPr>
          <w:p w14:paraId="26F27BC8" w14:textId="77777777" w:rsidR="00EC5880" w:rsidRPr="009A6C54" w:rsidRDefault="00EC5880" w:rsidP="00FD58B6">
            <w:pPr>
              <w:pStyle w:val="TableText"/>
            </w:pPr>
            <w:r w:rsidRPr="009A6C54">
              <w:t>YYYMMDD@HHMM</w:t>
            </w:r>
          </w:p>
        </w:tc>
        <w:tc>
          <w:tcPr>
            <w:tcW w:w="2184" w:type="dxa"/>
          </w:tcPr>
          <w:p w14:paraId="26F27BC9" w14:textId="77777777" w:rsidR="00EC5880" w:rsidRPr="009A6C54" w:rsidRDefault="00EC5880" w:rsidP="00FD58B6">
            <w:pPr>
              <w:pStyle w:val="TableText"/>
            </w:pPr>
            <w:r w:rsidRPr="009A6C54">
              <w:t>The scheduled Appointment Date/Time</w:t>
            </w:r>
          </w:p>
        </w:tc>
        <w:tc>
          <w:tcPr>
            <w:tcW w:w="1957" w:type="dxa"/>
          </w:tcPr>
          <w:p w14:paraId="26F27BCA" w14:textId="77777777" w:rsidR="00EC5880" w:rsidRPr="009A6C54" w:rsidRDefault="00EC5880" w:rsidP="00FD58B6">
            <w:pPr>
              <w:pStyle w:val="TableText"/>
            </w:pPr>
            <w:r w:rsidRPr="009A6C54">
              <w:t>3021215@113</w:t>
            </w:r>
          </w:p>
          <w:p w14:paraId="26F27BCB" w14:textId="77777777" w:rsidR="00EC5880" w:rsidRPr="009A6C54" w:rsidRDefault="00EC5880" w:rsidP="00FD58B6">
            <w:pPr>
              <w:pStyle w:val="TableText"/>
            </w:pPr>
            <w:r w:rsidRPr="009A6C54">
              <w:t>3021201@0815</w:t>
            </w:r>
          </w:p>
        </w:tc>
      </w:tr>
      <w:tr w:rsidR="00EC5880" w:rsidRPr="009A6C54" w14:paraId="26F27BD4" w14:textId="77777777" w:rsidTr="004F558C">
        <w:tc>
          <w:tcPr>
            <w:tcW w:w="468" w:type="dxa"/>
          </w:tcPr>
          <w:p w14:paraId="26F27BCD" w14:textId="77777777" w:rsidR="00EC5880" w:rsidRPr="009A6C54" w:rsidRDefault="00EC5880" w:rsidP="00FD58B6">
            <w:pPr>
              <w:pStyle w:val="TableText"/>
            </w:pPr>
            <w:r w:rsidRPr="009A6C54">
              <w:t>2</w:t>
            </w:r>
          </w:p>
        </w:tc>
        <w:tc>
          <w:tcPr>
            <w:tcW w:w="1512" w:type="dxa"/>
          </w:tcPr>
          <w:p w14:paraId="26F27BCE" w14:textId="77777777" w:rsidR="00EC5880" w:rsidRPr="009A6C54" w:rsidRDefault="00EC5880" w:rsidP="00FD58B6">
            <w:pPr>
              <w:pStyle w:val="TableText"/>
            </w:pPr>
            <w:r w:rsidRPr="009A6C54">
              <w:t>CLINIC ID and NAME</w:t>
            </w:r>
          </w:p>
        </w:tc>
        <w:tc>
          <w:tcPr>
            <w:tcW w:w="1404" w:type="dxa"/>
          </w:tcPr>
          <w:p w14:paraId="26F27BCF" w14:textId="77777777" w:rsidR="00EC5880" w:rsidRPr="009A6C54" w:rsidRDefault="00EC5880" w:rsidP="00FD58B6">
            <w:pPr>
              <w:pStyle w:val="TableText"/>
            </w:pPr>
            <w:r w:rsidRPr="009A6C54">
              <w:t>POINTER and TEXT</w:t>
            </w:r>
          </w:p>
        </w:tc>
        <w:tc>
          <w:tcPr>
            <w:tcW w:w="1950" w:type="dxa"/>
          </w:tcPr>
          <w:p w14:paraId="26F27BD0" w14:textId="77777777" w:rsidR="00EC5880" w:rsidRPr="009A6C54" w:rsidRDefault="00EC5880" w:rsidP="00FD58B6">
            <w:pPr>
              <w:pStyle w:val="TableText"/>
            </w:pPr>
            <w:r w:rsidRPr="009A6C54">
              <w:t>ID^name</w:t>
            </w:r>
          </w:p>
        </w:tc>
        <w:tc>
          <w:tcPr>
            <w:tcW w:w="2184" w:type="dxa"/>
          </w:tcPr>
          <w:p w14:paraId="26F27BD1" w14:textId="77777777" w:rsidR="00EC5880" w:rsidRPr="009A6C54" w:rsidRDefault="00EC5880" w:rsidP="00FD58B6">
            <w:pPr>
              <w:pStyle w:val="TableText"/>
            </w:pPr>
            <w:r w:rsidRPr="009A6C54">
              <w:t>Clinic ID and name</w:t>
            </w:r>
          </w:p>
        </w:tc>
        <w:tc>
          <w:tcPr>
            <w:tcW w:w="1957" w:type="dxa"/>
          </w:tcPr>
          <w:p w14:paraId="26F27BD2" w14:textId="77777777" w:rsidR="00EC5880" w:rsidRPr="009A6C54" w:rsidRDefault="00EC5880" w:rsidP="00FD58B6">
            <w:pPr>
              <w:pStyle w:val="TableText"/>
            </w:pPr>
            <w:r w:rsidRPr="009A6C54">
              <w:t>150^CARDIOLOGY</w:t>
            </w:r>
          </w:p>
          <w:p w14:paraId="26F27BD3" w14:textId="77777777" w:rsidR="00EC5880" w:rsidRPr="009A6C54" w:rsidRDefault="00EC5880" w:rsidP="00FD58B6">
            <w:pPr>
              <w:pStyle w:val="TableText"/>
            </w:pPr>
            <w:r w:rsidRPr="009A6C54">
              <w:t>32^TOM’S CLINIC</w:t>
            </w:r>
          </w:p>
        </w:tc>
      </w:tr>
      <w:tr w:rsidR="00EC5880" w:rsidRPr="009A6C54" w14:paraId="26F27BE1" w14:textId="77777777" w:rsidTr="004F558C">
        <w:tc>
          <w:tcPr>
            <w:tcW w:w="468" w:type="dxa"/>
          </w:tcPr>
          <w:p w14:paraId="26F27BD5" w14:textId="77777777" w:rsidR="00EC5880" w:rsidRPr="009A6C54" w:rsidRDefault="00EC5880" w:rsidP="00FD58B6">
            <w:pPr>
              <w:pStyle w:val="TableText"/>
            </w:pPr>
            <w:r w:rsidRPr="009A6C54">
              <w:t>3</w:t>
            </w:r>
          </w:p>
        </w:tc>
        <w:tc>
          <w:tcPr>
            <w:tcW w:w="1512" w:type="dxa"/>
          </w:tcPr>
          <w:p w14:paraId="26F27BD6" w14:textId="77777777" w:rsidR="00EC5880" w:rsidRPr="009A6C54" w:rsidRDefault="00EC5880" w:rsidP="00FD58B6">
            <w:pPr>
              <w:pStyle w:val="TableText"/>
            </w:pPr>
            <w:r w:rsidRPr="009A6C54">
              <w:t>APPOINTMENT STATUS</w:t>
            </w:r>
          </w:p>
        </w:tc>
        <w:tc>
          <w:tcPr>
            <w:tcW w:w="1404" w:type="dxa"/>
          </w:tcPr>
          <w:p w14:paraId="26F27BD7" w14:textId="77777777" w:rsidR="00EC5880" w:rsidRPr="009A6C54" w:rsidRDefault="00EC5880" w:rsidP="00FD58B6">
            <w:pPr>
              <w:pStyle w:val="TableText"/>
            </w:pPr>
            <w:r w:rsidRPr="009A6C54">
              <w:t>ALPHA</w:t>
            </w:r>
          </w:p>
        </w:tc>
        <w:tc>
          <w:tcPr>
            <w:tcW w:w="1950" w:type="dxa"/>
          </w:tcPr>
          <w:p w14:paraId="26F27BD8" w14:textId="77777777" w:rsidR="00EC5880" w:rsidRPr="009A6C54" w:rsidRDefault="00EC5880" w:rsidP="00FD58B6">
            <w:pPr>
              <w:pStyle w:val="TableText"/>
            </w:pPr>
            <w:r w:rsidRPr="009A6C54">
              <w:t>N (No-Show)</w:t>
            </w:r>
          </w:p>
          <w:p w14:paraId="26F27BD9" w14:textId="77777777" w:rsidR="00EC5880" w:rsidRPr="009A6C54" w:rsidRDefault="00EC5880" w:rsidP="00FD58B6">
            <w:pPr>
              <w:pStyle w:val="TableText"/>
            </w:pPr>
            <w:r w:rsidRPr="009A6C54">
              <w:t>C (Cancelled)</w:t>
            </w:r>
          </w:p>
          <w:p w14:paraId="26F27BDA" w14:textId="77777777" w:rsidR="00EC5880" w:rsidRPr="009A6C54" w:rsidRDefault="00EC5880" w:rsidP="00FD58B6">
            <w:pPr>
              <w:pStyle w:val="TableText"/>
            </w:pPr>
            <w:r w:rsidRPr="009A6C54">
              <w:t>R (Scheduled/Kept)</w:t>
            </w:r>
          </w:p>
          <w:p w14:paraId="26F27BDB" w14:textId="77777777" w:rsidR="00EC5880" w:rsidRPr="009A6C54" w:rsidRDefault="00EC5880" w:rsidP="00FD58B6">
            <w:pPr>
              <w:pStyle w:val="TableText"/>
            </w:pPr>
            <w:r w:rsidRPr="009A6C54">
              <w:t>NT (No Action Taken)</w:t>
            </w:r>
          </w:p>
        </w:tc>
        <w:tc>
          <w:tcPr>
            <w:tcW w:w="2184" w:type="dxa"/>
          </w:tcPr>
          <w:p w14:paraId="26F27BDC" w14:textId="77777777"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14:paraId="26F27BDD" w14:textId="77777777" w:rsidR="00EC5880" w:rsidRPr="009A6C54" w:rsidRDefault="00EC5880" w:rsidP="00FD58B6">
            <w:pPr>
              <w:pStyle w:val="TableText"/>
            </w:pPr>
            <w:r w:rsidRPr="009A6C54">
              <w:t>N</w:t>
            </w:r>
          </w:p>
          <w:p w14:paraId="26F27BDE" w14:textId="77777777" w:rsidR="00EC5880" w:rsidRPr="009A6C54" w:rsidRDefault="00EC5880" w:rsidP="00FD58B6">
            <w:pPr>
              <w:pStyle w:val="TableText"/>
            </w:pPr>
            <w:r w:rsidRPr="009A6C54">
              <w:t>C</w:t>
            </w:r>
          </w:p>
          <w:p w14:paraId="26F27BDF" w14:textId="77777777" w:rsidR="00EC5880" w:rsidRPr="009A6C54" w:rsidRDefault="00EC5880" w:rsidP="00FD58B6">
            <w:pPr>
              <w:pStyle w:val="TableText"/>
            </w:pPr>
            <w:r w:rsidRPr="009A6C54">
              <w:t>R</w:t>
            </w:r>
          </w:p>
          <w:p w14:paraId="26F27BE0" w14:textId="77777777" w:rsidR="00EC5880" w:rsidRPr="009A6C54" w:rsidRDefault="00EC5880" w:rsidP="00FD58B6">
            <w:pPr>
              <w:pStyle w:val="TableText"/>
            </w:pPr>
            <w:r w:rsidRPr="009A6C54">
              <w:t>NT</w:t>
            </w:r>
          </w:p>
        </w:tc>
      </w:tr>
      <w:tr w:rsidR="00EC5880" w:rsidRPr="009A6C54" w14:paraId="26F27BE9" w14:textId="77777777" w:rsidTr="004F558C">
        <w:tc>
          <w:tcPr>
            <w:tcW w:w="468" w:type="dxa"/>
          </w:tcPr>
          <w:p w14:paraId="26F27BE2" w14:textId="77777777" w:rsidR="00EC5880" w:rsidRPr="009A6C54" w:rsidRDefault="00EC5880" w:rsidP="00FD58B6">
            <w:pPr>
              <w:pStyle w:val="TableText"/>
            </w:pPr>
            <w:r w:rsidRPr="009A6C54">
              <w:t>4</w:t>
            </w:r>
          </w:p>
        </w:tc>
        <w:tc>
          <w:tcPr>
            <w:tcW w:w="1512" w:type="dxa"/>
          </w:tcPr>
          <w:p w14:paraId="26F27BE3" w14:textId="77777777" w:rsidR="00EC5880" w:rsidRPr="009A6C54" w:rsidRDefault="00EC5880" w:rsidP="00FD58B6">
            <w:pPr>
              <w:pStyle w:val="TableText"/>
            </w:pPr>
            <w:r w:rsidRPr="009A6C54">
              <w:t>PATIENT ID and NAME</w:t>
            </w:r>
          </w:p>
        </w:tc>
        <w:tc>
          <w:tcPr>
            <w:tcW w:w="1404" w:type="dxa"/>
          </w:tcPr>
          <w:p w14:paraId="26F27BE4" w14:textId="77777777" w:rsidR="00EC5880" w:rsidRPr="009A6C54" w:rsidRDefault="00EC5880" w:rsidP="00FD58B6">
            <w:pPr>
              <w:pStyle w:val="TableText"/>
            </w:pPr>
            <w:r w:rsidRPr="009A6C54">
              <w:t>POINTER and TEXT</w:t>
            </w:r>
          </w:p>
        </w:tc>
        <w:tc>
          <w:tcPr>
            <w:tcW w:w="1950" w:type="dxa"/>
          </w:tcPr>
          <w:p w14:paraId="26F27BE5" w14:textId="77777777" w:rsidR="00EC5880" w:rsidRPr="009A6C54" w:rsidRDefault="00EC5880" w:rsidP="00FD58B6">
            <w:pPr>
              <w:pStyle w:val="TableText"/>
            </w:pPr>
            <w:r w:rsidRPr="009A6C54">
              <w:t>ID^name</w:t>
            </w:r>
          </w:p>
        </w:tc>
        <w:tc>
          <w:tcPr>
            <w:tcW w:w="2184" w:type="dxa"/>
          </w:tcPr>
          <w:p w14:paraId="26F27BE6" w14:textId="77777777" w:rsidR="00EC5880" w:rsidRPr="009A6C54" w:rsidRDefault="00EC5880" w:rsidP="00FD58B6">
            <w:pPr>
              <w:pStyle w:val="TableText"/>
            </w:pPr>
            <w:r w:rsidRPr="009A6C54">
              <w:t>Patient ID and name</w:t>
            </w:r>
          </w:p>
        </w:tc>
        <w:tc>
          <w:tcPr>
            <w:tcW w:w="1957" w:type="dxa"/>
          </w:tcPr>
          <w:p w14:paraId="26F27BE7" w14:textId="77777777" w:rsidR="00EC5880" w:rsidRPr="009A6C54" w:rsidRDefault="00EC5880" w:rsidP="00FD58B6">
            <w:pPr>
              <w:pStyle w:val="TableText"/>
            </w:pPr>
            <w:r w:rsidRPr="009A6C54">
              <w:t>34877^JONES,BOB</w:t>
            </w:r>
          </w:p>
          <w:p w14:paraId="26F27BE8" w14:textId="77777777" w:rsidR="00EC5880" w:rsidRPr="009A6C54" w:rsidRDefault="00EC5880" w:rsidP="00FD58B6">
            <w:pPr>
              <w:pStyle w:val="TableText"/>
            </w:pPr>
            <w:r w:rsidRPr="009A6C54">
              <w:t>455^SCHILSON,BRIAN</w:t>
            </w:r>
          </w:p>
        </w:tc>
      </w:tr>
      <w:tr w:rsidR="00EC5880" w:rsidRPr="009A6C54" w14:paraId="26F27BF1" w14:textId="77777777" w:rsidTr="004F558C">
        <w:tc>
          <w:tcPr>
            <w:tcW w:w="468" w:type="dxa"/>
          </w:tcPr>
          <w:p w14:paraId="26F27BEA" w14:textId="77777777" w:rsidR="00EC5880" w:rsidRPr="009A6C54" w:rsidRDefault="00EC5880" w:rsidP="00FD58B6">
            <w:pPr>
              <w:pStyle w:val="TableText"/>
            </w:pPr>
            <w:r w:rsidRPr="009A6C54">
              <w:t>5</w:t>
            </w:r>
          </w:p>
        </w:tc>
        <w:tc>
          <w:tcPr>
            <w:tcW w:w="1512" w:type="dxa"/>
          </w:tcPr>
          <w:p w14:paraId="26F27BEB" w14:textId="77777777" w:rsidR="00EC5880" w:rsidRPr="009A6C54" w:rsidRDefault="00EC5880" w:rsidP="00FD58B6">
            <w:pPr>
              <w:pStyle w:val="TableText"/>
            </w:pPr>
            <w:r w:rsidRPr="009A6C54">
              <w:t>LENGTH OF APPOINTMENT</w:t>
            </w:r>
          </w:p>
        </w:tc>
        <w:tc>
          <w:tcPr>
            <w:tcW w:w="1404" w:type="dxa"/>
          </w:tcPr>
          <w:p w14:paraId="26F27BEC" w14:textId="77777777" w:rsidR="00EC5880" w:rsidRPr="009A6C54" w:rsidRDefault="00EC5880" w:rsidP="00FD58B6">
            <w:pPr>
              <w:pStyle w:val="TableText"/>
            </w:pPr>
            <w:r w:rsidRPr="009A6C54">
              <w:t>NUMERIC</w:t>
            </w:r>
          </w:p>
        </w:tc>
        <w:tc>
          <w:tcPr>
            <w:tcW w:w="1950" w:type="dxa"/>
          </w:tcPr>
          <w:p w14:paraId="26F27BED" w14:textId="77777777" w:rsidR="00EC5880" w:rsidRPr="009A6C54" w:rsidRDefault="00EC5880" w:rsidP="00FD58B6">
            <w:pPr>
              <w:pStyle w:val="TableText"/>
            </w:pPr>
            <w:r w:rsidRPr="009A6C54">
              <w:t>NNN</w:t>
            </w:r>
          </w:p>
        </w:tc>
        <w:tc>
          <w:tcPr>
            <w:tcW w:w="2184" w:type="dxa"/>
          </w:tcPr>
          <w:p w14:paraId="26F27BEE" w14:textId="77777777" w:rsidR="00EC5880" w:rsidRPr="009A6C54" w:rsidRDefault="00EC5880" w:rsidP="00FD58B6">
            <w:pPr>
              <w:pStyle w:val="TableText"/>
            </w:pPr>
            <w:r w:rsidRPr="009A6C54">
              <w:t>The scheduled length of appointment, in minutes</w:t>
            </w:r>
          </w:p>
        </w:tc>
        <w:tc>
          <w:tcPr>
            <w:tcW w:w="1957" w:type="dxa"/>
          </w:tcPr>
          <w:p w14:paraId="26F27BEF" w14:textId="77777777" w:rsidR="00EC5880" w:rsidRPr="009A6C54" w:rsidRDefault="00EC5880" w:rsidP="00FD58B6">
            <w:pPr>
              <w:pStyle w:val="TableText"/>
            </w:pPr>
            <w:r w:rsidRPr="009A6C54">
              <w:t>20</w:t>
            </w:r>
          </w:p>
          <w:p w14:paraId="26F27BF0" w14:textId="77777777" w:rsidR="00EC5880" w:rsidRPr="009A6C54" w:rsidRDefault="00EC5880" w:rsidP="00FD58B6">
            <w:pPr>
              <w:pStyle w:val="TableText"/>
            </w:pPr>
            <w:r w:rsidRPr="009A6C54">
              <w:t>60</w:t>
            </w:r>
          </w:p>
        </w:tc>
      </w:tr>
      <w:tr w:rsidR="00EC5880" w:rsidRPr="009A6C54" w14:paraId="26F27BF8" w14:textId="77777777" w:rsidTr="004F558C">
        <w:tc>
          <w:tcPr>
            <w:tcW w:w="468" w:type="dxa"/>
          </w:tcPr>
          <w:p w14:paraId="26F27BF2" w14:textId="77777777" w:rsidR="00EC5880" w:rsidRPr="009A6C54" w:rsidRDefault="00EC5880" w:rsidP="00FD58B6">
            <w:pPr>
              <w:pStyle w:val="TableText"/>
            </w:pPr>
            <w:r w:rsidRPr="009A6C54">
              <w:t>6</w:t>
            </w:r>
          </w:p>
        </w:tc>
        <w:tc>
          <w:tcPr>
            <w:tcW w:w="1512" w:type="dxa"/>
          </w:tcPr>
          <w:p w14:paraId="26F27BF3" w14:textId="77777777" w:rsidR="00EC5880" w:rsidRPr="009A6C54" w:rsidRDefault="00EC5880" w:rsidP="00FD58B6">
            <w:pPr>
              <w:pStyle w:val="TableText"/>
            </w:pPr>
            <w:r w:rsidRPr="009A6C54">
              <w:t>COMMENTS</w:t>
            </w:r>
          </w:p>
        </w:tc>
        <w:tc>
          <w:tcPr>
            <w:tcW w:w="1404" w:type="dxa"/>
          </w:tcPr>
          <w:p w14:paraId="26F27BF4" w14:textId="77777777" w:rsidR="00EC5880" w:rsidRPr="009A6C54" w:rsidRDefault="00EC5880" w:rsidP="00FD58B6">
            <w:pPr>
              <w:pStyle w:val="TableText"/>
            </w:pPr>
            <w:r w:rsidRPr="009A6C54">
              <w:t>TEXT</w:t>
            </w:r>
          </w:p>
        </w:tc>
        <w:tc>
          <w:tcPr>
            <w:tcW w:w="1950" w:type="dxa"/>
          </w:tcPr>
          <w:p w14:paraId="26F27BF5" w14:textId="77777777" w:rsidR="00EC5880" w:rsidRPr="009A6C54" w:rsidRDefault="00EC5880" w:rsidP="00FD58B6">
            <w:pPr>
              <w:pStyle w:val="TableText"/>
            </w:pPr>
            <w:r w:rsidRPr="009A6C54">
              <w:t>free text</w:t>
            </w:r>
          </w:p>
        </w:tc>
        <w:tc>
          <w:tcPr>
            <w:tcW w:w="2184" w:type="dxa"/>
          </w:tcPr>
          <w:p w14:paraId="26F27BF6" w14:textId="77777777" w:rsidR="00EC5880" w:rsidRPr="009A6C54" w:rsidRDefault="00EC5880" w:rsidP="00FD58B6">
            <w:pPr>
              <w:pStyle w:val="TableText"/>
            </w:pPr>
            <w:r w:rsidRPr="009A6C54">
              <w:t>Any comments associated with the appointment</w:t>
            </w:r>
          </w:p>
        </w:tc>
        <w:tc>
          <w:tcPr>
            <w:tcW w:w="1957" w:type="dxa"/>
          </w:tcPr>
          <w:p w14:paraId="26F27BF7" w14:textId="77777777" w:rsidR="00EC5880" w:rsidRPr="009A6C54" w:rsidRDefault="00EC5880" w:rsidP="00FD58B6">
            <w:pPr>
              <w:pStyle w:val="TableText"/>
            </w:pPr>
            <w:r w:rsidRPr="009A6C54">
              <w:t>PATIENT NEEDS WHEELCHAIR</w:t>
            </w:r>
          </w:p>
        </w:tc>
      </w:tr>
      <w:tr w:rsidR="00EC5880" w:rsidRPr="009A6C54" w14:paraId="26F27C00" w14:textId="77777777" w:rsidTr="004F558C">
        <w:tc>
          <w:tcPr>
            <w:tcW w:w="468" w:type="dxa"/>
          </w:tcPr>
          <w:p w14:paraId="26F27BF9" w14:textId="77777777" w:rsidR="00EC5880" w:rsidRPr="009A6C54" w:rsidRDefault="00EC5880" w:rsidP="00FD58B6">
            <w:pPr>
              <w:pStyle w:val="TableText"/>
            </w:pPr>
            <w:r w:rsidRPr="009A6C54">
              <w:lastRenderedPageBreak/>
              <w:t>7</w:t>
            </w:r>
          </w:p>
        </w:tc>
        <w:tc>
          <w:tcPr>
            <w:tcW w:w="1512" w:type="dxa"/>
          </w:tcPr>
          <w:p w14:paraId="26F27BFA" w14:textId="77777777" w:rsidR="00EC5880" w:rsidRPr="009A6C54" w:rsidRDefault="00EC5880" w:rsidP="00FD58B6">
            <w:pPr>
              <w:pStyle w:val="TableText"/>
            </w:pPr>
            <w:r w:rsidRPr="009A6C54">
              <w:t>OVERBOOK</w:t>
            </w:r>
          </w:p>
        </w:tc>
        <w:tc>
          <w:tcPr>
            <w:tcW w:w="1404" w:type="dxa"/>
          </w:tcPr>
          <w:p w14:paraId="26F27BFB" w14:textId="77777777" w:rsidR="00EC5880" w:rsidRPr="009A6C54" w:rsidRDefault="00EC5880" w:rsidP="00FD58B6">
            <w:pPr>
              <w:pStyle w:val="TableText"/>
            </w:pPr>
            <w:r w:rsidRPr="009A6C54">
              <w:t>TEXT</w:t>
            </w:r>
          </w:p>
        </w:tc>
        <w:tc>
          <w:tcPr>
            <w:tcW w:w="1950" w:type="dxa"/>
          </w:tcPr>
          <w:p w14:paraId="26F27BFC" w14:textId="77777777" w:rsidR="00EC5880" w:rsidRPr="009A6C54" w:rsidRDefault="00EC5880" w:rsidP="00FD58B6">
            <w:pPr>
              <w:pStyle w:val="TableText"/>
            </w:pPr>
            <w:r w:rsidRPr="009A6C54">
              <w:t>Y or N</w:t>
            </w:r>
          </w:p>
        </w:tc>
        <w:tc>
          <w:tcPr>
            <w:tcW w:w="2184" w:type="dxa"/>
          </w:tcPr>
          <w:p w14:paraId="26F27BFD" w14:textId="77777777" w:rsidR="00EC5880" w:rsidRPr="009A6C54" w:rsidRDefault="00EC5880" w:rsidP="00FD58B6">
            <w:pPr>
              <w:pStyle w:val="TableText"/>
            </w:pPr>
            <w:r w:rsidRPr="009A6C54">
              <w:t>“Y” if appointment is an overbook else “N”</w:t>
            </w:r>
          </w:p>
        </w:tc>
        <w:tc>
          <w:tcPr>
            <w:tcW w:w="1957" w:type="dxa"/>
          </w:tcPr>
          <w:p w14:paraId="26F27BFE" w14:textId="77777777" w:rsidR="00EC5880" w:rsidRPr="009A6C54" w:rsidRDefault="00EC5880" w:rsidP="00FD58B6">
            <w:pPr>
              <w:pStyle w:val="TableText"/>
            </w:pPr>
            <w:r w:rsidRPr="009A6C54">
              <w:t>Y</w:t>
            </w:r>
          </w:p>
          <w:p w14:paraId="26F27BFF" w14:textId="77777777" w:rsidR="00EC5880" w:rsidRPr="009A6C54" w:rsidRDefault="00EC5880" w:rsidP="00FD58B6">
            <w:pPr>
              <w:pStyle w:val="TableText"/>
            </w:pPr>
            <w:r w:rsidRPr="009A6C54">
              <w:t>N</w:t>
            </w:r>
          </w:p>
        </w:tc>
      </w:tr>
      <w:tr w:rsidR="00EC5880" w:rsidRPr="009A6C54" w14:paraId="26F27C09" w14:textId="77777777" w:rsidTr="004F558C">
        <w:tc>
          <w:tcPr>
            <w:tcW w:w="468" w:type="dxa"/>
          </w:tcPr>
          <w:p w14:paraId="26F27C01" w14:textId="77777777" w:rsidR="00EC5880" w:rsidRPr="009A6C54" w:rsidRDefault="00EC5880" w:rsidP="00FD58B6">
            <w:pPr>
              <w:pStyle w:val="TableText"/>
            </w:pPr>
            <w:r w:rsidRPr="009A6C54">
              <w:t>8</w:t>
            </w:r>
          </w:p>
        </w:tc>
        <w:tc>
          <w:tcPr>
            <w:tcW w:w="1512" w:type="dxa"/>
          </w:tcPr>
          <w:p w14:paraId="26F27C02" w14:textId="77777777" w:rsidR="00EC5880" w:rsidRPr="009A6C54" w:rsidRDefault="00EC5880" w:rsidP="00FD58B6">
            <w:pPr>
              <w:pStyle w:val="TableText"/>
            </w:pPr>
            <w:r w:rsidRPr="009A6C54">
              <w:t>ELIGIBILITY OF VISIT ID and NAME</w:t>
            </w:r>
          </w:p>
        </w:tc>
        <w:tc>
          <w:tcPr>
            <w:tcW w:w="1404" w:type="dxa"/>
          </w:tcPr>
          <w:p w14:paraId="26F27C03" w14:textId="77777777" w:rsidR="00EC5880" w:rsidRPr="009A6C54" w:rsidRDefault="00EC5880" w:rsidP="00FD58B6">
            <w:pPr>
              <w:pStyle w:val="TableText"/>
            </w:pPr>
            <w:r w:rsidRPr="009A6C54">
              <w:t>POINTER and TEXT</w:t>
            </w:r>
          </w:p>
        </w:tc>
        <w:tc>
          <w:tcPr>
            <w:tcW w:w="1950" w:type="dxa"/>
          </w:tcPr>
          <w:p w14:paraId="26F27C04" w14:textId="77777777" w:rsidR="00EC5880" w:rsidRPr="009A6C54" w:rsidRDefault="00EC5880" w:rsidP="00FD58B6">
            <w:pPr>
              <w:pStyle w:val="TableText"/>
            </w:pPr>
            <w:r w:rsidRPr="009A6C54">
              <w:t>ID^name</w:t>
            </w:r>
          </w:p>
        </w:tc>
        <w:tc>
          <w:tcPr>
            <w:tcW w:w="2184" w:type="dxa"/>
          </w:tcPr>
          <w:p w14:paraId="26F27C05" w14:textId="77777777" w:rsidR="00EC5880" w:rsidRPr="009A6C54" w:rsidRDefault="00EC5880" w:rsidP="00FD58B6">
            <w:pPr>
              <w:pStyle w:val="TableText"/>
            </w:pPr>
            <w:r w:rsidRPr="009A6C54">
              <w:t>Eligibility code and name associated with the appointment</w:t>
            </w:r>
          </w:p>
        </w:tc>
        <w:tc>
          <w:tcPr>
            <w:tcW w:w="1957" w:type="dxa"/>
          </w:tcPr>
          <w:p w14:paraId="26F27C06" w14:textId="77777777" w:rsidR="00EC5880" w:rsidRPr="009A6C54" w:rsidRDefault="00EC5880" w:rsidP="00FD58B6">
            <w:pPr>
              <w:pStyle w:val="TableText"/>
            </w:pPr>
            <w:r w:rsidRPr="009A6C54">
              <w:t>2^AID &amp; ATTENDANCE</w:t>
            </w:r>
          </w:p>
          <w:p w14:paraId="26F27C07" w14:textId="77777777" w:rsidR="00EC5880" w:rsidRPr="009A6C54" w:rsidRDefault="00EC5880" w:rsidP="00FD58B6">
            <w:pPr>
              <w:pStyle w:val="TableText"/>
            </w:pPr>
            <w:r w:rsidRPr="009A6C54">
              <w:t>7^ALLIED VETERAN</w:t>
            </w:r>
          </w:p>
          <w:p w14:paraId="26F27C08" w14:textId="77777777" w:rsidR="00EC5880" w:rsidRPr="009A6C54" w:rsidRDefault="00EC5880" w:rsidP="00FD58B6">
            <w:pPr>
              <w:pStyle w:val="TableText"/>
            </w:pPr>
            <w:r w:rsidRPr="009A6C54">
              <w:t>13^COLLATERAL OF VET.</w:t>
            </w:r>
          </w:p>
        </w:tc>
      </w:tr>
      <w:tr w:rsidR="00EC5880" w:rsidRPr="009A6C54" w14:paraId="26F27C10" w14:textId="77777777" w:rsidTr="004F558C">
        <w:tc>
          <w:tcPr>
            <w:tcW w:w="468" w:type="dxa"/>
          </w:tcPr>
          <w:p w14:paraId="26F27C0A" w14:textId="77777777" w:rsidR="00EC5880" w:rsidRPr="009A6C54" w:rsidRDefault="00EC5880" w:rsidP="00FD58B6">
            <w:pPr>
              <w:pStyle w:val="TableText"/>
            </w:pPr>
            <w:r w:rsidRPr="009A6C54">
              <w:t>9</w:t>
            </w:r>
          </w:p>
        </w:tc>
        <w:tc>
          <w:tcPr>
            <w:tcW w:w="1512" w:type="dxa"/>
          </w:tcPr>
          <w:p w14:paraId="26F27C0B" w14:textId="77777777" w:rsidR="00EC5880" w:rsidRPr="009A6C54" w:rsidRDefault="00EC5880" w:rsidP="00FD58B6">
            <w:pPr>
              <w:pStyle w:val="TableText"/>
            </w:pPr>
            <w:r w:rsidRPr="009A6C54">
              <w:t>CHECK-IN DATE/TIME</w:t>
            </w:r>
          </w:p>
        </w:tc>
        <w:tc>
          <w:tcPr>
            <w:tcW w:w="1404" w:type="dxa"/>
          </w:tcPr>
          <w:p w14:paraId="26F27C0C" w14:textId="77777777" w:rsidR="00EC5880" w:rsidRPr="009A6C54" w:rsidRDefault="00EC5880" w:rsidP="00FD58B6">
            <w:pPr>
              <w:pStyle w:val="TableText"/>
            </w:pPr>
            <w:r w:rsidRPr="009A6C54">
              <w:t>DATE/TIME</w:t>
            </w:r>
          </w:p>
        </w:tc>
        <w:tc>
          <w:tcPr>
            <w:tcW w:w="1950" w:type="dxa"/>
          </w:tcPr>
          <w:p w14:paraId="26F27C0D" w14:textId="77777777" w:rsidR="00EC5880" w:rsidRPr="009A6C54" w:rsidRDefault="00EC5880" w:rsidP="00FD58B6">
            <w:pPr>
              <w:pStyle w:val="TableText"/>
            </w:pPr>
            <w:r w:rsidRPr="009A6C54">
              <w:t>YYYMMDD@HHMM</w:t>
            </w:r>
          </w:p>
        </w:tc>
        <w:tc>
          <w:tcPr>
            <w:tcW w:w="2184" w:type="dxa"/>
          </w:tcPr>
          <w:p w14:paraId="26F27C0E" w14:textId="77777777" w:rsidR="00EC5880" w:rsidRPr="009A6C54" w:rsidRDefault="00EC5880" w:rsidP="00FD58B6">
            <w:pPr>
              <w:pStyle w:val="TableText"/>
            </w:pPr>
            <w:r w:rsidRPr="009A6C54">
              <w:t>Date/time the patient checked in for the appointment</w:t>
            </w:r>
          </w:p>
        </w:tc>
        <w:tc>
          <w:tcPr>
            <w:tcW w:w="1957" w:type="dxa"/>
          </w:tcPr>
          <w:p w14:paraId="26F27C0F" w14:textId="77777777" w:rsidR="00EC5880" w:rsidRPr="009A6C54" w:rsidRDefault="00EC5880" w:rsidP="00FD58B6">
            <w:pPr>
              <w:pStyle w:val="TableText"/>
            </w:pPr>
            <w:r w:rsidRPr="009A6C54">
              <w:t>3021215@113</w:t>
            </w:r>
          </w:p>
        </w:tc>
      </w:tr>
      <w:tr w:rsidR="00EC5880" w:rsidRPr="009A6C54" w14:paraId="26F27C19" w14:textId="77777777" w:rsidTr="004F558C">
        <w:tc>
          <w:tcPr>
            <w:tcW w:w="468" w:type="dxa"/>
          </w:tcPr>
          <w:p w14:paraId="26F27C11" w14:textId="77777777" w:rsidR="00EC5880" w:rsidRPr="009A6C54" w:rsidRDefault="00EC5880" w:rsidP="00FD58B6">
            <w:pPr>
              <w:pStyle w:val="TableText"/>
            </w:pPr>
            <w:r w:rsidRPr="009A6C54">
              <w:t>10</w:t>
            </w:r>
          </w:p>
        </w:tc>
        <w:tc>
          <w:tcPr>
            <w:tcW w:w="1512" w:type="dxa"/>
          </w:tcPr>
          <w:p w14:paraId="26F27C12" w14:textId="77777777" w:rsidR="00EC5880" w:rsidRPr="009A6C54" w:rsidRDefault="00EC5880" w:rsidP="00FD58B6">
            <w:pPr>
              <w:pStyle w:val="TableText"/>
            </w:pPr>
            <w:r w:rsidRPr="009A6C54">
              <w:t>APPOINTMENT TYPE ID and NAME</w:t>
            </w:r>
          </w:p>
        </w:tc>
        <w:tc>
          <w:tcPr>
            <w:tcW w:w="1404" w:type="dxa"/>
          </w:tcPr>
          <w:p w14:paraId="26F27C13" w14:textId="77777777" w:rsidR="00EC5880" w:rsidRPr="009A6C54" w:rsidRDefault="00EC5880" w:rsidP="00FD58B6">
            <w:pPr>
              <w:pStyle w:val="TableText"/>
            </w:pPr>
            <w:r w:rsidRPr="009A6C54">
              <w:t>POINTER and TEXT</w:t>
            </w:r>
          </w:p>
        </w:tc>
        <w:tc>
          <w:tcPr>
            <w:tcW w:w="1950" w:type="dxa"/>
          </w:tcPr>
          <w:p w14:paraId="26F27C14" w14:textId="77777777" w:rsidR="00EC5880" w:rsidRPr="009A6C54" w:rsidRDefault="00EC5880" w:rsidP="00FD58B6">
            <w:pPr>
              <w:pStyle w:val="TableText"/>
            </w:pPr>
            <w:r w:rsidRPr="009A6C54">
              <w:t>ID^name</w:t>
            </w:r>
          </w:p>
        </w:tc>
        <w:tc>
          <w:tcPr>
            <w:tcW w:w="2184" w:type="dxa"/>
          </w:tcPr>
          <w:p w14:paraId="26F27C15" w14:textId="77777777" w:rsidR="00EC5880" w:rsidRPr="009A6C54" w:rsidRDefault="00EC5880" w:rsidP="00FD58B6">
            <w:pPr>
              <w:pStyle w:val="TableText"/>
            </w:pPr>
            <w:r w:rsidRPr="009A6C54">
              <w:t>Type of appointment ID and name</w:t>
            </w:r>
          </w:p>
        </w:tc>
        <w:tc>
          <w:tcPr>
            <w:tcW w:w="1957" w:type="dxa"/>
          </w:tcPr>
          <w:p w14:paraId="26F27C16" w14:textId="77777777" w:rsidR="00EC5880" w:rsidRPr="009A6C54" w:rsidRDefault="00EC5880" w:rsidP="00FD58B6">
            <w:pPr>
              <w:pStyle w:val="TableText"/>
            </w:pPr>
            <w:r w:rsidRPr="009A6C54">
              <w:t>1^COMPENSATION &amp; PENSION</w:t>
            </w:r>
          </w:p>
          <w:p w14:paraId="26F27C17" w14:textId="77777777" w:rsidR="00EC5880" w:rsidRPr="009A6C54" w:rsidRDefault="00EC5880" w:rsidP="00FD58B6">
            <w:pPr>
              <w:pStyle w:val="TableText"/>
            </w:pPr>
            <w:r w:rsidRPr="009A6C54">
              <w:t>3^ORGAN DONORS</w:t>
            </w:r>
          </w:p>
          <w:p w14:paraId="26F27C18" w14:textId="77777777" w:rsidR="00EC5880" w:rsidRPr="009A6C54" w:rsidRDefault="00EC5880" w:rsidP="00FD58B6">
            <w:pPr>
              <w:pStyle w:val="TableText"/>
            </w:pPr>
            <w:r w:rsidRPr="009A6C54">
              <w:t>7^COLLATERAL OF VET.</w:t>
            </w:r>
          </w:p>
        </w:tc>
      </w:tr>
      <w:tr w:rsidR="00EC5880" w:rsidRPr="009A6C54" w14:paraId="26F27C20" w14:textId="77777777" w:rsidTr="004F558C">
        <w:tc>
          <w:tcPr>
            <w:tcW w:w="468" w:type="dxa"/>
          </w:tcPr>
          <w:p w14:paraId="26F27C1A" w14:textId="77777777" w:rsidR="00EC5880" w:rsidRPr="009A6C54" w:rsidRDefault="00EC5880" w:rsidP="00FD58B6">
            <w:pPr>
              <w:pStyle w:val="TableText"/>
            </w:pPr>
            <w:r w:rsidRPr="009A6C54">
              <w:t>11</w:t>
            </w:r>
          </w:p>
        </w:tc>
        <w:tc>
          <w:tcPr>
            <w:tcW w:w="1512" w:type="dxa"/>
          </w:tcPr>
          <w:p w14:paraId="26F27C1B" w14:textId="77777777" w:rsidR="00EC5880" w:rsidRPr="009A6C54" w:rsidRDefault="00EC5880" w:rsidP="00FD58B6">
            <w:pPr>
              <w:pStyle w:val="TableText"/>
            </w:pPr>
            <w:r w:rsidRPr="009A6C54">
              <w:t>CHECK-OUT DATE/TIME</w:t>
            </w:r>
          </w:p>
        </w:tc>
        <w:tc>
          <w:tcPr>
            <w:tcW w:w="1404" w:type="dxa"/>
          </w:tcPr>
          <w:p w14:paraId="26F27C1C" w14:textId="77777777" w:rsidR="00EC5880" w:rsidRPr="009A6C54" w:rsidRDefault="00EC5880" w:rsidP="00FD58B6">
            <w:pPr>
              <w:pStyle w:val="TableText"/>
            </w:pPr>
            <w:r w:rsidRPr="009A6C54">
              <w:t>DATE/TIME</w:t>
            </w:r>
          </w:p>
        </w:tc>
        <w:tc>
          <w:tcPr>
            <w:tcW w:w="1950" w:type="dxa"/>
          </w:tcPr>
          <w:p w14:paraId="26F27C1D" w14:textId="77777777" w:rsidR="00EC5880" w:rsidRPr="009A6C54" w:rsidRDefault="00EC5880" w:rsidP="00FD58B6">
            <w:pPr>
              <w:pStyle w:val="TableText"/>
            </w:pPr>
            <w:r w:rsidRPr="009A6C54">
              <w:t>YYYMMDD@HHMM</w:t>
            </w:r>
          </w:p>
        </w:tc>
        <w:tc>
          <w:tcPr>
            <w:tcW w:w="2184" w:type="dxa"/>
          </w:tcPr>
          <w:p w14:paraId="26F27C1E" w14:textId="77777777" w:rsidR="00EC5880" w:rsidRPr="009A6C54" w:rsidRDefault="00EC5880" w:rsidP="00FD58B6">
            <w:pPr>
              <w:pStyle w:val="TableText"/>
            </w:pPr>
            <w:r w:rsidRPr="009A6C54">
              <w:t>Date/time the patient checked out of the appointment</w:t>
            </w:r>
          </w:p>
        </w:tc>
        <w:tc>
          <w:tcPr>
            <w:tcW w:w="1957" w:type="dxa"/>
          </w:tcPr>
          <w:p w14:paraId="26F27C1F" w14:textId="77777777" w:rsidR="00EC5880" w:rsidRPr="009A6C54" w:rsidRDefault="00EC5880" w:rsidP="00FD58B6">
            <w:pPr>
              <w:pStyle w:val="TableText"/>
            </w:pPr>
            <w:r w:rsidRPr="009A6C54">
              <w:t>3021215@113</w:t>
            </w:r>
          </w:p>
        </w:tc>
      </w:tr>
      <w:tr w:rsidR="00EC5880" w:rsidRPr="009A6C54" w14:paraId="26F27C2B" w14:textId="77777777" w:rsidTr="004F558C">
        <w:tc>
          <w:tcPr>
            <w:tcW w:w="468" w:type="dxa"/>
          </w:tcPr>
          <w:p w14:paraId="26F27C21" w14:textId="77777777" w:rsidR="00EC5880" w:rsidRPr="009A6C54" w:rsidRDefault="00EC5880" w:rsidP="00FD58B6">
            <w:pPr>
              <w:pStyle w:val="TableText"/>
            </w:pPr>
            <w:r w:rsidRPr="009A6C54">
              <w:t>12</w:t>
            </w:r>
          </w:p>
        </w:tc>
        <w:tc>
          <w:tcPr>
            <w:tcW w:w="1512" w:type="dxa"/>
          </w:tcPr>
          <w:p w14:paraId="26F27C22" w14:textId="77777777" w:rsidR="00EC5880" w:rsidRPr="009A6C54" w:rsidRDefault="00EC5880" w:rsidP="00FD58B6">
            <w:pPr>
              <w:pStyle w:val="TableText"/>
            </w:pPr>
            <w:r w:rsidRPr="009A6C54">
              <w:t>PATIENT STATUS</w:t>
            </w:r>
          </w:p>
        </w:tc>
        <w:tc>
          <w:tcPr>
            <w:tcW w:w="1404" w:type="dxa"/>
          </w:tcPr>
          <w:p w14:paraId="26F27C23" w14:textId="77777777" w:rsidR="00EC5880" w:rsidRPr="009A6C54" w:rsidRDefault="00EC5880" w:rsidP="00FD58B6">
            <w:pPr>
              <w:pStyle w:val="TableText"/>
            </w:pPr>
            <w:r w:rsidRPr="009A6C54">
              <w:t>TEXT</w:t>
            </w:r>
          </w:p>
        </w:tc>
        <w:tc>
          <w:tcPr>
            <w:tcW w:w="1950" w:type="dxa"/>
          </w:tcPr>
          <w:p w14:paraId="26F27C24" w14:textId="77777777" w:rsidR="00EC5880" w:rsidRPr="009A6C54" w:rsidRDefault="00EC5880" w:rsidP="00FD58B6">
            <w:pPr>
              <w:pStyle w:val="TableText"/>
            </w:pPr>
            <w:r w:rsidRPr="009A6C54">
              <w:t xml:space="preserve"> I</w:t>
            </w:r>
          </w:p>
          <w:p w14:paraId="26F27C25" w14:textId="77777777" w:rsidR="00EC5880" w:rsidRPr="009A6C54" w:rsidRDefault="00EC5880" w:rsidP="00FD58B6">
            <w:pPr>
              <w:pStyle w:val="TableText"/>
            </w:pPr>
            <w:r w:rsidRPr="009A6C54">
              <w:t>O</w:t>
            </w:r>
          </w:p>
          <w:p w14:paraId="26F27C26" w14:textId="77777777" w:rsidR="00EC5880" w:rsidRPr="009A6C54" w:rsidRDefault="00EC5880" w:rsidP="00FD58B6">
            <w:pPr>
              <w:pStyle w:val="TableText"/>
            </w:pPr>
            <w:r w:rsidRPr="009A6C54">
              <w:t>null</w:t>
            </w:r>
          </w:p>
        </w:tc>
        <w:tc>
          <w:tcPr>
            <w:tcW w:w="2184" w:type="dxa"/>
          </w:tcPr>
          <w:p w14:paraId="26F27C27" w14:textId="77777777"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14:paraId="26F27C28" w14:textId="77777777" w:rsidR="00EC5880" w:rsidRPr="009A6C54" w:rsidRDefault="00EC5880" w:rsidP="00FD58B6">
            <w:pPr>
              <w:pStyle w:val="TableText"/>
            </w:pPr>
            <w:r w:rsidRPr="009A6C54">
              <w:t>I</w:t>
            </w:r>
          </w:p>
          <w:p w14:paraId="26F27C29" w14:textId="77777777" w:rsidR="00EC5880" w:rsidRPr="009A6C54" w:rsidRDefault="00EC5880" w:rsidP="00FD58B6">
            <w:pPr>
              <w:pStyle w:val="TableText"/>
            </w:pPr>
            <w:r w:rsidRPr="009A6C54">
              <w:t>O</w:t>
            </w:r>
          </w:p>
          <w:p w14:paraId="26F27C2A" w14:textId="77777777" w:rsidR="00EC5880" w:rsidRPr="009A6C54" w:rsidRDefault="00EC5880" w:rsidP="00FD58B6">
            <w:pPr>
              <w:pStyle w:val="TableText"/>
            </w:pPr>
            <w:r w:rsidRPr="009A6C54">
              <w:t>“”</w:t>
            </w:r>
          </w:p>
        </w:tc>
      </w:tr>
    </w:tbl>
    <w:p w14:paraId="26F27C2C" w14:textId="77777777" w:rsidR="003539BA" w:rsidRPr="009A6C54" w:rsidRDefault="00F21C00" w:rsidP="00EC5880">
      <w:pPr>
        <w:pStyle w:val="Heading2"/>
      </w:pPr>
      <w:bookmarkStart w:id="266" w:name="_Toc518911281"/>
      <w:r w:rsidRPr="009A6C54">
        <w:lastRenderedPageBreak/>
        <w:t>FILTERS</w:t>
      </w:r>
      <w:bookmarkEnd w:id="266"/>
    </w:p>
    <w:p w14:paraId="26F27C2D" w14:textId="77777777" w:rsidR="003539BA" w:rsidRPr="009A6C54" w:rsidRDefault="003539BA" w:rsidP="004D112E">
      <w:pPr>
        <w:pStyle w:val="Heading3"/>
      </w:pPr>
      <w:bookmarkStart w:id="267" w:name="_Toc518911282"/>
      <w:r w:rsidRPr="009A6C54">
        <w:t>Valid Appointment Status Filters</w:t>
      </w:r>
      <w:bookmarkEnd w:id="267"/>
    </w:p>
    <w:p w14:paraId="26F27C2E" w14:textId="77777777"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14:paraId="26F27C2F" w14:textId="77777777" w:rsidR="003539BA" w:rsidRPr="009A6C54" w:rsidRDefault="003539BA" w:rsidP="00106BBA">
      <w:pPr>
        <w:pStyle w:val="BodyText"/>
        <w:rPr>
          <w:lang w:val="en-US"/>
        </w:rPr>
      </w:pPr>
      <w:r w:rsidRPr="009A6C54">
        <w:t>A null or undefined value will result in all being returned.</w:t>
      </w:r>
    </w:p>
    <w:p w14:paraId="26F27C30" w14:textId="6DA78106" w:rsidR="00660025" w:rsidRPr="009A6C54" w:rsidRDefault="00660025" w:rsidP="00741C15">
      <w:pPr>
        <w:pStyle w:val="Caption"/>
      </w:pPr>
      <w:bookmarkStart w:id="268" w:name="_Toc517426443"/>
      <w:r w:rsidRPr="009A6C54">
        <w:t xml:space="preserve">Table </w:t>
      </w:r>
      <w:r w:rsidR="007E52CE">
        <w:fldChar w:fldCharType="begin"/>
      </w:r>
      <w:r w:rsidR="007E52CE">
        <w:instrText xml:space="preserve"> SEQ Table \* ARABIC </w:instrText>
      </w:r>
      <w:r w:rsidR="007E52CE">
        <w:fldChar w:fldCharType="separate"/>
      </w:r>
      <w:r w:rsidR="00D555E0">
        <w:rPr>
          <w:noProof/>
        </w:rPr>
        <w:t>39</w:t>
      </w:r>
      <w:r w:rsidR="007E52CE">
        <w:rPr>
          <w:noProof/>
        </w:rPr>
        <w:fldChar w:fldCharType="end"/>
      </w:r>
      <w:r w:rsidRPr="009A6C54">
        <w:t>: Valid Appointment Status Filters</w:t>
      </w:r>
      <w:bookmarkEnd w:id="268"/>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14:paraId="26F27C33" w14:textId="77777777" w:rsidTr="002B5785">
        <w:trPr>
          <w:tblHeader/>
        </w:trPr>
        <w:tc>
          <w:tcPr>
            <w:tcW w:w="4050" w:type="dxa"/>
            <w:shd w:val="clear" w:color="auto" w:fill="BFBFBF"/>
          </w:tcPr>
          <w:p w14:paraId="26F27C31" w14:textId="77777777" w:rsidR="007C5F98" w:rsidRPr="009A6C54" w:rsidRDefault="007C5F98" w:rsidP="00654B29">
            <w:pPr>
              <w:pStyle w:val="TableHeading"/>
            </w:pPr>
            <w:bookmarkStart w:id="269" w:name="ColumnTitle_38"/>
            <w:bookmarkEnd w:id="269"/>
            <w:r w:rsidRPr="009A6C54">
              <w:t>Appt Status Filter value</w:t>
            </w:r>
          </w:p>
        </w:tc>
        <w:tc>
          <w:tcPr>
            <w:tcW w:w="5400" w:type="dxa"/>
            <w:shd w:val="clear" w:color="auto" w:fill="BFBFBF"/>
          </w:tcPr>
          <w:p w14:paraId="26F27C32" w14:textId="77777777" w:rsidR="007C5F98" w:rsidRPr="009A6C54" w:rsidRDefault="007C5F98" w:rsidP="00654B29">
            <w:pPr>
              <w:pStyle w:val="TableHeading"/>
            </w:pPr>
            <w:r w:rsidRPr="009A6C54">
              <w:t>Appointment Status Value(s) Returned</w:t>
            </w:r>
          </w:p>
        </w:tc>
      </w:tr>
      <w:tr w:rsidR="007C5F98" w:rsidRPr="009A6C54" w14:paraId="26F27C36" w14:textId="77777777" w:rsidTr="00D6656B">
        <w:tc>
          <w:tcPr>
            <w:tcW w:w="4050" w:type="dxa"/>
            <w:shd w:val="clear" w:color="auto" w:fill="auto"/>
          </w:tcPr>
          <w:p w14:paraId="26F27C34" w14:textId="77777777" w:rsidR="007C5F98" w:rsidRPr="009A6C54" w:rsidRDefault="007C5F98" w:rsidP="00654B29">
            <w:pPr>
              <w:pStyle w:val="TableText"/>
            </w:pPr>
            <w:r w:rsidRPr="009A6C54">
              <w:t>R</w:t>
            </w:r>
          </w:p>
        </w:tc>
        <w:tc>
          <w:tcPr>
            <w:tcW w:w="5400" w:type="dxa"/>
            <w:shd w:val="clear" w:color="auto" w:fill="auto"/>
          </w:tcPr>
          <w:p w14:paraId="26F27C35" w14:textId="77777777" w:rsidR="007C5F98" w:rsidRPr="009A6C54" w:rsidRDefault="007C5F98" w:rsidP="00654B29">
            <w:pPr>
              <w:pStyle w:val="TableText"/>
            </w:pPr>
            <w:r w:rsidRPr="009A6C54">
              <w:t>R (scheduled/kept)</w:t>
            </w:r>
          </w:p>
        </w:tc>
      </w:tr>
      <w:tr w:rsidR="007C5F98" w:rsidRPr="009A6C54" w14:paraId="26F27C39" w14:textId="77777777" w:rsidTr="00D6656B">
        <w:tc>
          <w:tcPr>
            <w:tcW w:w="4050" w:type="dxa"/>
            <w:shd w:val="clear" w:color="auto" w:fill="auto"/>
          </w:tcPr>
          <w:p w14:paraId="26F27C37" w14:textId="77777777" w:rsidR="007C5F98" w:rsidRPr="009A6C54" w:rsidRDefault="007C5F98" w:rsidP="00654B29">
            <w:pPr>
              <w:pStyle w:val="TableText"/>
            </w:pPr>
            <w:r w:rsidRPr="009A6C54">
              <w:t>N</w:t>
            </w:r>
          </w:p>
        </w:tc>
        <w:tc>
          <w:tcPr>
            <w:tcW w:w="5400" w:type="dxa"/>
            <w:shd w:val="clear" w:color="auto" w:fill="auto"/>
          </w:tcPr>
          <w:p w14:paraId="26F27C38" w14:textId="77777777" w:rsidR="007C5F98" w:rsidRPr="009A6C54" w:rsidRDefault="007C5F98" w:rsidP="00654B29">
            <w:pPr>
              <w:pStyle w:val="TableText"/>
            </w:pPr>
            <w:r w:rsidRPr="009A6C54">
              <w:t>N (no-show)</w:t>
            </w:r>
          </w:p>
        </w:tc>
      </w:tr>
      <w:tr w:rsidR="007C5F98" w:rsidRPr="009A6C54" w14:paraId="26F27C3C" w14:textId="77777777" w:rsidTr="00D6656B">
        <w:tc>
          <w:tcPr>
            <w:tcW w:w="4050" w:type="dxa"/>
            <w:shd w:val="clear" w:color="auto" w:fill="auto"/>
          </w:tcPr>
          <w:p w14:paraId="26F27C3A" w14:textId="77777777" w:rsidR="007C5F98" w:rsidRPr="009A6C54" w:rsidRDefault="007C5F98" w:rsidP="00654B29">
            <w:pPr>
              <w:pStyle w:val="TableText"/>
            </w:pPr>
            <w:r w:rsidRPr="009A6C54">
              <w:t>C</w:t>
            </w:r>
          </w:p>
        </w:tc>
        <w:tc>
          <w:tcPr>
            <w:tcW w:w="5400" w:type="dxa"/>
            <w:shd w:val="clear" w:color="auto" w:fill="auto"/>
          </w:tcPr>
          <w:p w14:paraId="26F27C3B" w14:textId="77777777" w:rsidR="007C5F98" w:rsidRPr="009A6C54" w:rsidRDefault="007C5F98" w:rsidP="00654B29">
            <w:pPr>
              <w:pStyle w:val="TableText"/>
            </w:pPr>
            <w:r w:rsidRPr="009A6C54">
              <w:t>C (cancelled)</w:t>
            </w:r>
          </w:p>
        </w:tc>
      </w:tr>
      <w:tr w:rsidR="007C5F98" w:rsidRPr="009A6C54" w14:paraId="26F27C3F" w14:textId="77777777" w:rsidTr="00D6656B">
        <w:tc>
          <w:tcPr>
            <w:tcW w:w="4050" w:type="dxa"/>
            <w:shd w:val="clear" w:color="auto" w:fill="auto"/>
          </w:tcPr>
          <w:p w14:paraId="26F27C3D" w14:textId="77777777" w:rsidR="007C5F98" w:rsidRPr="009A6C54" w:rsidRDefault="007C5F98" w:rsidP="00654B29">
            <w:pPr>
              <w:pStyle w:val="TableText"/>
            </w:pPr>
            <w:r w:rsidRPr="009A6C54">
              <w:t>NT</w:t>
            </w:r>
          </w:p>
        </w:tc>
        <w:tc>
          <w:tcPr>
            <w:tcW w:w="5400" w:type="dxa"/>
            <w:shd w:val="clear" w:color="auto" w:fill="auto"/>
          </w:tcPr>
          <w:p w14:paraId="26F27C3E" w14:textId="77777777" w:rsidR="007C5F98" w:rsidRPr="009A6C54" w:rsidRDefault="007C5F98" w:rsidP="00654B29">
            <w:pPr>
              <w:pStyle w:val="TableText"/>
            </w:pPr>
            <w:r w:rsidRPr="009A6C54">
              <w:t>NT (no action taken)</w:t>
            </w:r>
          </w:p>
        </w:tc>
      </w:tr>
      <w:tr w:rsidR="004F558C" w:rsidRPr="009A6C54" w14:paraId="26F27C46" w14:textId="77777777" w:rsidTr="00D6656B">
        <w:tc>
          <w:tcPr>
            <w:tcW w:w="4050" w:type="dxa"/>
            <w:shd w:val="clear" w:color="auto" w:fill="auto"/>
          </w:tcPr>
          <w:p w14:paraId="26F27C40" w14:textId="77777777" w:rsidR="004F558C" w:rsidRPr="009A6C54" w:rsidRDefault="004F558C" w:rsidP="00654B29">
            <w:pPr>
              <w:pStyle w:val="TableText"/>
            </w:pPr>
            <w:r w:rsidRPr="009A6C54">
              <w:t>Null (default)</w:t>
            </w:r>
          </w:p>
        </w:tc>
        <w:tc>
          <w:tcPr>
            <w:tcW w:w="5400" w:type="dxa"/>
            <w:shd w:val="clear" w:color="auto" w:fill="auto"/>
          </w:tcPr>
          <w:p w14:paraId="26F27C41" w14:textId="77777777" w:rsidR="004F558C" w:rsidRPr="009A6C54" w:rsidRDefault="004F558C" w:rsidP="00654B29">
            <w:pPr>
              <w:pStyle w:val="TableText"/>
            </w:pPr>
            <w:r w:rsidRPr="009A6C54">
              <w:t>ALL appointment status values will be returned:</w:t>
            </w:r>
          </w:p>
          <w:p w14:paraId="26F27C42" w14:textId="77777777" w:rsidR="004F558C" w:rsidRPr="009A6C54" w:rsidRDefault="004F558C" w:rsidP="00654B29">
            <w:pPr>
              <w:pStyle w:val="TableText"/>
            </w:pPr>
            <w:r w:rsidRPr="009A6C54">
              <w:t>R (scheduled/kept)</w:t>
            </w:r>
          </w:p>
          <w:p w14:paraId="26F27C43" w14:textId="77777777" w:rsidR="004F558C" w:rsidRPr="009A6C54" w:rsidRDefault="004F558C" w:rsidP="00654B29">
            <w:pPr>
              <w:pStyle w:val="TableText"/>
            </w:pPr>
            <w:r w:rsidRPr="009A6C54">
              <w:t>N (no-show)</w:t>
            </w:r>
          </w:p>
          <w:p w14:paraId="26F27C44" w14:textId="77777777" w:rsidR="004F558C" w:rsidRPr="009A6C54" w:rsidRDefault="004F558C" w:rsidP="00654B29">
            <w:pPr>
              <w:pStyle w:val="TableText"/>
            </w:pPr>
            <w:r w:rsidRPr="009A6C54">
              <w:t>C (cancelled)</w:t>
            </w:r>
          </w:p>
          <w:p w14:paraId="26F27C45" w14:textId="77777777" w:rsidR="004F558C" w:rsidRPr="009A6C54" w:rsidRDefault="004F558C" w:rsidP="00654B29">
            <w:pPr>
              <w:pStyle w:val="TableText"/>
            </w:pPr>
            <w:r w:rsidRPr="009A6C54">
              <w:t>NT (no action taken)</w:t>
            </w:r>
          </w:p>
        </w:tc>
      </w:tr>
    </w:tbl>
    <w:p w14:paraId="26F27C47" w14:textId="77777777" w:rsidR="007C5F98" w:rsidRPr="009A6C54" w:rsidRDefault="007C5F98" w:rsidP="004F558C">
      <w:pPr>
        <w:pStyle w:val="BodyText"/>
        <w:spacing w:before="0" w:after="0"/>
        <w:rPr>
          <w:lang w:val="en-US"/>
        </w:rPr>
      </w:pPr>
    </w:p>
    <w:p w14:paraId="26F27C48" w14:textId="77777777" w:rsidR="00D6656B" w:rsidRPr="009A6C54" w:rsidRDefault="00D6656B" w:rsidP="004F558C">
      <w:pPr>
        <w:pStyle w:val="BodyText"/>
        <w:spacing w:before="0" w:after="0"/>
        <w:rPr>
          <w:lang w:val="en-US"/>
        </w:rPr>
      </w:pPr>
    </w:p>
    <w:p w14:paraId="26F27C49" w14:textId="77777777" w:rsidR="003539BA" w:rsidRPr="009A6C54" w:rsidRDefault="00B473ED" w:rsidP="004F558C">
      <w:pPr>
        <w:pStyle w:val="Heading3"/>
        <w:spacing w:before="0" w:after="0"/>
      </w:pPr>
      <w:bookmarkStart w:id="270" w:name="_Toc518911283"/>
      <w:r w:rsidRPr="009A6C54">
        <w:t>Valid Patient Status Filters</w:t>
      </w:r>
      <w:bookmarkEnd w:id="270"/>
    </w:p>
    <w:p w14:paraId="26F27C4A" w14:textId="77777777"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14:paraId="26F27C4B" w14:textId="30259007" w:rsidR="00660025" w:rsidRPr="009A6C54" w:rsidRDefault="00660025" w:rsidP="00741C15">
      <w:pPr>
        <w:pStyle w:val="Caption"/>
        <w:rPr>
          <w:lang w:val="en-US"/>
        </w:rPr>
      </w:pPr>
      <w:bookmarkStart w:id="271" w:name="_Toc517426444"/>
      <w:r w:rsidRPr="009A6C54">
        <w:t xml:space="preserve">Table </w:t>
      </w:r>
      <w:r w:rsidR="007E52CE">
        <w:fldChar w:fldCharType="begin"/>
      </w:r>
      <w:r w:rsidR="007E52CE">
        <w:instrText xml:space="preserve"> SEQ Table \* ARABIC </w:instrText>
      </w:r>
      <w:r w:rsidR="007E52CE">
        <w:fldChar w:fldCharType="separate"/>
      </w:r>
      <w:r w:rsidR="00D555E0">
        <w:rPr>
          <w:noProof/>
        </w:rPr>
        <w:t>40</w:t>
      </w:r>
      <w:r w:rsidR="007E52CE">
        <w:rPr>
          <w:noProof/>
        </w:rPr>
        <w:fldChar w:fldCharType="end"/>
      </w:r>
      <w:r w:rsidRPr="009A6C54">
        <w:rPr>
          <w:lang w:val="en-US"/>
        </w:rPr>
        <w:t>:  Valid Patient Status Filters</w:t>
      </w:r>
      <w:bookmarkEnd w:id="271"/>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14:paraId="26F27C4E" w14:textId="77777777" w:rsidTr="002B5785">
        <w:trPr>
          <w:tblHeader/>
        </w:trPr>
        <w:tc>
          <w:tcPr>
            <w:tcW w:w="4140" w:type="dxa"/>
            <w:shd w:val="clear" w:color="auto" w:fill="BFBFBF"/>
          </w:tcPr>
          <w:p w14:paraId="26F27C4C" w14:textId="77777777" w:rsidR="007C5F98" w:rsidRPr="009A6C54" w:rsidRDefault="007C5F98" w:rsidP="00654B29">
            <w:pPr>
              <w:pStyle w:val="TableHeading"/>
            </w:pPr>
            <w:bookmarkStart w:id="272" w:name="ColumnTitle_39"/>
            <w:bookmarkEnd w:id="272"/>
            <w:r w:rsidRPr="009A6C54">
              <w:t>Patient Status Filter value</w:t>
            </w:r>
          </w:p>
        </w:tc>
        <w:tc>
          <w:tcPr>
            <w:tcW w:w="5310" w:type="dxa"/>
            <w:shd w:val="clear" w:color="auto" w:fill="BFBFBF"/>
          </w:tcPr>
          <w:p w14:paraId="26F27C4D" w14:textId="77777777" w:rsidR="007C5F98" w:rsidRPr="009A6C54" w:rsidRDefault="007C5F98" w:rsidP="00654B29">
            <w:pPr>
              <w:pStyle w:val="TableHeading"/>
            </w:pPr>
            <w:r w:rsidRPr="009A6C54">
              <w:t>Description</w:t>
            </w:r>
          </w:p>
        </w:tc>
      </w:tr>
      <w:tr w:rsidR="007C5F98" w:rsidRPr="009A6C54" w14:paraId="26F27C51" w14:textId="77777777" w:rsidTr="004F558C">
        <w:tc>
          <w:tcPr>
            <w:tcW w:w="4140" w:type="dxa"/>
            <w:shd w:val="clear" w:color="auto" w:fill="auto"/>
          </w:tcPr>
          <w:p w14:paraId="26F27C4F" w14:textId="77777777" w:rsidR="007C5F98" w:rsidRPr="009A6C54" w:rsidRDefault="007C5F98" w:rsidP="00654B29">
            <w:pPr>
              <w:pStyle w:val="TableText"/>
            </w:pPr>
            <w:r w:rsidRPr="009A6C54">
              <w:t>I</w:t>
            </w:r>
          </w:p>
        </w:tc>
        <w:tc>
          <w:tcPr>
            <w:tcW w:w="5310" w:type="dxa"/>
            <w:shd w:val="clear" w:color="auto" w:fill="auto"/>
          </w:tcPr>
          <w:p w14:paraId="26F27C50" w14:textId="77777777" w:rsidR="007C5F98" w:rsidRPr="009A6C54" w:rsidRDefault="007C5F98" w:rsidP="00654B29">
            <w:pPr>
              <w:pStyle w:val="TableText"/>
            </w:pPr>
            <w:r w:rsidRPr="009A6C54">
              <w:t>Inpatient</w:t>
            </w:r>
          </w:p>
        </w:tc>
      </w:tr>
      <w:tr w:rsidR="007C5F98" w:rsidRPr="009A6C54" w14:paraId="26F27C54" w14:textId="77777777" w:rsidTr="004F558C">
        <w:tc>
          <w:tcPr>
            <w:tcW w:w="4140" w:type="dxa"/>
            <w:shd w:val="clear" w:color="auto" w:fill="auto"/>
          </w:tcPr>
          <w:p w14:paraId="26F27C52" w14:textId="77777777" w:rsidR="007C5F98" w:rsidRPr="009A6C54" w:rsidRDefault="007C5F98" w:rsidP="00654B29">
            <w:pPr>
              <w:pStyle w:val="TableText"/>
            </w:pPr>
            <w:r w:rsidRPr="009A6C54">
              <w:t>O</w:t>
            </w:r>
          </w:p>
        </w:tc>
        <w:tc>
          <w:tcPr>
            <w:tcW w:w="5310" w:type="dxa"/>
            <w:shd w:val="clear" w:color="auto" w:fill="auto"/>
          </w:tcPr>
          <w:p w14:paraId="26F27C53" w14:textId="77777777" w:rsidR="007C5F98" w:rsidRPr="009A6C54" w:rsidRDefault="007C5F98" w:rsidP="00654B29">
            <w:pPr>
              <w:pStyle w:val="TableText"/>
            </w:pPr>
            <w:r w:rsidRPr="009A6C54">
              <w:t>Outpatient</w:t>
            </w:r>
          </w:p>
        </w:tc>
      </w:tr>
      <w:tr w:rsidR="007C5F98" w:rsidRPr="009A6C54" w14:paraId="26F27C57" w14:textId="77777777" w:rsidTr="004F558C">
        <w:tc>
          <w:tcPr>
            <w:tcW w:w="4140" w:type="dxa"/>
            <w:shd w:val="clear" w:color="auto" w:fill="auto"/>
          </w:tcPr>
          <w:p w14:paraId="26F27C55" w14:textId="77777777" w:rsidR="007C5F98" w:rsidRPr="009A6C54" w:rsidRDefault="007C5F98" w:rsidP="00654B29">
            <w:pPr>
              <w:pStyle w:val="TableText"/>
            </w:pPr>
            <w:r w:rsidRPr="009A6C54">
              <w:t>Null (default)</w:t>
            </w:r>
          </w:p>
        </w:tc>
        <w:tc>
          <w:tcPr>
            <w:tcW w:w="5310" w:type="dxa"/>
            <w:shd w:val="clear" w:color="auto" w:fill="auto"/>
          </w:tcPr>
          <w:p w14:paraId="26F27C56" w14:textId="77777777" w:rsidR="007C5F98" w:rsidRPr="009A6C54" w:rsidRDefault="007C5F98" w:rsidP="00654B29">
            <w:pPr>
              <w:pStyle w:val="TableText"/>
            </w:pPr>
            <w:r w:rsidRPr="009A6C54">
              <w:t>Both will be returned (inpatient and outpatient)</w:t>
            </w:r>
          </w:p>
        </w:tc>
      </w:tr>
    </w:tbl>
    <w:p w14:paraId="26F27C58" w14:textId="77777777"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14:paraId="26F27C59" w14:textId="77777777" w:rsidR="003539BA" w:rsidRPr="009A6C54" w:rsidRDefault="003539BA" w:rsidP="009F2CF7">
      <w:pPr>
        <w:pStyle w:val="Heading3"/>
        <w:tabs>
          <w:tab w:val="clear" w:pos="72"/>
          <w:tab w:val="clear" w:pos="720"/>
          <w:tab w:val="clear" w:pos="1080"/>
          <w:tab w:val="left" w:pos="900"/>
        </w:tabs>
        <w:spacing w:before="0" w:after="0"/>
        <w:ind w:left="810" w:hanging="810"/>
      </w:pPr>
      <w:bookmarkStart w:id="273" w:name="_Toc518911284"/>
      <w:r w:rsidRPr="009A6C54">
        <w:t>Valid Patient Status and Appointment Status Filter Combinations</w:t>
      </w:r>
      <w:bookmarkEnd w:id="273"/>
    </w:p>
    <w:p w14:paraId="26F27C5A" w14:textId="77777777"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14:paraId="26F27C5B" w14:textId="77777777" w:rsidR="00F21C00" w:rsidRPr="009A6C54" w:rsidRDefault="003539BA" w:rsidP="00106BBA">
      <w:pPr>
        <w:pStyle w:val="BodyText"/>
      </w:pPr>
      <w:r w:rsidRPr="009A6C54">
        <w:lastRenderedPageBreak/>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14:paraId="26F27C5C" w14:textId="77777777"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14:paraId="26F27C5D" w14:textId="79A7C1A2" w:rsidR="00660025" w:rsidRPr="009A6C54" w:rsidRDefault="00660025" w:rsidP="00741C15">
      <w:pPr>
        <w:pStyle w:val="Caption"/>
        <w:rPr>
          <w:lang w:val="en-US"/>
        </w:rPr>
      </w:pPr>
      <w:bookmarkStart w:id="274" w:name="_Toc517426445"/>
      <w:r w:rsidRPr="009A6C54">
        <w:t xml:space="preserve">Table </w:t>
      </w:r>
      <w:r w:rsidR="007E52CE">
        <w:fldChar w:fldCharType="begin"/>
      </w:r>
      <w:r w:rsidR="007E52CE">
        <w:instrText xml:space="preserve"> SEQ Table \* ARABIC </w:instrText>
      </w:r>
      <w:r w:rsidR="007E52CE">
        <w:fldChar w:fldCharType="separate"/>
      </w:r>
      <w:r w:rsidR="00D555E0">
        <w:rPr>
          <w:noProof/>
        </w:rPr>
        <w:t>41</w:t>
      </w:r>
      <w:r w:rsidR="007E52CE">
        <w:rPr>
          <w:noProof/>
        </w:rPr>
        <w:fldChar w:fldCharType="end"/>
      </w:r>
      <w:r w:rsidRPr="009A6C54">
        <w:rPr>
          <w:lang w:val="en-US"/>
        </w:rPr>
        <w:t>: Status Filter Combinations</w:t>
      </w:r>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43"/>
        <w:gridCol w:w="2327"/>
        <w:gridCol w:w="2341"/>
      </w:tblGrid>
      <w:tr w:rsidR="00724AFF" w:rsidRPr="009A6C54" w14:paraId="26F27C62" w14:textId="77777777" w:rsidTr="002B5785">
        <w:trPr>
          <w:tblHeader/>
        </w:trPr>
        <w:tc>
          <w:tcPr>
            <w:tcW w:w="2394" w:type="dxa"/>
            <w:shd w:val="clear" w:color="auto" w:fill="BFBFBF"/>
          </w:tcPr>
          <w:p w14:paraId="26F27C5E" w14:textId="77777777" w:rsidR="00724AFF" w:rsidRPr="009A6C54" w:rsidRDefault="00724AFF" w:rsidP="00654B29">
            <w:pPr>
              <w:pStyle w:val="TableHeading"/>
            </w:pPr>
            <w:bookmarkStart w:id="275" w:name="ColumnTitle_40"/>
            <w:bookmarkEnd w:id="275"/>
            <w:r w:rsidRPr="009A6C54">
              <w:t>Patient Status Filter</w:t>
            </w:r>
          </w:p>
        </w:tc>
        <w:tc>
          <w:tcPr>
            <w:tcW w:w="2394" w:type="dxa"/>
            <w:shd w:val="clear" w:color="auto" w:fill="BFBFBF"/>
          </w:tcPr>
          <w:p w14:paraId="26F27C5F" w14:textId="77777777" w:rsidR="00724AFF" w:rsidRPr="009A6C54" w:rsidRDefault="00724AFF" w:rsidP="00654B29">
            <w:pPr>
              <w:pStyle w:val="TableHeading"/>
            </w:pPr>
            <w:r w:rsidRPr="009A6C54">
              <w:t>Appointment Status Filter</w:t>
            </w:r>
          </w:p>
        </w:tc>
        <w:tc>
          <w:tcPr>
            <w:tcW w:w="2394" w:type="dxa"/>
            <w:shd w:val="clear" w:color="auto" w:fill="BFBFBF"/>
          </w:tcPr>
          <w:p w14:paraId="26F27C60" w14:textId="77777777" w:rsidR="00724AFF" w:rsidRPr="009A6C54" w:rsidRDefault="00724AFF" w:rsidP="00654B29">
            <w:pPr>
              <w:pStyle w:val="TableHeading"/>
            </w:pPr>
            <w:r w:rsidRPr="009A6C54">
              <w:t>Valid/Invalid</w:t>
            </w:r>
          </w:p>
        </w:tc>
        <w:tc>
          <w:tcPr>
            <w:tcW w:w="2394" w:type="dxa"/>
            <w:shd w:val="clear" w:color="auto" w:fill="BFBFBF"/>
          </w:tcPr>
          <w:p w14:paraId="26F27C61" w14:textId="77777777" w:rsidR="00724AFF" w:rsidRPr="009A6C54" w:rsidRDefault="00724AFF" w:rsidP="00654B29">
            <w:pPr>
              <w:pStyle w:val="TableHeading"/>
            </w:pPr>
            <w:r w:rsidRPr="009A6C54">
              <w:t>Patient Status value in ^TMP (if requested)</w:t>
            </w:r>
          </w:p>
        </w:tc>
      </w:tr>
      <w:tr w:rsidR="00724AFF" w:rsidRPr="009A6C54" w14:paraId="26F27C67" w14:textId="77777777" w:rsidTr="003B64DE">
        <w:tc>
          <w:tcPr>
            <w:tcW w:w="2394" w:type="dxa"/>
            <w:shd w:val="clear" w:color="auto" w:fill="auto"/>
          </w:tcPr>
          <w:p w14:paraId="26F27C63" w14:textId="77777777" w:rsidR="00724AFF" w:rsidRPr="009A6C54" w:rsidRDefault="00724AFF" w:rsidP="00654B29">
            <w:pPr>
              <w:pStyle w:val="TableText"/>
            </w:pPr>
            <w:r w:rsidRPr="009A6C54">
              <w:t>I or O</w:t>
            </w:r>
          </w:p>
        </w:tc>
        <w:tc>
          <w:tcPr>
            <w:tcW w:w="2394" w:type="dxa"/>
            <w:shd w:val="clear" w:color="auto" w:fill="auto"/>
          </w:tcPr>
          <w:p w14:paraId="26F27C64" w14:textId="77777777" w:rsidR="00724AFF" w:rsidRPr="009A6C54" w:rsidRDefault="00724AFF" w:rsidP="00654B29">
            <w:pPr>
              <w:pStyle w:val="TableText"/>
            </w:pPr>
            <w:r w:rsidRPr="009A6C54">
              <w:t xml:space="preserve"> R</w:t>
            </w:r>
          </w:p>
        </w:tc>
        <w:tc>
          <w:tcPr>
            <w:tcW w:w="2394" w:type="dxa"/>
            <w:shd w:val="clear" w:color="auto" w:fill="auto"/>
          </w:tcPr>
          <w:p w14:paraId="26F27C65" w14:textId="77777777" w:rsidR="00724AFF" w:rsidRPr="009A6C54" w:rsidRDefault="00724AFF" w:rsidP="00654B29">
            <w:pPr>
              <w:pStyle w:val="TableText"/>
            </w:pPr>
            <w:r w:rsidRPr="009A6C54">
              <w:t xml:space="preserve"> Valid</w:t>
            </w:r>
          </w:p>
        </w:tc>
        <w:tc>
          <w:tcPr>
            <w:tcW w:w="2394" w:type="dxa"/>
            <w:shd w:val="clear" w:color="auto" w:fill="auto"/>
          </w:tcPr>
          <w:p w14:paraId="26F27C66"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6C" w14:textId="77777777" w:rsidTr="003B64DE">
        <w:tc>
          <w:tcPr>
            <w:tcW w:w="2394" w:type="dxa"/>
            <w:shd w:val="clear" w:color="auto" w:fill="auto"/>
          </w:tcPr>
          <w:p w14:paraId="26F27C68" w14:textId="77777777" w:rsidR="00724AFF" w:rsidRPr="009A6C54" w:rsidRDefault="00724AFF" w:rsidP="00654B29">
            <w:pPr>
              <w:pStyle w:val="TableText"/>
            </w:pPr>
            <w:r w:rsidRPr="009A6C54">
              <w:t>I or O</w:t>
            </w:r>
          </w:p>
        </w:tc>
        <w:tc>
          <w:tcPr>
            <w:tcW w:w="2394" w:type="dxa"/>
            <w:shd w:val="clear" w:color="auto" w:fill="auto"/>
          </w:tcPr>
          <w:p w14:paraId="26F27C69" w14:textId="77777777" w:rsidR="00724AFF" w:rsidRPr="009A6C54" w:rsidRDefault="00724AFF" w:rsidP="00654B29">
            <w:pPr>
              <w:pStyle w:val="TableText"/>
            </w:pPr>
            <w:r w:rsidRPr="009A6C54">
              <w:t xml:space="preserve"> N</w:t>
            </w:r>
          </w:p>
        </w:tc>
        <w:tc>
          <w:tcPr>
            <w:tcW w:w="2394" w:type="dxa"/>
            <w:shd w:val="clear" w:color="auto" w:fill="auto"/>
          </w:tcPr>
          <w:p w14:paraId="26F27C6A" w14:textId="77777777" w:rsidR="00724AFF" w:rsidRPr="009A6C54" w:rsidRDefault="00724AFF" w:rsidP="00654B29">
            <w:pPr>
              <w:pStyle w:val="TableText"/>
            </w:pPr>
            <w:r w:rsidRPr="009A6C54">
              <w:t xml:space="preserve"> Invalid</w:t>
            </w:r>
          </w:p>
        </w:tc>
        <w:tc>
          <w:tcPr>
            <w:tcW w:w="2394" w:type="dxa"/>
            <w:shd w:val="clear" w:color="auto" w:fill="auto"/>
          </w:tcPr>
          <w:p w14:paraId="26F27C6B" w14:textId="77777777" w:rsidR="00724AFF" w:rsidRPr="009A6C54" w:rsidRDefault="00724AFF" w:rsidP="00654B29">
            <w:pPr>
              <w:pStyle w:val="TableText"/>
            </w:pPr>
            <w:r w:rsidRPr="009A6C54">
              <w:t xml:space="preserve"> N/A</w:t>
            </w:r>
          </w:p>
        </w:tc>
      </w:tr>
      <w:tr w:rsidR="00724AFF" w:rsidRPr="009A6C54" w14:paraId="26F27C71" w14:textId="77777777" w:rsidTr="003B64DE">
        <w:tc>
          <w:tcPr>
            <w:tcW w:w="2394" w:type="dxa"/>
            <w:shd w:val="clear" w:color="auto" w:fill="auto"/>
          </w:tcPr>
          <w:p w14:paraId="26F27C6D" w14:textId="77777777" w:rsidR="00724AFF" w:rsidRPr="009A6C54" w:rsidRDefault="00724AFF" w:rsidP="00654B29">
            <w:pPr>
              <w:pStyle w:val="TableText"/>
            </w:pPr>
            <w:r w:rsidRPr="009A6C54">
              <w:t>I or O</w:t>
            </w:r>
          </w:p>
        </w:tc>
        <w:tc>
          <w:tcPr>
            <w:tcW w:w="2394" w:type="dxa"/>
            <w:shd w:val="clear" w:color="auto" w:fill="auto"/>
          </w:tcPr>
          <w:p w14:paraId="26F27C6E" w14:textId="77777777" w:rsidR="00724AFF" w:rsidRPr="009A6C54" w:rsidRDefault="00724AFF" w:rsidP="00654B29">
            <w:pPr>
              <w:pStyle w:val="TableText"/>
            </w:pPr>
            <w:r w:rsidRPr="009A6C54">
              <w:t xml:space="preserve"> C</w:t>
            </w:r>
          </w:p>
        </w:tc>
        <w:tc>
          <w:tcPr>
            <w:tcW w:w="2394" w:type="dxa"/>
            <w:shd w:val="clear" w:color="auto" w:fill="auto"/>
          </w:tcPr>
          <w:p w14:paraId="26F27C6F" w14:textId="77777777" w:rsidR="00724AFF" w:rsidRPr="009A6C54" w:rsidRDefault="00724AFF" w:rsidP="00654B29">
            <w:pPr>
              <w:pStyle w:val="TableText"/>
            </w:pPr>
            <w:r w:rsidRPr="009A6C54">
              <w:t xml:space="preserve"> Invalid</w:t>
            </w:r>
          </w:p>
        </w:tc>
        <w:tc>
          <w:tcPr>
            <w:tcW w:w="2394" w:type="dxa"/>
            <w:shd w:val="clear" w:color="auto" w:fill="auto"/>
          </w:tcPr>
          <w:p w14:paraId="26F27C70" w14:textId="77777777" w:rsidR="00724AFF" w:rsidRPr="009A6C54" w:rsidRDefault="00724AFF" w:rsidP="00654B29">
            <w:pPr>
              <w:pStyle w:val="TableText"/>
            </w:pPr>
            <w:r w:rsidRPr="009A6C54">
              <w:t xml:space="preserve"> N/A</w:t>
            </w:r>
          </w:p>
        </w:tc>
      </w:tr>
      <w:tr w:rsidR="00724AFF" w:rsidRPr="009A6C54" w14:paraId="26F27C76" w14:textId="77777777" w:rsidTr="003B64DE">
        <w:tc>
          <w:tcPr>
            <w:tcW w:w="2394" w:type="dxa"/>
            <w:shd w:val="clear" w:color="auto" w:fill="auto"/>
          </w:tcPr>
          <w:p w14:paraId="26F27C72" w14:textId="77777777" w:rsidR="00724AFF" w:rsidRPr="009A6C54" w:rsidRDefault="00724AFF" w:rsidP="00654B29">
            <w:pPr>
              <w:pStyle w:val="TableText"/>
            </w:pPr>
            <w:r w:rsidRPr="009A6C54">
              <w:t>I or O</w:t>
            </w:r>
          </w:p>
        </w:tc>
        <w:tc>
          <w:tcPr>
            <w:tcW w:w="2394" w:type="dxa"/>
            <w:shd w:val="clear" w:color="auto" w:fill="auto"/>
          </w:tcPr>
          <w:p w14:paraId="26F27C73" w14:textId="77777777" w:rsidR="00724AFF" w:rsidRPr="009A6C54" w:rsidRDefault="00724AFF" w:rsidP="00654B29">
            <w:pPr>
              <w:pStyle w:val="TableText"/>
            </w:pPr>
            <w:r w:rsidRPr="009A6C54">
              <w:t xml:space="preserve"> NT</w:t>
            </w:r>
          </w:p>
        </w:tc>
        <w:tc>
          <w:tcPr>
            <w:tcW w:w="2394" w:type="dxa"/>
            <w:shd w:val="clear" w:color="auto" w:fill="auto"/>
          </w:tcPr>
          <w:p w14:paraId="26F27C74" w14:textId="77777777" w:rsidR="00724AFF" w:rsidRPr="009A6C54" w:rsidRDefault="00724AFF" w:rsidP="00654B29">
            <w:pPr>
              <w:pStyle w:val="TableText"/>
            </w:pPr>
            <w:r w:rsidRPr="009A6C54">
              <w:t xml:space="preserve"> Invalid</w:t>
            </w:r>
          </w:p>
        </w:tc>
        <w:tc>
          <w:tcPr>
            <w:tcW w:w="2394" w:type="dxa"/>
            <w:shd w:val="clear" w:color="auto" w:fill="auto"/>
          </w:tcPr>
          <w:p w14:paraId="26F27C75" w14:textId="77777777" w:rsidR="00724AFF" w:rsidRPr="009A6C54" w:rsidRDefault="00724AFF" w:rsidP="00654B29">
            <w:pPr>
              <w:pStyle w:val="TableText"/>
            </w:pPr>
            <w:r w:rsidRPr="009A6C54">
              <w:t xml:space="preserve"> N/A</w:t>
            </w:r>
          </w:p>
        </w:tc>
      </w:tr>
      <w:tr w:rsidR="00724AFF" w:rsidRPr="009A6C54" w14:paraId="26F27C7B" w14:textId="77777777" w:rsidTr="003B64DE">
        <w:tc>
          <w:tcPr>
            <w:tcW w:w="2394" w:type="dxa"/>
            <w:shd w:val="clear" w:color="auto" w:fill="auto"/>
          </w:tcPr>
          <w:p w14:paraId="26F27C77" w14:textId="77777777" w:rsidR="00724AFF" w:rsidRPr="009A6C54" w:rsidRDefault="00724AFF" w:rsidP="00654B29">
            <w:pPr>
              <w:pStyle w:val="TableText"/>
            </w:pPr>
            <w:r w:rsidRPr="009A6C54">
              <w:t>I or O</w:t>
            </w:r>
          </w:p>
        </w:tc>
        <w:tc>
          <w:tcPr>
            <w:tcW w:w="2394" w:type="dxa"/>
            <w:shd w:val="clear" w:color="auto" w:fill="auto"/>
          </w:tcPr>
          <w:p w14:paraId="26F27C78" w14:textId="77777777" w:rsidR="00724AFF" w:rsidRPr="009A6C54" w:rsidRDefault="00724AFF" w:rsidP="00654B29">
            <w:pPr>
              <w:pStyle w:val="TableText"/>
            </w:pPr>
            <w:r w:rsidRPr="009A6C54">
              <w:t xml:space="preserve"> Any combination of R, N, C,   and NT</w:t>
            </w:r>
          </w:p>
        </w:tc>
        <w:tc>
          <w:tcPr>
            <w:tcW w:w="2394" w:type="dxa"/>
            <w:shd w:val="clear" w:color="auto" w:fill="auto"/>
          </w:tcPr>
          <w:p w14:paraId="26F27C79" w14:textId="77777777" w:rsidR="00724AFF" w:rsidRPr="009A6C54" w:rsidRDefault="00724AFF" w:rsidP="00654B29">
            <w:pPr>
              <w:pStyle w:val="TableText"/>
            </w:pPr>
            <w:r w:rsidRPr="009A6C54">
              <w:t xml:space="preserve"> Invalid</w:t>
            </w:r>
          </w:p>
        </w:tc>
        <w:tc>
          <w:tcPr>
            <w:tcW w:w="2394" w:type="dxa"/>
            <w:shd w:val="clear" w:color="auto" w:fill="auto"/>
          </w:tcPr>
          <w:p w14:paraId="26F27C7A" w14:textId="77777777" w:rsidR="00724AFF" w:rsidRPr="009A6C54" w:rsidRDefault="00724AFF" w:rsidP="00654B29">
            <w:pPr>
              <w:pStyle w:val="TableText"/>
            </w:pPr>
            <w:r w:rsidRPr="009A6C54">
              <w:t xml:space="preserve"> N/A</w:t>
            </w:r>
          </w:p>
        </w:tc>
      </w:tr>
      <w:tr w:rsidR="00724AFF" w:rsidRPr="009A6C54" w14:paraId="26F27C80" w14:textId="77777777" w:rsidTr="003B64DE">
        <w:tc>
          <w:tcPr>
            <w:tcW w:w="2394" w:type="dxa"/>
            <w:shd w:val="clear" w:color="auto" w:fill="auto"/>
          </w:tcPr>
          <w:p w14:paraId="26F27C7C" w14:textId="77777777" w:rsidR="00724AFF" w:rsidRPr="009A6C54" w:rsidRDefault="00724AFF" w:rsidP="00654B29">
            <w:pPr>
              <w:pStyle w:val="TableText"/>
            </w:pPr>
            <w:r w:rsidRPr="009A6C54">
              <w:t>I or O</w:t>
            </w:r>
          </w:p>
        </w:tc>
        <w:tc>
          <w:tcPr>
            <w:tcW w:w="2394" w:type="dxa"/>
            <w:shd w:val="clear" w:color="auto" w:fill="auto"/>
          </w:tcPr>
          <w:p w14:paraId="26F27C7D" w14:textId="77777777" w:rsidR="00724AFF" w:rsidRPr="009A6C54" w:rsidRDefault="00724AFF" w:rsidP="00654B29">
            <w:pPr>
              <w:pStyle w:val="TableText"/>
            </w:pPr>
            <w:r w:rsidRPr="009A6C54">
              <w:t xml:space="preserve"> Null/Undefined</w:t>
            </w:r>
          </w:p>
        </w:tc>
        <w:tc>
          <w:tcPr>
            <w:tcW w:w="2394" w:type="dxa"/>
            <w:shd w:val="clear" w:color="auto" w:fill="auto"/>
          </w:tcPr>
          <w:p w14:paraId="26F27C7E" w14:textId="77777777" w:rsidR="00724AFF" w:rsidRPr="009A6C54" w:rsidRDefault="00724AFF" w:rsidP="00654B29">
            <w:pPr>
              <w:pStyle w:val="TableText"/>
            </w:pPr>
            <w:r w:rsidRPr="009A6C54">
              <w:t xml:space="preserve"> Invalid</w:t>
            </w:r>
          </w:p>
        </w:tc>
        <w:tc>
          <w:tcPr>
            <w:tcW w:w="2394" w:type="dxa"/>
            <w:shd w:val="clear" w:color="auto" w:fill="auto"/>
          </w:tcPr>
          <w:p w14:paraId="26F27C7F" w14:textId="77777777" w:rsidR="00724AFF" w:rsidRPr="009A6C54" w:rsidRDefault="00724AFF" w:rsidP="00654B29">
            <w:pPr>
              <w:pStyle w:val="TableText"/>
            </w:pPr>
            <w:r w:rsidRPr="009A6C54">
              <w:t xml:space="preserve"> N/A</w:t>
            </w:r>
          </w:p>
        </w:tc>
      </w:tr>
      <w:tr w:rsidR="00724AFF" w:rsidRPr="009A6C54" w14:paraId="26F27C85" w14:textId="77777777" w:rsidTr="003B64DE">
        <w:tc>
          <w:tcPr>
            <w:tcW w:w="2394" w:type="dxa"/>
            <w:shd w:val="clear" w:color="auto" w:fill="auto"/>
          </w:tcPr>
          <w:p w14:paraId="26F27C81" w14:textId="77777777"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14:paraId="26F27C82" w14:textId="77777777" w:rsidR="00724AFF" w:rsidRPr="009A6C54" w:rsidRDefault="00724AFF" w:rsidP="00654B29">
            <w:pPr>
              <w:pStyle w:val="TableText"/>
            </w:pPr>
            <w:r w:rsidRPr="009A6C54">
              <w:t xml:space="preserve"> R</w:t>
            </w:r>
          </w:p>
        </w:tc>
        <w:tc>
          <w:tcPr>
            <w:tcW w:w="2394" w:type="dxa"/>
            <w:shd w:val="clear" w:color="auto" w:fill="auto"/>
          </w:tcPr>
          <w:p w14:paraId="26F27C83" w14:textId="77777777" w:rsidR="00724AFF" w:rsidRPr="009A6C54" w:rsidRDefault="00724AFF" w:rsidP="00654B29">
            <w:pPr>
              <w:pStyle w:val="TableText"/>
            </w:pPr>
            <w:r w:rsidRPr="009A6C54">
              <w:t xml:space="preserve"> Valid</w:t>
            </w:r>
          </w:p>
        </w:tc>
        <w:tc>
          <w:tcPr>
            <w:tcW w:w="2394" w:type="dxa"/>
            <w:shd w:val="clear" w:color="auto" w:fill="auto"/>
          </w:tcPr>
          <w:p w14:paraId="26F27C84" w14:textId="77777777" w:rsidR="00724AFF" w:rsidRPr="009A6C54" w:rsidRDefault="00724AFF" w:rsidP="00654B29">
            <w:pPr>
              <w:pStyle w:val="TableText"/>
            </w:pPr>
            <w:r w:rsidRPr="009A6C54">
              <w:t xml:space="preserve"> I for inpatient appointments; O for outpatient appointments</w:t>
            </w:r>
          </w:p>
        </w:tc>
      </w:tr>
      <w:tr w:rsidR="00724AFF" w:rsidRPr="009A6C54" w14:paraId="26F27C8A" w14:textId="77777777" w:rsidTr="003B64DE">
        <w:tc>
          <w:tcPr>
            <w:tcW w:w="2394" w:type="dxa"/>
            <w:shd w:val="clear" w:color="auto" w:fill="auto"/>
          </w:tcPr>
          <w:p w14:paraId="26F27C86" w14:textId="77777777" w:rsidR="00724AFF" w:rsidRPr="009A6C54" w:rsidRDefault="00724AFF" w:rsidP="00654B29">
            <w:pPr>
              <w:pStyle w:val="TableText"/>
            </w:pPr>
            <w:r w:rsidRPr="009A6C54">
              <w:t>Null/Undefined</w:t>
            </w:r>
          </w:p>
        </w:tc>
        <w:tc>
          <w:tcPr>
            <w:tcW w:w="2394" w:type="dxa"/>
            <w:shd w:val="clear" w:color="auto" w:fill="auto"/>
          </w:tcPr>
          <w:p w14:paraId="26F27C87" w14:textId="77777777" w:rsidR="00724AFF" w:rsidRPr="009A6C54" w:rsidRDefault="00724AFF" w:rsidP="00654B29">
            <w:pPr>
              <w:pStyle w:val="TableText"/>
            </w:pPr>
            <w:r w:rsidRPr="009A6C54">
              <w:t xml:space="preserve"> N</w:t>
            </w:r>
          </w:p>
        </w:tc>
        <w:tc>
          <w:tcPr>
            <w:tcW w:w="2394" w:type="dxa"/>
            <w:shd w:val="clear" w:color="auto" w:fill="auto"/>
          </w:tcPr>
          <w:p w14:paraId="26F27C88" w14:textId="77777777" w:rsidR="00724AFF" w:rsidRPr="009A6C54" w:rsidRDefault="00724AFF" w:rsidP="00654B29">
            <w:pPr>
              <w:pStyle w:val="TableText"/>
            </w:pPr>
            <w:r w:rsidRPr="009A6C54">
              <w:t xml:space="preserve"> Valid</w:t>
            </w:r>
          </w:p>
        </w:tc>
        <w:tc>
          <w:tcPr>
            <w:tcW w:w="2394" w:type="dxa"/>
            <w:shd w:val="clear" w:color="auto" w:fill="auto"/>
          </w:tcPr>
          <w:p w14:paraId="26F27C89" w14:textId="77777777" w:rsidR="00724AFF" w:rsidRPr="009A6C54" w:rsidRDefault="00724AFF" w:rsidP="00654B29">
            <w:pPr>
              <w:pStyle w:val="TableText"/>
            </w:pPr>
            <w:r w:rsidRPr="009A6C54">
              <w:t xml:space="preserve"> Null</w:t>
            </w:r>
          </w:p>
        </w:tc>
      </w:tr>
      <w:tr w:rsidR="00724AFF" w:rsidRPr="009A6C54" w14:paraId="26F27C8F" w14:textId="77777777" w:rsidTr="003B64DE">
        <w:tc>
          <w:tcPr>
            <w:tcW w:w="2394" w:type="dxa"/>
            <w:shd w:val="clear" w:color="auto" w:fill="auto"/>
          </w:tcPr>
          <w:p w14:paraId="26F27C8B" w14:textId="77777777" w:rsidR="00724AFF" w:rsidRPr="009A6C54" w:rsidRDefault="00724AFF" w:rsidP="00654B29">
            <w:pPr>
              <w:pStyle w:val="TableText"/>
            </w:pPr>
            <w:r w:rsidRPr="009A6C54">
              <w:t>Null/Undefined</w:t>
            </w:r>
          </w:p>
        </w:tc>
        <w:tc>
          <w:tcPr>
            <w:tcW w:w="2394" w:type="dxa"/>
            <w:shd w:val="clear" w:color="auto" w:fill="auto"/>
          </w:tcPr>
          <w:p w14:paraId="26F27C8C" w14:textId="77777777" w:rsidR="00724AFF" w:rsidRPr="009A6C54" w:rsidRDefault="00724AFF" w:rsidP="00654B29">
            <w:pPr>
              <w:pStyle w:val="TableText"/>
            </w:pPr>
            <w:r w:rsidRPr="009A6C54">
              <w:t xml:space="preserve"> C</w:t>
            </w:r>
          </w:p>
        </w:tc>
        <w:tc>
          <w:tcPr>
            <w:tcW w:w="2394" w:type="dxa"/>
            <w:shd w:val="clear" w:color="auto" w:fill="auto"/>
          </w:tcPr>
          <w:p w14:paraId="26F27C8D" w14:textId="77777777" w:rsidR="00724AFF" w:rsidRPr="009A6C54" w:rsidRDefault="00724AFF" w:rsidP="00654B29">
            <w:pPr>
              <w:pStyle w:val="TableText"/>
            </w:pPr>
            <w:r w:rsidRPr="009A6C54">
              <w:t xml:space="preserve"> Valid</w:t>
            </w:r>
          </w:p>
        </w:tc>
        <w:tc>
          <w:tcPr>
            <w:tcW w:w="2394" w:type="dxa"/>
            <w:shd w:val="clear" w:color="auto" w:fill="auto"/>
          </w:tcPr>
          <w:p w14:paraId="26F27C8E" w14:textId="77777777" w:rsidR="00724AFF" w:rsidRPr="009A6C54" w:rsidRDefault="00724AFF" w:rsidP="00654B29">
            <w:pPr>
              <w:pStyle w:val="TableText"/>
            </w:pPr>
            <w:r w:rsidRPr="009A6C54">
              <w:t xml:space="preserve"> Null</w:t>
            </w:r>
          </w:p>
        </w:tc>
      </w:tr>
      <w:tr w:rsidR="00724AFF" w:rsidRPr="009A6C54" w14:paraId="26F27C94" w14:textId="77777777" w:rsidTr="003B64DE">
        <w:tc>
          <w:tcPr>
            <w:tcW w:w="2394" w:type="dxa"/>
            <w:shd w:val="clear" w:color="auto" w:fill="auto"/>
          </w:tcPr>
          <w:p w14:paraId="26F27C90" w14:textId="77777777" w:rsidR="00724AFF" w:rsidRPr="009A6C54" w:rsidRDefault="00724AFF" w:rsidP="00654B29">
            <w:pPr>
              <w:pStyle w:val="TableText"/>
            </w:pPr>
            <w:r w:rsidRPr="009A6C54">
              <w:t>Null/Undefined</w:t>
            </w:r>
          </w:p>
        </w:tc>
        <w:tc>
          <w:tcPr>
            <w:tcW w:w="2394" w:type="dxa"/>
            <w:shd w:val="clear" w:color="auto" w:fill="auto"/>
          </w:tcPr>
          <w:p w14:paraId="26F27C91" w14:textId="77777777" w:rsidR="00724AFF" w:rsidRPr="009A6C54" w:rsidRDefault="00724AFF" w:rsidP="00654B29">
            <w:pPr>
              <w:pStyle w:val="TableText"/>
            </w:pPr>
            <w:r w:rsidRPr="009A6C54">
              <w:t xml:space="preserve"> NT</w:t>
            </w:r>
          </w:p>
        </w:tc>
        <w:tc>
          <w:tcPr>
            <w:tcW w:w="2394" w:type="dxa"/>
            <w:shd w:val="clear" w:color="auto" w:fill="auto"/>
          </w:tcPr>
          <w:p w14:paraId="26F27C92" w14:textId="77777777" w:rsidR="00724AFF" w:rsidRPr="009A6C54" w:rsidRDefault="00724AFF" w:rsidP="00654B29">
            <w:pPr>
              <w:pStyle w:val="TableText"/>
            </w:pPr>
            <w:r w:rsidRPr="009A6C54">
              <w:t xml:space="preserve"> Valid</w:t>
            </w:r>
          </w:p>
        </w:tc>
        <w:tc>
          <w:tcPr>
            <w:tcW w:w="2394" w:type="dxa"/>
            <w:shd w:val="clear" w:color="auto" w:fill="auto"/>
          </w:tcPr>
          <w:p w14:paraId="26F27C93" w14:textId="77777777" w:rsidR="00724AFF" w:rsidRPr="009A6C54" w:rsidRDefault="00724AFF" w:rsidP="00654B29">
            <w:pPr>
              <w:pStyle w:val="TableText"/>
            </w:pPr>
            <w:r w:rsidRPr="009A6C54">
              <w:t xml:space="preserve"> Null</w:t>
            </w:r>
          </w:p>
        </w:tc>
      </w:tr>
      <w:tr w:rsidR="00724AFF" w:rsidRPr="009A6C54" w14:paraId="26F27C99" w14:textId="77777777" w:rsidTr="003B64DE">
        <w:tc>
          <w:tcPr>
            <w:tcW w:w="2394" w:type="dxa"/>
            <w:shd w:val="clear" w:color="auto" w:fill="auto"/>
          </w:tcPr>
          <w:p w14:paraId="26F27C95" w14:textId="77777777" w:rsidR="00724AFF" w:rsidRPr="009A6C54" w:rsidRDefault="00724AFF" w:rsidP="00654B29">
            <w:pPr>
              <w:pStyle w:val="TableText"/>
            </w:pPr>
            <w:r w:rsidRPr="009A6C54">
              <w:t>Null/Undefined</w:t>
            </w:r>
          </w:p>
        </w:tc>
        <w:tc>
          <w:tcPr>
            <w:tcW w:w="2394" w:type="dxa"/>
            <w:shd w:val="clear" w:color="auto" w:fill="auto"/>
          </w:tcPr>
          <w:p w14:paraId="26F27C96" w14:textId="77777777"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14:paraId="26F27C97" w14:textId="77777777" w:rsidR="00724AFF" w:rsidRPr="009A6C54" w:rsidRDefault="00724AFF" w:rsidP="00654B29">
            <w:pPr>
              <w:pStyle w:val="TableText"/>
            </w:pPr>
            <w:r w:rsidRPr="009A6C54">
              <w:t xml:space="preserve"> Valid</w:t>
            </w:r>
          </w:p>
        </w:tc>
        <w:tc>
          <w:tcPr>
            <w:tcW w:w="2394" w:type="dxa"/>
            <w:shd w:val="clear" w:color="auto" w:fill="auto"/>
          </w:tcPr>
          <w:p w14:paraId="26F27C98" w14:textId="77777777"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14:paraId="26F27C9A" w14:textId="77777777"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724AFF" w:rsidRPr="009A6C54" w14:paraId="26F27C9D" w14:textId="77777777" w:rsidTr="003B64DE">
        <w:tc>
          <w:tcPr>
            <w:tcW w:w="4788" w:type="dxa"/>
            <w:shd w:val="clear" w:color="auto" w:fill="auto"/>
          </w:tcPr>
          <w:p w14:paraId="26F27C9B" w14:textId="77777777"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14:paraId="26F27C9C" w14:textId="77777777" w:rsidR="00724AFF" w:rsidRPr="009A6C54" w:rsidRDefault="00724AFF" w:rsidP="003B64DE">
            <w:pPr>
              <w:pStyle w:val="BodyText"/>
              <w:tabs>
                <w:tab w:val="clear" w:pos="72"/>
              </w:tabs>
            </w:pPr>
            <w:r w:rsidRPr="009A6C54">
              <w:t>Appointment Status filter key</w:t>
            </w:r>
          </w:p>
        </w:tc>
      </w:tr>
      <w:tr w:rsidR="00724AFF" w:rsidRPr="009A6C54" w14:paraId="26F27CA0" w14:textId="77777777" w:rsidTr="003B64DE">
        <w:tc>
          <w:tcPr>
            <w:tcW w:w="4788" w:type="dxa"/>
            <w:shd w:val="clear" w:color="auto" w:fill="auto"/>
          </w:tcPr>
          <w:p w14:paraId="26F27C9E" w14:textId="77777777" w:rsidR="00724AFF" w:rsidRPr="009A6C54" w:rsidRDefault="00724AFF" w:rsidP="003B64DE">
            <w:pPr>
              <w:pStyle w:val="BodyText"/>
              <w:tabs>
                <w:tab w:val="clear" w:pos="72"/>
              </w:tabs>
            </w:pPr>
            <w:r w:rsidRPr="009A6C54">
              <w:lastRenderedPageBreak/>
              <w:t>I = Inpatient</w:t>
            </w:r>
          </w:p>
        </w:tc>
        <w:tc>
          <w:tcPr>
            <w:tcW w:w="4788" w:type="dxa"/>
            <w:shd w:val="clear" w:color="auto" w:fill="auto"/>
          </w:tcPr>
          <w:p w14:paraId="26F27C9F" w14:textId="77777777" w:rsidR="00724AFF" w:rsidRPr="009A6C54" w:rsidRDefault="00724AFF" w:rsidP="003B64DE">
            <w:pPr>
              <w:pStyle w:val="BodyText"/>
              <w:tabs>
                <w:tab w:val="clear" w:pos="72"/>
              </w:tabs>
            </w:pPr>
            <w:r w:rsidRPr="009A6C54">
              <w:t>R = scheduled/kept appointments</w:t>
            </w:r>
          </w:p>
        </w:tc>
      </w:tr>
      <w:tr w:rsidR="00724AFF" w:rsidRPr="009A6C54" w14:paraId="26F27CA3" w14:textId="77777777" w:rsidTr="003B64DE">
        <w:tc>
          <w:tcPr>
            <w:tcW w:w="4788" w:type="dxa"/>
            <w:shd w:val="clear" w:color="auto" w:fill="auto"/>
          </w:tcPr>
          <w:p w14:paraId="26F27CA1" w14:textId="77777777" w:rsidR="00724AFF" w:rsidRPr="009A6C54" w:rsidRDefault="00724AFF" w:rsidP="003B64DE">
            <w:pPr>
              <w:pStyle w:val="BodyText"/>
              <w:tabs>
                <w:tab w:val="clear" w:pos="72"/>
              </w:tabs>
            </w:pPr>
            <w:r w:rsidRPr="009A6C54">
              <w:t>O = Outpatient</w:t>
            </w:r>
          </w:p>
        </w:tc>
        <w:tc>
          <w:tcPr>
            <w:tcW w:w="4788" w:type="dxa"/>
            <w:shd w:val="clear" w:color="auto" w:fill="auto"/>
          </w:tcPr>
          <w:p w14:paraId="26F27CA2" w14:textId="77777777" w:rsidR="00724AFF" w:rsidRPr="009A6C54" w:rsidRDefault="00724AFF" w:rsidP="003B64DE">
            <w:pPr>
              <w:pStyle w:val="BodyText"/>
              <w:tabs>
                <w:tab w:val="clear" w:pos="72"/>
              </w:tabs>
            </w:pPr>
            <w:r w:rsidRPr="009A6C54">
              <w:t>N = all no-show appointments</w:t>
            </w:r>
          </w:p>
        </w:tc>
      </w:tr>
      <w:tr w:rsidR="00724AFF" w:rsidRPr="009A6C54" w14:paraId="26F27CA6" w14:textId="77777777" w:rsidTr="003B64DE">
        <w:tc>
          <w:tcPr>
            <w:tcW w:w="4788" w:type="dxa"/>
            <w:shd w:val="clear" w:color="auto" w:fill="auto"/>
          </w:tcPr>
          <w:p w14:paraId="26F27CA4" w14:textId="77777777" w:rsidR="00724AFF" w:rsidRPr="009A6C54" w:rsidRDefault="00724AFF" w:rsidP="003B64DE">
            <w:pPr>
              <w:pStyle w:val="BodyText"/>
              <w:tabs>
                <w:tab w:val="clear" w:pos="72"/>
              </w:tabs>
            </w:pPr>
          </w:p>
        </w:tc>
        <w:tc>
          <w:tcPr>
            <w:tcW w:w="4788" w:type="dxa"/>
            <w:shd w:val="clear" w:color="auto" w:fill="auto"/>
          </w:tcPr>
          <w:p w14:paraId="26F27CA5" w14:textId="77777777" w:rsidR="00724AFF" w:rsidRPr="009A6C54" w:rsidRDefault="00724AFF" w:rsidP="003B64DE">
            <w:pPr>
              <w:pStyle w:val="BodyText"/>
              <w:tabs>
                <w:tab w:val="clear" w:pos="72"/>
              </w:tabs>
            </w:pPr>
            <w:r w:rsidRPr="009A6C54">
              <w:t>C = all cancelled appointments</w:t>
            </w:r>
          </w:p>
        </w:tc>
      </w:tr>
      <w:tr w:rsidR="00724AFF" w:rsidRPr="009A6C54" w14:paraId="26F27CA9" w14:textId="77777777" w:rsidTr="003B64DE">
        <w:tc>
          <w:tcPr>
            <w:tcW w:w="4788" w:type="dxa"/>
            <w:shd w:val="clear" w:color="auto" w:fill="auto"/>
          </w:tcPr>
          <w:p w14:paraId="26F27CA7" w14:textId="77777777" w:rsidR="00724AFF" w:rsidRPr="009A6C54" w:rsidRDefault="00724AFF" w:rsidP="003B64DE">
            <w:pPr>
              <w:pStyle w:val="BodyText"/>
              <w:tabs>
                <w:tab w:val="clear" w:pos="72"/>
              </w:tabs>
            </w:pPr>
          </w:p>
        </w:tc>
        <w:tc>
          <w:tcPr>
            <w:tcW w:w="4788" w:type="dxa"/>
            <w:shd w:val="clear" w:color="auto" w:fill="auto"/>
          </w:tcPr>
          <w:p w14:paraId="26F27CA8" w14:textId="77777777" w:rsidR="00724AFF" w:rsidRPr="009A6C54" w:rsidRDefault="00724AFF" w:rsidP="003B64DE">
            <w:pPr>
              <w:pStyle w:val="BodyText"/>
              <w:tabs>
                <w:tab w:val="clear" w:pos="72"/>
              </w:tabs>
            </w:pPr>
            <w:r w:rsidRPr="009A6C54">
              <w:t>NT = no action taken appointments</w:t>
            </w:r>
          </w:p>
        </w:tc>
      </w:tr>
    </w:tbl>
    <w:p w14:paraId="26F27CAA" w14:textId="77777777" w:rsidR="003539BA" w:rsidRPr="009A6C54" w:rsidRDefault="003539BA" w:rsidP="00724AFF">
      <w:pPr>
        <w:pStyle w:val="Heading2"/>
      </w:pPr>
      <w:bookmarkStart w:id="276" w:name="_Toc518911285"/>
      <w:r w:rsidRPr="009A6C54">
        <w:t>Application Programmer Interface - SDIMO</w:t>
      </w:r>
      <w:bookmarkEnd w:id="276"/>
    </w:p>
    <w:p w14:paraId="26F27CAB" w14:textId="77777777" w:rsidR="003539BA" w:rsidRPr="009A6C54" w:rsidRDefault="003539BA" w:rsidP="00106BBA">
      <w:pPr>
        <w:pStyle w:val="BodyText"/>
      </w:pPr>
      <w:r w:rsidRPr="009A6C54">
        <w:t>Name</w:t>
      </w:r>
      <w:r w:rsidRPr="009A6C54">
        <w:tab/>
        <w:t>:</w:t>
      </w:r>
      <w:r w:rsidRPr="009A6C54">
        <w:tab/>
      </w:r>
      <w:r w:rsidRPr="009A6C54">
        <w:tab/>
        <w:t>SDIMO; Inpatient Medications for Outpatients</w:t>
      </w:r>
    </w:p>
    <w:p w14:paraId="26F27CAC" w14:textId="77777777" w:rsidR="003539BA" w:rsidRPr="009A6C54" w:rsidRDefault="003539BA" w:rsidP="00106BBA">
      <w:pPr>
        <w:pStyle w:val="BodyText"/>
      </w:pPr>
      <w:r w:rsidRPr="009A6C54">
        <w:t>Declaration:</w:t>
      </w:r>
      <w:r w:rsidRPr="009A6C54">
        <w:tab/>
      </w:r>
      <w:r w:rsidR="00B473ED" w:rsidRPr="009A6C54">
        <w:tab/>
      </w:r>
      <w:r w:rsidRPr="009A6C54">
        <w:t>$$SDIMO^SDAMA203(SDCLIEN,SDDFN)</w:t>
      </w:r>
    </w:p>
    <w:p w14:paraId="26F27CAD" w14:textId="77777777"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14:paraId="26F27CAE" w14:textId="77777777"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14:paraId="26F27CAF" w14:textId="77777777"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14:paraId="26F27CB0" w14:textId="77777777" w:rsidR="00AC5633" w:rsidRPr="009A6C54" w:rsidRDefault="00AC5633" w:rsidP="00106BBA">
      <w:pPr>
        <w:pStyle w:val="BodyText"/>
        <w:rPr>
          <w:lang w:val="en-US"/>
        </w:rPr>
      </w:pPr>
    </w:p>
    <w:p w14:paraId="26F27CB1" w14:textId="38A8FCC0" w:rsidR="00654B29" w:rsidRPr="009A6C54" w:rsidRDefault="00654B29" w:rsidP="00654B29">
      <w:pPr>
        <w:pStyle w:val="Caption"/>
        <w:rPr>
          <w:lang w:val="en-US"/>
        </w:rPr>
      </w:pPr>
      <w:bookmarkStart w:id="277" w:name="_Toc517426446"/>
      <w:r w:rsidRPr="009A6C54">
        <w:t xml:space="preserve">Table </w:t>
      </w:r>
      <w:r w:rsidR="007E52CE">
        <w:fldChar w:fldCharType="begin"/>
      </w:r>
      <w:r w:rsidR="007E52CE">
        <w:instrText xml:space="preserve"> SEQ Table \* ARABIC </w:instrText>
      </w:r>
      <w:r w:rsidR="007E52CE">
        <w:fldChar w:fldCharType="separate"/>
      </w:r>
      <w:r w:rsidR="00D555E0">
        <w:rPr>
          <w:noProof/>
        </w:rPr>
        <w:t>42</w:t>
      </w:r>
      <w:r w:rsidR="007E52CE">
        <w:rPr>
          <w:noProof/>
        </w:rPr>
        <w:fldChar w:fldCharType="end"/>
      </w:r>
      <w:r w:rsidRPr="009A6C54">
        <w:rPr>
          <w:lang w:val="en-US"/>
        </w:rPr>
        <w:t>: SDIMO API Return Values</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654B29" w:rsidRPr="009A6C54" w14:paraId="26F27CB4" w14:textId="77777777" w:rsidTr="002B5785">
        <w:trPr>
          <w:tblHeader/>
        </w:trPr>
        <w:tc>
          <w:tcPr>
            <w:tcW w:w="1818" w:type="dxa"/>
            <w:shd w:val="clear" w:color="auto" w:fill="BFBFBF"/>
          </w:tcPr>
          <w:p w14:paraId="26F27CB2" w14:textId="77777777" w:rsidR="00654B29" w:rsidRPr="009A6C54" w:rsidRDefault="00654B29" w:rsidP="00654B29">
            <w:pPr>
              <w:pStyle w:val="TableHeading"/>
            </w:pPr>
            <w:bookmarkStart w:id="278" w:name="ColumnTitle_41"/>
            <w:bookmarkEnd w:id="278"/>
            <w:r w:rsidRPr="009A6C54">
              <w:t>Return Value</w:t>
            </w:r>
          </w:p>
        </w:tc>
        <w:tc>
          <w:tcPr>
            <w:tcW w:w="7758" w:type="dxa"/>
            <w:shd w:val="clear" w:color="auto" w:fill="BFBFBF"/>
          </w:tcPr>
          <w:p w14:paraId="26F27CB3" w14:textId="77777777" w:rsidR="00654B29" w:rsidRPr="009A6C54" w:rsidRDefault="00654B29" w:rsidP="00654B29">
            <w:pPr>
              <w:pStyle w:val="TableHeading"/>
            </w:pPr>
            <w:r w:rsidRPr="009A6C54">
              <w:t>Meaning</w:t>
            </w:r>
          </w:p>
        </w:tc>
      </w:tr>
      <w:tr w:rsidR="00724AFF" w:rsidRPr="009A6C54" w14:paraId="26F27CB7" w14:textId="77777777" w:rsidTr="003B64DE">
        <w:tc>
          <w:tcPr>
            <w:tcW w:w="1818" w:type="dxa"/>
            <w:shd w:val="clear" w:color="auto" w:fill="auto"/>
          </w:tcPr>
          <w:p w14:paraId="26F27CB5" w14:textId="77777777" w:rsidR="00724AFF" w:rsidRPr="009A6C54" w:rsidRDefault="00724AFF" w:rsidP="00654B29">
            <w:pPr>
              <w:pStyle w:val="TableText"/>
            </w:pPr>
            <w:r w:rsidRPr="009A6C54">
              <w:t>1</w:t>
            </w:r>
          </w:p>
        </w:tc>
        <w:tc>
          <w:tcPr>
            <w:tcW w:w="7758" w:type="dxa"/>
            <w:shd w:val="clear" w:color="auto" w:fill="auto"/>
          </w:tcPr>
          <w:p w14:paraId="26F27CB6" w14:textId="77777777"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14:paraId="26F27CBA" w14:textId="77777777" w:rsidTr="003B64DE">
        <w:tc>
          <w:tcPr>
            <w:tcW w:w="1818" w:type="dxa"/>
            <w:shd w:val="clear" w:color="auto" w:fill="auto"/>
          </w:tcPr>
          <w:p w14:paraId="26F27CB8" w14:textId="77777777" w:rsidR="00724AFF" w:rsidRPr="009A6C54" w:rsidRDefault="00724AFF" w:rsidP="00654B29">
            <w:pPr>
              <w:pStyle w:val="TableText"/>
            </w:pPr>
            <w:r w:rsidRPr="009A6C54">
              <w:t>0</w:t>
            </w:r>
          </w:p>
        </w:tc>
        <w:tc>
          <w:tcPr>
            <w:tcW w:w="7758" w:type="dxa"/>
            <w:shd w:val="clear" w:color="auto" w:fill="auto"/>
          </w:tcPr>
          <w:p w14:paraId="26F27CB9" w14:textId="77777777"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14:paraId="26F27CBD" w14:textId="77777777" w:rsidTr="003B64DE">
        <w:tc>
          <w:tcPr>
            <w:tcW w:w="1818" w:type="dxa"/>
            <w:shd w:val="clear" w:color="auto" w:fill="auto"/>
          </w:tcPr>
          <w:p w14:paraId="26F27CBB" w14:textId="77777777" w:rsidR="00724AFF" w:rsidRPr="009A6C54" w:rsidRDefault="00724AFF" w:rsidP="00654B29">
            <w:pPr>
              <w:pStyle w:val="TableText"/>
            </w:pPr>
            <w:r w:rsidRPr="009A6C54">
              <w:t>-1</w:t>
            </w:r>
          </w:p>
        </w:tc>
        <w:tc>
          <w:tcPr>
            <w:tcW w:w="7758" w:type="dxa"/>
            <w:shd w:val="clear" w:color="auto" w:fill="auto"/>
          </w:tcPr>
          <w:p w14:paraId="26F27CBC" w14:textId="77777777" w:rsidR="00724AFF" w:rsidRPr="009A6C54" w:rsidRDefault="00724AFF" w:rsidP="00654B29">
            <w:pPr>
              <w:pStyle w:val="TableText"/>
            </w:pPr>
            <w:r w:rsidRPr="009A6C54">
              <w:t>Clinic is not authorized, clinic is inactive, or clinic IEN is null</w:t>
            </w:r>
          </w:p>
        </w:tc>
      </w:tr>
      <w:tr w:rsidR="00724AFF" w:rsidRPr="009A6C54" w14:paraId="26F27CC0" w14:textId="77777777" w:rsidTr="003B64DE">
        <w:tc>
          <w:tcPr>
            <w:tcW w:w="1818" w:type="dxa"/>
            <w:shd w:val="clear" w:color="auto" w:fill="auto"/>
          </w:tcPr>
          <w:p w14:paraId="26F27CBE" w14:textId="77777777" w:rsidR="00724AFF" w:rsidRPr="009A6C54" w:rsidRDefault="00724AFF" w:rsidP="00654B29">
            <w:pPr>
              <w:pStyle w:val="TableText"/>
            </w:pPr>
            <w:r w:rsidRPr="009A6C54">
              <w:t>-2</w:t>
            </w:r>
          </w:p>
        </w:tc>
        <w:tc>
          <w:tcPr>
            <w:tcW w:w="7758" w:type="dxa"/>
            <w:shd w:val="clear" w:color="auto" w:fill="auto"/>
          </w:tcPr>
          <w:p w14:paraId="26F27CBF" w14:textId="77777777" w:rsidR="00724AFF" w:rsidRPr="009A6C54" w:rsidRDefault="00724AFF" w:rsidP="00654B29">
            <w:pPr>
              <w:pStyle w:val="TableText"/>
            </w:pPr>
            <w:r w:rsidRPr="009A6C54">
              <w:t>Patient DFN is null</w:t>
            </w:r>
          </w:p>
        </w:tc>
      </w:tr>
      <w:tr w:rsidR="00724AFF" w:rsidRPr="009A6C54" w14:paraId="26F27CC3" w14:textId="77777777" w:rsidTr="003B64DE">
        <w:tc>
          <w:tcPr>
            <w:tcW w:w="1818" w:type="dxa"/>
            <w:shd w:val="clear" w:color="auto" w:fill="auto"/>
          </w:tcPr>
          <w:p w14:paraId="26F27CC1" w14:textId="77777777" w:rsidR="00724AFF" w:rsidRPr="009A6C54" w:rsidRDefault="00724AFF" w:rsidP="00654B29">
            <w:pPr>
              <w:pStyle w:val="TableText"/>
            </w:pPr>
            <w:r w:rsidRPr="009A6C54">
              <w:t>-3</w:t>
            </w:r>
          </w:p>
        </w:tc>
        <w:tc>
          <w:tcPr>
            <w:tcW w:w="7758" w:type="dxa"/>
            <w:shd w:val="clear" w:color="auto" w:fill="auto"/>
          </w:tcPr>
          <w:p w14:paraId="26F27CC2" w14:textId="77777777" w:rsidR="00724AFF" w:rsidRPr="009A6C54" w:rsidRDefault="00724AFF" w:rsidP="00654B29">
            <w:pPr>
              <w:pStyle w:val="TableText"/>
            </w:pPr>
            <w:r w:rsidRPr="009A6C54">
              <w:t>Scheduling Database is unavailable</w:t>
            </w:r>
          </w:p>
        </w:tc>
      </w:tr>
      <w:tr w:rsidR="00724AFF" w:rsidRPr="009A6C54" w14:paraId="26F27CC6" w14:textId="77777777" w:rsidTr="003B64DE">
        <w:tc>
          <w:tcPr>
            <w:tcW w:w="1818" w:type="dxa"/>
            <w:shd w:val="clear" w:color="auto" w:fill="auto"/>
          </w:tcPr>
          <w:p w14:paraId="26F27CC4" w14:textId="77777777" w:rsidR="00724AFF" w:rsidRPr="009A6C54" w:rsidRDefault="00724AFF" w:rsidP="00654B29">
            <w:pPr>
              <w:pStyle w:val="TableText"/>
            </w:pPr>
            <w:r w:rsidRPr="009A6C54">
              <w:t>SDIMO(1)</w:t>
            </w:r>
          </w:p>
        </w:tc>
        <w:tc>
          <w:tcPr>
            <w:tcW w:w="7758" w:type="dxa"/>
            <w:shd w:val="clear" w:color="auto" w:fill="auto"/>
          </w:tcPr>
          <w:p w14:paraId="26F27CC5" w14:textId="77777777" w:rsidR="00724AFF" w:rsidRPr="009A6C54" w:rsidRDefault="00724AFF" w:rsidP="00654B29">
            <w:pPr>
              <w:pStyle w:val="TableText"/>
            </w:pPr>
            <w:r w:rsidRPr="009A6C54">
              <w:t>Encounter date/time or appointment date/time</w:t>
            </w:r>
          </w:p>
        </w:tc>
      </w:tr>
    </w:tbl>
    <w:p w14:paraId="26F27CC7" w14:textId="77777777" w:rsidR="00FB3138" w:rsidRPr="009A6C54" w:rsidRDefault="00FB3138" w:rsidP="00FB3138">
      <w:pPr>
        <w:pStyle w:val="BodyText"/>
        <w:spacing w:before="0" w:after="0"/>
        <w:rPr>
          <w:lang w:val="en-US"/>
        </w:rPr>
      </w:pPr>
    </w:p>
    <w:p w14:paraId="26F27CC8" w14:textId="77777777"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14:paraId="26F27CC9" w14:textId="77777777"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14:paraId="26F27CCA" w14:textId="77777777" w:rsidR="009F2CF7" w:rsidRPr="009A6C54" w:rsidRDefault="009F2CF7" w:rsidP="00FB3138">
      <w:pPr>
        <w:pStyle w:val="BodyText"/>
        <w:spacing w:before="0" w:after="0"/>
        <w:rPr>
          <w:lang w:val="en-US"/>
        </w:rPr>
      </w:pPr>
    </w:p>
    <w:p w14:paraId="26F27CCB" w14:textId="77777777"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14:paraId="26F27CCC" w14:textId="77777777" w:rsidR="00714F66" w:rsidRPr="009A6C54" w:rsidRDefault="00714F66" w:rsidP="00714F66">
      <w:pPr>
        <w:pStyle w:val="BodyText"/>
        <w:spacing w:before="0" w:after="0"/>
        <w:rPr>
          <w:lang w:val="en-US"/>
        </w:rPr>
      </w:pPr>
    </w:p>
    <w:p w14:paraId="26F27CCD" w14:textId="77777777" w:rsidR="003539BA" w:rsidRPr="009A6C54" w:rsidRDefault="003539BA" w:rsidP="00714F66">
      <w:pPr>
        <w:pStyle w:val="BodyText"/>
        <w:spacing w:before="0" w:after="0"/>
      </w:pPr>
      <w:r w:rsidRPr="009A6C54">
        <w:t>1)  Is patient 123 authorized to receive inpatient medication at clinic 800?</w:t>
      </w:r>
    </w:p>
    <w:p w14:paraId="26F27CC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14:paraId="26F27CC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lastRenderedPageBreak/>
        <w:t>S APPTDT=$G(SDIMO(1))</w:t>
      </w:r>
    </w:p>
    <w:p w14:paraId="26F27CD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14:paraId="26F27CD1" w14:textId="77777777"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14:paraId="26F27CD2" w14:textId="77777777" w:rsidR="00714F66" w:rsidRPr="009A6C54" w:rsidRDefault="00714F66" w:rsidP="00714F66">
      <w:pPr>
        <w:pStyle w:val="BodyText"/>
        <w:spacing w:before="0" w:after="0"/>
        <w:rPr>
          <w:lang w:val="en-US"/>
        </w:rPr>
      </w:pPr>
    </w:p>
    <w:p w14:paraId="26F27CD3" w14:textId="77777777" w:rsidR="003539BA" w:rsidRPr="009A6C54" w:rsidRDefault="003539BA" w:rsidP="00714F66">
      <w:pPr>
        <w:pStyle w:val="BodyText"/>
        <w:spacing w:before="0" w:after="0"/>
      </w:pPr>
      <w:r w:rsidRPr="009A6C54">
        <w:t xml:space="preserve">2)  Example of handling an error: </w:t>
      </w:r>
    </w:p>
    <w:p w14:paraId="26F27CD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14:paraId="26F27CD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14:paraId="26F27CD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14:paraId="26F27CD7" w14:textId="77777777"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14:paraId="26F27CD8" w14:textId="77777777"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14:paraId="26F27CD9" w14:textId="77777777" w:rsidR="003539BA" w:rsidRPr="009A6C54" w:rsidRDefault="004F558C" w:rsidP="00AC5633">
      <w:pPr>
        <w:pStyle w:val="Heading2"/>
        <w:tabs>
          <w:tab w:val="clear" w:pos="576"/>
          <w:tab w:val="num" w:pos="720"/>
        </w:tabs>
        <w:ind w:left="720" w:hanging="720"/>
      </w:pPr>
      <w:r w:rsidRPr="009A6C54">
        <w:br w:type="page"/>
      </w:r>
      <w:bookmarkStart w:id="279" w:name="_Toc518911286"/>
      <w:r w:rsidR="003539BA" w:rsidRPr="009A6C54">
        <w:lastRenderedPageBreak/>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79"/>
    </w:p>
    <w:p w14:paraId="26F27CDA" w14:textId="77777777" w:rsidR="00E26DA5" w:rsidRPr="009A6C54" w:rsidRDefault="009D4AA3" w:rsidP="00106BBA">
      <w:pPr>
        <w:pStyle w:val="BodyText"/>
      </w:pPr>
      <w:r>
        <w:rPr>
          <w:noProof/>
          <w:lang w:val="en-US" w:eastAsia="en-US"/>
        </w:rPr>
        <w:drawing>
          <wp:anchor distT="0" distB="0" distL="114300" distR="114300" simplePos="0" relativeHeight="25165107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14:paraId="26F27CDB" w14:textId="77777777"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14:paraId="26F27CDC" w14:textId="77777777"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14:paraId="26F27CDD" w14:textId="77777777" w:rsidR="003539BA" w:rsidRPr="009A6C54" w:rsidRDefault="00E26DA5" w:rsidP="00106BBA">
      <w:pPr>
        <w:pStyle w:val="BodyText"/>
        <w:rPr>
          <w:b/>
        </w:rPr>
      </w:pPr>
      <w:r w:rsidRPr="009A6C54">
        <w:rPr>
          <w:b/>
        </w:rPr>
        <w:t>EXAMPLE LABEL</w:t>
      </w:r>
    </w:p>
    <w:p w14:paraId="26F27CDE" w14:textId="77777777"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14:paraId="26F27CDF" w14:textId="77777777"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14:paraId="26F27CE0" w14:textId="77777777" w:rsidR="003539BA" w:rsidRPr="009A6C54" w:rsidRDefault="00D70128" w:rsidP="00E26DA5">
      <w:pPr>
        <w:pStyle w:val="Heading3"/>
      </w:pPr>
      <w:bookmarkStart w:id="280" w:name="_Toc518911287"/>
      <w:r w:rsidRPr="009A6C54">
        <w:t>Hardware Setup</w:t>
      </w:r>
      <w:bookmarkEnd w:id="280"/>
    </w:p>
    <w:p w14:paraId="26F27CE1" w14:textId="77777777" w:rsidR="003539BA" w:rsidRPr="009A6C54" w:rsidRDefault="003539BA" w:rsidP="00106BBA">
      <w:pPr>
        <w:pStyle w:val="BodyText"/>
      </w:pPr>
      <w:r w:rsidRPr="009A6C54">
        <w:t>The printer must be physically connected to the network and then defined in the DEVICE (#3.5) and TERMINAL TYPE (#3.2) files.</w:t>
      </w:r>
    </w:p>
    <w:p w14:paraId="26F27CE2" w14:textId="77777777" w:rsidR="003539BA" w:rsidRPr="009A6C54" w:rsidRDefault="00D70128" w:rsidP="00E26DA5">
      <w:pPr>
        <w:pStyle w:val="Heading3"/>
      </w:pPr>
      <w:bookmarkStart w:id="281" w:name="_Toc518911288"/>
      <w:r w:rsidRPr="009A6C54">
        <w:t>Software Setup</w:t>
      </w:r>
      <w:bookmarkEnd w:id="281"/>
    </w:p>
    <w:p w14:paraId="26F27CE3" w14:textId="77777777"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14:paraId="26F27CE4" w14:textId="77777777"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14:paraId="26F27CE5" w14:textId="77777777" w:rsidR="003539BA" w:rsidRPr="009A6C54" w:rsidRDefault="003539BA" w:rsidP="00106BBA">
      <w:pPr>
        <w:pStyle w:val="BodyText"/>
        <w:rPr>
          <w:lang w:val="en-US"/>
        </w:rPr>
      </w:pPr>
      <w:r w:rsidRPr="009A6C54">
        <w:t>It is not required that all control codes be defined - just build the necessary control codes for the selected printer.</w:t>
      </w:r>
    </w:p>
    <w:p w14:paraId="26F27CE6" w14:textId="77777777"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282" w:name="_Toc518911289"/>
      <w:r w:rsidR="003539BA" w:rsidRPr="009A6C54">
        <w:lastRenderedPageBreak/>
        <w:t>Control Code Overview</w:t>
      </w:r>
      <w:bookmarkEnd w:id="282"/>
    </w:p>
    <w:p w14:paraId="26F27CE7" w14:textId="77777777" w:rsidR="003539BA" w:rsidRPr="009A6C54" w:rsidRDefault="003539BA" w:rsidP="00106BBA">
      <w:pPr>
        <w:pStyle w:val="BodyText"/>
      </w:pPr>
      <w:r w:rsidRPr="009A6C54">
        <w:t>These are the control codes that are currently used by the patient label print routine (DGPLBL).  In order for the routine to work correctly, these control codes must be entered through FileMan in the CONTROL CODES subfile (#3.2055) of the TERMINAL TYPE file (#3.2) using the names listed below.</w:t>
      </w:r>
    </w:p>
    <w:p w14:paraId="26F27CE8" w14:textId="77777777" w:rsidR="003539BA" w:rsidRPr="009A6C54" w:rsidRDefault="006A1BBF" w:rsidP="00106BBA">
      <w:pPr>
        <w:pStyle w:val="BodyText"/>
      </w:pPr>
      <w:r w:rsidRPr="009A6C54">
        <w:t>CODE</w:t>
      </w:r>
      <w:r w:rsidRPr="009A6C54">
        <w:tab/>
        <w:t>DESCRIPTION</w:t>
      </w:r>
    </w:p>
    <w:p w14:paraId="26F27CE9" w14:textId="77777777" w:rsidR="003539BA" w:rsidRPr="009A6C54" w:rsidRDefault="003539BA" w:rsidP="00106BBA">
      <w:pPr>
        <w:pStyle w:val="BodyText"/>
      </w:pPr>
      <w:r w:rsidRPr="009A6C54">
        <w:t>FI</w:t>
      </w:r>
      <w:r w:rsidRPr="009A6C54">
        <w:tab/>
        <w:t>Format Initialization</w:t>
      </w:r>
    </w:p>
    <w:p w14:paraId="26F27CEA" w14:textId="77777777" w:rsidR="003539BA" w:rsidRPr="009A6C54" w:rsidRDefault="003539BA" w:rsidP="00106BBA">
      <w:pPr>
        <w:pStyle w:val="BodyText"/>
      </w:pPr>
      <w:r w:rsidRPr="009A6C54">
        <w:t>FE</w:t>
      </w:r>
      <w:r w:rsidRPr="009A6C54">
        <w:tab/>
        <w:t>Format End</w:t>
      </w:r>
    </w:p>
    <w:p w14:paraId="26F27CEB" w14:textId="77777777" w:rsidR="003539BA" w:rsidRPr="009A6C54" w:rsidRDefault="003539BA" w:rsidP="00106BBA">
      <w:pPr>
        <w:pStyle w:val="BodyText"/>
      </w:pPr>
      <w:r w:rsidRPr="009A6C54">
        <w:t>SL</w:t>
      </w:r>
      <w:r w:rsidRPr="009A6C54">
        <w:tab/>
        <w:t>Start of Label</w:t>
      </w:r>
    </w:p>
    <w:p w14:paraId="26F27CEC" w14:textId="77777777" w:rsidR="003539BA" w:rsidRPr="009A6C54" w:rsidRDefault="003539BA" w:rsidP="00106BBA">
      <w:pPr>
        <w:pStyle w:val="BodyText"/>
      </w:pPr>
      <w:r w:rsidRPr="009A6C54">
        <w:t>EL</w:t>
      </w:r>
      <w:r w:rsidRPr="009A6C54">
        <w:tab/>
        <w:t>End of Label</w:t>
      </w:r>
    </w:p>
    <w:p w14:paraId="26F27CED" w14:textId="77777777" w:rsidR="003539BA" w:rsidRPr="009A6C54" w:rsidRDefault="003539BA" w:rsidP="00106BBA">
      <w:pPr>
        <w:pStyle w:val="BodyText"/>
      </w:pPr>
      <w:r w:rsidRPr="009A6C54">
        <w:t>ST</w:t>
      </w:r>
      <w:r w:rsidRPr="009A6C54">
        <w:tab/>
        <w:t>Start of Text</w:t>
      </w:r>
    </w:p>
    <w:p w14:paraId="26F27CEE" w14:textId="77777777" w:rsidR="003539BA" w:rsidRPr="009A6C54" w:rsidRDefault="003539BA" w:rsidP="00106BBA">
      <w:pPr>
        <w:pStyle w:val="BodyText"/>
      </w:pPr>
      <w:r w:rsidRPr="009A6C54">
        <w:t>ET</w:t>
      </w:r>
      <w:r w:rsidRPr="009A6C54">
        <w:tab/>
        <w:t>End of Text</w:t>
      </w:r>
    </w:p>
    <w:p w14:paraId="26F27CEF" w14:textId="77777777" w:rsidR="003539BA" w:rsidRPr="009A6C54" w:rsidRDefault="003539BA" w:rsidP="00106BBA">
      <w:pPr>
        <w:pStyle w:val="BodyText"/>
      </w:pPr>
      <w:r w:rsidRPr="009A6C54">
        <w:t>STF</w:t>
      </w:r>
      <w:r w:rsidRPr="009A6C54">
        <w:tab/>
        <w:t>Start of Text Field</w:t>
      </w:r>
    </w:p>
    <w:p w14:paraId="26F27CF0" w14:textId="77777777" w:rsidR="003539BA" w:rsidRPr="009A6C54" w:rsidRDefault="003539BA" w:rsidP="00106BBA">
      <w:pPr>
        <w:pStyle w:val="BodyText"/>
      </w:pPr>
      <w:r w:rsidRPr="009A6C54">
        <w:t>ETF</w:t>
      </w:r>
      <w:r w:rsidRPr="009A6C54">
        <w:tab/>
        <w:t>End of Text Field</w:t>
      </w:r>
    </w:p>
    <w:p w14:paraId="26F27CF1" w14:textId="77777777" w:rsidR="003539BA" w:rsidRPr="009A6C54" w:rsidRDefault="003539BA" w:rsidP="00E26DA5">
      <w:pPr>
        <w:pStyle w:val="Heading3"/>
      </w:pPr>
      <w:bookmarkStart w:id="283" w:name="_Toc518911290"/>
      <w:r w:rsidRPr="009A6C54">
        <w:t>Patient Label Print Routine Control Code Use</w:t>
      </w:r>
      <w:bookmarkEnd w:id="283"/>
    </w:p>
    <w:p w14:paraId="26F27CF2" w14:textId="77777777"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14:paraId="26F27CF3" w14:textId="77777777" w:rsidR="003539BA" w:rsidRPr="009A6C54" w:rsidRDefault="003539BA" w:rsidP="00106BBA">
      <w:pPr>
        <w:pStyle w:val="BodyText"/>
      </w:pPr>
      <w:r w:rsidRPr="009A6C54">
        <w:t>a.</w:t>
      </w:r>
      <w:r w:rsidRPr="009A6C54">
        <w:tab/>
        <w:t>Label print routine invoked.</w:t>
      </w:r>
    </w:p>
    <w:p w14:paraId="26F27CF4" w14:textId="77777777"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14:paraId="26F27CF5" w14:textId="77777777" w:rsidR="003539BA" w:rsidRPr="009A6C54" w:rsidRDefault="003539BA" w:rsidP="00106BBA">
      <w:pPr>
        <w:pStyle w:val="BodyText"/>
      </w:pPr>
      <w:r w:rsidRPr="009A6C54">
        <w:t>c.</w:t>
      </w:r>
      <w:r w:rsidRPr="009A6C54">
        <w:tab/>
        <w:t>Format Initialization.</w:t>
      </w:r>
    </w:p>
    <w:p w14:paraId="26F27CF6" w14:textId="77777777" w:rsidR="003539BA" w:rsidRPr="009A6C54" w:rsidRDefault="003539BA" w:rsidP="00106BBA">
      <w:pPr>
        <w:pStyle w:val="BodyText"/>
      </w:pPr>
      <w:r w:rsidRPr="009A6C54">
        <w:t>d.</w:t>
      </w:r>
      <w:r w:rsidRPr="009A6C54">
        <w:tab/>
        <w:t>For each label printed:</w:t>
      </w:r>
    </w:p>
    <w:p w14:paraId="26F27CF7" w14:textId="77777777" w:rsidR="003539BA" w:rsidRPr="009A6C54" w:rsidRDefault="003539BA" w:rsidP="00BE3E49">
      <w:pPr>
        <w:pStyle w:val="BodyText"/>
        <w:numPr>
          <w:ilvl w:val="0"/>
          <w:numId w:val="18"/>
        </w:numPr>
      </w:pPr>
      <w:r w:rsidRPr="009A6C54">
        <w:t>Start of Label</w:t>
      </w:r>
    </w:p>
    <w:p w14:paraId="26F27CF8" w14:textId="77777777" w:rsidR="003539BA" w:rsidRPr="009A6C54" w:rsidRDefault="003539BA" w:rsidP="00BE3E49">
      <w:pPr>
        <w:pStyle w:val="BodyText"/>
        <w:numPr>
          <w:ilvl w:val="0"/>
          <w:numId w:val="18"/>
        </w:numPr>
      </w:pPr>
      <w:r w:rsidRPr="009A6C54">
        <w:t>Start of Text*</w:t>
      </w:r>
    </w:p>
    <w:p w14:paraId="26F27CF9" w14:textId="77777777" w:rsidR="003539BA" w:rsidRPr="009A6C54" w:rsidRDefault="003539BA" w:rsidP="00BE3E49">
      <w:pPr>
        <w:pStyle w:val="BodyText"/>
        <w:numPr>
          <w:ilvl w:val="0"/>
          <w:numId w:val="18"/>
        </w:numPr>
      </w:pPr>
      <w:r w:rsidRPr="009A6C54">
        <w:t>Start of Text Field*</w:t>
      </w:r>
    </w:p>
    <w:p w14:paraId="26F27CFA" w14:textId="77777777" w:rsidR="003539BA" w:rsidRPr="009A6C54" w:rsidRDefault="003539BA" w:rsidP="00BE3E49">
      <w:pPr>
        <w:pStyle w:val="BodyText"/>
        <w:numPr>
          <w:ilvl w:val="0"/>
          <w:numId w:val="18"/>
        </w:numPr>
      </w:pPr>
      <w:r w:rsidRPr="009A6C54">
        <w:t>Text Information*</w:t>
      </w:r>
    </w:p>
    <w:p w14:paraId="26F27CFB" w14:textId="77777777" w:rsidR="003539BA" w:rsidRPr="009A6C54" w:rsidRDefault="003539BA" w:rsidP="00BE3E49">
      <w:pPr>
        <w:pStyle w:val="BodyText"/>
        <w:numPr>
          <w:ilvl w:val="0"/>
          <w:numId w:val="18"/>
        </w:numPr>
      </w:pPr>
      <w:r w:rsidRPr="009A6C54">
        <w:t>End of Text Field*</w:t>
      </w:r>
    </w:p>
    <w:p w14:paraId="26F27CFC" w14:textId="77777777" w:rsidR="003539BA" w:rsidRPr="009A6C54" w:rsidRDefault="003539BA" w:rsidP="00BE3E49">
      <w:pPr>
        <w:pStyle w:val="BodyText"/>
        <w:numPr>
          <w:ilvl w:val="0"/>
          <w:numId w:val="18"/>
        </w:numPr>
      </w:pPr>
      <w:r w:rsidRPr="009A6C54">
        <w:t>End of Text*</w:t>
      </w:r>
    </w:p>
    <w:p w14:paraId="26F27CFD" w14:textId="77777777" w:rsidR="003539BA" w:rsidRPr="009A6C54" w:rsidRDefault="003539BA" w:rsidP="00BE3E49">
      <w:pPr>
        <w:pStyle w:val="BodyText"/>
        <w:numPr>
          <w:ilvl w:val="0"/>
          <w:numId w:val="18"/>
        </w:numPr>
      </w:pPr>
      <w:r w:rsidRPr="009A6C54">
        <w:t>End of Label.</w:t>
      </w:r>
    </w:p>
    <w:p w14:paraId="26F27CFE" w14:textId="77777777" w:rsidR="003539BA" w:rsidRPr="009A6C54" w:rsidRDefault="003539BA" w:rsidP="00106BBA">
      <w:pPr>
        <w:pStyle w:val="BodyText"/>
      </w:pPr>
      <w:r w:rsidRPr="009A6C54">
        <w:t>e.</w:t>
      </w:r>
      <w:r w:rsidRPr="009A6C54">
        <w:tab/>
        <w:t>Format End.</w:t>
      </w:r>
    </w:p>
    <w:p w14:paraId="26F27CFF" w14:textId="77777777" w:rsidR="003539BA" w:rsidRPr="009A6C54" w:rsidRDefault="003539BA" w:rsidP="00106BBA">
      <w:pPr>
        <w:pStyle w:val="BodyText"/>
        <w:rPr>
          <w:lang w:val="en-US"/>
        </w:rPr>
      </w:pPr>
      <w:r w:rsidRPr="009A6C54">
        <w:t>*  indicates items that may be executed repeatedly</w:t>
      </w:r>
    </w:p>
    <w:p w14:paraId="26F27D00" w14:textId="77777777" w:rsidR="00FB3138" w:rsidRPr="009A6C54" w:rsidRDefault="00FB3138" w:rsidP="00106BBA">
      <w:pPr>
        <w:pStyle w:val="BodyText"/>
        <w:rPr>
          <w:lang w:val="en-US"/>
        </w:rPr>
      </w:pPr>
    </w:p>
    <w:p w14:paraId="26F27D01" w14:textId="77777777" w:rsidR="00FB3138" w:rsidRPr="009A6C54" w:rsidRDefault="00FB3138" w:rsidP="00106BBA">
      <w:pPr>
        <w:pStyle w:val="BodyText"/>
        <w:rPr>
          <w:lang w:val="en-US"/>
        </w:rPr>
      </w:pPr>
    </w:p>
    <w:p w14:paraId="26F27D02" w14:textId="77777777" w:rsidR="003539BA" w:rsidRPr="009A6C54" w:rsidRDefault="003539BA" w:rsidP="00E26DA5">
      <w:pPr>
        <w:pStyle w:val="Heading3"/>
      </w:pPr>
      <w:bookmarkStart w:id="284" w:name="_Toc518911291"/>
      <w:r w:rsidRPr="009A6C54">
        <w:lastRenderedPageBreak/>
        <w:t>Label Printer Setup Examples</w:t>
      </w:r>
      <w:bookmarkEnd w:id="284"/>
    </w:p>
    <w:p w14:paraId="26F27D03" w14:textId="77777777"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14:paraId="26F27D04" w14:textId="77777777"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14:paraId="26F27D05" w14:textId="77777777" w:rsidR="00FB3138" w:rsidRPr="009A6C54" w:rsidRDefault="00FB3138" w:rsidP="00FB3138">
      <w:pPr>
        <w:pStyle w:val="BodyText"/>
        <w:spacing w:before="0" w:after="0"/>
        <w:rPr>
          <w:lang w:val="en-US"/>
        </w:rPr>
      </w:pPr>
    </w:p>
    <w:p w14:paraId="26F27D06" w14:textId="77777777" w:rsidR="003539BA" w:rsidRPr="009A6C54" w:rsidRDefault="003539BA" w:rsidP="00FB3138">
      <w:pPr>
        <w:pStyle w:val="Heading3"/>
        <w:spacing w:before="0" w:after="0"/>
      </w:pPr>
      <w:bookmarkStart w:id="285" w:name="_Toc518911292"/>
      <w:r w:rsidRPr="009A6C54">
        <w:t>Zebra Label Printer</w:t>
      </w:r>
      <w:bookmarkEnd w:id="285"/>
    </w:p>
    <w:p w14:paraId="26F27D07" w14:textId="77777777" w:rsidR="003539BA" w:rsidRPr="009A6C54" w:rsidRDefault="003539BA" w:rsidP="00106BBA">
      <w:pPr>
        <w:pStyle w:val="BodyText"/>
      </w:pPr>
      <w:r w:rsidRPr="009A6C54">
        <w:rPr>
          <w:b/>
        </w:rPr>
        <w:t>Example:</w:t>
      </w:r>
      <w:r w:rsidRPr="009A6C54">
        <w:t xml:space="preserve"> Control Codes Setup for Horizontal Labels</w:t>
      </w:r>
    </w:p>
    <w:p w14:paraId="26F27D0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14:paraId="26F27D0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0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0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0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0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0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0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14:paraId="26F27D1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1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1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1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14:paraId="26F27D1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1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1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1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1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1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1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1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1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1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1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14:paraId="26F27D1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20" w14:textId="77777777" w:rsidR="003539BA" w:rsidRPr="009A6C54" w:rsidRDefault="00FB3138" w:rsidP="0028659E">
      <w:pPr>
        <w:pStyle w:val="BodyText"/>
        <w:spacing w:before="0" w:after="0"/>
        <w:rPr>
          <w:b/>
          <w:lang w:val="en-US"/>
        </w:rPr>
      </w:pPr>
      <w:r w:rsidRPr="009A6C54">
        <w:br w:type="page"/>
      </w:r>
      <w:r w:rsidR="00E26DA5" w:rsidRPr="009A6C54">
        <w:rPr>
          <w:b/>
        </w:rPr>
        <w:lastRenderedPageBreak/>
        <w:t>EXAMPLE</w:t>
      </w:r>
      <w:r w:rsidR="00703C40" w:rsidRPr="009A6C54">
        <w:rPr>
          <w:b/>
        </w:rPr>
        <w:t xml:space="preserve"> 2</w:t>
      </w:r>
      <w:r w:rsidR="00E26DA5" w:rsidRPr="009A6C54">
        <w:rPr>
          <w:b/>
        </w:rPr>
        <w:t>:  CONTROL CODES SETUP FOR VERTICAL LABELS</w:t>
      </w:r>
    </w:p>
    <w:p w14:paraId="26F27D21" w14:textId="77777777" w:rsidR="00FB3138" w:rsidRPr="009A6C54" w:rsidRDefault="00FB3138" w:rsidP="00FB3138">
      <w:pPr>
        <w:pStyle w:val="BodyText"/>
        <w:spacing w:before="0" w:after="0"/>
        <w:rPr>
          <w:lang w:val="en-US"/>
        </w:rPr>
      </w:pPr>
    </w:p>
    <w:p w14:paraId="26F27D22" w14:textId="77777777"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14:paraId="26F27D2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14:paraId="26F27D2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14:paraId="26F27D2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14:paraId="26F27D2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14:paraId="26F27D2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14:paraId="26F27D2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14:paraId="26F27D2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14:paraId="26F27D2A"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14:paraId="26F27D2B"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14:paraId="26F27D2C"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14:paraId="26F27D2D"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14:paraId="26F27D2E"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14:paraId="26F27D2F"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14:paraId="26F27D30"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14:paraId="26F27D31"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14:paraId="26F27D32"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14:paraId="26F27D33"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14:paraId="26F27D34"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14:paraId="26F27D35"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14:paraId="26F27D36"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14:paraId="26F27D37"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14:paraId="26F27D38"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14:paraId="26F27D39" w14:textId="77777777"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14:paraId="26F27D3A" w14:textId="77777777" w:rsidR="003539BA" w:rsidRPr="009A6C54" w:rsidRDefault="00FB3138" w:rsidP="00596604">
      <w:pPr>
        <w:pStyle w:val="Heading2"/>
      </w:pPr>
      <w:r w:rsidRPr="009A6C54">
        <w:br w:type="page"/>
      </w:r>
      <w:bookmarkStart w:id="286" w:name="_Toc518911293"/>
      <w:r w:rsidR="003539BA" w:rsidRPr="009A6C54">
        <w:lastRenderedPageBreak/>
        <w:t>Intermec Label Printer</w:t>
      </w:r>
      <w:bookmarkEnd w:id="286"/>
    </w:p>
    <w:p w14:paraId="26F27D3B" w14:textId="77777777"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14:paraId="26F27D3C" w14:textId="77777777" w:rsidR="0013019E" w:rsidRPr="009A6C54" w:rsidRDefault="003539BA" w:rsidP="00106BBA">
      <w:pPr>
        <w:pStyle w:val="BodyText"/>
      </w:pPr>
      <w:r w:rsidRPr="009A6C54">
        <w:t xml:space="preserve">Two sample formats are provided with patch DG*5.3*571 in routine DGPLBL1.  </w:t>
      </w:r>
    </w:p>
    <w:p w14:paraId="26F27D3D" w14:textId="77777777"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14:paraId="26F27D3E" w14:textId="77777777" w:rsidR="003539BA" w:rsidRPr="009A6C54" w:rsidRDefault="003539BA" w:rsidP="00FB3138">
      <w:pPr>
        <w:pStyle w:val="BodyText"/>
        <w:spacing w:after="0"/>
        <w:rPr>
          <w:lang w:val="en-US"/>
        </w:rPr>
      </w:pPr>
      <w:r w:rsidRPr="009A6C54">
        <w:t>The examples are based on a 1 ½ by 3 ½ inch label.</w:t>
      </w:r>
    </w:p>
    <w:p w14:paraId="26F27D3F" w14:textId="77777777" w:rsidR="00FB3138" w:rsidRPr="009A6C54" w:rsidRDefault="00FB3138" w:rsidP="00FB3138">
      <w:pPr>
        <w:pStyle w:val="BodyText"/>
        <w:spacing w:before="0" w:after="0"/>
        <w:rPr>
          <w:lang w:val="en-US"/>
        </w:rPr>
      </w:pPr>
    </w:p>
    <w:p w14:paraId="26F27D40" w14:textId="77777777"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14:paraId="26F27D41" w14:textId="77777777" w:rsidR="00FB3138" w:rsidRPr="009A6C54" w:rsidRDefault="00FB3138" w:rsidP="00FB3138">
      <w:pPr>
        <w:pStyle w:val="BodyText"/>
        <w:spacing w:before="0" w:after="0"/>
        <w:rPr>
          <w:lang w:val="en-US"/>
        </w:rPr>
      </w:pPr>
    </w:p>
    <w:p w14:paraId="26F27D42" w14:textId="77777777"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14:paraId="26F27D4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14:paraId="26F27D4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14:paraId="26F27D4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4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4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4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4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4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4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4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4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4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4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5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5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5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5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5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5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5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57" w14:textId="77777777"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14:paraId="26F27D58" w14:textId="77777777"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14:paraId="26F27D5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14:paraId="26F27D5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14:paraId="26F27D5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lastRenderedPageBreak/>
        <w:t>ABBREVIATION: FI</w:t>
      </w:r>
    </w:p>
    <w:p w14:paraId="26F27D5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14:paraId="26F27D5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14:paraId="26F27D5E"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14:paraId="26F27D5F"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14:paraId="26F27D60"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14:paraId="26F27D61"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14:paraId="26F27D62"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14:paraId="26F27D63"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14:paraId="26F27D64"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14:paraId="26F27D65"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14:paraId="26F27D66"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14:paraId="26F27D67"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14:paraId="26F27D68"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14:paraId="26F27D69"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14:paraId="26F27D6A"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14:paraId="26F27D6B"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14:paraId="26F27D6C"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14:paraId="26F27D6D" w14:textId="77777777"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14:paraId="26F27D6E" w14:textId="77777777" w:rsidR="003539BA" w:rsidRPr="009A6C54" w:rsidRDefault="003539BA" w:rsidP="00101FB2">
      <w:pPr>
        <w:pStyle w:val="Heading1"/>
      </w:pPr>
      <w:bookmarkStart w:id="287" w:name="_Toc518911294"/>
      <w:r w:rsidRPr="009A6C54">
        <w:lastRenderedPageBreak/>
        <w:t xml:space="preserve">HL7 </w:t>
      </w:r>
      <w:r w:rsidR="00CC67B5" w:rsidRPr="009A6C54">
        <w:t xml:space="preserve">Interface Specification </w:t>
      </w:r>
      <w:r w:rsidR="00CC67B5" w:rsidRPr="009A6C54">
        <w:rPr>
          <w:lang w:val="en-US"/>
        </w:rPr>
        <w:t>f</w:t>
      </w:r>
      <w:r w:rsidR="00CC67B5" w:rsidRPr="009A6C54">
        <w:t xml:space="preserve">or Transmission </w:t>
      </w:r>
      <w:r w:rsidR="00CC67B5" w:rsidRPr="009A6C54">
        <w:rPr>
          <w:lang w:val="en-US"/>
        </w:rPr>
        <w:t>o</w:t>
      </w:r>
      <w:r w:rsidR="00CC67B5" w:rsidRPr="009A6C54">
        <w:t>f Ambulatory Care Data</w:t>
      </w:r>
      <w:bookmarkEnd w:id="287"/>
    </w:p>
    <w:p w14:paraId="26F27D6F" w14:textId="77777777"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14:paraId="26F27D70" w14:textId="77777777"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14:paraId="26F27D71" w14:textId="77777777"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14:paraId="26F27D72" w14:textId="77777777" w:rsidR="003539BA" w:rsidRPr="009A6C54" w:rsidRDefault="003539BA" w:rsidP="007C273C">
      <w:pPr>
        <w:pStyle w:val="Heading2"/>
      </w:pPr>
      <w:bookmarkStart w:id="288" w:name="_Toc518911295"/>
      <w:r w:rsidRPr="009A6C54">
        <w:t>Assumptions</w:t>
      </w:r>
      <w:bookmarkEnd w:id="288"/>
    </w:p>
    <w:p w14:paraId="26F27D73" w14:textId="77777777"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14:paraId="26F27D74" w14:textId="77777777" w:rsidR="003539BA" w:rsidRPr="009A6C54" w:rsidRDefault="003539BA" w:rsidP="007C273C">
      <w:pPr>
        <w:pStyle w:val="Heading3"/>
      </w:pPr>
      <w:bookmarkStart w:id="289" w:name="_Toc518911296"/>
      <w:r w:rsidRPr="009A6C54">
        <w:t>Message Content</w:t>
      </w:r>
      <w:bookmarkEnd w:id="289"/>
    </w:p>
    <w:p w14:paraId="26F27D75" w14:textId="77777777"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14:paraId="26F27D76" w14:textId="77777777"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14:paraId="26F27D77" w14:textId="77777777"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14:paraId="26F27D78" w14:textId="77777777" w:rsidR="003539BA" w:rsidRPr="009A6C54" w:rsidRDefault="003539BA" w:rsidP="007050CF">
      <w:pPr>
        <w:pStyle w:val="Heading3"/>
      </w:pPr>
      <w:bookmarkStart w:id="290" w:name="_Toc518911297"/>
      <w:r w:rsidRPr="009A6C54">
        <w:t>Data Capture and Transmission</w:t>
      </w:r>
      <w:bookmarkEnd w:id="290"/>
    </w:p>
    <w:p w14:paraId="26F27D79" w14:textId="77777777"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14:paraId="26F27D7A" w14:textId="77777777" w:rsidR="003539BA" w:rsidRPr="009A6C54" w:rsidRDefault="003539BA" w:rsidP="007050CF">
      <w:pPr>
        <w:pStyle w:val="Heading3"/>
      </w:pPr>
      <w:bookmarkStart w:id="291" w:name="_Toc518911298"/>
      <w:r w:rsidRPr="009A6C54">
        <w:t>Background Messages</w:t>
      </w:r>
      <w:bookmarkEnd w:id="291"/>
    </w:p>
    <w:p w14:paraId="26F27D7B" w14:textId="77777777" w:rsidR="003539BA" w:rsidRPr="009A6C54" w:rsidRDefault="003539BA" w:rsidP="00106BBA">
      <w:pPr>
        <w:pStyle w:val="BodyText"/>
      </w:pPr>
      <w:r w:rsidRPr="009A6C54">
        <w:t>A nightly background job will be sending HL7 messages for each outpatient encounter event for the day.</w:t>
      </w:r>
    </w:p>
    <w:p w14:paraId="26F27D7C" w14:textId="77777777" w:rsidR="003539BA" w:rsidRPr="009A6C54" w:rsidRDefault="003539BA" w:rsidP="007050CF">
      <w:pPr>
        <w:pStyle w:val="Heading3"/>
      </w:pPr>
      <w:bookmarkStart w:id="292" w:name="_Toc518911299"/>
      <w:r w:rsidRPr="009A6C54">
        <w:lastRenderedPageBreak/>
        <w:t>Batch Messages</w:t>
      </w:r>
      <w:r w:rsidR="007C273C" w:rsidRPr="009A6C54">
        <w:t xml:space="preserve"> &amp; Acknowledgements</w:t>
      </w:r>
      <w:bookmarkEnd w:id="292"/>
    </w:p>
    <w:p w14:paraId="26F27D7D" w14:textId="77777777" w:rsidR="003539BA" w:rsidRPr="009A6C54" w:rsidRDefault="003539BA" w:rsidP="00106BBA">
      <w:pPr>
        <w:pStyle w:val="BodyText"/>
      </w:pPr>
      <w:r w:rsidRPr="009A6C54">
        <w:t>Batch messages will be used to transmit the outpatient encounter events.</w:t>
      </w:r>
    </w:p>
    <w:p w14:paraId="26F27D7E" w14:textId="77777777"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14:paraId="26F27D7F" w14:textId="77777777"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14:paraId="26F27D80" w14:textId="77777777" w:rsidR="003539BA" w:rsidRPr="009A6C54" w:rsidRDefault="003539BA" w:rsidP="007050CF">
      <w:pPr>
        <w:pStyle w:val="Heading3"/>
      </w:pPr>
      <w:bookmarkStart w:id="293" w:name="_Toc518911300"/>
      <w:r w:rsidRPr="009A6C54">
        <w:t>VA MailMan Lower Level Protocol</w:t>
      </w:r>
      <w:bookmarkEnd w:id="293"/>
    </w:p>
    <w:p w14:paraId="26F27D81" w14:textId="77777777" w:rsidR="003539BA" w:rsidRPr="009A6C54" w:rsidRDefault="003539BA" w:rsidP="00106BBA">
      <w:pPr>
        <w:pStyle w:val="BodyText"/>
      </w:pPr>
      <w:r w:rsidRPr="009A6C54">
        <w:t>HL7 V. 1.6 of the VA MailMan lower level protocol (LLP) will be used.  This version of the VA MailMan LLP differs from HL7 V. 1.5 in that a blank line is placed between each segment in the message [denoting a carriage return].</w:t>
      </w:r>
    </w:p>
    <w:p w14:paraId="26F27D82" w14:textId="77777777" w:rsidR="003539BA" w:rsidRPr="009A6C54" w:rsidRDefault="003539BA" w:rsidP="007050CF">
      <w:pPr>
        <w:pStyle w:val="Heading2"/>
      </w:pPr>
      <w:bookmarkStart w:id="294" w:name="_Toc518911301"/>
      <w:r w:rsidRPr="009A6C54">
        <w:t xml:space="preserve">HL7 </w:t>
      </w:r>
      <w:r w:rsidR="00CC67B5" w:rsidRPr="009A6C54">
        <w:t>Control Segments</w:t>
      </w:r>
      <w:bookmarkEnd w:id="294"/>
    </w:p>
    <w:p w14:paraId="26F27D83" w14:textId="77777777" w:rsidR="003539BA" w:rsidRPr="009A6C54" w:rsidRDefault="003539BA" w:rsidP="00106BBA">
      <w:pPr>
        <w:pStyle w:val="BodyText"/>
      </w:pPr>
      <w:r w:rsidRPr="009A6C54">
        <w:t>This section defines the HL7 control segments supported by V</w:t>
      </w:r>
      <w:r w:rsidR="008149C9" w:rsidRPr="009A6C54">
        <w:rPr>
          <w:lang w:val="en-US"/>
        </w:rPr>
        <w:t>ist</w:t>
      </w:r>
      <w:r w:rsidRPr="009A6C54">
        <w:t>A.  The messages are presented separately and defined by category.  Segments are also described.   The messages are presented in the following categories:</w:t>
      </w:r>
    </w:p>
    <w:p w14:paraId="26F27D84" w14:textId="77777777" w:rsidR="003539BA" w:rsidRPr="009A6C54" w:rsidRDefault="003539BA" w:rsidP="00BE3E49">
      <w:pPr>
        <w:pStyle w:val="BodyText"/>
        <w:numPr>
          <w:ilvl w:val="0"/>
          <w:numId w:val="19"/>
        </w:numPr>
      </w:pPr>
      <w:r w:rsidRPr="009A6C54">
        <w:t>Message Control</w:t>
      </w:r>
    </w:p>
    <w:p w14:paraId="26F27D85" w14:textId="77777777" w:rsidR="003539BA" w:rsidRPr="009A6C54" w:rsidRDefault="003539BA" w:rsidP="00BE3E49">
      <w:pPr>
        <w:pStyle w:val="BodyText"/>
        <w:numPr>
          <w:ilvl w:val="0"/>
          <w:numId w:val="19"/>
        </w:numPr>
      </w:pPr>
      <w:r w:rsidRPr="009A6C54">
        <w:t>Unsolicited Transactions from V</w:t>
      </w:r>
      <w:r w:rsidR="008149C9" w:rsidRPr="009A6C54">
        <w:rPr>
          <w:lang w:val="en-US"/>
        </w:rPr>
        <w:t>ist</w:t>
      </w:r>
      <w:r w:rsidRPr="009A6C54">
        <w:t>A (Section 3)</w:t>
      </w:r>
    </w:p>
    <w:p w14:paraId="26F27D86" w14:textId="77777777" w:rsidR="003539BA" w:rsidRPr="009A6C54" w:rsidRDefault="003539BA" w:rsidP="007C273C">
      <w:pPr>
        <w:pStyle w:val="Heading2"/>
      </w:pPr>
      <w:bookmarkStart w:id="295" w:name="_Toc518911302"/>
      <w:r w:rsidRPr="009A6C54">
        <w:t>Message Definitions</w:t>
      </w:r>
      <w:bookmarkEnd w:id="295"/>
    </w:p>
    <w:p w14:paraId="26F27D87" w14:textId="77777777" w:rsidR="003539BA" w:rsidRPr="009A6C54" w:rsidRDefault="003539BA" w:rsidP="00106BBA">
      <w:pPr>
        <w:pStyle w:val="BodyText"/>
      </w:pPr>
      <w:r w:rsidRPr="009A6C54">
        <w:t>From the VISTA perspective, all incoming or outgoing messages are handled or generated based on an event.</w:t>
      </w:r>
    </w:p>
    <w:p w14:paraId="26F27D88" w14:textId="77777777" w:rsidR="003539BA" w:rsidRPr="009A6C54" w:rsidRDefault="003539BA" w:rsidP="00106BBA">
      <w:pPr>
        <w:pStyle w:val="BodyText"/>
      </w:pPr>
      <w:r w:rsidRPr="009A6C54">
        <w:t>In this section, and the following sections,  these elements will be defined for each message:</w:t>
      </w:r>
    </w:p>
    <w:p w14:paraId="26F27D89" w14:textId="77777777" w:rsidR="003539BA" w:rsidRPr="009A6C54" w:rsidRDefault="003539BA" w:rsidP="00BE3E49">
      <w:pPr>
        <w:pStyle w:val="BodyText"/>
        <w:numPr>
          <w:ilvl w:val="0"/>
          <w:numId w:val="20"/>
        </w:numPr>
      </w:pPr>
      <w:r w:rsidRPr="009A6C54">
        <w:t>The trigger events</w:t>
      </w:r>
    </w:p>
    <w:p w14:paraId="26F27D8A" w14:textId="77777777" w:rsidR="003539BA" w:rsidRPr="009A6C54" w:rsidRDefault="003539BA" w:rsidP="00BE3E49">
      <w:pPr>
        <w:pStyle w:val="BodyText"/>
        <w:numPr>
          <w:ilvl w:val="0"/>
          <w:numId w:val="20"/>
        </w:numPr>
      </w:pPr>
      <w:r w:rsidRPr="009A6C54">
        <w:t>The message event code</w:t>
      </w:r>
    </w:p>
    <w:p w14:paraId="26F27D8B" w14:textId="77777777" w:rsidR="003539BA" w:rsidRPr="009A6C54" w:rsidRDefault="003539BA" w:rsidP="00BE3E49">
      <w:pPr>
        <w:pStyle w:val="BodyText"/>
        <w:numPr>
          <w:ilvl w:val="0"/>
          <w:numId w:val="20"/>
        </w:numPr>
      </w:pPr>
      <w:r w:rsidRPr="009A6C54">
        <w:t>A list of segments used in the message</w:t>
      </w:r>
    </w:p>
    <w:p w14:paraId="26F27D8C" w14:textId="77777777" w:rsidR="003539BA" w:rsidRPr="009A6C54" w:rsidRDefault="003539BA" w:rsidP="00BE3E49">
      <w:pPr>
        <w:pStyle w:val="BodyText"/>
        <w:numPr>
          <w:ilvl w:val="0"/>
          <w:numId w:val="20"/>
        </w:numPr>
      </w:pPr>
      <w:r w:rsidRPr="009A6C54">
        <w:t>A list of fields for each segment in the message</w:t>
      </w:r>
    </w:p>
    <w:p w14:paraId="26F27D8D" w14:textId="77777777"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14:paraId="26F27D8E" w14:textId="77777777" w:rsidR="003539BA" w:rsidRPr="009A6C54" w:rsidRDefault="003539BA" w:rsidP="00106BBA">
      <w:pPr>
        <w:pStyle w:val="BodyText"/>
      </w:pPr>
      <w:r w:rsidRPr="009A6C54">
        <w:t>For each message category there will be a list of HL7 standard segments or "Z" segments used for the message.</w:t>
      </w:r>
    </w:p>
    <w:p w14:paraId="26F27D8F" w14:textId="77777777" w:rsidR="003539BA" w:rsidRPr="009A6C54" w:rsidRDefault="003539BA" w:rsidP="007C273C">
      <w:pPr>
        <w:pStyle w:val="Heading2"/>
      </w:pPr>
      <w:bookmarkStart w:id="296" w:name="_Toc518911303"/>
      <w:r w:rsidRPr="009A6C54">
        <w:t>Segment Table Definitions</w:t>
      </w:r>
      <w:bookmarkEnd w:id="296"/>
    </w:p>
    <w:p w14:paraId="26F27D90" w14:textId="77777777"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14:paraId="26F27D91" w14:textId="77777777" w:rsidR="003539BA" w:rsidRPr="009A6C54" w:rsidRDefault="003539BA" w:rsidP="00106BBA">
      <w:pPr>
        <w:pStyle w:val="BodyText"/>
      </w:pPr>
      <w:r w:rsidRPr="009A6C54">
        <w:lastRenderedPageBreak/>
        <w:t>Each segment is described in the following sections.</w:t>
      </w:r>
    </w:p>
    <w:p w14:paraId="26F27D92" w14:textId="77777777" w:rsidR="003539BA" w:rsidRPr="009A6C54" w:rsidRDefault="003539BA" w:rsidP="007C273C">
      <w:pPr>
        <w:pStyle w:val="Heading2"/>
      </w:pPr>
      <w:bookmarkStart w:id="297" w:name="_Toc518911304"/>
      <w:r w:rsidRPr="009A6C54">
        <w:t>Message Control Segments</w:t>
      </w:r>
      <w:bookmarkEnd w:id="297"/>
    </w:p>
    <w:p w14:paraId="26F27D93" w14:textId="77777777"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14:paraId="26F27D94" w14:textId="77777777"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14:paraId="26F27D95" w14:textId="77777777" w:rsidR="003539BA" w:rsidRPr="009A6C54" w:rsidRDefault="007050CF" w:rsidP="007050CF">
      <w:pPr>
        <w:pStyle w:val="Heading3"/>
      </w:pPr>
      <w:bookmarkStart w:id="298" w:name="_Toc518911305"/>
      <w:r w:rsidRPr="009A6C54">
        <w:t>MSH - MESSAGE HEADER SEGMENTS</w:t>
      </w:r>
      <w:bookmarkEnd w:id="298"/>
    </w:p>
    <w:p w14:paraId="26F27D96" w14:textId="77777777" w:rsidR="007050CF" w:rsidRPr="009A6C54" w:rsidRDefault="007050CF" w:rsidP="007050CF">
      <w:pPr>
        <w:pStyle w:val="BodyText"/>
        <w:rPr>
          <w:lang w:val="en-US"/>
        </w:rPr>
      </w:pPr>
      <w:r w:rsidRPr="009A6C54">
        <w:t>The sequences are as follows</w:t>
      </w:r>
      <w:r w:rsidR="00660025" w:rsidRPr="009A6C54">
        <w:rPr>
          <w:lang w:val="en-US"/>
        </w:rPr>
        <w:t>:</w:t>
      </w:r>
    </w:p>
    <w:p w14:paraId="26F27D97" w14:textId="63C17FC7" w:rsidR="00660025" w:rsidRPr="009A6C54" w:rsidRDefault="00660025" w:rsidP="00741C15">
      <w:pPr>
        <w:pStyle w:val="Caption"/>
        <w:rPr>
          <w:lang w:val="en-US"/>
        </w:rPr>
      </w:pPr>
      <w:bookmarkStart w:id="299" w:name="_Toc517426447"/>
      <w:r w:rsidRPr="009A6C54">
        <w:t xml:space="preserve">Table </w:t>
      </w:r>
      <w:r w:rsidR="007E52CE">
        <w:fldChar w:fldCharType="begin"/>
      </w:r>
      <w:r w:rsidR="007E52CE">
        <w:instrText xml:space="preserve"> SEQ Table \* ARABIC </w:instrText>
      </w:r>
      <w:r w:rsidR="007E52CE">
        <w:fldChar w:fldCharType="separate"/>
      </w:r>
      <w:r w:rsidR="00D555E0">
        <w:rPr>
          <w:noProof/>
        </w:rPr>
        <w:t>43</w:t>
      </w:r>
      <w:r w:rsidR="007E52CE">
        <w:rPr>
          <w:noProof/>
        </w:rPr>
        <w:fldChar w:fldCharType="end"/>
      </w:r>
      <w:r w:rsidRPr="009A6C54">
        <w:rPr>
          <w:lang w:val="en-US"/>
        </w:rPr>
        <w:t>: Message Header Segments</w:t>
      </w:r>
      <w:bookmarkEnd w:id="299"/>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14:paraId="26F27DA0" w14:textId="77777777" w:rsidTr="002B5785">
        <w:trPr>
          <w:tblHeader/>
        </w:trPr>
        <w:tc>
          <w:tcPr>
            <w:tcW w:w="1728" w:type="dxa"/>
            <w:shd w:val="clear" w:color="auto" w:fill="BFBFBF"/>
          </w:tcPr>
          <w:p w14:paraId="26F27D98" w14:textId="77777777" w:rsidR="00BD49DE" w:rsidRPr="009A6C54" w:rsidRDefault="00BD49DE" w:rsidP="00654B29">
            <w:pPr>
              <w:pStyle w:val="TableHeading"/>
            </w:pPr>
            <w:bookmarkStart w:id="300" w:name="ColumnTitle_42"/>
            <w:bookmarkEnd w:id="300"/>
            <w:r w:rsidRPr="009A6C54">
              <w:t>SEQ</w:t>
            </w:r>
          </w:p>
        </w:tc>
        <w:tc>
          <w:tcPr>
            <w:tcW w:w="810" w:type="dxa"/>
            <w:shd w:val="clear" w:color="auto" w:fill="BFBFBF"/>
          </w:tcPr>
          <w:p w14:paraId="26F27D99" w14:textId="77777777" w:rsidR="00BD49DE" w:rsidRPr="009A6C54" w:rsidRDefault="00BD49DE" w:rsidP="00654B29">
            <w:pPr>
              <w:pStyle w:val="TableHeading"/>
            </w:pPr>
            <w:r w:rsidRPr="009A6C54">
              <w:t>LEN</w:t>
            </w:r>
          </w:p>
        </w:tc>
        <w:tc>
          <w:tcPr>
            <w:tcW w:w="720" w:type="dxa"/>
            <w:shd w:val="clear" w:color="auto" w:fill="BFBFBF"/>
          </w:tcPr>
          <w:p w14:paraId="26F27D9A" w14:textId="77777777" w:rsidR="00BD49DE" w:rsidRPr="009A6C54" w:rsidRDefault="00BD49DE" w:rsidP="00654B29">
            <w:pPr>
              <w:pStyle w:val="TableHeading"/>
            </w:pPr>
            <w:r w:rsidRPr="009A6C54">
              <w:t>DT</w:t>
            </w:r>
          </w:p>
        </w:tc>
        <w:tc>
          <w:tcPr>
            <w:tcW w:w="810" w:type="dxa"/>
            <w:shd w:val="clear" w:color="auto" w:fill="BFBFBF"/>
          </w:tcPr>
          <w:p w14:paraId="26F27D9B" w14:textId="77777777" w:rsidR="00BD49DE" w:rsidRPr="009A6C54" w:rsidRDefault="00BD49DE" w:rsidP="00654B29">
            <w:pPr>
              <w:pStyle w:val="TableHeading"/>
            </w:pPr>
            <w:r w:rsidRPr="009A6C54">
              <w:t>R/O</w:t>
            </w:r>
          </w:p>
        </w:tc>
        <w:tc>
          <w:tcPr>
            <w:tcW w:w="630" w:type="dxa"/>
            <w:shd w:val="clear" w:color="auto" w:fill="BFBFBF"/>
          </w:tcPr>
          <w:p w14:paraId="26F27D9C" w14:textId="77777777" w:rsidR="00BD49DE" w:rsidRPr="009A6C54" w:rsidRDefault="00BD49DE" w:rsidP="00654B29">
            <w:pPr>
              <w:pStyle w:val="TableHeading"/>
            </w:pPr>
            <w:r w:rsidRPr="009A6C54">
              <w:t>RP/#</w:t>
            </w:r>
          </w:p>
        </w:tc>
        <w:tc>
          <w:tcPr>
            <w:tcW w:w="720" w:type="dxa"/>
            <w:shd w:val="clear" w:color="auto" w:fill="BFBFBF"/>
          </w:tcPr>
          <w:p w14:paraId="26F27D9D" w14:textId="77777777" w:rsidR="00BD49DE" w:rsidRPr="009A6C54" w:rsidRDefault="00BD49DE" w:rsidP="00654B29">
            <w:pPr>
              <w:pStyle w:val="TableHeading"/>
            </w:pPr>
            <w:r w:rsidRPr="009A6C54">
              <w:t>TBL#</w:t>
            </w:r>
          </w:p>
        </w:tc>
        <w:tc>
          <w:tcPr>
            <w:tcW w:w="1890" w:type="dxa"/>
            <w:shd w:val="clear" w:color="auto" w:fill="BFBFBF"/>
          </w:tcPr>
          <w:p w14:paraId="26F27D9E" w14:textId="77777777" w:rsidR="00BD49DE" w:rsidRPr="009A6C54" w:rsidRDefault="00BD49DE" w:rsidP="00654B29">
            <w:pPr>
              <w:pStyle w:val="TableHeading"/>
            </w:pPr>
            <w:r w:rsidRPr="009A6C54">
              <w:t>ELEMENT NAME</w:t>
            </w:r>
          </w:p>
        </w:tc>
        <w:tc>
          <w:tcPr>
            <w:tcW w:w="2430" w:type="dxa"/>
            <w:shd w:val="clear" w:color="auto" w:fill="BFBFBF"/>
          </w:tcPr>
          <w:p w14:paraId="26F27D9F" w14:textId="77777777" w:rsidR="00BD49DE" w:rsidRPr="009A6C54" w:rsidRDefault="00BD49DE" w:rsidP="00654B29">
            <w:pPr>
              <w:pStyle w:val="TableHeading"/>
            </w:pPr>
            <w:r w:rsidRPr="009A6C54">
              <w:t>VISTA DESCRIPTION</w:t>
            </w:r>
          </w:p>
        </w:tc>
      </w:tr>
      <w:tr w:rsidR="00BD49DE" w:rsidRPr="009A6C54" w14:paraId="26F27DA9" w14:textId="77777777" w:rsidTr="007050CF">
        <w:tc>
          <w:tcPr>
            <w:tcW w:w="1728" w:type="dxa"/>
            <w:shd w:val="clear" w:color="auto" w:fill="auto"/>
          </w:tcPr>
          <w:p w14:paraId="26F27DA1" w14:textId="77777777" w:rsidR="00BD49DE" w:rsidRPr="009A6C54" w:rsidRDefault="00BD49DE" w:rsidP="00654B29">
            <w:pPr>
              <w:pStyle w:val="TableText"/>
            </w:pPr>
            <w:r w:rsidRPr="009A6C54">
              <w:t>1</w:t>
            </w:r>
          </w:p>
        </w:tc>
        <w:tc>
          <w:tcPr>
            <w:tcW w:w="810" w:type="dxa"/>
            <w:shd w:val="clear" w:color="auto" w:fill="auto"/>
          </w:tcPr>
          <w:p w14:paraId="26F27DA2" w14:textId="77777777" w:rsidR="00BD49DE" w:rsidRPr="009A6C54" w:rsidRDefault="00BD49DE" w:rsidP="00654B29">
            <w:pPr>
              <w:pStyle w:val="TableText"/>
            </w:pPr>
            <w:r w:rsidRPr="009A6C54">
              <w:t>1</w:t>
            </w:r>
          </w:p>
        </w:tc>
        <w:tc>
          <w:tcPr>
            <w:tcW w:w="720" w:type="dxa"/>
            <w:shd w:val="clear" w:color="auto" w:fill="auto"/>
          </w:tcPr>
          <w:p w14:paraId="26F27DA3" w14:textId="77777777" w:rsidR="00BD49DE" w:rsidRPr="009A6C54" w:rsidRDefault="00BD49DE" w:rsidP="00654B29">
            <w:pPr>
              <w:pStyle w:val="TableText"/>
            </w:pPr>
            <w:r w:rsidRPr="009A6C54">
              <w:t>ST</w:t>
            </w:r>
          </w:p>
        </w:tc>
        <w:tc>
          <w:tcPr>
            <w:tcW w:w="810" w:type="dxa"/>
            <w:shd w:val="clear" w:color="auto" w:fill="auto"/>
          </w:tcPr>
          <w:p w14:paraId="26F27DA4" w14:textId="77777777" w:rsidR="00BD49DE" w:rsidRPr="009A6C54" w:rsidRDefault="00BD49DE" w:rsidP="00654B29">
            <w:pPr>
              <w:pStyle w:val="TableText"/>
            </w:pPr>
            <w:r w:rsidRPr="009A6C54">
              <w:t>R</w:t>
            </w:r>
          </w:p>
        </w:tc>
        <w:tc>
          <w:tcPr>
            <w:tcW w:w="630" w:type="dxa"/>
            <w:shd w:val="clear" w:color="auto" w:fill="auto"/>
          </w:tcPr>
          <w:p w14:paraId="26F27DA5" w14:textId="77777777" w:rsidR="00BD49DE" w:rsidRPr="009A6C54" w:rsidRDefault="00BD49DE" w:rsidP="00654B29">
            <w:pPr>
              <w:pStyle w:val="TableText"/>
            </w:pPr>
          </w:p>
        </w:tc>
        <w:tc>
          <w:tcPr>
            <w:tcW w:w="720" w:type="dxa"/>
            <w:shd w:val="clear" w:color="auto" w:fill="auto"/>
          </w:tcPr>
          <w:p w14:paraId="26F27DA6" w14:textId="77777777" w:rsidR="00BD49DE" w:rsidRPr="009A6C54" w:rsidRDefault="00BD49DE" w:rsidP="00654B29">
            <w:pPr>
              <w:pStyle w:val="TableText"/>
            </w:pPr>
          </w:p>
        </w:tc>
        <w:tc>
          <w:tcPr>
            <w:tcW w:w="1890" w:type="dxa"/>
            <w:shd w:val="clear" w:color="auto" w:fill="auto"/>
          </w:tcPr>
          <w:p w14:paraId="26F27DA7" w14:textId="77777777" w:rsidR="00BD49DE" w:rsidRPr="009A6C54" w:rsidRDefault="00BD49DE" w:rsidP="00654B29">
            <w:pPr>
              <w:pStyle w:val="TableText"/>
            </w:pPr>
            <w:r w:rsidRPr="009A6C54">
              <w:t>Field Separator</w:t>
            </w:r>
          </w:p>
        </w:tc>
        <w:tc>
          <w:tcPr>
            <w:tcW w:w="2430" w:type="dxa"/>
            <w:shd w:val="clear" w:color="auto" w:fill="auto"/>
          </w:tcPr>
          <w:p w14:paraId="26F27DA8" w14:textId="77777777" w:rsidR="00BD49DE" w:rsidRPr="009A6C54" w:rsidRDefault="00BD49DE" w:rsidP="00654B29">
            <w:pPr>
              <w:pStyle w:val="TableText"/>
            </w:pPr>
            <w:r w:rsidRPr="009A6C54">
              <w:t>Recommended value is ^ (caret)</w:t>
            </w:r>
          </w:p>
        </w:tc>
      </w:tr>
      <w:tr w:rsidR="00BD49DE" w:rsidRPr="009A6C54" w14:paraId="26F27DB6" w14:textId="77777777" w:rsidTr="007050CF">
        <w:tc>
          <w:tcPr>
            <w:tcW w:w="1728" w:type="dxa"/>
            <w:shd w:val="clear" w:color="auto" w:fill="auto"/>
          </w:tcPr>
          <w:p w14:paraId="26F27DAA" w14:textId="77777777" w:rsidR="00BD49DE" w:rsidRPr="009A6C54" w:rsidRDefault="00BD49DE" w:rsidP="00654B29">
            <w:pPr>
              <w:pStyle w:val="TableText"/>
            </w:pPr>
            <w:r w:rsidRPr="009A6C54">
              <w:t>2</w:t>
            </w:r>
          </w:p>
        </w:tc>
        <w:tc>
          <w:tcPr>
            <w:tcW w:w="810" w:type="dxa"/>
            <w:shd w:val="clear" w:color="auto" w:fill="auto"/>
          </w:tcPr>
          <w:p w14:paraId="26F27DAB" w14:textId="77777777" w:rsidR="00BD49DE" w:rsidRPr="009A6C54" w:rsidRDefault="00BD49DE" w:rsidP="00654B29">
            <w:pPr>
              <w:pStyle w:val="TableText"/>
            </w:pPr>
            <w:r w:rsidRPr="009A6C54">
              <w:t>4</w:t>
            </w:r>
          </w:p>
        </w:tc>
        <w:tc>
          <w:tcPr>
            <w:tcW w:w="720" w:type="dxa"/>
            <w:shd w:val="clear" w:color="auto" w:fill="auto"/>
          </w:tcPr>
          <w:p w14:paraId="26F27DAC" w14:textId="77777777" w:rsidR="00BD49DE" w:rsidRPr="009A6C54" w:rsidRDefault="00BD49DE" w:rsidP="00654B29">
            <w:pPr>
              <w:pStyle w:val="TableText"/>
            </w:pPr>
            <w:r w:rsidRPr="009A6C54">
              <w:t>ST</w:t>
            </w:r>
          </w:p>
        </w:tc>
        <w:tc>
          <w:tcPr>
            <w:tcW w:w="810" w:type="dxa"/>
            <w:shd w:val="clear" w:color="auto" w:fill="auto"/>
          </w:tcPr>
          <w:p w14:paraId="26F27DAD" w14:textId="77777777" w:rsidR="00BD49DE" w:rsidRPr="009A6C54" w:rsidRDefault="00BD49DE" w:rsidP="00654B29">
            <w:pPr>
              <w:pStyle w:val="TableText"/>
            </w:pPr>
            <w:r w:rsidRPr="009A6C54">
              <w:t>R</w:t>
            </w:r>
          </w:p>
        </w:tc>
        <w:tc>
          <w:tcPr>
            <w:tcW w:w="630" w:type="dxa"/>
            <w:shd w:val="clear" w:color="auto" w:fill="auto"/>
          </w:tcPr>
          <w:p w14:paraId="26F27DAE" w14:textId="77777777" w:rsidR="00BD49DE" w:rsidRPr="009A6C54" w:rsidRDefault="00BD49DE" w:rsidP="00654B29">
            <w:pPr>
              <w:pStyle w:val="TableText"/>
            </w:pPr>
          </w:p>
        </w:tc>
        <w:tc>
          <w:tcPr>
            <w:tcW w:w="720" w:type="dxa"/>
            <w:shd w:val="clear" w:color="auto" w:fill="auto"/>
          </w:tcPr>
          <w:p w14:paraId="26F27DAF" w14:textId="77777777" w:rsidR="00BD49DE" w:rsidRPr="009A6C54" w:rsidRDefault="00BD49DE" w:rsidP="00654B29">
            <w:pPr>
              <w:pStyle w:val="TableText"/>
            </w:pPr>
          </w:p>
        </w:tc>
        <w:tc>
          <w:tcPr>
            <w:tcW w:w="1890" w:type="dxa"/>
            <w:shd w:val="clear" w:color="auto" w:fill="auto"/>
          </w:tcPr>
          <w:p w14:paraId="26F27DB0" w14:textId="77777777" w:rsidR="00BD49DE" w:rsidRPr="009A6C54" w:rsidRDefault="00BD49DE" w:rsidP="00654B29">
            <w:pPr>
              <w:pStyle w:val="TableText"/>
            </w:pPr>
            <w:r w:rsidRPr="009A6C54">
              <w:t>Encoding Characters</w:t>
            </w:r>
          </w:p>
        </w:tc>
        <w:tc>
          <w:tcPr>
            <w:tcW w:w="2430" w:type="dxa"/>
            <w:shd w:val="clear" w:color="auto" w:fill="auto"/>
          </w:tcPr>
          <w:p w14:paraId="26F27DB1" w14:textId="77777777" w:rsidR="007050CF" w:rsidRPr="009A6C54" w:rsidRDefault="00BD49DE" w:rsidP="00654B29">
            <w:pPr>
              <w:pStyle w:val="TableText"/>
            </w:pPr>
            <w:r w:rsidRPr="009A6C54">
              <w:t>Recommended delimiter values:</w:t>
            </w:r>
            <w:r w:rsidR="007050CF" w:rsidRPr="009A6C54">
              <w:t xml:space="preserve"> </w:t>
            </w:r>
          </w:p>
          <w:p w14:paraId="26F27DB2" w14:textId="77777777" w:rsidR="007050CF" w:rsidRPr="009A6C54" w:rsidRDefault="007050CF" w:rsidP="00654B29">
            <w:pPr>
              <w:pStyle w:val="TableText"/>
            </w:pPr>
            <w:r w:rsidRPr="009A6C54">
              <w:t>Component = ~ (tilde)</w:t>
            </w:r>
          </w:p>
          <w:p w14:paraId="26F27DB3" w14:textId="77777777" w:rsidR="007050CF" w:rsidRPr="009A6C54" w:rsidRDefault="007050CF" w:rsidP="00654B29">
            <w:pPr>
              <w:pStyle w:val="TableText"/>
            </w:pPr>
            <w:r w:rsidRPr="009A6C54">
              <w:t>Repeat = | (bar)</w:t>
            </w:r>
          </w:p>
          <w:p w14:paraId="26F27DB4" w14:textId="77777777" w:rsidR="007050CF" w:rsidRPr="009A6C54" w:rsidRDefault="007050CF" w:rsidP="00654B29">
            <w:pPr>
              <w:pStyle w:val="TableText"/>
            </w:pPr>
            <w:r w:rsidRPr="009A6C54">
              <w:t>Escape = \ (back slash)</w:t>
            </w:r>
          </w:p>
          <w:p w14:paraId="26F27DB5" w14:textId="77777777" w:rsidR="00BD49DE" w:rsidRPr="009A6C54" w:rsidRDefault="007050CF" w:rsidP="00654B29">
            <w:pPr>
              <w:pStyle w:val="TableText"/>
            </w:pPr>
            <w:r w:rsidRPr="009A6C54">
              <w:t>Subcomponent = &amp; (ampersand)</w:t>
            </w:r>
          </w:p>
        </w:tc>
      </w:tr>
      <w:tr w:rsidR="00BD49DE" w:rsidRPr="009A6C54" w14:paraId="26F27DC1" w14:textId="77777777" w:rsidTr="007050CF">
        <w:tc>
          <w:tcPr>
            <w:tcW w:w="1728" w:type="dxa"/>
            <w:shd w:val="clear" w:color="auto" w:fill="auto"/>
          </w:tcPr>
          <w:p w14:paraId="26F27DB7" w14:textId="77777777" w:rsidR="00BD49DE" w:rsidRPr="009A6C54" w:rsidRDefault="00BD49DE" w:rsidP="00654B29">
            <w:pPr>
              <w:pStyle w:val="TableText"/>
            </w:pPr>
            <w:r w:rsidRPr="009A6C54">
              <w:t>3</w:t>
            </w:r>
          </w:p>
        </w:tc>
        <w:tc>
          <w:tcPr>
            <w:tcW w:w="810" w:type="dxa"/>
            <w:shd w:val="clear" w:color="auto" w:fill="auto"/>
          </w:tcPr>
          <w:p w14:paraId="26F27DB8" w14:textId="77777777" w:rsidR="00BD49DE" w:rsidRPr="009A6C54" w:rsidRDefault="00BD49DE" w:rsidP="00654B29">
            <w:pPr>
              <w:pStyle w:val="TableText"/>
            </w:pPr>
            <w:r w:rsidRPr="009A6C54">
              <w:t>15</w:t>
            </w:r>
          </w:p>
        </w:tc>
        <w:tc>
          <w:tcPr>
            <w:tcW w:w="720" w:type="dxa"/>
            <w:shd w:val="clear" w:color="auto" w:fill="auto"/>
          </w:tcPr>
          <w:p w14:paraId="26F27DB9" w14:textId="77777777" w:rsidR="00BD49DE" w:rsidRPr="009A6C54" w:rsidRDefault="00BD49DE" w:rsidP="00654B29">
            <w:pPr>
              <w:pStyle w:val="TableText"/>
            </w:pPr>
            <w:r w:rsidRPr="009A6C54">
              <w:t>ST</w:t>
            </w:r>
          </w:p>
        </w:tc>
        <w:tc>
          <w:tcPr>
            <w:tcW w:w="810" w:type="dxa"/>
            <w:shd w:val="clear" w:color="auto" w:fill="auto"/>
          </w:tcPr>
          <w:p w14:paraId="26F27DBA" w14:textId="77777777" w:rsidR="00BD49DE" w:rsidRPr="009A6C54" w:rsidRDefault="00BD49DE" w:rsidP="00654B29">
            <w:pPr>
              <w:pStyle w:val="TableText"/>
            </w:pPr>
          </w:p>
        </w:tc>
        <w:tc>
          <w:tcPr>
            <w:tcW w:w="630" w:type="dxa"/>
            <w:shd w:val="clear" w:color="auto" w:fill="auto"/>
          </w:tcPr>
          <w:p w14:paraId="26F27DBB" w14:textId="77777777" w:rsidR="00BD49DE" w:rsidRPr="009A6C54" w:rsidRDefault="00BD49DE" w:rsidP="00654B29">
            <w:pPr>
              <w:pStyle w:val="TableText"/>
            </w:pPr>
          </w:p>
        </w:tc>
        <w:tc>
          <w:tcPr>
            <w:tcW w:w="720" w:type="dxa"/>
            <w:shd w:val="clear" w:color="auto" w:fill="auto"/>
          </w:tcPr>
          <w:p w14:paraId="26F27DBC" w14:textId="77777777" w:rsidR="00BD49DE" w:rsidRPr="009A6C54" w:rsidRDefault="00BD49DE" w:rsidP="00654B29">
            <w:pPr>
              <w:pStyle w:val="TableText"/>
            </w:pPr>
          </w:p>
        </w:tc>
        <w:tc>
          <w:tcPr>
            <w:tcW w:w="1890" w:type="dxa"/>
            <w:shd w:val="clear" w:color="auto" w:fill="auto"/>
          </w:tcPr>
          <w:p w14:paraId="26F27DBD" w14:textId="77777777" w:rsidR="00BD49DE" w:rsidRPr="009A6C54" w:rsidRDefault="00BD49DE" w:rsidP="00654B29">
            <w:pPr>
              <w:pStyle w:val="TableText"/>
            </w:pPr>
            <w:r w:rsidRPr="009A6C54">
              <w:t>Sending Application</w:t>
            </w:r>
          </w:p>
        </w:tc>
        <w:tc>
          <w:tcPr>
            <w:tcW w:w="2430" w:type="dxa"/>
            <w:shd w:val="clear" w:color="auto" w:fill="auto"/>
          </w:tcPr>
          <w:p w14:paraId="26F27DBE" w14:textId="77777777" w:rsidR="007050CF" w:rsidRPr="009A6C54" w:rsidRDefault="00BD49DE" w:rsidP="00654B29">
            <w:pPr>
              <w:pStyle w:val="TableText"/>
            </w:pPr>
            <w:r w:rsidRPr="009A6C54">
              <w:t>When originating from facility:</w:t>
            </w:r>
            <w:r w:rsidR="007050CF" w:rsidRPr="009A6C54">
              <w:t xml:space="preserve"> </w:t>
            </w:r>
          </w:p>
          <w:p w14:paraId="26F27DBF" w14:textId="77777777" w:rsidR="007050CF" w:rsidRPr="009A6C54" w:rsidRDefault="007050CF" w:rsidP="00654B29">
            <w:pPr>
              <w:pStyle w:val="TableText"/>
            </w:pPr>
            <w:r w:rsidRPr="009A6C54">
              <w:t>AMBCARE-DH441</w:t>
            </w:r>
          </w:p>
          <w:p w14:paraId="26F27DC0" w14:textId="77777777" w:rsidR="007050CF" w:rsidRPr="009A6C54" w:rsidRDefault="007050CF" w:rsidP="00654B29">
            <w:pPr>
              <w:pStyle w:val="TableText"/>
            </w:pPr>
            <w:r w:rsidRPr="009A6C54">
              <w:t>When originating from NPCDB NPCD-AAC*</w:t>
            </w:r>
          </w:p>
        </w:tc>
      </w:tr>
      <w:tr w:rsidR="00BD49DE" w:rsidRPr="009A6C54" w14:paraId="26F27DCC" w14:textId="77777777" w:rsidTr="007050CF">
        <w:tc>
          <w:tcPr>
            <w:tcW w:w="1728" w:type="dxa"/>
            <w:shd w:val="clear" w:color="auto" w:fill="auto"/>
          </w:tcPr>
          <w:p w14:paraId="26F27DC2" w14:textId="77777777" w:rsidR="00BD49DE" w:rsidRPr="009A6C54" w:rsidRDefault="00BD49DE" w:rsidP="00654B29">
            <w:pPr>
              <w:pStyle w:val="TableText"/>
            </w:pPr>
            <w:r w:rsidRPr="009A6C54">
              <w:t>4</w:t>
            </w:r>
          </w:p>
        </w:tc>
        <w:tc>
          <w:tcPr>
            <w:tcW w:w="810" w:type="dxa"/>
            <w:shd w:val="clear" w:color="auto" w:fill="auto"/>
          </w:tcPr>
          <w:p w14:paraId="26F27DC3" w14:textId="77777777" w:rsidR="00BD49DE" w:rsidRPr="009A6C54" w:rsidRDefault="00BD49DE" w:rsidP="00654B29">
            <w:pPr>
              <w:pStyle w:val="TableText"/>
            </w:pPr>
            <w:r w:rsidRPr="009A6C54">
              <w:t>20</w:t>
            </w:r>
          </w:p>
        </w:tc>
        <w:tc>
          <w:tcPr>
            <w:tcW w:w="720" w:type="dxa"/>
            <w:shd w:val="clear" w:color="auto" w:fill="auto"/>
          </w:tcPr>
          <w:p w14:paraId="26F27DC4" w14:textId="77777777" w:rsidR="00BD49DE" w:rsidRPr="009A6C54" w:rsidRDefault="00BD49DE" w:rsidP="00654B29">
            <w:pPr>
              <w:pStyle w:val="TableText"/>
            </w:pPr>
            <w:r w:rsidRPr="009A6C54">
              <w:t>ST</w:t>
            </w:r>
          </w:p>
        </w:tc>
        <w:tc>
          <w:tcPr>
            <w:tcW w:w="810" w:type="dxa"/>
            <w:shd w:val="clear" w:color="auto" w:fill="auto"/>
          </w:tcPr>
          <w:p w14:paraId="26F27DC5" w14:textId="77777777" w:rsidR="00BD49DE" w:rsidRPr="009A6C54" w:rsidRDefault="00BD49DE" w:rsidP="00654B29">
            <w:pPr>
              <w:pStyle w:val="TableText"/>
            </w:pPr>
          </w:p>
        </w:tc>
        <w:tc>
          <w:tcPr>
            <w:tcW w:w="630" w:type="dxa"/>
            <w:shd w:val="clear" w:color="auto" w:fill="auto"/>
          </w:tcPr>
          <w:p w14:paraId="26F27DC6" w14:textId="77777777" w:rsidR="00BD49DE" w:rsidRPr="009A6C54" w:rsidRDefault="00BD49DE" w:rsidP="00654B29">
            <w:pPr>
              <w:pStyle w:val="TableText"/>
            </w:pPr>
          </w:p>
        </w:tc>
        <w:tc>
          <w:tcPr>
            <w:tcW w:w="720" w:type="dxa"/>
            <w:shd w:val="clear" w:color="auto" w:fill="auto"/>
          </w:tcPr>
          <w:p w14:paraId="26F27DC7" w14:textId="77777777" w:rsidR="00BD49DE" w:rsidRPr="009A6C54" w:rsidRDefault="00BD49DE" w:rsidP="00654B29">
            <w:pPr>
              <w:pStyle w:val="TableText"/>
            </w:pPr>
          </w:p>
        </w:tc>
        <w:tc>
          <w:tcPr>
            <w:tcW w:w="1890" w:type="dxa"/>
            <w:shd w:val="clear" w:color="auto" w:fill="auto"/>
          </w:tcPr>
          <w:p w14:paraId="26F27DC8" w14:textId="77777777" w:rsidR="00BD49DE" w:rsidRPr="009A6C54" w:rsidRDefault="00BD49DE" w:rsidP="00654B29">
            <w:pPr>
              <w:pStyle w:val="TableText"/>
            </w:pPr>
            <w:r w:rsidRPr="009A6C54">
              <w:t>Sending Facility</w:t>
            </w:r>
          </w:p>
        </w:tc>
        <w:tc>
          <w:tcPr>
            <w:tcW w:w="2430" w:type="dxa"/>
            <w:shd w:val="clear" w:color="auto" w:fill="auto"/>
          </w:tcPr>
          <w:p w14:paraId="26F27DC9" w14:textId="77777777" w:rsidR="007050CF" w:rsidRPr="009A6C54" w:rsidRDefault="00BD49DE" w:rsidP="00654B29">
            <w:pPr>
              <w:pStyle w:val="TableText"/>
            </w:pPr>
            <w:r w:rsidRPr="009A6C54">
              <w:t>When originating from facility:</w:t>
            </w:r>
            <w:r w:rsidR="007050CF" w:rsidRPr="009A6C54">
              <w:t xml:space="preserve"> </w:t>
            </w:r>
          </w:p>
          <w:p w14:paraId="26F27DCA" w14:textId="77777777" w:rsidR="007050CF" w:rsidRPr="009A6C54" w:rsidRDefault="007050CF" w:rsidP="00654B29">
            <w:pPr>
              <w:pStyle w:val="TableText"/>
            </w:pPr>
            <w:r w:rsidRPr="009A6C54">
              <w:t>Station's facility number</w:t>
            </w:r>
          </w:p>
          <w:p w14:paraId="26F27DCB" w14:textId="77777777" w:rsidR="007050CF" w:rsidRPr="009A6C54" w:rsidRDefault="007050CF" w:rsidP="00654B29">
            <w:pPr>
              <w:pStyle w:val="TableText"/>
            </w:pPr>
            <w:r w:rsidRPr="009A6C54">
              <w:t>When originating from NPCDB: 200</w:t>
            </w:r>
          </w:p>
        </w:tc>
      </w:tr>
      <w:tr w:rsidR="00BD49DE" w:rsidRPr="009A6C54" w14:paraId="26F27DD5" w14:textId="77777777" w:rsidTr="007050CF">
        <w:tc>
          <w:tcPr>
            <w:tcW w:w="1728" w:type="dxa"/>
            <w:shd w:val="clear" w:color="auto" w:fill="auto"/>
          </w:tcPr>
          <w:p w14:paraId="26F27DCD" w14:textId="77777777" w:rsidR="00BD49DE" w:rsidRPr="009A6C54" w:rsidRDefault="00BD49DE" w:rsidP="00654B29">
            <w:pPr>
              <w:pStyle w:val="TableText"/>
            </w:pPr>
            <w:r w:rsidRPr="009A6C54">
              <w:t>5</w:t>
            </w:r>
          </w:p>
        </w:tc>
        <w:tc>
          <w:tcPr>
            <w:tcW w:w="810" w:type="dxa"/>
            <w:shd w:val="clear" w:color="auto" w:fill="auto"/>
          </w:tcPr>
          <w:p w14:paraId="26F27DCE" w14:textId="77777777" w:rsidR="00BD49DE" w:rsidRPr="009A6C54" w:rsidRDefault="00BD49DE" w:rsidP="00654B29">
            <w:pPr>
              <w:pStyle w:val="TableText"/>
            </w:pPr>
            <w:r w:rsidRPr="009A6C54">
              <w:t>30</w:t>
            </w:r>
          </w:p>
        </w:tc>
        <w:tc>
          <w:tcPr>
            <w:tcW w:w="720" w:type="dxa"/>
            <w:shd w:val="clear" w:color="auto" w:fill="auto"/>
          </w:tcPr>
          <w:p w14:paraId="26F27DCF" w14:textId="77777777" w:rsidR="00BD49DE" w:rsidRPr="009A6C54" w:rsidRDefault="00BD49DE" w:rsidP="00654B29">
            <w:pPr>
              <w:pStyle w:val="TableText"/>
            </w:pPr>
            <w:r w:rsidRPr="009A6C54">
              <w:t>ST</w:t>
            </w:r>
          </w:p>
        </w:tc>
        <w:tc>
          <w:tcPr>
            <w:tcW w:w="810" w:type="dxa"/>
            <w:shd w:val="clear" w:color="auto" w:fill="auto"/>
          </w:tcPr>
          <w:p w14:paraId="26F27DD0" w14:textId="77777777" w:rsidR="00BD49DE" w:rsidRPr="009A6C54" w:rsidRDefault="00BD49DE" w:rsidP="00654B29">
            <w:pPr>
              <w:pStyle w:val="TableText"/>
            </w:pPr>
          </w:p>
        </w:tc>
        <w:tc>
          <w:tcPr>
            <w:tcW w:w="630" w:type="dxa"/>
            <w:shd w:val="clear" w:color="auto" w:fill="auto"/>
          </w:tcPr>
          <w:p w14:paraId="26F27DD1" w14:textId="77777777" w:rsidR="00BD49DE" w:rsidRPr="009A6C54" w:rsidRDefault="00BD49DE" w:rsidP="00654B29">
            <w:pPr>
              <w:pStyle w:val="TableText"/>
            </w:pPr>
          </w:p>
        </w:tc>
        <w:tc>
          <w:tcPr>
            <w:tcW w:w="720" w:type="dxa"/>
            <w:shd w:val="clear" w:color="auto" w:fill="auto"/>
          </w:tcPr>
          <w:p w14:paraId="26F27DD2" w14:textId="77777777" w:rsidR="00BD49DE" w:rsidRPr="009A6C54" w:rsidRDefault="00BD49DE" w:rsidP="00654B29">
            <w:pPr>
              <w:pStyle w:val="TableText"/>
            </w:pPr>
          </w:p>
        </w:tc>
        <w:tc>
          <w:tcPr>
            <w:tcW w:w="1890" w:type="dxa"/>
            <w:shd w:val="clear" w:color="auto" w:fill="auto"/>
          </w:tcPr>
          <w:p w14:paraId="26F27DD3" w14:textId="77777777" w:rsidR="00BD49DE" w:rsidRPr="009A6C54" w:rsidRDefault="00BD49DE" w:rsidP="00654B29">
            <w:pPr>
              <w:pStyle w:val="TableText"/>
            </w:pPr>
            <w:r w:rsidRPr="009A6C54">
              <w:t>Receiving Application</w:t>
            </w:r>
          </w:p>
        </w:tc>
        <w:tc>
          <w:tcPr>
            <w:tcW w:w="2430" w:type="dxa"/>
            <w:shd w:val="clear" w:color="auto" w:fill="auto"/>
          </w:tcPr>
          <w:p w14:paraId="26F27DD4" w14:textId="77777777" w:rsidR="00BD49DE" w:rsidRPr="009A6C54" w:rsidRDefault="00BD49DE" w:rsidP="00654B29">
            <w:pPr>
              <w:pStyle w:val="TableText"/>
            </w:pPr>
            <w:r w:rsidRPr="009A6C54">
              <w:t>Not used</w:t>
            </w:r>
          </w:p>
        </w:tc>
      </w:tr>
      <w:tr w:rsidR="00BD49DE" w:rsidRPr="009A6C54" w14:paraId="26F27DDE" w14:textId="77777777" w:rsidTr="007050CF">
        <w:tc>
          <w:tcPr>
            <w:tcW w:w="1728" w:type="dxa"/>
            <w:shd w:val="clear" w:color="auto" w:fill="auto"/>
          </w:tcPr>
          <w:p w14:paraId="26F27DD6" w14:textId="77777777" w:rsidR="00BD49DE" w:rsidRPr="009A6C54" w:rsidRDefault="00BD49DE" w:rsidP="00654B29">
            <w:pPr>
              <w:pStyle w:val="TableText"/>
            </w:pPr>
            <w:r w:rsidRPr="009A6C54">
              <w:t>6</w:t>
            </w:r>
          </w:p>
        </w:tc>
        <w:tc>
          <w:tcPr>
            <w:tcW w:w="810" w:type="dxa"/>
            <w:shd w:val="clear" w:color="auto" w:fill="auto"/>
          </w:tcPr>
          <w:p w14:paraId="26F27DD7" w14:textId="77777777" w:rsidR="00BD49DE" w:rsidRPr="009A6C54" w:rsidRDefault="00BD49DE" w:rsidP="00654B29">
            <w:pPr>
              <w:pStyle w:val="TableText"/>
            </w:pPr>
            <w:r w:rsidRPr="009A6C54">
              <w:t>30</w:t>
            </w:r>
          </w:p>
        </w:tc>
        <w:tc>
          <w:tcPr>
            <w:tcW w:w="720" w:type="dxa"/>
            <w:shd w:val="clear" w:color="auto" w:fill="auto"/>
          </w:tcPr>
          <w:p w14:paraId="26F27DD8" w14:textId="77777777" w:rsidR="00BD49DE" w:rsidRPr="009A6C54" w:rsidRDefault="00BD49DE" w:rsidP="00654B29">
            <w:pPr>
              <w:pStyle w:val="TableText"/>
            </w:pPr>
            <w:r w:rsidRPr="009A6C54">
              <w:t>ST</w:t>
            </w:r>
          </w:p>
        </w:tc>
        <w:tc>
          <w:tcPr>
            <w:tcW w:w="810" w:type="dxa"/>
            <w:shd w:val="clear" w:color="auto" w:fill="auto"/>
          </w:tcPr>
          <w:p w14:paraId="26F27DD9" w14:textId="77777777" w:rsidR="00BD49DE" w:rsidRPr="009A6C54" w:rsidRDefault="00BD49DE" w:rsidP="00654B29">
            <w:pPr>
              <w:pStyle w:val="TableText"/>
            </w:pPr>
          </w:p>
        </w:tc>
        <w:tc>
          <w:tcPr>
            <w:tcW w:w="630" w:type="dxa"/>
            <w:shd w:val="clear" w:color="auto" w:fill="auto"/>
          </w:tcPr>
          <w:p w14:paraId="26F27DDA" w14:textId="77777777" w:rsidR="00BD49DE" w:rsidRPr="009A6C54" w:rsidRDefault="00BD49DE" w:rsidP="00654B29">
            <w:pPr>
              <w:pStyle w:val="TableText"/>
            </w:pPr>
          </w:p>
        </w:tc>
        <w:tc>
          <w:tcPr>
            <w:tcW w:w="720" w:type="dxa"/>
            <w:shd w:val="clear" w:color="auto" w:fill="auto"/>
          </w:tcPr>
          <w:p w14:paraId="26F27DDB" w14:textId="77777777" w:rsidR="00BD49DE" w:rsidRPr="009A6C54" w:rsidRDefault="00BD49DE" w:rsidP="00654B29">
            <w:pPr>
              <w:pStyle w:val="TableText"/>
            </w:pPr>
          </w:p>
        </w:tc>
        <w:tc>
          <w:tcPr>
            <w:tcW w:w="1890" w:type="dxa"/>
            <w:shd w:val="clear" w:color="auto" w:fill="auto"/>
          </w:tcPr>
          <w:p w14:paraId="26F27DDC" w14:textId="77777777" w:rsidR="00BD49DE" w:rsidRPr="009A6C54" w:rsidRDefault="00BD49DE" w:rsidP="00654B29">
            <w:pPr>
              <w:pStyle w:val="TableText"/>
            </w:pPr>
            <w:r w:rsidRPr="009A6C54">
              <w:t>Receiving Facility</w:t>
            </w:r>
          </w:p>
        </w:tc>
        <w:tc>
          <w:tcPr>
            <w:tcW w:w="2430" w:type="dxa"/>
            <w:shd w:val="clear" w:color="auto" w:fill="auto"/>
          </w:tcPr>
          <w:p w14:paraId="26F27DDD" w14:textId="77777777" w:rsidR="00BD49DE" w:rsidRPr="009A6C54" w:rsidRDefault="00BD49DE" w:rsidP="00654B29">
            <w:pPr>
              <w:pStyle w:val="TableText"/>
            </w:pPr>
            <w:r w:rsidRPr="009A6C54">
              <w:t>Not used</w:t>
            </w:r>
          </w:p>
        </w:tc>
      </w:tr>
      <w:tr w:rsidR="00BD49DE" w:rsidRPr="009A6C54" w14:paraId="26F27DE7" w14:textId="77777777" w:rsidTr="007050CF">
        <w:tc>
          <w:tcPr>
            <w:tcW w:w="1728" w:type="dxa"/>
            <w:shd w:val="clear" w:color="auto" w:fill="auto"/>
          </w:tcPr>
          <w:p w14:paraId="26F27DDF" w14:textId="77777777" w:rsidR="00BD49DE" w:rsidRPr="009A6C54" w:rsidRDefault="00BD49DE" w:rsidP="00654B29">
            <w:pPr>
              <w:pStyle w:val="TableText"/>
            </w:pPr>
            <w:r w:rsidRPr="009A6C54">
              <w:lastRenderedPageBreak/>
              <w:t>7</w:t>
            </w:r>
          </w:p>
        </w:tc>
        <w:tc>
          <w:tcPr>
            <w:tcW w:w="810" w:type="dxa"/>
            <w:shd w:val="clear" w:color="auto" w:fill="auto"/>
          </w:tcPr>
          <w:p w14:paraId="26F27DE0" w14:textId="77777777" w:rsidR="00BD49DE" w:rsidRPr="009A6C54" w:rsidRDefault="00BD49DE" w:rsidP="00654B29">
            <w:pPr>
              <w:pStyle w:val="TableText"/>
            </w:pPr>
            <w:r w:rsidRPr="009A6C54">
              <w:t>26</w:t>
            </w:r>
          </w:p>
        </w:tc>
        <w:tc>
          <w:tcPr>
            <w:tcW w:w="720" w:type="dxa"/>
            <w:shd w:val="clear" w:color="auto" w:fill="auto"/>
          </w:tcPr>
          <w:p w14:paraId="26F27DE1" w14:textId="77777777" w:rsidR="00BD49DE" w:rsidRPr="009A6C54" w:rsidRDefault="00BD49DE" w:rsidP="00654B29">
            <w:pPr>
              <w:pStyle w:val="TableText"/>
            </w:pPr>
            <w:r w:rsidRPr="009A6C54">
              <w:t>TS</w:t>
            </w:r>
          </w:p>
        </w:tc>
        <w:tc>
          <w:tcPr>
            <w:tcW w:w="810" w:type="dxa"/>
            <w:shd w:val="clear" w:color="auto" w:fill="auto"/>
          </w:tcPr>
          <w:p w14:paraId="26F27DE2" w14:textId="77777777" w:rsidR="00BD49DE" w:rsidRPr="009A6C54" w:rsidRDefault="00BD49DE" w:rsidP="00654B29">
            <w:pPr>
              <w:pStyle w:val="TableText"/>
            </w:pPr>
          </w:p>
        </w:tc>
        <w:tc>
          <w:tcPr>
            <w:tcW w:w="630" w:type="dxa"/>
            <w:shd w:val="clear" w:color="auto" w:fill="auto"/>
          </w:tcPr>
          <w:p w14:paraId="26F27DE3" w14:textId="77777777" w:rsidR="00BD49DE" w:rsidRPr="009A6C54" w:rsidRDefault="00BD49DE" w:rsidP="00654B29">
            <w:pPr>
              <w:pStyle w:val="TableText"/>
            </w:pPr>
          </w:p>
        </w:tc>
        <w:tc>
          <w:tcPr>
            <w:tcW w:w="720" w:type="dxa"/>
            <w:shd w:val="clear" w:color="auto" w:fill="auto"/>
          </w:tcPr>
          <w:p w14:paraId="26F27DE4" w14:textId="77777777" w:rsidR="00BD49DE" w:rsidRPr="009A6C54" w:rsidRDefault="00BD49DE" w:rsidP="00654B29">
            <w:pPr>
              <w:pStyle w:val="TableText"/>
            </w:pPr>
          </w:p>
        </w:tc>
        <w:tc>
          <w:tcPr>
            <w:tcW w:w="1890" w:type="dxa"/>
            <w:shd w:val="clear" w:color="auto" w:fill="auto"/>
          </w:tcPr>
          <w:p w14:paraId="26F27DE5" w14:textId="77777777" w:rsidR="00BD49DE" w:rsidRPr="009A6C54" w:rsidRDefault="00BD49DE" w:rsidP="00654B29">
            <w:pPr>
              <w:pStyle w:val="TableText"/>
            </w:pPr>
            <w:r w:rsidRPr="009A6C54">
              <w:t>Date/Time Of Message</w:t>
            </w:r>
          </w:p>
        </w:tc>
        <w:tc>
          <w:tcPr>
            <w:tcW w:w="2430" w:type="dxa"/>
            <w:shd w:val="clear" w:color="auto" w:fill="auto"/>
          </w:tcPr>
          <w:p w14:paraId="26F27DE6" w14:textId="77777777" w:rsidR="00BD49DE" w:rsidRPr="009A6C54" w:rsidRDefault="00BD49DE" w:rsidP="00654B29">
            <w:pPr>
              <w:pStyle w:val="TableText"/>
            </w:pPr>
            <w:r w:rsidRPr="009A6C54">
              <w:t>Date and time message was created</w:t>
            </w:r>
          </w:p>
        </w:tc>
      </w:tr>
      <w:tr w:rsidR="00BD49DE" w:rsidRPr="009A6C54" w14:paraId="26F27DF0" w14:textId="77777777" w:rsidTr="007050CF">
        <w:tc>
          <w:tcPr>
            <w:tcW w:w="1728" w:type="dxa"/>
            <w:shd w:val="clear" w:color="auto" w:fill="auto"/>
          </w:tcPr>
          <w:p w14:paraId="26F27DE8" w14:textId="77777777" w:rsidR="00BD49DE" w:rsidRPr="009A6C54" w:rsidRDefault="00BD49DE" w:rsidP="00654B29">
            <w:pPr>
              <w:pStyle w:val="TableText"/>
            </w:pPr>
            <w:r w:rsidRPr="009A6C54">
              <w:t>8</w:t>
            </w:r>
          </w:p>
        </w:tc>
        <w:tc>
          <w:tcPr>
            <w:tcW w:w="810" w:type="dxa"/>
            <w:shd w:val="clear" w:color="auto" w:fill="auto"/>
          </w:tcPr>
          <w:p w14:paraId="26F27DE9" w14:textId="77777777" w:rsidR="00BD49DE" w:rsidRPr="009A6C54" w:rsidRDefault="00BD49DE" w:rsidP="00654B29">
            <w:pPr>
              <w:pStyle w:val="TableText"/>
            </w:pPr>
            <w:r w:rsidRPr="009A6C54">
              <w:t>40</w:t>
            </w:r>
          </w:p>
        </w:tc>
        <w:tc>
          <w:tcPr>
            <w:tcW w:w="720" w:type="dxa"/>
            <w:shd w:val="clear" w:color="auto" w:fill="auto"/>
          </w:tcPr>
          <w:p w14:paraId="26F27DEA" w14:textId="77777777" w:rsidR="00BD49DE" w:rsidRPr="009A6C54" w:rsidRDefault="00BD49DE" w:rsidP="00654B29">
            <w:pPr>
              <w:pStyle w:val="TableText"/>
            </w:pPr>
            <w:r w:rsidRPr="009A6C54">
              <w:t>ST</w:t>
            </w:r>
          </w:p>
        </w:tc>
        <w:tc>
          <w:tcPr>
            <w:tcW w:w="810" w:type="dxa"/>
            <w:shd w:val="clear" w:color="auto" w:fill="auto"/>
          </w:tcPr>
          <w:p w14:paraId="26F27DEB" w14:textId="77777777" w:rsidR="00BD49DE" w:rsidRPr="009A6C54" w:rsidRDefault="00BD49DE" w:rsidP="00654B29">
            <w:pPr>
              <w:pStyle w:val="TableText"/>
            </w:pPr>
          </w:p>
        </w:tc>
        <w:tc>
          <w:tcPr>
            <w:tcW w:w="630" w:type="dxa"/>
            <w:shd w:val="clear" w:color="auto" w:fill="auto"/>
          </w:tcPr>
          <w:p w14:paraId="26F27DEC" w14:textId="77777777" w:rsidR="00BD49DE" w:rsidRPr="009A6C54" w:rsidRDefault="00BD49DE" w:rsidP="00654B29">
            <w:pPr>
              <w:pStyle w:val="TableText"/>
            </w:pPr>
          </w:p>
        </w:tc>
        <w:tc>
          <w:tcPr>
            <w:tcW w:w="720" w:type="dxa"/>
            <w:shd w:val="clear" w:color="auto" w:fill="auto"/>
          </w:tcPr>
          <w:p w14:paraId="26F27DED" w14:textId="77777777" w:rsidR="00BD49DE" w:rsidRPr="009A6C54" w:rsidRDefault="00BD49DE" w:rsidP="00654B29">
            <w:pPr>
              <w:pStyle w:val="TableText"/>
            </w:pPr>
          </w:p>
        </w:tc>
        <w:tc>
          <w:tcPr>
            <w:tcW w:w="1890" w:type="dxa"/>
            <w:shd w:val="clear" w:color="auto" w:fill="auto"/>
          </w:tcPr>
          <w:p w14:paraId="26F27DEE" w14:textId="77777777" w:rsidR="00BD49DE" w:rsidRPr="009A6C54" w:rsidRDefault="00BD49DE" w:rsidP="00654B29">
            <w:pPr>
              <w:pStyle w:val="TableText"/>
            </w:pPr>
            <w:r w:rsidRPr="009A6C54">
              <w:t>Security</w:t>
            </w:r>
          </w:p>
        </w:tc>
        <w:tc>
          <w:tcPr>
            <w:tcW w:w="2430" w:type="dxa"/>
            <w:shd w:val="clear" w:color="auto" w:fill="auto"/>
          </w:tcPr>
          <w:p w14:paraId="26F27DEF" w14:textId="77777777" w:rsidR="00BD49DE" w:rsidRPr="009A6C54" w:rsidRDefault="00BD49DE" w:rsidP="00654B29">
            <w:pPr>
              <w:pStyle w:val="TableText"/>
            </w:pPr>
            <w:r w:rsidRPr="009A6C54">
              <w:t>Not used</w:t>
            </w:r>
          </w:p>
        </w:tc>
      </w:tr>
      <w:tr w:rsidR="00BD49DE" w:rsidRPr="009A6C54" w14:paraId="26F27DFC" w14:textId="77777777" w:rsidTr="007050CF">
        <w:tc>
          <w:tcPr>
            <w:tcW w:w="1728" w:type="dxa"/>
            <w:shd w:val="clear" w:color="auto" w:fill="auto"/>
          </w:tcPr>
          <w:p w14:paraId="26F27DF1" w14:textId="77777777" w:rsidR="00BD49DE" w:rsidRPr="009A6C54" w:rsidRDefault="00BD49DE" w:rsidP="00654B29">
            <w:pPr>
              <w:pStyle w:val="TableText"/>
            </w:pPr>
            <w:r w:rsidRPr="009A6C54">
              <w:t>9</w:t>
            </w:r>
          </w:p>
        </w:tc>
        <w:tc>
          <w:tcPr>
            <w:tcW w:w="810" w:type="dxa"/>
            <w:shd w:val="clear" w:color="auto" w:fill="auto"/>
          </w:tcPr>
          <w:p w14:paraId="26F27DF2" w14:textId="77777777" w:rsidR="00BD49DE" w:rsidRPr="009A6C54" w:rsidRDefault="00BD49DE" w:rsidP="00654B29">
            <w:pPr>
              <w:pStyle w:val="TableText"/>
            </w:pPr>
            <w:r w:rsidRPr="009A6C54">
              <w:t>7</w:t>
            </w:r>
          </w:p>
        </w:tc>
        <w:tc>
          <w:tcPr>
            <w:tcW w:w="720" w:type="dxa"/>
            <w:shd w:val="clear" w:color="auto" w:fill="auto"/>
          </w:tcPr>
          <w:p w14:paraId="26F27DF3" w14:textId="77777777" w:rsidR="00BD49DE" w:rsidRPr="009A6C54" w:rsidRDefault="00BD49DE" w:rsidP="00654B29">
            <w:pPr>
              <w:pStyle w:val="TableText"/>
            </w:pPr>
            <w:r w:rsidRPr="009A6C54">
              <w:t>CM</w:t>
            </w:r>
          </w:p>
        </w:tc>
        <w:tc>
          <w:tcPr>
            <w:tcW w:w="810" w:type="dxa"/>
            <w:shd w:val="clear" w:color="auto" w:fill="auto"/>
          </w:tcPr>
          <w:p w14:paraId="26F27DF4" w14:textId="77777777" w:rsidR="00BD49DE" w:rsidRPr="009A6C54" w:rsidRDefault="00BD49DE" w:rsidP="00654B29">
            <w:pPr>
              <w:pStyle w:val="TableText"/>
            </w:pPr>
            <w:r w:rsidRPr="009A6C54">
              <w:t>R</w:t>
            </w:r>
          </w:p>
        </w:tc>
        <w:tc>
          <w:tcPr>
            <w:tcW w:w="630" w:type="dxa"/>
            <w:shd w:val="clear" w:color="auto" w:fill="auto"/>
          </w:tcPr>
          <w:p w14:paraId="26F27DF5" w14:textId="77777777" w:rsidR="00BD49DE" w:rsidRPr="009A6C54" w:rsidRDefault="00BD49DE" w:rsidP="00654B29">
            <w:pPr>
              <w:pStyle w:val="TableText"/>
            </w:pPr>
          </w:p>
        </w:tc>
        <w:tc>
          <w:tcPr>
            <w:tcW w:w="720" w:type="dxa"/>
            <w:shd w:val="clear" w:color="auto" w:fill="auto"/>
          </w:tcPr>
          <w:p w14:paraId="26F27DF6" w14:textId="77777777" w:rsidR="00BD49DE" w:rsidRPr="009A6C54" w:rsidRDefault="00BD49DE" w:rsidP="00654B29">
            <w:pPr>
              <w:pStyle w:val="TableText"/>
            </w:pPr>
            <w:r w:rsidRPr="009A6C54">
              <w:t>0076</w:t>
            </w:r>
          </w:p>
          <w:p w14:paraId="26F27DF7" w14:textId="77777777" w:rsidR="007C273C" w:rsidRPr="009A6C54" w:rsidRDefault="007C273C" w:rsidP="00654B29">
            <w:pPr>
              <w:pStyle w:val="TableText"/>
            </w:pPr>
            <w:r w:rsidRPr="009A6C54">
              <w:t>0003</w:t>
            </w:r>
          </w:p>
        </w:tc>
        <w:tc>
          <w:tcPr>
            <w:tcW w:w="1890" w:type="dxa"/>
            <w:shd w:val="clear" w:color="auto" w:fill="auto"/>
          </w:tcPr>
          <w:p w14:paraId="26F27DF8" w14:textId="77777777" w:rsidR="00BD49DE" w:rsidRPr="009A6C54" w:rsidRDefault="000E68DB" w:rsidP="00654B29">
            <w:pPr>
              <w:pStyle w:val="TableText"/>
            </w:pPr>
            <w:r w:rsidRPr="009A6C54">
              <w:t xml:space="preserve">Message Type </w:t>
            </w:r>
          </w:p>
        </w:tc>
        <w:tc>
          <w:tcPr>
            <w:tcW w:w="2430" w:type="dxa"/>
            <w:shd w:val="clear" w:color="auto" w:fill="auto"/>
          </w:tcPr>
          <w:p w14:paraId="26F27DF9" w14:textId="77777777" w:rsidR="00BD49DE" w:rsidRPr="009A6C54" w:rsidRDefault="000E68DB" w:rsidP="00654B29">
            <w:pPr>
              <w:pStyle w:val="TableText"/>
            </w:pPr>
            <w:r w:rsidRPr="009A6C54">
              <w:t>2 Components</w:t>
            </w:r>
          </w:p>
          <w:p w14:paraId="26F27DFA" w14:textId="77777777" w:rsidR="007C273C" w:rsidRPr="009A6C54" w:rsidRDefault="007C273C" w:rsidP="00654B29">
            <w:pPr>
              <w:pStyle w:val="TableText"/>
            </w:pPr>
            <w:r w:rsidRPr="009A6C54">
              <w:t>Component 1: Refer to Table 0076</w:t>
            </w:r>
          </w:p>
          <w:p w14:paraId="26F27DFB" w14:textId="77777777" w:rsidR="007C273C" w:rsidRPr="009A6C54" w:rsidRDefault="007C273C" w:rsidP="00654B29">
            <w:pPr>
              <w:pStyle w:val="TableText"/>
            </w:pPr>
            <w:r w:rsidRPr="009A6C54">
              <w:t>Component 2: Refer to Table 0003</w:t>
            </w:r>
          </w:p>
        </w:tc>
      </w:tr>
      <w:tr w:rsidR="00BD49DE" w:rsidRPr="009A6C54" w14:paraId="26F27E05" w14:textId="77777777" w:rsidTr="007050CF">
        <w:tc>
          <w:tcPr>
            <w:tcW w:w="1728" w:type="dxa"/>
            <w:shd w:val="clear" w:color="auto" w:fill="auto"/>
          </w:tcPr>
          <w:p w14:paraId="26F27DFD" w14:textId="77777777" w:rsidR="00BD49DE" w:rsidRPr="009A6C54" w:rsidRDefault="00BD49DE" w:rsidP="00654B29">
            <w:pPr>
              <w:pStyle w:val="TableText"/>
            </w:pPr>
            <w:r w:rsidRPr="009A6C54">
              <w:t>10</w:t>
            </w:r>
          </w:p>
        </w:tc>
        <w:tc>
          <w:tcPr>
            <w:tcW w:w="810" w:type="dxa"/>
            <w:shd w:val="clear" w:color="auto" w:fill="auto"/>
          </w:tcPr>
          <w:p w14:paraId="26F27DFE" w14:textId="77777777" w:rsidR="00BD49DE" w:rsidRPr="009A6C54" w:rsidRDefault="00BD49DE" w:rsidP="00654B29">
            <w:pPr>
              <w:pStyle w:val="TableText"/>
            </w:pPr>
            <w:r w:rsidRPr="009A6C54">
              <w:t>20</w:t>
            </w:r>
          </w:p>
        </w:tc>
        <w:tc>
          <w:tcPr>
            <w:tcW w:w="720" w:type="dxa"/>
            <w:shd w:val="clear" w:color="auto" w:fill="auto"/>
          </w:tcPr>
          <w:p w14:paraId="26F27DFF" w14:textId="77777777" w:rsidR="00BD49DE" w:rsidRPr="009A6C54" w:rsidRDefault="00BD49DE" w:rsidP="00654B29">
            <w:pPr>
              <w:pStyle w:val="TableText"/>
            </w:pPr>
            <w:r w:rsidRPr="009A6C54">
              <w:t>ST</w:t>
            </w:r>
          </w:p>
        </w:tc>
        <w:tc>
          <w:tcPr>
            <w:tcW w:w="810" w:type="dxa"/>
            <w:shd w:val="clear" w:color="auto" w:fill="auto"/>
          </w:tcPr>
          <w:p w14:paraId="26F27E00" w14:textId="77777777" w:rsidR="00BD49DE" w:rsidRPr="009A6C54" w:rsidRDefault="00BD49DE" w:rsidP="00654B29">
            <w:pPr>
              <w:pStyle w:val="TableText"/>
            </w:pPr>
            <w:r w:rsidRPr="009A6C54">
              <w:t>R</w:t>
            </w:r>
          </w:p>
        </w:tc>
        <w:tc>
          <w:tcPr>
            <w:tcW w:w="630" w:type="dxa"/>
            <w:shd w:val="clear" w:color="auto" w:fill="auto"/>
          </w:tcPr>
          <w:p w14:paraId="26F27E01" w14:textId="77777777" w:rsidR="00BD49DE" w:rsidRPr="009A6C54" w:rsidRDefault="00BD49DE" w:rsidP="00654B29">
            <w:pPr>
              <w:pStyle w:val="TableText"/>
            </w:pPr>
          </w:p>
        </w:tc>
        <w:tc>
          <w:tcPr>
            <w:tcW w:w="720" w:type="dxa"/>
            <w:shd w:val="clear" w:color="auto" w:fill="auto"/>
          </w:tcPr>
          <w:p w14:paraId="26F27E02" w14:textId="77777777" w:rsidR="00BD49DE" w:rsidRPr="009A6C54" w:rsidRDefault="00BD49DE" w:rsidP="00654B29">
            <w:pPr>
              <w:pStyle w:val="TableText"/>
            </w:pPr>
          </w:p>
        </w:tc>
        <w:tc>
          <w:tcPr>
            <w:tcW w:w="1890" w:type="dxa"/>
            <w:shd w:val="clear" w:color="auto" w:fill="auto"/>
          </w:tcPr>
          <w:p w14:paraId="26F27E03" w14:textId="77777777" w:rsidR="00BD49DE" w:rsidRPr="009A6C54" w:rsidRDefault="00BD49DE" w:rsidP="00654B29">
            <w:pPr>
              <w:pStyle w:val="TableText"/>
            </w:pPr>
            <w:r w:rsidRPr="009A6C54">
              <w:t>Message Control ID</w:t>
            </w:r>
          </w:p>
        </w:tc>
        <w:tc>
          <w:tcPr>
            <w:tcW w:w="2430" w:type="dxa"/>
            <w:shd w:val="clear" w:color="auto" w:fill="auto"/>
          </w:tcPr>
          <w:p w14:paraId="26F27E04" w14:textId="77777777" w:rsidR="00BD49DE" w:rsidRPr="009A6C54" w:rsidRDefault="00BD49DE" w:rsidP="00654B29">
            <w:pPr>
              <w:pStyle w:val="TableText"/>
            </w:pPr>
            <w:r w:rsidRPr="009A6C54">
              <w:t>Automatically generated by VISTA HL7 Package</w:t>
            </w:r>
          </w:p>
        </w:tc>
      </w:tr>
      <w:tr w:rsidR="00BD49DE" w:rsidRPr="009A6C54" w14:paraId="26F27E0E" w14:textId="77777777" w:rsidTr="007050CF">
        <w:tc>
          <w:tcPr>
            <w:tcW w:w="1728" w:type="dxa"/>
            <w:shd w:val="clear" w:color="auto" w:fill="auto"/>
          </w:tcPr>
          <w:p w14:paraId="26F27E06" w14:textId="77777777" w:rsidR="00BD49DE" w:rsidRPr="009A6C54" w:rsidRDefault="00BD49DE" w:rsidP="00654B29">
            <w:pPr>
              <w:pStyle w:val="TableText"/>
            </w:pPr>
            <w:r w:rsidRPr="009A6C54">
              <w:t>11</w:t>
            </w:r>
          </w:p>
        </w:tc>
        <w:tc>
          <w:tcPr>
            <w:tcW w:w="810" w:type="dxa"/>
            <w:shd w:val="clear" w:color="auto" w:fill="auto"/>
          </w:tcPr>
          <w:p w14:paraId="26F27E07" w14:textId="77777777" w:rsidR="00BD49DE" w:rsidRPr="009A6C54" w:rsidRDefault="00BD49DE" w:rsidP="00654B29">
            <w:pPr>
              <w:pStyle w:val="TableText"/>
            </w:pPr>
            <w:r w:rsidRPr="009A6C54">
              <w:t>1</w:t>
            </w:r>
          </w:p>
        </w:tc>
        <w:tc>
          <w:tcPr>
            <w:tcW w:w="720" w:type="dxa"/>
            <w:shd w:val="clear" w:color="auto" w:fill="auto"/>
          </w:tcPr>
          <w:p w14:paraId="26F27E08" w14:textId="77777777" w:rsidR="00BD49DE" w:rsidRPr="009A6C54" w:rsidRDefault="00BD49DE" w:rsidP="00654B29">
            <w:pPr>
              <w:pStyle w:val="TableText"/>
            </w:pPr>
            <w:r w:rsidRPr="009A6C54">
              <w:t>ID</w:t>
            </w:r>
          </w:p>
        </w:tc>
        <w:tc>
          <w:tcPr>
            <w:tcW w:w="810" w:type="dxa"/>
            <w:shd w:val="clear" w:color="auto" w:fill="auto"/>
          </w:tcPr>
          <w:p w14:paraId="26F27E09" w14:textId="77777777" w:rsidR="00BD49DE" w:rsidRPr="009A6C54" w:rsidRDefault="00BD49DE" w:rsidP="00654B29">
            <w:pPr>
              <w:pStyle w:val="TableText"/>
            </w:pPr>
            <w:r w:rsidRPr="009A6C54">
              <w:t>R</w:t>
            </w:r>
          </w:p>
        </w:tc>
        <w:tc>
          <w:tcPr>
            <w:tcW w:w="630" w:type="dxa"/>
            <w:shd w:val="clear" w:color="auto" w:fill="auto"/>
          </w:tcPr>
          <w:p w14:paraId="26F27E0A" w14:textId="77777777" w:rsidR="00BD49DE" w:rsidRPr="009A6C54" w:rsidRDefault="00BD49DE" w:rsidP="00654B29">
            <w:pPr>
              <w:pStyle w:val="TableText"/>
            </w:pPr>
          </w:p>
        </w:tc>
        <w:tc>
          <w:tcPr>
            <w:tcW w:w="720" w:type="dxa"/>
            <w:shd w:val="clear" w:color="auto" w:fill="auto"/>
          </w:tcPr>
          <w:p w14:paraId="26F27E0B" w14:textId="77777777" w:rsidR="00BD49DE" w:rsidRPr="009A6C54" w:rsidRDefault="00BD49DE" w:rsidP="00654B29">
            <w:pPr>
              <w:pStyle w:val="TableText"/>
            </w:pPr>
            <w:r w:rsidRPr="009A6C54">
              <w:t>0103</w:t>
            </w:r>
          </w:p>
        </w:tc>
        <w:tc>
          <w:tcPr>
            <w:tcW w:w="1890" w:type="dxa"/>
            <w:shd w:val="clear" w:color="auto" w:fill="auto"/>
          </w:tcPr>
          <w:p w14:paraId="26F27E0C" w14:textId="77777777" w:rsidR="00BD49DE" w:rsidRPr="009A6C54" w:rsidRDefault="00BD49DE" w:rsidP="00654B29">
            <w:pPr>
              <w:pStyle w:val="TableText"/>
            </w:pPr>
            <w:r w:rsidRPr="009A6C54">
              <w:t>Processing ID</w:t>
            </w:r>
          </w:p>
        </w:tc>
        <w:tc>
          <w:tcPr>
            <w:tcW w:w="2430" w:type="dxa"/>
            <w:shd w:val="clear" w:color="auto" w:fill="auto"/>
          </w:tcPr>
          <w:p w14:paraId="26F27E0D" w14:textId="77777777" w:rsidR="00BD49DE" w:rsidRPr="009A6C54" w:rsidRDefault="00BD49DE" w:rsidP="00654B29">
            <w:pPr>
              <w:pStyle w:val="TableText"/>
            </w:pPr>
            <w:r w:rsidRPr="009A6C54">
              <w:t>P (production)</w:t>
            </w:r>
          </w:p>
        </w:tc>
      </w:tr>
      <w:tr w:rsidR="00BD49DE" w:rsidRPr="009A6C54" w14:paraId="26F27E17" w14:textId="77777777" w:rsidTr="007050CF">
        <w:tc>
          <w:tcPr>
            <w:tcW w:w="1728" w:type="dxa"/>
            <w:shd w:val="clear" w:color="auto" w:fill="auto"/>
          </w:tcPr>
          <w:p w14:paraId="26F27E0F" w14:textId="77777777" w:rsidR="00BD49DE" w:rsidRPr="009A6C54" w:rsidRDefault="00BD49DE" w:rsidP="00654B29">
            <w:pPr>
              <w:pStyle w:val="TableText"/>
            </w:pPr>
            <w:r w:rsidRPr="009A6C54">
              <w:t>12</w:t>
            </w:r>
          </w:p>
        </w:tc>
        <w:tc>
          <w:tcPr>
            <w:tcW w:w="810" w:type="dxa"/>
            <w:shd w:val="clear" w:color="auto" w:fill="auto"/>
          </w:tcPr>
          <w:p w14:paraId="26F27E10" w14:textId="77777777" w:rsidR="00BD49DE" w:rsidRPr="009A6C54" w:rsidRDefault="00BD49DE" w:rsidP="00654B29">
            <w:pPr>
              <w:pStyle w:val="TableText"/>
            </w:pPr>
            <w:r w:rsidRPr="009A6C54">
              <w:t>8</w:t>
            </w:r>
          </w:p>
        </w:tc>
        <w:tc>
          <w:tcPr>
            <w:tcW w:w="720" w:type="dxa"/>
            <w:shd w:val="clear" w:color="auto" w:fill="auto"/>
          </w:tcPr>
          <w:p w14:paraId="26F27E11" w14:textId="77777777" w:rsidR="00BD49DE" w:rsidRPr="009A6C54" w:rsidRDefault="00BD49DE" w:rsidP="00654B29">
            <w:pPr>
              <w:pStyle w:val="TableText"/>
            </w:pPr>
            <w:r w:rsidRPr="009A6C54">
              <w:t>ID</w:t>
            </w:r>
          </w:p>
        </w:tc>
        <w:tc>
          <w:tcPr>
            <w:tcW w:w="810" w:type="dxa"/>
            <w:shd w:val="clear" w:color="auto" w:fill="auto"/>
          </w:tcPr>
          <w:p w14:paraId="26F27E12" w14:textId="77777777" w:rsidR="00BD49DE" w:rsidRPr="009A6C54" w:rsidRDefault="00BD49DE" w:rsidP="00654B29">
            <w:pPr>
              <w:pStyle w:val="TableText"/>
            </w:pPr>
            <w:r w:rsidRPr="009A6C54">
              <w:t>R</w:t>
            </w:r>
          </w:p>
        </w:tc>
        <w:tc>
          <w:tcPr>
            <w:tcW w:w="630" w:type="dxa"/>
            <w:shd w:val="clear" w:color="auto" w:fill="auto"/>
          </w:tcPr>
          <w:p w14:paraId="26F27E13" w14:textId="77777777" w:rsidR="00BD49DE" w:rsidRPr="009A6C54" w:rsidRDefault="00BD49DE" w:rsidP="00654B29">
            <w:pPr>
              <w:pStyle w:val="TableText"/>
            </w:pPr>
          </w:p>
        </w:tc>
        <w:tc>
          <w:tcPr>
            <w:tcW w:w="720" w:type="dxa"/>
            <w:shd w:val="clear" w:color="auto" w:fill="auto"/>
          </w:tcPr>
          <w:p w14:paraId="26F27E14" w14:textId="77777777" w:rsidR="00BD49DE" w:rsidRPr="009A6C54" w:rsidRDefault="00BD49DE" w:rsidP="00654B29">
            <w:pPr>
              <w:pStyle w:val="TableText"/>
            </w:pPr>
            <w:r w:rsidRPr="009A6C54">
              <w:t>0104</w:t>
            </w:r>
          </w:p>
        </w:tc>
        <w:tc>
          <w:tcPr>
            <w:tcW w:w="1890" w:type="dxa"/>
            <w:shd w:val="clear" w:color="auto" w:fill="auto"/>
          </w:tcPr>
          <w:p w14:paraId="26F27E15" w14:textId="77777777" w:rsidR="00BD49DE" w:rsidRPr="009A6C54" w:rsidRDefault="00BD49DE" w:rsidP="00654B29">
            <w:pPr>
              <w:pStyle w:val="TableText"/>
            </w:pPr>
            <w:r w:rsidRPr="009A6C54">
              <w:t>Version ID</w:t>
            </w:r>
          </w:p>
        </w:tc>
        <w:tc>
          <w:tcPr>
            <w:tcW w:w="2430" w:type="dxa"/>
            <w:shd w:val="clear" w:color="auto" w:fill="auto"/>
          </w:tcPr>
          <w:p w14:paraId="26F27E16" w14:textId="77777777" w:rsidR="00BD49DE" w:rsidRPr="009A6C54" w:rsidRDefault="00BD49DE" w:rsidP="00654B29">
            <w:pPr>
              <w:pStyle w:val="TableText"/>
            </w:pPr>
            <w:r w:rsidRPr="009A6C54">
              <w:t>2.3 (Version 2.3)</w:t>
            </w:r>
          </w:p>
        </w:tc>
      </w:tr>
      <w:tr w:rsidR="00BD49DE" w:rsidRPr="009A6C54" w14:paraId="26F27E20" w14:textId="77777777" w:rsidTr="007050CF">
        <w:tc>
          <w:tcPr>
            <w:tcW w:w="1728" w:type="dxa"/>
            <w:shd w:val="clear" w:color="auto" w:fill="auto"/>
          </w:tcPr>
          <w:p w14:paraId="26F27E18" w14:textId="77777777" w:rsidR="00BD49DE" w:rsidRPr="009A6C54" w:rsidRDefault="00BD49DE" w:rsidP="00654B29">
            <w:pPr>
              <w:pStyle w:val="TableText"/>
            </w:pPr>
            <w:r w:rsidRPr="009A6C54">
              <w:t>13</w:t>
            </w:r>
          </w:p>
        </w:tc>
        <w:tc>
          <w:tcPr>
            <w:tcW w:w="810" w:type="dxa"/>
            <w:shd w:val="clear" w:color="auto" w:fill="auto"/>
          </w:tcPr>
          <w:p w14:paraId="26F27E19" w14:textId="77777777" w:rsidR="00BD49DE" w:rsidRPr="009A6C54" w:rsidRDefault="00BD49DE" w:rsidP="00654B29">
            <w:pPr>
              <w:pStyle w:val="TableText"/>
            </w:pPr>
            <w:r w:rsidRPr="009A6C54">
              <w:t>15</w:t>
            </w:r>
          </w:p>
        </w:tc>
        <w:tc>
          <w:tcPr>
            <w:tcW w:w="720" w:type="dxa"/>
            <w:shd w:val="clear" w:color="auto" w:fill="auto"/>
          </w:tcPr>
          <w:p w14:paraId="26F27E1A" w14:textId="77777777" w:rsidR="00BD49DE" w:rsidRPr="009A6C54" w:rsidRDefault="00BD49DE" w:rsidP="00654B29">
            <w:pPr>
              <w:pStyle w:val="TableText"/>
            </w:pPr>
            <w:r w:rsidRPr="009A6C54">
              <w:t>NM</w:t>
            </w:r>
          </w:p>
        </w:tc>
        <w:tc>
          <w:tcPr>
            <w:tcW w:w="810" w:type="dxa"/>
            <w:shd w:val="clear" w:color="auto" w:fill="auto"/>
          </w:tcPr>
          <w:p w14:paraId="26F27E1B" w14:textId="77777777" w:rsidR="00BD49DE" w:rsidRPr="009A6C54" w:rsidRDefault="00BD49DE" w:rsidP="00654B29">
            <w:pPr>
              <w:pStyle w:val="TableText"/>
            </w:pPr>
          </w:p>
        </w:tc>
        <w:tc>
          <w:tcPr>
            <w:tcW w:w="630" w:type="dxa"/>
            <w:shd w:val="clear" w:color="auto" w:fill="auto"/>
          </w:tcPr>
          <w:p w14:paraId="26F27E1C" w14:textId="77777777" w:rsidR="00BD49DE" w:rsidRPr="009A6C54" w:rsidRDefault="00BD49DE" w:rsidP="00654B29">
            <w:pPr>
              <w:pStyle w:val="TableText"/>
            </w:pPr>
          </w:p>
        </w:tc>
        <w:tc>
          <w:tcPr>
            <w:tcW w:w="720" w:type="dxa"/>
            <w:shd w:val="clear" w:color="auto" w:fill="auto"/>
          </w:tcPr>
          <w:p w14:paraId="26F27E1D" w14:textId="77777777" w:rsidR="00BD49DE" w:rsidRPr="009A6C54" w:rsidRDefault="00BD49DE" w:rsidP="00654B29">
            <w:pPr>
              <w:pStyle w:val="TableText"/>
            </w:pPr>
          </w:p>
        </w:tc>
        <w:tc>
          <w:tcPr>
            <w:tcW w:w="1890" w:type="dxa"/>
            <w:shd w:val="clear" w:color="auto" w:fill="auto"/>
          </w:tcPr>
          <w:p w14:paraId="26F27E1E" w14:textId="77777777" w:rsidR="00BD49DE" w:rsidRPr="009A6C54" w:rsidRDefault="00BD49DE" w:rsidP="00654B29">
            <w:pPr>
              <w:pStyle w:val="TableText"/>
            </w:pPr>
            <w:r w:rsidRPr="009A6C54">
              <w:t>Sequence Number</w:t>
            </w:r>
          </w:p>
        </w:tc>
        <w:tc>
          <w:tcPr>
            <w:tcW w:w="2430" w:type="dxa"/>
            <w:shd w:val="clear" w:color="auto" w:fill="auto"/>
          </w:tcPr>
          <w:p w14:paraId="26F27E1F" w14:textId="77777777" w:rsidR="00BD49DE" w:rsidRPr="009A6C54" w:rsidRDefault="00BD49DE" w:rsidP="00654B29">
            <w:pPr>
              <w:pStyle w:val="TableText"/>
            </w:pPr>
            <w:r w:rsidRPr="009A6C54">
              <w:t>Not used</w:t>
            </w:r>
          </w:p>
        </w:tc>
      </w:tr>
      <w:tr w:rsidR="00BD49DE" w:rsidRPr="009A6C54" w14:paraId="26F27E29" w14:textId="77777777" w:rsidTr="007050CF">
        <w:tc>
          <w:tcPr>
            <w:tcW w:w="1728" w:type="dxa"/>
            <w:shd w:val="clear" w:color="auto" w:fill="auto"/>
          </w:tcPr>
          <w:p w14:paraId="26F27E21" w14:textId="77777777" w:rsidR="00BD49DE" w:rsidRPr="009A6C54" w:rsidRDefault="00BD49DE" w:rsidP="00654B29">
            <w:pPr>
              <w:pStyle w:val="TableText"/>
            </w:pPr>
            <w:r w:rsidRPr="009A6C54">
              <w:t>14</w:t>
            </w:r>
          </w:p>
        </w:tc>
        <w:tc>
          <w:tcPr>
            <w:tcW w:w="810" w:type="dxa"/>
            <w:shd w:val="clear" w:color="auto" w:fill="auto"/>
          </w:tcPr>
          <w:p w14:paraId="26F27E22" w14:textId="77777777" w:rsidR="00BD49DE" w:rsidRPr="009A6C54" w:rsidRDefault="00BD49DE" w:rsidP="00654B29">
            <w:pPr>
              <w:pStyle w:val="TableText"/>
            </w:pPr>
            <w:r w:rsidRPr="009A6C54">
              <w:t>180</w:t>
            </w:r>
          </w:p>
        </w:tc>
        <w:tc>
          <w:tcPr>
            <w:tcW w:w="720" w:type="dxa"/>
            <w:shd w:val="clear" w:color="auto" w:fill="auto"/>
          </w:tcPr>
          <w:p w14:paraId="26F27E23" w14:textId="77777777" w:rsidR="00BD49DE" w:rsidRPr="009A6C54" w:rsidRDefault="00BD49DE" w:rsidP="00654B29">
            <w:pPr>
              <w:pStyle w:val="TableText"/>
            </w:pPr>
            <w:r w:rsidRPr="009A6C54">
              <w:t>ST</w:t>
            </w:r>
          </w:p>
        </w:tc>
        <w:tc>
          <w:tcPr>
            <w:tcW w:w="810" w:type="dxa"/>
            <w:shd w:val="clear" w:color="auto" w:fill="auto"/>
          </w:tcPr>
          <w:p w14:paraId="26F27E24" w14:textId="77777777" w:rsidR="00BD49DE" w:rsidRPr="009A6C54" w:rsidRDefault="00BD49DE" w:rsidP="00654B29">
            <w:pPr>
              <w:pStyle w:val="TableText"/>
            </w:pPr>
          </w:p>
        </w:tc>
        <w:tc>
          <w:tcPr>
            <w:tcW w:w="630" w:type="dxa"/>
            <w:shd w:val="clear" w:color="auto" w:fill="auto"/>
          </w:tcPr>
          <w:p w14:paraId="26F27E25" w14:textId="77777777" w:rsidR="00BD49DE" w:rsidRPr="009A6C54" w:rsidRDefault="00BD49DE" w:rsidP="00654B29">
            <w:pPr>
              <w:pStyle w:val="TableText"/>
            </w:pPr>
          </w:p>
        </w:tc>
        <w:tc>
          <w:tcPr>
            <w:tcW w:w="720" w:type="dxa"/>
            <w:shd w:val="clear" w:color="auto" w:fill="auto"/>
          </w:tcPr>
          <w:p w14:paraId="26F27E26" w14:textId="77777777" w:rsidR="00BD49DE" w:rsidRPr="009A6C54" w:rsidRDefault="00BD49DE" w:rsidP="00654B29">
            <w:pPr>
              <w:pStyle w:val="TableText"/>
            </w:pPr>
          </w:p>
        </w:tc>
        <w:tc>
          <w:tcPr>
            <w:tcW w:w="1890" w:type="dxa"/>
            <w:shd w:val="clear" w:color="auto" w:fill="auto"/>
          </w:tcPr>
          <w:p w14:paraId="26F27E27" w14:textId="77777777" w:rsidR="00BD49DE" w:rsidRPr="009A6C54" w:rsidRDefault="00BD49DE" w:rsidP="00654B29">
            <w:pPr>
              <w:pStyle w:val="TableText"/>
            </w:pPr>
            <w:r w:rsidRPr="009A6C54">
              <w:t>Continuation Pointer</w:t>
            </w:r>
          </w:p>
        </w:tc>
        <w:tc>
          <w:tcPr>
            <w:tcW w:w="2430" w:type="dxa"/>
            <w:shd w:val="clear" w:color="auto" w:fill="auto"/>
          </w:tcPr>
          <w:p w14:paraId="26F27E28" w14:textId="77777777" w:rsidR="00BD49DE" w:rsidRPr="009A6C54" w:rsidRDefault="00BD49DE" w:rsidP="00654B29">
            <w:pPr>
              <w:pStyle w:val="TableText"/>
            </w:pPr>
            <w:r w:rsidRPr="009A6C54">
              <w:t>Not used</w:t>
            </w:r>
          </w:p>
        </w:tc>
      </w:tr>
      <w:tr w:rsidR="00BD49DE" w:rsidRPr="009A6C54" w14:paraId="26F27E32" w14:textId="77777777" w:rsidTr="007050CF">
        <w:tc>
          <w:tcPr>
            <w:tcW w:w="1728" w:type="dxa"/>
            <w:shd w:val="clear" w:color="auto" w:fill="auto"/>
          </w:tcPr>
          <w:p w14:paraId="26F27E2A" w14:textId="77777777" w:rsidR="00BD49DE" w:rsidRPr="009A6C54" w:rsidRDefault="00BD49DE" w:rsidP="00654B29">
            <w:pPr>
              <w:pStyle w:val="TableText"/>
            </w:pPr>
            <w:r w:rsidRPr="009A6C54">
              <w:t>15</w:t>
            </w:r>
          </w:p>
        </w:tc>
        <w:tc>
          <w:tcPr>
            <w:tcW w:w="810" w:type="dxa"/>
            <w:shd w:val="clear" w:color="auto" w:fill="auto"/>
          </w:tcPr>
          <w:p w14:paraId="26F27E2B" w14:textId="77777777" w:rsidR="00BD49DE" w:rsidRPr="009A6C54" w:rsidRDefault="00BD49DE" w:rsidP="00654B29">
            <w:pPr>
              <w:pStyle w:val="TableText"/>
            </w:pPr>
            <w:r w:rsidRPr="009A6C54">
              <w:t>2</w:t>
            </w:r>
          </w:p>
        </w:tc>
        <w:tc>
          <w:tcPr>
            <w:tcW w:w="720" w:type="dxa"/>
            <w:shd w:val="clear" w:color="auto" w:fill="auto"/>
          </w:tcPr>
          <w:p w14:paraId="26F27E2C" w14:textId="77777777" w:rsidR="00BD49DE" w:rsidRPr="009A6C54" w:rsidRDefault="00BD49DE" w:rsidP="00654B29">
            <w:pPr>
              <w:pStyle w:val="TableText"/>
            </w:pPr>
            <w:r w:rsidRPr="009A6C54">
              <w:t>ID</w:t>
            </w:r>
          </w:p>
        </w:tc>
        <w:tc>
          <w:tcPr>
            <w:tcW w:w="810" w:type="dxa"/>
            <w:shd w:val="clear" w:color="auto" w:fill="auto"/>
          </w:tcPr>
          <w:p w14:paraId="26F27E2D" w14:textId="77777777" w:rsidR="00BD49DE" w:rsidRPr="009A6C54" w:rsidRDefault="00BD49DE" w:rsidP="00654B29">
            <w:pPr>
              <w:pStyle w:val="TableText"/>
            </w:pPr>
          </w:p>
        </w:tc>
        <w:tc>
          <w:tcPr>
            <w:tcW w:w="630" w:type="dxa"/>
            <w:shd w:val="clear" w:color="auto" w:fill="auto"/>
          </w:tcPr>
          <w:p w14:paraId="26F27E2E" w14:textId="77777777" w:rsidR="00BD49DE" w:rsidRPr="009A6C54" w:rsidRDefault="00BD49DE" w:rsidP="00654B29">
            <w:pPr>
              <w:pStyle w:val="TableText"/>
            </w:pPr>
          </w:p>
        </w:tc>
        <w:tc>
          <w:tcPr>
            <w:tcW w:w="720" w:type="dxa"/>
            <w:shd w:val="clear" w:color="auto" w:fill="auto"/>
          </w:tcPr>
          <w:p w14:paraId="26F27E2F" w14:textId="77777777" w:rsidR="00BD49DE" w:rsidRPr="009A6C54" w:rsidRDefault="00BD49DE" w:rsidP="00654B29">
            <w:pPr>
              <w:pStyle w:val="TableText"/>
            </w:pPr>
            <w:r w:rsidRPr="009A6C54">
              <w:t>0155</w:t>
            </w:r>
          </w:p>
        </w:tc>
        <w:tc>
          <w:tcPr>
            <w:tcW w:w="1890" w:type="dxa"/>
            <w:shd w:val="clear" w:color="auto" w:fill="auto"/>
          </w:tcPr>
          <w:p w14:paraId="26F27E30" w14:textId="77777777" w:rsidR="00BD49DE" w:rsidRPr="009A6C54" w:rsidRDefault="00BD49DE" w:rsidP="00654B29">
            <w:pPr>
              <w:pStyle w:val="TableText"/>
            </w:pPr>
            <w:r w:rsidRPr="009A6C54">
              <w:t>Accept Acknowledgment Type</w:t>
            </w:r>
          </w:p>
        </w:tc>
        <w:tc>
          <w:tcPr>
            <w:tcW w:w="2430" w:type="dxa"/>
            <w:shd w:val="clear" w:color="auto" w:fill="auto"/>
          </w:tcPr>
          <w:p w14:paraId="26F27E31" w14:textId="77777777" w:rsidR="00BD49DE" w:rsidRPr="009A6C54" w:rsidRDefault="00BD49DE" w:rsidP="00654B29">
            <w:pPr>
              <w:pStyle w:val="TableText"/>
            </w:pPr>
            <w:r w:rsidRPr="009A6C54">
              <w:t>NE (never acknowledge)</w:t>
            </w:r>
          </w:p>
        </w:tc>
      </w:tr>
      <w:tr w:rsidR="00BD49DE" w:rsidRPr="009A6C54" w14:paraId="26F27E3B" w14:textId="77777777" w:rsidTr="007050CF">
        <w:tc>
          <w:tcPr>
            <w:tcW w:w="1728" w:type="dxa"/>
            <w:shd w:val="clear" w:color="auto" w:fill="auto"/>
          </w:tcPr>
          <w:p w14:paraId="26F27E33" w14:textId="77777777" w:rsidR="00BD49DE" w:rsidRPr="009A6C54" w:rsidRDefault="00BD49DE" w:rsidP="00654B29">
            <w:pPr>
              <w:pStyle w:val="TableText"/>
            </w:pPr>
            <w:r w:rsidRPr="009A6C54">
              <w:t>16</w:t>
            </w:r>
          </w:p>
        </w:tc>
        <w:tc>
          <w:tcPr>
            <w:tcW w:w="810" w:type="dxa"/>
            <w:shd w:val="clear" w:color="auto" w:fill="auto"/>
          </w:tcPr>
          <w:p w14:paraId="26F27E34" w14:textId="77777777" w:rsidR="00BD49DE" w:rsidRPr="009A6C54" w:rsidRDefault="00BD49DE" w:rsidP="00654B29">
            <w:pPr>
              <w:pStyle w:val="TableText"/>
            </w:pPr>
            <w:r w:rsidRPr="009A6C54">
              <w:t>2</w:t>
            </w:r>
          </w:p>
        </w:tc>
        <w:tc>
          <w:tcPr>
            <w:tcW w:w="720" w:type="dxa"/>
            <w:shd w:val="clear" w:color="auto" w:fill="auto"/>
          </w:tcPr>
          <w:p w14:paraId="26F27E35" w14:textId="77777777" w:rsidR="00BD49DE" w:rsidRPr="009A6C54" w:rsidRDefault="00BD49DE" w:rsidP="00654B29">
            <w:pPr>
              <w:pStyle w:val="TableText"/>
            </w:pPr>
            <w:r w:rsidRPr="009A6C54">
              <w:t>ID</w:t>
            </w:r>
          </w:p>
        </w:tc>
        <w:tc>
          <w:tcPr>
            <w:tcW w:w="810" w:type="dxa"/>
            <w:shd w:val="clear" w:color="auto" w:fill="auto"/>
          </w:tcPr>
          <w:p w14:paraId="26F27E36" w14:textId="77777777" w:rsidR="00BD49DE" w:rsidRPr="009A6C54" w:rsidRDefault="00BD49DE" w:rsidP="00654B29">
            <w:pPr>
              <w:pStyle w:val="TableText"/>
            </w:pPr>
          </w:p>
        </w:tc>
        <w:tc>
          <w:tcPr>
            <w:tcW w:w="630" w:type="dxa"/>
            <w:shd w:val="clear" w:color="auto" w:fill="auto"/>
          </w:tcPr>
          <w:p w14:paraId="26F27E37" w14:textId="77777777" w:rsidR="00BD49DE" w:rsidRPr="009A6C54" w:rsidRDefault="00BD49DE" w:rsidP="00654B29">
            <w:pPr>
              <w:pStyle w:val="TableText"/>
            </w:pPr>
          </w:p>
        </w:tc>
        <w:tc>
          <w:tcPr>
            <w:tcW w:w="720" w:type="dxa"/>
            <w:shd w:val="clear" w:color="auto" w:fill="auto"/>
          </w:tcPr>
          <w:p w14:paraId="26F27E38" w14:textId="77777777" w:rsidR="00BD49DE" w:rsidRPr="009A6C54" w:rsidRDefault="00BD49DE" w:rsidP="00654B29">
            <w:pPr>
              <w:pStyle w:val="TableText"/>
            </w:pPr>
            <w:r w:rsidRPr="009A6C54">
              <w:t>0155</w:t>
            </w:r>
          </w:p>
        </w:tc>
        <w:tc>
          <w:tcPr>
            <w:tcW w:w="1890" w:type="dxa"/>
            <w:shd w:val="clear" w:color="auto" w:fill="auto"/>
          </w:tcPr>
          <w:p w14:paraId="26F27E39" w14:textId="77777777" w:rsidR="00BD49DE" w:rsidRPr="009A6C54" w:rsidRDefault="00BD49DE" w:rsidP="00654B29">
            <w:pPr>
              <w:pStyle w:val="TableText"/>
            </w:pPr>
            <w:r w:rsidRPr="009A6C54">
              <w:t>Application Acknowledgment Type</w:t>
            </w:r>
          </w:p>
        </w:tc>
        <w:tc>
          <w:tcPr>
            <w:tcW w:w="2430" w:type="dxa"/>
            <w:shd w:val="clear" w:color="auto" w:fill="auto"/>
          </w:tcPr>
          <w:p w14:paraId="26F27E3A" w14:textId="77777777" w:rsidR="00BD49DE" w:rsidRPr="009A6C54" w:rsidRDefault="00BD49DE" w:rsidP="00654B29">
            <w:pPr>
              <w:pStyle w:val="TableText"/>
            </w:pPr>
            <w:r w:rsidRPr="009A6C54">
              <w:t>AL (always acknowledge)</w:t>
            </w:r>
          </w:p>
        </w:tc>
      </w:tr>
      <w:tr w:rsidR="00BD49DE" w:rsidRPr="009A6C54" w14:paraId="26F27E44" w14:textId="77777777" w:rsidTr="007050CF">
        <w:tc>
          <w:tcPr>
            <w:tcW w:w="1728" w:type="dxa"/>
            <w:shd w:val="clear" w:color="auto" w:fill="auto"/>
          </w:tcPr>
          <w:p w14:paraId="26F27E3C" w14:textId="77777777" w:rsidR="00BD49DE" w:rsidRPr="009A6C54" w:rsidRDefault="00BD49DE" w:rsidP="00654B29">
            <w:pPr>
              <w:pStyle w:val="TableText"/>
            </w:pPr>
            <w:r w:rsidRPr="009A6C54">
              <w:t>17</w:t>
            </w:r>
          </w:p>
        </w:tc>
        <w:tc>
          <w:tcPr>
            <w:tcW w:w="810" w:type="dxa"/>
            <w:shd w:val="clear" w:color="auto" w:fill="auto"/>
          </w:tcPr>
          <w:p w14:paraId="26F27E3D" w14:textId="77777777" w:rsidR="00BD49DE" w:rsidRPr="009A6C54" w:rsidRDefault="00BD49DE" w:rsidP="00654B29">
            <w:pPr>
              <w:pStyle w:val="TableText"/>
            </w:pPr>
            <w:r w:rsidRPr="009A6C54">
              <w:t>2</w:t>
            </w:r>
          </w:p>
        </w:tc>
        <w:tc>
          <w:tcPr>
            <w:tcW w:w="720" w:type="dxa"/>
            <w:shd w:val="clear" w:color="auto" w:fill="auto"/>
          </w:tcPr>
          <w:p w14:paraId="26F27E3E" w14:textId="77777777" w:rsidR="00BD49DE" w:rsidRPr="009A6C54" w:rsidRDefault="00BD49DE" w:rsidP="00654B29">
            <w:pPr>
              <w:pStyle w:val="TableText"/>
            </w:pPr>
            <w:r w:rsidRPr="009A6C54">
              <w:t>ID</w:t>
            </w:r>
          </w:p>
        </w:tc>
        <w:tc>
          <w:tcPr>
            <w:tcW w:w="810" w:type="dxa"/>
            <w:shd w:val="clear" w:color="auto" w:fill="auto"/>
          </w:tcPr>
          <w:p w14:paraId="26F27E3F" w14:textId="77777777" w:rsidR="00BD49DE" w:rsidRPr="009A6C54" w:rsidRDefault="00BD49DE" w:rsidP="00654B29">
            <w:pPr>
              <w:pStyle w:val="TableText"/>
            </w:pPr>
          </w:p>
        </w:tc>
        <w:tc>
          <w:tcPr>
            <w:tcW w:w="630" w:type="dxa"/>
            <w:shd w:val="clear" w:color="auto" w:fill="auto"/>
          </w:tcPr>
          <w:p w14:paraId="26F27E40" w14:textId="77777777" w:rsidR="00BD49DE" w:rsidRPr="009A6C54" w:rsidRDefault="00BD49DE" w:rsidP="00654B29">
            <w:pPr>
              <w:pStyle w:val="TableText"/>
            </w:pPr>
          </w:p>
        </w:tc>
        <w:tc>
          <w:tcPr>
            <w:tcW w:w="720" w:type="dxa"/>
            <w:shd w:val="clear" w:color="auto" w:fill="auto"/>
          </w:tcPr>
          <w:p w14:paraId="26F27E41" w14:textId="77777777" w:rsidR="00BD49DE" w:rsidRPr="009A6C54" w:rsidRDefault="00BD49DE" w:rsidP="00654B29">
            <w:pPr>
              <w:pStyle w:val="TableText"/>
            </w:pPr>
          </w:p>
        </w:tc>
        <w:tc>
          <w:tcPr>
            <w:tcW w:w="1890" w:type="dxa"/>
            <w:shd w:val="clear" w:color="auto" w:fill="auto"/>
          </w:tcPr>
          <w:p w14:paraId="26F27E42" w14:textId="77777777" w:rsidR="00BD49DE" w:rsidRPr="009A6C54" w:rsidRDefault="00BD49DE" w:rsidP="00654B29">
            <w:pPr>
              <w:pStyle w:val="TableText"/>
            </w:pPr>
            <w:r w:rsidRPr="009A6C54">
              <w:t>Country Code</w:t>
            </w:r>
          </w:p>
        </w:tc>
        <w:tc>
          <w:tcPr>
            <w:tcW w:w="2430" w:type="dxa"/>
            <w:shd w:val="clear" w:color="auto" w:fill="auto"/>
          </w:tcPr>
          <w:p w14:paraId="26F27E43" w14:textId="77777777" w:rsidR="00BD49DE" w:rsidRPr="009A6C54" w:rsidRDefault="00BD49DE" w:rsidP="00654B29">
            <w:pPr>
              <w:pStyle w:val="TableText"/>
            </w:pPr>
            <w:r w:rsidRPr="009A6C54">
              <w:t>Not used</w:t>
            </w:r>
          </w:p>
        </w:tc>
      </w:tr>
      <w:tr w:rsidR="000E68DB" w:rsidRPr="009A6C54" w14:paraId="26F27E46" w14:textId="77777777" w:rsidTr="00763B3E">
        <w:tc>
          <w:tcPr>
            <w:tcW w:w="9738" w:type="dxa"/>
            <w:gridSpan w:val="8"/>
            <w:shd w:val="clear" w:color="auto" w:fill="auto"/>
          </w:tcPr>
          <w:p w14:paraId="26F27E45" w14:textId="77777777" w:rsidR="000E68DB" w:rsidRPr="009A6C54" w:rsidRDefault="000E68DB" w:rsidP="00654B29">
            <w:pPr>
              <w:pStyle w:val="TableText"/>
            </w:pPr>
            <w:r w:rsidRPr="009A6C54">
              <w:t>*AAC stands for Austin Automation Center.  The name of that facility has been changed to Austin Information Technology Center.</w:t>
            </w:r>
          </w:p>
        </w:tc>
      </w:tr>
    </w:tbl>
    <w:p w14:paraId="26F27E47" w14:textId="77777777" w:rsidR="003539BA" w:rsidRPr="009A6C54" w:rsidRDefault="003539BA" w:rsidP="00B54464">
      <w:pPr>
        <w:pStyle w:val="Heading3"/>
        <w:tabs>
          <w:tab w:val="clear" w:pos="72"/>
          <w:tab w:val="clear" w:pos="720"/>
        </w:tabs>
        <w:ind w:left="360" w:hanging="360"/>
        <w:rPr>
          <w:lang w:val="en-US"/>
        </w:rPr>
      </w:pPr>
      <w:bookmarkStart w:id="301" w:name="_Toc518911306"/>
      <w:r w:rsidRPr="009A6C54">
        <w:t>BHS - Batch Header Segment</w:t>
      </w:r>
      <w:bookmarkEnd w:id="301"/>
    </w:p>
    <w:p w14:paraId="26F27E48" w14:textId="76F91825" w:rsidR="00660025" w:rsidRPr="009A6C54" w:rsidRDefault="00660025" w:rsidP="00741C15">
      <w:pPr>
        <w:pStyle w:val="Caption"/>
        <w:rPr>
          <w:lang w:val="en-US"/>
        </w:rPr>
      </w:pPr>
      <w:bookmarkStart w:id="302" w:name="_Toc517426448"/>
      <w:r w:rsidRPr="009A6C54">
        <w:t xml:space="preserve">Table </w:t>
      </w:r>
      <w:r w:rsidR="007E52CE">
        <w:fldChar w:fldCharType="begin"/>
      </w:r>
      <w:r w:rsidR="007E52CE">
        <w:instrText xml:space="preserve"> SEQ Table \* ARABIC </w:instrText>
      </w:r>
      <w:r w:rsidR="007E52CE">
        <w:fldChar w:fldCharType="separate"/>
      </w:r>
      <w:r w:rsidR="00D555E0">
        <w:rPr>
          <w:noProof/>
        </w:rPr>
        <w:t>44</w:t>
      </w:r>
      <w:r w:rsidR="007E52CE">
        <w:rPr>
          <w:noProof/>
        </w:rPr>
        <w:fldChar w:fldCharType="end"/>
      </w:r>
      <w:r w:rsidRPr="009A6C54">
        <w:rPr>
          <w:lang w:val="en-US"/>
        </w:rPr>
        <w:t>: Batch Header Segment</w:t>
      </w:r>
      <w:bookmarkEnd w:id="302"/>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14:paraId="26F27E51" w14:textId="77777777" w:rsidTr="002B5785">
        <w:trPr>
          <w:tblHeader/>
        </w:trPr>
        <w:tc>
          <w:tcPr>
            <w:tcW w:w="725" w:type="dxa"/>
            <w:tcBorders>
              <w:top w:val="single" w:sz="12" w:space="0" w:color="auto"/>
              <w:bottom w:val="single" w:sz="6" w:space="0" w:color="auto"/>
            </w:tcBorders>
            <w:shd w:val="clear" w:color="auto" w:fill="BFBFBF"/>
          </w:tcPr>
          <w:p w14:paraId="26F27E49" w14:textId="77777777" w:rsidR="00ED223E" w:rsidRPr="009A6C54" w:rsidRDefault="00ED223E" w:rsidP="00654B29">
            <w:pPr>
              <w:pStyle w:val="TableHeading"/>
            </w:pPr>
            <w:bookmarkStart w:id="303" w:name="ColumnTitle_43"/>
            <w:bookmarkEnd w:id="303"/>
            <w:r w:rsidRPr="009A6C54">
              <w:t>SEQ</w:t>
            </w:r>
          </w:p>
        </w:tc>
        <w:tc>
          <w:tcPr>
            <w:tcW w:w="725" w:type="dxa"/>
            <w:tcBorders>
              <w:top w:val="single" w:sz="12" w:space="0" w:color="auto"/>
              <w:bottom w:val="single" w:sz="6" w:space="0" w:color="auto"/>
            </w:tcBorders>
            <w:shd w:val="clear" w:color="auto" w:fill="BFBFBF"/>
          </w:tcPr>
          <w:p w14:paraId="26F27E4A"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4B"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4C"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4D"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4E"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4F" w14:textId="77777777"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14:paraId="26F27E50"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E5A" w14:textId="77777777" w:rsidTr="00654B29">
        <w:tc>
          <w:tcPr>
            <w:tcW w:w="725" w:type="dxa"/>
            <w:tcBorders>
              <w:top w:val="single" w:sz="6" w:space="0" w:color="auto"/>
            </w:tcBorders>
          </w:tcPr>
          <w:p w14:paraId="26F27E52" w14:textId="77777777" w:rsidR="00ED223E" w:rsidRPr="009A6C54" w:rsidRDefault="00ED223E" w:rsidP="00654B29">
            <w:pPr>
              <w:pStyle w:val="TableText"/>
            </w:pPr>
            <w:r w:rsidRPr="009A6C54">
              <w:t>1</w:t>
            </w:r>
          </w:p>
        </w:tc>
        <w:tc>
          <w:tcPr>
            <w:tcW w:w="725" w:type="dxa"/>
            <w:tcBorders>
              <w:top w:val="single" w:sz="6" w:space="0" w:color="auto"/>
            </w:tcBorders>
          </w:tcPr>
          <w:p w14:paraId="26F27E53" w14:textId="77777777" w:rsidR="00ED223E" w:rsidRPr="009A6C54" w:rsidRDefault="00ED223E" w:rsidP="00654B29">
            <w:pPr>
              <w:pStyle w:val="TableText"/>
            </w:pPr>
            <w:r w:rsidRPr="009A6C54">
              <w:t>1</w:t>
            </w:r>
          </w:p>
        </w:tc>
        <w:tc>
          <w:tcPr>
            <w:tcW w:w="725" w:type="dxa"/>
            <w:tcBorders>
              <w:top w:val="single" w:sz="6" w:space="0" w:color="auto"/>
            </w:tcBorders>
          </w:tcPr>
          <w:p w14:paraId="26F27E54" w14:textId="77777777" w:rsidR="00ED223E" w:rsidRPr="009A6C54" w:rsidRDefault="00ED223E" w:rsidP="00654B29">
            <w:pPr>
              <w:pStyle w:val="TableText"/>
            </w:pPr>
            <w:r w:rsidRPr="009A6C54">
              <w:t>ST</w:t>
            </w:r>
          </w:p>
        </w:tc>
        <w:tc>
          <w:tcPr>
            <w:tcW w:w="725" w:type="dxa"/>
            <w:tcBorders>
              <w:top w:val="single" w:sz="6" w:space="0" w:color="auto"/>
            </w:tcBorders>
          </w:tcPr>
          <w:p w14:paraId="26F27E55" w14:textId="77777777" w:rsidR="00ED223E" w:rsidRPr="009A6C54" w:rsidRDefault="00ED223E" w:rsidP="00654B29">
            <w:pPr>
              <w:pStyle w:val="TableText"/>
            </w:pPr>
            <w:r w:rsidRPr="009A6C54">
              <w:t>R</w:t>
            </w:r>
          </w:p>
        </w:tc>
        <w:tc>
          <w:tcPr>
            <w:tcW w:w="725" w:type="dxa"/>
            <w:tcBorders>
              <w:top w:val="single" w:sz="6" w:space="0" w:color="auto"/>
            </w:tcBorders>
          </w:tcPr>
          <w:p w14:paraId="26F27E56" w14:textId="77777777" w:rsidR="00ED223E" w:rsidRPr="009A6C54" w:rsidRDefault="00ED223E" w:rsidP="00654B29">
            <w:pPr>
              <w:pStyle w:val="TableText"/>
            </w:pPr>
          </w:p>
        </w:tc>
        <w:tc>
          <w:tcPr>
            <w:tcW w:w="725" w:type="dxa"/>
            <w:tcBorders>
              <w:top w:val="single" w:sz="6" w:space="0" w:color="auto"/>
            </w:tcBorders>
          </w:tcPr>
          <w:p w14:paraId="26F27E57" w14:textId="77777777" w:rsidR="00ED223E" w:rsidRPr="009A6C54" w:rsidRDefault="00ED223E" w:rsidP="00654B29">
            <w:pPr>
              <w:pStyle w:val="TableText"/>
            </w:pPr>
          </w:p>
        </w:tc>
        <w:tc>
          <w:tcPr>
            <w:tcW w:w="2464" w:type="dxa"/>
            <w:tcBorders>
              <w:top w:val="single" w:sz="6" w:space="0" w:color="auto"/>
            </w:tcBorders>
          </w:tcPr>
          <w:p w14:paraId="26F27E58" w14:textId="77777777" w:rsidR="00ED223E" w:rsidRPr="009A6C54" w:rsidRDefault="00ED223E" w:rsidP="00654B29">
            <w:pPr>
              <w:pStyle w:val="TableText"/>
            </w:pPr>
            <w:r w:rsidRPr="009A6C54">
              <w:t>Batch Field Separator</w:t>
            </w:r>
          </w:p>
        </w:tc>
        <w:tc>
          <w:tcPr>
            <w:tcW w:w="2845" w:type="dxa"/>
            <w:tcBorders>
              <w:top w:val="single" w:sz="6" w:space="0" w:color="auto"/>
            </w:tcBorders>
          </w:tcPr>
          <w:p w14:paraId="26F27E59" w14:textId="77777777" w:rsidR="00ED223E" w:rsidRPr="009A6C54" w:rsidRDefault="00ED223E" w:rsidP="00654B29">
            <w:pPr>
              <w:pStyle w:val="TableText"/>
            </w:pPr>
            <w:r w:rsidRPr="009A6C54">
              <w:t>Recommended value is ^ (caret)</w:t>
            </w:r>
          </w:p>
        </w:tc>
      </w:tr>
      <w:tr w:rsidR="00ED223E" w:rsidRPr="009A6C54" w14:paraId="26F27E67" w14:textId="77777777" w:rsidTr="00654B29">
        <w:tc>
          <w:tcPr>
            <w:tcW w:w="725" w:type="dxa"/>
          </w:tcPr>
          <w:p w14:paraId="26F27E5B" w14:textId="77777777" w:rsidR="00ED223E" w:rsidRPr="009A6C54" w:rsidRDefault="00ED223E" w:rsidP="00654B29">
            <w:pPr>
              <w:pStyle w:val="TableText"/>
            </w:pPr>
            <w:r w:rsidRPr="009A6C54">
              <w:t>2</w:t>
            </w:r>
          </w:p>
        </w:tc>
        <w:tc>
          <w:tcPr>
            <w:tcW w:w="725" w:type="dxa"/>
          </w:tcPr>
          <w:p w14:paraId="26F27E5C" w14:textId="77777777" w:rsidR="00ED223E" w:rsidRPr="009A6C54" w:rsidRDefault="00ED223E" w:rsidP="00654B29">
            <w:pPr>
              <w:pStyle w:val="TableText"/>
            </w:pPr>
            <w:r w:rsidRPr="009A6C54">
              <w:t>4</w:t>
            </w:r>
          </w:p>
        </w:tc>
        <w:tc>
          <w:tcPr>
            <w:tcW w:w="725" w:type="dxa"/>
          </w:tcPr>
          <w:p w14:paraId="26F27E5D" w14:textId="77777777" w:rsidR="00ED223E" w:rsidRPr="009A6C54" w:rsidRDefault="00ED223E" w:rsidP="00654B29">
            <w:pPr>
              <w:pStyle w:val="TableText"/>
            </w:pPr>
            <w:r w:rsidRPr="009A6C54">
              <w:t>ST</w:t>
            </w:r>
          </w:p>
        </w:tc>
        <w:tc>
          <w:tcPr>
            <w:tcW w:w="725" w:type="dxa"/>
          </w:tcPr>
          <w:p w14:paraId="26F27E5E" w14:textId="77777777" w:rsidR="00ED223E" w:rsidRPr="009A6C54" w:rsidRDefault="00ED223E" w:rsidP="00654B29">
            <w:pPr>
              <w:pStyle w:val="TableText"/>
            </w:pPr>
            <w:r w:rsidRPr="009A6C54">
              <w:t>R</w:t>
            </w:r>
          </w:p>
        </w:tc>
        <w:tc>
          <w:tcPr>
            <w:tcW w:w="725" w:type="dxa"/>
          </w:tcPr>
          <w:p w14:paraId="26F27E5F" w14:textId="77777777" w:rsidR="00ED223E" w:rsidRPr="009A6C54" w:rsidRDefault="00ED223E" w:rsidP="00654B29">
            <w:pPr>
              <w:pStyle w:val="TableText"/>
            </w:pPr>
          </w:p>
        </w:tc>
        <w:tc>
          <w:tcPr>
            <w:tcW w:w="725" w:type="dxa"/>
          </w:tcPr>
          <w:p w14:paraId="26F27E60" w14:textId="77777777" w:rsidR="00ED223E" w:rsidRPr="009A6C54" w:rsidRDefault="00ED223E" w:rsidP="00654B29">
            <w:pPr>
              <w:pStyle w:val="TableText"/>
            </w:pPr>
          </w:p>
        </w:tc>
        <w:tc>
          <w:tcPr>
            <w:tcW w:w="2464" w:type="dxa"/>
          </w:tcPr>
          <w:p w14:paraId="26F27E61" w14:textId="77777777" w:rsidR="00ED223E" w:rsidRPr="009A6C54" w:rsidRDefault="00ED223E" w:rsidP="00654B29">
            <w:pPr>
              <w:pStyle w:val="TableText"/>
            </w:pPr>
            <w:r w:rsidRPr="009A6C54">
              <w:t>Batch Encoding Characters</w:t>
            </w:r>
          </w:p>
        </w:tc>
        <w:tc>
          <w:tcPr>
            <w:tcW w:w="2845" w:type="dxa"/>
          </w:tcPr>
          <w:p w14:paraId="26F27E62" w14:textId="77777777" w:rsidR="00ED223E" w:rsidRPr="009A6C54" w:rsidRDefault="00ED223E" w:rsidP="00654B29">
            <w:pPr>
              <w:pStyle w:val="TableText"/>
            </w:pPr>
            <w:r w:rsidRPr="009A6C54">
              <w:t>Recommended delimiter values:</w:t>
            </w:r>
          </w:p>
          <w:p w14:paraId="26F27E63" w14:textId="77777777" w:rsidR="00ED223E" w:rsidRPr="009A6C54" w:rsidRDefault="00ED223E" w:rsidP="00654B29">
            <w:pPr>
              <w:pStyle w:val="TableText"/>
            </w:pPr>
            <w:r w:rsidRPr="009A6C54">
              <w:t>Component = ~ (tilde)</w:t>
            </w:r>
          </w:p>
          <w:p w14:paraId="26F27E64" w14:textId="77777777" w:rsidR="00ED223E" w:rsidRPr="009A6C54" w:rsidRDefault="00ED223E" w:rsidP="00654B29">
            <w:pPr>
              <w:pStyle w:val="TableText"/>
            </w:pPr>
            <w:r w:rsidRPr="009A6C54">
              <w:t>Repeat = | (bar)</w:t>
            </w:r>
          </w:p>
          <w:p w14:paraId="26F27E65" w14:textId="77777777" w:rsidR="00ED223E" w:rsidRPr="009A6C54" w:rsidRDefault="00ED223E" w:rsidP="00654B29">
            <w:pPr>
              <w:pStyle w:val="TableText"/>
            </w:pPr>
            <w:r w:rsidRPr="009A6C54">
              <w:lastRenderedPageBreak/>
              <w:t>Escape = \ (back slash)</w:t>
            </w:r>
          </w:p>
          <w:p w14:paraId="26F27E66" w14:textId="77777777" w:rsidR="00ED223E" w:rsidRPr="009A6C54" w:rsidRDefault="00ED223E" w:rsidP="00654B29">
            <w:pPr>
              <w:pStyle w:val="TableText"/>
            </w:pPr>
            <w:r w:rsidRPr="009A6C54">
              <w:t>Subcomponent = &amp; (ampersand)</w:t>
            </w:r>
          </w:p>
        </w:tc>
      </w:tr>
      <w:tr w:rsidR="00ED223E" w:rsidRPr="009A6C54" w14:paraId="26F27E73" w14:textId="77777777" w:rsidTr="00654B29">
        <w:tc>
          <w:tcPr>
            <w:tcW w:w="725" w:type="dxa"/>
          </w:tcPr>
          <w:p w14:paraId="26F27E68" w14:textId="77777777" w:rsidR="00ED223E" w:rsidRPr="009A6C54" w:rsidRDefault="00ED223E" w:rsidP="00654B29">
            <w:pPr>
              <w:pStyle w:val="TableText"/>
            </w:pPr>
            <w:r w:rsidRPr="009A6C54">
              <w:lastRenderedPageBreak/>
              <w:t>3</w:t>
            </w:r>
          </w:p>
        </w:tc>
        <w:tc>
          <w:tcPr>
            <w:tcW w:w="725" w:type="dxa"/>
          </w:tcPr>
          <w:p w14:paraId="26F27E69" w14:textId="77777777" w:rsidR="00ED223E" w:rsidRPr="009A6C54" w:rsidRDefault="00ED223E" w:rsidP="00654B29">
            <w:pPr>
              <w:pStyle w:val="TableText"/>
            </w:pPr>
            <w:r w:rsidRPr="009A6C54">
              <w:t>15</w:t>
            </w:r>
          </w:p>
        </w:tc>
        <w:tc>
          <w:tcPr>
            <w:tcW w:w="725" w:type="dxa"/>
          </w:tcPr>
          <w:p w14:paraId="26F27E6A" w14:textId="77777777" w:rsidR="00ED223E" w:rsidRPr="009A6C54" w:rsidRDefault="00ED223E" w:rsidP="00654B29">
            <w:pPr>
              <w:pStyle w:val="TableText"/>
            </w:pPr>
            <w:r w:rsidRPr="009A6C54">
              <w:t>ST</w:t>
            </w:r>
          </w:p>
        </w:tc>
        <w:tc>
          <w:tcPr>
            <w:tcW w:w="725" w:type="dxa"/>
          </w:tcPr>
          <w:p w14:paraId="26F27E6B" w14:textId="77777777" w:rsidR="00ED223E" w:rsidRPr="009A6C54" w:rsidRDefault="00ED223E" w:rsidP="00654B29">
            <w:pPr>
              <w:pStyle w:val="TableText"/>
            </w:pPr>
          </w:p>
        </w:tc>
        <w:tc>
          <w:tcPr>
            <w:tcW w:w="725" w:type="dxa"/>
          </w:tcPr>
          <w:p w14:paraId="26F27E6C" w14:textId="77777777" w:rsidR="00ED223E" w:rsidRPr="009A6C54" w:rsidRDefault="00ED223E" w:rsidP="00654B29">
            <w:pPr>
              <w:pStyle w:val="TableText"/>
            </w:pPr>
          </w:p>
        </w:tc>
        <w:tc>
          <w:tcPr>
            <w:tcW w:w="725" w:type="dxa"/>
          </w:tcPr>
          <w:p w14:paraId="26F27E6D" w14:textId="77777777" w:rsidR="00ED223E" w:rsidRPr="009A6C54" w:rsidRDefault="00ED223E" w:rsidP="00654B29">
            <w:pPr>
              <w:pStyle w:val="TableText"/>
            </w:pPr>
          </w:p>
        </w:tc>
        <w:tc>
          <w:tcPr>
            <w:tcW w:w="2464" w:type="dxa"/>
          </w:tcPr>
          <w:p w14:paraId="26F27E6E" w14:textId="77777777" w:rsidR="00ED223E" w:rsidRPr="009A6C54" w:rsidRDefault="00ED223E" w:rsidP="00654B29">
            <w:pPr>
              <w:pStyle w:val="TableText"/>
            </w:pPr>
            <w:r w:rsidRPr="009A6C54">
              <w:t>Batch Sending Application</w:t>
            </w:r>
          </w:p>
        </w:tc>
        <w:tc>
          <w:tcPr>
            <w:tcW w:w="2845" w:type="dxa"/>
          </w:tcPr>
          <w:p w14:paraId="26F27E6F" w14:textId="77777777" w:rsidR="00ED223E" w:rsidRPr="009A6C54" w:rsidRDefault="00ED223E" w:rsidP="00654B29">
            <w:pPr>
              <w:pStyle w:val="TableText"/>
            </w:pPr>
            <w:r w:rsidRPr="009A6C54">
              <w:t>When originating from facility:</w:t>
            </w:r>
          </w:p>
          <w:p w14:paraId="26F27E70" w14:textId="77777777" w:rsidR="00ED223E" w:rsidRPr="009A6C54" w:rsidRDefault="00ED223E" w:rsidP="00654B29">
            <w:pPr>
              <w:pStyle w:val="TableText"/>
            </w:pPr>
            <w:r w:rsidRPr="009A6C54">
              <w:t xml:space="preserve">     AMBCARE-DH142</w:t>
            </w:r>
          </w:p>
          <w:p w14:paraId="26F27E71" w14:textId="77777777" w:rsidR="00ED223E" w:rsidRPr="009A6C54" w:rsidRDefault="00ED223E" w:rsidP="00654B29">
            <w:pPr>
              <w:pStyle w:val="TableText"/>
            </w:pPr>
            <w:r w:rsidRPr="009A6C54">
              <w:t>When originating from NPCDB:</w:t>
            </w:r>
          </w:p>
          <w:p w14:paraId="26F27E72" w14:textId="77777777" w:rsidR="00ED223E" w:rsidRPr="009A6C54" w:rsidRDefault="00ED223E" w:rsidP="00654B29">
            <w:pPr>
              <w:pStyle w:val="TableText"/>
            </w:pPr>
            <w:r w:rsidRPr="009A6C54">
              <w:t xml:space="preserve">     NPCD-AAC*</w:t>
            </w:r>
          </w:p>
        </w:tc>
      </w:tr>
      <w:tr w:rsidR="00ED223E" w:rsidRPr="009A6C54" w14:paraId="26F27E7F" w14:textId="77777777" w:rsidTr="00654B29">
        <w:tc>
          <w:tcPr>
            <w:tcW w:w="725" w:type="dxa"/>
          </w:tcPr>
          <w:p w14:paraId="26F27E74" w14:textId="77777777" w:rsidR="00ED223E" w:rsidRPr="009A6C54" w:rsidRDefault="00ED223E" w:rsidP="00654B29">
            <w:pPr>
              <w:pStyle w:val="TableText"/>
            </w:pPr>
            <w:r w:rsidRPr="009A6C54">
              <w:t>4</w:t>
            </w:r>
          </w:p>
        </w:tc>
        <w:tc>
          <w:tcPr>
            <w:tcW w:w="725" w:type="dxa"/>
          </w:tcPr>
          <w:p w14:paraId="26F27E75" w14:textId="77777777" w:rsidR="00ED223E" w:rsidRPr="009A6C54" w:rsidRDefault="00ED223E" w:rsidP="00654B29">
            <w:pPr>
              <w:pStyle w:val="TableText"/>
            </w:pPr>
            <w:r w:rsidRPr="009A6C54">
              <w:t>20</w:t>
            </w:r>
          </w:p>
        </w:tc>
        <w:tc>
          <w:tcPr>
            <w:tcW w:w="725" w:type="dxa"/>
          </w:tcPr>
          <w:p w14:paraId="26F27E76" w14:textId="77777777" w:rsidR="00ED223E" w:rsidRPr="009A6C54" w:rsidRDefault="00ED223E" w:rsidP="00654B29">
            <w:pPr>
              <w:pStyle w:val="TableText"/>
            </w:pPr>
            <w:r w:rsidRPr="009A6C54">
              <w:t>ST</w:t>
            </w:r>
          </w:p>
        </w:tc>
        <w:tc>
          <w:tcPr>
            <w:tcW w:w="725" w:type="dxa"/>
          </w:tcPr>
          <w:p w14:paraId="26F27E77" w14:textId="77777777" w:rsidR="00ED223E" w:rsidRPr="009A6C54" w:rsidRDefault="00ED223E" w:rsidP="00654B29">
            <w:pPr>
              <w:pStyle w:val="TableText"/>
            </w:pPr>
          </w:p>
        </w:tc>
        <w:tc>
          <w:tcPr>
            <w:tcW w:w="725" w:type="dxa"/>
          </w:tcPr>
          <w:p w14:paraId="26F27E78" w14:textId="77777777" w:rsidR="00ED223E" w:rsidRPr="009A6C54" w:rsidRDefault="00ED223E" w:rsidP="00654B29">
            <w:pPr>
              <w:pStyle w:val="TableText"/>
            </w:pPr>
          </w:p>
        </w:tc>
        <w:tc>
          <w:tcPr>
            <w:tcW w:w="725" w:type="dxa"/>
          </w:tcPr>
          <w:p w14:paraId="26F27E79" w14:textId="77777777" w:rsidR="00ED223E" w:rsidRPr="009A6C54" w:rsidRDefault="00ED223E" w:rsidP="00654B29">
            <w:pPr>
              <w:pStyle w:val="TableText"/>
            </w:pPr>
          </w:p>
        </w:tc>
        <w:tc>
          <w:tcPr>
            <w:tcW w:w="2464" w:type="dxa"/>
          </w:tcPr>
          <w:p w14:paraId="26F27E7A" w14:textId="77777777" w:rsidR="00ED223E" w:rsidRPr="009A6C54" w:rsidRDefault="00ED223E" w:rsidP="00654B29">
            <w:pPr>
              <w:pStyle w:val="TableText"/>
            </w:pPr>
            <w:r w:rsidRPr="009A6C54">
              <w:t>Batch Sending Facility</w:t>
            </w:r>
          </w:p>
        </w:tc>
        <w:tc>
          <w:tcPr>
            <w:tcW w:w="2845" w:type="dxa"/>
          </w:tcPr>
          <w:p w14:paraId="26F27E7B" w14:textId="77777777" w:rsidR="00ED223E" w:rsidRPr="009A6C54" w:rsidRDefault="00ED223E" w:rsidP="00654B29">
            <w:pPr>
              <w:pStyle w:val="TableText"/>
            </w:pPr>
            <w:r w:rsidRPr="009A6C54">
              <w:t>When originating from facility:</w:t>
            </w:r>
          </w:p>
          <w:p w14:paraId="26F27E7C" w14:textId="77777777" w:rsidR="00ED223E" w:rsidRPr="009A6C54" w:rsidRDefault="00ED223E" w:rsidP="00654B29">
            <w:pPr>
              <w:pStyle w:val="TableText"/>
            </w:pPr>
            <w:r w:rsidRPr="009A6C54">
              <w:t xml:space="preserve">     Station's facility number</w:t>
            </w:r>
          </w:p>
          <w:p w14:paraId="26F27E7D" w14:textId="77777777" w:rsidR="00ED223E" w:rsidRPr="009A6C54" w:rsidRDefault="00ED223E" w:rsidP="00654B29">
            <w:pPr>
              <w:pStyle w:val="TableText"/>
            </w:pPr>
            <w:r w:rsidRPr="009A6C54">
              <w:t>When originating from NPCDB:</w:t>
            </w:r>
          </w:p>
          <w:p w14:paraId="26F27E7E" w14:textId="77777777" w:rsidR="00ED223E" w:rsidRPr="009A6C54" w:rsidRDefault="00ED223E" w:rsidP="00654B29">
            <w:pPr>
              <w:pStyle w:val="TableText"/>
            </w:pPr>
            <w:r w:rsidRPr="009A6C54">
              <w:t xml:space="preserve">     200</w:t>
            </w:r>
          </w:p>
        </w:tc>
      </w:tr>
      <w:tr w:rsidR="00ED223E" w:rsidRPr="009A6C54" w14:paraId="26F27E8B" w14:textId="77777777" w:rsidTr="00654B29">
        <w:tc>
          <w:tcPr>
            <w:tcW w:w="725" w:type="dxa"/>
          </w:tcPr>
          <w:p w14:paraId="26F27E80" w14:textId="77777777" w:rsidR="00ED223E" w:rsidRPr="009A6C54" w:rsidRDefault="00ED223E" w:rsidP="00654B29">
            <w:pPr>
              <w:pStyle w:val="TableText"/>
            </w:pPr>
            <w:r w:rsidRPr="009A6C54">
              <w:t>5</w:t>
            </w:r>
          </w:p>
        </w:tc>
        <w:tc>
          <w:tcPr>
            <w:tcW w:w="725" w:type="dxa"/>
          </w:tcPr>
          <w:p w14:paraId="26F27E81" w14:textId="77777777" w:rsidR="00ED223E" w:rsidRPr="009A6C54" w:rsidRDefault="00ED223E" w:rsidP="00654B29">
            <w:pPr>
              <w:pStyle w:val="TableText"/>
            </w:pPr>
            <w:r w:rsidRPr="009A6C54">
              <w:t>15</w:t>
            </w:r>
          </w:p>
        </w:tc>
        <w:tc>
          <w:tcPr>
            <w:tcW w:w="725" w:type="dxa"/>
          </w:tcPr>
          <w:p w14:paraId="26F27E82" w14:textId="77777777" w:rsidR="00ED223E" w:rsidRPr="009A6C54" w:rsidRDefault="00ED223E" w:rsidP="00654B29">
            <w:pPr>
              <w:pStyle w:val="TableText"/>
            </w:pPr>
            <w:r w:rsidRPr="009A6C54">
              <w:t>ST</w:t>
            </w:r>
          </w:p>
        </w:tc>
        <w:tc>
          <w:tcPr>
            <w:tcW w:w="725" w:type="dxa"/>
          </w:tcPr>
          <w:p w14:paraId="26F27E83" w14:textId="77777777" w:rsidR="00ED223E" w:rsidRPr="009A6C54" w:rsidRDefault="00ED223E" w:rsidP="00654B29">
            <w:pPr>
              <w:pStyle w:val="TableText"/>
            </w:pPr>
          </w:p>
        </w:tc>
        <w:tc>
          <w:tcPr>
            <w:tcW w:w="725" w:type="dxa"/>
          </w:tcPr>
          <w:p w14:paraId="26F27E84" w14:textId="77777777" w:rsidR="00ED223E" w:rsidRPr="009A6C54" w:rsidRDefault="00ED223E" w:rsidP="00654B29">
            <w:pPr>
              <w:pStyle w:val="TableText"/>
            </w:pPr>
          </w:p>
        </w:tc>
        <w:tc>
          <w:tcPr>
            <w:tcW w:w="725" w:type="dxa"/>
          </w:tcPr>
          <w:p w14:paraId="26F27E85" w14:textId="77777777" w:rsidR="00ED223E" w:rsidRPr="009A6C54" w:rsidRDefault="00ED223E" w:rsidP="00654B29">
            <w:pPr>
              <w:pStyle w:val="TableText"/>
            </w:pPr>
          </w:p>
        </w:tc>
        <w:tc>
          <w:tcPr>
            <w:tcW w:w="2464" w:type="dxa"/>
          </w:tcPr>
          <w:p w14:paraId="26F27E86" w14:textId="77777777" w:rsidR="00ED223E" w:rsidRPr="009A6C54" w:rsidRDefault="00ED223E" w:rsidP="00654B29">
            <w:pPr>
              <w:pStyle w:val="TableText"/>
            </w:pPr>
            <w:r w:rsidRPr="009A6C54">
              <w:t>Batch Receiving Application</w:t>
            </w:r>
          </w:p>
        </w:tc>
        <w:tc>
          <w:tcPr>
            <w:tcW w:w="2845" w:type="dxa"/>
          </w:tcPr>
          <w:p w14:paraId="26F27E87" w14:textId="77777777" w:rsidR="00ED223E" w:rsidRPr="009A6C54" w:rsidRDefault="00ED223E" w:rsidP="00654B29">
            <w:pPr>
              <w:pStyle w:val="TableText"/>
            </w:pPr>
            <w:r w:rsidRPr="009A6C54">
              <w:t>When originating from facility:</w:t>
            </w:r>
          </w:p>
          <w:p w14:paraId="26F27E88" w14:textId="77777777" w:rsidR="00ED223E" w:rsidRPr="009A6C54" w:rsidRDefault="00ED223E" w:rsidP="00654B29">
            <w:pPr>
              <w:pStyle w:val="TableText"/>
            </w:pPr>
            <w:r w:rsidRPr="009A6C54">
              <w:t xml:space="preserve">     NPCD-AAC</w:t>
            </w:r>
          </w:p>
          <w:p w14:paraId="26F27E89" w14:textId="77777777" w:rsidR="00ED223E" w:rsidRPr="009A6C54" w:rsidRDefault="00ED223E" w:rsidP="00654B29">
            <w:pPr>
              <w:pStyle w:val="TableText"/>
            </w:pPr>
            <w:r w:rsidRPr="009A6C54">
              <w:t>When originating from NPCDB:</w:t>
            </w:r>
          </w:p>
          <w:p w14:paraId="26F27E8A" w14:textId="77777777" w:rsidR="00ED223E" w:rsidRPr="009A6C54" w:rsidRDefault="00ED223E" w:rsidP="00654B29">
            <w:pPr>
              <w:pStyle w:val="TableText"/>
            </w:pPr>
            <w:r w:rsidRPr="009A6C54">
              <w:t xml:space="preserve">     AMBCARE-DH142</w:t>
            </w:r>
          </w:p>
        </w:tc>
      </w:tr>
      <w:tr w:rsidR="00ED223E" w:rsidRPr="009A6C54" w14:paraId="26F27E97" w14:textId="77777777" w:rsidTr="00654B29">
        <w:tc>
          <w:tcPr>
            <w:tcW w:w="725" w:type="dxa"/>
          </w:tcPr>
          <w:p w14:paraId="26F27E8C" w14:textId="77777777" w:rsidR="00ED223E" w:rsidRPr="009A6C54" w:rsidRDefault="00ED223E" w:rsidP="00654B29">
            <w:pPr>
              <w:pStyle w:val="TableText"/>
            </w:pPr>
            <w:r w:rsidRPr="009A6C54">
              <w:t>6</w:t>
            </w:r>
          </w:p>
        </w:tc>
        <w:tc>
          <w:tcPr>
            <w:tcW w:w="725" w:type="dxa"/>
          </w:tcPr>
          <w:p w14:paraId="26F27E8D" w14:textId="77777777" w:rsidR="00ED223E" w:rsidRPr="009A6C54" w:rsidRDefault="00ED223E" w:rsidP="00654B29">
            <w:pPr>
              <w:pStyle w:val="TableText"/>
            </w:pPr>
            <w:r w:rsidRPr="009A6C54">
              <w:t>20</w:t>
            </w:r>
          </w:p>
        </w:tc>
        <w:tc>
          <w:tcPr>
            <w:tcW w:w="725" w:type="dxa"/>
          </w:tcPr>
          <w:p w14:paraId="26F27E8E" w14:textId="77777777" w:rsidR="00ED223E" w:rsidRPr="009A6C54" w:rsidRDefault="00ED223E" w:rsidP="00654B29">
            <w:pPr>
              <w:pStyle w:val="TableText"/>
            </w:pPr>
            <w:r w:rsidRPr="009A6C54">
              <w:t>ST</w:t>
            </w:r>
          </w:p>
        </w:tc>
        <w:tc>
          <w:tcPr>
            <w:tcW w:w="725" w:type="dxa"/>
          </w:tcPr>
          <w:p w14:paraId="26F27E8F" w14:textId="77777777" w:rsidR="00ED223E" w:rsidRPr="009A6C54" w:rsidRDefault="00ED223E" w:rsidP="00654B29">
            <w:pPr>
              <w:pStyle w:val="TableText"/>
            </w:pPr>
          </w:p>
        </w:tc>
        <w:tc>
          <w:tcPr>
            <w:tcW w:w="725" w:type="dxa"/>
          </w:tcPr>
          <w:p w14:paraId="26F27E90" w14:textId="77777777" w:rsidR="00ED223E" w:rsidRPr="009A6C54" w:rsidRDefault="00ED223E" w:rsidP="00654B29">
            <w:pPr>
              <w:pStyle w:val="TableText"/>
            </w:pPr>
          </w:p>
        </w:tc>
        <w:tc>
          <w:tcPr>
            <w:tcW w:w="725" w:type="dxa"/>
          </w:tcPr>
          <w:p w14:paraId="26F27E91" w14:textId="77777777" w:rsidR="00ED223E" w:rsidRPr="009A6C54" w:rsidRDefault="00ED223E" w:rsidP="00654B29">
            <w:pPr>
              <w:pStyle w:val="TableText"/>
            </w:pPr>
          </w:p>
        </w:tc>
        <w:tc>
          <w:tcPr>
            <w:tcW w:w="2464" w:type="dxa"/>
          </w:tcPr>
          <w:p w14:paraId="26F27E92" w14:textId="77777777" w:rsidR="00ED223E" w:rsidRPr="009A6C54" w:rsidRDefault="00ED223E" w:rsidP="00654B29">
            <w:pPr>
              <w:pStyle w:val="TableText"/>
            </w:pPr>
            <w:r w:rsidRPr="009A6C54">
              <w:t>Batch Receiving Facility</w:t>
            </w:r>
          </w:p>
        </w:tc>
        <w:tc>
          <w:tcPr>
            <w:tcW w:w="2845" w:type="dxa"/>
          </w:tcPr>
          <w:p w14:paraId="26F27E93" w14:textId="77777777" w:rsidR="00ED223E" w:rsidRPr="009A6C54" w:rsidRDefault="00ED223E" w:rsidP="00654B29">
            <w:pPr>
              <w:pStyle w:val="TableText"/>
            </w:pPr>
            <w:r w:rsidRPr="009A6C54">
              <w:t>When originating from facility:</w:t>
            </w:r>
          </w:p>
          <w:p w14:paraId="26F27E94" w14:textId="77777777" w:rsidR="00ED223E" w:rsidRPr="009A6C54" w:rsidRDefault="00ED223E" w:rsidP="00654B29">
            <w:pPr>
              <w:pStyle w:val="TableText"/>
            </w:pPr>
            <w:r w:rsidRPr="009A6C54">
              <w:t xml:space="preserve">     200</w:t>
            </w:r>
          </w:p>
          <w:p w14:paraId="26F27E95" w14:textId="77777777" w:rsidR="00ED223E" w:rsidRPr="009A6C54" w:rsidRDefault="00ED223E" w:rsidP="00654B29">
            <w:pPr>
              <w:pStyle w:val="TableText"/>
            </w:pPr>
            <w:r w:rsidRPr="009A6C54">
              <w:t>When originating from NPCDB:</w:t>
            </w:r>
          </w:p>
          <w:p w14:paraId="26F27E96" w14:textId="77777777" w:rsidR="00ED223E" w:rsidRPr="009A6C54" w:rsidRDefault="00ED223E" w:rsidP="00654B29">
            <w:pPr>
              <w:pStyle w:val="TableText"/>
            </w:pPr>
            <w:r w:rsidRPr="009A6C54">
              <w:t xml:space="preserve">     Station’s facility number</w:t>
            </w:r>
          </w:p>
        </w:tc>
      </w:tr>
      <w:tr w:rsidR="00ED223E" w:rsidRPr="009A6C54" w14:paraId="26F27EA0" w14:textId="77777777" w:rsidTr="00654B29">
        <w:tc>
          <w:tcPr>
            <w:tcW w:w="725" w:type="dxa"/>
          </w:tcPr>
          <w:p w14:paraId="26F27E98" w14:textId="77777777" w:rsidR="00ED223E" w:rsidRPr="009A6C54" w:rsidRDefault="00ED223E" w:rsidP="00654B29">
            <w:pPr>
              <w:pStyle w:val="TableText"/>
            </w:pPr>
            <w:r w:rsidRPr="009A6C54">
              <w:t>7</w:t>
            </w:r>
          </w:p>
        </w:tc>
        <w:tc>
          <w:tcPr>
            <w:tcW w:w="725" w:type="dxa"/>
          </w:tcPr>
          <w:p w14:paraId="26F27E99" w14:textId="77777777" w:rsidR="00ED223E" w:rsidRPr="009A6C54" w:rsidRDefault="00ED223E" w:rsidP="00654B29">
            <w:pPr>
              <w:pStyle w:val="TableText"/>
            </w:pPr>
            <w:r w:rsidRPr="009A6C54">
              <w:t>26</w:t>
            </w:r>
          </w:p>
        </w:tc>
        <w:tc>
          <w:tcPr>
            <w:tcW w:w="725" w:type="dxa"/>
          </w:tcPr>
          <w:p w14:paraId="26F27E9A" w14:textId="77777777" w:rsidR="00ED223E" w:rsidRPr="009A6C54" w:rsidRDefault="00ED223E" w:rsidP="00654B29">
            <w:pPr>
              <w:pStyle w:val="TableText"/>
            </w:pPr>
            <w:r w:rsidRPr="009A6C54">
              <w:t>TS</w:t>
            </w:r>
          </w:p>
        </w:tc>
        <w:tc>
          <w:tcPr>
            <w:tcW w:w="725" w:type="dxa"/>
          </w:tcPr>
          <w:p w14:paraId="26F27E9B" w14:textId="77777777" w:rsidR="00ED223E" w:rsidRPr="009A6C54" w:rsidRDefault="00ED223E" w:rsidP="00654B29">
            <w:pPr>
              <w:pStyle w:val="TableText"/>
            </w:pPr>
          </w:p>
        </w:tc>
        <w:tc>
          <w:tcPr>
            <w:tcW w:w="725" w:type="dxa"/>
          </w:tcPr>
          <w:p w14:paraId="26F27E9C" w14:textId="77777777" w:rsidR="00ED223E" w:rsidRPr="009A6C54" w:rsidRDefault="00ED223E" w:rsidP="00654B29">
            <w:pPr>
              <w:pStyle w:val="TableText"/>
            </w:pPr>
          </w:p>
        </w:tc>
        <w:tc>
          <w:tcPr>
            <w:tcW w:w="725" w:type="dxa"/>
          </w:tcPr>
          <w:p w14:paraId="26F27E9D" w14:textId="77777777" w:rsidR="00ED223E" w:rsidRPr="009A6C54" w:rsidRDefault="00ED223E" w:rsidP="00654B29">
            <w:pPr>
              <w:pStyle w:val="TableText"/>
            </w:pPr>
          </w:p>
        </w:tc>
        <w:tc>
          <w:tcPr>
            <w:tcW w:w="2464" w:type="dxa"/>
          </w:tcPr>
          <w:p w14:paraId="26F27E9E" w14:textId="77777777" w:rsidR="00ED223E" w:rsidRPr="009A6C54" w:rsidRDefault="00ED223E" w:rsidP="00654B29">
            <w:pPr>
              <w:pStyle w:val="TableText"/>
            </w:pPr>
            <w:r w:rsidRPr="009A6C54">
              <w:t>Batch Creation Date/Time</w:t>
            </w:r>
          </w:p>
        </w:tc>
        <w:tc>
          <w:tcPr>
            <w:tcW w:w="2845" w:type="dxa"/>
          </w:tcPr>
          <w:p w14:paraId="26F27E9F" w14:textId="77777777" w:rsidR="00ED223E" w:rsidRPr="009A6C54" w:rsidRDefault="00ED223E" w:rsidP="00654B29">
            <w:pPr>
              <w:pStyle w:val="TableText"/>
            </w:pPr>
            <w:r w:rsidRPr="009A6C54">
              <w:t>Date and time batch message was created</w:t>
            </w:r>
          </w:p>
        </w:tc>
      </w:tr>
      <w:tr w:rsidR="00ED223E" w:rsidRPr="009A6C54" w14:paraId="26F27EA9" w14:textId="77777777" w:rsidTr="00654B29">
        <w:tc>
          <w:tcPr>
            <w:tcW w:w="725" w:type="dxa"/>
          </w:tcPr>
          <w:p w14:paraId="26F27EA1" w14:textId="77777777" w:rsidR="00ED223E" w:rsidRPr="009A6C54" w:rsidRDefault="00ED223E" w:rsidP="00654B29">
            <w:pPr>
              <w:pStyle w:val="TableText"/>
            </w:pPr>
            <w:r w:rsidRPr="009A6C54">
              <w:t>8</w:t>
            </w:r>
          </w:p>
        </w:tc>
        <w:tc>
          <w:tcPr>
            <w:tcW w:w="725" w:type="dxa"/>
          </w:tcPr>
          <w:p w14:paraId="26F27EA2" w14:textId="77777777" w:rsidR="00ED223E" w:rsidRPr="009A6C54" w:rsidRDefault="00ED223E" w:rsidP="00654B29">
            <w:pPr>
              <w:pStyle w:val="TableText"/>
            </w:pPr>
            <w:r w:rsidRPr="009A6C54">
              <w:t>40</w:t>
            </w:r>
          </w:p>
        </w:tc>
        <w:tc>
          <w:tcPr>
            <w:tcW w:w="725" w:type="dxa"/>
          </w:tcPr>
          <w:p w14:paraId="26F27EA3" w14:textId="77777777" w:rsidR="00ED223E" w:rsidRPr="009A6C54" w:rsidRDefault="00ED223E" w:rsidP="00654B29">
            <w:pPr>
              <w:pStyle w:val="TableText"/>
            </w:pPr>
            <w:r w:rsidRPr="009A6C54">
              <w:t>ST</w:t>
            </w:r>
          </w:p>
        </w:tc>
        <w:tc>
          <w:tcPr>
            <w:tcW w:w="725" w:type="dxa"/>
          </w:tcPr>
          <w:p w14:paraId="26F27EA4" w14:textId="77777777" w:rsidR="00ED223E" w:rsidRPr="009A6C54" w:rsidRDefault="00ED223E" w:rsidP="00654B29">
            <w:pPr>
              <w:pStyle w:val="TableText"/>
            </w:pPr>
          </w:p>
        </w:tc>
        <w:tc>
          <w:tcPr>
            <w:tcW w:w="725" w:type="dxa"/>
          </w:tcPr>
          <w:p w14:paraId="26F27EA5" w14:textId="77777777" w:rsidR="00ED223E" w:rsidRPr="009A6C54" w:rsidRDefault="00ED223E" w:rsidP="00654B29">
            <w:pPr>
              <w:pStyle w:val="TableText"/>
            </w:pPr>
          </w:p>
        </w:tc>
        <w:tc>
          <w:tcPr>
            <w:tcW w:w="725" w:type="dxa"/>
          </w:tcPr>
          <w:p w14:paraId="26F27EA6" w14:textId="77777777" w:rsidR="00ED223E" w:rsidRPr="009A6C54" w:rsidRDefault="00ED223E" w:rsidP="00654B29">
            <w:pPr>
              <w:pStyle w:val="TableText"/>
            </w:pPr>
          </w:p>
        </w:tc>
        <w:tc>
          <w:tcPr>
            <w:tcW w:w="2464" w:type="dxa"/>
          </w:tcPr>
          <w:p w14:paraId="26F27EA7" w14:textId="77777777" w:rsidR="00ED223E" w:rsidRPr="009A6C54" w:rsidRDefault="00ED223E" w:rsidP="00654B29">
            <w:pPr>
              <w:pStyle w:val="TableText"/>
            </w:pPr>
            <w:r w:rsidRPr="009A6C54">
              <w:t>Batch Security</w:t>
            </w:r>
          </w:p>
        </w:tc>
        <w:tc>
          <w:tcPr>
            <w:tcW w:w="2845" w:type="dxa"/>
          </w:tcPr>
          <w:p w14:paraId="26F27EA8" w14:textId="77777777" w:rsidR="00ED223E" w:rsidRPr="009A6C54" w:rsidRDefault="00ED223E" w:rsidP="00654B29">
            <w:pPr>
              <w:pStyle w:val="TableText"/>
            </w:pPr>
            <w:r w:rsidRPr="009A6C54">
              <w:t>Not used</w:t>
            </w:r>
          </w:p>
        </w:tc>
      </w:tr>
      <w:tr w:rsidR="00ED223E" w:rsidRPr="009A6C54" w14:paraId="26F27EB6" w14:textId="77777777" w:rsidTr="00654B29">
        <w:tc>
          <w:tcPr>
            <w:tcW w:w="725" w:type="dxa"/>
          </w:tcPr>
          <w:p w14:paraId="26F27EAA" w14:textId="77777777" w:rsidR="00ED223E" w:rsidRPr="009A6C54" w:rsidRDefault="00ED223E" w:rsidP="00654B29">
            <w:pPr>
              <w:pStyle w:val="TableText"/>
              <w:rPr>
                <w:i/>
              </w:rPr>
            </w:pPr>
          </w:p>
        </w:tc>
        <w:tc>
          <w:tcPr>
            <w:tcW w:w="725" w:type="dxa"/>
          </w:tcPr>
          <w:p w14:paraId="26F27EAB" w14:textId="77777777" w:rsidR="00ED223E" w:rsidRPr="009A6C54" w:rsidRDefault="00ED223E" w:rsidP="00654B29">
            <w:pPr>
              <w:pStyle w:val="TableText"/>
              <w:rPr>
                <w:i/>
              </w:rPr>
            </w:pPr>
            <w:r w:rsidRPr="009A6C54">
              <w:rPr>
                <w:i/>
              </w:rPr>
              <w:t>20</w:t>
            </w:r>
          </w:p>
        </w:tc>
        <w:tc>
          <w:tcPr>
            <w:tcW w:w="725" w:type="dxa"/>
          </w:tcPr>
          <w:p w14:paraId="26F27EAC" w14:textId="77777777" w:rsidR="00ED223E" w:rsidRPr="009A6C54" w:rsidRDefault="00ED223E" w:rsidP="00654B29">
            <w:pPr>
              <w:pStyle w:val="TableText"/>
              <w:rPr>
                <w:i/>
              </w:rPr>
            </w:pPr>
            <w:r w:rsidRPr="009A6C54">
              <w:rPr>
                <w:i/>
              </w:rPr>
              <w:t>ST</w:t>
            </w:r>
          </w:p>
        </w:tc>
        <w:tc>
          <w:tcPr>
            <w:tcW w:w="725" w:type="dxa"/>
          </w:tcPr>
          <w:p w14:paraId="26F27EAD" w14:textId="77777777" w:rsidR="00ED223E" w:rsidRPr="009A6C54" w:rsidRDefault="00ED223E" w:rsidP="00654B29">
            <w:pPr>
              <w:pStyle w:val="TableText"/>
              <w:rPr>
                <w:i/>
              </w:rPr>
            </w:pPr>
          </w:p>
        </w:tc>
        <w:tc>
          <w:tcPr>
            <w:tcW w:w="725" w:type="dxa"/>
          </w:tcPr>
          <w:p w14:paraId="26F27EAE" w14:textId="77777777" w:rsidR="00ED223E" w:rsidRPr="009A6C54" w:rsidRDefault="00ED223E" w:rsidP="00654B29">
            <w:pPr>
              <w:pStyle w:val="TableText"/>
              <w:rPr>
                <w:i/>
              </w:rPr>
            </w:pPr>
          </w:p>
        </w:tc>
        <w:tc>
          <w:tcPr>
            <w:tcW w:w="725" w:type="dxa"/>
          </w:tcPr>
          <w:p w14:paraId="26F27EAF" w14:textId="77777777" w:rsidR="00ED223E" w:rsidRPr="009A6C54" w:rsidRDefault="00ED223E" w:rsidP="00654B29">
            <w:pPr>
              <w:pStyle w:val="TableText"/>
              <w:rPr>
                <w:i/>
              </w:rPr>
            </w:pPr>
          </w:p>
        </w:tc>
        <w:tc>
          <w:tcPr>
            <w:tcW w:w="2464" w:type="dxa"/>
          </w:tcPr>
          <w:p w14:paraId="26F27EB0" w14:textId="77777777" w:rsidR="00ED223E" w:rsidRPr="009A6C54" w:rsidRDefault="00ED223E" w:rsidP="00654B29">
            <w:pPr>
              <w:pStyle w:val="TableText"/>
              <w:rPr>
                <w:i/>
              </w:rPr>
            </w:pPr>
            <w:r w:rsidRPr="009A6C54">
              <w:rPr>
                <w:i/>
              </w:rPr>
              <w:t>Batch Name/ID/Type</w:t>
            </w:r>
          </w:p>
        </w:tc>
        <w:tc>
          <w:tcPr>
            <w:tcW w:w="2845" w:type="dxa"/>
          </w:tcPr>
          <w:p w14:paraId="26F27EB1" w14:textId="77777777"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14:paraId="26F27EB2" w14:textId="77777777" w:rsidR="00ED223E" w:rsidRPr="009A6C54" w:rsidRDefault="00ED223E" w:rsidP="00654B29">
            <w:pPr>
              <w:pStyle w:val="TableText"/>
              <w:rPr>
                <w:i/>
              </w:rPr>
            </w:pPr>
            <w:r w:rsidRPr="009A6C54">
              <w:rPr>
                <w:i/>
              </w:rPr>
              <w:t>Component 1: Not used</w:t>
            </w:r>
          </w:p>
          <w:p w14:paraId="26F27EB3" w14:textId="77777777" w:rsidR="00ED223E" w:rsidRPr="009A6C54" w:rsidRDefault="00ED223E" w:rsidP="00654B29">
            <w:pPr>
              <w:pStyle w:val="TableText"/>
              <w:rPr>
                <w:i/>
              </w:rPr>
            </w:pPr>
            <w:r w:rsidRPr="009A6C54">
              <w:rPr>
                <w:i/>
              </w:rPr>
              <w:t>Component 2: P</w:t>
            </w:r>
          </w:p>
          <w:p w14:paraId="26F27EB4" w14:textId="77777777" w:rsidR="00ED223E" w:rsidRPr="009A6C54" w:rsidRDefault="00ED223E" w:rsidP="00654B29">
            <w:pPr>
              <w:pStyle w:val="TableText"/>
              <w:rPr>
                <w:i/>
              </w:rPr>
            </w:pPr>
            <w:r w:rsidRPr="009A6C54">
              <w:rPr>
                <w:i/>
              </w:rPr>
              <w:t>Component 3: ADT|Z00</w:t>
            </w:r>
          </w:p>
          <w:p w14:paraId="26F27EB5" w14:textId="77777777" w:rsidR="00ED223E" w:rsidRPr="009A6C54" w:rsidRDefault="00ED223E" w:rsidP="00654B29">
            <w:pPr>
              <w:pStyle w:val="TableText"/>
              <w:rPr>
                <w:i/>
              </w:rPr>
            </w:pPr>
            <w:r w:rsidRPr="009A6C54">
              <w:rPr>
                <w:i/>
              </w:rPr>
              <w:t>Component 4: 2.3</w:t>
            </w:r>
          </w:p>
        </w:tc>
      </w:tr>
      <w:tr w:rsidR="00ED223E" w:rsidRPr="009A6C54" w14:paraId="26F27EC1" w14:textId="77777777" w:rsidTr="00654B29">
        <w:tc>
          <w:tcPr>
            <w:tcW w:w="725" w:type="dxa"/>
          </w:tcPr>
          <w:p w14:paraId="26F27EB7" w14:textId="77777777" w:rsidR="00ED223E" w:rsidRPr="009A6C54" w:rsidRDefault="00ED223E" w:rsidP="00654B29">
            <w:pPr>
              <w:pStyle w:val="TableText"/>
            </w:pPr>
            <w:r w:rsidRPr="009A6C54">
              <w:t>10</w:t>
            </w:r>
          </w:p>
        </w:tc>
        <w:tc>
          <w:tcPr>
            <w:tcW w:w="725" w:type="dxa"/>
          </w:tcPr>
          <w:p w14:paraId="26F27EB8" w14:textId="77777777" w:rsidR="00ED223E" w:rsidRPr="009A6C54" w:rsidRDefault="00ED223E" w:rsidP="00654B29">
            <w:pPr>
              <w:pStyle w:val="TableText"/>
            </w:pPr>
            <w:r w:rsidRPr="009A6C54">
              <w:t>80</w:t>
            </w:r>
          </w:p>
        </w:tc>
        <w:tc>
          <w:tcPr>
            <w:tcW w:w="725" w:type="dxa"/>
          </w:tcPr>
          <w:p w14:paraId="26F27EB9" w14:textId="77777777" w:rsidR="00ED223E" w:rsidRPr="009A6C54" w:rsidRDefault="00ED223E" w:rsidP="00654B29">
            <w:pPr>
              <w:pStyle w:val="TableText"/>
            </w:pPr>
            <w:r w:rsidRPr="009A6C54">
              <w:t>ST</w:t>
            </w:r>
          </w:p>
        </w:tc>
        <w:tc>
          <w:tcPr>
            <w:tcW w:w="725" w:type="dxa"/>
          </w:tcPr>
          <w:p w14:paraId="26F27EBA" w14:textId="77777777" w:rsidR="00ED223E" w:rsidRPr="009A6C54" w:rsidRDefault="00ED223E" w:rsidP="00654B29">
            <w:pPr>
              <w:pStyle w:val="TableText"/>
            </w:pPr>
          </w:p>
        </w:tc>
        <w:tc>
          <w:tcPr>
            <w:tcW w:w="725" w:type="dxa"/>
          </w:tcPr>
          <w:p w14:paraId="26F27EBB" w14:textId="77777777" w:rsidR="00ED223E" w:rsidRPr="009A6C54" w:rsidRDefault="00ED223E" w:rsidP="00654B29">
            <w:pPr>
              <w:pStyle w:val="TableText"/>
            </w:pPr>
          </w:p>
        </w:tc>
        <w:tc>
          <w:tcPr>
            <w:tcW w:w="725" w:type="dxa"/>
          </w:tcPr>
          <w:p w14:paraId="26F27EBC" w14:textId="77777777" w:rsidR="00ED223E" w:rsidRPr="009A6C54" w:rsidRDefault="00ED223E" w:rsidP="00654B29">
            <w:pPr>
              <w:pStyle w:val="TableText"/>
            </w:pPr>
          </w:p>
        </w:tc>
        <w:tc>
          <w:tcPr>
            <w:tcW w:w="2464" w:type="dxa"/>
          </w:tcPr>
          <w:p w14:paraId="26F27EBD" w14:textId="77777777" w:rsidR="00ED223E" w:rsidRPr="009A6C54" w:rsidRDefault="00ED223E" w:rsidP="00654B29">
            <w:pPr>
              <w:pStyle w:val="TableText"/>
            </w:pPr>
            <w:r w:rsidRPr="009A6C54">
              <w:t>Batch Comment</w:t>
            </w:r>
          </w:p>
        </w:tc>
        <w:tc>
          <w:tcPr>
            <w:tcW w:w="2845" w:type="dxa"/>
          </w:tcPr>
          <w:p w14:paraId="26F27EBE" w14:textId="77777777" w:rsidR="00ED223E" w:rsidRPr="009A6C54" w:rsidRDefault="00ED223E" w:rsidP="00654B29">
            <w:pPr>
              <w:pStyle w:val="TableText"/>
            </w:pPr>
            <w:r w:rsidRPr="009A6C54">
              <w:t>2 Components</w:t>
            </w:r>
            <w:r w:rsidRPr="009A6C54">
              <w:rPr>
                <w:position w:val="6"/>
              </w:rPr>
              <w:footnoteReference w:id="3"/>
            </w:r>
            <w:r w:rsidRPr="009A6C54">
              <w:t>:</w:t>
            </w:r>
          </w:p>
          <w:p w14:paraId="26F27EBF" w14:textId="77777777" w:rsidR="00ED223E" w:rsidRPr="009A6C54" w:rsidRDefault="00ED223E" w:rsidP="00654B29">
            <w:pPr>
              <w:pStyle w:val="TableText"/>
            </w:pPr>
            <w:r w:rsidRPr="009A6C54">
              <w:t xml:space="preserve">Component 1: </w:t>
            </w:r>
            <w:r w:rsidRPr="009A6C54">
              <w:rPr>
                <w:i/>
              </w:rPr>
              <w:t>Refer to Table 0008</w:t>
            </w:r>
          </w:p>
          <w:p w14:paraId="26F27EC0" w14:textId="77777777" w:rsidR="00ED223E" w:rsidRPr="009A6C54" w:rsidRDefault="00ED223E" w:rsidP="00654B29">
            <w:pPr>
              <w:pStyle w:val="TableText"/>
            </w:pPr>
            <w:r w:rsidRPr="009A6C54">
              <w:t>Component 2: Text Message</w:t>
            </w:r>
          </w:p>
        </w:tc>
      </w:tr>
      <w:tr w:rsidR="00ED223E" w:rsidRPr="009A6C54" w14:paraId="26F27ECA" w14:textId="77777777" w:rsidTr="00654B29">
        <w:tc>
          <w:tcPr>
            <w:tcW w:w="725" w:type="dxa"/>
          </w:tcPr>
          <w:p w14:paraId="26F27EC2" w14:textId="77777777" w:rsidR="00ED223E" w:rsidRPr="009A6C54" w:rsidRDefault="00ED223E" w:rsidP="00654B29">
            <w:pPr>
              <w:pStyle w:val="TableText"/>
            </w:pPr>
            <w:r w:rsidRPr="009A6C54">
              <w:t>11</w:t>
            </w:r>
          </w:p>
        </w:tc>
        <w:tc>
          <w:tcPr>
            <w:tcW w:w="725" w:type="dxa"/>
          </w:tcPr>
          <w:p w14:paraId="26F27EC3" w14:textId="77777777" w:rsidR="00ED223E" w:rsidRPr="009A6C54" w:rsidRDefault="00ED223E" w:rsidP="00654B29">
            <w:pPr>
              <w:pStyle w:val="TableText"/>
            </w:pPr>
            <w:r w:rsidRPr="009A6C54">
              <w:t>20</w:t>
            </w:r>
          </w:p>
        </w:tc>
        <w:tc>
          <w:tcPr>
            <w:tcW w:w="725" w:type="dxa"/>
          </w:tcPr>
          <w:p w14:paraId="26F27EC4" w14:textId="77777777" w:rsidR="00ED223E" w:rsidRPr="009A6C54" w:rsidRDefault="00ED223E" w:rsidP="00654B29">
            <w:pPr>
              <w:pStyle w:val="TableText"/>
            </w:pPr>
            <w:r w:rsidRPr="009A6C54">
              <w:t>ST</w:t>
            </w:r>
          </w:p>
        </w:tc>
        <w:tc>
          <w:tcPr>
            <w:tcW w:w="725" w:type="dxa"/>
          </w:tcPr>
          <w:p w14:paraId="26F27EC5" w14:textId="77777777" w:rsidR="00ED223E" w:rsidRPr="009A6C54" w:rsidRDefault="00ED223E" w:rsidP="00654B29">
            <w:pPr>
              <w:pStyle w:val="TableText"/>
            </w:pPr>
          </w:p>
        </w:tc>
        <w:tc>
          <w:tcPr>
            <w:tcW w:w="725" w:type="dxa"/>
          </w:tcPr>
          <w:p w14:paraId="26F27EC6" w14:textId="77777777" w:rsidR="00ED223E" w:rsidRPr="009A6C54" w:rsidRDefault="00ED223E" w:rsidP="00654B29">
            <w:pPr>
              <w:pStyle w:val="TableText"/>
            </w:pPr>
          </w:p>
        </w:tc>
        <w:tc>
          <w:tcPr>
            <w:tcW w:w="725" w:type="dxa"/>
          </w:tcPr>
          <w:p w14:paraId="26F27EC7" w14:textId="77777777" w:rsidR="00ED223E" w:rsidRPr="009A6C54" w:rsidRDefault="00ED223E" w:rsidP="00654B29">
            <w:pPr>
              <w:pStyle w:val="TableText"/>
            </w:pPr>
          </w:p>
        </w:tc>
        <w:tc>
          <w:tcPr>
            <w:tcW w:w="2464" w:type="dxa"/>
          </w:tcPr>
          <w:p w14:paraId="26F27EC8" w14:textId="77777777" w:rsidR="00ED223E" w:rsidRPr="009A6C54" w:rsidRDefault="00ED223E" w:rsidP="00654B29">
            <w:pPr>
              <w:pStyle w:val="TableText"/>
            </w:pPr>
            <w:r w:rsidRPr="009A6C54">
              <w:t>Batch Control ID</w:t>
            </w:r>
          </w:p>
        </w:tc>
        <w:tc>
          <w:tcPr>
            <w:tcW w:w="2845" w:type="dxa"/>
          </w:tcPr>
          <w:p w14:paraId="26F27EC9" w14:textId="77777777"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14:paraId="26F27ED3" w14:textId="77777777" w:rsidTr="00654B29">
        <w:tc>
          <w:tcPr>
            <w:tcW w:w="725" w:type="dxa"/>
          </w:tcPr>
          <w:p w14:paraId="26F27ECB" w14:textId="77777777" w:rsidR="00ED223E" w:rsidRPr="009A6C54" w:rsidRDefault="00ED223E" w:rsidP="00654B29">
            <w:pPr>
              <w:pStyle w:val="TableText"/>
            </w:pPr>
            <w:r w:rsidRPr="009A6C54">
              <w:t>12</w:t>
            </w:r>
          </w:p>
        </w:tc>
        <w:tc>
          <w:tcPr>
            <w:tcW w:w="725" w:type="dxa"/>
          </w:tcPr>
          <w:p w14:paraId="26F27ECC" w14:textId="77777777" w:rsidR="00ED223E" w:rsidRPr="009A6C54" w:rsidRDefault="00ED223E" w:rsidP="00654B29">
            <w:pPr>
              <w:pStyle w:val="TableText"/>
            </w:pPr>
            <w:r w:rsidRPr="009A6C54">
              <w:t>20</w:t>
            </w:r>
          </w:p>
        </w:tc>
        <w:tc>
          <w:tcPr>
            <w:tcW w:w="725" w:type="dxa"/>
          </w:tcPr>
          <w:p w14:paraId="26F27ECD" w14:textId="77777777" w:rsidR="00ED223E" w:rsidRPr="009A6C54" w:rsidRDefault="00ED223E" w:rsidP="00654B29">
            <w:pPr>
              <w:pStyle w:val="TableText"/>
            </w:pPr>
            <w:r w:rsidRPr="009A6C54">
              <w:t>ST</w:t>
            </w:r>
          </w:p>
        </w:tc>
        <w:tc>
          <w:tcPr>
            <w:tcW w:w="725" w:type="dxa"/>
          </w:tcPr>
          <w:p w14:paraId="26F27ECE" w14:textId="77777777" w:rsidR="00ED223E" w:rsidRPr="009A6C54" w:rsidRDefault="00ED223E" w:rsidP="00654B29">
            <w:pPr>
              <w:pStyle w:val="TableText"/>
            </w:pPr>
          </w:p>
        </w:tc>
        <w:tc>
          <w:tcPr>
            <w:tcW w:w="725" w:type="dxa"/>
          </w:tcPr>
          <w:p w14:paraId="26F27ECF" w14:textId="77777777" w:rsidR="00ED223E" w:rsidRPr="009A6C54" w:rsidRDefault="00ED223E" w:rsidP="00654B29">
            <w:pPr>
              <w:pStyle w:val="TableText"/>
            </w:pPr>
          </w:p>
        </w:tc>
        <w:tc>
          <w:tcPr>
            <w:tcW w:w="725" w:type="dxa"/>
          </w:tcPr>
          <w:p w14:paraId="26F27ED0" w14:textId="77777777" w:rsidR="00ED223E" w:rsidRPr="009A6C54" w:rsidRDefault="00ED223E" w:rsidP="00654B29">
            <w:pPr>
              <w:pStyle w:val="TableText"/>
            </w:pPr>
          </w:p>
        </w:tc>
        <w:tc>
          <w:tcPr>
            <w:tcW w:w="2464" w:type="dxa"/>
          </w:tcPr>
          <w:p w14:paraId="26F27ED1" w14:textId="77777777" w:rsidR="00ED223E" w:rsidRPr="009A6C54" w:rsidRDefault="00ED223E" w:rsidP="00654B29">
            <w:pPr>
              <w:pStyle w:val="TableText"/>
            </w:pPr>
            <w:r w:rsidRPr="009A6C54">
              <w:t>Reference Batch Control ID</w:t>
            </w:r>
          </w:p>
        </w:tc>
        <w:tc>
          <w:tcPr>
            <w:tcW w:w="2845" w:type="dxa"/>
          </w:tcPr>
          <w:p w14:paraId="26F27ED2" w14:textId="77777777" w:rsidR="00ED223E" w:rsidRPr="009A6C54" w:rsidRDefault="00ED223E" w:rsidP="00654B29">
            <w:pPr>
              <w:pStyle w:val="TableText"/>
            </w:pPr>
            <w:r w:rsidRPr="009A6C54">
              <w:t>Batch Control ID of batch message being acknowledged</w:t>
            </w:r>
          </w:p>
        </w:tc>
      </w:tr>
    </w:tbl>
    <w:p w14:paraId="26F27ED4" w14:textId="77777777" w:rsidR="00B54464" w:rsidRPr="009A6C54" w:rsidRDefault="00B54464" w:rsidP="00B54464">
      <w:pPr>
        <w:pStyle w:val="BodyText"/>
        <w:spacing w:before="0" w:after="0"/>
        <w:rPr>
          <w:lang w:val="en-US"/>
        </w:rPr>
      </w:pPr>
    </w:p>
    <w:p w14:paraId="26F27ED5" w14:textId="77777777" w:rsidR="00ED223E" w:rsidRPr="009A6C54" w:rsidRDefault="00ED223E" w:rsidP="00B54464">
      <w:pPr>
        <w:pStyle w:val="BodyText"/>
        <w:spacing w:before="0" w:after="0"/>
      </w:pPr>
      <w:r w:rsidRPr="009A6C54">
        <w:t>The VISTA HL7 package has placed special meaning on this field.</w:t>
      </w:r>
    </w:p>
    <w:p w14:paraId="26F27ED6" w14:textId="77777777"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14:paraId="26F27ED7" w14:textId="77777777" w:rsidR="00EF76C9" w:rsidRPr="009A6C54" w:rsidRDefault="00EF76C9" w:rsidP="006C4512">
      <w:pPr>
        <w:pStyle w:val="BodyText"/>
        <w:tabs>
          <w:tab w:val="left" w:pos="36"/>
        </w:tabs>
        <w:rPr>
          <w:lang w:val="en-US"/>
        </w:rPr>
      </w:pPr>
    </w:p>
    <w:p w14:paraId="26F27ED8" w14:textId="77777777" w:rsidR="00EF76C9" w:rsidRPr="009A6C54" w:rsidRDefault="00EF76C9" w:rsidP="006C4512">
      <w:pPr>
        <w:pStyle w:val="BodyText"/>
        <w:tabs>
          <w:tab w:val="left" w:pos="36"/>
        </w:tabs>
        <w:rPr>
          <w:lang w:val="en-US"/>
        </w:rPr>
      </w:pPr>
    </w:p>
    <w:p w14:paraId="26F27ED9" w14:textId="77777777" w:rsidR="00ED223E" w:rsidRPr="009A6C54" w:rsidRDefault="003539BA" w:rsidP="00ED223E">
      <w:pPr>
        <w:pStyle w:val="Heading3"/>
      </w:pPr>
      <w:bookmarkStart w:id="304" w:name="_Toc518911307"/>
      <w:r w:rsidRPr="009A6C54">
        <w:t>BTS - Batch Trailer Segment</w:t>
      </w:r>
      <w:bookmarkEnd w:id="304"/>
    </w:p>
    <w:p w14:paraId="26F27EDA" w14:textId="77777777"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14:paraId="26F27EDB" w14:textId="2B463AA1" w:rsidR="00660025" w:rsidRPr="009A6C54" w:rsidRDefault="00660025" w:rsidP="00741C15">
      <w:pPr>
        <w:pStyle w:val="Caption"/>
        <w:rPr>
          <w:rFonts w:cs="Arial"/>
          <w:lang w:val="en-US"/>
        </w:rPr>
      </w:pPr>
      <w:bookmarkStart w:id="305" w:name="_Toc517426449"/>
      <w:r w:rsidRPr="009A6C54">
        <w:lastRenderedPageBreak/>
        <w:t xml:space="preserve">Table </w:t>
      </w:r>
      <w:r w:rsidR="007E52CE">
        <w:fldChar w:fldCharType="begin"/>
      </w:r>
      <w:r w:rsidR="007E52CE">
        <w:instrText xml:space="preserve"> SEQ Table \* ARABIC </w:instrText>
      </w:r>
      <w:r w:rsidR="007E52CE">
        <w:fldChar w:fldCharType="separate"/>
      </w:r>
      <w:r w:rsidR="00D555E0">
        <w:rPr>
          <w:noProof/>
        </w:rPr>
        <w:t>45</w:t>
      </w:r>
      <w:r w:rsidR="007E52CE">
        <w:rPr>
          <w:noProof/>
        </w:rPr>
        <w:fldChar w:fldCharType="end"/>
      </w:r>
      <w:r w:rsidRPr="009A6C54">
        <w:rPr>
          <w:lang w:val="en-US"/>
        </w:rPr>
        <w:t>: Batch Trailer Segment</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EE4" w14:textId="77777777" w:rsidTr="002B5785">
        <w:trPr>
          <w:tblHeader/>
        </w:trPr>
        <w:tc>
          <w:tcPr>
            <w:tcW w:w="725" w:type="dxa"/>
            <w:tcBorders>
              <w:top w:val="single" w:sz="12" w:space="0" w:color="auto"/>
              <w:bottom w:val="single" w:sz="6" w:space="0" w:color="auto"/>
            </w:tcBorders>
            <w:shd w:val="clear" w:color="auto" w:fill="BFBFBF"/>
          </w:tcPr>
          <w:p w14:paraId="26F27EDC" w14:textId="77777777" w:rsidR="00ED223E" w:rsidRPr="009A6C54" w:rsidRDefault="00ED223E" w:rsidP="00654B29">
            <w:pPr>
              <w:pStyle w:val="TableHeading"/>
            </w:pPr>
            <w:bookmarkStart w:id="306" w:name="ColumnTitle_44"/>
            <w:bookmarkEnd w:id="306"/>
            <w:r w:rsidRPr="009A6C54">
              <w:t>SEQ</w:t>
            </w:r>
          </w:p>
        </w:tc>
        <w:tc>
          <w:tcPr>
            <w:tcW w:w="725" w:type="dxa"/>
            <w:tcBorders>
              <w:top w:val="single" w:sz="12" w:space="0" w:color="auto"/>
              <w:bottom w:val="single" w:sz="6" w:space="0" w:color="auto"/>
            </w:tcBorders>
            <w:shd w:val="clear" w:color="auto" w:fill="BFBFBF"/>
          </w:tcPr>
          <w:p w14:paraId="26F27EDD"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EDE"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EDF"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EE0"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EE1"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EE2"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EE3" w14:textId="77777777" w:rsidR="00ED223E" w:rsidRPr="009A6C54" w:rsidRDefault="00ED223E" w:rsidP="00654B29">
            <w:pPr>
              <w:pStyle w:val="TableHeading"/>
            </w:pPr>
            <w:r w:rsidRPr="009A6C54">
              <w:t>VISTA DESCRIPTION</w:t>
            </w:r>
          </w:p>
        </w:tc>
      </w:tr>
      <w:tr w:rsidR="00ED223E" w:rsidRPr="009A6C54" w14:paraId="26F27EED" w14:textId="77777777" w:rsidTr="00654B29">
        <w:tc>
          <w:tcPr>
            <w:tcW w:w="725" w:type="dxa"/>
            <w:tcBorders>
              <w:top w:val="single" w:sz="6" w:space="0" w:color="auto"/>
            </w:tcBorders>
          </w:tcPr>
          <w:p w14:paraId="26F27EE5" w14:textId="77777777" w:rsidR="00ED223E" w:rsidRPr="009A6C54" w:rsidRDefault="00ED223E" w:rsidP="00654B29">
            <w:pPr>
              <w:pStyle w:val="TableText"/>
            </w:pPr>
            <w:r w:rsidRPr="009A6C54">
              <w:t>1</w:t>
            </w:r>
          </w:p>
        </w:tc>
        <w:tc>
          <w:tcPr>
            <w:tcW w:w="725" w:type="dxa"/>
            <w:tcBorders>
              <w:top w:val="single" w:sz="6" w:space="0" w:color="auto"/>
            </w:tcBorders>
          </w:tcPr>
          <w:p w14:paraId="26F27EE6" w14:textId="77777777" w:rsidR="00ED223E" w:rsidRPr="009A6C54" w:rsidRDefault="00ED223E" w:rsidP="00654B29">
            <w:pPr>
              <w:pStyle w:val="TableText"/>
            </w:pPr>
            <w:r w:rsidRPr="009A6C54">
              <w:t>10</w:t>
            </w:r>
          </w:p>
        </w:tc>
        <w:tc>
          <w:tcPr>
            <w:tcW w:w="725" w:type="dxa"/>
            <w:tcBorders>
              <w:top w:val="single" w:sz="6" w:space="0" w:color="auto"/>
            </w:tcBorders>
          </w:tcPr>
          <w:p w14:paraId="26F27EE7" w14:textId="77777777" w:rsidR="00ED223E" w:rsidRPr="009A6C54" w:rsidRDefault="00ED223E" w:rsidP="00654B29">
            <w:pPr>
              <w:pStyle w:val="TableText"/>
            </w:pPr>
            <w:r w:rsidRPr="009A6C54">
              <w:t>ST</w:t>
            </w:r>
          </w:p>
        </w:tc>
        <w:tc>
          <w:tcPr>
            <w:tcW w:w="725" w:type="dxa"/>
            <w:tcBorders>
              <w:top w:val="single" w:sz="6" w:space="0" w:color="auto"/>
            </w:tcBorders>
          </w:tcPr>
          <w:p w14:paraId="26F27EE8" w14:textId="77777777" w:rsidR="00ED223E" w:rsidRPr="009A6C54" w:rsidRDefault="00ED223E" w:rsidP="00654B29">
            <w:pPr>
              <w:pStyle w:val="TableText"/>
            </w:pPr>
          </w:p>
        </w:tc>
        <w:tc>
          <w:tcPr>
            <w:tcW w:w="725" w:type="dxa"/>
            <w:tcBorders>
              <w:top w:val="single" w:sz="6" w:space="0" w:color="auto"/>
            </w:tcBorders>
          </w:tcPr>
          <w:p w14:paraId="26F27EE9" w14:textId="77777777" w:rsidR="00ED223E" w:rsidRPr="009A6C54" w:rsidRDefault="00ED223E" w:rsidP="00654B29">
            <w:pPr>
              <w:pStyle w:val="TableText"/>
            </w:pPr>
          </w:p>
        </w:tc>
        <w:tc>
          <w:tcPr>
            <w:tcW w:w="725" w:type="dxa"/>
            <w:tcBorders>
              <w:top w:val="single" w:sz="6" w:space="0" w:color="auto"/>
            </w:tcBorders>
          </w:tcPr>
          <w:p w14:paraId="26F27EEA" w14:textId="77777777" w:rsidR="00ED223E" w:rsidRPr="009A6C54" w:rsidRDefault="00ED223E" w:rsidP="00654B29">
            <w:pPr>
              <w:pStyle w:val="TableText"/>
            </w:pPr>
            <w:r w:rsidRPr="009A6C54">
              <w:t>0093</w:t>
            </w:r>
          </w:p>
        </w:tc>
        <w:tc>
          <w:tcPr>
            <w:tcW w:w="2464" w:type="dxa"/>
            <w:tcBorders>
              <w:top w:val="single" w:sz="6" w:space="0" w:color="auto"/>
            </w:tcBorders>
          </w:tcPr>
          <w:p w14:paraId="26F27EEB" w14:textId="77777777" w:rsidR="00ED223E" w:rsidRPr="009A6C54" w:rsidRDefault="00ED223E" w:rsidP="00654B29">
            <w:pPr>
              <w:pStyle w:val="TableText"/>
            </w:pPr>
            <w:r w:rsidRPr="009A6C54">
              <w:t>Batch Message Count</w:t>
            </w:r>
          </w:p>
        </w:tc>
        <w:tc>
          <w:tcPr>
            <w:tcW w:w="2464" w:type="dxa"/>
            <w:tcBorders>
              <w:top w:val="single" w:sz="6" w:space="0" w:color="auto"/>
            </w:tcBorders>
          </w:tcPr>
          <w:p w14:paraId="26F27EEC" w14:textId="77777777" w:rsidR="00ED223E" w:rsidRPr="009A6C54" w:rsidRDefault="00ED223E" w:rsidP="00654B29">
            <w:pPr>
              <w:pStyle w:val="TableText"/>
            </w:pPr>
            <w:r w:rsidRPr="009A6C54">
              <w:t>Number of messages within batch</w:t>
            </w:r>
          </w:p>
        </w:tc>
      </w:tr>
      <w:tr w:rsidR="00ED223E" w:rsidRPr="009A6C54" w14:paraId="26F27EF6" w14:textId="77777777" w:rsidTr="00654B29">
        <w:tc>
          <w:tcPr>
            <w:tcW w:w="725" w:type="dxa"/>
          </w:tcPr>
          <w:p w14:paraId="26F27EEE" w14:textId="77777777" w:rsidR="00ED223E" w:rsidRPr="009A6C54" w:rsidRDefault="00ED223E" w:rsidP="00654B29">
            <w:pPr>
              <w:pStyle w:val="TableText"/>
            </w:pPr>
            <w:r w:rsidRPr="009A6C54">
              <w:t>2</w:t>
            </w:r>
          </w:p>
        </w:tc>
        <w:tc>
          <w:tcPr>
            <w:tcW w:w="725" w:type="dxa"/>
          </w:tcPr>
          <w:p w14:paraId="26F27EEF" w14:textId="77777777" w:rsidR="00ED223E" w:rsidRPr="009A6C54" w:rsidRDefault="00ED223E" w:rsidP="00654B29">
            <w:pPr>
              <w:pStyle w:val="TableText"/>
            </w:pPr>
            <w:r w:rsidRPr="009A6C54">
              <w:t>80</w:t>
            </w:r>
          </w:p>
        </w:tc>
        <w:tc>
          <w:tcPr>
            <w:tcW w:w="725" w:type="dxa"/>
          </w:tcPr>
          <w:p w14:paraId="26F27EF0" w14:textId="77777777" w:rsidR="00ED223E" w:rsidRPr="009A6C54" w:rsidRDefault="00ED223E" w:rsidP="00654B29">
            <w:pPr>
              <w:pStyle w:val="TableText"/>
            </w:pPr>
            <w:r w:rsidRPr="009A6C54">
              <w:t>ST</w:t>
            </w:r>
          </w:p>
        </w:tc>
        <w:tc>
          <w:tcPr>
            <w:tcW w:w="725" w:type="dxa"/>
          </w:tcPr>
          <w:p w14:paraId="26F27EF1" w14:textId="77777777" w:rsidR="00ED223E" w:rsidRPr="009A6C54" w:rsidRDefault="00ED223E" w:rsidP="00654B29">
            <w:pPr>
              <w:pStyle w:val="TableText"/>
            </w:pPr>
          </w:p>
        </w:tc>
        <w:tc>
          <w:tcPr>
            <w:tcW w:w="725" w:type="dxa"/>
          </w:tcPr>
          <w:p w14:paraId="26F27EF2" w14:textId="77777777" w:rsidR="00ED223E" w:rsidRPr="009A6C54" w:rsidRDefault="00ED223E" w:rsidP="00654B29">
            <w:pPr>
              <w:pStyle w:val="TableText"/>
            </w:pPr>
          </w:p>
        </w:tc>
        <w:tc>
          <w:tcPr>
            <w:tcW w:w="725" w:type="dxa"/>
          </w:tcPr>
          <w:p w14:paraId="26F27EF3" w14:textId="77777777" w:rsidR="00ED223E" w:rsidRPr="009A6C54" w:rsidRDefault="00ED223E" w:rsidP="00654B29">
            <w:pPr>
              <w:pStyle w:val="TableText"/>
            </w:pPr>
            <w:r w:rsidRPr="009A6C54">
              <w:t>0094</w:t>
            </w:r>
          </w:p>
        </w:tc>
        <w:tc>
          <w:tcPr>
            <w:tcW w:w="2464" w:type="dxa"/>
          </w:tcPr>
          <w:p w14:paraId="26F27EF4" w14:textId="77777777" w:rsidR="00ED223E" w:rsidRPr="009A6C54" w:rsidRDefault="00ED223E" w:rsidP="00654B29">
            <w:pPr>
              <w:pStyle w:val="TableText"/>
            </w:pPr>
            <w:r w:rsidRPr="009A6C54">
              <w:t>Batch Comment</w:t>
            </w:r>
          </w:p>
        </w:tc>
        <w:tc>
          <w:tcPr>
            <w:tcW w:w="2464" w:type="dxa"/>
          </w:tcPr>
          <w:p w14:paraId="26F27EF5" w14:textId="77777777" w:rsidR="00ED223E" w:rsidRPr="009A6C54" w:rsidRDefault="00ED223E" w:rsidP="00654B29">
            <w:pPr>
              <w:pStyle w:val="TableText"/>
            </w:pPr>
            <w:r w:rsidRPr="009A6C54">
              <w:t>Not used</w:t>
            </w:r>
          </w:p>
        </w:tc>
      </w:tr>
      <w:tr w:rsidR="00ED223E" w:rsidRPr="009A6C54" w14:paraId="26F27EFF" w14:textId="77777777" w:rsidTr="00654B29">
        <w:tc>
          <w:tcPr>
            <w:tcW w:w="725" w:type="dxa"/>
          </w:tcPr>
          <w:p w14:paraId="26F27EF7" w14:textId="77777777" w:rsidR="00ED223E" w:rsidRPr="009A6C54" w:rsidRDefault="00ED223E" w:rsidP="00654B29">
            <w:pPr>
              <w:pStyle w:val="TableText"/>
            </w:pPr>
            <w:r w:rsidRPr="009A6C54">
              <w:t>3</w:t>
            </w:r>
          </w:p>
        </w:tc>
        <w:tc>
          <w:tcPr>
            <w:tcW w:w="725" w:type="dxa"/>
          </w:tcPr>
          <w:p w14:paraId="26F27EF8" w14:textId="77777777" w:rsidR="00ED223E" w:rsidRPr="009A6C54" w:rsidRDefault="00ED223E" w:rsidP="00654B29">
            <w:pPr>
              <w:pStyle w:val="TableText"/>
            </w:pPr>
            <w:r w:rsidRPr="009A6C54">
              <w:t>100</w:t>
            </w:r>
          </w:p>
        </w:tc>
        <w:tc>
          <w:tcPr>
            <w:tcW w:w="725" w:type="dxa"/>
          </w:tcPr>
          <w:p w14:paraId="26F27EF9" w14:textId="77777777" w:rsidR="00ED223E" w:rsidRPr="009A6C54" w:rsidRDefault="00ED223E" w:rsidP="00654B29">
            <w:pPr>
              <w:pStyle w:val="TableText"/>
            </w:pPr>
            <w:r w:rsidRPr="009A6C54">
              <w:t>CM</w:t>
            </w:r>
          </w:p>
        </w:tc>
        <w:tc>
          <w:tcPr>
            <w:tcW w:w="725" w:type="dxa"/>
          </w:tcPr>
          <w:p w14:paraId="26F27EFA" w14:textId="77777777" w:rsidR="00ED223E" w:rsidRPr="009A6C54" w:rsidRDefault="00ED223E" w:rsidP="00654B29">
            <w:pPr>
              <w:pStyle w:val="TableText"/>
            </w:pPr>
          </w:p>
        </w:tc>
        <w:tc>
          <w:tcPr>
            <w:tcW w:w="725" w:type="dxa"/>
          </w:tcPr>
          <w:p w14:paraId="26F27EFB" w14:textId="77777777" w:rsidR="00ED223E" w:rsidRPr="009A6C54" w:rsidRDefault="00ED223E" w:rsidP="00654B29">
            <w:pPr>
              <w:pStyle w:val="TableText"/>
            </w:pPr>
            <w:r w:rsidRPr="009A6C54">
              <w:t>Y</w:t>
            </w:r>
          </w:p>
        </w:tc>
        <w:tc>
          <w:tcPr>
            <w:tcW w:w="725" w:type="dxa"/>
          </w:tcPr>
          <w:p w14:paraId="26F27EFC" w14:textId="77777777" w:rsidR="00ED223E" w:rsidRPr="009A6C54" w:rsidRDefault="00ED223E" w:rsidP="00654B29">
            <w:pPr>
              <w:pStyle w:val="TableText"/>
            </w:pPr>
            <w:r w:rsidRPr="009A6C54">
              <w:t>0095</w:t>
            </w:r>
          </w:p>
        </w:tc>
        <w:tc>
          <w:tcPr>
            <w:tcW w:w="2464" w:type="dxa"/>
          </w:tcPr>
          <w:p w14:paraId="26F27EFD" w14:textId="77777777" w:rsidR="00ED223E" w:rsidRPr="009A6C54" w:rsidRDefault="00ED223E" w:rsidP="00654B29">
            <w:pPr>
              <w:pStyle w:val="TableText"/>
            </w:pPr>
            <w:r w:rsidRPr="009A6C54">
              <w:t>Batch Totals</w:t>
            </w:r>
          </w:p>
        </w:tc>
        <w:tc>
          <w:tcPr>
            <w:tcW w:w="2464" w:type="dxa"/>
          </w:tcPr>
          <w:p w14:paraId="26F27EFE" w14:textId="77777777" w:rsidR="00ED223E" w:rsidRPr="009A6C54" w:rsidRDefault="00ED223E" w:rsidP="00654B29">
            <w:pPr>
              <w:pStyle w:val="TableText"/>
            </w:pPr>
            <w:r w:rsidRPr="009A6C54">
              <w:t>Not used</w:t>
            </w:r>
          </w:p>
        </w:tc>
      </w:tr>
    </w:tbl>
    <w:p w14:paraId="26F27F00" w14:textId="77777777" w:rsidR="00ED223E" w:rsidRPr="009A6C54" w:rsidRDefault="00ED223E" w:rsidP="00475432">
      <w:pPr>
        <w:pStyle w:val="Heading3"/>
        <w:rPr>
          <w:lang w:val="en-US"/>
        </w:rPr>
      </w:pPr>
      <w:bookmarkStart w:id="307" w:name="_Toc518911308"/>
      <w:r w:rsidRPr="009A6C54">
        <w:t>MSA - MESSAGE ACKNOWLEDGMENT SEGMENT</w:t>
      </w:r>
      <w:bookmarkEnd w:id="307"/>
    </w:p>
    <w:p w14:paraId="26F27F01" w14:textId="1E613DAF" w:rsidR="00660025" w:rsidRPr="009A6C54" w:rsidRDefault="00660025" w:rsidP="00741C15">
      <w:pPr>
        <w:pStyle w:val="Caption"/>
      </w:pPr>
      <w:bookmarkStart w:id="308" w:name="_Toc517426450"/>
      <w:r w:rsidRPr="009A6C54">
        <w:t xml:space="preserve">Table </w:t>
      </w:r>
      <w:r w:rsidR="007E52CE">
        <w:fldChar w:fldCharType="begin"/>
      </w:r>
      <w:r w:rsidR="007E52CE">
        <w:instrText xml:space="preserve"> SEQ Table \* ARABIC </w:instrText>
      </w:r>
      <w:r w:rsidR="007E52CE">
        <w:fldChar w:fldCharType="separate"/>
      </w:r>
      <w:r w:rsidR="00D555E0">
        <w:rPr>
          <w:noProof/>
        </w:rPr>
        <w:t>46</w:t>
      </w:r>
      <w:r w:rsidR="007E52CE">
        <w:rPr>
          <w:noProof/>
        </w:rPr>
        <w:fldChar w:fldCharType="end"/>
      </w:r>
      <w:r w:rsidRPr="009A6C54">
        <w:t>: Message Acknowledgement Segment</w:t>
      </w:r>
      <w:bookmarkEnd w:id="3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14:paraId="26F27F0A" w14:textId="77777777" w:rsidTr="002B5785">
        <w:trPr>
          <w:tblHeader/>
        </w:trPr>
        <w:tc>
          <w:tcPr>
            <w:tcW w:w="725" w:type="dxa"/>
            <w:tcBorders>
              <w:top w:val="single" w:sz="12" w:space="0" w:color="auto"/>
              <w:bottom w:val="single" w:sz="6" w:space="0" w:color="auto"/>
            </w:tcBorders>
            <w:shd w:val="clear" w:color="auto" w:fill="BFBFBF"/>
          </w:tcPr>
          <w:p w14:paraId="26F27F02" w14:textId="77777777" w:rsidR="00ED223E" w:rsidRPr="009A6C54" w:rsidRDefault="00ED223E" w:rsidP="00654B29">
            <w:pPr>
              <w:pStyle w:val="TableHeading"/>
            </w:pPr>
            <w:bookmarkStart w:id="309" w:name="ColumnTitle_45"/>
            <w:bookmarkEnd w:id="309"/>
            <w:r w:rsidRPr="009A6C54">
              <w:t>SEQ</w:t>
            </w:r>
          </w:p>
        </w:tc>
        <w:tc>
          <w:tcPr>
            <w:tcW w:w="725" w:type="dxa"/>
            <w:tcBorders>
              <w:top w:val="single" w:sz="12" w:space="0" w:color="auto"/>
              <w:bottom w:val="single" w:sz="6" w:space="0" w:color="auto"/>
            </w:tcBorders>
            <w:shd w:val="clear" w:color="auto" w:fill="BFBFBF"/>
          </w:tcPr>
          <w:p w14:paraId="26F27F03" w14:textId="77777777"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04" w14:textId="77777777"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05" w14:textId="77777777"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06" w14:textId="77777777"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07" w14:textId="77777777"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08" w14:textId="77777777"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09"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13" w14:textId="77777777" w:rsidTr="00654B29">
        <w:tc>
          <w:tcPr>
            <w:tcW w:w="725" w:type="dxa"/>
            <w:tcBorders>
              <w:top w:val="single" w:sz="6" w:space="0" w:color="auto"/>
            </w:tcBorders>
          </w:tcPr>
          <w:p w14:paraId="26F27F0B" w14:textId="77777777" w:rsidR="00ED223E" w:rsidRPr="009A6C54" w:rsidRDefault="00ED223E" w:rsidP="00654B29">
            <w:pPr>
              <w:pStyle w:val="TableText"/>
            </w:pPr>
            <w:r w:rsidRPr="009A6C54">
              <w:t>1</w:t>
            </w:r>
          </w:p>
        </w:tc>
        <w:tc>
          <w:tcPr>
            <w:tcW w:w="725" w:type="dxa"/>
            <w:tcBorders>
              <w:top w:val="single" w:sz="6" w:space="0" w:color="auto"/>
            </w:tcBorders>
          </w:tcPr>
          <w:p w14:paraId="26F27F0C" w14:textId="77777777" w:rsidR="00ED223E" w:rsidRPr="009A6C54" w:rsidRDefault="00ED223E" w:rsidP="00654B29">
            <w:pPr>
              <w:pStyle w:val="TableText"/>
            </w:pPr>
            <w:r w:rsidRPr="009A6C54">
              <w:t>2</w:t>
            </w:r>
          </w:p>
        </w:tc>
        <w:tc>
          <w:tcPr>
            <w:tcW w:w="725" w:type="dxa"/>
            <w:tcBorders>
              <w:top w:val="single" w:sz="6" w:space="0" w:color="auto"/>
            </w:tcBorders>
          </w:tcPr>
          <w:p w14:paraId="26F27F0D" w14:textId="77777777" w:rsidR="00ED223E" w:rsidRPr="009A6C54" w:rsidRDefault="00ED223E" w:rsidP="00654B29">
            <w:pPr>
              <w:pStyle w:val="TableText"/>
            </w:pPr>
            <w:r w:rsidRPr="009A6C54">
              <w:t>ID</w:t>
            </w:r>
          </w:p>
        </w:tc>
        <w:tc>
          <w:tcPr>
            <w:tcW w:w="725" w:type="dxa"/>
            <w:tcBorders>
              <w:top w:val="single" w:sz="6" w:space="0" w:color="auto"/>
            </w:tcBorders>
          </w:tcPr>
          <w:p w14:paraId="26F27F0E" w14:textId="77777777" w:rsidR="00ED223E" w:rsidRPr="009A6C54" w:rsidRDefault="00ED223E" w:rsidP="00654B29">
            <w:pPr>
              <w:pStyle w:val="TableText"/>
            </w:pPr>
            <w:r w:rsidRPr="009A6C54">
              <w:t>R</w:t>
            </w:r>
          </w:p>
        </w:tc>
        <w:tc>
          <w:tcPr>
            <w:tcW w:w="725" w:type="dxa"/>
            <w:tcBorders>
              <w:top w:val="single" w:sz="6" w:space="0" w:color="auto"/>
            </w:tcBorders>
          </w:tcPr>
          <w:p w14:paraId="26F27F0F" w14:textId="77777777" w:rsidR="00ED223E" w:rsidRPr="009A6C54" w:rsidRDefault="00ED223E" w:rsidP="00654B29">
            <w:pPr>
              <w:pStyle w:val="TableText"/>
            </w:pPr>
          </w:p>
        </w:tc>
        <w:tc>
          <w:tcPr>
            <w:tcW w:w="725" w:type="dxa"/>
            <w:tcBorders>
              <w:top w:val="single" w:sz="6" w:space="0" w:color="auto"/>
            </w:tcBorders>
          </w:tcPr>
          <w:p w14:paraId="26F27F10" w14:textId="77777777" w:rsidR="00ED223E" w:rsidRPr="009A6C54" w:rsidRDefault="00ED223E" w:rsidP="00654B29">
            <w:pPr>
              <w:pStyle w:val="TableText"/>
            </w:pPr>
            <w:r w:rsidRPr="009A6C54">
              <w:t>0008</w:t>
            </w:r>
          </w:p>
        </w:tc>
        <w:tc>
          <w:tcPr>
            <w:tcW w:w="2464" w:type="dxa"/>
            <w:tcBorders>
              <w:top w:val="single" w:sz="6" w:space="0" w:color="auto"/>
            </w:tcBorders>
          </w:tcPr>
          <w:p w14:paraId="26F27F11" w14:textId="77777777" w:rsidR="00ED223E" w:rsidRPr="009A6C54" w:rsidRDefault="00ED223E" w:rsidP="00654B29">
            <w:pPr>
              <w:pStyle w:val="TableText"/>
            </w:pPr>
            <w:r w:rsidRPr="009A6C54">
              <w:t>Acknowledgment Code</w:t>
            </w:r>
          </w:p>
        </w:tc>
        <w:tc>
          <w:tcPr>
            <w:tcW w:w="2464" w:type="dxa"/>
            <w:tcBorders>
              <w:top w:val="single" w:sz="6" w:space="0" w:color="auto"/>
            </w:tcBorders>
          </w:tcPr>
          <w:p w14:paraId="26F27F12" w14:textId="77777777" w:rsidR="00ED223E" w:rsidRPr="009A6C54" w:rsidRDefault="00ED223E" w:rsidP="00654B29">
            <w:pPr>
              <w:pStyle w:val="TableText"/>
            </w:pPr>
            <w:r w:rsidRPr="009A6C54">
              <w:rPr>
                <w:i/>
              </w:rPr>
              <w:t>Refer to Table 0008</w:t>
            </w:r>
          </w:p>
        </w:tc>
      </w:tr>
      <w:tr w:rsidR="00ED223E" w:rsidRPr="009A6C54" w14:paraId="26F27F1C" w14:textId="77777777" w:rsidTr="00654B29">
        <w:tc>
          <w:tcPr>
            <w:tcW w:w="725" w:type="dxa"/>
          </w:tcPr>
          <w:p w14:paraId="26F27F14" w14:textId="77777777" w:rsidR="00ED223E" w:rsidRPr="009A6C54" w:rsidRDefault="00ED223E" w:rsidP="00654B29">
            <w:pPr>
              <w:pStyle w:val="TableText"/>
            </w:pPr>
            <w:r w:rsidRPr="009A6C54">
              <w:t>2</w:t>
            </w:r>
          </w:p>
        </w:tc>
        <w:tc>
          <w:tcPr>
            <w:tcW w:w="725" w:type="dxa"/>
          </w:tcPr>
          <w:p w14:paraId="26F27F15" w14:textId="77777777" w:rsidR="00ED223E" w:rsidRPr="009A6C54" w:rsidRDefault="00ED223E" w:rsidP="00654B29">
            <w:pPr>
              <w:pStyle w:val="TableText"/>
            </w:pPr>
            <w:r w:rsidRPr="009A6C54">
              <w:t>20</w:t>
            </w:r>
          </w:p>
        </w:tc>
        <w:tc>
          <w:tcPr>
            <w:tcW w:w="725" w:type="dxa"/>
          </w:tcPr>
          <w:p w14:paraId="26F27F16" w14:textId="77777777" w:rsidR="00ED223E" w:rsidRPr="009A6C54" w:rsidRDefault="00ED223E" w:rsidP="00654B29">
            <w:pPr>
              <w:pStyle w:val="TableText"/>
            </w:pPr>
            <w:r w:rsidRPr="009A6C54">
              <w:t>ST</w:t>
            </w:r>
          </w:p>
        </w:tc>
        <w:tc>
          <w:tcPr>
            <w:tcW w:w="725" w:type="dxa"/>
          </w:tcPr>
          <w:p w14:paraId="26F27F17" w14:textId="77777777" w:rsidR="00ED223E" w:rsidRPr="009A6C54" w:rsidRDefault="00ED223E" w:rsidP="00654B29">
            <w:pPr>
              <w:pStyle w:val="TableText"/>
            </w:pPr>
            <w:r w:rsidRPr="009A6C54">
              <w:t>R</w:t>
            </w:r>
          </w:p>
        </w:tc>
        <w:tc>
          <w:tcPr>
            <w:tcW w:w="725" w:type="dxa"/>
          </w:tcPr>
          <w:p w14:paraId="26F27F18" w14:textId="77777777" w:rsidR="00ED223E" w:rsidRPr="009A6C54" w:rsidRDefault="00ED223E" w:rsidP="00654B29">
            <w:pPr>
              <w:pStyle w:val="TableText"/>
            </w:pPr>
          </w:p>
        </w:tc>
        <w:tc>
          <w:tcPr>
            <w:tcW w:w="725" w:type="dxa"/>
          </w:tcPr>
          <w:p w14:paraId="26F27F19" w14:textId="77777777" w:rsidR="00ED223E" w:rsidRPr="009A6C54" w:rsidRDefault="00ED223E" w:rsidP="00654B29">
            <w:pPr>
              <w:pStyle w:val="TableText"/>
            </w:pPr>
          </w:p>
        </w:tc>
        <w:tc>
          <w:tcPr>
            <w:tcW w:w="2464" w:type="dxa"/>
          </w:tcPr>
          <w:p w14:paraId="26F27F1A" w14:textId="77777777" w:rsidR="00ED223E" w:rsidRPr="009A6C54" w:rsidRDefault="00ED223E" w:rsidP="00654B29">
            <w:pPr>
              <w:pStyle w:val="TableText"/>
            </w:pPr>
            <w:r w:rsidRPr="009A6C54">
              <w:t>Message Control ID</w:t>
            </w:r>
          </w:p>
        </w:tc>
        <w:tc>
          <w:tcPr>
            <w:tcW w:w="2464" w:type="dxa"/>
          </w:tcPr>
          <w:p w14:paraId="26F27F1B" w14:textId="77777777" w:rsidR="00ED223E" w:rsidRPr="009A6C54" w:rsidRDefault="00ED223E" w:rsidP="00654B29">
            <w:pPr>
              <w:pStyle w:val="TableText"/>
            </w:pPr>
            <w:r w:rsidRPr="009A6C54">
              <w:t>Message Control ID of message being acknowledged</w:t>
            </w:r>
          </w:p>
        </w:tc>
      </w:tr>
      <w:tr w:rsidR="00ED223E" w:rsidRPr="009A6C54" w14:paraId="26F27F25" w14:textId="77777777" w:rsidTr="00654B29">
        <w:tc>
          <w:tcPr>
            <w:tcW w:w="725" w:type="dxa"/>
          </w:tcPr>
          <w:p w14:paraId="26F27F1D" w14:textId="77777777" w:rsidR="00ED223E" w:rsidRPr="009A6C54" w:rsidRDefault="00ED223E" w:rsidP="00654B29">
            <w:pPr>
              <w:pStyle w:val="TableText"/>
              <w:rPr>
                <w:szCs w:val="22"/>
              </w:rPr>
            </w:pPr>
            <w:r w:rsidRPr="009A6C54">
              <w:rPr>
                <w:szCs w:val="22"/>
              </w:rPr>
              <w:t>3</w:t>
            </w:r>
          </w:p>
        </w:tc>
        <w:tc>
          <w:tcPr>
            <w:tcW w:w="725" w:type="dxa"/>
          </w:tcPr>
          <w:p w14:paraId="26F27F1E" w14:textId="77777777" w:rsidR="00ED223E" w:rsidRPr="009A6C54" w:rsidRDefault="00ED223E" w:rsidP="00654B29">
            <w:pPr>
              <w:pStyle w:val="TableText"/>
              <w:rPr>
                <w:szCs w:val="22"/>
              </w:rPr>
            </w:pPr>
            <w:r w:rsidRPr="009A6C54">
              <w:rPr>
                <w:szCs w:val="22"/>
              </w:rPr>
              <w:t>80</w:t>
            </w:r>
          </w:p>
        </w:tc>
        <w:tc>
          <w:tcPr>
            <w:tcW w:w="725" w:type="dxa"/>
          </w:tcPr>
          <w:p w14:paraId="26F27F1F" w14:textId="77777777" w:rsidR="00ED223E" w:rsidRPr="009A6C54" w:rsidRDefault="00ED223E" w:rsidP="00654B29">
            <w:pPr>
              <w:pStyle w:val="TableText"/>
              <w:rPr>
                <w:szCs w:val="22"/>
              </w:rPr>
            </w:pPr>
            <w:r w:rsidRPr="009A6C54">
              <w:rPr>
                <w:szCs w:val="22"/>
              </w:rPr>
              <w:t>ST</w:t>
            </w:r>
          </w:p>
        </w:tc>
        <w:tc>
          <w:tcPr>
            <w:tcW w:w="725" w:type="dxa"/>
          </w:tcPr>
          <w:p w14:paraId="26F27F20" w14:textId="77777777" w:rsidR="00ED223E" w:rsidRPr="009A6C54" w:rsidRDefault="00ED223E" w:rsidP="00654B29">
            <w:pPr>
              <w:pStyle w:val="TableText"/>
              <w:rPr>
                <w:szCs w:val="22"/>
              </w:rPr>
            </w:pPr>
          </w:p>
        </w:tc>
        <w:tc>
          <w:tcPr>
            <w:tcW w:w="725" w:type="dxa"/>
          </w:tcPr>
          <w:p w14:paraId="26F27F21" w14:textId="77777777" w:rsidR="00ED223E" w:rsidRPr="009A6C54" w:rsidRDefault="00ED223E" w:rsidP="00654B29">
            <w:pPr>
              <w:pStyle w:val="TableText"/>
              <w:rPr>
                <w:szCs w:val="22"/>
              </w:rPr>
            </w:pPr>
          </w:p>
        </w:tc>
        <w:tc>
          <w:tcPr>
            <w:tcW w:w="725" w:type="dxa"/>
          </w:tcPr>
          <w:p w14:paraId="26F27F22" w14:textId="77777777" w:rsidR="00ED223E" w:rsidRPr="009A6C54" w:rsidRDefault="00ED223E" w:rsidP="00654B29">
            <w:pPr>
              <w:pStyle w:val="TableText"/>
              <w:rPr>
                <w:szCs w:val="22"/>
              </w:rPr>
            </w:pPr>
            <w:r w:rsidRPr="009A6C54">
              <w:rPr>
                <w:szCs w:val="22"/>
              </w:rPr>
              <w:t>NPCD 001</w:t>
            </w:r>
          </w:p>
        </w:tc>
        <w:tc>
          <w:tcPr>
            <w:tcW w:w="2464" w:type="dxa"/>
          </w:tcPr>
          <w:p w14:paraId="26F27F23" w14:textId="77777777" w:rsidR="00ED223E" w:rsidRPr="009A6C54" w:rsidRDefault="00ED223E" w:rsidP="00654B29">
            <w:pPr>
              <w:pStyle w:val="TableText"/>
              <w:rPr>
                <w:szCs w:val="22"/>
              </w:rPr>
            </w:pPr>
            <w:r w:rsidRPr="009A6C54">
              <w:rPr>
                <w:szCs w:val="22"/>
              </w:rPr>
              <w:t>Text Message</w:t>
            </w:r>
          </w:p>
        </w:tc>
        <w:tc>
          <w:tcPr>
            <w:tcW w:w="2464" w:type="dxa"/>
          </w:tcPr>
          <w:p w14:paraId="26F27F24" w14:textId="77777777"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14:paraId="26F27F2E" w14:textId="77777777" w:rsidTr="00654B29">
        <w:tc>
          <w:tcPr>
            <w:tcW w:w="725" w:type="dxa"/>
          </w:tcPr>
          <w:p w14:paraId="26F27F26" w14:textId="77777777" w:rsidR="00ED223E" w:rsidRPr="009A6C54" w:rsidRDefault="00ED223E" w:rsidP="00654B29">
            <w:pPr>
              <w:pStyle w:val="TableText"/>
              <w:rPr>
                <w:szCs w:val="22"/>
              </w:rPr>
            </w:pPr>
            <w:r w:rsidRPr="009A6C54">
              <w:rPr>
                <w:szCs w:val="22"/>
              </w:rPr>
              <w:t>4</w:t>
            </w:r>
          </w:p>
        </w:tc>
        <w:tc>
          <w:tcPr>
            <w:tcW w:w="725" w:type="dxa"/>
          </w:tcPr>
          <w:p w14:paraId="26F27F27" w14:textId="77777777" w:rsidR="00ED223E" w:rsidRPr="009A6C54" w:rsidRDefault="00ED223E" w:rsidP="00654B29">
            <w:pPr>
              <w:pStyle w:val="TableText"/>
              <w:rPr>
                <w:szCs w:val="22"/>
              </w:rPr>
            </w:pPr>
            <w:r w:rsidRPr="009A6C54">
              <w:rPr>
                <w:szCs w:val="22"/>
              </w:rPr>
              <w:t>15</w:t>
            </w:r>
          </w:p>
        </w:tc>
        <w:tc>
          <w:tcPr>
            <w:tcW w:w="725" w:type="dxa"/>
          </w:tcPr>
          <w:p w14:paraId="26F27F28" w14:textId="77777777" w:rsidR="00ED223E" w:rsidRPr="009A6C54" w:rsidRDefault="00ED223E" w:rsidP="00654B29">
            <w:pPr>
              <w:pStyle w:val="TableText"/>
              <w:rPr>
                <w:szCs w:val="22"/>
              </w:rPr>
            </w:pPr>
            <w:r w:rsidRPr="009A6C54">
              <w:rPr>
                <w:szCs w:val="22"/>
              </w:rPr>
              <w:t>NM</w:t>
            </w:r>
          </w:p>
        </w:tc>
        <w:tc>
          <w:tcPr>
            <w:tcW w:w="725" w:type="dxa"/>
          </w:tcPr>
          <w:p w14:paraId="26F27F29" w14:textId="77777777" w:rsidR="00ED223E" w:rsidRPr="009A6C54" w:rsidRDefault="00ED223E" w:rsidP="00654B29">
            <w:pPr>
              <w:pStyle w:val="TableText"/>
              <w:rPr>
                <w:szCs w:val="22"/>
              </w:rPr>
            </w:pPr>
          </w:p>
        </w:tc>
        <w:tc>
          <w:tcPr>
            <w:tcW w:w="725" w:type="dxa"/>
          </w:tcPr>
          <w:p w14:paraId="26F27F2A" w14:textId="77777777" w:rsidR="00ED223E" w:rsidRPr="009A6C54" w:rsidRDefault="00ED223E" w:rsidP="00654B29">
            <w:pPr>
              <w:pStyle w:val="TableText"/>
              <w:rPr>
                <w:szCs w:val="22"/>
              </w:rPr>
            </w:pPr>
          </w:p>
        </w:tc>
        <w:tc>
          <w:tcPr>
            <w:tcW w:w="725" w:type="dxa"/>
          </w:tcPr>
          <w:p w14:paraId="26F27F2B" w14:textId="77777777" w:rsidR="00ED223E" w:rsidRPr="009A6C54" w:rsidRDefault="00ED223E" w:rsidP="00654B29">
            <w:pPr>
              <w:pStyle w:val="TableText"/>
              <w:rPr>
                <w:szCs w:val="22"/>
              </w:rPr>
            </w:pPr>
          </w:p>
        </w:tc>
        <w:tc>
          <w:tcPr>
            <w:tcW w:w="2464" w:type="dxa"/>
          </w:tcPr>
          <w:p w14:paraId="26F27F2C" w14:textId="77777777" w:rsidR="00ED223E" w:rsidRPr="009A6C54" w:rsidRDefault="00ED223E" w:rsidP="00654B29">
            <w:pPr>
              <w:pStyle w:val="TableText"/>
              <w:rPr>
                <w:szCs w:val="22"/>
              </w:rPr>
            </w:pPr>
            <w:r w:rsidRPr="009A6C54">
              <w:rPr>
                <w:szCs w:val="22"/>
              </w:rPr>
              <w:t>Expected Sequence Number</w:t>
            </w:r>
          </w:p>
        </w:tc>
        <w:tc>
          <w:tcPr>
            <w:tcW w:w="2464" w:type="dxa"/>
          </w:tcPr>
          <w:p w14:paraId="26F27F2D" w14:textId="77777777" w:rsidR="00ED223E" w:rsidRPr="009A6C54" w:rsidRDefault="00ED223E" w:rsidP="00654B29">
            <w:pPr>
              <w:pStyle w:val="TableText"/>
              <w:rPr>
                <w:szCs w:val="22"/>
              </w:rPr>
            </w:pPr>
            <w:r w:rsidRPr="009A6C54">
              <w:rPr>
                <w:szCs w:val="22"/>
              </w:rPr>
              <w:t>Not used</w:t>
            </w:r>
          </w:p>
        </w:tc>
      </w:tr>
      <w:tr w:rsidR="00ED223E" w:rsidRPr="009A6C54" w14:paraId="26F27F37" w14:textId="77777777" w:rsidTr="00654B29">
        <w:tc>
          <w:tcPr>
            <w:tcW w:w="725" w:type="dxa"/>
          </w:tcPr>
          <w:p w14:paraId="26F27F2F" w14:textId="77777777" w:rsidR="00ED223E" w:rsidRPr="009A6C54" w:rsidRDefault="00ED223E" w:rsidP="00654B29">
            <w:pPr>
              <w:pStyle w:val="TableText"/>
              <w:rPr>
                <w:szCs w:val="22"/>
              </w:rPr>
            </w:pPr>
            <w:r w:rsidRPr="009A6C54">
              <w:rPr>
                <w:szCs w:val="22"/>
              </w:rPr>
              <w:t>5</w:t>
            </w:r>
          </w:p>
        </w:tc>
        <w:tc>
          <w:tcPr>
            <w:tcW w:w="725" w:type="dxa"/>
          </w:tcPr>
          <w:p w14:paraId="26F27F30" w14:textId="77777777" w:rsidR="00ED223E" w:rsidRPr="009A6C54" w:rsidRDefault="00ED223E" w:rsidP="00654B29">
            <w:pPr>
              <w:pStyle w:val="TableText"/>
              <w:rPr>
                <w:szCs w:val="22"/>
              </w:rPr>
            </w:pPr>
            <w:r w:rsidRPr="009A6C54">
              <w:rPr>
                <w:szCs w:val="22"/>
              </w:rPr>
              <w:t>1</w:t>
            </w:r>
          </w:p>
        </w:tc>
        <w:tc>
          <w:tcPr>
            <w:tcW w:w="725" w:type="dxa"/>
          </w:tcPr>
          <w:p w14:paraId="26F27F31" w14:textId="77777777" w:rsidR="00ED223E" w:rsidRPr="009A6C54" w:rsidRDefault="00ED223E" w:rsidP="00654B29">
            <w:pPr>
              <w:pStyle w:val="TableText"/>
              <w:rPr>
                <w:szCs w:val="22"/>
              </w:rPr>
            </w:pPr>
            <w:r w:rsidRPr="009A6C54">
              <w:rPr>
                <w:szCs w:val="22"/>
              </w:rPr>
              <w:t>ID</w:t>
            </w:r>
          </w:p>
        </w:tc>
        <w:tc>
          <w:tcPr>
            <w:tcW w:w="725" w:type="dxa"/>
          </w:tcPr>
          <w:p w14:paraId="26F27F32" w14:textId="77777777" w:rsidR="00ED223E" w:rsidRPr="009A6C54" w:rsidRDefault="00ED223E" w:rsidP="00654B29">
            <w:pPr>
              <w:pStyle w:val="TableText"/>
              <w:rPr>
                <w:szCs w:val="22"/>
              </w:rPr>
            </w:pPr>
          </w:p>
        </w:tc>
        <w:tc>
          <w:tcPr>
            <w:tcW w:w="725" w:type="dxa"/>
          </w:tcPr>
          <w:p w14:paraId="26F27F33" w14:textId="77777777" w:rsidR="00ED223E" w:rsidRPr="009A6C54" w:rsidRDefault="00ED223E" w:rsidP="00654B29">
            <w:pPr>
              <w:pStyle w:val="TableText"/>
              <w:rPr>
                <w:szCs w:val="22"/>
              </w:rPr>
            </w:pPr>
          </w:p>
        </w:tc>
        <w:tc>
          <w:tcPr>
            <w:tcW w:w="725" w:type="dxa"/>
          </w:tcPr>
          <w:p w14:paraId="26F27F34" w14:textId="77777777" w:rsidR="00ED223E" w:rsidRPr="009A6C54" w:rsidRDefault="00ED223E" w:rsidP="00654B29">
            <w:pPr>
              <w:pStyle w:val="TableText"/>
              <w:rPr>
                <w:szCs w:val="22"/>
              </w:rPr>
            </w:pPr>
            <w:r w:rsidRPr="009A6C54">
              <w:rPr>
                <w:szCs w:val="22"/>
              </w:rPr>
              <w:t>0102</w:t>
            </w:r>
          </w:p>
        </w:tc>
        <w:tc>
          <w:tcPr>
            <w:tcW w:w="2464" w:type="dxa"/>
          </w:tcPr>
          <w:p w14:paraId="26F27F35" w14:textId="77777777" w:rsidR="00ED223E" w:rsidRPr="009A6C54" w:rsidRDefault="00ED223E" w:rsidP="00654B29">
            <w:pPr>
              <w:pStyle w:val="TableText"/>
              <w:rPr>
                <w:szCs w:val="22"/>
              </w:rPr>
            </w:pPr>
            <w:r w:rsidRPr="009A6C54">
              <w:rPr>
                <w:szCs w:val="22"/>
              </w:rPr>
              <w:t>Delayed Acknowledgment Type</w:t>
            </w:r>
          </w:p>
        </w:tc>
        <w:tc>
          <w:tcPr>
            <w:tcW w:w="2464" w:type="dxa"/>
          </w:tcPr>
          <w:p w14:paraId="26F27F36" w14:textId="77777777" w:rsidR="00ED223E" w:rsidRPr="009A6C54" w:rsidRDefault="00ED223E" w:rsidP="00654B29">
            <w:pPr>
              <w:pStyle w:val="TableText"/>
              <w:rPr>
                <w:szCs w:val="22"/>
              </w:rPr>
            </w:pPr>
            <w:r w:rsidRPr="009A6C54">
              <w:rPr>
                <w:szCs w:val="22"/>
              </w:rPr>
              <w:t>Not used</w:t>
            </w:r>
          </w:p>
        </w:tc>
      </w:tr>
      <w:tr w:rsidR="00ED223E" w:rsidRPr="009A6C54" w14:paraId="26F27F40" w14:textId="77777777" w:rsidTr="00654B29">
        <w:tc>
          <w:tcPr>
            <w:tcW w:w="725" w:type="dxa"/>
          </w:tcPr>
          <w:p w14:paraId="26F27F38" w14:textId="77777777" w:rsidR="00ED223E" w:rsidRPr="009A6C54" w:rsidRDefault="00ED223E" w:rsidP="00654B29">
            <w:pPr>
              <w:pStyle w:val="TableText"/>
              <w:rPr>
                <w:szCs w:val="22"/>
              </w:rPr>
            </w:pPr>
            <w:r w:rsidRPr="009A6C54">
              <w:rPr>
                <w:szCs w:val="22"/>
              </w:rPr>
              <w:t>6</w:t>
            </w:r>
          </w:p>
        </w:tc>
        <w:tc>
          <w:tcPr>
            <w:tcW w:w="725" w:type="dxa"/>
          </w:tcPr>
          <w:p w14:paraId="26F27F39" w14:textId="77777777" w:rsidR="00ED223E" w:rsidRPr="009A6C54" w:rsidRDefault="00ED223E" w:rsidP="00654B29">
            <w:pPr>
              <w:pStyle w:val="TableText"/>
              <w:rPr>
                <w:szCs w:val="22"/>
              </w:rPr>
            </w:pPr>
            <w:r w:rsidRPr="009A6C54">
              <w:rPr>
                <w:szCs w:val="22"/>
              </w:rPr>
              <w:t>100</w:t>
            </w:r>
          </w:p>
        </w:tc>
        <w:tc>
          <w:tcPr>
            <w:tcW w:w="725" w:type="dxa"/>
          </w:tcPr>
          <w:p w14:paraId="26F27F3A" w14:textId="77777777" w:rsidR="00ED223E" w:rsidRPr="009A6C54" w:rsidRDefault="00ED223E" w:rsidP="00654B29">
            <w:pPr>
              <w:pStyle w:val="TableText"/>
              <w:rPr>
                <w:szCs w:val="22"/>
              </w:rPr>
            </w:pPr>
            <w:r w:rsidRPr="009A6C54">
              <w:rPr>
                <w:szCs w:val="22"/>
              </w:rPr>
              <w:t>CE</w:t>
            </w:r>
          </w:p>
        </w:tc>
        <w:tc>
          <w:tcPr>
            <w:tcW w:w="725" w:type="dxa"/>
          </w:tcPr>
          <w:p w14:paraId="26F27F3B" w14:textId="77777777" w:rsidR="00ED223E" w:rsidRPr="009A6C54" w:rsidRDefault="00ED223E" w:rsidP="00654B29">
            <w:pPr>
              <w:pStyle w:val="TableText"/>
              <w:rPr>
                <w:szCs w:val="22"/>
              </w:rPr>
            </w:pPr>
          </w:p>
        </w:tc>
        <w:tc>
          <w:tcPr>
            <w:tcW w:w="725" w:type="dxa"/>
          </w:tcPr>
          <w:p w14:paraId="26F27F3C" w14:textId="77777777" w:rsidR="00ED223E" w:rsidRPr="009A6C54" w:rsidRDefault="00ED223E" w:rsidP="00654B29">
            <w:pPr>
              <w:pStyle w:val="TableText"/>
              <w:rPr>
                <w:szCs w:val="22"/>
              </w:rPr>
            </w:pPr>
          </w:p>
        </w:tc>
        <w:tc>
          <w:tcPr>
            <w:tcW w:w="725" w:type="dxa"/>
          </w:tcPr>
          <w:p w14:paraId="26F27F3D" w14:textId="77777777" w:rsidR="00ED223E" w:rsidRPr="009A6C54" w:rsidRDefault="00ED223E" w:rsidP="00654B29">
            <w:pPr>
              <w:pStyle w:val="TableText"/>
              <w:rPr>
                <w:szCs w:val="22"/>
              </w:rPr>
            </w:pPr>
          </w:p>
        </w:tc>
        <w:tc>
          <w:tcPr>
            <w:tcW w:w="2464" w:type="dxa"/>
          </w:tcPr>
          <w:p w14:paraId="26F27F3E" w14:textId="77777777" w:rsidR="00ED223E" w:rsidRPr="009A6C54" w:rsidRDefault="00ED223E" w:rsidP="00654B29">
            <w:pPr>
              <w:pStyle w:val="TableText"/>
              <w:rPr>
                <w:szCs w:val="22"/>
              </w:rPr>
            </w:pPr>
            <w:r w:rsidRPr="009A6C54">
              <w:rPr>
                <w:szCs w:val="22"/>
              </w:rPr>
              <w:t>Error Condition</w:t>
            </w:r>
          </w:p>
        </w:tc>
        <w:tc>
          <w:tcPr>
            <w:tcW w:w="2464" w:type="dxa"/>
          </w:tcPr>
          <w:p w14:paraId="26F27F3F" w14:textId="77777777" w:rsidR="00ED223E" w:rsidRPr="009A6C54" w:rsidRDefault="00ED223E" w:rsidP="00654B29">
            <w:pPr>
              <w:pStyle w:val="TableText"/>
              <w:rPr>
                <w:szCs w:val="22"/>
              </w:rPr>
            </w:pPr>
            <w:r w:rsidRPr="009A6C54">
              <w:rPr>
                <w:szCs w:val="22"/>
              </w:rPr>
              <w:t>Not used</w:t>
            </w:r>
          </w:p>
        </w:tc>
      </w:tr>
    </w:tbl>
    <w:p w14:paraId="26F27F41" w14:textId="77777777" w:rsidR="00ED223E" w:rsidRPr="009A6C54" w:rsidRDefault="00ED223E" w:rsidP="00475432">
      <w:pPr>
        <w:pStyle w:val="Heading3"/>
        <w:rPr>
          <w:lang w:val="en-US"/>
        </w:rPr>
      </w:pPr>
      <w:bookmarkStart w:id="310" w:name="_Toc518911309"/>
      <w:r w:rsidRPr="009A6C54">
        <w:t>EVN - EVENT TYPE SEGMENT</w:t>
      </w:r>
      <w:bookmarkEnd w:id="310"/>
    </w:p>
    <w:p w14:paraId="26F27F42" w14:textId="06D59BAF" w:rsidR="00660025" w:rsidRPr="009A6C54" w:rsidRDefault="00660025" w:rsidP="00741C15">
      <w:pPr>
        <w:pStyle w:val="Caption"/>
        <w:rPr>
          <w:lang w:val="en-US"/>
        </w:rPr>
      </w:pPr>
      <w:bookmarkStart w:id="311" w:name="_Toc517426451"/>
      <w:r w:rsidRPr="009A6C54">
        <w:t xml:space="preserve">Table </w:t>
      </w:r>
      <w:r w:rsidR="007E52CE">
        <w:fldChar w:fldCharType="begin"/>
      </w:r>
      <w:r w:rsidR="007E52CE">
        <w:instrText xml:space="preserve"> SEQ Table \* ARABIC </w:instrText>
      </w:r>
      <w:r w:rsidR="007E52CE">
        <w:fldChar w:fldCharType="separate"/>
      </w:r>
      <w:r w:rsidR="00D555E0">
        <w:rPr>
          <w:noProof/>
        </w:rPr>
        <w:t>47</w:t>
      </w:r>
      <w:r w:rsidR="007E52CE">
        <w:rPr>
          <w:noProof/>
        </w:rPr>
        <w:fldChar w:fldCharType="end"/>
      </w:r>
      <w:r w:rsidRPr="009A6C54">
        <w:rPr>
          <w:lang w:val="en-US"/>
        </w:rPr>
        <w:t>: Event Type Segment</w:t>
      </w:r>
      <w:bookmarkEnd w:id="311"/>
    </w:p>
    <w:tbl>
      <w:tblPr>
        <w:tblW w:w="10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725"/>
        <w:gridCol w:w="725"/>
        <w:gridCol w:w="2464"/>
        <w:gridCol w:w="2464"/>
      </w:tblGrid>
      <w:tr w:rsidR="00216313" w:rsidRPr="009A6C54" w14:paraId="26F27F4B" w14:textId="77777777" w:rsidTr="00660C2A">
        <w:trPr>
          <w:tblHeader/>
        </w:trPr>
        <w:tc>
          <w:tcPr>
            <w:tcW w:w="725" w:type="dxa"/>
            <w:tcBorders>
              <w:top w:val="single" w:sz="12" w:space="0" w:color="auto"/>
              <w:bottom w:val="single" w:sz="6" w:space="0" w:color="auto"/>
            </w:tcBorders>
            <w:shd w:val="clear" w:color="auto" w:fill="BFBFBF"/>
          </w:tcPr>
          <w:p w14:paraId="26F27F43" w14:textId="77777777" w:rsidR="00216313" w:rsidRPr="009A6C54" w:rsidRDefault="00216313" w:rsidP="00654B29">
            <w:pPr>
              <w:pStyle w:val="TableHeading"/>
            </w:pPr>
            <w:bookmarkStart w:id="312" w:name="ColumnTitle_46"/>
            <w:bookmarkEnd w:id="312"/>
            <w:r w:rsidRPr="009A6C54">
              <w:t>SEQ</w:t>
            </w:r>
          </w:p>
        </w:tc>
        <w:tc>
          <w:tcPr>
            <w:tcW w:w="725" w:type="dxa"/>
            <w:tcBorders>
              <w:top w:val="single" w:sz="12" w:space="0" w:color="auto"/>
              <w:bottom w:val="single" w:sz="6" w:space="0" w:color="auto"/>
            </w:tcBorders>
            <w:shd w:val="clear" w:color="auto" w:fill="BFBFBF"/>
          </w:tcPr>
          <w:p w14:paraId="7E730096" w14:textId="77777777"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3C0EA6DE" w14:textId="0023F4CD"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14:paraId="26F27F44" w14:textId="662F34EF" w:rsidR="00216313" w:rsidRPr="009A6C54" w:rsidRDefault="00216313" w:rsidP="00654B29">
            <w:pPr>
              <w:pStyle w:val="TableHeading"/>
            </w:pPr>
            <w:r w:rsidRPr="009A6C54">
              <w:t>LEN</w:t>
            </w:r>
          </w:p>
        </w:tc>
        <w:tc>
          <w:tcPr>
            <w:tcW w:w="725" w:type="dxa"/>
            <w:tcBorders>
              <w:top w:val="single" w:sz="12" w:space="0" w:color="auto"/>
              <w:bottom w:val="single" w:sz="6" w:space="0" w:color="auto"/>
            </w:tcBorders>
            <w:shd w:val="clear" w:color="auto" w:fill="BFBFBF"/>
          </w:tcPr>
          <w:p w14:paraId="26F27F45" w14:textId="77777777" w:rsidR="00216313" w:rsidRPr="009A6C54" w:rsidRDefault="00216313" w:rsidP="00654B29">
            <w:pPr>
              <w:pStyle w:val="TableHeading"/>
            </w:pPr>
            <w:r w:rsidRPr="009A6C54">
              <w:t>DT</w:t>
            </w:r>
          </w:p>
        </w:tc>
        <w:tc>
          <w:tcPr>
            <w:tcW w:w="725" w:type="dxa"/>
            <w:tcBorders>
              <w:top w:val="single" w:sz="12" w:space="0" w:color="auto"/>
              <w:bottom w:val="single" w:sz="6" w:space="0" w:color="auto"/>
            </w:tcBorders>
            <w:shd w:val="clear" w:color="auto" w:fill="BFBFBF"/>
          </w:tcPr>
          <w:p w14:paraId="26F27F46" w14:textId="77777777" w:rsidR="00216313" w:rsidRPr="009A6C54" w:rsidRDefault="00216313" w:rsidP="00654B29">
            <w:pPr>
              <w:pStyle w:val="TableHeading"/>
            </w:pPr>
            <w:r w:rsidRPr="009A6C54">
              <w:t>R/O</w:t>
            </w:r>
          </w:p>
        </w:tc>
        <w:tc>
          <w:tcPr>
            <w:tcW w:w="725" w:type="dxa"/>
            <w:tcBorders>
              <w:top w:val="single" w:sz="12" w:space="0" w:color="auto"/>
              <w:bottom w:val="single" w:sz="6" w:space="0" w:color="auto"/>
            </w:tcBorders>
            <w:shd w:val="clear" w:color="auto" w:fill="BFBFBF"/>
          </w:tcPr>
          <w:p w14:paraId="26F27F47" w14:textId="77777777" w:rsidR="00216313" w:rsidRPr="009A6C54" w:rsidRDefault="00216313" w:rsidP="00654B29">
            <w:pPr>
              <w:pStyle w:val="TableHeading"/>
            </w:pPr>
            <w:r w:rsidRPr="009A6C54">
              <w:t>RP/#</w:t>
            </w:r>
          </w:p>
        </w:tc>
        <w:tc>
          <w:tcPr>
            <w:tcW w:w="725" w:type="dxa"/>
            <w:tcBorders>
              <w:top w:val="single" w:sz="12" w:space="0" w:color="auto"/>
              <w:bottom w:val="single" w:sz="6" w:space="0" w:color="auto"/>
            </w:tcBorders>
            <w:shd w:val="clear" w:color="auto" w:fill="BFBFBF"/>
          </w:tcPr>
          <w:p w14:paraId="26F27F48" w14:textId="77777777" w:rsidR="00216313" w:rsidRPr="009A6C54" w:rsidRDefault="00216313" w:rsidP="00654B29">
            <w:pPr>
              <w:pStyle w:val="TableHeading"/>
            </w:pPr>
            <w:r w:rsidRPr="009A6C54">
              <w:t>TBL#</w:t>
            </w:r>
          </w:p>
        </w:tc>
        <w:tc>
          <w:tcPr>
            <w:tcW w:w="2464" w:type="dxa"/>
            <w:tcBorders>
              <w:top w:val="single" w:sz="12" w:space="0" w:color="auto"/>
              <w:bottom w:val="single" w:sz="6" w:space="0" w:color="auto"/>
            </w:tcBorders>
            <w:shd w:val="clear" w:color="auto" w:fill="BFBFBF"/>
          </w:tcPr>
          <w:p w14:paraId="26F27F49" w14:textId="77777777" w:rsidR="00216313" w:rsidRPr="009A6C54" w:rsidRDefault="00216313"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14:paraId="26F27F4A" w14:textId="77777777" w:rsidR="00216313" w:rsidRPr="009A6C54" w:rsidRDefault="00216313" w:rsidP="00654B29">
            <w:pPr>
              <w:pStyle w:val="TableHeading"/>
            </w:pPr>
            <w:r w:rsidRPr="009A6C54">
              <w:t>V</w:t>
            </w:r>
            <w:r w:rsidRPr="009A6C54">
              <w:rPr>
                <w:i/>
              </w:rPr>
              <w:t>IST</w:t>
            </w:r>
            <w:r w:rsidRPr="009A6C54">
              <w:t>A DESCRIPTION</w:t>
            </w:r>
          </w:p>
        </w:tc>
      </w:tr>
      <w:tr w:rsidR="00216313" w:rsidRPr="009A6C54" w14:paraId="26F27F54" w14:textId="77777777" w:rsidTr="00660C2A">
        <w:tc>
          <w:tcPr>
            <w:tcW w:w="725" w:type="dxa"/>
            <w:tcBorders>
              <w:top w:val="single" w:sz="6" w:space="0" w:color="auto"/>
            </w:tcBorders>
          </w:tcPr>
          <w:p w14:paraId="26F27F4C" w14:textId="77777777" w:rsidR="00216313" w:rsidRPr="009A6C54" w:rsidRDefault="00216313" w:rsidP="00654B29">
            <w:pPr>
              <w:pStyle w:val="TableText"/>
            </w:pPr>
            <w:r w:rsidRPr="009A6C54">
              <w:t>1</w:t>
            </w:r>
          </w:p>
        </w:tc>
        <w:tc>
          <w:tcPr>
            <w:tcW w:w="725" w:type="dxa"/>
            <w:tcBorders>
              <w:top w:val="single" w:sz="6" w:space="0" w:color="auto"/>
            </w:tcBorders>
          </w:tcPr>
          <w:p w14:paraId="67DCBC8A" w14:textId="77777777" w:rsidR="00216313" w:rsidRPr="009A6C54" w:rsidRDefault="00216313" w:rsidP="00654B29">
            <w:pPr>
              <w:pStyle w:val="TableText"/>
            </w:pPr>
          </w:p>
        </w:tc>
        <w:tc>
          <w:tcPr>
            <w:tcW w:w="725" w:type="dxa"/>
            <w:tcBorders>
              <w:top w:val="single" w:sz="6" w:space="0" w:color="auto"/>
            </w:tcBorders>
          </w:tcPr>
          <w:p w14:paraId="2243AD09" w14:textId="1CEA6977" w:rsidR="00216313" w:rsidRPr="009A6C54" w:rsidRDefault="00216313" w:rsidP="00654B29">
            <w:pPr>
              <w:pStyle w:val="TableText"/>
            </w:pPr>
          </w:p>
        </w:tc>
        <w:tc>
          <w:tcPr>
            <w:tcW w:w="725" w:type="dxa"/>
            <w:tcBorders>
              <w:top w:val="single" w:sz="6" w:space="0" w:color="auto"/>
            </w:tcBorders>
          </w:tcPr>
          <w:p w14:paraId="26F27F4D" w14:textId="192457A9" w:rsidR="00216313" w:rsidRPr="009A6C54" w:rsidRDefault="00216313" w:rsidP="00654B29">
            <w:pPr>
              <w:pStyle w:val="TableText"/>
            </w:pPr>
            <w:r w:rsidRPr="009A6C54">
              <w:t>3</w:t>
            </w:r>
          </w:p>
        </w:tc>
        <w:tc>
          <w:tcPr>
            <w:tcW w:w="725" w:type="dxa"/>
            <w:tcBorders>
              <w:top w:val="single" w:sz="6" w:space="0" w:color="auto"/>
            </w:tcBorders>
          </w:tcPr>
          <w:p w14:paraId="26F27F4E" w14:textId="77777777" w:rsidR="00216313" w:rsidRPr="009A6C54" w:rsidRDefault="00216313" w:rsidP="00654B29">
            <w:pPr>
              <w:pStyle w:val="TableText"/>
            </w:pPr>
            <w:r w:rsidRPr="009A6C54">
              <w:t>ID</w:t>
            </w:r>
          </w:p>
        </w:tc>
        <w:tc>
          <w:tcPr>
            <w:tcW w:w="725" w:type="dxa"/>
            <w:tcBorders>
              <w:top w:val="single" w:sz="6" w:space="0" w:color="auto"/>
            </w:tcBorders>
          </w:tcPr>
          <w:p w14:paraId="26F27F4F" w14:textId="77777777" w:rsidR="00216313" w:rsidRPr="009A6C54" w:rsidRDefault="00216313" w:rsidP="00654B29">
            <w:pPr>
              <w:pStyle w:val="TableText"/>
            </w:pPr>
            <w:r w:rsidRPr="009A6C54">
              <w:t>R</w:t>
            </w:r>
          </w:p>
        </w:tc>
        <w:tc>
          <w:tcPr>
            <w:tcW w:w="725" w:type="dxa"/>
            <w:tcBorders>
              <w:top w:val="single" w:sz="6" w:space="0" w:color="auto"/>
            </w:tcBorders>
          </w:tcPr>
          <w:p w14:paraId="26F27F50" w14:textId="77777777" w:rsidR="00216313" w:rsidRPr="009A6C54" w:rsidRDefault="00216313" w:rsidP="00654B29">
            <w:pPr>
              <w:pStyle w:val="TableText"/>
            </w:pPr>
          </w:p>
        </w:tc>
        <w:tc>
          <w:tcPr>
            <w:tcW w:w="725" w:type="dxa"/>
            <w:tcBorders>
              <w:top w:val="single" w:sz="6" w:space="0" w:color="auto"/>
            </w:tcBorders>
          </w:tcPr>
          <w:p w14:paraId="26F27F51" w14:textId="77777777" w:rsidR="00216313" w:rsidRPr="009A6C54" w:rsidRDefault="00216313" w:rsidP="00654B29">
            <w:pPr>
              <w:pStyle w:val="TableText"/>
            </w:pPr>
            <w:r w:rsidRPr="009A6C54">
              <w:t>0003</w:t>
            </w:r>
          </w:p>
        </w:tc>
        <w:tc>
          <w:tcPr>
            <w:tcW w:w="2464" w:type="dxa"/>
            <w:tcBorders>
              <w:top w:val="single" w:sz="6" w:space="0" w:color="auto"/>
            </w:tcBorders>
          </w:tcPr>
          <w:p w14:paraId="26F27F52" w14:textId="77777777" w:rsidR="00216313" w:rsidRPr="009A6C54" w:rsidRDefault="00216313" w:rsidP="00654B29">
            <w:pPr>
              <w:pStyle w:val="TableText"/>
            </w:pPr>
            <w:r w:rsidRPr="009A6C54">
              <w:t>Event Type Code</w:t>
            </w:r>
          </w:p>
        </w:tc>
        <w:tc>
          <w:tcPr>
            <w:tcW w:w="2464" w:type="dxa"/>
            <w:tcBorders>
              <w:top w:val="single" w:sz="6" w:space="0" w:color="auto"/>
            </w:tcBorders>
          </w:tcPr>
          <w:p w14:paraId="26F27F53" w14:textId="77777777" w:rsidR="00216313" w:rsidRPr="009A6C54" w:rsidRDefault="00216313" w:rsidP="00654B29">
            <w:pPr>
              <w:pStyle w:val="TableText"/>
            </w:pPr>
            <w:r w:rsidRPr="009A6C54">
              <w:rPr>
                <w:i/>
              </w:rPr>
              <w:t>Refer to Table 0003</w:t>
            </w:r>
          </w:p>
        </w:tc>
      </w:tr>
      <w:tr w:rsidR="00216313" w:rsidRPr="009A6C54" w14:paraId="26F27F5D" w14:textId="77777777" w:rsidTr="00660C2A">
        <w:tc>
          <w:tcPr>
            <w:tcW w:w="725" w:type="dxa"/>
          </w:tcPr>
          <w:p w14:paraId="26F27F55" w14:textId="77777777" w:rsidR="00216313" w:rsidRPr="009A6C54" w:rsidRDefault="00216313" w:rsidP="00654B29">
            <w:pPr>
              <w:pStyle w:val="TableText"/>
            </w:pPr>
            <w:r w:rsidRPr="009A6C54">
              <w:lastRenderedPageBreak/>
              <w:t>2</w:t>
            </w:r>
          </w:p>
        </w:tc>
        <w:tc>
          <w:tcPr>
            <w:tcW w:w="725" w:type="dxa"/>
          </w:tcPr>
          <w:p w14:paraId="3BD87757" w14:textId="77777777" w:rsidR="00216313" w:rsidRPr="009A6C54" w:rsidRDefault="00216313" w:rsidP="00654B29">
            <w:pPr>
              <w:pStyle w:val="TableText"/>
            </w:pPr>
          </w:p>
        </w:tc>
        <w:tc>
          <w:tcPr>
            <w:tcW w:w="725" w:type="dxa"/>
          </w:tcPr>
          <w:p w14:paraId="7ACCE9AB" w14:textId="1A39F0D2" w:rsidR="00216313" w:rsidRPr="009A6C54" w:rsidRDefault="00216313" w:rsidP="00654B29">
            <w:pPr>
              <w:pStyle w:val="TableText"/>
            </w:pPr>
          </w:p>
        </w:tc>
        <w:tc>
          <w:tcPr>
            <w:tcW w:w="725" w:type="dxa"/>
          </w:tcPr>
          <w:p w14:paraId="26F27F56" w14:textId="1952066B" w:rsidR="00216313" w:rsidRPr="009A6C54" w:rsidRDefault="00216313" w:rsidP="00654B29">
            <w:pPr>
              <w:pStyle w:val="TableText"/>
            </w:pPr>
            <w:r w:rsidRPr="009A6C54">
              <w:t>26</w:t>
            </w:r>
          </w:p>
        </w:tc>
        <w:tc>
          <w:tcPr>
            <w:tcW w:w="725" w:type="dxa"/>
          </w:tcPr>
          <w:p w14:paraId="26F27F57" w14:textId="77777777" w:rsidR="00216313" w:rsidRPr="009A6C54" w:rsidRDefault="00216313" w:rsidP="00654B29">
            <w:pPr>
              <w:pStyle w:val="TableText"/>
            </w:pPr>
            <w:r w:rsidRPr="009A6C54">
              <w:t>TS</w:t>
            </w:r>
          </w:p>
        </w:tc>
        <w:tc>
          <w:tcPr>
            <w:tcW w:w="725" w:type="dxa"/>
          </w:tcPr>
          <w:p w14:paraId="26F27F58" w14:textId="77777777" w:rsidR="00216313" w:rsidRPr="009A6C54" w:rsidRDefault="00216313" w:rsidP="00654B29">
            <w:pPr>
              <w:pStyle w:val="TableText"/>
            </w:pPr>
            <w:r w:rsidRPr="009A6C54">
              <w:t>R</w:t>
            </w:r>
          </w:p>
        </w:tc>
        <w:tc>
          <w:tcPr>
            <w:tcW w:w="725" w:type="dxa"/>
          </w:tcPr>
          <w:p w14:paraId="26F27F59" w14:textId="77777777" w:rsidR="00216313" w:rsidRPr="009A6C54" w:rsidRDefault="00216313" w:rsidP="00654B29">
            <w:pPr>
              <w:pStyle w:val="TableText"/>
            </w:pPr>
          </w:p>
        </w:tc>
        <w:tc>
          <w:tcPr>
            <w:tcW w:w="725" w:type="dxa"/>
          </w:tcPr>
          <w:p w14:paraId="26F27F5A" w14:textId="77777777" w:rsidR="00216313" w:rsidRPr="009A6C54" w:rsidRDefault="00216313" w:rsidP="00654B29">
            <w:pPr>
              <w:pStyle w:val="TableText"/>
            </w:pPr>
          </w:p>
        </w:tc>
        <w:tc>
          <w:tcPr>
            <w:tcW w:w="2464" w:type="dxa"/>
          </w:tcPr>
          <w:p w14:paraId="26F27F5B" w14:textId="77777777" w:rsidR="00216313" w:rsidRPr="009A6C54" w:rsidRDefault="00216313" w:rsidP="00654B29">
            <w:pPr>
              <w:pStyle w:val="TableText"/>
            </w:pPr>
            <w:r w:rsidRPr="009A6C54">
              <w:t>Date/Time of Event</w:t>
            </w:r>
          </w:p>
        </w:tc>
        <w:tc>
          <w:tcPr>
            <w:tcW w:w="2464" w:type="dxa"/>
          </w:tcPr>
          <w:p w14:paraId="26F27F5C" w14:textId="77777777" w:rsidR="00216313" w:rsidRPr="009A6C54" w:rsidRDefault="00216313" w:rsidP="00654B29">
            <w:pPr>
              <w:pStyle w:val="TableText"/>
            </w:pPr>
            <w:r w:rsidRPr="009A6C54">
              <w:t>Date/Time Event Occurred</w:t>
            </w:r>
          </w:p>
        </w:tc>
      </w:tr>
      <w:tr w:rsidR="00216313" w:rsidRPr="009A6C54" w14:paraId="26F27F66" w14:textId="77777777" w:rsidTr="00660C2A">
        <w:tc>
          <w:tcPr>
            <w:tcW w:w="725" w:type="dxa"/>
          </w:tcPr>
          <w:p w14:paraId="26F27F5E" w14:textId="77777777" w:rsidR="00216313" w:rsidRPr="009A6C54" w:rsidRDefault="00216313" w:rsidP="00654B29">
            <w:pPr>
              <w:pStyle w:val="TableText"/>
            </w:pPr>
            <w:r w:rsidRPr="009A6C54">
              <w:t>3</w:t>
            </w:r>
          </w:p>
        </w:tc>
        <w:tc>
          <w:tcPr>
            <w:tcW w:w="725" w:type="dxa"/>
          </w:tcPr>
          <w:p w14:paraId="5EE88587" w14:textId="77777777" w:rsidR="00216313" w:rsidRPr="009A6C54" w:rsidRDefault="00216313" w:rsidP="00654B29">
            <w:pPr>
              <w:pStyle w:val="TableText"/>
            </w:pPr>
          </w:p>
        </w:tc>
        <w:tc>
          <w:tcPr>
            <w:tcW w:w="725" w:type="dxa"/>
          </w:tcPr>
          <w:p w14:paraId="3EA988D0" w14:textId="7A671048" w:rsidR="00216313" w:rsidRPr="009A6C54" w:rsidRDefault="00216313" w:rsidP="00654B29">
            <w:pPr>
              <w:pStyle w:val="TableText"/>
            </w:pPr>
          </w:p>
        </w:tc>
        <w:tc>
          <w:tcPr>
            <w:tcW w:w="725" w:type="dxa"/>
          </w:tcPr>
          <w:p w14:paraId="26F27F5F" w14:textId="222D4B2C" w:rsidR="00216313" w:rsidRPr="009A6C54" w:rsidRDefault="00216313" w:rsidP="00654B29">
            <w:pPr>
              <w:pStyle w:val="TableText"/>
            </w:pPr>
            <w:r w:rsidRPr="009A6C54">
              <w:t>26</w:t>
            </w:r>
          </w:p>
        </w:tc>
        <w:tc>
          <w:tcPr>
            <w:tcW w:w="725" w:type="dxa"/>
          </w:tcPr>
          <w:p w14:paraId="26F27F60" w14:textId="77777777" w:rsidR="00216313" w:rsidRPr="009A6C54" w:rsidRDefault="00216313" w:rsidP="00654B29">
            <w:pPr>
              <w:pStyle w:val="TableText"/>
            </w:pPr>
            <w:r w:rsidRPr="009A6C54">
              <w:t>TS</w:t>
            </w:r>
          </w:p>
        </w:tc>
        <w:tc>
          <w:tcPr>
            <w:tcW w:w="725" w:type="dxa"/>
          </w:tcPr>
          <w:p w14:paraId="26F27F61" w14:textId="77777777" w:rsidR="00216313" w:rsidRPr="009A6C54" w:rsidRDefault="00216313" w:rsidP="00654B29">
            <w:pPr>
              <w:pStyle w:val="TableText"/>
            </w:pPr>
          </w:p>
        </w:tc>
        <w:tc>
          <w:tcPr>
            <w:tcW w:w="725" w:type="dxa"/>
          </w:tcPr>
          <w:p w14:paraId="26F27F62" w14:textId="77777777" w:rsidR="00216313" w:rsidRPr="009A6C54" w:rsidRDefault="00216313" w:rsidP="00654B29">
            <w:pPr>
              <w:pStyle w:val="TableText"/>
            </w:pPr>
          </w:p>
        </w:tc>
        <w:tc>
          <w:tcPr>
            <w:tcW w:w="725" w:type="dxa"/>
          </w:tcPr>
          <w:p w14:paraId="26F27F63" w14:textId="77777777" w:rsidR="00216313" w:rsidRPr="009A6C54" w:rsidRDefault="00216313" w:rsidP="00654B29">
            <w:pPr>
              <w:pStyle w:val="TableText"/>
            </w:pPr>
          </w:p>
        </w:tc>
        <w:tc>
          <w:tcPr>
            <w:tcW w:w="2464" w:type="dxa"/>
          </w:tcPr>
          <w:p w14:paraId="26F27F64" w14:textId="77777777" w:rsidR="00216313" w:rsidRPr="009A6C54" w:rsidRDefault="00216313" w:rsidP="00654B29">
            <w:pPr>
              <w:pStyle w:val="TableText"/>
            </w:pPr>
            <w:r w:rsidRPr="009A6C54">
              <w:t>Date/Time Planned Event</w:t>
            </w:r>
          </w:p>
        </w:tc>
        <w:tc>
          <w:tcPr>
            <w:tcW w:w="2464" w:type="dxa"/>
          </w:tcPr>
          <w:p w14:paraId="26F27F65" w14:textId="77777777" w:rsidR="00216313" w:rsidRPr="009A6C54" w:rsidRDefault="00216313" w:rsidP="00654B29">
            <w:pPr>
              <w:pStyle w:val="TableText"/>
            </w:pPr>
            <w:r w:rsidRPr="009A6C54">
              <w:t>Not used</w:t>
            </w:r>
          </w:p>
        </w:tc>
      </w:tr>
      <w:tr w:rsidR="00216313" w:rsidRPr="009A6C54" w14:paraId="26F27F6F" w14:textId="77777777" w:rsidTr="00660C2A">
        <w:tc>
          <w:tcPr>
            <w:tcW w:w="725" w:type="dxa"/>
          </w:tcPr>
          <w:p w14:paraId="26F27F67" w14:textId="77777777" w:rsidR="00216313" w:rsidRPr="009A6C54" w:rsidRDefault="00216313" w:rsidP="00654B29">
            <w:pPr>
              <w:pStyle w:val="TableText"/>
            </w:pPr>
            <w:r w:rsidRPr="009A6C54">
              <w:t>4</w:t>
            </w:r>
          </w:p>
        </w:tc>
        <w:tc>
          <w:tcPr>
            <w:tcW w:w="725" w:type="dxa"/>
          </w:tcPr>
          <w:p w14:paraId="4A9B8D60" w14:textId="77777777" w:rsidR="00216313" w:rsidRPr="009A6C54" w:rsidRDefault="00216313" w:rsidP="00654B29">
            <w:pPr>
              <w:pStyle w:val="TableText"/>
            </w:pPr>
          </w:p>
        </w:tc>
        <w:tc>
          <w:tcPr>
            <w:tcW w:w="725" w:type="dxa"/>
          </w:tcPr>
          <w:p w14:paraId="562847ED" w14:textId="19577120" w:rsidR="00216313" w:rsidRPr="009A6C54" w:rsidRDefault="00216313" w:rsidP="00654B29">
            <w:pPr>
              <w:pStyle w:val="TableText"/>
            </w:pPr>
          </w:p>
        </w:tc>
        <w:tc>
          <w:tcPr>
            <w:tcW w:w="725" w:type="dxa"/>
          </w:tcPr>
          <w:p w14:paraId="26F27F68" w14:textId="08F26563" w:rsidR="00216313" w:rsidRPr="009A6C54" w:rsidRDefault="00216313" w:rsidP="00654B29">
            <w:pPr>
              <w:pStyle w:val="TableText"/>
            </w:pPr>
            <w:r w:rsidRPr="009A6C54">
              <w:t>3</w:t>
            </w:r>
          </w:p>
        </w:tc>
        <w:tc>
          <w:tcPr>
            <w:tcW w:w="725" w:type="dxa"/>
          </w:tcPr>
          <w:p w14:paraId="26F27F69" w14:textId="77777777" w:rsidR="00216313" w:rsidRPr="009A6C54" w:rsidRDefault="00216313" w:rsidP="00654B29">
            <w:pPr>
              <w:pStyle w:val="TableText"/>
            </w:pPr>
            <w:r w:rsidRPr="009A6C54">
              <w:t>ID</w:t>
            </w:r>
          </w:p>
        </w:tc>
        <w:tc>
          <w:tcPr>
            <w:tcW w:w="725" w:type="dxa"/>
          </w:tcPr>
          <w:p w14:paraId="26F27F6A" w14:textId="77777777" w:rsidR="00216313" w:rsidRPr="009A6C54" w:rsidRDefault="00216313" w:rsidP="00654B29">
            <w:pPr>
              <w:pStyle w:val="TableText"/>
            </w:pPr>
          </w:p>
        </w:tc>
        <w:tc>
          <w:tcPr>
            <w:tcW w:w="725" w:type="dxa"/>
          </w:tcPr>
          <w:p w14:paraId="26F27F6B" w14:textId="77777777" w:rsidR="00216313" w:rsidRPr="009A6C54" w:rsidRDefault="00216313" w:rsidP="00654B29">
            <w:pPr>
              <w:pStyle w:val="TableText"/>
            </w:pPr>
          </w:p>
        </w:tc>
        <w:tc>
          <w:tcPr>
            <w:tcW w:w="725" w:type="dxa"/>
          </w:tcPr>
          <w:p w14:paraId="26F27F6C" w14:textId="77777777" w:rsidR="00216313" w:rsidRPr="009A6C54" w:rsidRDefault="00216313" w:rsidP="00654B29">
            <w:pPr>
              <w:pStyle w:val="TableText"/>
            </w:pPr>
            <w:r w:rsidRPr="009A6C54">
              <w:t>0062</w:t>
            </w:r>
          </w:p>
        </w:tc>
        <w:tc>
          <w:tcPr>
            <w:tcW w:w="2464" w:type="dxa"/>
          </w:tcPr>
          <w:p w14:paraId="26F27F6D" w14:textId="77777777" w:rsidR="00216313" w:rsidRPr="009A6C54" w:rsidRDefault="00216313" w:rsidP="00654B29">
            <w:pPr>
              <w:pStyle w:val="TableText"/>
            </w:pPr>
            <w:r w:rsidRPr="009A6C54">
              <w:t>Event Reason Code</w:t>
            </w:r>
          </w:p>
        </w:tc>
        <w:tc>
          <w:tcPr>
            <w:tcW w:w="2464" w:type="dxa"/>
          </w:tcPr>
          <w:p w14:paraId="26F27F6E" w14:textId="77777777" w:rsidR="00216313" w:rsidRPr="009A6C54" w:rsidRDefault="00216313" w:rsidP="00654B29">
            <w:pPr>
              <w:pStyle w:val="TableText"/>
            </w:pPr>
            <w:r w:rsidRPr="009A6C54">
              <w:t>Not used</w:t>
            </w:r>
          </w:p>
        </w:tc>
      </w:tr>
      <w:tr w:rsidR="00216313" w:rsidRPr="009A6C54" w14:paraId="26F27F78" w14:textId="77777777" w:rsidTr="00660C2A">
        <w:tc>
          <w:tcPr>
            <w:tcW w:w="725" w:type="dxa"/>
          </w:tcPr>
          <w:p w14:paraId="26F27F70" w14:textId="77777777" w:rsidR="00216313" w:rsidRPr="009A6C54" w:rsidRDefault="00216313" w:rsidP="00654B29">
            <w:pPr>
              <w:pStyle w:val="TableText"/>
            </w:pPr>
            <w:r w:rsidRPr="009A6C54">
              <w:t>5</w:t>
            </w:r>
          </w:p>
        </w:tc>
        <w:tc>
          <w:tcPr>
            <w:tcW w:w="725" w:type="dxa"/>
          </w:tcPr>
          <w:p w14:paraId="1C77C76F" w14:textId="77777777" w:rsidR="00216313" w:rsidRPr="009A6C54" w:rsidRDefault="00216313" w:rsidP="00654B29">
            <w:pPr>
              <w:pStyle w:val="TableText"/>
            </w:pPr>
          </w:p>
        </w:tc>
        <w:tc>
          <w:tcPr>
            <w:tcW w:w="725" w:type="dxa"/>
          </w:tcPr>
          <w:p w14:paraId="076150EB" w14:textId="4C8B70EB" w:rsidR="00216313" w:rsidRPr="009A6C54" w:rsidRDefault="00216313" w:rsidP="00654B29">
            <w:pPr>
              <w:pStyle w:val="TableText"/>
            </w:pPr>
          </w:p>
        </w:tc>
        <w:tc>
          <w:tcPr>
            <w:tcW w:w="725" w:type="dxa"/>
          </w:tcPr>
          <w:p w14:paraId="26F27F71" w14:textId="625C3B71" w:rsidR="00216313" w:rsidRPr="009A6C54" w:rsidRDefault="00216313" w:rsidP="00654B29">
            <w:pPr>
              <w:pStyle w:val="TableText"/>
            </w:pPr>
            <w:r w:rsidRPr="009A6C54">
              <w:t>60</w:t>
            </w:r>
          </w:p>
        </w:tc>
        <w:tc>
          <w:tcPr>
            <w:tcW w:w="725" w:type="dxa"/>
          </w:tcPr>
          <w:p w14:paraId="26F27F72" w14:textId="77777777" w:rsidR="00216313" w:rsidRPr="009A6C54" w:rsidRDefault="00216313" w:rsidP="00654B29">
            <w:pPr>
              <w:pStyle w:val="TableText"/>
            </w:pPr>
            <w:r w:rsidRPr="009A6C54">
              <w:t>CN</w:t>
            </w:r>
          </w:p>
        </w:tc>
        <w:tc>
          <w:tcPr>
            <w:tcW w:w="725" w:type="dxa"/>
          </w:tcPr>
          <w:p w14:paraId="26F27F73" w14:textId="77777777" w:rsidR="00216313" w:rsidRPr="009A6C54" w:rsidRDefault="00216313" w:rsidP="00654B29">
            <w:pPr>
              <w:pStyle w:val="TableText"/>
            </w:pPr>
          </w:p>
        </w:tc>
        <w:tc>
          <w:tcPr>
            <w:tcW w:w="725" w:type="dxa"/>
          </w:tcPr>
          <w:p w14:paraId="26F27F74" w14:textId="77777777" w:rsidR="00216313" w:rsidRPr="009A6C54" w:rsidRDefault="00216313" w:rsidP="00654B29">
            <w:pPr>
              <w:pStyle w:val="TableText"/>
            </w:pPr>
          </w:p>
        </w:tc>
        <w:tc>
          <w:tcPr>
            <w:tcW w:w="725" w:type="dxa"/>
          </w:tcPr>
          <w:p w14:paraId="26F27F75" w14:textId="77777777" w:rsidR="00216313" w:rsidRPr="009A6C54" w:rsidRDefault="00216313" w:rsidP="00654B29">
            <w:pPr>
              <w:pStyle w:val="TableText"/>
            </w:pPr>
            <w:r w:rsidRPr="009A6C54">
              <w:t>0188</w:t>
            </w:r>
          </w:p>
        </w:tc>
        <w:tc>
          <w:tcPr>
            <w:tcW w:w="2464" w:type="dxa"/>
          </w:tcPr>
          <w:p w14:paraId="26F27F76" w14:textId="77777777" w:rsidR="00216313" w:rsidRPr="009A6C54" w:rsidRDefault="00216313" w:rsidP="00654B29">
            <w:pPr>
              <w:pStyle w:val="TableText"/>
            </w:pPr>
            <w:r w:rsidRPr="009A6C54">
              <w:t>Operator ID</w:t>
            </w:r>
          </w:p>
        </w:tc>
        <w:tc>
          <w:tcPr>
            <w:tcW w:w="2464" w:type="dxa"/>
          </w:tcPr>
          <w:p w14:paraId="26F27F77" w14:textId="77777777" w:rsidR="00216313" w:rsidRPr="009A6C54" w:rsidRDefault="00216313" w:rsidP="00654B29">
            <w:pPr>
              <w:pStyle w:val="TableText"/>
            </w:pPr>
            <w:r w:rsidRPr="009A6C54">
              <w:t>Not used</w:t>
            </w:r>
          </w:p>
        </w:tc>
      </w:tr>
    </w:tbl>
    <w:p w14:paraId="26F27F79" w14:textId="77777777" w:rsidR="00EF76C9" w:rsidRPr="009A6C54" w:rsidRDefault="00EF76C9" w:rsidP="00EF76C9">
      <w:pPr>
        <w:pStyle w:val="BodyText"/>
        <w:spacing w:before="0" w:after="0"/>
        <w:rPr>
          <w:lang w:val="en-US"/>
        </w:rPr>
      </w:pPr>
    </w:p>
    <w:p w14:paraId="26F27F7A" w14:textId="77777777" w:rsidR="003539BA" w:rsidRPr="009A6C54" w:rsidRDefault="00BE3E49" w:rsidP="00BE3E49">
      <w:pPr>
        <w:pStyle w:val="Heading2"/>
      </w:pPr>
      <w:r w:rsidRPr="009A6C54">
        <w:rPr>
          <w:lang w:val="en-US"/>
        </w:rPr>
        <w:t xml:space="preserve"> </w:t>
      </w:r>
      <w:bookmarkStart w:id="313" w:name="_Toc518911310"/>
      <w:r w:rsidR="003539BA" w:rsidRPr="009A6C54">
        <w:t>PID - Patient Identification Segment</w:t>
      </w:r>
      <w:bookmarkEnd w:id="313"/>
    </w:p>
    <w:p w14:paraId="26F27F7B" w14:textId="77777777"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14:paraId="26F27F7C" w14:textId="77777777" w:rsidR="003539BA" w:rsidRPr="009A6C54" w:rsidRDefault="00DC46C7" w:rsidP="00106BBA">
      <w:pPr>
        <w:pStyle w:val="BodyText"/>
        <w:rPr>
          <w:lang w:val="en-US"/>
        </w:rPr>
      </w:pPr>
      <w:hyperlink r:id="rId30" w:history="1">
        <w:r w:rsidR="00EF76C9" w:rsidRPr="009A6C54">
          <w:rPr>
            <w:rStyle w:val="Hyperlink"/>
          </w:rPr>
          <w:t>http://www.va.gov/vdl/application.asp?appid=16</w:t>
        </w:r>
      </w:hyperlink>
    </w:p>
    <w:p w14:paraId="26F27F7D" w14:textId="77777777" w:rsidR="00EF76C9" w:rsidRPr="009A6C54" w:rsidRDefault="00EF76C9" w:rsidP="00EF76C9">
      <w:pPr>
        <w:pStyle w:val="BodyText"/>
        <w:spacing w:before="0" w:after="0"/>
        <w:rPr>
          <w:lang w:val="en-US"/>
        </w:rPr>
      </w:pPr>
    </w:p>
    <w:p w14:paraId="26F27F7E" w14:textId="77777777" w:rsidR="003539BA" w:rsidRPr="009A6C54" w:rsidRDefault="003539BA" w:rsidP="00EF76C9">
      <w:pPr>
        <w:pStyle w:val="Heading3"/>
        <w:spacing w:before="0" w:after="0"/>
        <w:rPr>
          <w:lang w:val="en-US"/>
        </w:rPr>
      </w:pPr>
      <w:bookmarkStart w:id="314" w:name="_Toc518911311"/>
      <w:r w:rsidRPr="009A6C54">
        <w:t>PD1 - Patient Additional Demographic Segment</w:t>
      </w:r>
      <w:bookmarkEnd w:id="314"/>
    </w:p>
    <w:p w14:paraId="26F27F7F" w14:textId="72883C67" w:rsidR="00660025" w:rsidRPr="009A6C54" w:rsidRDefault="00660025" w:rsidP="00741C15">
      <w:pPr>
        <w:pStyle w:val="Caption"/>
      </w:pPr>
      <w:bookmarkStart w:id="315" w:name="_Toc517426452"/>
      <w:r w:rsidRPr="009A6C54">
        <w:t xml:space="preserve">Table </w:t>
      </w:r>
      <w:r w:rsidR="007E52CE">
        <w:fldChar w:fldCharType="begin"/>
      </w:r>
      <w:r w:rsidR="007E52CE">
        <w:instrText xml:space="preserve"> SEQ Table \* ARABIC </w:instrText>
      </w:r>
      <w:r w:rsidR="007E52CE">
        <w:fldChar w:fldCharType="separate"/>
      </w:r>
      <w:r w:rsidR="00D555E0">
        <w:rPr>
          <w:noProof/>
        </w:rPr>
        <w:t>48</w:t>
      </w:r>
      <w:r w:rsidR="007E52CE">
        <w:rPr>
          <w:noProof/>
        </w:rPr>
        <w:fldChar w:fldCharType="end"/>
      </w:r>
      <w:r w:rsidRPr="009A6C54">
        <w:t>: Patient Additional Demographic Segment</w:t>
      </w:r>
      <w:bookmarkEnd w:id="315"/>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14:paraId="26F27F88" w14:textId="77777777" w:rsidTr="002B5785">
        <w:trPr>
          <w:tblHeader/>
        </w:trPr>
        <w:tc>
          <w:tcPr>
            <w:tcW w:w="720" w:type="dxa"/>
            <w:tcBorders>
              <w:top w:val="single" w:sz="12" w:space="0" w:color="auto"/>
              <w:left w:val="single" w:sz="12" w:space="0" w:color="auto"/>
              <w:bottom w:val="single" w:sz="12" w:space="0" w:color="auto"/>
            </w:tcBorders>
            <w:shd w:val="clear" w:color="auto" w:fill="BFBFBF"/>
          </w:tcPr>
          <w:p w14:paraId="26F27F80" w14:textId="77777777" w:rsidR="00ED223E" w:rsidRPr="009A6C54" w:rsidRDefault="00ED223E" w:rsidP="00654B29">
            <w:pPr>
              <w:pStyle w:val="TableHeading"/>
            </w:pPr>
            <w:bookmarkStart w:id="316" w:name="ColumnTitle_47"/>
            <w:bookmarkEnd w:id="316"/>
            <w:r w:rsidRPr="009A6C54">
              <w:t>SEQ</w:t>
            </w:r>
          </w:p>
        </w:tc>
        <w:tc>
          <w:tcPr>
            <w:tcW w:w="720" w:type="dxa"/>
            <w:tcBorders>
              <w:top w:val="single" w:sz="12" w:space="0" w:color="auto"/>
              <w:bottom w:val="single" w:sz="12" w:space="0" w:color="auto"/>
            </w:tcBorders>
            <w:shd w:val="clear" w:color="auto" w:fill="BFBFBF"/>
          </w:tcPr>
          <w:p w14:paraId="26F27F81" w14:textId="77777777"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14:paraId="26F27F82" w14:textId="77777777"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14:paraId="26F27F83" w14:textId="77777777"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14:paraId="26F27F84" w14:textId="77777777"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14:paraId="26F27F85" w14:textId="77777777"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14:paraId="26F27F86" w14:textId="77777777"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14:paraId="26F27F87" w14:textId="77777777" w:rsidR="00ED223E" w:rsidRPr="009A6C54" w:rsidRDefault="00ED223E" w:rsidP="00654B29">
            <w:pPr>
              <w:pStyle w:val="TableHeading"/>
            </w:pPr>
            <w:r w:rsidRPr="009A6C54">
              <w:t>V</w:t>
            </w:r>
            <w:r w:rsidRPr="009A6C54">
              <w:rPr>
                <w:i/>
              </w:rPr>
              <w:t>IST</w:t>
            </w:r>
            <w:r w:rsidRPr="009A6C54">
              <w:t>A DESCRIPTION</w:t>
            </w:r>
          </w:p>
        </w:tc>
      </w:tr>
      <w:tr w:rsidR="00ED223E" w:rsidRPr="009A6C54" w14:paraId="26F27F91" w14:textId="77777777" w:rsidTr="00A77D27">
        <w:tc>
          <w:tcPr>
            <w:tcW w:w="720" w:type="dxa"/>
            <w:tcBorders>
              <w:top w:val="single" w:sz="12" w:space="0" w:color="auto"/>
              <w:left w:val="single" w:sz="12" w:space="0" w:color="auto"/>
              <w:bottom w:val="single" w:sz="6" w:space="0" w:color="auto"/>
            </w:tcBorders>
          </w:tcPr>
          <w:p w14:paraId="26F27F89" w14:textId="77777777"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14:paraId="26F27F8A" w14:textId="77777777"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14:paraId="26F27F8B" w14:textId="77777777"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14:paraId="26F27F8C" w14:textId="77777777"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14:paraId="26F27F8D" w14:textId="77777777"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14:paraId="26F27F8E" w14:textId="77777777"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14:paraId="26F27F8F" w14:textId="77777777"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14:paraId="26F27F90" w14:textId="77777777" w:rsidR="00ED223E" w:rsidRPr="009A6C54" w:rsidRDefault="00ED223E" w:rsidP="00654B29">
            <w:pPr>
              <w:pStyle w:val="TableText"/>
            </w:pPr>
            <w:r w:rsidRPr="009A6C54">
              <w:t>NOT USED</w:t>
            </w:r>
          </w:p>
        </w:tc>
      </w:tr>
      <w:tr w:rsidR="00ED223E" w:rsidRPr="009A6C54" w14:paraId="26F27F9A" w14:textId="77777777" w:rsidTr="00A77D27">
        <w:tc>
          <w:tcPr>
            <w:tcW w:w="720" w:type="dxa"/>
            <w:tcBorders>
              <w:top w:val="single" w:sz="6" w:space="0" w:color="auto"/>
              <w:left w:val="single" w:sz="12" w:space="0" w:color="auto"/>
              <w:bottom w:val="single" w:sz="6" w:space="0" w:color="auto"/>
            </w:tcBorders>
          </w:tcPr>
          <w:p w14:paraId="26F27F92"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94"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9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6"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97" w14:textId="77777777"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14:paraId="26F27F98" w14:textId="77777777"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14:paraId="26F27F99" w14:textId="77777777" w:rsidR="00ED223E" w:rsidRPr="009A6C54" w:rsidRDefault="00ED223E" w:rsidP="00654B29">
            <w:pPr>
              <w:pStyle w:val="TableText"/>
            </w:pPr>
            <w:r w:rsidRPr="009A6C54">
              <w:t>NOT USED</w:t>
            </w:r>
          </w:p>
        </w:tc>
      </w:tr>
      <w:tr w:rsidR="00ED223E" w:rsidRPr="009A6C54" w14:paraId="26F27FAB" w14:textId="77777777" w:rsidTr="00A77D27">
        <w:tc>
          <w:tcPr>
            <w:tcW w:w="720" w:type="dxa"/>
            <w:tcBorders>
              <w:top w:val="single" w:sz="6" w:space="0" w:color="auto"/>
              <w:left w:val="single" w:sz="12" w:space="0" w:color="auto"/>
              <w:bottom w:val="single" w:sz="6" w:space="0" w:color="auto"/>
            </w:tcBorders>
          </w:tcPr>
          <w:p w14:paraId="26F27F9B" w14:textId="77777777"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14:paraId="26F27F9C"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9D" w14:textId="77777777"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14:paraId="26F27F9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9F"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A0"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A1" w14:textId="77777777"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14:paraId="26F27FA2" w14:textId="77777777" w:rsidR="00ED223E" w:rsidRPr="009A6C54" w:rsidRDefault="00ED223E" w:rsidP="00654B29">
            <w:pPr>
              <w:pStyle w:val="TableText"/>
            </w:pPr>
            <w:r w:rsidRPr="009A6C54">
              <w:rPr>
                <w:u w:val="single"/>
              </w:rPr>
              <w:t>8 COMPONENTS</w:t>
            </w:r>
          </w:p>
          <w:p w14:paraId="26F27FA3" w14:textId="77777777" w:rsidR="00ED223E" w:rsidRPr="009A6C54" w:rsidRDefault="00ED223E" w:rsidP="00654B29">
            <w:pPr>
              <w:pStyle w:val="TableText"/>
            </w:pPr>
            <w:r w:rsidRPr="009A6C54">
              <w:t>FACILITY NAME</w:t>
            </w:r>
          </w:p>
          <w:p w14:paraId="26F27FA4" w14:textId="77777777" w:rsidR="00ED223E" w:rsidRPr="009A6C54" w:rsidRDefault="00ED223E" w:rsidP="00654B29">
            <w:pPr>
              <w:pStyle w:val="TableText"/>
            </w:pPr>
            <w:r w:rsidRPr="009A6C54">
              <w:t>NOT USED</w:t>
            </w:r>
          </w:p>
          <w:p w14:paraId="26F27FA5" w14:textId="77777777" w:rsidR="00ED223E" w:rsidRPr="009A6C54" w:rsidRDefault="00ED223E" w:rsidP="00654B29">
            <w:pPr>
              <w:pStyle w:val="TableText"/>
            </w:pPr>
            <w:r w:rsidRPr="009A6C54">
              <w:t>FACILITY NUMBER</w:t>
            </w:r>
          </w:p>
          <w:p w14:paraId="26F27FA6" w14:textId="77777777" w:rsidR="00ED223E" w:rsidRPr="009A6C54" w:rsidRDefault="00ED223E" w:rsidP="00654B29">
            <w:pPr>
              <w:pStyle w:val="TableText"/>
            </w:pPr>
            <w:r w:rsidRPr="009A6C54">
              <w:t>NOT USED</w:t>
            </w:r>
          </w:p>
          <w:p w14:paraId="26F27FA7" w14:textId="77777777" w:rsidR="00ED223E" w:rsidRPr="009A6C54" w:rsidRDefault="00ED223E" w:rsidP="00654B29">
            <w:pPr>
              <w:pStyle w:val="TableText"/>
            </w:pPr>
            <w:r w:rsidRPr="009A6C54">
              <w:t>NOT USED</w:t>
            </w:r>
          </w:p>
          <w:p w14:paraId="26F27FA8" w14:textId="77777777" w:rsidR="00ED223E" w:rsidRPr="009A6C54" w:rsidRDefault="00ED223E" w:rsidP="00654B29">
            <w:pPr>
              <w:pStyle w:val="TableText"/>
            </w:pPr>
            <w:r w:rsidRPr="009A6C54">
              <w:t>NOT USED</w:t>
            </w:r>
          </w:p>
          <w:p w14:paraId="26F27FA9" w14:textId="77777777" w:rsidR="00ED223E" w:rsidRPr="009A6C54" w:rsidRDefault="00ED223E" w:rsidP="00654B29">
            <w:pPr>
              <w:pStyle w:val="TableText"/>
            </w:pPr>
            <w:r w:rsidRPr="009A6C54">
              <w:t>NOT USED</w:t>
            </w:r>
          </w:p>
          <w:p w14:paraId="26F27FAA" w14:textId="77777777" w:rsidR="00ED223E" w:rsidRPr="009A6C54" w:rsidRDefault="00ED223E" w:rsidP="00654B29">
            <w:pPr>
              <w:pStyle w:val="TableText"/>
            </w:pPr>
            <w:r w:rsidRPr="009A6C54">
              <w:t>NOT USED</w:t>
            </w:r>
          </w:p>
        </w:tc>
      </w:tr>
      <w:tr w:rsidR="00ED223E" w:rsidRPr="009A6C54" w14:paraId="26F27FC4" w14:textId="77777777" w:rsidTr="00A77D27">
        <w:tc>
          <w:tcPr>
            <w:tcW w:w="720" w:type="dxa"/>
            <w:tcBorders>
              <w:top w:val="single" w:sz="6" w:space="0" w:color="auto"/>
              <w:left w:val="single" w:sz="12" w:space="0" w:color="auto"/>
              <w:bottom w:val="single" w:sz="6" w:space="0" w:color="auto"/>
            </w:tcBorders>
          </w:tcPr>
          <w:p w14:paraId="26F27FAC" w14:textId="77777777" w:rsidR="00ED223E" w:rsidRPr="009A6C54" w:rsidRDefault="00ED223E" w:rsidP="00654B29">
            <w:pPr>
              <w:pStyle w:val="TableText"/>
            </w:pPr>
            <w:r w:rsidRPr="009A6C54">
              <w:lastRenderedPageBreak/>
              <w:t>4</w:t>
            </w:r>
          </w:p>
        </w:tc>
        <w:tc>
          <w:tcPr>
            <w:tcW w:w="720" w:type="dxa"/>
            <w:tcBorders>
              <w:top w:val="single" w:sz="6" w:space="0" w:color="auto"/>
              <w:bottom w:val="single" w:sz="6" w:space="0" w:color="auto"/>
            </w:tcBorders>
          </w:tcPr>
          <w:p w14:paraId="26F27FAD" w14:textId="77777777"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14:paraId="26F27FAE" w14:textId="77777777"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14:paraId="26F27FAF"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B0"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B1"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B2" w14:textId="77777777"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14:paraId="26F27FB3" w14:textId="77777777" w:rsidR="00ED223E" w:rsidRPr="009A6C54" w:rsidRDefault="00ED223E" w:rsidP="00654B29">
            <w:pPr>
              <w:pStyle w:val="TableText"/>
              <w:rPr>
                <w:u w:val="single"/>
              </w:rPr>
            </w:pPr>
            <w:r w:rsidRPr="009A6C54">
              <w:rPr>
                <w:u w:val="single"/>
              </w:rPr>
              <w:t>14 COMPONENTS</w:t>
            </w:r>
          </w:p>
          <w:p w14:paraId="26F27FB4" w14:textId="77777777" w:rsidR="00ED223E" w:rsidRPr="009A6C54" w:rsidRDefault="00ED223E" w:rsidP="00654B29">
            <w:pPr>
              <w:pStyle w:val="TableText"/>
            </w:pPr>
            <w:r w:rsidRPr="009A6C54">
              <w:rPr>
                <w:u w:val="single"/>
              </w:rPr>
              <w:t>2 SUB-COMPONENTS</w:t>
            </w:r>
          </w:p>
          <w:p w14:paraId="26F27FB5" w14:textId="77777777" w:rsidR="00ED223E" w:rsidRPr="009A6C54" w:rsidRDefault="00ED223E" w:rsidP="00654B29">
            <w:pPr>
              <w:pStyle w:val="TableText"/>
            </w:pPr>
            <w:r w:rsidRPr="009A6C54">
              <w:t>POINTER TO ENTRY IN NEW PERSON FILE (#200)</w:t>
            </w:r>
          </w:p>
          <w:p w14:paraId="26F27FB6" w14:textId="77777777" w:rsidR="00ED223E" w:rsidRPr="009A6C54" w:rsidRDefault="00ED223E" w:rsidP="00654B29">
            <w:pPr>
              <w:pStyle w:val="TableText"/>
            </w:pPr>
            <w:r w:rsidRPr="009A6C54">
              <w:t>FACILITY NUMBER</w:t>
            </w:r>
          </w:p>
          <w:p w14:paraId="26F27FB7" w14:textId="77777777" w:rsidR="00ED223E" w:rsidRPr="009A6C54" w:rsidRDefault="00ED223E" w:rsidP="00654B29">
            <w:pPr>
              <w:pStyle w:val="TableText"/>
            </w:pPr>
            <w:r w:rsidRPr="009A6C54">
              <w:t>NOT USED</w:t>
            </w:r>
          </w:p>
          <w:p w14:paraId="26F27FB8" w14:textId="77777777" w:rsidR="00ED223E" w:rsidRPr="009A6C54" w:rsidRDefault="00ED223E" w:rsidP="00654B29">
            <w:pPr>
              <w:pStyle w:val="TableText"/>
            </w:pPr>
            <w:r w:rsidRPr="009A6C54">
              <w:t>NOT USED</w:t>
            </w:r>
          </w:p>
          <w:p w14:paraId="26F27FB9" w14:textId="77777777" w:rsidR="00ED223E" w:rsidRPr="009A6C54" w:rsidRDefault="00ED223E" w:rsidP="00654B29">
            <w:pPr>
              <w:pStyle w:val="TableText"/>
            </w:pPr>
            <w:r w:rsidRPr="009A6C54">
              <w:t>NOT USED</w:t>
            </w:r>
          </w:p>
          <w:p w14:paraId="26F27FBA" w14:textId="77777777" w:rsidR="00ED223E" w:rsidRPr="009A6C54" w:rsidRDefault="00ED223E" w:rsidP="00654B29">
            <w:pPr>
              <w:pStyle w:val="TableText"/>
            </w:pPr>
            <w:r w:rsidRPr="009A6C54">
              <w:t>NOT USED</w:t>
            </w:r>
          </w:p>
          <w:p w14:paraId="26F27FBB" w14:textId="77777777" w:rsidR="00ED223E" w:rsidRPr="009A6C54" w:rsidRDefault="00ED223E" w:rsidP="00654B29">
            <w:pPr>
              <w:pStyle w:val="TableText"/>
            </w:pPr>
            <w:r w:rsidRPr="009A6C54">
              <w:t>NOT USED</w:t>
            </w:r>
          </w:p>
          <w:p w14:paraId="26F27FBC" w14:textId="77777777" w:rsidR="00ED223E" w:rsidRPr="009A6C54" w:rsidRDefault="00ED223E" w:rsidP="00654B29">
            <w:pPr>
              <w:pStyle w:val="TableText"/>
            </w:pPr>
            <w:r w:rsidRPr="009A6C54">
              <w:t>NOT USED</w:t>
            </w:r>
          </w:p>
          <w:p w14:paraId="26F27FBD" w14:textId="77777777" w:rsidR="00ED223E" w:rsidRPr="009A6C54" w:rsidRDefault="00ED223E" w:rsidP="00654B29">
            <w:pPr>
              <w:pStyle w:val="TableText"/>
            </w:pPr>
            <w:r w:rsidRPr="009A6C54">
              <w:t>THIS WILL ALWAYS BE VA200 (NEW PERSON FILE)</w:t>
            </w:r>
          </w:p>
          <w:p w14:paraId="26F27FBE" w14:textId="77777777" w:rsidR="00ED223E" w:rsidRPr="009A6C54" w:rsidRDefault="00ED223E" w:rsidP="00654B29">
            <w:pPr>
              <w:pStyle w:val="TableText"/>
            </w:pPr>
            <w:r w:rsidRPr="009A6C54">
              <w:t>NOT USED</w:t>
            </w:r>
          </w:p>
          <w:p w14:paraId="26F27FBF" w14:textId="77777777" w:rsidR="00ED223E" w:rsidRPr="009A6C54" w:rsidRDefault="00ED223E" w:rsidP="00654B29">
            <w:pPr>
              <w:pStyle w:val="TableText"/>
            </w:pPr>
            <w:r w:rsidRPr="009A6C54">
              <w:t>NOT USED</w:t>
            </w:r>
          </w:p>
          <w:p w14:paraId="26F27FC0" w14:textId="77777777" w:rsidR="00ED223E" w:rsidRPr="009A6C54" w:rsidRDefault="00ED223E" w:rsidP="00654B29">
            <w:pPr>
              <w:pStyle w:val="TableText"/>
            </w:pPr>
            <w:r w:rsidRPr="009A6C54">
              <w:t>NOT USED</w:t>
            </w:r>
          </w:p>
          <w:p w14:paraId="26F27FC1" w14:textId="77777777" w:rsidR="00ED223E" w:rsidRPr="009A6C54" w:rsidRDefault="00ED223E" w:rsidP="00654B29">
            <w:pPr>
              <w:pStyle w:val="TableText"/>
            </w:pPr>
            <w:r w:rsidRPr="009A6C54">
              <w:t>NOT USED</w:t>
            </w:r>
          </w:p>
          <w:p w14:paraId="26F27FC2" w14:textId="77777777" w:rsidR="00ED223E" w:rsidRPr="009A6C54" w:rsidRDefault="00ED223E" w:rsidP="00654B29">
            <w:pPr>
              <w:pStyle w:val="TableText"/>
            </w:pPr>
            <w:r w:rsidRPr="009A6C54">
              <w:t>NOT USED</w:t>
            </w:r>
          </w:p>
          <w:p w14:paraId="26F27FC3" w14:textId="77777777" w:rsidR="00ED223E" w:rsidRPr="009A6C54" w:rsidRDefault="00ED223E" w:rsidP="00654B29">
            <w:pPr>
              <w:pStyle w:val="TableText"/>
            </w:pPr>
            <w:r w:rsidRPr="009A6C54">
              <w:t>NOT USED</w:t>
            </w:r>
          </w:p>
        </w:tc>
      </w:tr>
      <w:tr w:rsidR="00ED223E" w:rsidRPr="009A6C54" w14:paraId="26F27FCD" w14:textId="77777777" w:rsidTr="00A77D27">
        <w:tc>
          <w:tcPr>
            <w:tcW w:w="720" w:type="dxa"/>
            <w:tcBorders>
              <w:top w:val="single" w:sz="6" w:space="0" w:color="auto"/>
              <w:left w:val="single" w:sz="12" w:space="0" w:color="auto"/>
              <w:bottom w:val="single" w:sz="6" w:space="0" w:color="auto"/>
            </w:tcBorders>
          </w:tcPr>
          <w:p w14:paraId="26F27FC5" w14:textId="77777777" w:rsidR="00ED223E" w:rsidRPr="009A6C54" w:rsidRDefault="00ED223E" w:rsidP="00654B29">
            <w:pPr>
              <w:pStyle w:val="TableText"/>
            </w:pPr>
            <w:r w:rsidRPr="009A6C54">
              <w:t>5</w:t>
            </w:r>
          </w:p>
        </w:tc>
        <w:tc>
          <w:tcPr>
            <w:tcW w:w="720" w:type="dxa"/>
            <w:tcBorders>
              <w:top w:val="single" w:sz="6" w:space="0" w:color="auto"/>
              <w:bottom w:val="single" w:sz="6" w:space="0" w:color="auto"/>
            </w:tcBorders>
          </w:tcPr>
          <w:p w14:paraId="26F27FC6"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C7"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C8"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C9"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CA" w14:textId="77777777"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14:paraId="26F27FCB" w14:textId="77777777"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14:paraId="26F27FCC" w14:textId="77777777" w:rsidR="00ED223E" w:rsidRPr="009A6C54" w:rsidRDefault="00ED223E" w:rsidP="00654B29">
            <w:pPr>
              <w:pStyle w:val="TableText"/>
            </w:pPr>
            <w:r w:rsidRPr="009A6C54">
              <w:t>NOT USED</w:t>
            </w:r>
          </w:p>
        </w:tc>
      </w:tr>
      <w:tr w:rsidR="00ED223E" w:rsidRPr="009A6C54" w14:paraId="26F27FD6" w14:textId="77777777" w:rsidTr="00A77D27">
        <w:tc>
          <w:tcPr>
            <w:tcW w:w="720" w:type="dxa"/>
            <w:tcBorders>
              <w:top w:val="single" w:sz="6" w:space="0" w:color="auto"/>
              <w:left w:val="single" w:sz="12" w:space="0" w:color="auto"/>
              <w:bottom w:val="single" w:sz="6" w:space="0" w:color="auto"/>
            </w:tcBorders>
          </w:tcPr>
          <w:p w14:paraId="26F27FCE" w14:textId="77777777"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14:paraId="26F27FCF"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0"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1"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2"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3" w14:textId="77777777"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14:paraId="26F27FD4" w14:textId="77777777"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14:paraId="26F27FD5" w14:textId="77777777" w:rsidR="00ED223E" w:rsidRPr="009A6C54" w:rsidRDefault="00ED223E" w:rsidP="00654B29">
            <w:pPr>
              <w:pStyle w:val="TableText"/>
            </w:pPr>
            <w:r w:rsidRPr="009A6C54">
              <w:t>NOT USED</w:t>
            </w:r>
          </w:p>
        </w:tc>
      </w:tr>
      <w:tr w:rsidR="00ED223E" w:rsidRPr="009A6C54" w14:paraId="26F27FDF" w14:textId="77777777" w:rsidTr="00A77D27">
        <w:tc>
          <w:tcPr>
            <w:tcW w:w="720" w:type="dxa"/>
            <w:tcBorders>
              <w:top w:val="single" w:sz="6" w:space="0" w:color="auto"/>
              <w:left w:val="single" w:sz="12" w:space="0" w:color="auto"/>
              <w:bottom w:val="single" w:sz="6" w:space="0" w:color="auto"/>
            </w:tcBorders>
          </w:tcPr>
          <w:p w14:paraId="26F27FD7" w14:textId="77777777"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14:paraId="26F27FD8"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D9"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DA"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DB"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DC" w14:textId="77777777"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14:paraId="26F27FDD" w14:textId="77777777"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14:paraId="26F27FDE" w14:textId="77777777" w:rsidR="00ED223E" w:rsidRPr="009A6C54" w:rsidRDefault="00ED223E" w:rsidP="00654B29">
            <w:pPr>
              <w:pStyle w:val="TableText"/>
            </w:pPr>
            <w:r w:rsidRPr="009A6C54">
              <w:t>NOT USED</w:t>
            </w:r>
          </w:p>
        </w:tc>
      </w:tr>
      <w:tr w:rsidR="00ED223E" w:rsidRPr="009A6C54" w14:paraId="26F27FE8" w14:textId="77777777" w:rsidTr="00A77D27">
        <w:tc>
          <w:tcPr>
            <w:tcW w:w="720" w:type="dxa"/>
            <w:tcBorders>
              <w:top w:val="single" w:sz="6" w:space="0" w:color="auto"/>
              <w:left w:val="single" w:sz="12" w:space="0" w:color="auto"/>
              <w:bottom w:val="single" w:sz="6" w:space="0" w:color="auto"/>
            </w:tcBorders>
          </w:tcPr>
          <w:p w14:paraId="26F27FE0" w14:textId="77777777"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14:paraId="26F27FE1"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2" w14:textId="77777777"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14:paraId="26F27FE3"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4"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5" w14:textId="77777777"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14:paraId="26F27FE6" w14:textId="77777777"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14:paraId="26F27FE7" w14:textId="77777777" w:rsidR="00ED223E" w:rsidRPr="009A6C54" w:rsidRDefault="00ED223E" w:rsidP="00654B29">
            <w:pPr>
              <w:pStyle w:val="TableText"/>
            </w:pPr>
            <w:r w:rsidRPr="009A6C54">
              <w:t>NOT USED</w:t>
            </w:r>
          </w:p>
        </w:tc>
      </w:tr>
      <w:tr w:rsidR="00ED223E" w:rsidRPr="009A6C54" w14:paraId="26F27FF1" w14:textId="77777777" w:rsidTr="00A77D27">
        <w:tc>
          <w:tcPr>
            <w:tcW w:w="720" w:type="dxa"/>
            <w:tcBorders>
              <w:top w:val="single" w:sz="6" w:space="0" w:color="auto"/>
              <w:left w:val="single" w:sz="12" w:space="0" w:color="auto"/>
              <w:bottom w:val="single" w:sz="6" w:space="0" w:color="auto"/>
            </w:tcBorders>
          </w:tcPr>
          <w:p w14:paraId="26F27FE9" w14:textId="77777777"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14:paraId="26F27FEA"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EB" w14:textId="77777777"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14:paraId="26F27FEC"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ED"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7FEE" w14:textId="77777777"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14:paraId="26F27FEF" w14:textId="77777777"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14:paraId="26F27FF0" w14:textId="77777777" w:rsidR="00ED223E" w:rsidRPr="009A6C54" w:rsidRDefault="00ED223E" w:rsidP="00654B29">
            <w:pPr>
              <w:pStyle w:val="TableText"/>
            </w:pPr>
            <w:r w:rsidRPr="009A6C54">
              <w:t>NOT USED</w:t>
            </w:r>
          </w:p>
        </w:tc>
      </w:tr>
      <w:tr w:rsidR="00ED223E" w:rsidRPr="009A6C54" w14:paraId="26F27FFA" w14:textId="77777777" w:rsidTr="00A77D27">
        <w:tc>
          <w:tcPr>
            <w:tcW w:w="720" w:type="dxa"/>
            <w:tcBorders>
              <w:top w:val="single" w:sz="6" w:space="0" w:color="auto"/>
              <w:left w:val="single" w:sz="12" w:space="0" w:color="auto"/>
              <w:bottom w:val="single" w:sz="6" w:space="0" w:color="auto"/>
            </w:tcBorders>
          </w:tcPr>
          <w:p w14:paraId="26F27FF2" w14:textId="77777777"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14:paraId="26F27FF3" w14:textId="77777777"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14:paraId="26F27FF4" w14:textId="77777777"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14:paraId="26F27FF5"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6" w14:textId="77777777"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14:paraId="26F27FF7" w14:textId="77777777" w:rsidR="00ED223E" w:rsidRPr="009A6C54" w:rsidRDefault="00ED223E" w:rsidP="00654B29">
            <w:pPr>
              <w:pStyle w:val="TableText"/>
            </w:pPr>
          </w:p>
        </w:tc>
        <w:tc>
          <w:tcPr>
            <w:tcW w:w="2459" w:type="dxa"/>
            <w:tcBorders>
              <w:top w:val="single" w:sz="6" w:space="0" w:color="auto"/>
              <w:bottom w:val="single" w:sz="6" w:space="0" w:color="auto"/>
            </w:tcBorders>
          </w:tcPr>
          <w:p w14:paraId="26F27FF8" w14:textId="77777777"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14:paraId="26F27FF9" w14:textId="77777777" w:rsidR="00ED223E" w:rsidRPr="009A6C54" w:rsidRDefault="00ED223E" w:rsidP="00654B29">
            <w:pPr>
              <w:pStyle w:val="TableText"/>
            </w:pPr>
            <w:r w:rsidRPr="009A6C54">
              <w:t>NOT USED</w:t>
            </w:r>
          </w:p>
        </w:tc>
      </w:tr>
      <w:tr w:rsidR="00ED223E" w:rsidRPr="009A6C54" w14:paraId="26F28003" w14:textId="77777777" w:rsidTr="00A77D27">
        <w:tc>
          <w:tcPr>
            <w:tcW w:w="720" w:type="dxa"/>
            <w:tcBorders>
              <w:top w:val="single" w:sz="6" w:space="0" w:color="auto"/>
              <w:left w:val="single" w:sz="12" w:space="0" w:color="auto"/>
              <w:bottom w:val="single" w:sz="6" w:space="0" w:color="auto"/>
            </w:tcBorders>
          </w:tcPr>
          <w:p w14:paraId="26F27FFB" w14:textId="77777777"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14:paraId="26F27FFC" w14:textId="77777777"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14:paraId="26F27FFD" w14:textId="77777777"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14:paraId="26F27FFE" w14:textId="77777777"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14:paraId="26F27FFF" w14:textId="77777777" w:rsidR="00ED223E" w:rsidRPr="009A6C54" w:rsidRDefault="00ED223E" w:rsidP="00654B29">
            <w:pPr>
              <w:pStyle w:val="TableText"/>
            </w:pPr>
          </w:p>
        </w:tc>
        <w:tc>
          <w:tcPr>
            <w:tcW w:w="720" w:type="dxa"/>
            <w:tcBorders>
              <w:top w:val="single" w:sz="6" w:space="0" w:color="auto"/>
              <w:bottom w:val="single" w:sz="6" w:space="0" w:color="auto"/>
            </w:tcBorders>
          </w:tcPr>
          <w:p w14:paraId="26F28000" w14:textId="77777777"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14:paraId="26F28001" w14:textId="77777777"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14:paraId="26F28002" w14:textId="77777777" w:rsidR="00ED223E" w:rsidRPr="009A6C54" w:rsidRDefault="00ED223E" w:rsidP="00654B29">
            <w:pPr>
              <w:pStyle w:val="TableText"/>
            </w:pPr>
            <w:r w:rsidRPr="009A6C54">
              <w:t>NOT USED</w:t>
            </w:r>
          </w:p>
        </w:tc>
      </w:tr>
      <w:tr w:rsidR="00ED223E" w:rsidRPr="009A6C54" w14:paraId="26F2800C" w14:textId="77777777" w:rsidTr="00A77D27">
        <w:tc>
          <w:tcPr>
            <w:tcW w:w="720" w:type="dxa"/>
            <w:tcBorders>
              <w:top w:val="single" w:sz="6" w:space="0" w:color="auto"/>
              <w:left w:val="single" w:sz="12" w:space="0" w:color="auto"/>
              <w:bottom w:val="single" w:sz="12" w:space="0" w:color="auto"/>
            </w:tcBorders>
          </w:tcPr>
          <w:p w14:paraId="26F28004" w14:textId="77777777"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14:paraId="26F28005" w14:textId="77777777"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14:paraId="26F28006" w14:textId="77777777"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14:paraId="26F28007" w14:textId="77777777"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14:paraId="26F28008" w14:textId="77777777" w:rsidR="00ED223E" w:rsidRPr="009A6C54" w:rsidRDefault="00ED223E" w:rsidP="00654B29">
            <w:pPr>
              <w:pStyle w:val="TableText"/>
            </w:pPr>
          </w:p>
        </w:tc>
        <w:tc>
          <w:tcPr>
            <w:tcW w:w="720" w:type="dxa"/>
            <w:tcBorders>
              <w:top w:val="single" w:sz="6" w:space="0" w:color="auto"/>
              <w:bottom w:val="single" w:sz="12" w:space="0" w:color="auto"/>
            </w:tcBorders>
          </w:tcPr>
          <w:p w14:paraId="26F28009" w14:textId="77777777"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14:paraId="26F2800A" w14:textId="77777777"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14:paraId="26F2800B" w14:textId="77777777" w:rsidR="00ED223E" w:rsidRPr="009A6C54" w:rsidRDefault="00ED223E" w:rsidP="00654B29">
            <w:pPr>
              <w:pStyle w:val="TableText"/>
            </w:pPr>
            <w:r w:rsidRPr="009A6C54">
              <w:t>NOT USED</w:t>
            </w:r>
          </w:p>
        </w:tc>
      </w:tr>
    </w:tbl>
    <w:p w14:paraId="26F2800D" w14:textId="77777777" w:rsidR="003539BA" w:rsidRPr="009A6C54" w:rsidRDefault="003539BA" w:rsidP="00041002">
      <w:pPr>
        <w:pStyle w:val="Heading3"/>
        <w:rPr>
          <w:lang w:val="en-US"/>
        </w:rPr>
      </w:pPr>
      <w:bookmarkStart w:id="317" w:name="_Toc518911312"/>
      <w:r w:rsidRPr="009A6C54">
        <w:t>PV1 - Patient Visit Segment</w:t>
      </w:r>
      <w:bookmarkEnd w:id="317"/>
    </w:p>
    <w:p w14:paraId="26F2800E" w14:textId="12723BD2" w:rsidR="000E6F8B" w:rsidRPr="009A6C54" w:rsidRDefault="000E6F8B" w:rsidP="00741C15">
      <w:pPr>
        <w:pStyle w:val="Caption"/>
        <w:rPr>
          <w:lang w:val="en-US"/>
        </w:rPr>
      </w:pPr>
      <w:bookmarkStart w:id="318" w:name="_Toc517426453"/>
      <w:r w:rsidRPr="009A6C54">
        <w:t xml:space="preserve">Table </w:t>
      </w:r>
      <w:r w:rsidR="007E52CE">
        <w:fldChar w:fldCharType="begin"/>
      </w:r>
      <w:r w:rsidR="007E52CE">
        <w:instrText xml:space="preserve"> SEQ Table \* ARABIC </w:instrText>
      </w:r>
      <w:r w:rsidR="007E52CE">
        <w:fldChar w:fldCharType="separate"/>
      </w:r>
      <w:r w:rsidR="00D555E0">
        <w:rPr>
          <w:noProof/>
        </w:rPr>
        <w:t>49</w:t>
      </w:r>
      <w:r w:rsidR="007E52CE">
        <w:rPr>
          <w:noProof/>
        </w:rPr>
        <w:fldChar w:fldCharType="end"/>
      </w:r>
      <w:r w:rsidRPr="009A6C54">
        <w:rPr>
          <w:lang w:val="en-US"/>
        </w:rPr>
        <w:t>: Patient Visit Segment</w:t>
      </w:r>
      <w:bookmarkEnd w:id="3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14:paraId="26F28017" w14:textId="77777777" w:rsidTr="002B5785">
        <w:trPr>
          <w:tblHeader/>
        </w:trPr>
        <w:tc>
          <w:tcPr>
            <w:tcW w:w="720" w:type="dxa"/>
            <w:tcBorders>
              <w:top w:val="single" w:sz="12" w:space="0" w:color="auto"/>
              <w:bottom w:val="single" w:sz="6" w:space="0" w:color="auto"/>
            </w:tcBorders>
            <w:shd w:val="clear" w:color="auto" w:fill="BFBFBF"/>
          </w:tcPr>
          <w:p w14:paraId="26F2800F" w14:textId="77777777" w:rsidR="00ED223E" w:rsidRPr="009A6C54" w:rsidRDefault="00ED223E" w:rsidP="00A77D27">
            <w:pPr>
              <w:pStyle w:val="TableHeading"/>
            </w:pPr>
            <w:bookmarkStart w:id="319" w:name="ColumnTitle_48"/>
            <w:bookmarkEnd w:id="319"/>
            <w:r w:rsidRPr="009A6C54">
              <w:t>SEQ</w:t>
            </w:r>
          </w:p>
        </w:tc>
        <w:tc>
          <w:tcPr>
            <w:tcW w:w="720" w:type="dxa"/>
            <w:tcBorders>
              <w:top w:val="single" w:sz="12" w:space="0" w:color="auto"/>
              <w:bottom w:val="single" w:sz="6" w:space="0" w:color="auto"/>
            </w:tcBorders>
            <w:shd w:val="clear" w:color="auto" w:fill="BFBFBF"/>
          </w:tcPr>
          <w:p w14:paraId="26F28010" w14:textId="77777777"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011" w14:textId="77777777"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012" w14:textId="77777777"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14:paraId="26F28013" w14:textId="77777777"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014" w14:textId="77777777"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14:paraId="26F28015" w14:textId="77777777"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14:paraId="26F28016" w14:textId="77777777"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14:paraId="26F28020" w14:textId="77777777" w:rsidTr="00A77D27">
        <w:tc>
          <w:tcPr>
            <w:tcW w:w="720" w:type="dxa"/>
            <w:tcBorders>
              <w:top w:val="single" w:sz="6" w:space="0" w:color="auto"/>
            </w:tcBorders>
          </w:tcPr>
          <w:p w14:paraId="26F28018" w14:textId="77777777"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14:paraId="26F28019" w14:textId="77777777"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14:paraId="26F2801A" w14:textId="77777777"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14:paraId="26F2801B" w14:textId="77777777" w:rsidR="00ED223E" w:rsidRPr="009A6C54" w:rsidRDefault="00ED223E" w:rsidP="00A77D27">
            <w:pPr>
              <w:pStyle w:val="TableText"/>
              <w:rPr>
                <w:kern w:val="16"/>
              </w:rPr>
            </w:pPr>
          </w:p>
        </w:tc>
        <w:tc>
          <w:tcPr>
            <w:tcW w:w="720" w:type="dxa"/>
            <w:tcBorders>
              <w:top w:val="single" w:sz="6" w:space="0" w:color="auto"/>
            </w:tcBorders>
          </w:tcPr>
          <w:p w14:paraId="26F2801C" w14:textId="77777777" w:rsidR="00ED223E" w:rsidRPr="009A6C54" w:rsidRDefault="00ED223E" w:rsidP="00A77D27">
            <w:pPr>
              <w:pStyle w:val="TableText"/>
              <w:rPr>
                <w:kern w:val="16"/>
              </w:rPr>
            </w:pPr>
          </w:p>
        </w:tc>
        <w:tc>
          <w:tcPr>
            <w:tcW w:w="720" w:type="dxa"/>
            <w:tcBorders>
              <w:top w:val="single" w:sz="6" w:space="0" w:color="auto"/>
            </w:tcBorders>
          </w:tcPr>
          <w:p w14:paraId="26F2801D" w14:textId="77777777" w:rsidR="00ED223E" w:rsidRPr="009A6C54" w:rsidRDefault="00ED223E" w:rsidP="00A77D27">
            <w:pPr>
              <w:pStyle w:val="TableText"/>
              <w:rPr>
                <w:kern w:val="16"/>
              </w:rPr>
            </w:pPr>
          </w:p>
        </w:tc>
        <w:tc>
          <w:tcPr>
            <w:tcW w:w="2462" w:type="dxa"/>
            <w:tcBorders>
              <w:top w:val="single" w:sz="6" w:space="0" w:color="auto"/>
            </w:tcBorders>
          </w:tcPr>
          <w:p w14:paraId="26F2801E" w14:textId="77777777"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14:paraId="26F2801F" w14:textId="77777777" w:rsidR="00ED223E" w:rsidRPr="009A6C54" w:rsidRDefault="00ED223E" w:rsidP="00A77D27">
            <w:pPr>
              <w:pStyle w:val="TableText"/>
              <w:rPr>
                <w:kern w:val="16"/>
              </w:rPr>
            </w:pPr>
            <w:r w:rsidRPr="009A6C54">
              <w:rPr>
                <w:kern w:val="16"/>
              </w:rPr>
              <w:t>Sequential Number</w:t>
            </w:r>
          </w:p>
        </w:tc>
      </w:tr>
      <w:tr w:rsidR="00ED223E" w:rsidRPr="009A6C54" w14:paraId="26F28029" w14:textId="77777777" w:rsidTr="00A77D27">
        <w:tc>
          <w:tcPr>
            <w:tcW w:w="720" w:type="dxa"/>
          </w:tcPr>
          <w:p w14:paraId="26F28021" w14:textId="77777777" w:rsidR="00ED223E" w:rsidRPr="009A6C54" w:rsidRDefault="00ED223E" w:rsidP="00A77D27">
            <w:pPr>
              <w:pStyle w:val="TableText"/>
              <w:rPr>
                <w:kern w:val="16"/>
              </w:rPr>
            </w:pPr>
            <w:r w:rsidRPr="009A6C54">
              <w:rPr>
                <w:kern w:val="16"/>
              </w:rPr>
              <w:lastRenderedPageBreak/>
              <w:t>2</w:t>
            </w:r>
          </w:p>
        </w:tc>
        <w:tc>
          <w:tcPr>
            <w:tcW w:w="720" w:type="dxa"/>
          </w:tcPr>
          <w:p w14:paraId="26F28022" w14:textId="77777777" w:rsidR="00ED223E" w:rsidRPr="009A6C54" w:rsidRDefault="00ED223E" w:rsidP="00A77D27">
            <w:pPr>
              <w:pStyle w:val="TableText"/>
              <w:rPr>
                <w:kern w:val="16"/>
              </w:rPr>
            </w:pPr>
            <w:r w:rsidRPr="009A6C54">
              <w:rPr>
                <w:kern w:val="16"/>
              </w:rPr>
              <w:t>1</w:t>
            </w:r>
          </w:p>
        </w:tc>
        <w:tc>
          <w:tcPr>
            <w:tcW w:w="720" w:type="dxa"/>
          </w:tcPr>
          <w:p w14:paraId="26F28023" w14:textId="77777777" w:rsidR="00ED223E" w:rsidRPr="009A6C54" w:rsidRDefault="00ED223E" w:rsidP="00A77D27">
            <w:pPr>
              <w:pStyle w:val="TableText"/>
              <w:rPr>
                <w:kern w:val="16"/>
              </w:rPr>
            </w:pPr>
            <w:r w:rsidRPr="009A6C54">
              <w:rPr>
                <w:kern w:val="16"/>
              </w:rPr>
              <w:t>ID</w:t>
            </w:r>
          </w:p>
        </w:tc>
        <w:tc>
          <w:tcPr>
            <w:tcW w:w="720" w:type="dxa"/>
          </w:tcPr>
          <w:p w14:paraId="26F28024" w14:textId="77777777" w:rsidR="00ED223E" w:rsidRPr="009A6C54" w:rsidRDefault="00ED223E" w:rsidP="00A77D27">
            <w:pPr>
              <w:pStyle w:val="TableText"/>
              <w:rPr>
                <w:kern w:val="16"/>
              </w:rPr>
            </w:pPr>
            <w:r w:rsidRPr="009A6C54">
              <w:rPr>
                <w:kern w:val="16"/>
              </w:rPr>
              <w:t>R</w:t>
            </w:r>
          </w:p>
        </w:tc>
        <w:tc>
          <w:tcPr>
            <w:tcW w:w="720" w:type="dxa"/>
          </w:tcPr>
          <w:p w14:paraId="26F28025" w14:textId="77777777" w:rsidR="00ED223E" w:rsidRPr="009A6C54" w:rsidRDefault="00ED223E" w:rsidP="00A77D27">
            <w:pPr>
              <w:pStyle w:val="TableText"/>
              <w:rPr>
                <w:kern w:val="16"/>
              </w:rPr>
            </w:pPr>
          </w:p>
        </w:tc>
        <w:tc>
          <w:tcPr>
            <w:tcW w:w="720" w:type="dxa"/>
          </w:tcPr>
          <w:p w14:paraId="26F28026" w14:textId="77777777" w:rsidR="00ED223E" w:rsidRPr="009A6C54" w:rsidRDefault="00ED223E" w:rsidP="00A77D27">
            <w:pPr>
              <w:pStyle w:val="TableText"/>
              <w:rPr>
                <w:kern w:val="16"/>
              </w:rPr>
            </w:pPr>
            <w:r w:rsidRPr="009A6C54">
              <w:rPr>
                <w:kern w:val="16"/>
              </w:rPr>
              <w:t>0004</w:t>
            </w:r>
          </w:p>
        </w:tc>
        <w:tc>
          <w:tcPr>
            <w:tcW w:w="2462" w:type="dxa"/>
          </w:tcPr>
          <w:p w14:paraId="26F28027" w14:textId="77777777" w:rsidR="00ED223E" w:rsidRPr="009A6C54" w:rsidRDefault="00ED223E" w:rsidP="00A77D27">
            <w:pPr>
              <w:pStyle w:val="TableText"/>
              <w:rPr>
                <w:kern w:val="16"/>
              </w:rPr>
            </w:pPr>
            <w:r w:rsidRPr="009A6C54">
              <w:rPr>
                <w:kern w:val="16"/>
              </w:rPr>
              <w:t>Patient Class</w:t>
            </w:r>
          </w:p>
        </w:tc>
        <w:tc>
          <w:tcPr>
            <w:tcW w:w="2462" w:type="dxa"/>
          </w:tcPr>
          <w:p w14:paraId="26F28028" w14:textId="77777777" w:rsidR="00ED223E" w:rsidRPr="009A6C54" w:rsidRDefault="00ED223E" w:rsidP="00A77D27">
            <w:pPr>
              <w:pStyle w:val="TableText"/>
              <w:rPr>
                <w:kern w:val="16"/>
              </w:rPr>
            </w:pPr>
            <w:r w:rsidRPr="009A6C54">
              <w:rPr>
                <w:kern w:val="16"/>
              </w:rPr>
              <w:t>This will always be O (outpatient)</w:t>
            </w:r>
          </w:p>
        </w:tc>
      </w:tr>
      <w:tr w:rsidR="00ED223E" w:rsidRPr="009A6C54" w14:paraId="26F28032" w14:textId="77777777" w:rsidTr="00A77D27">
        <w:tc>
          <w:tcPr>
            <w:tcW w:w="720" w:type="dxa"/>
          </w:tcPr>
          <w:p w14:paraId="26F2802A" w14:textId="77777777" w:rsidR="00ED223E" w:rsidRPr="009A6C54" w:rsidRDefault="00ED223E" w:rsidP="00A77D27">
            <w:pPr>
              <w:pStyle w:val="TableText"/>
              <w:rPr>
                <w:kern w:val="16"/>
              </w:rPr>
            </w:pPr>
            <w:r w:rsidRPr="009A6C54">
              <w:rPr>
                <w:kern w:val="16"/>
              </w:rPr>
              <w:t>3</w:t>
            </w:r>
          </w:p>
        </w:tc>
        <w:tc>
          <w:tcPr>
            <w:tcW w:w="720" w:type="dxa"/>
          </w:tcPr>
          <w:p w14:paraId="26F2802B" w14:textId="77777777" w:rsidR="00ED223E" w:rsidRPr="009A6C54" w:rsidRDefault="00ED223E" w:rsidP="00A77D27">
            <w:pPr>
              <w:pStyle w:val="TableText"/>
              <w:rPr>
                <w:kern w:val="16"/>
              </w:rPr>
            </w:pPr>
            <w:r w:rsidRPr="009A6C54">
              <w:rPr>
                <w:kern w:val="16"/>
              </w:rPr>
              <w:t>12</w:t>
            </w:r>
          </w:p>
        </w:tc>
        <w:tc>
          <w:tcPr>
            <w:tcW w:w="720" w:type="dxa"/>
          </w:tcPr>
          <w:p w14:paraId="26F2802C" w14:textId="77777777" w:rsidR="00ED223E" w:rsidRPr="009A6C54" w:rsidRDefault="00ED223E" w:rsidP="00A77D27">
            <w:pPr>
              <w:pStyle w:val="TableText"/>
              <w:rPr>
                <w:kern w:val="16"/>
              </w:rPr>
            </w:pPr>
            <w:r w:rsidRPr="009A6C54">
              <w:rPr>
                <w:kern w:val="16"/>
              </w:rPr>
              <w:t>CM</w:t>
            </w:r>
          </w:p>
        </w:tc>
        <w:tc>
          <w:tcPr>
            <w:tcW w:w="720" w:type="dxa"/>
          </w:tcPr>
          <w:p w14:paraId="26F2802D" w14:textId="77777777" w:rsidR="00ED223E" w:rsidRPr="009A6C54" w:rsidRDefault="00ED223E" w:rsidP="00A77D27">
            <w:pPr>
              <w:pStyle w:val="TableText"/>
              <w:rPr>
                <w:kern w:val="16"/>
              </w:rPr>
            </w:pPr>
          </w:p>
        </w:tc>
        <w:tc>
          <w:tcPr>
            <w:tcW w:w="720" w:type="dxa"/>
          </w:tcPr>
          <w:p w14:paraId="26F2802E" w14:textId="77777777" w:rsidR="00ED223E" w:rsidRPr="009A6C54" w:rsidRDefault="00ED223E" w:rsidP="00A77D27">
            <w:pPr>
              <w:pStyle w:val="TableText"/>
              <w:rPr>
                <w:kern w:val="16"/>
              </w:rPr>
            </w:pPr>
          </w:p>
        </w:tc>
        <w:tc>
          <w:tcPr>
            <w:tcW w:w="720" w:type="dxa"/>
          </w:tcPr>
          <w:p w14:paraId="26F2802F" w14:textId="77777777" w:rsidR="00ED223E" w:rsidRPr="009A6C54" w:rsidRDefault="00ED223E" w:rsidP="00A77D27">
            <w:pPr>
              <w:pStyle w:val="TableText"/>
              <w:rPr>
                <w:kern w:val="16"/>
              </w:rPr>
            </w:pPr>
          </w:p>
        </w:tc>
        <w:tc>
          <w:tcPr>
            <w:tcW w:w="2462" w:type="dxa"/>
          </w:tcPr>
          <w:p w14:paraId="26F28030" w14:textId="77777777" w:rsidR="00ED223E" w:rsidRPr="009A6C54" w:rsidRDefault="00ED223E" w:rsidP="00A77D27">
            <w:pPr>
              <w:pStyle w:val="TableText"/>
              <w:rPr>
                <w:kern w:val="16"/>
              </w:rPr>
            </w:pPr>
            <w:r w:rsidRPr="009A6C54">
              <w:rPr>
                <w:kern w:val="16"/>
              </w:rPr>
              <w:t>Assigned Patient Location</w:t>
            </w:r>
          </w:p>
        </w:tc>
        <w:tc>
          <w:tcPr>
            <w:tcW w:w="2462" w:type="dxa"/>
          </w:tcPr>
          <w:p w14:paraId="26F28031" w14:textId="77777777" w:rsidR="00ED223E" w:rsidRPr="009A6C54" w:rsidRDefault="00ED223E" w:rsidP="00A77D27">
            <w:pPr>
              <w:pStyle w:val="TableText"/>
              <w:rPr>
                <w:kern w:val="16"/>
              </w:rPr>
            </w:pPr>
            <w:r w:rsidRPr="009A6C54">
              <w:rPr>
                <w:kern w:val="16"/>
              </w:rPr>
              <w:t>Not used</w:t>
            </w:r>
          </w:p>
        </w:tc>
      </w:tr>
      <w:tr w:rsidR="00ED223E" w:rsidRPr="009A6C54" w14:paraId="26F2803B" w14:textId="77777777" w:rsidTr="00A77D27">
        <w:tc>
          <w:tcPr>
            <w:tcW w:w="720" w:type="dxa"/>
          </w:tcPr>
          <w:p w14:paraId="26F28033" w14:textId="77777777" w:rsidR="00ED223E" w:rsidRPr="009A6C54" w:rsidRDefault="00ED223E" w:rsidP="00A77D27">
            <w:pPr>
              <w:pStyle w:val="TableText"/>
              <w:rPr>
                <w:kern w:val="16"/>
              </w:rPr>
            </w:pPr>
            <w:r w:rsidRPr="009A6C54">
              <w:rPr>
                <w:kern w:val="16"/>
              </w:rPr>
              <w:t>4</w:t>
            </w:r>
          </w:p>
        </w:tc>
        <w:tc>
          <w:tcPr>
            <w:tcW w:w="720" w:type="dxa"/>
          </w:tcPr>
          <w:p w14:paraId="26F28034" w14:textId="77777777" w:rsidR="00ED223E" w:rsidRPr="009A6C54" w:rsidRDefault="00ED223E" w:rsidP="00A77D27">
            <w:pPr>
              <w:pStyle w:val="TableText"/>
              <w:rPr>
                <w:kern w:val="16"/>
              </w:rPr>
            </w:pPr>
            <w:r w:rsidRPr="009A6C54">
              <w:rPr>
                <w:kern w:val="16"/>
              </w:rPr>
              <w:t>4</w:t>
            </w:r>
          </w:p>
        </w:tc>
        <w:tc>
          <w:tcPr>
            <w:tcW w:w="720" w:type="dxa"/>
          </w:tcPr>
          <w:p w14:paraId="26F28035" w14:textId="77777777" w:rsidR="00ED223E" w:rsidRPr="009A6C54" w:rsidRDefault="00ED223E" w:rsidP="00A77D27">
            <w:pPr>
              <w:pStyle w:val="TableText"/>
              <w:rPr>
                <w:kern w:val="16"/>
              </w:rPr>
            </w:pPr>
            <w:r w:rsidRPr="009A6C54">
              <w:rPr>
                <w:kern w:val="16"/>
              </w:rPr>
              <w:t>ID</w:t>
            </w:r>
          </w:p>
        </w:tc>
        <w:tc>
          <w:tcPr>
            <w:tcW w:w="720" w:type="dxa"/>
          </w:tcPr>
          <w:p w14:paraId="26F28036" w14:textId="77777777" w:rsidR="00ED223E" w:rsidRPr="009A6C54" w:rsidRDefault="00ED223E" w:rsidP="00A77D27">
            <w:pPr>
              <w:pStyle w:val="TableText"/>
              <w:rPr>
                <w:kern w:val="16"/>
              </w:rPr>
            </w:pPr>
          </w:p>
        </w:tc>
        <w:tc>
          <w:tcPr>
            <w:tcW w:w="720" w:type="dxa"/>
          </w:tcPr>
          <w:p w14:paraId="26F28037" w14:textId="77777777" w:rsidR="00ED223E" w:rsidRPr="009A6C54" w:rsidRDefault="00ED223E" w:rsidP="00A77D27">
            <w:pPr>
              <w:pStyle w:val="TableText"/>
              <w:rPr>
                <w:kern w:val="16"/>
              </w:rPr>
            </w:pPr>
          </w:p>
        </w:tc>
        <w:tc>
          <w:tcPr>
            <w:tcW w:w="720" w:type="dxa"/>
          </w:tcPr>
          <w:p w14:paraId="26F28038" w14:textId="77777777" w:rsidR="00ED223E" w:rsidRPr="009A6C54" w:rsidRDefault="00ED223E" w:rsidP="00A77D27">
            <w:pPr>
              <w:pStyle w:val="TableText"/>
              <w:rPr>
                <w:kern w:val="16"/>
              </w:rPr>
            </w:pPr>
            <w:r w:rsidRPr="009A6C54">
              <w:rPr>
                <w:kern w:val="16"/>
              </w:rPr>
              <w:t>0007</w:t>
            </w:r>
          </w:p>
        </w:tc>
        <w:tc>
          <w:tcPr>
            <w:tcW w:w="2462" w:type="dxa"/>
          </w:tcPr>
          <w:p w14:paraId="26F28039" w14:textId="77777777" w:rsidR="00ED223E" w:rsidRPr="009A6C54" w:rsidRDefault="00ED223E" w:rsidP="00A77D27">
            <w:pPr>
              <w:pStyle w:val="TableText"/>
              <w:rPr>
                <w:kern w:val="16"/>
              </w:rPr>
            </w:pPr>
            <w:r w:rsidRPr="009A6C54">
              <w:rPr>
                <w:kern w:val="16"/>
              </w:rPr>
              <w:t>Admission Type</w:t>
            </w:r>
          </w:p>
        </w:tc>
        <w:tc>
          <w:tcPr>
            <w:tcW w:w="2462" w:type="dxa"/>
          </w:tcPr>
          <w:p w14:paraId="26F2803A" w14:textId="77777777" w:rsidR="00ED223E" w:rsidRPr="009A6C54" w:rsidRDefault="00ED223E" w:rsidP="00A77D27">
            <w:pPr>
              <w:pStyle w:val="TableText"/>
              <w:rPr>
                <w:kern w:val="16"/>
              </w:rPr>
            </w:pPr>
            <w:r w:rsidRPr="009A6C54">
              <w:rPr>
                <w:i/>
                <w:kern w:val="16"/>
              </w:rPr>
              <w:t>Refer to Table SD009 (Purpose of Visit)</w:t>
            </w:r>
          </w:p>
        </w:tc>
      </w:tr>
      <w:tr w:rsidR="00ED223E" w:rsidRPr="009A6C54" w14:paraId="26F28044" w14:textId="77777777" w:rsidTr="00A77D27">
        <w:tc>
          <w:tcPr>
            <w:tcW w:w="720" w:type="dxa"/>
          </w:tcPr>
          <w:p w14:paraId="26F2803C" w14:textId="77777777" w:rsidR="00ED223E" w:rsidRPr="009A6C54" w:rsidRDefault="00ED223E" w:rsidP="00A77D27">
            <w:pPr>
              <w:pStyle w:val="TableText"/>
              <w:rPr>
                <w:kern w:val="16"/>
              </w:rPr>
            </w:pPr>
            <w:r w:rsidRPr="009A6C54">
              <w:rPr>
                <w:kern w:val="16"/>
              </w:rPr>
              <w:t>5</w:t>
            </w:r>
          </w:p>
        </w:tc>
        <w:tc>
          <w:tcPr>
            <w:tcW w:w="720" w:type="dxa"/>
          </w:tcPr>
          <w:p w14:paraId="26F2803D" w14:textId="77777777" w:rsidR="00ED223E" w:rsidRPr="009A6C54" w:rsidRDefault="00ED223E" w:rsidP="00A77D27">
            <w:pPr>
              <w:pStyle w:val="TableText"/>
              <w:rPr>
                <w:kern w:val="16"/>
              </w:rPr>
            </w:pPr>
            <w:r w:rsidRPr="009A6C54">
              <w:rPr>
                <w:kern w:val="16"/>
              </w:rPr>
              <w:t>20</w:t>
            </w:r>
          </w:p>
        </w:tc>
        <w:tc>
          <w:tcPr>
            <w:tcW w:w="720" w:type="dxa"/>
          </w:tcPr>
          <w:p w14:paraId="26F2803E" w14:textId="77777777" w:rsidR="00ED223E" w:rsidRPr="009A6C54" w:rsidRDefault="00ED223E" w:rsidP="00A77D27">
            <w:pPr>
              <w:pStyle w:val="TableText"/>
              <w:rPr>
                <w:kern w:val="16"/>
              </w:rPr>
            </w:pPr>
            <w:r w:rsidRPr="009A6C54">
              <w:rPr>
                <w:kern w:val="16"/>
              </w:rPr>
              <w:t>ST</w:t>
            </w:r>
          </w:p>
        </w:tc>
        <w:tc>
          <w:tcPr>
            <w:tcW w:w="720" w:type="dxa"/>
          </w:tcPr>
          <w:p w14:paraId="26F2803F" w14:textId="77777777" w:rsidR="00ED223E" w:rsidRPr="009A6C54" w:rsidRDefault="00ED223E" w:rsidP="00A77D27">
            <w:pPr>
              <w:pStyle w:val="TableText"/>
              <w:rPr>
                <w:kern w:val="16"/>
              </w:rPr>
            </w:pPr>
          </w:p>
        </w:tc>
        <w:tc>
          <w:tcPr>
            <w:tcW w:w="720" w:type="dxa"/>
          </w:tcPr>
          <w:p w14:paraId="26F28040" w14:textId="77777777" w:rsidR="00ED223E" w:rsidRPr="009A6C54" w:rsidRDefault="00ED223E" w:rsidP="00A77D27">
            <w:pPr>
              <w:pStyle w:val="TableText"/>
              <w:rPr>
                <w:kern w:val="16"/>
              </w:rPr>
            </w:pPr>
          </w:p>
        </w:tc>
        <w:tc>
          <w:tcPr>
            <w:tcW w:w="720" w:type="dxa"/>
          </w:tcPr>
          <w:p w14:paraId="26F28041" w14:textId="77777777" w:rsidR="00ED223E" w:rsidRPr="009A6C54" w:rsidRDefault="00ED223E" w:rsidP="00A77D27">
            <w:pPr>
              <w:pStyle w:val="TableText"/>
              <w:rPr>
                <w:kern w:val="16"/>
              </w:rPr>
            </w:pPr>
          </w:p>
        </w:tc>
        <w:tc>
          <w:tcPr>
            <w:tcW w:w="2462" w:type="dxa"/>
          </w:tcPr>
          <w:p w14:paraId="26F28042" w14:textId="77777777" w:rsidR="00ED223E" w:rsidRPr="009A6C54" w:rsidRDefault="00ED223E" w:rsidP="00A77D27">
            <w:pPr>
              <w:pStyle w:val="TableText"/>
              <w:rPr>
                <w:kern w:val="16"/>
              </w:rPr>
            </w:pPr>
            <w:r w:rsidRPr="009A6C54">
              <w:rPr>
                <w:kern w:val="16"/>
              </w:rPr>
              <w:t>Preadmit Number</w:t>
            </w:r>
          </w:p>
        </w:tc>
        <w:tc>
          <w:tcPr>
            <w:tcW w:w="2462" w:type="dxa"/>
          </w:tcPr>
          <w:p w14:paraId="26F28043" w14:textId="77777777" w:rsidR="00ED223E" w:rsidRPr="009A6C54" w:rsidRDefault="00ED223E" w:rsidP="00A77D27">
            <w:pPr>
              <w:pStyle w:val="TableText"/>
              <w:rPr>
                <w:kern w:val="16"/>
              </w:rPr>
            </w:pPr>
            <w:r w:rsidRPr="009A6C54">
              <w:rPr>
                <w:kern w:val="16"/>
              </w:rPr>
              <w:t>Not used</w:t>
            </w:r>
          </w:p>
        </w:tc>
      </w:tr>
      <w:tr w:rsidR="00ED223E" w:rsidRPr="009A6C54" w14:paraId="26F2804D" w14:textId="77777777" w:rsidTr="00A77D27">
        <w:tc>
          <w:tcPr>
            <w:tcW w:w="720" w:type="dxa"/>
          </w:tcPr>
          <w:p w14:paraId="26F28045" w14:textId="77777777" w:rsidR="00ED223E" w:rsidRPr="009A6C54" w:rsidRDefault="00ED223E" w:rsidP="00A77D27">
            <w:pPr>
              <w:pStyle w:val="TableText"/>
              <w:rPr>
                <w:kern w:val="16"/>
              </w:rPr>
            </w:pPr>
            <w:r w:rsidRPr="009A6C54">
              <w:rPr>
                <w:kern w:val="16"/>
              </w:rPr>
              <w:t>6</w:t>
            </w:r>
          </w:p>
        </w:tc>
        <w:tc>
          <w:tcPr>
            <w:tcW w:w="720" w:type="dxa"/>
          </w:tcPr>
          <w:p w14:paraId="26F28046" w14:textId="77777777" w:rsidR="00ED223E" w:rsidRPr="009A6C54" w:rsidRDefault="00ED223E" w:rsidP="00A77D27">
            <w:pPr>
              <w:pStyle w:val="TableText"/>
              <w:rPr>
                <w:kern w:val="16"/>
              </w:rPr>
            </w:pPr>
            <w:r w:rsidRPr="009A6C54">
              <w:rPr>
                <w:kern w:val="16"/>
              </w:rPr>
              <w:t>12</w:t>
            </w:r>
          </w:p>
        </w:tc>
        <w:tc>
          <w:tcPr>
            <w:tcW w:w="720" w:type="dxa"/>
          </w:tcPr>
          <w:p w14:paraId="26F28047" w14:textId="77777777" w:rsidR="00ED223E" w:rsidRPr="009A6C54" w:rsidRDefault="00ED223E" w:rsidP="00A77D27">
            <w:pPr>
              <w:pStyle w:val="TableText"/>
              <w:rPr>
                <w:kern w:val="16"/>
              </w:rPr>
            </w:pPr>
            <w:r w:rsidRPr="009A6C54">
              <w:rPr>
                <w:kern w:val="16"/>
              </w:rPr>
              <w:t>CM</w:t>
            </w:r>
          </w:p>
        </w:tc>
        <w:tc>
          <w:tcPr>
            <w:tcW w:w="720" w:type="dxa"/>
          </w:tcPr>
          <w:p w14:paraId="26F28048" w14:textId="77777777" w:rsidR="00ED223E" w:rsidRPr="009A6C54" w:rsidRDefault="00ED223E" w:rsidP="00A77D27">
            <w:pPr>
              <w:pStyle w:val="TableText"/>
              <w:rPr>
                <w:kern w:val="16"/>
              </w:rPr>
            </w:pPr>
          </w:p>
        </w:tc>
        <w:tc>
          <w:tcPr>
            <w:tcW w:w="720" w:type="dxa"/>
          </w:tcPr>
          <w:p w14:paraId="26F28049" w14:textId="77777777" w:rsidR="00ED223E" w:rsidRPr="009A6C54" w:rsidRDefault="00ED223E" w:rsidP="00A77D27">
            <w:pPr>
              <w:pStyle w:val="TableText"/>
              <w:rPr>
                <w:kern w:val="16"/>
              </w:rPr>
            </w:pPr>
          </w:p>
        </w:tc>
        <w:tc>
          <w:tcPr>
            <w:tcW w:w="720" w:type="dxa"/>
          </w:tcPr>
          <w:p w14:paraId="26F2804A" w14:textId="77777777" w:rsidR="00ED223E" w:rsidRPr="009A6C54" w:rsidRDefault="00ED223E" w:rsidP="00A77D27">
            <w:pPr>
              <w:pStyle w:val="TableText"/>
              <w:rPr>
                <w:kern w:val="16"/>
              </w:rPr>
            </w:pPr>
          </w:p>
        </w:tc>
        <w:tc>
          <w:tcPr>
            <w:tcW w:w="2462" w:type="dxa"/>
          </w:tcPr>
          <w:p w14:paraId="26F2804B" w14:textId="77777777" w:rsidR="00ED223E" w:rsidRPr="009A6C54" w:rsidRDefault="00ED223E" w:rsidP="00A77D27">
            <w:pPr>
              <w:pStyle w:val="TableText"/>
              <w:rPr>
                <w:kern w:val="16"/>
              </w:rPr>
            </w:pPr>
            <w:r w:rsidRPr="009A6C54">
              <w:rPr>
                <w:kern w:val="16"/>
              </w:rPr>
              <w:t>Prior Patient Location</w:t>
            </w:r>
          </w:p>
        </w:tc>
        <w:tc>
          <w:tcPr>
            <w:tcW w:w="2462" w:type="dxa"/>
          </w:tcPr>
          <w:p w14:paraId="26F2804C" w14:textId="77777777" w:rsidR="00ED223E" w:rsidRPr="009A6C54" w:rsidRDefault="00ED223E" w:rsidP="00A77D27">
            <w:pPr>
              <w:pStyle w:val="TableText"/>
              <w:rPr>
                <w:kern w:val="16"/>
              </w:rPr>
            </w:pPr>
            <w:r w:rsidRPr="009A6C54">
              <w:rPr>
                <w:kern w:val="16"/>
              </w:rPr>
              <w:t>Not used</w:t>
            </w:r>
          </w:p>
        </w:tc>
      </w:tr>
      <w:tr w:rsidR="00ED223E" w:rsidRPr="009A6C54" w14:paraId="26F28056" w14:textId="77777777" w:rsidTr="00A77D27">
        <w:tc>
          <w:tcPr>
            <w:tcW w:w="720" w:type="dxa"/>
          </w:tcPr>
          <w:p w14:paraId="26F2804E" w14:textId="77777777" w:rsidR="00ED223E" w:rsidRPr="009A6C54" w:rsidRDefault="00ED223E" w:rsidP="00A77D27">
            <w:pPr>
              <w:pStyle w:val="TableText"/>
              <w:rPr>
                <w:kern w:val="16"/>
              </w:rPr>
            </w:pPr>
            <w:r w:rsidRPr="009A6C54">
              <w:rPr>
                <w:kern w:val="16"/>
              </w:rPr>
              <w:t>7</w:t>
            </w:r>
          </w:p>
        </w:tc>
        <w:tc>
          <w:tcPr>
            <w:tcW w:w="720" w:type="dxa"/>
          </w:tcPr>
          <w:p w14:paraId="26F2804F" w14:textId="77777777" w:rsidR="00ED223E" w:rsidRPr="009A6C54" w:rsidRDefault="00ED223E" w:rsidP="00A77D27">
            <w:pPr>
              <w:pStyle w:val="TableText"/>
              <w:rPr>
                <w:kern w:val="16"/>
              </w:rPr>
            </w:pPr>
            <w:r w:rsidRPr="009A6C54">
              <w:rPr>
                <w:kern w:val="16"/>
              </w:rPr>
              <w:t>60</w:t>
            </w:r>
          </w:p>
        </w:tc>
        <w:tc>
          <w:tcPr>
            <w:tcW w:w="720" w:type="dxa"/>
          </w:tcPr>
          <w:p w14:paraId="26F28050" w14:textId="77777777" w:rsidR="00ED223E" w:rsidRPr="009A6C54" w:rsidRDefault="00ED223E" w:rsidP="00A77D27">
            <w:pPr>
              <w:pStyle w:val="TableText"/>
              <w:rPr>
                <w:kern w:val="16"/>
              </w:rPr>
            </w:pPr>
            <w:r w:rsidRPr="009A6C54">
              <w:rPr>
                <w:kern w:val="16"/>
              </w:rPr>
              <w:t>CN</w:t>
            </w:r>
          </w:p>
        </w:tc>
        <w:tc>
          <w:tcPr>
            <w:tcW w:w="720" w:type="dxa"/>
          </w:tcPr>
          <w:p w14:paraId="26F28051" w14:textId="77777777" w:rsidR="00ED223E" w:rsidRPr="009A6C54" w:rsidRDefault="00ED223E" w:rsidP="00A77D27">
            <w:pPr>
              <w:pStyle w:val="TableText"/>
              <w:rPr>
                <w:kern w:val="16"/>
              </w:rPr>
            </w:pPr>
          </w:p>
        </w:tc>
        <w:tc>
          <w:tcPr>
            <w:tcW w:w="720" w:type="dxa"/>
          </w:tcPr>
          <w:p w14:paraId="26F28052" w14:textId="77777777" w:rsidR="00ED223E" w:rsidRPr="009A6C54" w:rsidRDefault="00ED223E" w:rsidP="00A77D27">
            <w:pPr>
              <w:pStyle w:val="TableText"/>
              <w:rPr>
                <w:kern w:val="16"/>
              </w:rPr>
            </w:pPr>
          </w:p>
        </w:tc>
        <w:tc>
          <w:tcPr>
            <w:tcW w:w="720" w:type="dxa"/>
          </w:tcPr>
          <w:p w14:paraId="26F28053" w14:textId="77777777" w:rsidR="00ED223E" w:rsidRPr="009A6C54" w:rsidRDefault="00ED223E" w:rsidP="00A77D27">
            <w:pPr>
              <w:pStyle w:val="TableText"/>
              <w:rPr>
                <w:kern w:val="16"/>
              </w:rPr>
            </w:pPr>
            <w:r w:rsidRPr="009A6C54">
              <w:rPr>
                <w:kern w:val="16"/>
              </w:rPr>
              <w:t>0010</w:t>
            </w:r>
          </w:p>
        </w:tc>
        <w:tc>
          <w:tcPr>
            <w:tcW w:w="2462" w:type="dxa"/>
          </w:tcPr>
          <w:p w14:paraId="26F28054" w14:textId="77777777" w:rsidR="00ED223E" w:rsidRPr="009A6C54" w:rsidRDefault="00ED223E" w:rsidP="00A77D27">
            <w:pPr>
              <w:pStyle w:val="TableText"/>
              <w:rPr>
                <w:kern w:val="16"/>
              </w:rPr>
            </w:pPr>
            <w:r w:rsidRPr="009A6C54">
              <w:rPr>
                <w:kern w:val="16"/>
              </w:rPr>
              <w:t>Attending Doctor</w:t>
            </w:r>
          </w:p>
        </w:tc>
        <w:tc>
          <w:tcPr>
            <w:tcW w:w="2462" w:type="dxa"/>
          </w:tcPr>
          <w:p w14:paraId="26F28055" w14:textId="77777777" w:rsidR="00ED223E" w:rsidRPr="009A6C54" w:rsidRDefault="00ED223E" w:rsidP="00A77D27">
            <w:pPr>
              <w:pStyle w:val="TableText"/>
              <w:rPr>
                <w:kern w:val="16"/>
              </w:rPr>
            </w:pPr>
            <w:r w:rsidRPr="009A6C54">
              <w:rPr>
                <w:kern w:val="16"/>
              </w:rPr>
              <w:t>Not used</w:t>
            </w:r>
          </w:p>
        </w:tc>
      </w:tr>
      <w:tr w:rsidR="00ED223E" w:rsidRPr="009A6C54" w14:paraId="26F2805F" w14:textId="77777777" w:rsidTr="00A77D27">
        <w:tc>
          <w:tcPr>
            <w:tcW w:w="720" w:type="dxa"/>
          </w:tcPr>
          <w:p w14:paraId="26F28057" w14:textId="77777777" w:rsidR="00ED223E" w:rsidRPr="009A6C54" w:rsidRDefault="00ED223E" w:rsidP="00A77D27">
            <w:pPr>
              <w:pStyle w:val="TableText"/>
              <w:rPr>
                <w:kern w:val="16"/>
              </w:rPr>
            </w:pPr>
            <w:r w:rsidRPr="009A6C54">
              <w:rPr>
                <w:kern w:val="16"/>
              </w:rPr>
              <w:t>8</w:t>
            </w:r>
          </w:p>
        </w:tc>
        <w:tc>
          <w:tcPr>
            <w:tcW w:w="720" w:type="dxa"/>
          </w:tcPr>
          <w:p w14:paraId="26F28058" w14:textId="77777777" w:rsidR="00ED223E" w:rsidRPr="009A6C54" w:rsidRDefault="00ED223E" w:rsidP="00A77D27">
            <w:pPr>
              <w:pStyle w:val="TableText"/>
              <w:rPr>
                <w:kern w:val="16"/>
              </w:rPr>
            </w:pPr>
            <w:r w:rsidRPr="009A6C54">
              <w:rPr>
                <w:kern w:val="16"/>
              </w:rPr>
              <w:t>60</w:t>
            </w:r>
          </w:p>
        </w:tc>
        <w:tc>
          <w:tcPr>
            <w:tcW w:w="720" w:type="dxa"/>
          </w:tcPr>
          <w:p w14:paraId="26F28059" w14:textId="77777777" w:rsidR="00ED223E" w:rsidRPr="009A6C54" w:rsidRDefault="00ED223E" w:rsidP="00A77D27">
            <w:pPr>
              <w:pStyle w:val="TableText"/>
              <w:rPr>
                <w:kern w:val="16"/>
              </w:rPr>
            </w:pPr>
            <w:r w:rsidRPr="009A6C54">
              <w:rPr>
                <w:kern w:val="16"/>
              </w:rPr>
              <w:t>CN</w:t>
            </w:r>
          </w:p>
        </w:tc>
        <w:tc>
          <w:tcPr>
            <w:tcW w:w="720" w:type="dxa"/>
          </w:tcPr>
          <w:p w14:paraId="26F2805A" w14:textId="77777777" w:rsidR="00ED223E" w:rsidRPr="009A6C54" w:rsidRDefault="00ED223E" w:rsidP="00A77D27">
            <w:pPr>
              <w:pStyle w:val="TableText"/>
              <w:rPr>
                <w:kern w:val="16"/>
              </w:rPr>
            </w:pPr>
          </w:p>
        </w:tc>
        <w:tc>
          <w:tcPr>
            <w:tcW w:w="720" w:type="dxa"/>
          </w:tcPr>
          <w:p w14:paraId="26F2805B" w14:textId="77777777" w:rsidR="00ED223E" w:rsidRPr="009A6C54" w:rsidRDefault="00ED223E" w:rsidP="00A77D27">
            <w:pPr>
              <w:pStyle w:val="TableText"/>
              <w:rPr>
                <w:kern w:val="16"/>
              </w:rPr>
            </w:pPr>
          </w:p>
        </w:tc>
        <w:tc>
          <w:tcPr>
            <w:tcW w:w="720" w:type="dxa"/>
          </w:tcPr>
          <w:p w14:paraId="26F2805C" w14:textId="77777777" w:rsidR="00ED223E" w:rsidRPr="009A6C54" w:rsidRDefault="00ED223E" w:rsidP="00A77D27">
            <w:pPr>
              <w:pStyle w:val="TableText"/>
              <w:rPr>
                <w:kern w:val="16"/>
              </w:rPr>
            </w:pPr>
            <w:r w:rsidRPr="009A6C54">
              <w:rPr>
                <w:kern w:val="16"/>
              </w:rPr>
              <w:t>0010</w:t>
            </w:r>
          </w:p>
        </w:tc>
        <w:tc>
          <w:tcPr>
            <w:tcW w:w="2462" w:type="dxa"/>
          </w:tcPr>
          <w:p w14:paraId="26F2805D" w14:textId="77777777" w:rsidR="00ED223E" w:rsidRPr="009A6C54" w:rsidRDefault="00ED223E" w:rsidP="00A77D27">
            <w:pPr>
              <w:pStyle w:val="TableText"/>
              <w:rPr>
                <w:kern w:val="16"/>
              </w:rPr>
            </w:pPr>
            <w:r w:rsidRPr="009A6C54">
              <w:rPr>
                <w:kern w:val="16"/>
              </w:rPr>
              <w:t>Referring Doctor</w:t>
            </w:r>
          </w:p>
        </w:tc>
        <w:tc>
          <w:tcPr>
            <w:tcW w:w="2462" w:type="dxa"/>
          </w:tcPr>
          <w:p w14:paraId="26F2805E" w14:textId="77777777" w:rsidR="00ED223E" w:rsidRPr="009A6C54" w:rsidRDefault="00ED223E" w:rsidP="00A77D27">
            <w:pPr>
              <w:pStyle w:val="TableText"/>
              <w:rPr>
                <w:kern w:val="16"/>
              </w:rPr>
            </w:pPr>
            <w:r w:rsidRPr="009A6C54">
              <w:rPr>
                <w:kern w:val="16"/>
              </w:rPr>
              <w:t>Not used</w:t>
            </w:r>
          </w:p>
        </w:tc>
      </w:tr>
      <w:tr w:rsidR="00ED223E" w:rsidRPr="009A6C54" w14:paraId="26F28068" w14:textId="77777777" w:rsidTr="00A77D27">
        <w:tc>
          <w:tcPr>
            <w:tcW w:w="720" w:type="dxa"/>
          </w:tcPr>
          <w:p w14:paraId="26F28060" w14:textId="77777777" w:rsidR="00ED223E" w:rsidRPr="009A6C54" w:rsidRDefault="00ED223E" w:rsidP="00A77D27">
            <w:pPr>
              <w:pStyle w:val="TableText"/>
              <w:rPr>
                <w:kern w:val="16"/>
              </w:rPr>
            </w:pPr>
            <w:r w:rsidRPr="009A6C54">
              <w:rPr>
                <w:kern w:val="16"/>
              </w:rPr>
              <w:t>9</w:t>
            </w:r>
          </w:p>
        </w:tc>
        <w:tc>
          <w:tcPr>
            <w:tcW w:w="720" w:type="dxa"/>
          </w:tcPr>
          <w:p w14:paraId="26F28061" w14:textId="77777777" w:rsidR="00ED223E" w:rsidRPr="009A6C54" w:rsidRDefault="00ED223E" w:rsidP="00A77D27">
            <w:pPr>
              <w:pStyle w:val="TableText"/>
              <w:rPr>
                <w:kern w:val="16"/>
              </w:rPr>
            </w:pPr>
            <w:r w:rsidRPr="009A6C54">
              <w:rPr>
                <w:kern w:val="16"/>
              </w:rPr>
              <w:t>60</w:t>
            </w:r>
          </w:p>
        </w:tc>
        <w:tc>
          <w:tcPr>
            <w:tcW w:w="720" w:type="dxa"/>
          </w:tcPr>
          <w:p w14:paraId="26F28062" w14:textId="77777777" w:rsidR="00ED223E" w:rsidRPr="009A6C54" w:rsidRDefault="00ED223E" w:rsidP="00A77D27">
            <w:pPr>
              <w:pStyle w:val="TableText"/>
              <w:rPr>
                <w:kern w:val="16"/>
              </w:rPr>
            </w:pPr>
            <w:r w:rsidRPr="009A6C54">
              <w:rPr>
                <w:kern w:val="16"/>
              </w:rPr>
              <w:t>CN</w:t>
            </w:r>
          </w:p>
        </w:tc>
        <w:tc>
          <w:tcPr>
            <w:tcW w:w="720" w:type="dxa"/>
          </w:tcPr>
          <w:p w14:paraId="26F28063" w14:textId="77777777" w:rsidR="00ED223E" w:rsidRPr="009A6C54" w:rsidRDefault="00ED223E" w:rsidP="00A77D27">
            <w:pPr>
              <w:pStyle w:val="TableText"/>
              <w:rPr>
                <w:kern w:val="16"/>
              </w:rPr>
            </w:pPr>
          </w:p>
        </w:tc>
        <w:tc>
          <w:tcPr>
            <w:tcW w:w="720" w:type="dxa"/>
          </w:tcPr>
          <w:p w14:paraId="26F28064" w14:textId="77777777" w:rsidR="00ED223E" w:rsidRPr="009A6C54" w:rsidRDefault="00ED223E" w:rsidP="00A77D27">
            <w:pPr>
              <w:pStyle w:val="TableText"/>
              <w:rPr>
                <w:kern w:val="16"/>
              </w:rPr>
            </w:pPr>
            <w:r w:rsidRPr="009A6C54">
              <w:rPr>
                <w:kern w:val="16"/>
              </w:rPr>
              <w:t>Y</w:t>
            </w:r>
          </w:p>
        </w:tc>
        <w:tc>
          <w:tcPr>
            <w:tcW w:w="720" w:type="dxa"/>
          </w:tcPr>
          <w:p w14:paraId="26F28065" w14:textId="77777777" w:rsidR="00ED223E" w:rsidRPr="009A6C54" w:rsidRDefault="00ED223E" w:rsidP="00A77D27">
            <w:pPr>
              <w:pStyle w:val="TableText"/>
              <w:rPr>
                <w:kern w:val="16"/>
              </w:rPr>
            </w:pPr>
            <w:r w:rsidRPr="009A6C54">
              <w:rPr>
                <w:kern w:val="16"/>
              </w:rPr>
              <w:t>0010</w:t>
            </w:r>
          </w:p>
        </w:tc>
        <w:tc>
          <w:tcPr>
            <w:tcW w:w="2462" w:type="dxa"/>
          </w:tcPr>
          <w:p w14:paraId="26F28066" w14:textId="77777777" w:rsidR="00ED223E" w:rsidRPr="009A6C54" w:rsidRDefault="00ED223E" w:rsidP="00A77D27">
            <w:pPr>
              <w:pStyle w:val="TableText"/>
              <w:rPr>
                <w:kern w:val="16"/>
              </w:rPr>
            </w:pPr>
            <w:r w:rsidRPr="009A6C54">
              <w:rPr>
                <w:kern w:val="16"/>
              </w:rPr>
              <w:t>Consulting Doctor</w:t>
            </w:r>
          </w:p>
        </w:tc>
        <w:tc>
          <w:tcPr>
            <w:tcW w:w="2462" w:type="dxa"/>
          </w:tcPr>
          <w:p w14:paraId="26F28067" w14:textId="77777777" w:rsidR="00ED223E" w:rsidRPr="009A6C54" w:rsidRDefault="00ED223E" w:rsidP="00A77D27">
            <w:pPr>
              <w:pStyle w:val="TableText"/>
              <w:rPr>
                <w:kern w:val="16"/>
              </w:rPr>
            </w:pPr>
            <w:r w:rsidRPr="009A6C54">
              <w:rPr>
                <w:kern w:val="16"/>
              </w:rPr>
              <w:t>Not used</w:t>
            </w:r>
          </w:p>
        </w:tc>
      </w:tr>
      <w:tr w:rsidR="00ED223E" w:rsidRPr="009A6C54" w14:paraId="26F28071" w14:textId="77777777" w:rsidTr="00A77D27">
        <w:tc>
          <w:tcPr>
            <w:tcW w:w="720" w:type="dxa"/>
          </w:tcPr>
          <w:p w14:paraId="26F28069" w14:textId="77777777" w:rsidR="00ED223E" w:rsidRPr="009A6C54" w:rsidRDefault="00ED223E" w:rsidP="00A77D27">
            <w:pPr>
              <w:pStyle w:val="TableText"/>
              <w:rPr>
                <w:kern w:val="16"/>
              </w:rPr>
            </w:pPr>
            <w:r w:rsidRPr="009A6C54">
              <w:rPr>
                <w:kern w:val="16"/>
              </w:rPr>
              <w:t>10</w:t>
            </w:r>
          </w:p>
        </w:tc>
        <w:tc>
          <w:tcPr>
            <w:tcW w:w="720" w:type="dxa"/>
          </w:tcPr>
          <w:p w14:paraId="26F2806A" w14:textId="77777777" w:rsidR="00ED223E" w:rsidRPr="009A6C54" w:rsidRDefault="00ED223E" w:rsidP="00A77D27">
            <w:pPr>
              <w:pStyle w:val="TableText"/>
              <w:rPr>
                <w:kern w:val="16"/>
              </w:rPr>
            </w:pPr>
            <w:r w:rsidRPr="009A6C54">
              <w:rPr>
                <w:kern w:val="16"/>
              </w:rPr>
              <w:t>3</w:t>
            </w:r>
          </w:p>
        </w:tc>
        <w:tc>
          <w:tcPr>
            <w:tcW w:w="720" w:type="dxa"/>
          </w:tcPr>
          <w:p w14:paraId="26F2806B" w14:textId="77777777" w:rsidR="00ED223E" w:rsidRPr="009A6C54" w:rsidRDefault="00ED223E" w:rsidP="00A77D27">
            <w:pPr>
              <w:pStyle w:val="TableText"/>
              <w:rPr>
                <w:kern w:val="16"/>
              </w:rPr>
            </w:pPr>
            <w:r w:rsidRPr="009A6C54">
              <w:rPr>
                <w:kern w:val="16"/>
              </w:rPr>
              <w:t>ID</w:t>
            </w:r>
          </w:p>
        </w:tc>
        <w:tc>
          <w:tcPr>
            <w:tcW w:w="720" w:type="dxa"/>
          </w:tcPr>
          <w:p w14:paraId="26F2806C" w14:textId="77777777" w:rsidR="00ED223E" w:rsidRPr="009A6C54" w:rsidRDefault="00ED223E" w:rsidP="00A77D27">
            <w:pPr>
              <w:pStyle w:val="TableText"/>
              <w:rPr>
                <w:kern w:val="16"/>
              </w:rPr>
            </w:pPr>
          </w:p>
        </w:tc>
        <w:tc>
          <w:tcPr>
            <w:tcW w:w="720" w:type="dxa"/>
          </w:tcPr>
          <w:p w14:paraId="26F2806D" w14:textId="77777777" w:rsidR="00ED223E" w:rsidRPr="009A6C54" w:rsidRDefault="00ED223E" w:rsidP="00A77D27">
            <w:pPr>
              <w:pStyle w:val="TableText"/>
              <w:rPr>
                <w:kern w:val="16"/>
              </w:rPr>
            </w:pPr>
          </w:p>
        </w:tc>
        <w:tc>
          <w:tcPr>
            <w:tcW w:w="720" w:type="dxa"/>
          </w:tcPr>
          <w:p w14:paraId="26F2806E" w14:textId="77777777" w:rsidR="00ED223E" w:rsidRPr="009A6C54" w:rsidRDefault="00ED223E" w:rsidP="00A77D27">
            <w:pPr>
              <w:pStyle w:val="TableText"/>
              <w:rPr>
                <w:kern w:val="16"/>
              </w:rPr>
            </w:pPr>
            <w:r w:rsidRPr="009A6C54">
              <w:rPr>
                <w:kern w:val="16"/>
              </w:rPr>
              <w:t>0069</w:t>
            </w:r>
          </w:p>
        </w:tc>
        <w:tc>
          <w:tcPr>
            <w:tcW w:w="2462" w:type="dxa"/>
          </w:tcPr>
          <w:p w14:paraId="26F2806F" w14:textId="77777777" w:rsidR="00ED223E" w:rsidRPr="009A6C54" w:rsidRDefault="00ED223E" w:rsidP="00A77D27">
            <w:pPr>
              <w:pStyle w:val="TableText"/>
              <w:rPr>
                <w:kern w:val="16"/>
              </w:rPr>
            </w:pPr>
            <w:r w:rsidRPr="009A6C54">
              <w:rPr>
                <w:kern w:val="16"/>
              </w:rPr>
              <w:t>Hospital Service</w:t>
            </w:r>
          </w:p>
        </w:tc>
        <w:tc>
          <w:tcPr>
            <w:tcW w:w="2462" w:type="dxa"/>
          </w:tcPr>
          <w:p w14:paraId="26F28070" w14:textId="77777777" w:rsidR="00ED223E" w:rsidRPr="009A6C54" w:rsidRDefault="00ED223E" w:rsidP="00A77D27">
            <w:pPr>
              <w:pStyle w:val="TableText"/>
              <w:rPr>
                <w:kern w:val="16"/>
              </w:rPr>
            </w:pPr>
            <w:r w:rsidRPr="009A6C54">
              <w:rPr>
                <w:kern w:val="16"/>
              </w:rPr>
              <w:t>Not used</w:t>
            </w:r>
          </w:p>
        </w:tc>
      </w:tr>
      <w:tr w:rsidR="00ED223E" w:rsidRPr="009A6C54" w14:paraId="26F2807A" w14:textId="77777777" w:rsidTr="00A77D27">
        <w:tc>
          <w:tcPr>
            <w:tcW w:w="720" w:type="dxa"/>
          </w:tcPr>
          <w:p w14:paraId="26F28072" w14:textId="77777777" w:rsidR="00ED223E" w:rsidRPr="009A6C54" w:rsidRDefault="00ED223E" w:rsidP="00A77D27">
            <w:pPr>
              <w:pStyle w:val="TableText"/>
              <w:rPr>
                <w:kern w:val="16"/>
              </w:rPr>
            </w:pPr>
            <w:r w:rsidRPr="009A6C54">
              <w:rPr>
                <w:kern w:val="16"/>
              </w:rPr>
              <w:t>11</w:t>
            </w:r>
          </w:p>
        </w:tc>
        <w:tc>
          <w:tcPr>
            <w:tcW w:w="720" w:type="dxa"/>
          </w:tcPr>
          <w:p w14:paraId="26F28073" w14:textId="77777777" w:rsidR="00ED223E" w:rsidRPr="009A6C54" w:rsidRDefault="00ED223E" w:rsidP="00A77D27">
            <w:pPr>
              <w:pStyle w:val="TableText"/>
              <w:rPr>
                <w:kern w:val="16"/>
              </w:rPr>
            </w:pPr>
            <w:r w:rsidRPr="009A6C54">
              <w:rPr>
                <w:kern w:val="16"/>
              </w:rPr>
              <w:t>12</w:t>
            </w:r>
          </w:p>
        </w:tc>
        <w:tc>
          <w:tcPr>
            <w:tcW w:w="720" w:type="dxa"/>
          </w:tcPr>
          <w:p w14:paraId="26F28074" w14:textId="77777777" w:rsidR="00ED223E" w:rsidRPr="009A6C54" w:rsidRDefault="00ED223E" w:rsidP="00A77D27">
            <w:pPr>
              <w:pStyle w:val="TableText"/>
              <w:rPr>
                <w:kern w:val="16"/>
              </w:rPr>
            </w:pPr>
            <w:r w:rsidRPr="009A6C54">
              <w:rPr>
                <w:kern w:val="16"/>
              </w:rPr>
              <w:t>CM</w:t>
            </w:r>
          </w:p>
        </w:tc>
        <w:tc>
          <w:tcPr>
            <w:tcW w:w="720" w:type="dxa"/>
          </w:tcPr>
          <w:p w14:paraId="26F28075" w14:textId="77777777" w:rsidR="00ED223E" w:rsidRPr="009A6C54" w:rsidRDefault="00ED223E" w:rsidP="00A77D27">
            <w:pPr>
              <w:pStyle w:val="TableText"/>
              <w:rPr>
                <w:kern w:val="16"/>
              </w:rPr>
            </w:pPr>
          </w:p>
        </w:tc>
        <w:tc>
          <w:tcPr>
            <w:tcW w:w="720" w:type="dxa"/>
          </w:tcPr>
          <w:p w14:paraId="26F28076" w14:textId="77777777" w:rsidR="00ED223E" w:rsidRPr="009A6C54" w:rsidRDefault="00ED223E" w:rsidP="00A77D27">
            <w:pPr>
              <w:pStyle w:val="TableText"/>
              <w:rPr>
                <w:kern w:val="16"/>
              </w:rPr>
            </w:pPr>
          </w:p>
        </w:tc>
        <w:tc>
          <w:tcPr>
            <w:tcW w:w="720" w:type="dxa"/>
          </w:tcPr>
          <w:p w14:paraId="26F28077" w14:textId="77777777" w:rsidR="00ED223E" w:rsidRPr="009A6C54" w:rsidRDefault="00ED223E" w:rsidP="00A77D27">
            <w:pPr>
              <w:pStyle w:val="TableText"/>
              <w:rPr>
                <w:kern w:val="16"/>
              </w:rPr>
            </w:pPr>
          </w:p>
        </w:tc>
        <w:tc>
          <w:tcPr>
            <w:tcW w:w="2462" w:type="dxa"/>
          </w:tcPr>
          <w:p w14:paraId="26F28078" w14:textId="77777777" w:rsidR="00ED223E" w:rsidRPr="009A6C54" w:rsidRDefault="00ED223E" w:rsidP="00A77D27">
            <w:pPr>
              <w:pStyle w:val="TableText"/>
              <w:rPr>
                <w:kern w:val="16"/>
              </w:rPr>
            </w:pPr>
            <w:r w:rsidRPr="009A6C54">
              <w:rPr>
                <w:kern w:val="16"/>
              </w:rPr>
              <w:t>Temporary Location</w:t>
            </w:r>
          </w:p>
        </w:tc>
        <w:tc>
          <w:tcPr>
            <w:tcW w:w="2462" w:type="dxa"/>
          </w:tcPr>
          <w:p w14:paraId="26F28079" w14:textId="77777777" w:rsidR="00ED223E" w:rsidRPr="009A6C54" w:rsidRDefault="00ED223E" w:rsidP="00A77D27">
            <w:pPr>
              <w:pStyle w:val="TableText"/>
              <w:rPr>
                <w:kern w:val="16"/>
              </w:rPr>
            </w:pPr>
            <w:r w:rsidRPr="009A6C54">
              <w:rPr>
                <w:kern w:val="16"/>
              </w:rPr>
              <w:t>Not used</w:t>
            </w:r>
          </w:p>
        </w:tc>
      </w:tr>
      <w:tr w:rsidR="00ED223E" w:rsidRPr="009A6C54" w14:paraId="26F28083" w14:textId="77777777" w:rsidTr="00A77D27">
        <w:tc>
          <w:tcPr>
            <w:tcW w:w="720" w:type="dxa"/>
          </w:tcPr>
          <w:p w14:paraId="26F2807B" w14:textId="77777777" w:rsidR="00ED223E" w:rsidRPr="009A6C54" w:rsidRDefault="00ED223E" w:rsidP="00A77D27">
            <w:pPr>
              <w:pStyle w:val="TableText"/>
              <w:rPr>
                <w:kern w:val="16"/>
              </w:rPr>
            </w:pPr>
            <w:r w:rsidRPr="009A6C54">
              <w:rPr>
                <w:kern w:val="16"/>
              </w:rPr>
              <w:t>12</w:t>
            </w:r>
          </w:p>
        </w:tc>
        <w:tc>
          <w:tcPr>
            <w:tcW w:w="720" w:type="dxa"/>
          </w:tcPr>
          <w:p w14:paraId="26F2807C" w14:textId="77777777" w:rsidR="00ED223E" w:rsidRPr="009A6C54" w:rsidRDefault="00ED223E" w:rsidP="00A77D27">
            <w:pPr>
              <w:pStyle w:val="TableText"/>
              <w:rPr>
                <w:kern w:val="16"/>
              </w:rPr>
            </w:pPr>
            <w:r w:rsidRPr="009A6C54">
              <w:rPr>
                <w:kern w:val="16"/>
              </w:rPr>
              <w:t>2</w:t>
            </w:r>
          </w:p>
        </w:tc>
        <w:tc>
          <w:tcPr>
            <w:tcW w:w="720" w:type="dxa"/>
          </w:tcPr>
          <w:p w14:paraId="26F2807D" w14:textId="77777777" w:rsidR="00ED223E" w:rsidRPr="009A6C54" w:rsidRDefault="00ED223E" w:rsidP="00A77D27">
            <w:pPr>
              <w:pStyle w:val="TableText"/>
              <w:rPr>
                <w:kern w:val="16"/>
              </w:rPr>
            </w:pPr>
            <w:r w:rsidRPr="009A6C54">
              <w:rPr>
                <w:kern w:val="16"/>
              </w:rPr>
              <w:t>ID</w:t>
            </w:r>
          </w:p>
        </w:tc>
        <w:tc>
          <w:tcPr>
            <w:tcW w:w="720" w:type="dxa"/>
          </w:tcPr>
          <w:p w14:paraId="26F2807E" w14:textId="77777777" w:rsidR="00ED223E" w:rsidRPr="009A6C54" w:rsidRDefault="00ED223E" w:rsidP="00A77D27">
            <w:pPr>
              <w:pStyle w:val="TableText"/>
              <w:rPr>
                <w:kern w:val="16"/>
              </w:rPr>
            </w:pPr>
          </w:p>
        </w:tc>
        <w:tc>
          <w:tcPr>
            <w:tcW w:w="720" w:type="dxa"/>
          </w:tcPr>
          <w:p w14:paraId="26F2807F" w14:textId="77777777" w:rsidR="00ED223E" w:rsidRPr="009A6C54" w:rsidRDefault="00ED223E" w:rsidP="00A77D27">
            <w:pPr>
              <w:pStyle w:val="TableText"/>
              <w:rPr>
                <w:kern w:val="16"/>
              </w:rPr>
            </w:pPr>
          </w:p>
        </w:tc>
        <w:tc>
          <w:tcPr>
            <w:tcW w:w="720" w:type="dxa"/>
          </w:tcPr>
          <w:p w14:paraId="26F28080" w14:textId="77777777" w:rsidR="00ED223E" w:rsidRPr="009A6C54" w:rsidRDefault="00ED223E" w:rsidP="00A77D27">
            <w:pPr>
              <w:pStyle w:val="TableText"/>
              <w:rPr>
                <w:kern w:val="16"/>
              </w:rPr>
            </w:pPr>
            <w:r w:rsidRPr="009A6C54">
              <w:rPr>
                <w:kern w:val="16"/>
              </w:rPr>
              <w:t>0087</w:t>
            </w:r>
          </w:p>
        </w:tc>
        <w:tc>
          <w:tcPr>
            <w:tcW w:w="2462" w:type="dxa"/>
          </w:tcPr>
          <w:p w14:paraId="26F28081" w14:textId="77777777" w:rsidR="00ED223E" w:rsidRPr="009A6C54" w:rsidRDefault="00ED223E" w:rsidP="00A77D27">
            <w:pPr>
              <w:pStyle w:val="TableText"/>
              <w:rPr>
                <w:kern w:val="16"/>
              </w:rPr>
            </w:pPr>
            <w:r w:rsidRPr="009A6C54">
              <w:rPr>
                <w:kern w:val="16"/>
              </w:rPr>
              <w:t>Preadmit Test Indicator</w:t>
            </w:r>
          </w:p>
        </w:tc>
        <w:tc>
          <w:tcPr>
            <w:tcW w:w="2462" w:type="dxa"/>
          </w:tcPr>
          <w:p w14:paraId="26F28082" w14:textId="77777777" w:rsidR="00ED223E" w:rsidRPr="009A6C54" w:rsidRDefault="00ED223E" w:rsidP="00A77D27">
            <w:pPr>
              <w:pStyle w:val="TableText"/>
              <w:rPr>
                <w:kern w:val="16"/>
              </w:rPr>
            </w:pPr>
            <w:r w:rsidRPr="009A6C54">
              <w:rPr>
                <w:kern w:val="16"/>
              </w:rPr>
              <w:t>Not used</w:t>
            </w:r>
          </w:p>
        </w:tc>
      </w:tr>
      <w:tr w:rsidR="00ED223E" w:rsidRPr="009A6C54" w14:paraId="26F2808C" w14:textId="77777777" w:rsidTr="00A77D27">
        <w:tc>
          <w:tcPr>
            <w:tcW w:w="720" w:type="dxa"/>
          </w:tcPr>
          <w:p w14:paraId="26F28084" w14:textId="77777777" w:rsidR="00ED223E" w:rsidRPr="009A6C54" w:rsidRDefault="00ED223E" w:rsidP="00A77D27">
            <w:pPr>
              <w:pStyle w:val="TableText"/>
              <w:rPr>
                <w:kern w:val="16"/>
              </w:rPr>
            </w:pPr>
            <w:r w:rsidRPr="009A6C54">
              <w:rPr>
                <w:kern w:val="16"/>
              </w:rPr>
              <w:t>13</w:t>
            </w:r>
          </w:p>
        </w:tc>
        <w:tc>
          <w:tcPr>
            <w:tcW w:w="720" w:type="dxa"/>
          </w:tcPr>
          <w:p w14:paraId="26F28085" w14:textId="77777777" w:rsidR="00ED223E" w:rsidRPr="009A6C54" w:rsidRDefault="00ED223E" w:rsidP="00A77D27">
            <w:pPr>
              <w:pStyle w:val="TableText"/>
              <w:rPr>
                <w:kern w:val="16"/>
              </w:rPr>
            </w:pPr>
            <w:r w:rsidRPr="009A6C54">
              <w:rPr>
                <w:kern w:val="16"/>
              </w:rPr>
              <w:t>2</w:t>
            </w:r>
          </w:p>
        </w:tc>
        <w:tc>
          <w:tcPr>
            <w:tcW w:w="720" w:type="dxa"/>
          </w:tcPr>
          <w:p w14:paraId="26F28086" w14:textId="77777777" w:rsidR="00ED223E" w:rsidRPr="009A6C54" w:rsidRDefault="00ED223E" w:rsidP="00A77D27">
            <w:pPr>
              <w:pStyle w:val="TableText"/>
              <w:rPr>
                <w:kern w:val="16"/>
              </w:rPr>
            </w:pPr>
            <w:r w:rsidRPr="009A6C54">
              <w:rPr>
                <w:kern w:val="16"/>
              </w:rPr>
              <w:t>ID</w:t>
            </w:r>
          </w:p>
        </w:tc>
        <w:tc>
          <w:tcPr>
            <w:tcW w:w="720" w:type="dxa"/>
          </w:tcPr>
          <w:p w14:paraId="26F28087" w14:textId="77777777" w:rsidR="00ED223E" w:rsidRPr="009A6C54" w:rsidRDefault="00ED223E" w:rsidP="00A77D27">
            <w:pPr>
              <w:pStyle w:val="TableText"/>
              <w:rPr>
                <w:kern w:val="16"/>
              </w:rPr>
            </w:pPr>
          </w:p>
        </w:tc>
        <w:tc>
          <w:tcPr>
            <w:tcW w:w="720" w:type="dxa"/>
          </w:tcPr>
          <w:p w14:paraId="26F28088" w14:textId="77777777" w:rsidR="00ED223E" w:rsidRPr="009A6C54" w:rsidRDefault="00ED223E" w:rsidP="00A77D27">
            <w:pPr>
              <w:pStyle w:val="TableText"/>
              <w:rPr>
                <w:kern w:val="16"/>
              </w:rPr>
            </w:pPr>
          </w:p>
        </w:tc>
        <w:tc>
          <w:tcPr>
            <w:tcW w:w="720" w:type="dxa"/>
          </w:tcPr>
          <w:p w14:paraId="26F28089" w14:textId="77777777" w:rsidR="00ED223E" w:rsidRPr="009A6C54" w:rsidRDefault="00ED223E" w:rsidP="00A77D27">
            <w:pPr>
              <w:pStyle w:val="TableText"/>
              <w:rPr>
                <w:kern w:val="16"/>
              </w:rPr>
            </w:pPr>
            <w:r w:rsidRPr="009A6C54">
              <w:rPr>
                <w:kern w:val="16"/>
              </w:rPr>
              <w:t>0092</w:t>
            </w:r>
          </w:p>
        </w:tc>
        <w:tc>
          <w:tcPr>
            <w:tcW w:w="2462" w:type="dxa"/>
          </w:tcPr>
          <w:p w14:paraId="26F2808A" w14:textId="77777777" w:rsidR="00ED223E" w:rsidRPr="009A6C54" w:rsidRDefault="00ED223E" w:rsidP="00A77D27">
            <w:pPr>
              <w:pStyle w:val="TableText"/>
              <w:rPr>
                <w:kern w:val="16"/>
              </w:rPr>
            </w:pPr>
            <w:r w:rsidRPr="009A6C54">
              <w:rPr>
                <w:kern w:val="16"/>
              </w:rPr>
              <w:t>Readmission Indicator</w:t>
            </w:r>
          </w:p>
        </w:tc>
        <w:tc>
          <w:tcPr>
            <w:tcW w:w="2462" w:type="dxa"/>
          </w:tcPr>
          <w:p w14:paraId="26F2808B" w14:textId="77777777" w:rsidR="00ED223E" w:rsidRPr="009A6C54" w:rsidRDefault="00ED223E" w:rsidP="00A77D27">
            <w:pPr>
              <w:pStyle w:val="TableText"/>
              <w:rPr>
                <w:kern w:val="16"/>
              </w:rPr>
            </w:pPr>
            <w:r w:rsidRPr="009A6C54">
              <w:rPr>
                <w:kern w:val="16"/>
              </w:rPr>
              <w:t>Not used</w:t>
            </w:r>
          </w:p>
        </w:tc>
      </w:tr>
      <w:tr w:rsidR="00ED223E" w:rsidRPr="009A6C54" w14:paraId="26F28095" w14:textId="77777777" w:rsidTr="00A77D27">
        <w:tc>
          <w:tcPr>
            <w:tcW w:w="720" w:type="dxa"/>
          </w:tcPr>
          <w:p w14:paraId="26F2808D" w14:textId="77777777" w:rsidR="00ED223E" w:rsidRPr="009A6C54" w:rsidRDefault="00ED223E" w:rsidP="00A77D27">
            <w:pPr>
              <w:pStyle w:val="TableText"/>
              <w:rPr>
                <w:kern w:val="16"/>
              </w:rPr>
            </w:pPr>
            <w:r w:rsidRPr="009A6C54">
              <w:rPr>
                <w:kern w:val="16"/>
              </w:rPr>
              <w:t>14</w:t>
            </w:r>
          </w:p>
        </w:tc>
        <w:tc>
          <w:tcPr>
            <w:tcW w:w="720" w:type="dxa"/>
          </w:tcPr>
          <w:p w14:paraId="26F2808E" w14:textId="77777777" w:rsidR="00ED223E" w:rsidRPr="009A6C54" w:rsidRDefault="00ED223E" w:rsidP="00A77D27">
            <w:pPr>
              <w:pStyle w:val="TableText"/>
              <w:rPr>
                <w:kern w:val="16"/>
              </w:rPr>
            </w:pPr>
            <w:r w:rsidRPr="009A6C54">
              <w:rPr>
                <w:kern w:val="16"/>
              </w:rPr>
              <w:t>3</w:t>
            </w:r>
          </w:p>
        </w:tc>
        <w:tc>
          <w:tcPr>
            <w:tcW w:w="720" w:type="dxa"/>
          </w:tcPr>
          <w:p w14:paraId="26F2808F" w14:textId="77777777" w:rsidR="00ED223E" w:rsidRPr="009A6C54" w:rsidRDefault="00ED223E" w:rsidP="00A77D27">
            <w:pPr>
              <w:pStyle w:val="TableText"/>
              <w:rPr>
                <w:kern w:val="16"/>
              </w:rPr>
            </w:pPr>
            <w:r w:rsidRPr="009A6C54">
              <w:rPr>
                <w:kern w:val="16"/>
              </w:rPr>
              <w:t>ID</w:t>
            </w:r>
          </w:p>
        </w:tc>
        <w:tc>
          <w:tcPr>
            <w:tcW w:w="720" w:type="dxa"/>
          </w:tcPr>
          <w:p w14:paraId="26F28090" w14:textId="77777777" w:rsidR="00ED223E" w:rsidRPr="009A6C54" w:rsidRDefault="00ED223E" w:rsidP="00A77D27">
            <w:pPr>
              <w:pStyle w:val="TableText"/>
              <w:rPr>
                <w:kern w:val="16"/>
              </w:rPr>
            </w:pPr>
          </w:p>
        </w:tc>
        <w:tc>
          <w:tcPr>
            <w:tcW w:w="720" w:type="dxa"/>
          </w:tcPr>
          <w:p w14:paraId="26F28091" w14:textId="77777777" w:rsidR="00ED223E" w:rsidRPr="009A6C54" w:rsidRDefault="00ED223E" w:rsidP="00A77D27">
            <w:pPr>
              <w:pStyle w:val="TableText"/>
              <w:rPr>
                <w:kern w:val="16"/>
              </w:rPr>
            </w:pPr>
          </w:p>
        </w:tc>
        <w:tc>
          <w:tcPr>
            <w:tcW w:w="720" w:type="dxa"/>
          </w:tcPr>
          <w:p w14:paraId="26F28092" w14:textId="77777777" w:rsidR="00ED223E" w:rsidRPr="009A6C54" w:rsidRDefault="00ED223E" w:rsidP="00A77D27">
            <w:pPr>
              <w:pStyle w:val="TableText"/>
              <w:rPr>
                <w:kern w:val="16"/>
              </w:rPr>
            </w:pPr>
            <w:r w:rsidRPr="009A6C54">
              <w:rPr>
                <w:kern w:val="16"/>
              </w:rPr>
              <w:t>0023</w:t>
            </w:r>
          </w:p>
        </w:tc>
        <w:tc>
          <w:tcPr>
            <w:tcW w:w="2462" w:type="dxa"/>
          </w:tcPr>
          <w:p w14:paraId="26F28093" w14:textId="77777777" w:rsidR="00ED223E" w:rsidRPr="009A6C54" w:rsidRDefault="00ED223E" w:rsidP="00A77D27">
            <w:pPr>
              <w:pStyle w:val="TableText"/>
              <w:rPr>
                <w:kern w:val="16"/>
              </w:rPr>
            </w:pPr>
            <w:r w:rsidRPr="009A6C54">
              <w:rPr>
                <w:kern w:val="16"/>
              </w:rPr>
              <w:t>Admit Source</w:t>
            </w:r>
          </w:p>
        </w:tc>
        <w:tc>
          <w:tcPr>
            <w:tcW w:w="2462" w:type="dxa"/>
          </w:tcPr>
          <w:p w14:paraId="26F28094" w14:textId="77777777" w:rsidR="00ED223E" w:rsidRPr="009A6C54" w:rsidRDefault="00ED223E" w:rsidP="00A77D27">
            <w:pPr>
              <w:pStyle w:val="TableText"/>
              <w:rPr>
                <w:i/>
                <w:kern w:val="16"/>
              </w:rPr>
            </w:pPr>
            <w:r w:rsidRPr="009A6C54">
              <w:rPr>
                <w:i/>
                <w:kern w:val="16"/>
              </w:rPr>
              <w:t>Refer to Table 0023 (Location of Visit)</w:t>
            </w:r>
          </w:p>
        </w:tc>
      </w:tr>
      <w:tr w:rsidR="00ED223E" w:rsidRPr="009A6C54" w14:paraId="26F2809E" w14:textId="77777777" w:rsidTr="00A77D27">
        <w:tc>
          <w:tcPr>
            <w:tcW w:w="720" w:type="dxa"/>
          </w:tcPr>
          <w:p w14:paraId="26F28096" w14:textId="77777777" w:rsidR="00ED223E" w:rsidRPr="009A6C54" w:rsidRDefault="00ED223E" w:rsidP="00A77D27">
            <w:pPr>
              <w:pStyle w:val="TableText"/>
              <w:rPr>
                <w:kern w:val="16"/>
              </w:rPr>
            </w:pPr>
            <w:r w:rsidRPr="009A6C54">
              <w:rPr>
                <w:kern w:val="16"/>
              </w:rPr>
              <w:t>15</w:t>
            </w:r>
          </w:p>
        </w:tc>
        <w:tc>
          <w:tcPr>
            <w:tcW w:w="720" w:type="dxa"/>
          </w:tcPr>
          <w:p w14:paraId="26F28097" w14:textId="77777777" w:rsidR="00ED223E" w:rsidRPr="009A6C54" w:rsidRDefault="00ED223E" w:rsidP="00A77D27">
            <w:pPr>
              <w:pStyle w:val="TableText"/>
              <w:rPr>
                <w:kern w:val="16"/>
              </w:rPr>
            </w:pPr>
            <w:r w:rsidRPr="009A6C54">
              <w:rPr>
                <w:kern w:val="16"/>
              </w:rPr>
              <w:t>2</w:t>
            </w:r>
          </w:p>
        </w:tc>
        <w:tc>
          <w:tcPr>
            <w:tcW w:w="720" w:type="dxa"/>
          </w:tcPr>
          <w:p w14:paraId="26F28098" w14:textId="77777777" w:rsidR="00ED223E" w:rsidRPr="009A6C54" w:rsidRDefault="00ED223E" w:rsidP="00A77D27">
            <w:pPr>
              <w:pStyle w:val="TableText"/>
              <w:rPr>
                <w:kern w:val="16"/>
              </w:rPr>
            </w:pPr>
            <w:r w:rsidRPr="009A6C54">
              <w:rPr>
                <w:kern w:val="16"/>
              </w:rPr>
              <w:t>ID</w:t>
            </w:r>
          </w:p>
        </w:tc>
        <w:tc>
          <w:tcPr>
            <w:tcW w:w="720" w:type="dxa"/>
          </w:tcPr>
          <w:p w14:paraId="26F28099" w14:textId="77777777" w:rsidR="00ED223E" w:rsidRPr="009A6C54" w:rsidRDefault="00ED223E" w:rsidP="00A77D27">
            <w:pPr>
              <w:pStyle w:val="TableText"/>
              <w:rPr>
                <w:kern w:val="16"/>
              </w:rPr>
            </w:pPr>
          </w:p>
        </w:tc>
        <w:tc>
          <w:tcPr>
            <w:tcW w:w="720" w:type="dxa"/>
          </w:tcPr>
          <w:p w14:paraId="26F2809A" w14:textId="77777777" w:rsidR="00ED223E" w:rsidRPr="009A6C54" w:rsidRDefault="00ED223E" w:rsidP="00A77D27">
            <w:pPr>
              <w:pStyle w:val="TableText"/>
              <w:rPr>
                <w:kern w:val="16"/>
              </w:rPr>
            </w:pPr>
            <w:r w:rsidRPr="009A6C54">
              <w:rPr>
                <w:kern w:val="16"/>
              </w:rPr>
              <w:t>Y</w:t>
            </w:r>
          </w:p>
        </w:tc>
        <w:tc>
          <w:tcPr>
            <w:tcW w:w="720" w:type="dxa"/>
          </w:tcPr>
          <w:p w14:paraId="26F2809B" w14:textId="77777777" w:rsidR="00ED223E" w:rsidRPr="009A6C54" w:rsidRDefault="00ED223E" w:rsidP="00A77D27">
            <w:pPr>
              <w:pStyle w:val="TableText"/>
              <w:rPr>
                <w:kern w:val="16"/>
              </w:rPr>
            </w:pPr>
            <w:r w:rsidRPr="009A6C54">
              <w:rPr>
                <w:kern w:val="16"/>
              </w:rPr>
              <w:t>0009</w:t>
            </w:r>
          </w:p>
        </w:tc>
        <w:tc>
          <w:tcPr>
            <w:tcW w:w="2462" w:type="dxa"/>
          </w:tcPr>
          <w:p w14:paraId="26F2809C" w14:textId="77777777" w:rsidR="00ED223E" w:rsidRPr="009A6C54" w:rsidRDefault="00ED223E" w:rsidP="00A77D27">
            <w:pPr>
              <w:pStyle w:val="TableText"/>
              <w:rPr>
                <w:kern w:val="16"/>
              </w:rPr>
            </w:pPr>
            <w:r w:rsidRPr="009A6C54">
              <w:rPr>
                <w:kern w:val="16"/>
              </w:rPr>
              <w:t>Ambulatory Status</w:t>
            </w:r>
          </w:p>
        </w:tc>
        <w:tc>
          <w:tcPr>
            <w:tcW w:w="2462" w:type="dxa"/>
          </w:tcPr>
          <w:p w14:paraId="26F2809D" w14:textId="77777777" w:rsidR="00ED223E" w:rsidRPr="009A6C54" w:rsidRDefault="00ED223E" w:rsidP="00A77D27">
            <w:pPr>
              <w:pStyle w:val="TableText"/>
              <w:rPr>
                <w:kern w:val="16"/>
              </w:rPr>
            </w:pPr>
            <w:r w:rsidRPr="009A6C54">
              <w:rPr>
                <w:kern w:val="16"/>
              </w:rPr>
              <w:t>Not used</w:t>
            </w:r>
          </w:p>
        </w:tc>
      </w:tr>
      <w:tr w:rsidR="00ED223E" w:rsidRPr="009A6C54" w14:paraId="26F280A7" w14:textId="77777777" w:rsidTr="00A77D27">
        <w:tc>
          <w:tcPr>
            <w:tcW w:w="720" w:type="dxa"/>
          </w:tcPr>
          <w:p w14:paraId="26F2809F" w14:textId="77777777" w:rsidR="00ED223E" w:rsidRPr="009A6C54" w:rsidRDefault="00ED223E" w:rsidP="00A77D27">
            <w:pPr>
              <w:pStyle w:val="TableText"/>
              <w:rPr>
                <w:kern w:val="16"/>
              </w:rPr>
            </w:pPr>
            <w:r w:rsidRPr="009A6C54">
              <w:rPr>
                <w:kern w:val="16"/>
              </w:rPr>
              <w:t>16</w:t>
            </w:r>
          </w:p>
        </w:tc>
        <w:tc>
          <w:tcPr>
            <w:tcW w:w="720" w:type="dxa"/>
          </w:tcPr>
          <w:p w14:paraId="26F280A0" w14:textId="77777777" w:rsidR="00ED223E" w:rsidRPr="009A6C54" w:rsidRDefault="00ED223E" w:rsidP="00A77D27">
            <w:pPr>
              <w:pStyle w:val="TableText"/>
              <w:rPr>
                <w:kern w:val="16"/>
              </w:rPr>
            </w:pPr>
            <w:r w:rsidRPr="009A6C54">
              <w:rPr>
                <w:kern w:val="16"/>
              </w:rPr>
              <w:t>2</w:t>
            </w:r>
          </w:p>
        </w:tc>
        <w:tc>
          <w:tcPr>
            <w:tcW w:w="720" w:type="dxa"/>
          </w:tcPr>
          <w:p w14:paraId="26F280A1" w14:textId="77777777" w:rsidR="00ED223E" w:rsidRPr="009A6C54" w:rsidRDefault="00ED223E" w:rsidP="00A77D27">
            <w:pPr>
              <w:pStyle w:val="TableText"/>
              <w:rPr>
                <w:kern w:val="16"/>
              </w:rPr>
            </w:pPr>
            <w:r w:rsidRPr="009A6C54">
              <w:rPr>
                <w:kern w:val="16"/>
              </w:rPr>
              <w:t>ID</w:t>
            </w:r>
          </w:p>
        </w:tc>
        <w:tc>
          <w:tcPr>
            <w:tcW w:w="720" w:type="dxa"/>
          </w:tcPr>
          <w:p w14:paraId="26F280A2" w14:textId="77777777" w:rsidR="00ED223E" w:rsidRPr="009A6C54" w:rsidRDefault="00ED223E" w:rsidP="00A77D27">
            <w:pPr>
              <w:pStyle w:val="TableText"/>
              <w:rPr>
                <w:kern w:val="16"/>
              </w:rPr>
            </w:pPr>
          </w:p>
        </w:tc>
        <w:tc>
          <w:tcPr>
            <w:tcW w:w="720" w:type="dxa"/>
          </w:tcPr>
          <w:p w14:paraId="26F280A3" w14:textId="77777777" w:rsidR="00ED223E" w:rsidRPr="009A6C54" w:rsidRDefault="00ED223E" w:rsidP="00A77D27">
            <w:pPr>
              <w:pStyle w:val="TableText"/>
              <w:rPr>
                <w:kern w:val="16"/>
              </w:rPr>
            </w:pPr>
          </w:p>
        </w:tc>
        <w:tc>
          <w:tcPr>
            <w:tcW w:w="720" w:type="dxa"/>
          </w:tcPr>
          <w:p w14:paraId="26F280A4" w14:textId="77777777" w:rsidR="00ED223E" w:rsidRPr="009A6C54" w:rsidRDefault="00ED223E" w:rsidP="00A77D27">
            <w:pPr>
              <w:pStyle w:val="TableText"/>
              <w:rPr>
                <w:kern w:val="16"/>
              </w:rPr>
            </w:pPr>
            <w:r w:rsidRPr="009A6C54">
              <w:rPr>
                <w:kern w:val="16"/>
              </w:rPr>
              <w:t>0099</w:t>
            </w:r>
          </w:p>
        </w:tc>
        <w:tc>
          <w:tcPr>
            <w:tcW w:w="2462" w:type="dxa"/>
          </w:tcPr>
          <w:p w14:paraId="26F280A5" w14:textId="77777777" w:rsidR="00ED223E" w:rsidRPr="009A6C54" w:rsidRDefault="00ED223E" w:rsidP="00A77D27">
            <w:pPr>
              <w:pStyle w:val="TableText"/>
              <w:rPr>
                <w:kern w:val="16"/>
              </w:rPr>
            </w:pPr>
            <w:r w:rsidRPr="009A6C54">
              <w:rPr>
                <w:kern w:val="16"/>
              </w:rPr>
              <w:t>VIP Indicator</w:t>
            </w:r>
          </w:p>
        </w:tc>
        <w:tc>
          <w:tcPr>
            <w:tcW w:w="2462" w:type="dxa"/>
          </w:tcPr>
          <w:p w14:paraId="26F280A6" w14:textId="77777777" w:rsidR="00ED223E" w:rsidRPr="009A6C54" w:rsidRDefault="00ED223E" w:rsidP="00A77D27">
            <w:pPr>
              <w:pStyle w:val="TableText"/>
              <w:rPr>
                <w:kern w:val="16"/>
              </w:rPr>
            </w:pPr>
            <w:r w:rsidRPr="009A6C54">
              <w:rPr>
                <w:kern w:val="16"/>
              </w:rPr>
              <w:t>Not used</w:t>
            </w:r>
          </w:p>
        </w:tc>
      </w:tr>
      <w:tr w:rsidR="00ED223E" w:rsidRPr="009A6C54" w14:paraId="26F280B0" w14:textId="77777777" w:rsidTr="00A77D27">
        <w:tc>
          <w:tcPr>
            <w:tcW w:w="720" w:type="dxa"/>
          </w:tcPr>
          <w:p w14:paraId="26F280A8" w14:textId="77777777" w:rsidR="00ED223E" w:rsidRPr="009A6C54" w:rsidRDefault="00ED223E" w:rsidP="00A77D27">
            <w:pPr>
              <w:pStyle w:val="TableText"/>
              <w:rPr>
                <w:kern w:val="16"/>
              </w:rPr>
            </w:pPr>
            <w:r w:rsidRPr="009A6C54">
              <w:rPr>
                <w:kern w:val="16"/>
              </w:rPr>
              <w:t>17</w:t>
            </w:r>
          </w:p>
        </w:tc>
        <w:tc>
          <w:tcPr>
            <w:tcW w:w="720" w:type="dxa"/>
          </w:tcPr>
          <w:p w14:paraId="26F280A9" w14:textId="77777777" w:rsidR="00ED223E" w:rsidRPr="009A6C54" w:rsidRDefault="00ED223E" w:rsidP="00A77D27">
            <w:pPr>
              <w:pStyle w:val="TableText"/>
              <w:rPr>
                <w:kern w:val="16"/>
              </w:rPr>
            </w:pPr>
            <w:r w:rsidRPr="009A6C54">
              <w:rPr>
                <w:kern w:val="16"/>
              </w:rPr>
              <w:t>60</w:t>
            </w:r>
          </w:p>
        </w:tc>
        <w:tc>
          <w:tcPr>
            <w:tcW w:w="720" w:type="dxa"/>
          </w:tcPr>
          <w:p w14:paraId="26F280AA" w14:textId="77777777" w:rsidR="00ED223E" w:rsidRPr="009A6C54" w:rsidRDefault="00ED223E" w:rsidP="00A77D27">
            <w:pPr>
              <w:pStyle w:val="TableText"/>
              <w:rPr>
                <w:kern w:val="16"/>
              </w:rPr>
            </w:pPr>
            <w:r w:rsidRPr="009A6C54">
              <w:rPr>
                <w:kern w:val="16"/>
              </w:rPr>
              <w:t>CN</w:t>
            </w:r>
          </w:p>
        </w:tc>
        <w:tc>
          <w:tcPr>
            <w:tcW w:w="720" w:type="dxa"/>
          </w:tcPr>
          <w:p w14:paraId="26F280AB" w14:textId="77777777" w:rsidR="00ED223E" w:rsidRPr="009A6C54" w:rsidRDefault="00ED223E" w:rsidP="00A77D27">
            <w:pPr>
              <w:pStyle w:val="TableText"/>
              <w:rPr>
                <w:kern w:val="16"/>
              </w:rPr>
            </w:pPr>
          </w:p>
        </w:tc>
        <w:tc>
          <w:tcPr>
            <w:tcW w:w="720" w:type="dxa"/>
          </w:tcPr>
          <w:p w14:paraId="26F280AC" w14:textId="77777777" w:rsidR="00ED223E" w:rsidRPr="009A6C54" w:rsidRDefault="00ED223E" w:rsidP="00A77D27">
            <w:pPr>
              <w:pStyle w:val="TableText"/>
              <w:rPr>
                <w:kern w:val="16"/>
              </w:rPr>
            </w:pPr>
          </w:p>
        </w:tc>
        <w:tc>
          <w:tcPr>
            <w:tcW w:w="720" w:type="dxa"/>
          </w:tcPr>
          <w:p w14:paraId="26F280AD" w14:textId="77777777" w:rsidR="00ED223E" w:rsidRPr="009A6C54" w:rsidRDefault="00ED223E" w:rsidP="00A77D27">
            <w:pPr>
              <w:pStyle w:val="TableText"/>
              <w:rPr>
                <w:kern w:val="16"/>
              </w:rPr>
            </w:pPr>
            <w:r w:rsidRPr="009A6C54">
              <w:rPr>
                <w:kern w:val="16"/>
              </w:rPr>
              <w:t>0010</w:t>
            </w:r>
          </w:p>
        </w:tc>
        <w:tc>
          <w:tcPr>
            <w:tcW w:w="2462" w:type="dxa"/>
          </w:tcPr>
          <w:p w14:paraId="26F280AE" w14:textId="77777777" w:rsidR="00ED223E" w:rsidRPr="009A6C54" w:rsidRDefault="00ED223E" w:rsidP="00A77D27">
            <w:pPr>
              <w:pStyle w:val="TableText"/>
              <w:rPr>
                <w:kern w:val="16"/>
              </w:rPr>
            </w:pPr>
            <w:r w:rsidRPr="009A6C54">
              <w:rPr>
                <w:kern w:val="16"/>
              </w:rPr>
              <w:t>Admitting Doctor</w:t>
            </w:r>
          </w:p>
        </w:tc>
        <w:tc>
          <w:tcPr>
            <w:tcW w:w="2462" w:type="dxa"/>
          </w:tcPr>
          <w:p w14:paraId="26F280AF" w14:textId="77777777" w:rsidR="00ED223E" w:rsidRPr="009A6C54" w:rsidRDefault="00ED223E" w:rsidP="00A77D27">
            <w:pPr>
              <w:pStyle w:val="TableText"/>
              <w:rPr>
                <w:kern w:val="16"/>
              </w:rPr>
            </w:pPr>
            <w:r w:rsidRPr="009A6C54">
              <w:rPr>
                <w:kern w:val="16"/>
              </w:rPr>
              <w:t>Not used</w:t>
            </w:r>
          </w:p>
        </w:tc>
      </w:tr>
      <w:tr w:rsidR="00ED223E" w:rsidRPr="009A6C54" w14:paraId="26F280B9" w14:textId="77777777" w:rsidTr="00A77D27">
        <w:tc>
          <w:tcPr>
            <w:tcW w:w="720" w:type="dxa"/>
          </w:tcPr>
          <w:p w14:paraId="26F280B1" w14:textId="77777777" w:rsidR="00ED223E" w:rsidRPr="009A6C54" w:rsidRDefault="00ED223E" w:rsidP="00A77D27">
            <w:pPr>
              <w:pStyle w:val="TableText"/>
              <w:rPr>
                <w:kern w:val="16"/>
              </w:rPr>
            </w:pPr>
            <w:r w:rsidRPr="009A6C54">
              <w:rPr>
                <w:kern w:val="16"/>
              </w:rPr>
              <w:t>18</w:t>
            </w:r>
          </w:p>
        </w:tc>
        <w:tc>
          <w:tcPr>
            <w:tcW w:w="720" w:type="dxa"/>
          </w:tcPr>
          <w:p w14:paraId="26F280B2" w14:textId="77777777" w:rsidR="00ED223E" w:rsidRPr="009A6C54" w:rsidRDefault="00ED223E" w:rsidP="00A77D27">
            <w:pPr>
              <w:pStyle w:val="TableText"/>
              <w:rPr>
                <w:kern w:val="16"/>
              </w:rPr>
            </w:pPr>
            <w:r w:rsidRPr="009A6C54">
              <w:rPr>
                <w:kern w:val="16"/>
              </w:rPr>
              <w:t>2</w:t>
            </w:r>
          </w:p>
        </w:tc>
        <w:tc>
          <w:tcPr>
            <w:tcW w:w="720" w:type="dxa"/>
          </w:tcPr>
          <w:p w14:paraId="26F280B3" w14:textId="77777777" w:rsidR="00ED223E" w:rsidRPr="009A6C54" w:rsidRDefault="00ED223E" w:rsidP="00A77D27">
            <w:pPr>
              <w:pStyle w:val="TableText"/>
              <w:rPr>
                <w:kern w:val="16"/>
              </w:rPr>
            </w:pPr>
            <w:r w:rsidRPr="009A6C54">
              <w:rPr>
                <w:kern w:val="16"/>
              </w:rPr>
              <w:t>ID</w:t>
            </w:r>
          </w:p>
        </w:tc>
        <w:tc>
          <w:tcPr>
            <w:tcW w:w="720" w:type="dxa"/>
          </w:tcPr>
          <w:p w14:paraId="26F280B4" w14:textId="77777777" w:rsidR="00ED223E" w:rsidRPr="009A6C54" w:rsidRDefault="00ED223E" w:rsidP="00A77D27">
            <w:pPr>
              <w:pStyle w:val="TableText"/>
              <w:rPr>
                <w:kern w:val="16"/>
              </w:rPr>
            </w:pPr>
          </w:p>
        </w:tc>
        <w:tc>
          <w:tcPr>
            <w:tcW w:w="720" w:type="dxa"/>
          </w:tcPr>
          <w:p w14:paraId="26F280B5" w14:textId="77777777" w:rsidR="00ED223E" w:rsidRPr="009A6C54" w:rsidRDefault="00ED223E" w:rsidP="00A77D27">
            <w:pPr>
              <w:pStyle w:val="TableText"/>
              <w:rPr>
                <w:kern w:val="16"/>
              </w:rPr>
            </w:pPr>
          </w:p>
        </w:tc>
        <w:tc>
          <w:tcPr>
            <w:tcW w:w="720" w:type="dxa"/>
          </w:tcPr>
          <w:p w14:paraId="26F280B6" w14:textId="77777777" w:rsidR="00ED223E" w:rsidRPr="009A6C54" w:rsidRDefault="00ED223E" w:rsidP="00A77D27">
            <w:pPr>
              <w:pStyle w:val="TableText"/>
              <w:rPr>
                <w:kern w:val="16"/>
              </w:rPr>
            </w:pPr>
            <w:r w:rsidRPr="009A6C54">
              <w:rPr>
                <w:kern w:val="16"/>
              </w:rPr>
              <w:t>0018</w:t>
            </w:r>
          </w:p>
        </w:tc>
        <w:tc>
          <w:tcPr>
            <w:tcW w:w="2462" w:type="dxa"/>
          </w:tcPr>
          <w:p w14:paraId="26F280B7" w14:textId="77777777" w:rsidR="00ED223E" w:rsidRPr="009A6C54" w:rsidRDefault="00ED223E" w:rsidP="00A77D27">
            <w:pPr>
              <w:pStyle w:val="TableText"/>
              <w:rPr>
                <w:kern w:val="16"/>
              </w:rPr>
            </w:pPr>
            <w:r w:rsidRPr="009A6C54">
              <w:rPr>
                <w:kern w:val="16"/>
              </w:rPr>
              <w:t>Patient Type</w:t>
            </w:r>
          </w:p>
        </w:tc>
        <w:tc>
          <w:tcPr>
            <w:tcW w:w="2462" w:type="dxa"/>
          </w:tcPr>
          <w:p w14:paraId="26F280B8" w14:textId="77777777" w:rsidR="00ED223E" w:rsidRPr="009A6C54" w:rsidRDefault="00ED223E" w:rsidP="00A77D27">
            <w:pPr>
              <w:pStyle w:val="TableText"/>
              <w:rPr>
                <w:kern w:val="16"/>
              </w:rPr>
            </w:pPr>
            <w:r w:rsidRPr="009A6C54">
              <w:rPr>
                <w:kern w:val="16"/>
              </w:rPr>
              <w:t>Not used</w:t>
            </w:r>
          </w:p>
        </w:tc>
      </w:tr>
      <w:tr w:rsidR="00ED223E" w:rsidRPr="009A6C54" w14:paraId="26F280C2" w14:textId="77777777" w:rsidTr="00A77D27">
        <w:tc>
          <w:tcPr>
            <w:tcW w:w="720" w:type="dxa"/>
          </w:tcPr>
          <w:p w14:paraId="26F280BA" w14:textId="77777777" w:rsidR="00ED223E" w:rsidRPr="009A6C54" w:rsidRDefault="00ED223E" w:rsidP="00A77D27">
            <w:pPr>
              <w:pStyle w:val="TableText"/>
              <w:rPr>
                <w:kern w:val="16"/>
              </w:rPr>
            </w:pPr>
            <w:r w:rsidRPr="009A6C54">
              <w:rPr>
                <w:kern w:val="16"/>
              </w:rPr>
              <w:t>19</w:t>
            </w:r>
          </w:p>
        </w:tc>
        <w:tc>
          <w:tcPr>
            <w:tcW w:w="720" w:type="dxa"/>
          </w:tcPr>
          <w:p w14:paraId="26F280BB" w14:textId="77777777" w:rsidR="00ED223E" w:rsidRPr="009A6C54" w:rsidRDefault="00ED223E" w:rsidP="00A77D27">
            <w:pPr>
              <w:pStyle w:val="TableText"/>
              <w:rPr>
                <w:kern w:val="16"/>
              </w:rPr>
            </w:pPr>
            <w:r w:rsidRPr="009A6C54">
              <w:rPr>
                <w:kern w:val="16"/>
              </w:rPr>
              <w:t>15</w:t>
            </w:r>
          </w:p>
        </w:tc>
        <w:tc>
          <w:tcPr>
            <w:tcW w:w="720" w:type="dxa"/>
          </w:tcPr>
          <w:p w14:paraId="26F280BC" w14:textId="77777777" w:rsidR="00ED223E" w:rsidRPr="009A6C54" w:rsidRDefault="00ED223E" w:rsidP="00A77D27">
            <w:pPr>
              <w:pStyle w:val="TableText"/>
              <w:rPr>
                <w:kern w:val="16"/>
              </w:rPr>
            </w:pPr>
            <w:r w:rsidRPr="009A6C54">
              <w:rPr>
                <w:kern w:val="16"/>
              </w:rPr>
              <w:t>NM</w:t>
            </w:r>
          </w:p>
        </w:tc>
        <w:tc>
          <w:tcPr>
            <w:tcW w:w="720" w:type="dxa"/>
          </w:tcPr>
          <w:p w14:paraId="26F280BD" w14:textId="77777777" w:rsidR="00ED223E" w:rsidRPr="009A6C54" w:rsidRDefault="00ED223E" w:rsidP="00A77D27">
            <w:pPr>
              <w:pStyle w:val="TableText"/>
              <w:rPr>
                <w:kern w:val="16"/>
              </w:rPr>
            </w:pPr>
          </w:p>
        </w:tc>
        <w:tc>
          <w:tcPr>
            <w:tcW w:w="720" w:type="dxa"/>
          </w:tcPr>
          <w:p w14:paraId="26F280BE" w14:textId="77777777" w:rsidR="00ED223E" w:rsidRPr="009A6C54" w:rsidRDefault="00ED223E" w:rsidP="00A77D27">
            <w:pPr>
              <w:pStyle w:val="TableText"/>
              <w:rPr>
                <w:kern w:val="16"/>
              </w:rPr>
            </w:pPr>
          </w:p>
        </w:tc>
        <w:tc>
          <w:tcPr>
            <w:tcW w:w="720" w:type="dxa"/>
          </w:tcPr>
          <w:p w14:paraId="26F280BF" w14:textId="77777777" w:rsidR="00ED223E" w:rsidRPr="009A6C54" w:rsidRDefault="00ED223E" w:rsidP="00A77D27">
            <w:pPr>
              <w:pStyle w:val="TableText"/>
              <w:rPr>
                <w:kern w:val="16"/>
              </w:rPr>
            </w:pPr>
          </w:p>
        </w:tc>
        <w:tc>
          <w:tcPr>
            <w:tcW w:w="2462" w:type="dxa"/>
          </w:tcPr>
          <w:p w14:paraId="26F280C0" w14:textId="77777777" w:rsidR="00ED223E" w:rsidRPr="009A6C54" w:rsidRDefault="00ED223E" w:rsidP="00A77D27">
            <w:pPr>
              <w:pStyle w:val="TableText"/>
              <w:rPr>
                <w:kern w:val="16"/>
              </w:rPr>
            </w:pPr>
            <w:r w:rsidRPr="009A6C54">
              <w:rPr>
                <w:kern w:val="16"/>
              </w:rPr>
              <w:t>Visit Number</w:t>
            </w:r>
          </w:p>
        </w:tc>
        <w:tc>
          <w:tcPr>
            <w:tcW w:w="2462" w:type="dxa"/>
          </w:tcPr>
          <w:p w14:paraId="26F280C1" w14:textId="77777777" w:rsidR="00ED223E" w:rsidRPr="009A6C54" w:rsidRDefault="00ED223E" w:rsidP="00A77D27">
            <w:pPr>
              <w:pStyle w:val="TableText"/>
              <w:rPr>
                <w:kern w:val="16"/>
              </w:rPr>
            </w:pPr>
            <w:r w:rsidRPr="009A6C54">
              <w:rPr>
                <w:kern w:val="16"/>
              </w:rPr>
              <w:t>Pointer to entry in OUTPATIENT ENCOUNTER file (#409.68)</w:t>
            </w:r>
          </w:p>
        </w:tc>
      </w:tr>
      <w:tr w:rsidR="00ED223E" w:rsidRPr="009A6C54" w14:paraId="26F280CB" w14:textId="77777777" w:rsidTr="00A77D27">
        <w:tc>
          <w:tcPr>
            <w:tcW w:w="720" w:type="dxa"/>
          </w:tcPr>
          <w:p w14:paraId="26F280C3" w14:textId="77777777" w:rsidR="00ED223E" w:rsidRPr="009A6C54" w:rsidRDefault="00ED223E" w:rsidP="00A77D27">
            <w:pPr>
              <w:pStyle w:val="TableText"/>
              <w:rPr>
                <w:kern w:val="16"/>
              </w:rPr>
            </w:pPr>
            <w:r w:rsidRPr="009A6C54">
              <w:rPr>
                <w:kern w:val="16"/>
              </w:rPr>
              <w:t>20</w:t>
            </w:r>
          </w:p>
        </w:tc>
        <w:tc>
          <w:tcPr>
            <w:tcW w:w="720" w:type="dxa"/>
          </w:tcPr>
          <w:p w14:paraId="26F280C4" w14:textId="77777777" w:rsidR="00ED223E" w:rsidRPr="009A6C54" w:rsidRDefault="00ED223E" w:rsidP="00A77D27">
            <w:pPr>
              <w:pStyle w:val="TableText"/>
              <w:rPr>
                <w:kern w:val="16"/>
              </w:rPr>
            </w:pPr>
            <w:r w:rsidRPr="009A6C54">
              <w:rPr>
                <w:kern w:val="16"/>
              </w:rPr>
              <w:t>50</w:t>
            </w:r>
          </w:p>
        </w:tc>
        <w:tc>
          <w:tcPr>
            <w:tcW w:w="720" w:type="dxa"/>
          </w:tcPr>
          <w:p w14:paraId="26F280C5" w14:textId="77777777" w:rsidR="00ED223E" w:rsidRPr="009A6C54" w:rsidRDefault="00ED223E" w:rsidP="00A77D27">
            <w:pPr>
              <w:pStyle w:val="TableText"/>
              <w:rPr>
                <w:kern w:val="16"/>
              </w:rPr>
            </w:pPr>
            <w:r w:rsidRPr="009A6C54">
              <w:rPr>
                <w:kern w:val="16"/>
              </w:rPr>
              <w:t>CM</w:t>
            </w:r>
          </w:p>
        </w:tc>
        <w:tc>
          <w:tcPr>
            <w:tcW w:w="720" w:type="dxa"/>
          </w:tcPr>
          <w:p w14:paraId="26F280C6" w14:textId="77777777" w:rsidR="00ED223E" w:rsidRPr="009A6C54" w:rsidRDefault="00ED223E" w:rsidP="00A77D27">
            <w:pPr>
              <w:pStyle w:val="TableText"/>
              <w:rPr>
                <w:kern w:val="16"/>
              </w:rPr>
            </w:pPr>
          </w:p>
        </w:tc>
        <w:tc>
          <w:tcPr>
            <w:tcW w:w="720" w:type="dxa"/>
          </w:tcPr>
          <w:p w14:paraId="26F280C7" w14:textId="77777777" w:rsidR="00ED223E" w:rsidRPr="009A6C54" w:rsidRDefault="00ED223E" w:rsidP="00A77D27">
            <w:pPr>
              <w:pStyle w:val="TableText"/>
              <w:rPr>
                <w:kern w:val="16"/>
              </w:rPr>
            </w:pPr>
            <w:r w:rsidRPr="009A6C54">
              <w:rPr>
                <w:kern w:val="16"/>
              </w:rPr>
              <w:t>Y</w:t>
            </w:r>
          </w:p>
        </w:tc>
        <w:tc>
          <w:tcPr>
            <w:tcW w:w="720" w:type="dxa"/>
          </w:tcPr>
          <w:p w14:paraId="26F280C8" w14:textId="77777777" w:rsidR="00ED223E" w:rsidRPr="009A6C54" w:rsidRDefault="00ED223E" w:rsidP="00A77D27">
            <w:pPr>
              <w:pStyle w:val="TableText"/>
              <w:rPr>
                <w:kern w:val="16"/>
              </w:rPr>
            </w:pPr>
            <w:r w:rsidRPr="009A6C54">
              <w:rPr>
                <w:kern w:val="16"/>
              </w:rPr>
              <w:t>0064</w:t>
            </w:r>
          </w:p>
        </w:tc>
        <w:tc>
          <w:tcPr>
            <w:tcW w:w="2462" w:type="dxa"/>
          </w:tcPr>
          <w:p w14:paraId="26F280C9" w14:textId="77777777" w:rsidR="00ED223E" w:rsidRPr="009A6C54" w:rsidRDefault="00ED223E" w:rsidP="00A77D27">
            <w:pPr>
              <w:pStyle w:val="TableText"/>
              <w:rPr>
                <w:kern w:val="16"/>
              </w:rPr>
            </w:pPr>
            <w:r w:rsidRPr="009A6C54">
              <w:rPr>
                <w:kern w:val="16"/>
              </w:rPr>
              <w:t>Financial Class</w:t>
            </w:r>
          </w:p>
        </w:tc>
        <w:tc>
          <w:tcPr>
            <w:tcW w:w="2462" w:type="dxa"/>
          </w:tcPr>
          <w:p w14:paraId="26F280CA" w14:textId="77777777" w:rsidR="00ED223E" w:rsidRPr="009A6C54" w:rsidRDefault="00ED223E" w:rsidP="00A77D27">
            <w:pPr>
              <w:pStyle w:val="TableText"/>
              <w:rPr>
                <w:kern w:val="16"/>
              </w:rPr>
            </w:pPr>
            <w:r w:rsidRPr="009A6C54">
              <w:rPr>
                <w:kern w:val="16"/>
              </w:rPr>
              <w:t>Not used</w:t>
            </w:r>
          </w:p>
        </w:tc>
      </w:tr>
      <w:tr w:rsidR="00ED223E" w:rsidRPr="009A6C54" w14:paraId="26F280D4" w14:textId="77777777" w:rsidTr="00A77D27">
        <w:tc>
          <w:tcPr>
            <w:tcW w:w="720" w:type="dxa"/>
          </w:tcPr>
          <w:p w14:paraId="26F280CC" w14:textId="77777777" w:rsidR="00ED223E" w:rsidRPr="009A6C54" w:rsidRDefault="00ED223E" w:rsidP="00A77D27">
            <w:pPr>
              <w:pStyle w:val="TableText"/>
              <w:rPr>
                <w:kern w:val="16"/>
              </w:rPr>
            </w:pPr>
            <w:r w:rsidRPr="009A6C54">
              <w:rPr>
                <w:kern w:val="16"/>
              </w:rPr>
              <w:t>21</w:t>
            </w:r>
          </w:p>
        </w:tc>
        <w:tc>
          <w:tcPr>
            <w:tcW w:w="720" w:type="dxa"/>
          </w:tcPr>
          <w:p w14:paraId="26F280CD" w14:textId="77777777" w:rsidR="00ED223E" w:rsidRPr="009A6C54" w:rsidRDefault="00ED223E" w:rsidP="00A77D27">
            <w:pPr>
              <w:pStyle w:val="TableText"/>
              <w:rPr>
                <w:kern w:val="16"/>
              </w:rPr>
            </w:pPr>
            <w:r w:rsidRPr="009A6C54">
              <w:rPr>
                <w:kern w:val="16"/>
              </w:rPr>
              <w:t>2</w:t>
            </w:r>
          </w:p>
        </w:tc>
        <w:tc>
          <w:tcPr>
            <w:tcW w:w="720" w:type="dxa"/>
          </w:tcPr>
          <w:p w14:paraId="26F280CE" w14:textId="77777777" w:rsidR="00ED223E" w:rsidRPr="009A6C54" w:rsidRDefault="00ED223E" w:rsidP="00A77D27">
            <w:pPr>
              <w:pStyle w:val="TableText"/>
              <w:rPr>
                <w:kern w:val="16"/>
              </w:rPr>
            </w:pPr>
            <w:r w:rsidRPr="009A6C54">
              <w:rPr>
                <w:kern w:val="16"/>
              </w:rPr>
              <w:t>ID</w:t>
            </w:r>
          </w:p>
        </w:tc>
        <w:tc>
          <w:tcPr>
            <w:tcW w:w="720" w:type="dxa"/>
          </w:tcPr>
          <w:p w14:paraId="26F280CF" w14:textId="77777777" w:rsidR="00ED223E" w:rsidRPr="009A6C54" w:rsidRDefault="00ED223E" w:rsidP="00A77D27">
            <w:pPr>
              <w:pStyle w:val="TableText"/>
              <w:rPr>
                <w:kern w:val="16"/>
              </w:rPr>
            </w:pPr>
          </w:p>
        </w:tc>
        <w:tc>
          <w:tcPr>
            <w:tcW w:w="720" w:type="dxa"/>
          </w:tcPr>
          <w:p w14:paraId="26F280D0" w14:textId="77777777" w:rsidR="00ED223E" w:rsidRPr="009A6C54" w:rsidRDefault="00ED223E" w:rsidP="00A77D27">
            <w:pPr>
              <w:pStyle w:val="TableText"/>
              <w:rPr>
                <w:kern w:val="16"/>
              </w:rPr>
            </w:pPr>
          </w:p>
        </w:tc>
        <w:tc>
          <w:tcPr>
            <w:tcW w:w="720" w:type="dxa"/>
          </w:tcPr>
          <w:p w14:paraId="26F280D1" w14:textId="77777777" w:rsidR="00ED223E" w:rsidRPr="009A6C54" w:rsidRDefault="00ED223E" w:rsidP="00A77D27">
            <w:pPr>
              <w:pStyle w:val="TableText"/>
              <w:rPr>
                <w:kern w:val="16"/>
              </w:rPr>
            </w:pPr>
            <w:r w:rsidRPr="009A6C54">
              <w:rPr>
                <w:kern w:val="16"/>
              </w:rPr>
              <w:t>0032</w:t>
            </w:r>
          </w:p>
        </w:tc>
        <w:tc>
          <w:tcPr>
            <w:tcW w:w="2462" w:type="dxa"/>
          </w:tcPr>
          <w:p w14:paraId="26F280D2" w14:textId="77777777" w:rsidR="00ED223E" w:rsidRPr="009A6C54" w:rsidRDefault="00ED223E" w:rsidP="00A77D27">
            <w:pPr>
              <w:pStyle w:val="TableText"/>
              <w:rPr>
                <w:kern w:val="16"/>
              </w:rPr>
            </w:pPr>
            <w:r w:rsidRPr="009A6C54">
              <w:rPr>
                <w:kern w:val="16"/>
              </w:rPr>
              <w:t>Charge Price Indicator</w:t>
            </w:r>
          </w:p>
        </w:tc>
        <w:tc>
          <w:tcPr>
            <w:tcW w:w="2462" w:type="dxa"/>
          </w:tcPr>
          <w:p w14:paraId="26F280D3" w14:textId="77777777" w:rsidR="00ED223E" w:rsidRPr="009A6C54" w:rsidRDefault="00ED223E" w:rsidP="00A77D27">
            <w:pPr>
              <w:pStyle w:val="TableText"/>
              <w:rPr>
                <w:kern w:val="16"/>
              </w:rPr>
            </w:pPr>
            <w:r w:rsidRPr="009A6C54">
              <w:rPr>
                <w:kern w:val="16"/>
              </w:rPr>
              <w:t>Not used</w:t>
            </w:r>
          </w:p>
        </w:tc>
      </w:tr>
      <w:tr w:rsidR="00ED223E" w:rsidRPr="009A6C54" w14:paraId="26F280DD" w14:textId="77777777" w:rsidTr="00A77D27">
        <w:tc>
          <w:tcPr>
            <w:tcW w:w="720" w:type="dxa"/>
          </w:tcPr>
          <w:p w14:paraId="26F280D5" w14:textId="77777777" w:rsidR="00ED223E" w:rsidRPr="009A6C54" w:rsidRDefault="00ED223E" w:rsidP="00A77D27">
            <w:pPr>
              <w:pStyle w:val="TableText"/>
              <w:rPr>
                <w:kern w:val="16"/>
              </w:rPr>
            </w:pPr>
            <w:r w:rsidRPr="009A6C54">
              <w:rPr>
                <w:kern w:val="16"/>
              </w:rPr>
              <w:t>22</w:t>
            </w:r>
          </w:p>
        </w:tc>
        <w:tc>
          <w:tcPr>
            <w:tcW w:w="720" w:type="dxa"/>
          </w:tcPr>
          <w:p w14:paraId="26F280D6" w14:textId="77777777" w:rsidR="00ED223E" w:rsidRPr="009A6C54" w:rsidRDefault="00ED223E" w:rsidP="00A77D27">
            <w:pPr>
              <w:pStyle w:val="TableText"/>
              <w:rPr>
                <w:kern w:val="16"/>
              </w:rPr>
            </w:pPr>
            <w:r w:rsidRPr="009A6C54">
              <w:rPr>
                <w:kern w:val="16"/>
              </w:rPr>
              <w:t>2</w:t>
            </w:r>
          </w:p>
        </w:tc>
        <w:tc>
          <w:tcPr>
            <w:tcW w:w="720" w:type="dxa"/>
          </w:tcPr>
          <w:p w14:paraId="26F280D7" w14:textId="77777777" w:rsidR="00ED223E" w:rsidRPr="009A6C54" w:rsidRDefault="00ED223E" w:rsidP="00A77D27">
            <w:pPr>
              <w:pStyle w:val="TableText"/>
              <w:rPr>
                <w:kern w:val="16"/>
              </w:rPr>
            </w:pPr>
            <w:r w:rsidRPr="009A6C54">
              <w:rPr>
                <w:kern w:val="16"/>
              </w:rPr>
              <w:t>ID</w:t>
            </w:r>
          </w:p>
        </w:tc>
        <w:tc>
          <w:tcPr>
            <w:tcW w:w="720" w:type="dxa"/>
          </w:tcPr>
          <w:p w14:paraId="26F280D8" w14:textId="77777777" w:rsidR="00ED223E" w:rsidRPr="009A6C54" w:rsidRDefault="00ED223E" w:rsidP="00A77D27">
            <w:pPr>
              <w:pStyle w:val="TableText"/>
              <w:rPr>
                <w:kern w:val="16"/>
              </w:rPr>
            </w:pPr>
          </w:p>
        </w:tc>
        <w:tc>
          <w:tcPr>
            <w:tcW w:w="720" w:type="dxa"/>
          </w:tcPr>
          <w:p w14:paraId="26F280D9" w14:textId="77777777" w:rsidR="00ED223E" w:rsidRPr="009A6C54" w:rsidRDefault="00ED223E" w:rsidP="00A77D27">
            <w:pPr>
              <w:pStyle w:val="TableText"/>
              <w:rPr>
                <w:kern w:val="16"/>
              </w:rPr>
            </w:pPr>
          </w:p>
        </w:tc>
        <w:tc>
          <w:tcPr>
            <w:tcW w:w="720" w:type="dxa"/>
          </w:tcPr>
          <w:p w14:paraId="26F280DA" w14:textId="77777777" w:rsidR="00ED223E" w:rsidRPr="009A6C54" w:rsidRDefault="00ED223E" w:rsidP="00A77D27">
            <w:pPr>
              <w:pStyle w:val="TableText"/>
              <w:rPr>
                <w:kern w:val="16"/>
              </w:rPr>
            </w:pPr>
            <w:r w:rsidRPr="009A6C54">
              <w:rPr>
                <w:kern w:val="16"/>
              </w:rPr>
              <w:t>0045</w:t>
            </w:r>
          </w:p>
        </w:tc>
        <w:tc>
          <w:tcPr>
            <w:tcW w:w="2462" w:type="dxa"/>
          </w:tcPr>
          <w:p w14:paraId="26F280DB" w14:textId="77777777" w:rsidR="00ED223E" w:rsidRPr="009A6C54" w:rsidRDefault="00ED223E" w:rsidP="00A77D27">
            <w:pPr>
              <w:pStyle w:val="TableText"/>
              <w:rPr>
                <w:kern w:val="16"/>
              </w:rPr>
            </w:pPr>
            <w:r w:rsidRPr="009A6C54">
              <w:rPr>
                <w:kern w:val="16"/>
              </w:rPr>
              <w:t>Courtesy Code</w:t>
            </w:r>
          </w:p>
        </w:tc>
        <w:tc>
          <w:tcPr>
            <w:tcW w:w="2462" w:type="dxa"/>
          </w:tcPr>
          <w:p w14:paraId="26F280DC" w14:textId="77777777" w:rsidR="00ED223E" w:rsidRPr="009A6C54" w:rsidRDefault="00ED223E" w:rsidP="00A77D27">
            <w:pPr>
              <w:pStyle w:val="TableText"/>
              <w:rPr>
                <w:kern w:val="16"/>
              </w:rPr>
            </w:pPr>
            <w:r w:rsidRPr="009A6C54">
              <w:rPr>
                <w:kern w:val="16"/>
              </w:rPr>
              <w:t>Not used</w:t>
            </w:r>
          </w:p>
        </w:tc>
      </w:tr>
      <w:tr w:rsidR="00ED223E" w:rsidRPr="009A6C54" w14:paraId="26F280E6" w14:textId="77777777" w:rsidTr="00A77D27">
        <w:tc>
          <w:tcPr>
            <w:tcW w:w="720" w:type="dxa"/>
          </w:tcPr>
          <w:p w14:paraId="26F280DE" w14:textId="77777777" w:rsidR="00ED223E" w:rsidRPr="009A6C54" w:rsidRDefault="00ED223E" w:rsidP="00A77D27">
            <w:pPr>
              <w:pStyle w:val="TableText"/>
              <w:rPr>
                <w:kern w:val="16"/>
              </w:rPr>
            </w:pPr>
            <w:r w:rsidRPr="009A6C54">
              <w:rPr>
                <w:kern w:val="16"/>
              </w:rPr>
              <w:t>23</w:t>
            </w:r>
          </w:p>
        </w:tc>
        <w:tc>
          <w:tcPr>
            <w:tcW w:w="720" w:type="dxa"/>
          </w:tcPr>
          <w:p w14:paraId="26F280DF" w14:textId="77777777" w:rsidR="00ED223E" w:rsidRPr="009A6C54" w:rsidRDefault="00ED223E" w:rsidP="00A77D27">
            <w:pPr>
              <w:pStyle w:val="TableText"/>
              <w:rPr>
                <w:kern w:val="16"/>
              </w:rPr>
            </w:pPr>
            <w:r w:rsidRPr="009A6C54">
              <w:rPr>
                <w:kern w:val="16"/>
              </w:rPr>
              <w:t>2</w:t>
            </w:r>
          </w:p>
        </w:tc>
        <w:tc>
          <w:tcPr>
            <w:tcW w:w="720" w:type="dxa"/>
          </w:tcPr>
          <w:p w14:paraId="26F280E0" w14:textId="77777777" w:rsidR="00ED223E" w:rsidRPr="009A6C54" w:rsidRDefault="00ED223E" w:rsidP="00A77D27">
            <w:pPr>
              <w:pStyle w:val="TableText"/>
              <w:rPr>
                <w:kern w:val="16"/>
              </w:rPr>
            </w:pPr>
            <w:r w:rsidRPr="009A6C54">
              <w:rPr>
                <w:kern w:val="16"/>
              </w:rPr>
              <w:t>ID</w:t>
            </w:r>
          </w:p>
        </w:tc>
        <w:tc>
          <w:tcPr>
            <w:tcW w:w="720" w:type="dxa"/>
          </w:tcPr>
          <w:p w14:paraId="26F280E1" w14:textId="77777777" w:rsidR="00ED223E" w:rsidRPr="009A6C54" w:rsidRDefault="00ED223E" w:rsidP="00A77D27">
            <w:pPr>
              <w:pStyle w:val="TableText"/>
              <w:rPr>
                <w:kern w:val="16"/>
              </w:rPr>
            </w:pPr>
          </w:p>
        </w:tc>
        <w:tc>
          <w:tcPr>
            <w:tcW w:w="720" w:type="dxa"/>
          </w:tcPr>
          <w:p w14:paraId="26F280E2" w14:textId="77777777" w:rsidR="00ED223E" w:rsidRPr="009A6C54" w:rsidRDefault="00ED223E" w:rsidP="00A77D27">
            <w:pPr>
              <w:pStyle w:val="TableText"/>
              <w:rPr>
                <w:kern w:val="16"/>
              </w:rPr>
            </w:pPr>
          </w:p>
        </w:tc>
        <w:tc>
          <w:tcPr>
            <w:tcW w:w="720" w:type="dxa"/>
          </w:tcPr>
          <w:p w14:paraId="26F280E3" w14:textId="77777777" w:rsidR="00ED223E" w:rsidRPr="009A6C54" w:rsidRDefault="00ED223E" w:rsidP="00A77D27">
            <w:pPr>
              <w:pStyle w:val="TableText"/>
              <w:rPr>
                <w:kern w:val="16"/>
              </w:rPr>
            </w:pPr>
            <w:r w:rsidRPr="009A6C54">
              <w:rPr>
                <w:kern w:val="16"/>
              </w:rPr>
              <w:t>0046</w:t>
            </w:r>
          </w:p>
        </w:tc>
        <w:tc>
          <w:tcPr>
            <w:tcW w:w="2462" w:type="dxa"/>
          </w:tcPr>
          <w:p w14:paraId="26F280E4" w14:textId="77777777" w:rsidR="00ED223E" w:rsidRPr="009A6C54" w:rsidRDefault="00ED223E" w:rsidP="00A77D27">
            <w:pPr>
              <w:pStyle w:val="TableText"/>
              <w:rPr>
                <w:kern w:val="16"/>
              </w:rPr>
            </w:pPr>
            <w:r w:rsidRPr="009A6C54">
              <w:rPr>
                <w:kern w:val="16"/>
              </w:rPr>
              <w:t>Credit Rating</w:t>
            </w:r>
          </w:p>
        </w:tc>
        <w:tc>
          <w:tcPr>
            <w:tcW w:w="2462" w:type="dxa"/>
          </w:tcPr>
          <w:p w14:paraId="26F280E5" w14:textId="77777777" w:rsidR="00ED223E" w:rsidRPr="009A6C54" w:rsidRDefault="00ED223E" w:rsidP="00A77D27">
            <w:pPr>
              <w:pStyle w:val="TableText"/>
              <w:rPr>
                <w:kern w:val="16"/>
              </w:rPr>
            </w:pPr>
            <w:r w:rsidRPr="009A6C54">
              <w:rPr>
                <w:kern w:val="16"/>
              </w:rPr>
              <w:t>Not used</w:t>
            </w:r>
          </w:p>
        </w:tc>
      </w:tr>
      <w:tr w:rsidR="00ED223E" w:rsidRPr="009A6C54" w14:paraId="26F280EF" w14:textId="77777777" w:rsidTr="00A77D27">
        <w:tc>
          <w:tcPr>
            <w:tcW w:w="720" w:type="dxa"/>
          </w:tcPr>
          <w:p w14:paraId="26F280E7" w14:textId="77777777" w:rsidR="00ED223E" w:rsidRPr="009A6C54" w:rsidRDefault="00ED223E" w:rsidP="00A77D27">
            <w:pPr>
              <w:pStyle w:val="TableText"/>
              <w:rPr>
                <w:kern w:val="16"/>
              </w:rPr>
            </w:pPr>
            <w:r w:rsidRPr="009A6C54">
              <w:rPr>
                <w:kern w:val="16"/>
              </w:rPr>
              <w:t>24</w:t>
            </w:r>
          </w:p>
        </w:tc>
        <w:tc>
          <w:tcPr>
            <w:tcW w:w="720" w:type="dxa"/>
          </w:tcPr>
          <w:p w14:paraId="26F280E8" w14:textId="77777777" w:rsidR="00ED223E" w:rsidRPr="009A6C54" w:rsidRDefault="00ED223E" w:rsidP="00A77D27">
            <w:pPr>
              <w:pStyle w:val="TableText"/>
              <w:rPr>
                <w:kern w:val="16"/>
              </w:rPr>
            </w:pPr>
            <w:r w:rsidRPr="009A6C54">
              <w:rPr>
                <w:kern w:val="16"/>
              </w:rPr>
              <w:t>2</w:t>
            </w:r>
          </w:p>
        </w:tc>
        <w:tc>
          <w:tcPr>
            <w:tcW w:w="720" w:type="dxa"/>
          </w:tcPr>
          <w:p w14:paraId="26F280E9" w14:textId="77777777" w:rsidR="00ED223E" w:rsidRPr="009A6C54" w:rsidRDefault="00ED223E" w:rsidP="00A77D27">
            <w:pPr>
              <w:pStyle w:val="TableText"/>
              <w:rPr>
                <w:kern w:val="16"/>
              </w:rPr>
            </w:pPr>
            <w:r w:rsidRPr="009A6C54">
              <w:rPr>
                <w:kern w:val="16"/>
              </w:rPr>
              <w:t>ID</w:t>
            </w:r>
          </w:p>
        </w:tc>
        <w:tc>
          <w:tcPr>
            <w:tcW w:w="720" w:type="dxa"/>
          </w:tcPr>
          <w:p w14:paraId="26F280EA" w14:textId="77777777" w:rsidR="00ED223E" w:rsidRPr="009A6C54" w:rsidRDefault="00ED223E" w:rsidP="00A77D27">
            <w:pPr>
              <w:pStyle w:val="TableText"/>
              <w:rPr>
                <w:kern w:val="16"/>
              </w:rPr>
            </w:pPr>
          </w:p>
        </w:tc>
        <w:tc>
          <w:tcPr>
            <w:tcW w:w="720" w:type="dxa"/>
          </w:tcPr>
          <w:p w14:paraId="26F280EB" w14:textId="77777777" w:rsidR="00ED223E" w:rsidRPr="009A6C54" w:rsidRDefault="00ED223E" w:rsidP="00A77D27">
            <w:pPr>
              <w:pStyle w:val="TableText"/>
              <w:rPr>
                <w:kern w:val="16"/>
              </w:rPr>
            </w:pPr>
            <w:r w:rsidRPr="009A6C54">
              <w:rPr>
                <w:kern w:val="16"/>
              </w:rPr>
              <w:t>Y</w:t>
            </w:r>
          </w:p>
        </w:tc>
        <w:tc>
          <w:tcPr>
            <w:tcW w:w="720" w:type="dxa"/>
          </w:tcPr>
          <w:p w14:paraId="26F280EC" w14:textId="77777777" w:rsidR="00ED223E" w:rsidRPr="009A6C54" w:rsidRDefault="00ED223E" w:rsidP="00A77D27">
            <w:pPr>
              <w:pStyle w:val="TableText"/>
              <w:rPr>
                <w:kern w:val="16"/>
              </w:rPr>
            </w:pPr>
            <w:r w:rsidRPr="009A6C54">
              <w:rPr>
                <w:kern w:val="16"/>
              </w:rPr>
              <w:t>0044</w:t>
            </w:r>
          </w:p>
        </w:tc>
        <w:tc>
          <w:tcPr>
            <w:tcW w:w="2462" w:type="dxa"/>
          </w:tcPr>
          <w:p w14:paraId="26F280ED" w14:textId="77777777" w:rsidR="00ED223E" w:rsidRPr="009A6C54" w:rsidRDefault="00ED223E" w:rsidP="00A77D27">
            <w:pPr>
              <w:pStyle w:val="TableText"/>
              <w:rPr>
                <w:kern w:val="16"/>
              </w:rPr>
            </w:pPr>
            <w:r w:rsidRPr="009A6C54">
              <w:rPr>
                <w:kern w:val="16"/>
              </w:rPr>
              <w:t>Contract Code</w:t>
            </w:r>
          </w:p>
        </w:tc>
        <w:tc>
          <w:tcPr>
            <w:tcW w:w="2462" w:type="dxa"/>
          </w:tcPr>
          <w:p w14:paraId="26F280EE" w14:textId="77777777" w:rsidR="00ED223E" w:rsidRPr="009A6C54" w:rsidRDefault="00ED223E" w:rsidP="00A77D27">
            <w:pPr>
              <w:pStyle w:val="TableText"/>
              <w:rPr>
                <w:kern w:val="16"/>
              </w:rPr>
            </w:pPr>
            <w:r w:rsidRPr="009A6C54">
              <w:rPr>
                <w:kern w:val="16"/>
              </w:rPr>
              <w:t>Not used</w:t>
            </w:r>
          </w:p>
        </w:tc>
      </w:tr>
      <w:tr w:rsidR="00ED223E" w:rsidRPr="009A6C54" w14:paraId="26F280F8" w14:textId="77777777" w:rsidTr="00A77D27">
        <w:tc>
          <w:tcPr>
            <w:tcW w:w="720" w:type="dxa"/>
          </w:tcPr>
          <w:p w14:paraId="26F280F0" w14:textId="77777777" w:rsidR="00ED223E" w:rsidRPr="009A6C54" w:rsidRDefault="00ED223E" w:rsidP="00A77D27">
            <w:pPr>
              <w:pStyle w:val="TableText"/>
              <w:rPr>
                <w:kern w:val="16"/>
              </w:rPr>
            </w:pPr>
            <w:r w:rsidRPr="009A6C54">
              <w:rPr>
                <w:kern w:val="16"/>
              </w:rPr>
              <w:t>25</w:t>
            </w:r>
          </w:p>
        </w:tc>
        <w:tc>
          <w:tcPr>
            <w:tcW w:w="720" w:type="dxa"/>
          </w:tcPr>
          <w:p w14:paraId="26F280F1" w14:textId="77777777" w:rsidR="00ED223E" w:rsidRPr="009A6C54" w:rsidRDefault="00ED223E" w:rsidP="00A77D27">
            <w:pPr>
              <w:pStyle w:val="TableText"/>
              <w:rPr>
                <w:kern w:val="16"/>
              </w:rPr>
            </w:pPr>
            <w:r w:rsidRPr="009A6C54">
              <w:rPr>
                <w:kern w:val="16"/>
              </w:rPr>
              <w:t>8</w:t>
            </w:r>
          </w:p>
        </w:tc>
        <w:tc>
          <w:tcPr>
            <w:tcW w:w="720" w:type="dxa"/>
          </w:tcPr>
          <w:p w14:paraId="26F280F2" w14:textId="77777777" w:rsidR="00ED223E" w:rsidRPr="009A6C54" w:rsidRDefault="00ED223E" w:rsidP="00A77D27">
            <w:pPr>
              <w:pStyle w:val="TableText"/>
              <w:rPr>
                <w:kern w:val="16"/>
              </w:rPr>
            </w:pPr>
            <w:r w:rsidRPr="009A6C54">
              <w:rPr>
                <w:kern w:val="16"/>
              </w:rPr>
              <w:t>DT</w:t>
            </w:r>
          </w:p>
        </w:tc>
        <w:tc>
          <w:tcPr>
            <w:tcW w:w="720" w:type="dxa"/>
          </w:tcPr>
          <w:p w14:paraId="26F280F3" w14:textId="77777777" w:rsidR="00ED223E" w:rsidRPr="009A6C54" w:rsidRDefault="00ED223E" w:rsidP="00A77D27">
            <w:pPr>
              <w:pStyle w:val="TableText"/>
              <w:rPr>
                <w:kern w:val="16"/>
              </w:rPr>
            </w:pPr>
          </w:p>
        </w:tc>
        <w:tc>
          <w:tcPr>
            <w:tcW w:w="720" w:type="dxa"/>
          </w:tcPr>
          <w:p w14:paraId="26F280F4" w14:textId="77777777" w:rsidR="00ED223E" w:rsidRPr="009A6C54" w:rsidRDefault="00ED223E" w:rsidP="00A77D27">
            <w:pPr>
              <w:pStyle w:val="TableText"/>
              <w:rPr>
                <w:kern w:val="16"/>
              </w:rPr>
            </w:pPr>
            <w:r w:rsidRPr="009A6C54">
              <w:rPr>
                <w:kern w:val="16"/>
              </w:rPr>
              <w:t>Y</w:t>
            </w:r>
          </w:p>
        </w:tc>
        <w:tc>
          <w:tcPr>
            <w:tcW w:w="720" w:type="dxa"/>
          </w:tcPr>
          <w:p w14:paraId="26F280F5" w14:textId="77777777" w:rsidR="00ED223E" w:rsidRPr="009A6C54" w:rsidRDefault="00ED223E" w:rsidP="00A77D27">
            <w:pPr>
              <w:pStyle w:val="TableText"/>
              <w:rPr>
                <w:kern w:val="16"/>
              </w:rPr>
            </w:pPr>
          </w:p>
        </w:tc>
        <w:tc>
          <w:tcPr>
            <w:tcW w:w="2462" w:type="dxa"/>
          </w:tcPr>
          <w:p w14:paraId="26F280F6" w14:textId="77777777" w:rsidR="00ED223E" w:rsidRPr="009A6C54" w:rsidRDefault="00ED223E" w:rsidP="00A77D27">
            <w:pPr>
              <w:pStyle w:val="TableText"/>
              <w:rPr>
                <w:kern w:val="16"/>
              </w:rPr>
            </w:pPr>
            <w:r w:rsidRPr="009A6C54">
              <w:rPr>
                <w:kern w:val="16"/>
              </w:rPr>
              <w:t>Contract Effective Date</w:t>
            </w:r>
          </w:p>
        </w:tc>
        <w:tc>
          <w:tcPr>
            <w:tcW w:w="2462" w:type="dxa"/>
          </w:tcPr>
          <w:p w14:paraId="26F280F7" w14:textId="77777777" w:rsidR="00ED223E" w:rsidRPr="009A6C54" w:rsidRDefault="00ED223E" w:rsidP="00A77D27">
            <w:pPr>
              <w:pStyle w:val="TableText"/>
              <w:rPr>
                <w:kern w:val="16"/>
              </w:rPr>
            </w:pPr>
            <w:r w:rsidRPr="009A6C54">
              <w:rPr>
                <w:kern w:val="16"/>
              </w:rPr>
              <w:t>Not used</w:t>
            </w:r>
          </w:p>
        </w:tc>
      </w:tr>
      <w:tr w:rsidR="00ED223E" w:rsidRPr="009A6C54" w14:paraId="26F28101" w14:textId="77777777" w:rsidTr="00A77D27">
        <w:tc>
          <w:tcPr>
            <w:tcW w:w="720" w:type="dxa"/>
          </w:tcPr>
          <w:p w14:paraId="26F280F9" w14:textId="77777777" w:rsidR="00ED223E" w:rsidRPr="009A6C54" w:rsidRDefault="00ED223E" w:rsidP="00A77D27">
            <w:pPr>
              <w:pStyle w:val="TableText"/>
              <w:rPr>
                <w:kern w:val="16"/>
              </w:rPr>
            </w:pPr>
            <w:r w:rsidRPr="009A6C54">
              <w:rPr>
                <w:kern w:val="16"/>
              </w:rPr>
              <w:t>26</w:t>
            </w:r>
          </w:p>
        </w:tc>
        <w:tc>
          <w:tcPr>
            <w:tcW w:w="720" w:type="dxa"/>
          </w:tcPr>
          <w:p w14:paraId="26F280FA" w14:textId="77777777" w:rsidR="00ED223E" w:rsidRPr="009A6C54" w:rsidRDefault="00ED223E" w:rsidP="00A77D27">
            <w:pPr>
              <w:pStyle w:val="TableText"/>
              <w:rPr>
                <w:kern w:val="16"/>
              </w:rPr>
            </w:pPr>
            <w:r w:rsidRPr="009A6C54">
              <w:rPr>
                <w:kern w:val="16"/>
              </w:rPr>
              <w:t>12</w:t>
            </w:r>
          </w:p>
        </w:tc>
        <w:tc>
          <w:tcPr>
            <w:tcW w:w="720" w:type="dxa"/>
          </w:tcPr>
          <w:p w14:paraId="26F280FB" w14:textId="77777777" w:rsidR="00ED223E" w:rsidRPr="009A6C54" w:rsidRDefault="00ED223E" w:rsidP="00A77D27">
            <w:pPr>
              <w:pStyle w:val="TableText"/>
              <w:rPr>
                <w:kern w:val="16"/>
              </w:rPr>
            </w:pPr>
            <w:r w:rsidRPr="009A6C54">
              <w:rPr>
                <w:kern w:val="16"/>
              </w:rPr>
              <w:t>NM</w:t>
            </w:r>
          </w:p>
        </w:tc>
        <w:tc>
          <w:tcPr>
            <w:tcW w:w="720" w:type="dxa"/>
          </w:tcPr>
          <w:p w14:paraId="26F280FC" w14:textId="77777777" w:rsidR="00ED223E" w:rsidRPr="009A6C54" w:rsidRDefault="00ED223E" w:rsidP="00A77D27">
            <w:pPr>
              <w:pStyle w:val="TableText"/>
              <w:rPr>
                <w:kern w:val="16"/>
              </w:rPr>
            </w:pPr>
          </w:p>
        </w:tc>
        <w:tc>
          <w:tcPr>
            <w:tcW w:w="720" w:type="dxa"/>
          </w:tcPr>
          <w:p w14:paraId="26F280FD" w14:textId="77777777" w:rsidR="00ED223E" w:rsidRPr="009A6C54" w:rsidRDefault="00ED223E" w:rsidP="00A77D27">
            <w:pPr>
              <w:pStyle w:val="TableText"/>
              <w:rPr>
                <w:kern w:val="16"/>
              </w:rPr>
            </w:pPr>
            <w:r w:rsidRPr="009A6C54">
              <w:rPr>
                <w:kern w:val="16"/>
              </w:rPr>
              <w:t>Y</w:t>
            </w:r>
          </w:p>
        </w:tc>
        <w:tc>
          <w:tcPr>
            <w:tcW w:w="720" w:type="dxa"/>
          </w:tcPr>
          <w:p w14:paraId="26F280FE" w14:textId="77777777" w:rsidR="00ED223E" w:rsidRPr="009A6C54" w:rsidRDefault="00ED223E" w:rsidP="00A77D27">
            <w:pPr>
              <w:pStyle w:val="TableText"/>
              <w:rPr>
                <w:kern w:val="16"/>
              </w:rPr>
            </w:pPr>
          </w:p>
        </w:tc>
        <w:tc>
          <w:tcPr>
            <w:tcW w:w="2462" w:type="dxa"/>
          </w:tcPr>
          <w:p w14:paraId="26F280FF" w14:textId="77777777" w:rsidR="00ED223E" w:rsidRPr="009A6C54" w:rsidRDefault="00ED223E" w:rsidP="00A77D27">
            <w:pPr>
              <w:pStyle w:val="TableText"/>
              <w:rPr>
                <w:kern w:val="16"/>
              </w:rPr>
            </w:pPr>
            <w:r w:rsidRPr="009A6C54">
              <w:rPr>
                <w:kern w:val="16"/>
              </w:rPr>
              <w:t>Contract Amount</w:t>
            </w:r>
          </w:p>
        </w:tc>
        <w:tc>
          <w:tcPr>
            <w:tcW w:w="2462" w:type="dxa"/>
          </w:tcPr>
          <w:p w14:paraId="26F28100" w14:textId="77777777" w:rsidR="00ED223E" w:rsidRPr="009A6C54" w:rsidRDefault="00ED223E" w:rsidP="00A77D27">
            <w:pPr>
              <w:pStyle w:val="TableText"/>
              <w:rPr>
                <w:kern w:val="16"/>
              </w:rPr>
            </w:pPr>
            <w:r w:rsidRPr="009A6C54">
              <w:rPr>
                <w:kern w:val="16"/>
              </w:rPr>
              <w:t>Not used</w:t>
            </w:r>
          </w:p>
        </w:tc>
      </w:tr>
      <w:tr w:rsidR="00ED223E" w:rsidRPr="009A6C54" w14:paraId="26F2810A" w14:textId="77777777" w:rsidTr="00A77D27">
        <w:tc>
          <w:tcPr>
            <w:tcW w:w="720" w:type="dxa"/>
          </w:tcPr>
          <w:p w14:paraId="26F28102" w14:textId="77777777" w:rsidR="00ED223E" w:rsidRPr="009A6C54" w:rsidRDefault="00ED223E" w:rsidP="00A77D27">
            <w:pPr>
              <w:pStyle w:val="TableText"/>
              <w:rPr>
                <w:kern w:val="16"/>
              </w:rPr>
            </w:pPr>
            <w:r w:rsidRPr="009A6C54">
              <w:rPr>
                <w:kern w:val="16"/>
              </w:rPr>
              <w:t>27</w:t>
            </w:r>
          </w:p>
        </w:tc>
        <w:tc>
          <w:tcPr>
            <w:tcW w:w="720" w:type="dxa"/>
          </w:tcPr>
          <w:p w14:paraId="26F28103" w14:textId="77777777" w:rsidR="00ED223E" w:rsidRPr="009A6C54" w:rsidRDefault="00ED223E" w:rsidP="00A77D27">
            <w:pPr>
              <w:pStyle w:val="TableText"/>
              <w:rPr>
                <w:kern w:val="16"/>
              </w:rPr>
            </w:pPr>
            <w:r w:rsidRPr="009A6C54">
              <w:rPr>
                <w:kern w:val="16"/>
              </w:rPr>
              <w:t>3</w:t>
            </w:r>
          </w:p>
        </w:tc>
        <w:tc>
          <w:tcPr>
            <w:tcW w:w="720" w:type="dxa"/>
          </w:tcPr>
          <w:p w14:paraId="26F28104" w14:textId="77777777" w:rsidR="00ED223E" w:rsidRPr="009A6C54" w:rsidRDefault="00ED223E" w:rsidP="00A77D27">
            <w:pPr>
              <w:pStyle w:val="TableText"/>
              <w:rPr>
                <w:kern w:val="16"/>
              </w:rPr>
            </w:pPr>
            <w:r w:rsidRPr="009A6C54">
              <w:rPr>
                <w:kern w:val="16"/>
              </w:rPr>
              <w:t>NM</w:t>
            </w:r>
          </w:p>
        </w:tc>
        <w:tc>
          <w:tcPr>
            <w:tcW w:w="720" w:type="dxa"/>
          </w:tcPr>
          <w:p w14:paraId="26F28105" w14:textId="77777777" w:rsidR="00ED223E" w:rsidRPr="009A6C54" w:rsidRDefault="00ED223E" w:rsidP="00A77D27">
            <w:pPr>
              <w:pStyle w:val="TableText"/>
              <w:rPr>
                <w:kern w:val="16"/>
              </w:rPr>
            </w:pPr>
          </w:p>
        </w:tc>
        <w:tc>
          <w:tcPr>
            <w:tcW w:w="720" w:type="dxa"/>
          </w:tcPr>
          <w:p w14:paraId="26F28106" w14:textId="77777777" w:rsidR="00ED223E" w:rsidRPr="009A6C54" w:rsidRDefault="00ED223E" w:rsidP="00A77D27">
            <w:pPr>
              <w:pStyle w:val="TableText"/>
              <w:rPr>
                <w:kern w:val="16"/>
              </w:rPr>
            </w:pPr>
            <w:r w:rsidRPr="009A6C54">
              <w:rPr>
                <w:kern w:val="16"/>
              </w:rPr>
              <w:t>Y</w:t>
            </w:r>
          </w:p>
        </w:tc>
        <w:tc>
          <w:tcPr>
            <w:tcW w:w="720" w:type="dxa"/>
          </w:tcPr>
          <w:p w14:paraId="26F28107" w14:textId="77777777" w:rsidR="00ED223E" w:rsidRPr="009A6C54" w:rsidRDefault="00ED223E" w:rsidP="00A77D27">
            <w:pPr>
              <w:pStyle w:val="TableText"/>
              <w:rPr>
                <w:kern w:val="16"/>
              </w:rPr>
            </w:pPr>
          </w:p>
        </w:tc>
        <w:tc>
          <w:tcPr>
            <w:tcW w:w="2462" w:type="dxa"/>
          </w:tcPr>
          <w:p w14:paraId="26F28108" w14:textId="77777777" w:rsidR="00ED223E" w:rsidRPr="009A6C54" w:rsidRDefault="00ED223E" w:rsidP="00A77D27">
            <w:pPr>
              <w:pStyle w:val="TableText"/>
              <w:rPr>
                <w:kern w:val="16"/>
              </w:rPr>
            </w:pPr>
            <w:r w:rsidRPr="009A6C54">
              <w:rPr>
                <w:kern w:val="16"/>
              </w:rPr>
              <w:t>Contract Period</w:t>
            </w:r>
          </w:p>
        </w:tc>
        <w:tc>
          <w:tcPr>
            <w:tcW w:w="2462" w:type="dxa"/>
          </w:tcPr>
          <w:p w14:paraId="26F28109" w14:textId="77777777" w:rsidR="00ED223E" w:rsidRPr="009A6C54" w:rsidRDefault="00ED223E" w:rsidP="00A77D27">
            <w:pPr>
              <w:pStyle w:val="TableText"/>
              <w:rPr>
                <w:kern w:val="16"/>
              </w:rPr>
            </w:pPr>
            <w:r w:rsidRPr="009A6C54">
              <w:rPr>
                <w:kern w:val="16"/>
              </w:rPr>
              <w:t>Not used</w:t>
            </w:r>
          </w:p>
        </w:tc>
      </w:tr>
      <w:tr w:rsidR="00ED223E" w:rsidRPr="009A6C54" w14:paraId="26F28113" w14:textId="77777777" w:rsidTr="00A77D27">
        <w:tc>
          <w:tcPr>
            <w:tcW w:w="720" w:type="dxa"/>
          </w:tcPr>
          <w:p w14:paraId="26F2810B" w14:textId="77777777" w:rsidR="00ED223E" w:rsidRPr="009A6C54" w:rsidRDefault="00ED223E" w:rsidP="00A77D27">
            <w:pPr>
              <w:pStyle w:val="TableText"/>
              <w:rPr>
                <w:kern w:val="16"/>
              </w:rPr>
            </w:pPr>
            <w:r w:rsidRPr="009A6C54">
              <w:rPr>
                <w:kern w:val="16"/>
              </w:rPr>
              <w:t>28</w:t>
            </w:r>
          </w:p>
        </w:tc>
        <w:tc>
          <w:tcPr>
            <w:tcW w:w="720" w:type="dxa"/>
          </w:tcPr>
          <w:p w14:paraId="26F2810C" w14:textId="77777777" w:rsidR="00ED223E" w:rsidRPr="009A6C54" w:rsidRDefault="00ED223E" w:rsidP="00A77D27">
            <w:pPr>
              <w:pStyle w:val="TableText"/>
              <w:rPr>
                <w:kern w:val="16"/>
              </w:rPr>
            </w:pPr>
            <w:r w:rsidRPr="009A6C54">
              <w:rPr>
                <w:kern w:val="16"/>
              </w:rPr>
              <w:t>2</w:t>
            </w:r>
          </w:p>
        </w:tc>
        <w:tc>
          <w:tcPr>
            <w:tcW w:w="720" w:type="dxa"/>
          </w:tcPr>
          <w:p w14:paraId="26F2810D" w14:textId="77777777" w:rsidR="00ED223E" w:rsidRPr="009A6C54" w:rsidRDefault="00ED223E" w:rsidP="00A77D27">
            <w:pPr>
              <w:pStyle w:val="TableText"/>
              <w:rPr>
                <w:kern w:val="16"/>
              </w:rPr>
            </w:pPr>
            <w:r w:rsidRPr="009A6C54">
              <w:rPr>
                <w:kern w:val="16"/>
              </w:rPr>
              <w:t>ID</w:t>
            </w:r>
          </w:p>
        </w:tc>
        <w:tc>
          <w:tcPr>
            <w:tcW w:w="720" w:type="dxa"/>
          </w:tcPr>
          <w:p w14:paraId="26F2810E" w14:textId="77777777" w:rsidR="00ED223E" w:rsidRPr="009A6C54" w:rsidRDefault="00ED223E" w:rsidP="00A77D27">
            <w:pPr>
              <w:pStyle w:val="TableText"/>
              <w:rPr>
                <w:kern w:val="16"/>
              </w:rPr>
            </w:pPr>
          </w:p>
        </w:tc>
        <w:tc>
          <w:tcPr>
            <w:tcW w:w="720" w:type="dxa"/>
          </w:tcPr>
          <w:p w14:paraId="26F2810F" w14:textId="77777777" w:rsidR="00ED223E" w:rsidRPr="009A6C54" w:rsidRDefault="00ED223E" w:rsidP="00A77D27">
            <w:pPr>
              <w:pStyle w:val="TableText"/>
              <w:rPr>
                <w:kern w:val="16"/>
              </w:rPr>
            </w:pPr>
          </w:p>
        </w:tc>
        <w:tc>
          <w:tcPr>
            <w:tcW w:w="720" w:type="dxa"/>
          </w:tcPr>
          <w:p w14:paraId="26F28110" w14:textId="77777777" w:rsidR="00ED223E" w:rsidRPr="009A6C54" w:rsidRDefault="00ED223E" w:rsidP="00A77D27">
            <w:pPr>
              <w:pStyle w:val="TableText"/>
              <w:rPr>
                <w:kern w:val="16"/>
              </w:rPr>
            </w:pPr>
            <w:r w:rsidRPr="009A6C54">
              <w:rPr>
                <w:kern w:val="16"/>
              </w:rPr>
              <w:t>0073</w:t>
            </w:r>
          </w:p>
        </w:tc>
        <w:tc>
          <w:tcPr>
            <w:tcW w:w="2462" w:type="dxa"/>
          </w:tcPr>
          <w:p w14:paraId="26F28111" w14:textId="77777777" w:rsidR="00ED223E" w:rsidRPr="009A6C54" w:rsidRDefault="00ED223E" w:rsidP="00A77D27">
            <w:pPr>
              <w:pStyle w:val="TableText"/>
              <w:rPr>
                <w:kern w:val="16"/>
              </w:rPr>
            </w:pPr>
            <w:r w:rsidRPr="009A6C54">
              <w:rPr>
                <w:kern w:val="16"/>
              </w:rPr>
              <w:t>Interest Code</w:t>
            </w:r>
          </w:p>
        </w:tc>
        <w:tc>
          <w:tcPr>
            <w:tcW w:w="2462" w:type="dxa"/>
          </w:tcPr>
          <w:p w14:paraId="26F28112" w14:textId="77777777" w:rsidR="00ED223E" w:rsidRPr="009A6C54" w:rsidRDefault="00ED223E" w:rsidP="00A77D27">
            <w:pPr>
              <w:pStyle w:val="TableText"/>
              <w:rPr>
                <w:kern w:val="16"/>
              </w:rPr>
            </w:pPr>
            <w:r w:rsidRPr="009A6C54">
              <w:rPr>
                <w:kern w:val="16"/>
              </w:rPr>
              <w:t>Not used</w:t>
            </w:r>
          </w:p>
        </w:tc>
      </w:tr>
      <w:tr w:rsidR="00ED223E" w:rsidRPr="009A6C54" w14:paraId="26F2811C" w14:textId="77777777" w:rsidTr="00A77D27">
        <w:tc>
          <w:tcPr>
            <w:tcW w:w="720" w:type="dxa"/>
          </w:tcPr>
          <w:p w14:paraId="26F28114" w14:textId="77777777" w:rsidR="00ED223E" w:rsidRPr="009A6C54" w:rsidRDefault="00ED223E" w:rsidP="00A77D27">
            <w:pPr>
              <w:pStyle w:val="TableText"/>
              <w:rPr>
                <w:kern w:val="16"/>
              </w:rPr>
            </w:pPr>
            <w:r w:rsidRPr="009A6C54">
              <w:rPr>
                <w:kern w:val="16"/>
              </w:rPr>
              <w:lastRenderedPageBreak/>
              <w:t>29</w:t>
            </w:r>
          </w:p>
        </w:tc>
        <w:tc>
          <w:tcPr>
            <w:tcW w:w="720" w:type="dxa"/>
          </w:tcPr>
          <w:p w14:paraId="26F28115" w14:textId="77777777" w:rsidR="00ED223E" w:rsidRPr="009A6C54" w:rsidRDefault="00ED223E" w:rsidP="00A77D27">
            <w:pPr>
              <w:pStyle w:val="TableText"/>
              <w:rPr>
                <w:kern w:val="16"/>
              </w:rPr>
            </w:pPr>
            <w:r w:rsidRPr="009A6C54">
              <w:rPr>
                <w:kern w:val="16"/>
              </w:rPr>
              <w:t>1</w:t>
            </w:r>
          </w:p>
        </w:tc>
        <w:tc>
          <w:tcPr>
            <w:tcW w:w="720" w:type="dxa"/>
          </w:tcPr>
          <w:p w14:paraId="26F28116" w14:textId="77777777" w:rsidR="00ED223E" w:rsidRPr="009A6C54" w:rsidRDefault="00ED223E" w:rsidP="00A77D27">
            <w:pPr>
              <w:pStyle w:val="TableText"/>
              <w:rPr>
                <w:kern w:val="16"/>
              </w:rPr>
            </w:pPr>
            <w:r w:rsidRPr="009A6C54">
              <w:rPr>
                <w:kern w:val="16"/>
              </w:rPr>
              <w:t>ID</w:t>
            </w:r>
          </w:p>
        </w:tc>
        <w:tc>
          <w:tcPr>
            <w:tcW w:w="720" w:type="dxa"/>
          </w:tcPr>
          <w:p w14:paraId="26F28117" w14:textId="77777777" w:rsidR="00ED223E" w:rsidRPr="009A6C54" w:rsidRDefault="00ED223E" w:rsidP="00A77D27">
            <w:pPr>
              <w:pStyle w:val="TableText"/>
              <w:rPr>
                <w:kern w:val="16"/>
              </w:rPr>
            </w:pPr>
          </w:p>
        </w:tc>
        <w:tc>
          <w:tcPr>
            <w:tcW w:w="720" w:type="dxa"/>
          </w:tcPr>
          <w:p w14:paraId="26F28118" w14:textId="77777777" w:rsidR="00ED223E" w:rsidRPr="009A6C54" w:rsidRDefault="00ED223E" w:rsidP="00A77D27">
            <w:pPr>
              <w:pStyle w:val="TableText"/>
              <w:rPr>
                <w:kern w:val="16"/>
              </w:rPr>
            </w:pPr>
          </w:p>
        </w:tc>
        <w:tc>
          <w:tcPr>
            <w:tcW w:w="720" w:type="dxa"/>
          </w:tcPr>
          <w:p w14:paraId="26F28119" w14:textId="77777777" w:rsidR="00ED223E" w:rsidRPr="009A6C54" w:rsidRDefault="00ED223E" w:rsidP="00A77D27">
            <w:pPr>
              <w:pStyle w:val="TableText"/>
              <w:rPr>
                <w:kern w:val="16"/>
              </w:rPr>
            </w:pPr>
            <w:r w:rsidRPr="009A6C54">
              <w:rPr>
                <w:kern w:val="16"/>
              </w:rPr>
              <w:t>0110</w:t>
            </w:r>
          </w:p>
        </w:tc>
        <w:tc>
          <w:tcPr>
            <w:tcW w:w="2462" w:type="dxa"/>
          </w:tcPr>
          <w:p w14:paraId="26F2811A" w14:textId="77777777" w:rsidR="00ED223E" w:rsidRPr="009A6C54" w:rsidRDefault="00ED223E" w:rsidP="00A77D27">
            <w:pPr>
              <w:pStyle w:val="TableText"/>
              <w:rPr>
                <w:kern w:val="16"/>
              </w:rPr>
            </w:pPr>
            <w:r w:rsidRPr="009A6C54">
              <w:rPr>
                <w:kern w:val="16"/>
              </w:rPr>
              <w:t>Transfer to Bad Debt Code</w:t>
            </w:r>
          </w:p>
        </w:tc>
        <w:tc>
          <w:tcPr>
            <w:tcW w:w="2462" w:type="dxa"/>
          </w:tcPr>
          <w:p w14:paraId="26F2811B" w14:textId="77777777" w:rsidR="00ED223E" w:rsidRPr="009A6C54" w:rsidRDefault="00ED223E" w:rsidP="00A77D27">
            <w:pPr>
              <w:pStyle w:val="TableText"/>
              <w:rPr>
                <w:kern w:val="16"/>
              </w:rPr>
            </w:pPr>
            <w:r w:rsidRPr="009A6C54">
              <w:rPr>
                <w:kern w:val="16"/>
              </w:rPr>
              <w:t>Not used</w:t>
            </w:r>
          </w:p>
        </w:tc>
      </w:tr>
      <w:tr w:rsidR="00ED223E" w:rsidRPr="009A6C54" w14:paraId="26F28125" w14:textId="77777777" w:rsidTr="00A77D27">
        <w:tc>
          <w:tcPr>
            <w:tcW w:w="720" w:type="dxa"/>
          </w:tcPr>
          <w:p w14:paraId="26F2811D" w14:textId="77777777" w:rsidR="00ED223E" w:rsidRPr="009A6C54" w:rsidRDefault="00ED223E" w:rsidP="00A77D27">
            <w:pPr>
              <w:pStyle w:val="TableText"/>
              <w:rPr>
                <w:kern w:val="16"/>
              </w:rPr>
            </w:pPr>
            <w:r w:rsidRPr="009A6C54">
              <w:rPr>
                <w:kern w:val="16"/>
              </w:rPr>
              <w:t>30</w:t>
            </w:r>
          </w:p>
        </w:tc>
        <w:tc>
          <w:tcPr>
            <w:tcW w:w="720" w:type="dxa"/>
          </w:tcPr>
          <w:p w14:paraId="26F2811E" w14:textId="77777777" w:rsidR="00ED223E" w:rsidRPr="009A6C54" w:rsidRDefault="00ED223E" w:rsidP="00A77D27">
            <w:pPr>
              <w:pStyle w:val="TableText"/>
              <w:rPr>
                <w:kern w:val="16"/>
              </w:rPr>
            </w:pPr>
            <w:r w:rsidRPr="009A6C54">
              <w:rPr>
                <w:kern w:val="16"/>
              </w:rPr>
              <w:t>8</w:t>
            </w:r>
          </w:p>
        </w:tc>
        <w:tc>
          <w:tcPr>
            <w:tcW w:w="720" w:type="dxa"/>
          </w:tcPr>
          <w:p w14:paraId="26F2811F" w14:textId="77777777" w:rsidR="00ED223E" w:rsidRPr="009A6C54" w:rsidRDefault="00ED223E" w:rsidP="00A77D27">
            <w:pPr>
              <w:pStyle w:val="TableText"/>
              <w:rPr>
                <w:kern w:val="16"/>
              </w:rPr>
            </w:pPr>
            <w:r w:rsidRPr="009A6C54">
              <w:rPr>
                <w:kern w:val="16"/>
              </w:rPr>
              <w:t>DT</w:t>
            </w:r>
          </w:p>
        </w:tc>
        <w:tc>
          <w:tcPr>
            <w:tcW w:w="720" w:type="dxa"/>
          </w:tcPr>
          <w:p w14:paraId="26F28120" w14:textId="77777777" w:rsidR="00ED223E" w:rsidRPr="009A6C54" w:rsidRDefault="00ED223E" w:rsidP="00A77D27">
            <w:pPr>
              <w:pStyle w:val="TableText"/>
              <w:rPr>
                <w:kern w:val="16"/>
              </w:rPr>
            </w:pPr>
          </w:p>
        </w:tc>
        <w:tc>
          <w:tcPr>
            <w:tcW w:w="720" w:type="dxa"/>
          </w:tcPr>
          <w:p w14:paraId="26F28121" w14:textId="77777777" w:rsidR="00ED223E" w:rsidRPr="009A6C54" w:rsidRDefault="00ED223E" w:rsidP="00A77D27">
            <w:pPr>
              <w:pStyle w:val="TableText"/>
              <w:rPr>
                <w:kern w:val="16"/>
              </w:rPr>
            </w:pPr>
          </w:p>
        </w:tc>
        <w:tc>
          <w:tcPr>
            <w:tcW w:w="720" w:type="dxa"/>
          </w:tcPr>
          <w:p w14:paraId="26F28122" w14:textId="77777777" w:rsidR="00ED223E" w:rsidRPr="009A6C54" w:rsidRDefault="00ED223E" w:rsidP="00A77D27">
            <w:pPr>
              <w:pStyle w:val="TableText"/>
              <w:rPr>
                <w:kern w:val="16"/>
              </w:rPr>
            </w:pPr>
          </w:p>
        </w:tc>
        <w:tc>
          <w:tcPr>
            <w:tcW w:w="2462" w:type="dxa"/>
          </w:tcPr>
          <w:p w14:paraId="26F28123" w14:textId="77777777" w:rsidR="00ED223E" w:rsidRPr="009A6C54" w:rsidRDefault="00ED223E" w:rsidP="00A77D27">
            <w:pPr>
              <w:pStyle w:val="TableText"/>
              <w:rPr>
                <w:kern w:val="16"/>
              </w:rPr>
            </w:pPr>
            <w:r w:rsidRPr="009A6C54">
              <w:rPr>
                <w:kern w:val="16"/>
              </w:rPr>
              <w:t>Transfer to Bad Debt Date</w:t>
            </w:r>
          </w:p>
        </w:tc>
        <w:tc>
          <w:tcPr>
            <w:tcW w:w="2462" w:type="dxa"/>
          </w:tcPr>
          <w:p w14:paraId="26F28124" w14:textId="77777777" w:rsidR="00ED223E" w:rsidRPr="009A6C54" w:rsidRDefault="00ED223E" w:rsidP="00A77D27">
            <w:pPr>
              <w:pStyle w:val="TableText"/>
              <w:rPr>
                <w:kern w:val="16"/>
              </w:rPr>
            </w:pPr>
            <w:r w:rsidRPr="009A6C54">
              <w:rPr>
                <w:kern w:val="16"/>
              </w:rPr>
              <w:t>Not used</w:t>
            </w:r>
          </w:p>
        </w:tc>
      </w:tr>
      <w:tr w:rsidR="00ED223E" w:rsidRPr="009A6C54" w14:paraId="26F2812E" w14:textId="77777777" w:rsidTr="00A77D27">
        <w:tc>
          <w:tcPr>
            <w:tcW w:w="720" w:type="dxa"/>
          </w:tcPr>
          <w:p w14:paraId="26F28126" w14:textId="77777777" w:rsidR="00ED223E" w:rsidRPr="009A6C54" w:rsidRDefault="00ED223E" w:rsidP="00A77D27">
            <w:pPr>
              <w:pStyle w:val="TableText"/>
              <w:rPr>
                <w:kern w:val="16"/>
              </w:rPr>
            </w:pPr>
            <w:r w:rsidRPr="009A6C54">
              <w:rPr>
                <w:kern w:val="16"/>
              </w:rPr>
              <w:t>31</w:t>
            </w:r>
          </w:p>
        </w:tc>
        <w:tc>
          <w:tcPr>
            <w:tcW w:w="720" w:type="dxa"/>
          </w:tcPr>
          <w:p w14:paraId="26F28127" w14:textId="77777777" w:rsidR="00ED223E" w:rsidRPr="009A6C54" w:rsidRDefault="00ED223E" w:rsidP="00A77D27">
            <w:pPr>
              <w:pStyle w:val="TableText"/>
              <w:rPr>
                <w:kern w:val="16"/>
              </w:rPr>
            </w:pPr>
            <w:r w:rsidRPr="009A6C54">
              <w:rPr>
                <w:kern w:val="16"/>
              </w:rPr>
              <w:t>10</w:t>
            </w:r>
          </w:p>
        </w:tc>
        <w:tc>
          <w:tcPr>
            <w:tcW w:w="720" w:type="dxa"/>
          </w:tcPr>
          <w:p w14:paraId="26F28128" w14:textId="77777777" w:rsidR="00ED223E" w:rsidRPr="009A6C54" w:rsidRDefault="00ED223E" w:rsidP="00A77D27">
            <w:pPr>
              <w:pStyle w:val="TableText"/>
              <w:rPr>
                <w:kern w:val="16"/>
              </w:rPr>
            </w:pPr>
            <w:r w:rsidRPr="009A6C54">
              <w:rPr>
                <w:kern w:val="16"/>
              </w:rPr>
              <w:t>ID</w:t>
            </w:r>
          </w:p>
        </w:tc>
        <w:tc>
          <w:tcPr>
            <w:tcW w:w="720" w:type="dxa"/>
          </w:tcPr>
          <w:p w14:paraId="26F28129" w14:textId="77777777" w:rsidR="00ED223E" w:rsidRPr="009A6C54" w:rsidRDefault="00ED223E" w:rsidP="00A77D27">
            <w:pPr>
              <w:pStyle w:val="TableText"/>
              <w:rPr>
                <w:kern w:val="16"/>
              </w:rPr>
            </w:pPr>
          </w:p>
        </w:tc>
        <w:tc>
          <w:tcPr>
            <w:tcW w:w="720" w:type="dxa"/>
          </w:tcPr>
          <w:p w14:paraId="26F2812A" w14:textId="77777777" w:rsidR="00ED223E" w:rsidRPr="009A6C54" w:rsidRDefault="00ED223E" w:rsidP="00A77D27">
            <w:pPr>
              <w:pStyle w:val="TableText"/>
              <w:rPr>
                <w:kern w:val="16"/>
              </w:rPr>
            </w:pPr>
          </w:p>
        </w:tc>
        <w:tc>
          <w:tcPr>
            <w:tcW w:w="720" w:type="dxa"/>
          </w:tcPr>
          <w:p w14:paraId="26F2812B" w14:textId="77777777" w:rsidR="00ED223E" w:rsidRPr="009A6C54" w:rsidRDefault="00ED223E" w:rsidP="00A77D27">
            <w:pPr>
              <w:pStyle w:val="TableText"/>
              <w:rPr>
                <w:kern w:val="16"/>
              </w:rPr>
            </w:pPr>
            <w:r w:rsidRPr="009A6C54">
              <w:rPr>
                <w:kern w:val="16"/>
              </w:rPr>
              <w:t>0021</w:t>
            </w:r>
          </w:p>
        </w:tc>
        <w:tc>
          <w:tcPr>
            <w:tcW w:w="2462" w:type="dxa"/>
          </w:tcPr>
          <w:p w14:paraId="26F2812C" w14:textId="77777777" w:rsidR="00ED223E" w:rsidRPr="009A6C54" w:rsidRDefault="00ED223E" w:rsidP="00A77D27">
            <w:pPr>
              <w:pStyle w:val="TableText"/>
              <w:rPr>
                <w:kern w:val="16"/>
              </w:rPr>
            </w:pPr>
            <w:r w:rsidRPr="009A6C54">
              <w:rPr>
                <w:kern w:val="16"/>
              </w:rPr>
              <w:t>Bad Debt Agency Code</w:t>
            </w:r>
          </w:p>
        </w:tc>
        <w:tc>
          <w:tcPr>
            <w:tcW w:w="2462" w:type="dxa"/>
          </w:tcPr>
          <w:p w14:paraId="26F2812D" w14:textId="77777777" w:rsidR="00ED223E" w:rsidRPr="009A6C54" w:rsidRDefault="00ED223E" w:rsidP="00A77D27">
            <w:pPr>
              <w:pStyle w:val="TableText"/>
              <w:rPr>
                <w:kern w:val="16"/>
              </w:rPr>
            </w:pPr>
            <w:r w:rsidRPr="009A6C54">
              <w:rPr>
                <w:kern w:val="16"/>
              </w:rPr>
              <w:t>Not used</w:t>
            </w:r>
          </w:p>
        </w:tc>
      </w:tr>
      <w:tr w:rsidR="00ED223E" w:rsidRPr="009A6C54" w14:paraId="26F28137" w14:textId="77777777" w:rsidTr="00A77D27">
        <w:tc>
          <w:tcPr>
            <w:tcW w:w="720" w:type="dxa"/>
          </w:tcPr>
          <w:p w14:paraId="26F2812F" w14:textId="77777777" w:rsidR="00ED223E" w:rsidRPr="009A6C54" w:rsidRDefault="00ED223E" w:rsidP="00A77D27">
            <w:pPr>
              <w:pStyle w:val="TableText"/>
              <w:rPr>
                <w:kern w:val="16"/>
              </w:rPr>
            </w:pPr>
            <w:r w:rsidRPr="009A6C54">
              <w:rPr>
                <w:kern w:val="16"/>
              </w:rPr>
              <w:t>32</w:t>
            </w:r>
          </w:p>
        </w:tc>
        <w:tc>
          <w:tcPr>
            <w:tcW w:w="720" w:type="dxa"/>
          </w:tcPr>
          <w:p w14:paraId="26F28130" w14:textId="77777777" w:rsidR="00ED223E" w:rsidRPr="009A6C54" w:rsidRDefault="00ED223E" w:rsidP="00A77D27">
            <w:pPr>
              <w:pStyle w:val="TableText"/>
              <w:rPr>
                <w:kern w:val="16"/>
              </w:rPr>
            </w:pPr>
            <w:r w:rsidRPr="009A6C54">
              <w:rPr>
                <w:kern w:val="16"/>
              </w:rPr>
              <w:t>12</w:t>
            </w:r>
          </w:p>
        </w:tc>
        <w:tc>
          <w:tcPr>
            <w:tcW w:w="720" w:type="dxa"/>
          </w:tcPr>
          <w:p w14:paraId="26F28131" w14:textId="77777777" w:rsidR="00ED223E" w:rsidRPr="009A6C54" w:rsidRDefault="00ED223E" w:rsidP="00A77D27">
            <w:pPr>
              <w:pStyle w:val="TableText"/>
              <w:rPr>
                <w:kern w:val="16"/>
              </w:rPr>
            </w:pPr>
            <w:r w:rsidRPr="009A6C54">
              <w:rPr>
                <w:kern w:val="16"/>
              </w:rPr>
              <w:t>NM</w:t>
            </w:r>
          </w:p>
        </w:tc>
        <w:tc>
          <w:tcPr>
            <w:tcW w:w="720" w:type="dxa"/>
          </w:tcPr>
          <w:p w14:paraId="26F28132" w14:textId="77777777" w:rsidR="00ED223E" w:rsidRPr="009A6C54" w:rsidRDefault="00ED223E" w:rsidP="00A77D27">
            <w:pPr>
              <w:pStyle w:val="TableText"/>
              <w:rPr>
                <w:kern w:val="16"/>
              </w:rPr>
            </w:pPr>
          </w:p>
        </w:tc>
        <w:tc>
          <w:tcPr>
            <w:tcW w:w="720" w:type="dxa"/>
          </w:tcPr>
          <w:p w14:paraId="26F28133" w14:textId="77777777" w:rsidR="00ED223E" w:rsidRPr="009A6C54" w:rsidRDefault="00ED223E" w:rsidP="00A77D27">
            <w:pPr>
              <w:pStyle w:val="TableText"/>
              <w:rPr>
                <w:kern w:val="16"/>
              </w:rPr>
            </w:pPr>
          </w:p>
        </w:tc>
        <w:tc>
          <w:tcPr>
            <w:tcW w:w="720" w:type="dxa"/>
          </w:tcPr>
          <w:p w14:paraId="26F28134" w14:textId="77777777" w:rsidR="00ED223E" w:rsidRPr="009A6C54" w:rsidRDefault="00ED223E" w:rsidP="00A77D27">
            <w:pPr>
              <w:pStyle w:val="TableText"/>
              <w:rPr>
                <w:kern w:val="16"/>
              </w:rPr>
            </w:pPr>
          </w:p>
        </w:tc>
        <w:tc>
          <w:tcPr>
            <w:tcW w:w="2462" w:type="dxa"/>
          </w:tcPr>
          <w:p w14:paraId="26F28135" w14:textId="77777777" w:rsidR="00ED223E" w:rsidRPr="009A6C54" w:rsidRDefault="00ED223E" w:rsidP="00A77D27">
            <w:pPr>
              <w:pStyle w:val="TableText"/>
              <w:rPr>
                <w:kern w:val="16"/>
              </w:rPr>
            </w:pPr>
            <w:r w:rsidRPr="009A6C54">
              <w:rPr>
                <w:kern w:val="16"/>
              </w:rPr>
              <w:t>Bad Debt Transfer Amount</w:t>
            </w:r>
          </w:p>
        </w:tc>
        <w:tc>
          <w:tcPr>
            <w:tcW w:w="2462" w:type="dxa"/>
          </w:tcPr>
          <w:p w14:paraId="26F28136" w14:textId="77777777" w:rsidR="00ED223E" w:rsidRPr="009A6C54" w:rsidRDefault="00ED223E" w:rsidP="00A77D27">
            <w:pPr>
              <w:pStyle w:val="TableText"/>
              <w:rPr>
                <w:kern w:val="16"/>
              </w:rPr>
            </w:pPr>
            <w:r w:rsidRPr="009A6C54">
              <w:rPr>
                <w:kern w:val="16"/>
              </w:rPr>
              <w:t>Not used</w:t>
            </w:r>
          </w:p>
        </w:tc>
      </w:tr>
      <w:tr w:rsidR="00ED223E" w:rsidRPr="009A6C54" w14:paraId="26F28140" w14:textId="77777777" w:rsidTr="00A77D27">
        <w:tc>
          <w:tcPr>
            <w:tcW w:w="720" w:type="dxa"/>
          </w:tcPr>
          <w:p w14:paraId="26F28138" w14:textId="77777777" w:rsidR="00ED223E" w:rsidRPr="009A6C54" w:rsidRDefault="00ED223E" w:rsidP="00A77D27">
            <w:pPr>
              <w:pStyle w:val="TableText"/>
              <w:rPr>
                <w:kern w:val="16"/>
              </w:rPr>
            </w:pPr>
            <w:r w:rsidRPr="009A6C54">
              <w:rPr>
                <w:kern w:val="16"/>
              </w:rPr>
              <w:t>33</w:t>
            </w:r>
          </w:p>
        </w:tc>
        <w:tc>
          <w:tcPr>
            <w:tcW w:w="720" w:type="dxa"/>
          </w:tcPr>
          <w:p w14:paraId="26F28139" w14:textId="77777777" w:rsidR="00ED223E" w:rsidRPr="009A6C54" w:rsidRDefault="00ED223E" w:rsidP="00A77D27">
            <w:pPr>
              <w:pStyle w:val="TableText"/>
              <w:rPr>
                <w:kern w:val="16"/>
              </w:rPr>
            </w:pPr>
            <w:r w:rsidRPr="009A6C54">
              <w:rPr>
                <w:kern w:val="16"/>
              </w:rPr>
              <w:t>12</w:t>
            </w:r>
          </w:p>
        </w:tc>
        <w:tc>
          <w:tcPr>
            <w:tcW w:w="720" w:type="dxa"/>
          </w:tcPr>
          <w:p w14:paraId="26F2813A" w14:textId="77777777" w:rsidR="00ED223E" w:rsidRPr="009A6C54" w:rsidRDefault="00ED223E" w:rsidP="00A77D27">
            <w:pPr>
              <w:pStyle w:val="TableText"/>
              <w:rPr>
                <w:kern w:val="16"/>
              </w:rPr>
            </w:pPr>
            <w:r w:rsidRPr="009A6C54">
              <w:rPr>
                <w:kern w:val="16"/>
              </w:rPr>
              <w:t>NM</w:t>
            </w:r>
          </w:p>
        </w:tc>
        <w:tc>
          <w:tcPr>
            <w:tcW w:w="720" w:type="dxa"/>
          </w:tcPr>
          <w:p w14:paraId="26F2813B" w14:textId="77777777" w:rsidR="00ED223E" w:rsidRPr="009A6C54" w:rsidRDefault="00ED223E" w:rsidP="00A77D27">
            <w:pPr>
              <w:pStyle w:val="TableText"/>
              <w:rPr>
                <w:kern w:val="16"/>
              </w:rPr>
            </w:pPr>
          </w:p>
        </w:tc>
        <w:tc>
          <w:tcPr>
            <w:tcW w:w="720" w:type="dxa"/>
          </w:tcPr>
          <w:p w14:paraId="26F2813C" w14:textId="77777777" w:rsidR="00ED223E" w:rsidRPr="009A6C54" w:rsidRDefault="00ED223E" w:rsidP="00A77D27">
            <w:pPr>
              <w:pStyle w:val="TableText"/>
              <w:rPr>
                <w:kern w:val="16"/>
              </w:rPr>
            </w:pPr>
          </w:p>
        </w:tc>
        <w:tc>
          <w:tcPr>
            <w:tcW w:w="720" w:type="dxa"/>
          </w:tcPr>
          <w:p w14:paraId="26F2813D" w14:textId="77777777" w:rsidR="00ED223E" w:rsidRPr="009A6C54" w:rsidRDefault="00ED223E" w:rsidP="00A77D27">
            <w:pPr>
              <w:pStyle w:val="TableText"/>
              <w:rPr>
                <w:kern w:val="16"/>
              </w:rPr>
            </w:pPr>
          </w:p>
        </w:tc>
        <w:tc>
          <w:tcPr>
            <w:tcW w:w="2462" w:type="dxa"/>
          </w:tcPr>
          <w:p w14:paraId="26F2813E" w14:textId="77777777" w:rsidR="00ED223E" w:rsidRPr="009A6C54" w:rsidRDefault="00ED223E" w:rsidP="00A77D27">
            <w:pPr>
              <w:pStyle w:val="TableText"/>
              <w:rPr>
                <w:kern w:val="16"/>
              </w:rPr>
            </w:pPr>
            <w:r w:rsidRPr="009A6C54">
              <w:rPr>
                <w:kern w:val="16"/>
              </w:rPr>
              <w:t>Bad Debt Recovery Amount</w:t>
            </w:r>
          </w:p>
        </w:tc>
        <w:tc>
          <w:tcPr>
            <w:tcW w:w="2462" w:type="dxa"/>
          </w:tcPr>
          <w:p w14:paraId="26F2813F" w14:textId="77777777" w:rsidR="00ED223E" w:rsidRPr="009A6C54" w:rsidRDefault="00ED223E" w:rsidP="00A77D27">
            <w:pPr>
              <w:pStyle w:val="TableText"/>
              <w:rPr>
                <w:kern w:val="16"/>
              </w:rPr>
            </w:pPr>
            <w:r w:rsidRPr="009A6C54">
              <w:rPr>
                <w:kern w:val="16"/>
              </w:rPr>
              <w:t>Not used</w:t>
            </w:r>
          </w:p>
        </w:tc>
      </w:tr>
      <w:tr w:rsidR="00ED223E" w:rsidRPr="009A6C54" w14:paraId="26F28149" w14:textId="77777777" w:rsidTr="00A77D27">
        <w:tc>
          <w:tcPr>
            <w:tcW w:w="720" w:type="dxa"/>
          </w:tcPr>
          <w:p w14:paraId="26F28141" w14:textId="77777777" w:rsidR="00ED223E" w:rsidRPr="009A6C54" w:rsidRDefault="00ED223E" w:rsidP="00A77D27">
            <w:pPr>
              <w:pStyle w:val="TableText"/>
              <w:rPr>
                <w:kern w:val="16"/>
              </w:rPr>
            </w:pPr>
            <w:r w:rsidRPr="009A6C54">
              <w:rPr>
                <w:kern w:val="16"/>
              </w:rPr>
              <w:t>34</w:t>
            </w:r>
          </w:p>
        </w:tc>
        <w:tc>
          <w:tcPr>
            <w:tcW w:w="720" w:type="dxa"/>
          </w:tcPr>
          <w:p w14:paraId="26F28142" w14:textId="77777777" w:rsidR="00ED223E" w:rsidRPr="009A6C54" w:rsidRDefault="00ED223E" w:rsidP="00A77D27">
            <w:pPr>
              <w:pStyle w:val="TableText"/>
              <w:rPr>
                <w:kern w:val="16"/>
              </w:rPr>
            </w:pPr>
            <w:r w:rsidRPr="009A6C54">
              <w:rPr>
                <w:kern w:val="16"/>
              </w:rPr>
              <w:t>1</w:t>
            </w:r>
          </w:p>
        </w:tc>
        <w:tc>
          <w:tcPr>
            <w:tcW w:w="720" w:type="dxa"/>
          </w:tcPr>
          <w:p w14:paraId="26F28143" w14:textId="77777777" w:rsidR="00ED223E" w:rsidRPr="009A6C54" w:rsidRDefault="00ED223E" w:rsidP="00A77D27">
            <w:pPr>
              <w:pStyle w:val="TableText"/>
              <w:rPr>
                <w:kern w:val="16"/>
              </w:rPr>
            </w:pPr>
            <w:r w:rsidRPr="009A6C54">
              <w:rPr>
                <w:kern w:val="16"/>
              </w:rPr>
              <w:t>ID</w:t>
            </w:r>
          </w:p>
        </w:tc>
        <w:tc>
          <w:tcPr>
            <w:tcW w:w="720" w:type="dxa"/>
          </w:tcPr>
          <w:p w14:paraId="26F28144" w14:textId="77777777" w:rsidR="00ED223E" w:rsidRPr="009A6C54" w:rsidRDefault="00ED223E" w:rsidP="00A77D27">
            <w:pPr>
              <w:pStyle w:val="TableText"/>
              <w:rPr>
                <w:kern w:val="16"/>
              </w:rPr>
            </w:pPr>
          </w:p>
        </w:tc>
        <w:tc>
          <w:tcPr>
            <w:tcW w:w="720" w:type="dxa"/>
          </w:tcPr>
          <w:p w14:paraId="26F28145" w14:textId="77777777" w:rsidR="00ED223E" w:rsidRPr="009A6C54" w:rsidRDefault="00ED223E" w:rsidP="00A77D27">
            <w:pPr>
              <w:pStyle w:val="TableText"/>
              <w:rPr>
                <w:kern w:val="16"/>
              </w:rPr>
            </w:pPr>
          </w:p>
        </w:tc>
        <w:tc>
          <w:tcPr>
            <w:tcW w:w="720" w:type="dxa"/>
          </w:tcPr>
          <w:p w14:paraId="26F28146" w14:textId="77777777" w:rsidR="00ED223E" w:rsidRPr="009A6C54" w:rsidRDefault="00ED223E" w:rsidP="00A77D27">
            <w:pPr>
              <w:pStyle w:val="TableText"/>
              <w:rPr>
                <w:kern w:val="16"/>
              </w:rPr>
            </w:pPr>
            <w:r w:rsidRPr="009A6C54">
              <w:rPr>
                <w:kern w:val="16"/>
              </w:rPr>
              <w:t>0111</w:t>
            </w:r>
          </w:p>
        </w:tc>
        <w:tc>
          <w:tcPr>
            <w:tcW w:w="2462" w:type="dxa"/>
          </w:tcPr>
          <w:p w14:paraId="26F28147" w14:textId="77777777" w:rsidR="00ED223E" w:rsidRPr="009A6C54" w:rsidRDefault="00ED223E" w:rsidP="00A77D27">
            <w:pPr>
              <w:pStyle w:val="TableText"/>
              <w:rPr>
                <w:kern w:val="16"/>
              </w:rPr>
            </w:pPr>
            <w:r w:rsidRPr="009A6C54">
              <w:rPr>
                <w:kern w:val="16"/>
              </w:rPr>
              <w:t>Delete Account Indicator</w:t>
            </w:r>
          </w:p>
        </w:tc>
        <w:tc>
          <w:tcPr>
            <w:tcW w:w="2462" w:type="dxa"/>
          </w:tcPr>
          <w:p w14:paraId="26F28148" w14:textId="77777777" w:rsidR="00ED223E" w:rsidRPr="009A6C54" w:rsidRDefault="00ED223E" w:rsidP="00A77D27">
            <w:pPr>
              <w:pStyle w:val="TableText"/>
              <w:rPr>
                <w:kern w:val="16"/>
              </w:rPr>
            </w:pPr>
            <w:r w:rsidRPr="009A6C54">
              <w:rPr>
                <w:kern w:val="16"/>
              </w:rPr>
              <w:t>Not used</w:t>
            </w:r>
          </w:p>
        </w:tc>
      </w:tr>
      <w:tr w:rsidR="00ED223E" w:rsidRPr="009A6C54" w14:paraId="26F28152" w14:textId="77777777" w:rsidTr="00A77D27">
        <w:tc>
          <w:tcPr>
            <w:tcW w:w="720" w:type="dxa"/>
          </w:tcPr>
          <w:p w14:paraId="26F2814A" w14:textId="77777777" w:rsidR="00ED223E" w:rsidRPr="009A6C54" w:rsidRDefault="00ED223E" w:rsidP="00A77D27">
            <w:pPr>
              <w:pStyle w:val="TableText"/>
              <w:rPr>
                <w:kern w:val="16"/>
              </w:rPr>
            </w:pPr>
            <w:r w:rsidRPr="009A6C54">
              <w:rPr>
                <w:kern w:val="16"/>
              </w:rPr>
              <w:t>35</w:t>
            </w:r>
          </w:p>
        </w:tc>
        <w:tc>
          <w:tcPr>
            <w:tcW w:w="720" w:type="dxa"/>
          </w:tcPr>
          <w:p w14:paraId="26F2814B" w14:textId="77777777" w:rsidR="00ED223E" w:rsidRPr="009A6C54" w:rsidRDefault="00ED223E" w:rsidP="00A77D27">
            <w:pPr>
              <w:pStyle w:val="TableText"/>
              <w:rPr>
                <w:kern w:val="16"/>
              </w:rPr>
            </w:pPr>
            <w:r w:rsidRPr="009A6C54">
              <w:rPr>
                <w:kern w:val="16"/>
              </w:rPr>
              <w:t>8</w:t>
            </w:r>
          </w:p>
        </w:tc>
        <w:tc>
          <w:tcPr>
            <w:tcW w:w="720" w:type="dxa"/>
          </w:tcPr>
          <w:p w14:paraId="26F2814C" w14:textId="77777777" w:rsidR="00ED223E" w:rsidRPr="009A6C54" w:rsidRDefault="00ED223E" w:rsidP="00A77D27">
            <w:pPr>
              <w:pStyle w:val="TableText"/>
              <w:rPr>
                <w:kern w:val="16"/>
              </w:rPr>
            </w:pPr>
            <w:r w:rsidRPr="009A6C54">
              <w:rPr>
                <w:kern w:val="16"/>
              </w:rPr>
              <w:t>DT</w:t>
            </w:r>
          </w:p>
        </w:tc>
        <w:tc>
          <w:tcPr>
            <w:tcW w:w="720" w:type="dxa"/>
          </w:tcPr>
          <w:p w14:paraId="26F2814D" w14:textId="77777777" w:rsidR="00ED223E" w:rsidRPr="009A6C54" w:rsidRDefault="00ED223E" w:rsidP="00A77D27">
            <w:pPr>
              <w:pStyle w:val="TableText"/>
              <w:rPr>
                <w:kern w:val="16"/>
              </w:rPr>
            </w:pPr>
          </w:p>
        </w:tc>
        <w:tc>
          <w:tcPr>
            <w:tcW w:w="720" w:type="dxa"/>
          </w:tcPr>
          <w:p w14:paraId="26F2814E" w14:textId="77777777" w:rsidR="00ED223E" w:rsidRPr="009A6C54" w:rsidRDefault="00ED223E" w:rsidP="00A77D27">
            <w:pPr>
              <w:pStyle w:val="TableText"/>
              <w:rPr>
                <w:kern w:val="16"/>
              </w:rPr>
            </w:pPr>
          </w:p>
        </w:tc>
        <w:tc>
          <w:tcPr>
            <w:tcW w:w="720" w:type="dxa"/>
          </w:tcPr>
          <w:p w14:paraId="26F2814F" w14:textId="77777777" w:rsidR="00ED223E" w:rsidRPr="009A6C54" w:rsidRDefault="00ED223E" w:rsidP="00A77D27">
            <w:pPr>
              <w:pStyle w:val="TableText"/>
              <w:rPr>
                <w:kern w:val="16"/>
              </w:rPr>
            </w:pPr>
          </w:p>
        </w:tc>
        <w:tc>
          <w:tcPr>
            <w:tcW w:w="2462" w:type="dxa"/>
          </w:tcPr>
          <w:p w14:paraId="26F28150" w14:textId="77777777" w:rsidR="00ED223E" w:rsidRPr="009A6C54" w:rsidRDefault="00ED223E" w:rsidP="00A77D27">
            <w:pPr>
              <w:pStyle w:val="TableText"/>
              <w:rPr>
                <w:kern w:val="16"/>
              </w:rPr>
            </w:pPr>
            <w:r w:rsidRPr="009A6C54">
              <w:rPr>
                <w:kern w:val="16"/>
              </w:rPr>
              <w:t>Delete Account Date</w:t>
            </w:r>
          </w:p>
        </w:tc>
        <w:tc>
          <w:tcPr>
            <w:tcW w:w="2462" w:type="dxa"/>
          </w:tcPr>
          <w:p w14:paraId="26F28151" w14:textId="77777777" w:rsidR="00ED223E" w:rsidRPr="009A6C54" w:rsidRDefault="00ED223E" w:rsidP="00A77D27">
            <w:pPr>
              <w:pStyle w:val="TableText"/>
              <w:rPr>
                <w:kern w:val="16"/>
              </w:rPr>
            </w:pPr>
            <w:r w:rsidRPr="009A6C54">
              <w:rPr>
                <w:kern w:val="16"/>
              </w:rPr>
              <w:t>Not used</w:t>
            </w:r>
          </w:p>
        </w:tc>
      </w:tr>
      <w:tr w:rsidR="00ED223E" w:rsidRPr="009A6C54" w14:paraId="26F2815B" w14:textId="77777777" w:rsidTr="00A77D27">
        <w:tc>
          <w:tcPr>
            <w:tcW w:w="720" w:type="dxa"/>
          </w:tcPr>
          <w:p w14:paraId="26F28153" w14:textId="77777777" w:rsidR="00ED223E" w:rsidRPr="009A6C54" w:rsidRDefault="00ED223E" w:rsidP="00A77D27">
            <w:pPr>
              <w:pStyle w:val="TableText"/>
              <w:rPr>
                <w:kern w:val="16"/>
              </w:rPr>
            </w:pPr>
            <w:r w:rsidRPr="009A6C54">
              <w:rPr>
                <w:kern w:val="16"/>
              </w:rPr>
              <w:t>36</w:t>
            </w:r>
          </w:p>
        </w:tc>
        <w:tc>
          <w:tcPr>
            <w:tcW w:w="720" w:type="dxa"/>
          </w:tcPr>
          <w:p w14:paraId="26F28154" w14:textId="77777777" w:rsidR="00ED223E" w:rsidRPr="009A6C54" w:rsidRDefault="00ED223E" w:rsidP="00A77D27">
            <w:pPr>
              <w:pStyle w:val="TableText"/>
              <w:rPr>
                <w:kern w:val="16"/>
              </w:rPr>
            </w:pPr>
            <w:r w:rsidRPr="009A6C54">
              <w:rPr>
                <w:kern w:val="16"/>
              </w:rPr>
              <w:t>3</w:t>
            </w:r>
          </w:p>
        </w:tc>
        <w:tc>
          <w:tcPr>
            <w:tcW w:w="720" w:type="dxa"/>
          </w:tcPr>
          <w:p w14:paraId="26F28155" w14:textId="77777777" w:rsidR="00ED223E" w:rsidRPr="009A6C54" w:rsidRDefault="00ED223E" w:rsidP="00A77D27">
            <w:pPr>
              <w:pStyle w:val="TableText"/>
              <w:rPr>
                <w:kern w:val="16"/>
              </w:rPr>
            </w:pPr>
            <w:r w:rsidRPr="009A6C54">
              <w:rPr>
                <w:kern w:val="16"/>
              </w:rPr>
              <w:t>ID</w:t>
            </w:r>
          </w:p>
        </w:tc>
        <w:tc>
          <w:tcPr>
            <w:tcW w:w="720" w:type="dxa"/>
          </w:tcPr>
          <w:p w14:paraId="26F28156" w14:textId="77777777" w:rsidR="00ED223E" w:rsidRPr="009A6C54" w:rsidRDefault="00ED223E" w:rsidP="00A77D27">
            <w:pPr>
              <w:pStyle w:val="TableText"/>
              <w:rPr>
                <w:kern w:val="16"/>
              </w:rPr>
            </w:pPr>
          </w:p>
        </w:tc>
        <w:tc>
          <w:tcPr>
            <w:tcW w:w="720" w:type="dxa"/>
          </w:tcPr>
          <w:p w14:paraId="26F28157" w14:textId="77777777" w:rsidR="00ED223E" w:rsidRPr="009A6C54" w:rsidRDefault="00ED223E" w:rsidP="00A77D27">
            <w:pPr>
              <w:pStyle w:val="TableText"/>
              <w:rPr>
                <w:kern w:val="16"/>
              </w:rPr>
            </w:pPr>
          </w:p>
        </w:tc>
        <w:tc>
          <w:tcPr>
            <w:tcW w:w="720" w:type="dxa"/>
          </w:tcPr>
          <w:p w14:paraId="26F28158" w14:textId="77777777" w:rsidR="00ED223E" w:rsidRPr="009A6C54" w:rsidRDefault="00ED223E" w:rsidP="00A77D27">
            <w:pPr>
              <w:pStyle w:val="TableText"/>
              <w:rPr>
                <w:kern w:val="16"/>
              </w:rPr>
            </w:pPr>
            <w:r w:rsidRPr="009A6C54">
              <w:rPr>
                <w:kern w:val="16"/>
              </w:rPr>
              <w:t>0112</w:t>
            </w:r>
          </w:p>
        </w:tc>
        <w:tc>
          <w:tcPr>
            <w:tcW w:w="2462" w:type="dxa"/>
          </w:tcPr>
          <w:p w14:paraId="26F28159" w14:textId="77777777" w:rsidR="00ED223E" w:rsidRPr="009A6C54" w:rsidRDefault="00ED223E" w:rsidP="00A77D27">
            <w:pPr>
              <w:pStyle w:val="TableText"/>
              <w:rPr>
                <w:kern w:val="16"/>
              </w:rPr>
            </w:pPr>
            <w:r w:rsidRPr="009A6C54">
              <w:rPr>
                <w:kern w:val="16"/>
              </w:rPr>
              <w:t>Discharge Disposition</w:t>
            </w:r>
          </w:p>
        </w:tc>
        <w:tc>
          <w:tcPr>
            <w:tcW w:w="2462" w:type="dxa"/>
          </w:tcPr>
          <w:p w14:paraId="26F2815A" w14:textId="77777777" w:rsidR="00ED223E" w:rsidRPr="009A6C54" w:rsidRDefault="00ED223E" w:rsidP="00A77D27">
            <w:pPr>
              <w:pStyle w:val="TableText"/>
              <w:rPr>
                <w:kern w:val="16"/>
              </w:rPr>
            </w:pPr>
            <w:r w:rsidRPr="009A6C54">
              <w:rPr>
                <w:kern w:val="16"/>
              </w:rPr>
              <w:t>Not used</w:t>
            </w:r>
          </w:p>
        </w:tc>
      </w:tr>
      <w:tr w:rsidR="00ED223E" w:rsidRPr="009A6C54" w14:paraId="26F28164" w14:textId="77777777" w:rsidTr="00A77D27">
        <w:tc>
          <w:tcPr>
            <w:tcW w:w="720" w:type="dxa"/>
          </w:tcPr>
          <w:p w14:paraId="26F2815C" w14:textId="77777777" w:rsidR="00ED223E" w:rsidRPr="009A6C54" w:rsidRDefault="00ED223E" w:rsidP="00A77D27">
            <w:pPr>
              <w:pStyle w:val="TableText"/>
              <w:rPr>
                <w:kern w:val="16"/>
              </w:rPr>
            </w:pPr>
            <w:r w:rsidRPr="009A6C54">
              <w:rPr>
                <w:kern w:val="16"/>
              </w:rPr>
              <w:t>37</w:t>
            </w:r>
          </w:p>
        </w:tc>
        <w:tc>
          <w:tcPr>
            <w:tcW w:w="720" w:type="dxa"/>
          </w:tcPr>
          <w:p w14:paraId="26F2815D" w14:textId="77777777" w:rsidR="00ED223E" w:rsidRPr="009A6C54" w:rsidRDefault="00ED223E" w:rsidP="00A77D27">
            <w:pPr>
              <w:pStyle w:val="TableText"/>
              <w:rPr>
                <w:kern w:val="16"/>
              </w:rPr>
            </w:pPr>
            <w:r w:rsidRPr="009A6C54">
              <w:rPr>
                <w:kern w:val="16"/>
              </w:rPr>
              <w:t>25</w:t>
            </w:r>
          </w:p>
        </w:tc>
        <w:tc>
          <w:tcPr>
            <w:tcW w:w="720" w:type="dxa"/>
          </w:tcPr>
          <w:p w14:paraId="26F2815E" w14:textId="77777777" w:rsidR="00ED223E" w:rsidRPr="009A6C54" w:rsidRDefault="00ED223E" w:rsidP="00A77D27">
            <w:pPr>
              <w:pStyle w:val="TableText"/>
              <w:rPr>
                <w:kern w:val="16"/>
              </w:rPr>
            </w:pPr>
            <w:r w:rsidRPr="009A6C54">
              <w:rPr>
                <w:kern w:val="16"/>
              </w:rPr>
              <w:t>CM</w:t>
            </w:r>
          </w:p>
        </w:tc>
        <w:tc>
          <w:tcPr>
            <w:tcW w:w="720" w:type="dxa"/>
          </w:tcPr>
          <w:p w14:paraId="26F2815F" w14:textId="77777777" w:rsidR="00ED223E" w:rsidRPr="009A6C54" w:rsidRDefault="00ED223E" w:rsidP="00A77D27">
            <w:pPr>
              <w:pStyle w:val="TableText"/>
              <w:rPr>
                <w:kern w:val="16"/>
              </w:rPr>
            </w:pPr>
          </w:p>
        </w:tc>
        <w:tc>
          <w:tcPr>
            <w:tcW w:w="720" w:type="dxa"/>
          </w:tcPr>
          <w:p w14:paraId="26F28160" w14:textId="77777777" w:rsidR="00ED223E" w:rsidRPr="009A6C54" w:rsidRDefault="00ED223E" w:rsidP="00A77D27">
            <w:pPr>
              <w:pStyle w:val="TableText"/>
              <w:rPr>
                <w:kern w:val="16"/>
              </w:rPr>
            </w:pPr>
          </w:p>
        </w:tc>
        <w:tc>
          <w:tcPr>
            <w:tcW w:w="720" w:type="dxa"/>
          </w:tcPr>
          <w:p w14:paraId="26F28161" w14:textId="77777777" w:rsidR="00ED223E" w:rsidRPr="009A6C54" w:rsidRDefault="00ED223E" w:rsidP="00A77D27">
            <w:pPr>
              <w:pStyle w:val="TableText"/>
              <w:rPr>
                <w:kern w:val="16"/>
              </w:rPr>
            </w:pPr>
            <w:r w:rsidRPr="009A6C54">
              <w:rPr>
                <w:kern w:val="16"/>
              </w:rPr>
              <w:t>0113</w:t>
            </w:r>
          </w:p>
        </w:tc>
        <w:tc>
          <w:tcPr>
            <w:tcW w:w="2462" w:type="dxa"/>
          </w:tcPr>
          <w:p w14:paraId="26F28162" w14:textId="77777777" w:rsidR="00ED223E" w:rsidRPr="009A6C54" w:rsidRDefault="00ED223E" w:rsidP="00A77D27">
            <w:pPr>
              <w:pStyle w:val="TableText"/>
              <w:rPr>
                <w:kern w:val="16"/>
              </w:rPr>
            </w:pPr>
            <w:r w:rsidRPr="009A6C54">
              <w:rPr>
                <w:kern w:val="16"/>
              </w:rPr>
              <w:t>Discharged to Location</w:t>
            </w:r>
          </w:p>
        </w:tc>
        <w:tc>
          <w:tcPr>
            <w:tcW w:w="2462" w:type="dxa"/>
          </w:tcPr>
          <w:p w14:paraId="26F28163" w14:textId="77777777" w:rsidR="00ED223E" w:rsidRPr="009A6C54" w:rsidRDefault="00ED223E" w:rsidP="00A77D27">
            <w:pPr>
              <w:pStyle w:val="TableText"/>
              <w:rPr>
                <w:kern w:val="16"/>
              </w:rPr>
            </w:pPr>
            <w:r w:rsidRPr="009A6C54">
              <w:rPr>
                <w:kern w:val="16"/>
              </w:rPr>
              <w:t>Not used</w:t>
            </w:r>
          </w:p>
        </w:tc>
      </w:tr>
      <w:tr w:rsidR="00ED223E" w:rsidRPr="009A6C54" w14:paraId="26F2816D" w14:textId="77777777" w:rsidTr="00A77D27">
        <w:tc>
          <w:tcPr>
            <w:tcW w:w="720" w:type="dxa"/>
          </w:tcPr>
          <w:p w14:paraId="26F28165" w14:textId="77777777" w:rsidR="00ED223E" w:rsidRPr="009A6C54" w:rsidRDefault="00ED223E" w:rsidP="00A77D27">
            <w:pPr>
              <w:pStyle w:val="TableText"/>
              <w:rPr>
                <w:kern w:val="16"/>
              </w:rPr>
            </w:pPr>
            <w:r w:rsidRPr="009A6C54">
              <w:rPr>
                <w:kern w:val="16"/>
              </w:rPr>
              <w:t>38</w:t>
            </w:r>
          </w:p>
        </w:tc>
        <w:tc>
          <w:tcPr>
            <w:tcW w:w="720" w:type="dxa"/>
          </w:tcPr>
          <w:p w14:paraId="26F28166" w14:textId="77777777" w:rsidR="00ED223E" w:rsidRPr="009A6C54" w:rsidRDefault="00ED223E" w:rsidP="00A77D27">
            <w:pPr>
              <w:pStyle w:val="TableText"/>
              <w:rPr>
                <w:kern w:val="16"/>
              </w:rPr>
            </w:pPr>
            <w:r w:rsidRPr="009A6C54">
              <w:rPr>
                <w:kern w:val="16"/>
              </w:rPr>
              <w:t>2</w:t>
            </w:r>
          </w:p>
        </w:tc>
        <w:tc>
          <w:tcPr>
            <w:tcW w:w="720" w:type="dxa"/>
          </w:tcPr>
          <w:p w14:paraId="26F28167" w14:textId="77777777" w:rsidR="00ED223E" w:rsidRPr="009A6C54" w:rsidRDefault="00ED223E" w:rsidP="00A77D27">
            <w:pPr>
              <w:pStyle w:val="TableText"/>
              <w:rPr>
                <w:kern w:val="16"/>
              </w:rPr>
            </w:pPr>
            <w:r w:rsidRPr="009A6C54">
              <w:rPr>
                <w:kern w:val="16"/>
              </w:rPr>
              <w:t>ID</w:t>
            </w:r>
          </w:p>
        </w:tc>
        <w:tc>
          <w:tcPr>
            <w:tcW w:w="720" w:type="dxa"/>
          </w:tcPr>
          <w:p w14:paraId="26F28168" w14:textId="77777777" w:rsidR="00ED223E" w:rsidRPr="009A6C54" w:rsidRDefault="00ED223E" w:rsidP="00A77D27">
            <w:pPr>
              <w:pStyle w:val="TableText"/>
              <w:rPr>
                <w:kern w:val="16"/>
              </w:rPr>
            </w:pPr>
          </w:p>
        </w:tc>
        <w:tc>
          <w:tcPr>
            <w:tcW w:w="720" w:type="dxa"/>
          </w:tcPr>
          <w:p w14:paraId="26F28169" w14:textId="77777777" w:rsidR="00ED223E" w:rsidRPr="009A6C54" w:rsidRDefault="00ED223E" w:rsidP="00A77D27">
            <w:pPr>
              <w:pStyle w:val="TableText"/>
              <w:rPr>
                <w:kern w:val="16"/>
              </w:rPr>
            </w:pPr>
          </w:p>
        </w:tc>
        <w:tc>
          <w:tcPr>
            <w:tcW w:w="720" w:type="dxa"/>
          </w:tcPr>
          <w:p w14:paraId="26F2816A" w14:textId="77777777" w:rsidR="00ED223E" w:rsidRPr="009A6C54" w:rsidRDefault="00ED223E" w:rsidP="00A77D27">
            <w:pPr>
              <w:pStyle w:val="TableText"/>
              <w:rPr>
                <w:kern w:val="16"/>
              </w:rPr>
            </w:pPr>
            <w:r w:rsidRPr="009A6C54">
              <w:rPr>
                <w:kern w:val="16"/>
              </w:rPr>
              <w:t>0114</w:t>
            </w:r>
          </w:p>
        </w:tc>
        <w:tc>
          <w:tcPr>
            <w:tcW w:w="2462" w:type="dxa"/>
          </w:tcPr>
          <w:p w14:paraId="26F2816B" w14:textId="77777777" w:rsidR="00ED223E" w:rsidRPr="009A6C54" w:rsidRDefault="00ED223E" w:rsidP="00A77D27">
            <w:pPr>
              <w:pStyle w:val="TableText"/>
              <w:rPr>
                <w:kern w:val="16"/>
              </w:rPr>
            </w:pPr>
            <w:r w:rsidRPr="009A6C54">
              <w:rPr>
                <w:kern w:val="16"/>
              </w:rPr>
              <w:t>Diet Type</w:t>
            </w:r>
          </w:p>
        </w:tc>
        <w:tc>
          <w:tcPr>
            <w:tcW w:w="2462" w:type="dxa"/>
          </w:tcPr>
          <w:p w14:paraId="26F2816C" w14:textId="77777777" w:rsidR="00ED223E" w:rsidRPr="009A6C54" w:rsidRDefault="00ED223E" w:rsidP="00A77D27">
            <w:pPr>
              <w:pStyle w:val="TableText"/>
              <w:rPr>
                <w:kern w:val="16"/>
              </w:rPr>
            </w:pPr>
            <w:r w:rsidRPr="009A6C54">
              <w:rPr>
                <w:kern w:val="16"/>
              </w:rPr>
              <w:t>Not used</w:t>
            </w:r>
          </w:p>
        </w:tc>
      </w:tr>
      <w:tr w:rsidR="00ED223E" w:rsidRPr="009A6C54" w14:paraId="26F28176" w14:textId="77777777" w:rsidTr="00A77D27">
        <w:tc>
          <w:tcPr>
            <w:tcW w:w="720" w:type="dxa"/>
          </w:tcPr>
          <w:p w14:paraId="26F2816E" w14:textId="77777777" w:rsidR="00ED223E" w:rsidRPr="009A6C54" w:rsidRDefault="00ED223E" w:rsidP="00A77D27">
            <w:pPr>
              <w:pStyle w:val="TableText"/>
              <w:rPr>
                <w:kern w:val="16"/>
              </w:rPr>
            </w:pPr>
            <w:r w:rsidRPr="009A6C54">
              <w:rPr>
                <w:kern w:val="16"/>
              </w:rPr>
              <w:t>39</w:t>
            </w:r>
          </w:p>
        </w:tc>
        <w:tc>
          <w:tcPr>
            <w:tcW w:w="720" w:type="dxa"/>
          </w:tcPr>
          <w:p w14:paraId="26F2816F" w14:textId="77777777"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14:paraId="26F28170" w14:textId="77777777" w:rsidR="00ED223E" w:rsidRPr="009A6C54" w:rsidRDefault="00ED223E" w:rsidP="00A77D27">
            <w:pPr>
              <w:pStyle w:val="TableText"/>
              <w:rPr>
                <w:kern w:val="16"/>
              </w:rPr>
            </w:pPr>
            <w:r w:rsidRPr="009A6C54">
              <w:rPr>
                <w:kern w:val="16"/>
              </w:rPr>
              <w:t>ID</w:t>
            </w:r>
          </w:p>
        </w:tc>
        <w:tc>
          <w:tcPr>
            <w:tcW w:w="720" w:type="dxa"/>
          </w:tcPr>
          <w:p w14:paraId="26F28171" w14:textId="77777777" w:rsidR="00ED223E" w:rsidRPr="009A6C54" w:rsidRDefault="00ED223E" w:rsidP="00A77D27">
            <w:pPr>
              <w:pStyle w:val="TableText"/>
              <w:rPr>
                <w:kern w:val="16"/>
              </w:rPr>
            </w:pPr>
          </w:p>
        </w:tc>
        <w:tc>
          <w:tcPr>
            <w:tcW w:w="720" w:type="dxa"/>
          </w:tcPr>
          <w:p w14:paraId="26F28172" w14:textId="77777777" w:rsidR="00ED223E" w:rsidRPr="009A6C54" w:rsidRDefault="00ED223E" w:rsidP="00A77D27">
            <w:pPr>
              <w:pStyle w:val="TableText"/>
              <w:rPr>
                <w:kern w:val="16"/>
              </w:rPr>
            </w:pPr>
          </w:p>
        </w:tc>
        <w:tc>
          <w:tcPr>
            <w:tcW w:w="720" w:type="dxa"/>
          </w:tcPr>
          <w:p w14:paraId="26F28173" w14:textId="77777777" w:rsidR="00ED223E" w:rsidRPr="009A6C54" w:rsidRDefault="00ED223E" w:rsidP="00A77D27">
            <w:pPr>
              <w:pStyle w:val="TableText"/>
              <w:rPr>
                <w:kern w:val="16"/>
              </w:rPr>
            </w:pPr>
            <w:r w:rsidRPr="009A6C54">
              <w:rPr>
                <w:kern w:val="16"/>
              </w:rPr>
              <w:t>0115</w:t>
            </w:r>
          </w:p>
        </w:tc>
        <w:tc>
          <w:tcPr>
            <w:tcW w:w="2462" w:type="dxa"/>
          </w:tcPr>
          <w:p w14:paraId="26F28174" w14:textId="77777777" w:rsidR="00ED223E" w:rsidRPr="009A6C54" w:rsidRDefault="00ED223E" w:rsidP="00A77D27">
            <w:pPr>
              <w:pStyle w:val="TableText"/>
              <w:rPr>
                <w:kern w:val="16"/>
              </w:rPr>
            </w:pPr>
            <w:r w:rsidRPr="009A6C54">
              <w:rPr>
                <w:kern w:val="16"/>
              </w:rPr>
              <w:t>Servicing Facility</w:t>
            </w:r>
          </w:p>
        </w:tc>
        <w:tc>
          <w:tcPr>
            <w:tcW w:w="2462" w:type="dxa"/>
          </w:tcPr>
          <w:p w14:paraId="26F28175" w14:textId="77777777" w:rsidR="00ED223E" w:rsidRPr="009A6C54" w:rsidRDefault="00ED223E" w:rsidP="00A77D27">
            <w:pPr>
              <w:pStyle w:val="TableText"/>
              <w:rPr>
                <w:kern w:val="16"/>
              </w:rPr>
            </w:pPr>
            <w:r w:rsidRPr="009A6C54">
              <w:rPr>
                <w:kern w:val="16"/>
              </w:rPr>
              <w:t>Facility number and suffix</w:t>
            </w:r>
          </w:p>
        </w:tc>
      </w:tr>
      <w:tr w:rsidR="00ED223E" w:rsidRPr="009A6C54" w14:paraId="26F2817F" w14:textId="77777777" w:rsidTr="00A77D27">
        <w:tc>
          <w:tcPr>
            <w:tcW w:w="720" w:type="dxa"/>
          </w:tcPr>
          <w:p w14:paraId="26F28177" w14:textId="77777777" w:rsidR="00ED223E" w:rsidRPr="009A6C54" w:rsidRDefault="00ED223E" w:rsidP="00A77D27">
            <w:pPr>
              <w:pStyle w:val="TableText"/>
              <w:rPr>
                <w:kern w:val="16"/>
              </w:rPr>
            </w:pPr>
            <w:r w:rsidRPr="009A6C54">
              <w:rPr>
                <w:kern w:val="16"/>
              </w:rPr>
              <w:t>40</w:t>
            </w:r>
          </w:p>
        </w:tc>
        <w:tc>
          <w:tcPr>
            <w:tcW w:w="720" w:type="dxa"/>
          </w:tcPr>
          <w:p w14:paraId="26F28178" w14:textId="77777777" w:rsidR="00ED223E" w:rsidRPr="009A6C54" w:rsidRDefault="00ED223E" w:rsidP="00A77D27">
            <w:pPr>
              <w:pStyle w:val="TableText"/>
              <w:rPr>
                <w:kern w:val="16"/>
              </w:rPr>
            </w:pPr>
            <w:r w:rsidRPr="009A6C54">
              <w:rPr>
                <w:kern w:val="16"/>
              </w:rPr>
              <w:t>1</w:t>
            </w:r>
          </w:p>
        </w:tc>
        <w:tc>
          <w:tcPr>
            <w:tcW w:w="720" w:type="dxa"/>
          </w:tcPr>
          <w:p w14:paraId="26F28179" w14:textId="77777777" w:rsidR="00ED223E" w:rsidRPr="009A6C54" w:rsidRDefault="00ED223E" w:rsidP="00A77D27">
            <w:pPr>
              <w:pStyle w:val="TableText"/>
              <w:rPr>
                <w:kern w:val="16"/>
              </w:rPr>
            </w:pPr>
            <w:r w:rsidRPr="009A6C54">
              <w:rPr>
                <w:kern w:val="16"/>
              </w:rPr>
              <w:t>ID</w:t>
            </w:r>
          </w:p>
        </w:tc>
        <w:tc>
          <w:tcPr>
            <w:tcW w:w="720" w:type="dxa"/>
          </w:tcPr>
          <w:p w14:paraId="26F2817A" w14:textId="77777777" w:rsidR="00ED223E" w:rsidRPr="009A6C54" w:rsidRDefault="00ED223E" w:rsidP="00A77D27">
            <w:pPr>
              <w:pStyle w:val="TableText"/>
              <w:rPr>
                <w:kern w:val="16"/>
              </w:rPr>
            </w:pPr>
          </w:p>
        </w:tc>
        <w:tc>
          <w:tcPr>
            <w:tcW w:w="720" w:type="dxa"/>
          </w:tcPr>
          <w:p w14:paraId="26F2817B" w14:textId="77777777" w:rsidR="00ED223E" w:rsidRPr="009A6C54" w:rsidRDefault="00ED223E" w:rsidP="00A77D27">
            <w:pPr>
              <w:pStyle w:val="TableText"/>
              <w:rPr>
                <w:kern w:val="16"/>
              </w:rPr>
            </w:pPr>
          </w:p>
        </w:tc>
        <w:tc>
          <w:tcPr>
            <w:tcW w:w="720" w:type="dxa"/>
          </w:tcPr>
          <w:p w14:paraId="26F2817C" w14:textId="77777777" w:rsidR="00ED223E" w:rsidRPr="009A6C54" w:rsidRDefault="00ED223E" w:rsidP="00A77D27">
            <w:pPr>
              <w:pStyle w:val="TableText"/>
              <w:rPr>
                <w:kern w:val="16"/>
              </w:rPr>
            </w:pPr>
            <w:r w:rsidRPr="009A6C54">
              <w:rPr>
                <w:kern w:val="16"/>
              </w:rPr>
              <w:t>0116</w:t>
            </w:r>
          </w:p>
        </w:tc>
        <w:tc>
          <w:tcPr>
            <w:tcW w:w="2462" w:type="dxa"/>
          </w:tcPr>
          <w:p w14:paraId="26F2817D" w14:textId="77777777" w:rsidR="00ED223E" w:rsidRPr="009A6C54" w:rsidRDefault="00ED223E" w:rsidP="00A77D27">
            <w:pPr>
              <w:pStyle w:val="TableText"/>
              <w:rPr>
                <w:kern w:val="16"/>
              </w:rPr>
            </w:pPr>
            <w:r w:rsidRPr="009A6C54">
              <w:rPr>
                <w:kern w:val="16"/>
              </w:rPr>
              <w:t>Bed Status</w:t>
            </w:r>
          </w:p>
        </w:tc>
        <w:tc>
          <w:tcPr>
            <w:tcW w:w="2462" w:type="dxa"/>
          </w:tcPr>
          <w:p w14:paraId="26F2817E" w14:textId="77777777" w:rsidR="00ED223E" w:rsidRPr="009A6C54" w:rsidRDefault="00ED223E" w:rsidP="00A77D27">
            <w:pPr>
              <w:pStyle w:val="TableText"/>
              <w:rPr>
                <w:kern w:val="16"/>
              </w:rPr>
            </w:pPr>
            <w:r w:rsidRPr="009A6C54">
              <w:rPr>
                <w:kern w:val="16"/>
              </w:rPr>
              <w:t>Not used</w:t>
            </w:r>
          </w:p>
        </w:tc>
      </w:tr>
      <w:tr w:rsidR="00ED223E" w:rsidRPr="009A6C54" w14:paraId="26F28188" w14:textId="77777777" w:rsidTr="00A77D27">
        <w:tc>
          <w:tcPr>
            <w:tcW w:w="720" w:type="dxa"/>
          </w:tcPr>
          <w:p w14:paraId="26F28180" w14:textId="77777777" w:rsidR="00ED223E" w:rsidRPr="009A6C54" w:rsidRDefault="00ED223E" w:rsidP="00A77D27">
            <w:pPr>
              <w:pStyle w:val="TableText"/>
              <w:rPr>
                <w:kern w:val="16"/>
              </w:rPr>
            </w:pPr>
            <w:r w:rsidRPr="009A6C54">
              <w:rPr>
                <w:kern w:val="16"/>
              </w:rPr>
              <w:t>41</w:t>
            </w:r>
          </w:p>
        </w:tc>
        <w:tc>
          <w:tcPr>
            <w:tcW w:w="720" w:type="dxa"/>
          </w:tcPr>
          <w:p w14:paraId="26F28181" w14:textId="77777777" w:rsidR="00ED223E" w:rsidRPr="009A6C54" w:rsidRDefault="00ED223E" w:rsidP="00A77D27">
            <w:pPr>
              <w:pStyle w:val="TableText"/>
              <w:rPr>
                <w:kern w:val="16"/>
              </w:rPr>
            </w:pPr>
            <w:r w:rsidRPr="009A6C54">
              <w:rPr>
                <w:kern w:val="16"/>
              </w:rPr>
              <w:t>2</w:t>
            </w:r>
          </w:p>
        </w:tc>
        <w:tc>
          <w:tcPr>
            <w:tcW w:w="720" w:type="dxa"/>
          </w:tcPr>
          <w:p w14:paraId="26F28182" w14:textId="77777777" w:rsidR="00ED223E" w:rsidRPr="009A6C54" w:rsidRDefault="00ED223E" w:rsidP="00A77D27">
            <w:pPr>
              <w:pStyle w:val="TableText"/>
              <w:rPr>
                <w:kern w:val="16"/>
              </w:rPr>
            </w:pPr>
            <w:r w:rsidRPr="009A6C54">
              <w:rPr>
                <w:kern w:val="16"/>
              </w:rPr>
              <w:t>ID</w:t>
            </w:r>
          </w:p>
        </w:tc>
        <w:tc>
          <w:tcPr>
            <w:tcW w:w="720" w:type="dxa"/>
          </w:tcPr>
          <w:p w14:paraId="26F28183" w14:textId="77777777" w:rsidR="00ED223E" w:rsidRPr="009A6C54" w:rsidRDefault="00ED223E" w:rsidP="00A77D27">
            <w:pPr>
              <w:pStyle w:val="TableText"/>
              <w:rPr>
                <w:kern w:val="16"/>
              </w:rPr>
            </w:pPr>
          </w:p>
        </w:tc>
        <w:tc>
          <w:tcPr>
            <w:tcW w:w="720" w:type="dxa"/>
          </w:tcPr>
          <w:p w14:paraId="26F28184" w14:textId="77777777" w:rsidR="00ED223E" w:rsidRPr="009A6C54" w:rsidRDefault="00ED223E" w:rsidP="00A77D27">
            <w:pPr>
              <w:pStyle w:val="TableText"/>
              <w:rPr>
                <w:kern w:val="16"/>
              </w:rPr>
            </w:pPr>
          </w:p>
        </w:tc>
        <w:tc>
          <w:tcPr>
            <w:tcW w:w="720" w:type="dxa"/>
          </w:tcPr>
          <w:p w14:paraId="26F28185" w14:textId="77777777" w:rsidR="00ED223E" w:rsidRPr="009A6C54" w:rsidRDefault="00ED223E" w:rsidP="00A77D27">
            <w:pPr>
              <w:pStyle w:val="TableText"/>
              <w:rPr>
                <w:kern w:val="16"/>
              </w:rPr>
            </w:pPr>
            <w:r w:rsidRPr="009A6C54">
              <w:rPr>
                <w:kern w:val="16"/>
              </w:rPr>
              <w:t>0117</w:t>
            </w:r>
          </w:p>
        </w:tc>
        <w:tc>
          <w:tcPr>
            <w:tcW w:w="2462" w:type="dxa"/>
          </w:tcPr>
          <w:p w14:paraId="26F28186" w14:textId="77777777" w:rsidR="00ED223E" w:rsidRPr="009A6C54" w:rsidRDefault="00ED223E" w:rsidP="00A77D27">
            <w:pPr>
              <w:pStyle w:val="TableText"/>
              <w:rPr>
                <w:kern w:val="16"/>
              </w:rPr>
            </w:pPr>
            <w:r w:rsidRPr="009A6C54">
              <w:rPr>
                <w:kern w:val="16"/>
              </w:rPr>
              <w:t>Account Status</w:t>
            </w:r>
          </w:p>
        </w:tc>
        <w:tc>
          <w:tcPr>
            <w:tcW w:w="2462" w:type="dxa"/>
          </w:tcPr>
          <w:p w14:paraId="26F28187" w14:textId="77777777" w:rsidR="00ED223E" w:rsidRPr="009A6C54" w:rsidRDefault="00ED223E" w:rsidP="00A77D27">
            <w:pPr>
              <w:pStyle w:val="TableText"/>
              <w:rPr>
                <w:kern w:val="16"/>
              </w:rPr>
            </w:pPr>
            <w:r w:rsidRPr="009A6C54">
              <w:rPr>
                <w:kern w:val="16"/>
              </w:rPr>
              <w:t>Not used</w:t>
            </w:r>
          </w:p>
        </w:tc>
      </w:tr>
      <w:tr w:rsidR="00ED223E" w:rsidRPr="009A6C54" w14:paraId="26F28191" w14:textId="77777777" w:rsidTr="00A77D27">
        <w:tc>
          <w:tcPr>
            <w:tcW w:w="720" w:type="dxa"/>
          </w:tcPr>
          <w:p w14:paraId="26F28189" w14:textId="77777777" w:rsidR="00ED223E" w:rsidRPr="009A6C54" w:rsidRDefault="00ED223E" w:rsidP="00A77D27">
            <w:pPr>
              <w:pStyle w:val="TableText"/>
              <w:rPr>
                <w:kern w:val="16"/>
              </w:rPr>
            </w:pPr>
            <w:r w:rsidRPr="009A6C54">
              <w:rPr>
                <w:kern w:val="16"/>
              </w:rPr>
              <w:t>42</w:t>
            </w:r>
          </w:p>
        </w:tc>
        <w:tc>
          <w:tcPr>
            <w:tcW w:w="720" w:type="dxa"/>
          </w:tcPr>
          <w:p w14:paraId="26F2818A" w14:textId="77777777" w:rsidR="00ED223E" w:rsidRPr="009A6C54" w:rsidRDefault="00ED223E" w:rsidP="00A77D27">
            <w:pPr>
              <w:pStyle w:val="TableText"/>
              <w:rPr>
                <w:kern w:val="16"/>
              </w:rPr>
            </w:pPr>
            <w:r w:rsidRPr="009A6C54">
              <w:rPr>
                <w:kern w:val="16"/>
              </w:rPr>
              <w:t>12</w:t>
            </w:r>
          </w:p>
        </w:tc>
        <w:tc>
          <w:tcPr>
            <w:tcW w:w="720" w:type="dxa"/>
          </w:tcPr>
          <w:p w14:paraId="26F2818B" w14:textId="77777777" w:rsidR="00ED223E" w:rsidRPr="009A6C54" w:rsidRDefault="00ED223E" w:rsidP="00A77D27">
            <w:pPr>
              <w:pStyle w:val="TableText"/>
              <w:rPr>
                <w:kern w:val="16"/>
              </w:rPr>
            </w:pPr>
            <w:r w:rsidRPr="009A6C54">
              <w:rPr>
                <w:kern w:val="16"/>
              </w:rPr>
              <w:t>CM</w:t>
            </w:r>
          </w:p>
        </w:tc>
        <w:tc>
          <w:tcPr>
            <w:tcW w:w="720" w:type="dxa"/>
          </w:tcPr>
          <w:p w14:paraId="26F2818C" w14:textId="77777777" w:rsidR="00ED223E" w:rsidRPr="009A6C54" w:rsidRDefault="00ED223E" w:rsidP="00A77D27">
            <w:pPr>
              <w:pStyle w:val="TableText"/>
              <w:rPr>
                <w:kern w:val="16"/>
              </w:rPr>
            </w:pPr>
          </w:p>
        </w:tc>
        <w:tc>
          <w:tcPr>
            <w:tcW w:w="720" w:type="dxa"/>
          </w:tcPr>
          <w:p w14:paraId="26F2818D" w14:textId="77777777" w:rsidR="00ED223E" w:rsidRPr="009A6C54" w:rsidRDefault="00ED223E" w:rsidP="00A77D27">
            <w:pPr>
              <w:pStyle w:val="TableText"/>
              <w:rPr>
                <w:kern w:val="16"/>
              </w:rPr>
            </w:pPr>
          </w:p>
        </w:tc>
        <w:tc>
          <w:tcPr>
            <w:tcW w:w="720" w:type="dxa"/>
          </w:tcPr>
          <w:p w14:paraId="26F2818E" w14:textId="77777777" w:rsidR="00ED223E" w:rsidRPr="009A6C54" w:rsidRDefault="00ED223E" w:rsidP="00A77D27">
            <w:pPr>
              <w:pStyle w:val="TableText"/>
              <w:rPr>
                <w:kern w:val="16"/>
              </w:rPr>
            </w:pPr>
          </w:p>
        </w:tc>
        <w:tc>
          <w:tcPr>
            <w:tcW w:w="2462" w:type="dxa"/>
          </w:tcPr>
          <w:p w14:paraId="26F2818F" w14:textId="77777777" w:rsidR="00ED223E" w:rsidRPr="009A6C54" w:rsidRDefault="00ED223E" w:rsidP="00A77D27">
            <w:pPr>
              <w:pStyle w:val="TableText"/>
              <w:rPr>
                <w:kern w:val="16"/>
              </w:rPr>
            </w:pPr>
            <w:r w:rsidRPr="009A6C54">
              <w:rPr>
                <w:kern w:val="16"/>
              </w:rPr>
              <w:t>Pending Location</w:t>
            </w:r>
          </w:p>
        </w:tc>
        <w:tc>
          <w:tcPr>
            <w:tcW w:w="2462" w:type="dxa"/>
          </w:tcPr>
          <w:p w14:paraId="26F28190" w14:textId="77777777" w:rsidR="00ED223E" w:rsidRPr="009A6C54" w:rsidRDefault="00ED223E" w:rsidP="00A77D27">
            <w:pPr>
              <w:pStyle w:val="TableText"/>
              <w:rPr>
                <w:kern w:val="16"/>
              </w:rPr>
            </w:pPr>
            <w:r w:rsidRPr="009A6C54">
              <w:rPr>
                <w:kern w:val="16"/>
              </w:rPr>
              <w:t>Not used</w:t>
            </w:r>
          </w:p>
        </w:tc>
      </w:tr>
      <w:tr w:rsidR="00ED223E" w:rsidRPr="009A6C54" w14:paraId="26F2819A" w14:textId="77777777" w:rsidTr="00A77D27">
        <w:tc>
          <w:tcPr>
            <w:tcW w:w="720" w:type="dxa"/>
          </w:tcPr>
          <w:p w14:paraId="26F28192" w14:textId="77777777" w:rsidR="00ED223E" w:rsidRPr="009A6C54" w:rsidRDefault="00ED223E" w:rsidP="00A77D27">
            <w:pPr>
              <w:pStyle w:val="TableText"/>
              <w:rPr>
                <w:kern w:val="16"/>
              </w:rPr>
            </w:pPr>
            <w:r w:rsidRPr="009A6C54">
              <w:rPr>
                <w:kern w:val="16"/>
              </w:rPr>
              <w:t>43</w:t>
            </w:r>
          </w:p>
        </w:tc>
        <w:tc>
          <w:tcPr>
            <w:tcW w:w="720" w:type="dxa"/>
          </w:tcPr>
          <w:p w14:paraId="26F28193" w14:textId="77777777" w:rsidR="00ED223E" w:rsidRPr="009A6C54" w:rsidRDefault="00ED223E" w:rsidP="00A77D27">
            <w:pPr>
              <w:pStyle w:val="TableText"/>
              <w:rPr>
                <w:kern w:val="16"/>
              </w:rPr>
            </w:pPr>
            <w:r w:rsidRPr="009A6C54">
              <w:rPr>
                <w:kern w:val="16"/>
              </w:rPr>
              <w:t>12</w:t>
            </w:r>
          </w:p>
        </w:tc>
        <w:tc>
          <w:tcPr>
            <w:tcW w:w="720" w:type="dxa"/>
          </w:tcPr>
          <w:p w14:paraId="26F28194" w14:textId="77777777" w:rsidR="00ED223E" w:rsidRPr="009A6C54" w:rsidRDefault="00ED223E" w:rsidP="00A77D27">
            <w:pPr>
              <w:pStyle w:val="TableText"/>
              <w:rPr>
                <w:kern w:val="16"/>
              </w:rPr>
            </w:pPr>
            <w:r w:rsidRPr="009A6C54">
              <w:rPr>
                <w:kern w:val="16"/>
              </w:rPr>
              <w:t>CM</w:t>
            </w:r>
          </w:p>
        </w:tc>
        <w:tc>
          <w:tcPr>
            <w:tcW w:w="720" w:type="dxa"/>
          </w:tcPr>
          <w:p w14:paraId="26F28195" w14:textId="77777777" w:rsidR="00ED223E" w:rsidRPr="009A6C54" w:rsidRDefault="00ED223E" w:rsidP="00A77D27">
            <w:pPr>
              <w:pStyle w:val="TableText"/>
              <w:rPr>
                <w:kern w:val="16"/>
              </w:rPr>
            </w:pPr>
          </w:p>
        </w:tc>
        <w:tc>
          <w:tcPr>
            <w:tcW w:w="720" w:type="dxa"/>
          </w:tcPr>
          <w:p w14:paraId="26F28196" w14:textId="77777777" w:rsidR="00ED223E" w:rsidRPr="009A6C54" w:rsidRDefault="00ED223E" w:rsidP="00A77D27">
            <w:pPr>
              <w:pStyle w:val="TableText"/>
              <w:rPr>
                <w:kern w:val="16"/>
              </w:rPr>
            </w:pPr>
          </w:p>
        </w:tc>
        <w:tc>
          <w:tcPr>
            <w:tcW w:w="720" w:type="dxa"/>
          </w:tcPr>
          <w:p w14:paraId="26F28197" w14:textId="77777777" w:rsidR="00ED223E" w:rsidRPr="009A6C54" w:rsidRDefault="00ED223E" w:rsidP="00A77D27">
            <w:pPr>
              <w:pStyle w:val="TableText"/>
              <w:rPr>
                <w:kern w:val="16"/>
              </w:rPr>
            </w:pPr>
          </w:p>
        </w:tc>
        <w:tc>
          <w:tcPr>
            <w:tcW w:w="2462" w:type="dxa"/>
          </w:tcPr>
          <w:p w14:paraId="26F28198" w14:textId="77777777" w:rsidR="00ED223E" w:rsidRPr="009A6C54" w:rsidRDefault="00ED223E" w:rsidP="00A77D27">
            <w:pPr>
              <w:pStyle w:val="TableText"/>
              <w:rPr>
                <w:kern w:val="16"/>
              </w:rPr>
            </w:pPr>
            <w:r w:rsidRPr="009A6C54">
              <w:rPr>
                <w:kern w:val="16"/>
              </w:rPr>
              <w:t>Prior Temporary Location</w:t>
            </w:r>
          </w:p>
        </w:tc>
        <w:tc>
          <w:tcPr>
            <w:tcW w:w="2462" w:type="dxa"/>
          </w:tcPr>
          <w:p w14:paraId="26F28199" w14:textId="77777777" w:rsidR="00ED223E" w:rsidRPr="009A6C54" w:rsidRDefault="00ED223E" w:rsidP="00A77D27">
            <w:pPr>
              <w:pStyle w:val="TableText"/>
              <w:rPr>
                <w:kern w:val="16"/>
              </w:rPr>
            </w:pPr>
            <w:r w:rsidRPr="009A6C54">
              <w:rPr>
                <w:kern w:val="16"/>
              </w:rPr>
              <w:t>Not used</w:t>
            </w:r>
          </w:p>
        </w:tc>
      </w:tr>
      <w:tr w:rsidR="00ED223E" w:rsidRPr="009A6C54" w14:paraId="26F281A3" w14:textId="77777777" w:rsidTr="00A77D27">
        <w:tc>
          <w:tcPr>
            <w:tcW w:w="720" w:type="dxa"/>
          </w:tcPr>
          <w:p w14:paraId="26F2819B" w14:textId="77777777" w:rsidR="00ED223E" w:rsidRPr="009A6C54" w:rsidRDefault="00ED223E" w:rsidP="00A77D27">
            <w:pPr>
              <w:pStyle w:val="TableText"/>
              <w:rPr>
                <w:kern w:val="16"/>
              </w:rPr>
            </w:pPr>
            <w:r w:rsidRPr="009A6C54">
              <w:rPr>
                <w:kern w:val="16"/>
              </w:rPr>
              <w:t>44</w:t>
            </w:r>
          </w:p>
        </w:tc>
        <w:tc>
          <w:tcPr>
            <w:tcW w:w="720" w:type="dxa"/>
          </w:tcPr>
          <w:p w14:paraId="26F2819C" w14:textId="77777777" w:rsidR="00ED223E" w:rsidRPr="009A6C54" w:rsidRDefault="00ED223E" w:rsidP="00A77D27">
            <w:pPr>
              <w:pStyle w:val="TableText"/>
              <w:rPr>
                <w:kern w:val="16"/>
              </w:rPr>
            </w:pPr>
            <w:r w:rsidRPr="009A6C54">
              <w:rPr>
                <w:kern w:val="16"/>
              </w:rPr>
              <w:t>26</w:t>
            </w:r>
          </w:p>
        </w:tc>
        <w:tc>
          <w:tcPr>
            <w:tcW w:w="720" w:type="dxa"/>
          </w:tcPr>
          <w:p w14:paraId="26F2819D" w14:textId="77777777" w:rsidR="00ED223E" w:rsidRPr="009A6C54" w:rsidRDefault="00ED223E" w:rsidP="00A77D27">
            <w:pPr>
              <w:pStyle w:val="TableText"/>
              <w:rPr>
                <w:kern w:val="16"/>
              </w:rPr>
            </w:pPr>
            <w:r w:rsidRPr="009A6C54">
              <w:rPr>
                <w:kern w:val="16"/>
              </w:rPr>
              <w:t>TS</w:t>
            </w:r>
          </w:p>
        </w:tc>
        <w:tc>
          <w:tcPr>
            <w:tcW w:w="720" w:type="dxa"/>
          </w:tcPr>
          <w:p w14:paraId="26F2819E" w14:textId="77777777" w:rsidR="00ED223E" w:rsidRPr="009A6C54" w:rsidRDefault="00ED223E" w:rsidP="00A77D27">
            <w:pPr>
              <w:pStyle w:val="TableText"/>
              <w:rPr>
                <w:kern w:val="16"/>
              </w:rPr>
            </w:pPr>
          </w:p>
        </w:tc>
        <w:tc>
          <w:tcPr>
            <w:tcW w:w="720" w:type="dxa"/>
          </w:tcPr>
          <w:p w14:paraId="26F2819F" w14:textId="77777777" w:rsidR="00ED223E" w:rsidRPr="009A6C54" w:rsidRDefault="00ED223E" w:rsidP="00A77D27">
            <w:pPr>
              <w:pStyle w:val="TableText"/>
              <w:rPr>
                <w:kern w:val="16"/>
              </w:rPr>
            </w:pPr>
          </w:p>
        </w:tc>
        <w:tc>
          <w:tcPr>
            <w:tcW w:w="720" w:type="dxa"/>
          </w:tcPr>
          <w:p w14:paraId="26F281A0" w14:textId="77777777" w:rsidR="00ED223E" w:rsidRPr="009A6C54" w:rsidRDefault="00ED223E" w:rsidP="00A77D27">
            <w:pPr>
              <w:pStyle w:val="TableText"/>
              <w:rPr>
                <w:kern w:val="16"/>
              </w:rPr>
            </w:pPr>
          </w:p>
        </w:tc>
        <w:tc>
          <w:tcPr>
            <w:tcW w:w="2462" w:type="dxa"/>
          </w:tcPr>
          <w:p w14:paraId="26F281A1" w14:textId="77777777" w:rsidR="00ED223E" w:rsidRPr="009A6C54" w:rsidRDefault="00ED223E" w:rsidP="00A77D27">
            <w:pPr>
              <w:pStyle w:val="TableText"/>
              <w:rPr>
                <w:kern w:val="16"/>
              </w:rPr>
            </w:pPr>
            <w:r w:rsidRPr="009A6C54">
              <w:rPr>
                <w:kern w:val="16"/>
              </w:rPr>
              <w:t>Admit Date/Time</w:t>
            </w:r>
          </w:p>
        </w:tc>
        <w:tc>
          <w:tcPr>
            <w:tcW w:w="2462" w:type="dxa"/>
          </w:tcPr>
          <w:p w14:paraId="26F281A2" w14:textId="77777777" w:rsidR="00ED223E" w:rsidRPr="009A6C54" w:rsidRDefault="00ED223E" w:rsidP="00A77D27">
            <w:pPr>
              <w:pStyle w:val="TableText"/>
              <w:rPr>
                <w:kern w:val="16"/>
              </w:rPr>
            </w:pPr>
            <w:r w:rsidRPr="009A6C54">
              <w:rPr>
                <w:kern w:val="16"/>
              </w:rPr>
              <w:t>Date/time of encounter</w:t>
            </w:r>
          </w:p>
        </w:tc>
      </w:tr>
      <w:tr w:rsidR="00ED223E" w:rsidRPr="009A6C54" w14:paraId="26F281AC" w14:textId="77777777" w:rsidTr="00A77D27">
        <w:tc>
          <w:tcPr>
            <w:tcW w:w="720" w:type="dxa"/>
          </w:tcPr>
          <w:p w14:paraId="26F281A4" w14:textId="77777777" w:rsidR="00ED223E" w:rsidRPr="009A6C54" w:rsidRDefault="00ED223E" w:rsidP="00A77D27">
            <w:pPr>
              <w:pStyle w:val="TableText"/>
            </w:pPr>
            <w:r w:rsidRPr="009A6C54">
              <w:t>45</w:t>
            </w:r>
          </w:p>
        </w:tc>
        <w:tc>
          <w:tcPr>
            <w:tcW w:w="720" w:type="dxa"/>
          </w:tcPr>
          <w:p w14:paraId="26F281A5" w14:textId="77777777" w:rsidR="00ED223E" w:rsidRPr="009A6C54" w:rsidRDefault="00ED223E" w:rsidP="00A77D27">
            <w:pPr>
              <w:pStyle w:val="TableText"/>
            </w:pPr>
            <w:r w:rsidRPr="009A6C54">
              <w:t>26</w:t>
            </w:r>
          </w:p>
        </w:tc>
        <w:tc>
          <w:tcPr>
            <w:tcW w:w="720" w:type="dxa"/>
          </w:tcPr>
          <w:p w14:paraId="26F281A6" w14:textId="77777777" w:rsidR="00ED223E" w:rsidRPr="009A6C54" w:rsidRDefault="00ED223E" w:rsidP="00A77D27">
            <w:pPr>
              <w:pStyle w:val="TableText"/>
            </w:pPr>
            <w:r w:rsidRPr="009A6C54">
              <w:t>TS</w:t>
            </w:r>
          </w:p>
        </w:tc>
        <w:tc>
          <w:tcPr>
            <w:tcW w:w="720" w:type="dxa"/>
          </w:tcPr>
          <w:p w14:paraId="26F281A7" w14:textId="77777777" w:rsidR="00ED223E" w:rsidRPr="009A6C54" w:rsidRDefault="00ED223E" w:rsidP="00A77D27">
            <w:pPr>
              <w:pStyle w:val="TableText"/>
            </w:pPr>
          </w:p>
        </w:tc>
        <w:tc>
          <w:tcPr>
            <w:tcW w:w="720" w:type="dxa"/>
          </w:tcPr>
          <w:p w14:paraId="26F281A8" w14:textId="77777777" w:rsidR="00ED223E" w:rsidRPr="009A6C54" w:rsidRDefault="00ED223E" w:rsidP="00A77D27">
            <w:pPr>
              <w:pStyle w:val="TableText"/>
            </w:pPr>
          </w:p>
        </w:tc>
        <w:tc>
          <w:tcPr>
            <w:tcW w:w="720" w:type="dxa"/>
          </w:tcPr>
          <w:p w14:paraId="26F281A9" w14:textId="77777777" w:rsidR="00ED223E" w:rsidRPr="009A6C54" w:rsidRDefault="00ED223E" w:rsidP="00A77D27">
            <w:pPr>
              <w:pStyle w:val="TableText"/>
            </w:pPr>
          </w:p>
        </w:tc>
        <w:tc>
          <w:tcPr>
            <w:tcW w:w="2462" w:type="dxa"/>
          </w:tcPr>
          <w:p w14:paraId="26F281AA" w14:textId="77777777" w:rsidR="00ED223E" w:rsidRPr="009A6C54" w:rsidRDefault="00ED223E" w:rsidP="00A77D27">
            <w:pPr>
              <w:pStyle w:val="TableText"/>
            </w:pPr>
            <w:r w:rsidRPr="009A6C54">
              <w:t>Discharge Date/Time</w:t>
            </w:r>
          </w:p>
        </w:tc>
        <w:tc>
          <w:tcPr>
            <w:tcW w:w="2462" w:type="dxa"/>
          </w:tcPr>
          <w:p w14:paraId="26F281AB" w14:textId="77777777" w:rsidR="00ED223E" w:rsidRPr="009A6C54" w:rsidRDefault="00ED223E" w:rsidP="00A77D27">
            <w:pPr>
              <w:pStyle w:val="TableText"/>
            </w:pPr>
            <w:r w:rsidRPr="009A6C54">
              <w:t>Not used</w:t>
            </w:r>
          </w:p>
        </w:tc>
      </w:tr>
      <w:tr w:rsidR="00ED223E" w:rsidRPr="009A6C54" w14:paraId="26F281B5" w14:textId="77777777" w:rsidTr="00A77D27">
        <w:tc>
          <w:tcPr>
            <w:tcW w:w="720" w:type="dxa"/>
          </w:tcPr>
          <w:p w14:paraId="26F281AD" w14:textId="77777777" w:rsidR="00ED223E" w:rsidRPr="009A6C54" w:rsidRDefault="00ED223E" w:rsidP="00A77D27">
            <w:pPr>
              <w:pStyle w:val="TableText"/>
            </w:pPr>
            <w:r w:rsidRPr="009A6C54">
              <w:t>46</w:t>
            </w:r>
          </w:p>
        </w:tc>
        <w:tc>
          <w:tcPr>
            <w:tcW w:w="720" w:type="dxa"/>
          </w:tcPr>
          <w:p w14:paraId="26F281AE" w14:textId="77777777" w:rsidR="00ED223E" w:rsidRPr="009A6C54" w:rsidRDefault="00ED223E" w:rsidP="00A77D27">
            <w:pPr>
              <w:pStyle w:val="TableText"/>
            </w:pPr>
            <w:r w:rsidRPr="009A6C54">
              <w:t>12</w:t>
            </w:r>
          </w:p>
        </w:tc>
        <w:tc>
          <w:tcPr>
            <w:tcW w:w="720" w:type="dxa"/>
          </w:tcPr>
          <w:p w14:paraId="26F281AF" w14:textId="77777777" w:rsidR="00ED223E" w:rsidRPr="009A6C54" w:rsidRDefault="00ED223E" w:rsidP="00A77D27">
            <w:pPr>
              <w:pStyle w:val="TableText"/>
            </w:pPr>
            <w:r w:rsidRPr="009A6C54">
              <w:t>NM</w:t>
            </w:r>
          </w:p>
        </w:tc>
        <w:tc>
          <w:tcPr>
            <w:tcW w:w="720" w:type="dxa"/>
          </w:tcPr>
          <w:p w14:paraId="26F281B0" w14:textId="77777777" w:rsidR="00ED223E" w:rsidRPr="009A6C54" w:rsidRDefault="00ED223E" w:rsidP="00A77D27">
            <w:pPr>
              <w:pStyle w:val="TableText"/>
            </w:pPr>
          </w:p>
        </w:tc>
        <w:tc>
          <w:tcPr>
            <w:tcW w:w="720" w:type="dxa"/>
          </w:tcPr>
          <w:p w14:paraId="26F281B1" w14:textId="77777777" w:rsidR="00ED223E" w:rsidRPr="009A6C54" w:rsidRDefault="00ED223E" w:rsidP="00A77D27">
            <w:pPr>
              <w:pStyle w:val="TableText"/>
            </w:pPr>
          </w:p>
        </w:tc>
        <w:tc>
          <w:tcPr>
            <w:tcW w:w="720" w:type="dxa"/>
          </w:tcPr>
          <w:p w14:paraId="26F281B2" w14:textId="77777777" w:rsidR="00ED223E" w:rsidRPr="009A6C54" w:rsidRDefault="00ED223E" w:rsidP="00A77D27">
            <w:pPr>
              <w:pStyle w:val="TableText"/>
            </w:pPr>
          </w:p>
        </w:tc>
        <w:tc>
          <w:tcPr>
            <w:tcW w:w="2462" w:type="dxa"/>
          </w:tcPr>
          <w:p w14:paraId="26F281B3" w14:textId="77777777" w:rsidR="00ED223E" w:rsidRPr="009A6C54" w:rsidRDefault="00ED223E" w:rsidP="00A77D27">
            <w:pPr>
              <w:pStyle w:val="TableText"/>
            </w:pPr>
            <w:r w:rsidRPr="009A6C54">
              <w:t>Current Patient Balance</w:t>
            </w:r>
          </w:p>
        </w:tc>
        <w:tc>
          <w:tcPr>
            <w:tcW w:w="2462" w:type="dxa"/>
          </w:tcPr>
          <w:p w14:paraId="26F281B4" w14:textId="77777777" w:rsidR="00ED223E" w:rsidRPr="009A6C54" w:rsidRDefault="00ED223E" w:rsidP="00A77D27">
            <w:pPr>
              <w:pStyle w:val="TableText"/>
            </w:pPr>
            <w:r w:rsidRPr="009A6C54">
              <w:t>Not used</w:t>
            </w:r>
          </w:p>
        </w:tc>
      </w:tr>
      <w:tr w:rsidR="00ED223E" w:rsidRPr="009A6C54" w14:paraId="26F281BE" w14:textId="77777777" w:rsidTr="00A77D27">
        <w:tc>
          <w:tcPr>
            <w:tcW w:w="720" w:type="dxa"/>
          </w:tcPr>
          <w:p w14:paraId="26F281B6" w14:textId="77777777" w:rsidR="00ED223E" w:rsidRPr="009A6C54" w:rsidRDefault="00ED223E" w:rsidP="00A77D27">
            <w:pPr>
              <w:pStyle w:val="TableText"/>
            </w:pPr>
            <w:r w:rsidRPr="009A6C54">
              <w:t>47</w:t>
            </w:r>
          </w:p>
        </w:tc>
        <w:tc>
          <w:tcPr>
            <w:tcW w:w="720" w:type="dxa"/>
          </w:tcPr>
          <w:p w14:paraId="26F281B7" w14:textId="77777777" w:rsidR="00ED223E" w:rsidRPr="009A6C54" w:rsidRDefault="00ED223E" w:rsidP="00A77D27">
            <w:pPr>
              <w:pStyle w:val="TableText"/>
            </w:pPr>
            <w:r w:rsidRPr="009A6C54">
              <w:t>12</w:t>
            </w:r>
          </w:p>
        </w:tc>
        <w:tc>
          <w:tcPr>
            <w:tcW w:w="720" w:type="dxa"/>
          </w:tcPr>
          <w:p w14:paraId="26F281B8" w14:textId="77777777" w:rsidR="00ED223E" w:rsidRPr="009A6C54" w:rsidRDefault="00ED223E" w:rsidP="00A77D27">
            <w:pPr>
              <w:pStyle w:val="TableText"/>
            </w:pPr>
            <w:r w:rsidRPr="009A6C54">
              <w:t>NM</w:t>
            </w:r>
          </w:p>
        </w:tc>
        <w:tc>
          <w:tcPr>
            <w:tcW w:w="720" w:type="dxa"/>
          </w:tcPr>
          <w:p w14:paraId="26F281B9" w14:textId="77777777" w:rsidR="00ED223E" w:rsidRPr="009A6C54" w:rsidRDefault="00ED223E" w:rsidP="00A77D27">
            <w:pPr>
              <w:pStyle w:val="TableText"/>
            </w:pPr>
          </w:p>
        </w:tc>
        <w:tc>
          <w:tcPr>
            <w:tcW w:w="720" w:type="dxa"/>
          </w:tcPr>
          <w:p w14:paraId="26F281BA" w14:textId="77777777" w:rsidR="00ED223E" w:rsidRPr="009A6C54" w:rsidRDefault="00ED223E" w:rsidP="00A77D27">
            <w:pPr>
              <w:pStyle w:val="TableText"/>
            </w:pPr>
          </w:p>
        </w:tc>
        <w:tc>
          <w:tcPr>
            <w:tcW w:w="720" w:type="dxa"/>
          </w:tcPr>
          <w:p w14:paraId="26F281BB" w14:textId="77777777" w:rsidR="00ED223E" w:rsidRPr="009A6C54" w:rsidRDefault="00ED223E" w:rsidP="00A77D27">
            <w:pPr>
              <w:pStyle w:val="TableText"/>
            </w:pPr>
          </w:p>
        </w:tc>
        <w:tc>
          <w:tcPr>
            <w:tcW w:w="2462" w:type="dxa"/>
          </w:tcPr>
          <w:p w14:paraId="26F281BC" w14:textId="77777777" w:rsidR="00ED223E" w:rsidRPr="009A6C54" w:rsidRDefault="00ED223E" w:rsidP="00A77D27">
            <w:pPr>
              <w:pStyle w:val="TableText"/>
            </w:pPr>
            <w:r w:rsidRPr="009A6C54">
              <w:t>Total Charges</w:t>
            </w:r>
          </w:p>
        </w:tc>
        <w:tc>
          <w:tcPr>
            <w:tcW w:w="2462" w:type="dxa"/>
          </w:tcPr>
          <w:p w14:paraId="26F281BD" w14:textId="77777777" w:rsidR="00ED223E" w:rsidRPr="009A6C54" w:rsidRDefault="00ED223E" w:rsidP="00A77D27">
            <w:pPr>
              <w:pStyle w:val="TableText"/>
            </w:pPr>
            <w:r w:rsidRPr="009A6C54">
              <w:t>Not used</w:t>
            </w:r>
          </w:p>
        </w:tc>
      </w:tr>
      <w:tr w:rsidR="00ED223E" w:rsidRPr="009A6C54" w14:paraId="26F281C7" w14:textId="77777777" w:rsidTr="00A77D27">
        <w:tc>
          <w:tcPr>
            <w:tcW w:w="720" w:type="dxa"/>
          </w:tcPr>
          <w:p w14:paraId="26F281BF" w14:textId="77777777" w:rsidR="00ED223E" w:rsidRPr="009A6C54" w:rsidRDefault="00ED223E" w:rsidP="00A77D27">
            <w:pPr>
              <w:pStyle w:val="TableText"/>
            </w:pPr>
            <w:r w:rsidRPr="009A6C54">
              <w:t>48</w:t>
            </w:r>
          </w:p>
        </w:tc>
        <w:tc>
          <w:tcPr>
            <w:tcW w:w="720" w:type="dxa"/>
          </w:tcPr>
          <w:p w14:paraId="26F281C0" w14:textId="77777777" w:rsidR="00ED223E" w:rsidRPr="009A6C54" w:rsidRDefault="00ED223E" w:rsidP="00A77D27">
            <w:pPr>
              <w:pStyle w:val="TableText"/>
            </w:pPr>
            <w:r w:rsidRPr="009A6C54">
              <w:t>12</w:t>
            </w:r>
          </w:p>
        </w:tc>
        <w:tc>
          <w:tcPr>
            <w:tcW w:w="720" w:type="dxa"/>
          </w:tcPr>
          <w:p w14:paraId="26F281C1" w14:textId="77777777" w:rsidR="00ED223E" w:rsidRPr="009A6C54" w:rsidRDefault="00ED223E" w:rsidP="00A77D27">
            <w:pPr>
              <w:pStyle w:val="TableText"/>
            </w:pPr>
            <w:r w:rsidRPr="009A6C54">
              <w:t>NM</w:t>
            </w:r>
          </w:p>
        </w:tc>
        <w:tc>
          <w:tcPr>
            <w:tcW w:w="720" w:type="dxa"/>
          </w:tcPr>
          <w:p w14:paraId="26F281C2" w14:textId="77777777" w:rsidR="00ED223E" w:rsidRPr="009A6C54" w:rsidRDefault="00ED223E" w:rsidP="00A77D27">
            <w:pPr>
              <w:pStyle w:val="TableText"/>
            </w:pPr>
          </w:p>
        </w:tc>
        <w:tc>
          <w:tcPr>
            <w:tcW w:w="720" w:type="dxa"/>
          </w:tcPr>
          <w:p w14:paraId="26F281C3" w14:textId="77777777" w:rsidR="00ED223E" w:rsidRPr="009A6C54" w:rsidRDefault="00ED223E" w:rsidP="00A77D27">
            <w:pPr>
              <w:pStyle w:val="TableText"/>
            </w:pPr>
          </w:p>
        </w:tc>
        <w:tc>
          <w:tcPr>
            <w:tcW w:w="720" w:type="dxa"/>
          </w:tcPr>
          <w:p w14:paraId="26F281C4" w14:textId="77777777" w:rsidR="00ED223E" w:rsidRPr="009A6C54" w:rsidRDefault="00ED223E" w:rsidP="00A77D27">
            <w:pPr>
              <w:pStyle w:val="TableText"/>
            </w:pPr>
          </w:p>
        </w:tc>
        <w:tc>
          <w:tcPr>
            <w:tcW w:w="2462" w:type="dxa"/>
          </w:tcPr>
          <w:p w14:paraId="26F281C5" w14:textId="77777777" w:rsidR="00ED223E" w:rsidRPr="009A6C54" w:rsidRDefault="00ED223E" w:rsidP="00A77D27">
            <w:pPr>
              <w:pStyle w:val="TableText"/>
            </w:pPr>
            <w:r w:rsidRPr="009A6C54">
              <w:t>Total Adjustments</w:t>
            </w:r>
          </w:p>
        </w:tc>
        <w:tc>
          <w:tcPr>
            <w:tcW w:w="2462" w:type="dxa"/>
          </w:tcPr>
          <w:p w14:paraId="26F281C6" w14:textId="77777777" w:rsidR="00ED223E" w:rsidRPr="009A6C54" w:rsidRDefault="00ED223E" w:rsidP="00A77D27">
            <w:pPr>
              <w:pStyle w:val="TableText"/>
            </w:pPr>
            <w:r w:rsidRPr="009A6C54">
              <w:t>Not used</w:t>
            </w:r>
          </w:p>
        </w:tc>
      </w:tr>
      <w:tr w:rsidR="00ED223E" w:rsidRPr="009A6C54" w14:paraId="26F281D0" w14:textId="77777777" w:rsidTr="00A77D27">
        <w:tc>
          <w:tcPr>
            <w:tcW w:w="720" w:type="dxa"/>
          </w:tcPr>
          <w:p w14:paraId="26F281C8" w14:textId="77777777" w:rsidR="00ED223E" w:rsidRPr="009A6C54" w:rsidRDefault="00ED223E" w:rsidP="00A77D27">
            <w:pPr>
              <w:pStyle w:val="TableText"/>
            </w:pPr>
            <w:r w:rsidRPr="009A6C54">
              <w:t>49</w:t>
            </w:r>
          </w:p>
        </w:tc>
        <w:tc>
          <w:tcPr>
            <w:tcW w:w="720" w:type="dxa"/>
          </w:tcPr>
          <w:p w14:paraId="26F281C9" w14:textId="77777777" w:rsidR="00ED223E" w:rsidRPr="009A6C54" w:rsidRDefault="00ED223E" w:rsidP="00A77D27">
            <w:pPr>
              <w:pStyle w:val="TableText"/>
            </w:pPr>
            <w:r w:rsidRPr="009A6C54">
              <w:t>12</w:t>
            </w:r>
          </w:p>
        </w:tc>
        <w:tc>
          <w:tcPr>
            <w:tcW w:w="720" w:type="dxa"/>
          </w:tcPr>
          <w:p w14:paraId="26F281CA" w14:textId="77777777" w:rsidR="00ED223E" w:rsidRPr="009A6C54" w:rsidRDefault="00ED223E" w:rsidP="00A77D27">
            <w:pPr>
              <w:pStyle w:val="TableText"/>
            </w:pPr>
            <w:r w:rsidRPr="009A6C54">
              <w:t>NM</w:t>
            </w:r>
          </w:p>
        </w:tc>
        <w:tc>
          <w:tcPr>
            <w:tcW w:w="720" w:type="dxa"/>
          </w:tcPr>
          <w:p w14:paraId="26F281CB" w14:textId="77777777" w:rsidR="00ED223E" w:rsidRPr="009A6C54" w:rsidRDefault="00ED223E" w:rsidP="00A77D27">
            <w:pPr>
              <w:pStyle w:val="TableText"/>
            </w:pPr>
          </w:p>
        </w:tc>
        <w:tc>
          <w:tcPr>
            <w:tcW w:w="720" w:type="dxa"/>
          </w:tcPr>
          <w:p w14:paraId="26F281CC" w14:textId="77777777" w:rsidR="00ED223E" w:rsidRPr="009A6C54" w:rsidRDefault="00ED223E" w:rsidP="00A77D27">
            <w:pPr>
              <w:pStyle w:val="TableText"/>
            </w:pPr>
          </w:p>
        </w:tc>
        <w:tc>
          <w:tcPr>
            <w:tcW w:w="720" w:type="dxa"/>
          </w:tcPr>
          <w:p w14:paraId="26F281CD" w14:textId="77777777" w:rsidR="00ED223E" w:rsidRPr="009A6C54" w:rsidRDefault="00ED223E" w:rsidP="00A77D27">
            <w:pPr>
              <w:pStyle w:val="TableText"/>
            </w:pPr>
          </w:p>
        </w:tc>
        <w:tc>
          <w:tcPr>
            <w:tcW w:w="2462" w:type="dxa"/>
          </w:tcPr>
          <w:p w14:paraId="26F281CE" w14:textId="77777777" w:rsidR="00ED223E" w:rsidRPr="009A6C54" w:rsidRDefault="00ED223E" w:rsidP="00A77D27">
            <w:pPr>
              <w:pStyle w:val="TableText"/>
            </w:pPr>
            <w:r w:rsidRPr="009A6C54">
              <w:t>Total Payments</w:t>
            </w:r>
          </w:p>
        </w:tc>
        <w:tc>
          <w:tcPr>
            <w:tcW w:w="2462" w:type="dxa"/>
          </w:tcPr>
          <w:p w14:paraId="26F281CF" w14:textId="77777777" w:rsidR="00ED223E" w:rsidRPr="009A6C54" w:rsidRDefault="00ED223E" w:rsidP="00A77D27">
            <w:pPr>
              <w:pStyle w:val="TableText"/>
            </w:pPr>
            <w:r w:rsidRPr="009A6C54">
              <w:t>Not used</w:t>
            </w:r>
          </w:p>
        </w:tc>
      </w:tr>
      <w:tr w:rsidR="00ED223E" w:rsidRPr="009A6C54" w14:paraId="26F281D9" w14:textId="77777777" w:rsidTr="00A77D27">
        <w:tc>
          <w:tcPr>
            <w:tcW w:w="720" w:type="dxa"/>
          </w:tcPr>
          <w:p w14:paraId="26F281D1" w14:textId="77777777" w:rsidR="00ED223E" w:rsidRPr="009A6C54" w:rsidRDefault="00ED223E" w:rsidP="00A77D27">
            <w:pPr>
              <w:pStyle w:val="TableText"/>
            </w:pPr>
            <w:r w:rsidRPr="009A6C54">
              <w:t>50</w:t>
            </w:r>
          </w:p>
        </w:tc>
        <w:tc>
          <w:tcPr>
            <w:tcW w:w="720" w:type="dxa"/>
          </w:tcPr>
          <w:p w14:paraId="26F281D2" w14:textId="77777777" w:rsidR="00ED223E" w:rsidRPr="009A6C54" w:rsidRDefault="00ED223E" w:rsidP="00A77D27">
            <w:pPr>
              <w:pStyle w:val="TableText"/>
            </w:pPr>
            <w:r w:rsidRPr="009A6C54">
              <w:t>20</w:t>
            </w:r>
          </w:p>
        </w:tc>
        <w:tc>
          <w:tcPr>
            <w:tcW w:w="720" w:type="dxa"/>
          </w:tcPr>
          <w:p w14:paraId="26F281D3" w14:textId="77777777" w:rsidR="00ED223E" w:rsidRPr="009A6C54" w:rsidRDefault="00ED223E" w:rsidP="00A77D27">
            <w:pPr>
              <w:pStyle w:val="TableText"/>
            </w:pPr>
            <w:r w:rsidRPr="009A6C54">
              <w:t>CM</w:t>
            </w:r>
          </w:p>
        </w:tc>
        <w:tc>
          <w:tcPr>
            <w:tcW w:w="720" w:type="dxa"/>
          </w:tcPr>
          <w:p w14:paraId="26F281D4" w14:textId="77777777" w:rsidR="00ED223E" w:rsidRPr="009A6C54" w:rsidRDefault="00ED223E" w:rsidP="00A77D27">
            <w:pPr>
              <w:pStyle w:val="TableText"/>
            </w:pPr>
          </w:p>
        </w:tc>
        <w:tc>
          <w:tcPr>
            <w:tcW w:w="720" w:type="dxa"/>
          </w:tcPr>
          <w:p w14:paraId="26F281D5" w14:textId="77777777" w:rsidR="00ED223E" w:rsidRPr="009A6C54" w:rsidRDefault="00ED223E" w:rsidP="00A77D27">
            <w:pPr>
              <w:pStyle w:val="TableText"/>
            </w:pPr>
          </w:p>
        </w:tc>
        <w:tc>
          <w:tcPr>
            <w:tcW w:w="720" w:type="dxa"/>
          </w:tcPr>
          <w:p w14:paraId="26F281D6" w14:textId="77777777" w:rsidR="00ED223E" w:rsidRPr="009A6C54" w:rsidRDefault="00ED223E" w:rsidP="00A77D27">
            <w:pPr>
              <w:pStyle w:val="TableText"/>
            </w:pPr>
          </w:p>
        </w:tc>
        <w:tc>
          <w:tcPr>
            <w:tcW w:w="2462" w:type="dxa"/>
          </w:tcPr>
          <w:p w14:paraId="26F281D7" w14:textId="77777777" w:rsidR="00ED223E" w:rsidRPr="009A6C54" w:rsidRDefault="00ED223E" w:rsidP="00A77D27">
            <w:pPr>
              <w:pStyle w:val="TableText"/>
            </w:pPr>
            <w:r w:rsidRPr="009A6C54">
              <w:t>Alternate Visit ID</w:t>
            </w:r>
          </w:p>
        </w:tc>
        <w:tc>
          <w:tcPr>
            <w:tcW w:w="2462" w:type="dxa"/>
          </w:tcPr>
          <w:p w14:paraId="26F281D8" w14:textId="77777777" w:rsidR="00ED223E" w:rsidRPr="009A6C54" w:rsidRDefault="00ED223E" w:rsidP="00A77D27">
            <w:pPr>
              <w:pStyle w:val="TableText"/>
            </w:pPr>
            <w:r w:rsidRPr="009A6C54">
              <w:t>Unique Identifier (PCE)</w:t>
            </w:r>
          </w:p>
        </w:tc>
      </w:tr>
    </w:tbl>
    <w:p w14:paraId="26F281DA" w14:textId="77777777" w:rsidR="003539BA" w:rsidRPr="009A6C54" w:rsidRDefault="003539BA" w:rsidP="00041002">
      <w:pPr>
        <w:pStyle w:val="Heading3"/>
        <w:rPr>
          <w:lang w:val="en-US"/>
        </w:rPr>
      </w:pPr>
      <w:bookmarkStart w:id="320" w:name="_Toc518911313"/>
      <w:r w:rsidRPr="009A6C54">
        <w:lastRenderedPageBreak/>
        <w:t>PV2 - Patient Visit - Additional Information Segment</w:t>
      </w:r>
      <w:bookmarkEnd w:id="320"/>
    </w:p>
    <w:p w14:paraId="26F281DB" w14:textId="12C08931" w:rsidR="000E6F8B" w:rsidRPr="009A6C54" w:rsidRDefault="000E6F8B" w:rsidP="00741C15">
      <w:pPr>
        <w:pStyle w:val="Caption"/>
      </w:pPr>
      <w:bookmarkStart w:id="321" w:name="_Toc517426454"/>
      <w:r w:rsidRPr="009A6C54">
        <w:t xml:space="preserve">Table </w:t>
      </w:r>
      <w:r w:rsidR="007E52CE">
        <w:fldChar w:fldCharType="begin"/>
      </w:r>
      <w:r w:rsidR="007E52CE">
        <w:instrText xml:space="preserve"> SEQ Table \* ARABIC </w:instrText>
      </w:r>
      <w:r w:rsidR="007E52CE">
        <w:fldChar w:fldCharType="separate"/>
      </w:r>
      <w:r w:rsidR="00D555E0">
        <w:rPr>
          <w:noProof/>
        </w:rPr>
        <w:t>50</w:t>
      </w:r>
      <w:r w:rsidR="007E52CE">
        <w:rPr>
          <w:noProof/>
        </w:rPr>
        <w:fldChar w:fldCharType="end"/>
      </w:r>
      <w:r w:rsidRPr="009A6C54">
        <w:t>: PV2 Additional Information Segment</w:t>
      </w:r>
      <w:bookmarkEnd w:id="321"/>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14:paraId="26F281E6" w14:textId="77777777" w:rsidTr="002B5785">
        <w:trPr>
          <w:tblHeader/>
        </w:trPr>
        <w:tc>
          <w:tcPr>
            <w:tcW w:w="720" w:type="dxa"/>
            <w:tcBorders>
              <w:top w:val="single" w:sz="12" w:space="0" w:color="auto"/>
              <w:bottom w:val="single" w:sz="6" w:space="0" w:color="auto"/>
            </w:tcBorders>
            <w:shd w:val="clear" w:color="auto" w:fill="BFBFBF"/>
          </w:tcPr>
          <w:p w14:paraId="26F281DC" w14:textId="77777777" w:rsidR="00855899" w:rsidRPr="009A6C54" w:rsidRDefault="00855899" w:rsidP="00A77D27">
            <w:pPr>
              <w:pStyle w:val="TableHeading"/>
            </w:pPr>
            <w:bookmarkStart w:id="322" w:name="ColumnTitle_49"/>
            <w:bookmarkEnd w:id="322"/>
            <w:r w:rsidRPr="009A6C54">
              <w:t>SEQ</w:t>
            </w:r>
          </w:p>
        </w:tc>
        <w:tc>
          <w:tcPr>
            <w:tcW w:w="720" w:type="dxa"/>
            <w:tcBorders>
              <w:top w:val="single" w:sz="12" w:space="0" w:color="auto"/>
              <w:bottom w:val="single" w:sz="6" w:space="0" w:color="auto"/>
            </w:tcBorders>
            <w:shd w:val="clear" w:color="auto" w:fill="BFBFBF"/>
          </w:tcPr>
          <w:p w14:paraId="26F281DD" w14:textId="77777777"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14:paraId="26F281DE" w14:textId="77777777"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14:paraId="26F281DF" w14:textId="77777777"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14:paraId="26F281E0" w14:textId="77777777"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14:paraId="26F281E1" w14:textId="77777777"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14:paraId="26F281E2" w14:textId="77777777"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14:paraId="26F281E3" w14:textId="77777777"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14:paraId="26F281E4" w14:textId="77777777" w:rsidR="00855899" w:rsidRPr="009A6C54" w:rsidRDefault="00855899" w:rsidP="00A77D27">
            <w:pPr>
              <w:pStyle w:val="TableHeading"/>
              <w:rPr>
                <w:caps/>
              </w:rPr>
            </w:pPr>
            <w:r w:rsidRPr="009A6C54">
              <w:rPr>
                <w:caps/>
              </w:rPr>
              <w:t>Vista</w:t>
            </w:r>
          </w:p>
          <w:p w14:paraId="26F281E5" w14:textId="77777777" w:rsidR="00855899" w:rsidRPr="009A6C54" w:rsidRDefault="00855899" w:rsidP="00A77D27">
            <w:pPr>
              <w:pStyle w:val="TableHeading"/>
            </w:pPr>
            <w:r w:rsidRPr="009A6C54">
              <w:rPr>
                <w:caps/>
              </w:rPr>
              <w:t>Description</w:t>
            </w:r>
          </w:p>
        </w:tc>
      </w:tr>
      <w:tr w:rsidR="00855899" w:rsidRPr="009A6C54" w14:paraId="26F281F0" w14:textId="77777777" w:rsidTr="00A77D27">
        <w:tc>
          <w:tcPr>
            <w:tcW w:w="720" w:type="dxa"/>
            <w:tcBorders>
              <w:top w:val="single" w:sz="6" w:space="0" w:color="auto"/>
            </w:tcBorders>
          </w:tcPr>
          <w:p w14:paraId="26F281E7" w14:textId="77777777"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14:paraId="26F281E8" w14:textId="77777777"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14:paraId="26F281E9" w14:textId="77777777"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14:paraId="26F281EA" w14:textId="77777777"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14:paraId="26F281EB" w14:textId="77777777" w:rsidR="00855899" w:rsidRPr="009A6C54" w:rsidRDefault="00855899" w:rsidP="00A77D27">
            <w:pPr>
              <w:pStyle w:val="TableText"/>
              <w:rPr>
                <w:kern w:val="16"/>
              </w:rPr>
            </w:pPr>
          </w:p>
        </w:tc>
        <w:tc>
          <w:tcPr>
            <w:tcW w:w="720" w:type="dxa"/>
            <w:tcBorders>
              <w:top w:val="single" w:sz="6" w:space="0" w:color="auto"/>
            </w:tcBorders>
          </w:tcPr>
          <w:p w14:paraId="26F281EC" w14:textId="77777777" w:rsidR="00855899" w:rsidRPr="009A6C54" w:rsidRDefault="00855899" w:rsidP="00A77D27">
            <w:pPr>
              <w:pStyle w:val="TableText"/>
              <w:rPr>
                <w:kern w:val="16"/>
              </w:rPr>
            </w:pPr>
          </w:p>
        </w:tc>
        <w:tc>
          <w:tcPr>
            <w:tcW w:w="839" w:type="dxa"/>
            <w:tcBorders>
              <w:top w:val="single" w:sz="6" w:space="0" w:color="auto"/>
            </w:tcBorders>
          </w:tcPr>
          <w:p w14:paraId="26F281ED" w14:textId="77777777"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14:paraId="26F281EE" w14:textId="77777777"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14:paraId="26F281EF" w14:textId="77777777" w:rsidR="00855899" w:rsidRPr="009A6C54" w:rsidRDefault="00855899" w:rsidP="00A77D27">
            <w:pPr>
              <w:pStyle w:val="TableText"/>
              <w:rPr>
                <w:kern w:val="16"/>
              </w:rPr>
            </w:pPr>
            <w:r w:rsidRPr="009A6C54">
              <w:rPr>
                <w:kern w:val="16"/>
              </w:rPr>
              <w:t>Not used</w:t>
            </w:r>
          </w:p>
        </w:tc>
      </w:tr>
      <w:tr w:rsidR="00855899" w:rsidRPr="009A6C54" w14:paraId="26F281FA" w14:textId="77777777" w:rsidTr="00A77D27">
        <w:tc>
          <w:tcPr>
            <w:tcW w:w="720" w:type="dxa"/>
          </w:tcPr>
          <w:p w14:paraId="26F281F1" w14:textId="77777777" w:rsidR="00855899" w:rsidRPr="009A6C54" w:rsidRDefault="00855899" w:rsidP="00A77D27">
            <w:pPr>
              <w:pStyle w:val="TableText"/>
              <w:rPr>
                <w:kern w:val="16"/>
              </w:rPr>
            </w:pPr>
            <w:r w:rsidRPr="009A6C54">
              <w:rPr>
                <w:kern w:val="16"/>
              </w:rPr>
              <w:t>2</w:t>
            </w:r>
          </w:p>
        </w:tc>
        <w:tc>
          <w:tcPr>
            <w:tcW w:w="720" w:type="dxa"/>
          </w:tcPr>
          <w:p w14:paraId="26F281F2" w14:textId="77777777" w:rsidR="00855899" w:rsidRPr="009A6C54" w:rsidRDefault="00855899" w:rsidP="00A77D27">
            <w:pPr>
              <w:pStyle w:val="TableText"/>
              <w:rPr>
                <w:kern w:val="16"/>
              </w:rPr>
            </w:pPr>
            <w:r w:rsidRPr="009A6C54">
              <w:rPr>
                <w:kern w:val="16"/>
              </w:rPr>
              <w:t>250</w:t>
            </w:r>
          </w:p>
        </w:tc>
        <w:tc>
          <w:tcPr>
            <w:tcW w:w="720" w:type="dxa"/>
          </w:tcPr>
          <w:p w14:paraId="26F281F3" w14:textId="77777777" w:rsidR="00855899" w:rsidRPr="009A6C54" w:rsidRDefault="00855899" w:rsidP="00A77D27">
            <w:pPr>
              <w:pStyle w:val="TableText"/>
              <w:rPr>
                <w:kern w:val="16"/>
              </w:rPr>
            </w:pPr>
            <w:r w:rsidRPr="009A6C54">
              <w:rPr>
                <w:kern w:val="16"/>
              </w:rPr>
              <w:t>CE</w:t>
            </w:r>
          </w:p>
        </w:tc>
        <w:tc>
          <w:tcPr>
            <w:tcW w:w="720" w:type="dxa"/>
          </w:tcPr>
          <w:p w14:paraId="26F281F4" w14:textId="77777777" w:rsidR="00855899" w:rsidRPr="009A6C54" w:rsidRDefault="00855899" w:rsidP="00A77D27">
            <w:pPr>
              <w:pStyle w:val="TableText"/>
              <w:rPr>
                <w:kern w:val="16"/>
              </w:rPr>
            </w:pPr>
            <w:r w:rsidRPr="009A6C54">
              <w:rPr>
                <w:kern w:val="16"/>
              </w:rPr>
              <w:t>O</w:t>
            </w:r>
          </w:p>
        </w:tc>
        <w:tc>
          <w:tcPr>
            <w:tcW w:w="720" w:type="dxa"/>
          </w:tcPr>
          <w:p w14:paraId="26F281F5" w14:textId="77777777" w:rsidR="00855899" w:rsidRPr="009A6C54" w:rsidRDefault="00855899" w:rsidP="00A77D27">
            <w:pPr>
              <w:pStyle w:val="TableText"/>
              <w:rPr>
                <w:kern w:val="16"/>
              </w:rPr>
            </w:pPr>
          </w:p>
        </w:tc>
        <w:tc>
          <w:tcPr>
            <w:tcW w:w="720" w:type="dxa"/>
          </w:tcPr>
          <w:p w14:paraId="26F281F6" w14:textId="77777777" w:rsidR="00855899" w:rsidRPr="009A6C54" w:rsidRDefault="00855899" w:rsidP="00A77D27">
            <w:pPr>
              <w:pStyle w:val="TableText"/>
              <w:rPr>
                <w:kern w:val="16"/>
              </w:rPr>
            </w:pPr>
            <w:r w:rsidRPr="009A6C54">
              <w:rPr>
                <w:kern w:val="16"/>
              </w:rPr>
              <w:t>0129</w:t>
            </w:r>
          </w:p>
        </w:tc>
        <w:tc>
          <w:tcPr>
            <w:tcW w:w="839" w:type="dxa"/>
          </w:tcPr>
          <w:p w14:paraId="26F281F7" w14:textId="77777777" w:rsidR="00855899" w:rsidRPr="009A6C54" w:rsidRDefault="00855899" w:rsidP="00A77D27">
            <w:pPr>
              <w:pStyle w:val="TableText"/>
              <w:rPr>
                <w:kern w:val="16"/>
              </w:rPr>
            </w:pPr>
            <w:r w:rsidRPr="009A6C54">
              <w:rPr>
                <w:kern w:val="16"/>
              </w:rPr>
              <w:t>00182</w:t>
            </w:r>
          </w:p>
        </w:tc>
        <w:tc>
          <w:tcPr>
            <w:tcW w:w="3060" w:type="dxa"/>
          </w:tcPr>
          <w:p w14:paraId="26F281F8" w14:textId="77777777" w:rsidR="00855899" w:rsidRPr="009A6C54" w:rsidRDefault="00855899" w:rsidP="00A77D27">
            <w:pPr>
              <w:pStyle w:val="TableText"/>
              <w:rPr>
                <w:kern w:val="16"/>
              </w:rPr>
            </w:pPr>
            <w:r w:rsidRPr="009A6C54">
              <w:rPr>
                <w:kern w:val="16"/>
              </w:rPr>
              <w:t>Accommodation Code</w:t>
            </w:r>
          </w:p>
        </w:tc>
        <w:tc>
          <w:tcPr>
            <w:tcW w:w="1530" w:type="dxa"/>
          </w:tcPr>
          <w:p w14:paraId="26F281F9" w14:textId="77777777" w:rsidR="00855899" w:rsidRPr="009A6C54" w:rsidRDefault="00855899" w:rsidP="00A77D27">
            <w:pPr>
              <w:pStyle w:val="TableText"/>
              <w:rPr>
                <w:kern w:val="16"/>
              </w:rPr>
            </w:pPr>
            <w:r w:rsidRPr="009A6C54">
              <w:rPr>
                <w:kern w:val="16"/>
              </w:rPr>
              <w:t>Not used</w:t>
            </w:r>
          </w:p>
        </w:tc>
      </w:tr>
      <w:tr w:rsidR="00855899" w:rsidRPr="009A6C54" w14:paraId="26F28204" w14:textId="77777777" w:rsidTr="00A77D27">
        <w:tc>
          <w:tcPr>
            <w:tcW w:w="720" w:type="dxa"/>
          </w:tcPr>
          <w:p w14:paraId="26F281FB" w14:textId="77777777" w:rsidR="00855899" w:rsidRPr="009A6C54" w:rsidRDefault="00855899" w:rsidP="00A77D27">
            <w:pPr>
              <w:pStyle w:val="TableText"/>
              <w:rPr>
                <w:kern w:val="16"/>
              </w:rPr>
            </w:pPr>
            <w:r w:rsidRPr="009A6C54">
              <w:rPr>
                <w:kern w:val="16"/>
              </w:rPr>
              <w:t>3</w:t>
            </w:r>
          </w:p>
        </w:tc>
        <w:tc>
          <w:tcPr>
            <w:tcW w:w="720" w:type="dxa"/>
          </w:tcPr>
          <w:p w14:paraId="26F281FC" w14:textId="77777777" w:rsidR="00855899" w:rsidRPr="009A6C54" w:rsidRDefault="00855899" w:rsidP="00A77D27">
            <w:pPr>
              <w:pStyle w:val="TableText"/>
              <w:rPr>
                <w:kern w:val="16"/>
              </w:rPr>
            </w:pPr>
            <w:r w:rsidRPr="009A6C54">
              <w:rPr>
                <w:kern w:val="16"/>
              </w:rPr>
              <w:t>250</w:t>
            </w:r>
          </w:p>
        </w:tc>
        <w:tc>
          <w:tcPr>
            <w:tcW w:w="720" w:type="dxa"/>
          </w:tcPr>
          <w:p w14:paraId="26F281FD" w14:textId="77777777" w:rsidR="00855899" w:rsidRPr="009A6C54" w:rsidRDefault="00855899" w:rsidP="00A77D27">
            <w:pPr>
              <w:pStyle w:val="TableText"/>
              <w:rPr>
                <w:kern w:val="16"/>
              </w:rPr>
            </w:pPr>
            <w:r w:rsidRPr="009A6C54">
              <w:rPr>
                <w:kern w:val="16"/>
              </w:rPr>
              <w:t>CE</w:t>
            </w:r>
          </w:p>
        </w:tc>
        <w:tc>
          <w:tcPr>
            <w:tcW w:w="720" w:type="dxa"/>
          </w:tcPr>
          <w:p w14:paraId="26F281FE" w14:textId="77777777" w:rsidR="00855899" w:rsidRPr="009A6C54" w:rsidRDefault="00855899" w:rsidP="00A77D27">
            <w:pPr>
              <w:pStyle w:val="TableText"/>
              <w:rPr>
                <w:kern w:val="16"/>
              </w:rPr>
            </w:pPr>
            <w:r w:rsidRPr="009A6C54">
              <w:rPr>
                <w:kern w:val="16"/>
              </w:rPr>
              <w:t>O</w:t>
            </w:r>
          </w:p>
        </w:tc>
        <w:tc>
          <w:tcPr>
            <w:tcW w:w="720" w:type="dxa"/>
          </w:tcPr>
          <w:p w14:paraId="26F281FF" w14:textId="77777777" w:rsidR="00855899" w:rsidRPr="009A6C54" w:rsidRDefault="00855899" w:rsidP="00A77D27">
            <w:pPr>
              <w:pStyle w:val="TableText"/>
              <w:rPr>
                <w:kern w:val="16"/>
              </w:rPr>
            </w:pPr>
          </w:p>
        </w:tc>
        <w:tc>
          <w:tcPr>
            <w:tcW w:w="720" w:type="dxa"/>
          </w:tcPr>
          <w:p w14:paraId="26F28200" w14:textId="77777777" w:rsidR="00855899" w:rsidRPr="009A6C54" w:rsidRDefault="00855899" w:rsidP="00A77D27">
            <w:pPr>
              <w:pStyle w:val="TableText"/>
              <w:rPr>
                <w:kern w:val="16"/>
              </w:rPr>
            </w:pPr>
          </w:p>
        </w:tc>
        <w:tc>
          <w:tcPr>
            <w:tcW w:w="839" w:type="dxa"/>
          </w:tcPr>
          <w:p w14:paraId="26F28201" w14:textId="77777777" w:rsidR="00855899" w:rsidRPr="009A6C54" w:rsidRDefault="00855899" w:rsidP="00A77D27">
            <w:pPr>
              <w:pStyle w:val="TableText"/>
              <w:rPr>
                <w:kern w:val="16"/>
              </w:rPr>
            </w:pPr>
            <w:r w:rsidRPr="009A6C54">
              <w:rPr>
                <w:kern w:val="16"/>
              </w:rPr>
              <w:t>00183</w:t>
            </w:r>
          </w:p>
        </w:tc>
        <w:tc>
          <w:tcPr>
            <w:tcW w:w="3060" w:type="dxa"/>
          </w:tcPr>
          <w:p w14:paraId="26F28202" w14:textId="77777777" w:rsidR="00855899" w:rsidRPr="009A6C54" w:rsidRDefault="00855899" w:rsidP="00A77D27">
            <w:pPr>
              <w:pStyle w:val="TableText"/>
              <w:rPr>
                <w:kern w:val="16"/>
              </w:rPr>
            </w:pPr>
            <w:r w:rsidRPr="009A6C54">
              <w:rPr>
                <w:kern w:val="16"/>
              </w:rPr>
              <w:t>Admit Reason</w:t>
            </w:r>
          </w:p>
        </w:tc>
        <w:tc>
          <w:tcPr>
            <w:tcW w:w="1530" w:type="dxa"/>
          </w:tcPr>
          <w:p w14:paraId="26F28203" w14:textId="77777777" w:rsidR="00855899" w:rsidRPr="009A6C54" w:rsidRDefault="00855899" w:rsidP="00A77D27">
            <w:pPr>
              <w:pStyle w:val="TableText"/>
              <w:rPr>
                <w:kern w:val="16"/>
              </w:rPr>
            </w:pPr>
            <w:r w:rsidRPr="009A6C54">
              <w:rPr>
                <w:kern w:val="16"/>
              </w:rPr>
              <w:t>Not used</w:t>
            </w:r>
          </w:p>
        </w:tc>
      </w:tr>
      <w:tr w:rsidR="00855899" w:rsidRPr="009A6C54" w14:paraId="26F2820E" w14:textId="77777777" w:rsidTr="00A77D27">
        <w:tc>
          <w:tcPr>
            <w:tcW w:w="720" w:type="dxa"/>
          </w:tcPr>
          <w:p w14:paraId="26F28205" w14:textId="77777777" w:rsidR="00855899" w:rsidRPr="009A6C54" w:rsidRDefault="00855899" w:rsidP="00A77D27">
            <w:pPr>
              <w:pStyle w:val="TableText"/>
              <w:rPr>
                <w:kern w:val="16"/>
              </w:rPr>
            </w:pPr>
            <w:r w:rsidRPr="009A6C54">
              <w:rPr>
                <w:kern w:val="16"/>
              </w:rPr>
              <w:t>4</w:t>
            </w:r>
          </w:p>
        </w:tc>
        <w:tc>
          <w:tcPr>
            <w:tcW w:w="720" w:type="dxa"/>
          </w:tcPr>
          <w:p w14:paraId="26F28206" w14:textId="77777777" w:rsidR="00855899" w:rsidRPr="009A6C54" w:rsidRDefault="00855899" w:rsidP="00A77D27">
            <w:pPr>
              <w:pStyle w:val="TableText"/>
              <w:rPr>
                <w:kern w:val="16"/>
              </w:rPr>
            </w:pPr>
            <w:r w:rsidRPr="009A6C54">
              <w:rPr>
                <w:kern w:val="16"/>
              </w:rPr>
              <w:t>250</w:t>
            </w:r>
          </w:p>
        </w:tc>
        <w:tc>
          <w:tcPr>
            <w:tcW w:w="720" w:type="dxa"/>
          </w:tcPr>
          <w:p w14:paraId="26F28207" w14:textId="77777777" w:rsidR="00855899" w:rsidRPr="009A6C54" w:rsidRDefault="00855899" w:rsidP="00A77D27">
            <w:pPr>
              <w:pStyle w:val="TableText"/>
              <w:rPr>
                <w:kern w:val="16"/>
              </w:rPr>
            </w:pPr>
            <w:r w:rsidRPr="009A6C54">
              <w:rPr>
                <w:kern w:val="16"/>
              </w:rPr>
              <w:t>CE</w:t>
            </w:r>
          </w:p>
        </w:tc>
        <w:tc>
          <w:tcPr>
            <w:tcW w:w="720" w:type="dxa"/>
          </w:tcPr>
          <w:p w14:paraId="26F28208" w14:textId="77777777" w:rsidR="00855899" w:rsidRPr="009A6C54" w:rsidRDefault="00855899" w:rsidP="00A77D27">
            <w:pPr>
              <w:pStyle w:val="TableText"/>
              <w:rPr>
                <w:kern w:val="16"/>
              </w:rPr>
            </w:pPr>
            <w:r w:rsidRPr="009A6C54">
              <w:rPr>
                <w:kern w:val="16"/>
              </w:rPr>
              <w:t>O</w:t>
            </w:r>
          </w:p>
        </w:tc>
        <w:tc>
          <w:tcPr>
            <w:tcW w:w="720" w:type="dxa"/>
          </w:tcPr>
          <w:p w14:paraId="26F28209" w14:textId="77777777" w:rsidR="00855899" w:rsidRPr="009A6C54" w:rsidRDefault="00855899" w:rsidP="00A77D27">
            <w:pPr>
              <w:pStyle w:val="TableText"/>
              <w:rPr>
                <w:kern w:val="16"/>
              </w:rPr>
            </w:pPr>
          </w:p>
        </w:tc>
        <w:tc>
          <w:tcPr>
            <w:tcW w:w="720" w:type="dxa"/>
          </w:tcPr>
          <w:p w14:paraId="26F2820A" w14:textId="77777777" w:rsidR="00855899" w:rsidRPr="009A6C54" w:rsidRDefault="00855899" w:rsidP="00A77D27">
            <w:pPr>
              <w:pStyle w:val="TableText"/>
              <w:rPr>
                <w:kern w:val="16"/>
              </w:rPr>
            </w:pPr>
          </w:p>
        </w:tc>
        <w:tc>
          <w:tcPr>
            <w:tcW w:w="839" w:type="dxa"/>
          </w:tcPr>
          <w:p w14:paraId="26F2820B" w14:textId="77777777" w:rsidR="00855899" w:rsidRPr="009A6C54" w:rsidRDefault="00855899" w:rsidP="00A77D27">
            <w:pPr>
              <w:pStyle w:val="TableText"/>
              <w:rPr>
                <w:kern w:val="16"/>
              </w:rPr>
            </w:pPr>
            <w:r w:rsidRPr="009A6C54">
              <w:rPr>
                <w:kern w:val="16"/>
              </w:rPr>
              <w:t>00184</w:t>
            </w:r>
          </w:p>
        </w:tc>
        <w:tc>
          <w:tcPr>
            <w:tcW w:w="3060" w:type="dxa"/>
          </w:tcPr>
          <w:p w14:paraId="26F2820C" w14:textId="77777777" w:rsidR="00855899" w:rsidRPr="009A6C54" w:rsidRDefault="00855899" w:rsidP="00A77D27">
            <w:pPr>
              <w:pStyle w:val="TableText"/>
              <w:rPr>
                <w:kern w:val="16"/>
              </w:rPr>
            </w:pPr>
            <w:r w:rsidRPr="009A6C54">
              <w:rPr>
                <w:kern w:val="16"/>
              </w:rPr>
              <w:t>Transfer Reason</w:t>
            </w:r>
          </w:p>
        </w:tc>
        <w:tc>
          <w:tcPr>
            <w:tcW w:w="1530" w:type="dxa"/>
          </w:tcPr>
          <w:p w14:paraId="26F2820D" w14:textId="77777777" w:rsidR="00855899" w:rsidRPr="009A6C54" w:rsidRDefault="00855899" w:rsidP="00A77D27">
            <w:pPr>
              <w:pStyle w:val="TableText"/>
              <w:rPr>
                <w:kern w:val="16"/>
              </w:rPr>
            </w:pPr>
            <w:r w:rsidRPr="009A6C54">
              <w:rPr>
                <w:kern w:val="16"/>
              </w:rPr>
              <w:t>Not used</w:t>
            </w:r>
          </w:p>
        </w:tc>
      </w:tr>
      <w:tr w:rsidR="00855899" w:rsidRPr="009A6C54" w14:paraId="26F28218" w14:textId="77777777" w:rsidTr="00A77D27">
        <w:tc>
          <w:tcPr>
            <w:tcW w:w="720" w:type="dxa"/>
          </w:tcPr>
          <w:p w14:paraId="26F2820F" w14:textId="77777777" w:rsidR="00855899" w:rsidRPr="009A6C54" w:rsidRDefault="00855899" w:rsidP="00A77D27">
            <w:pPr>
              <w:pStyle w:val="TableText"/>
              <w:rPr>
                <w:kern w:val="16"/>
              </w:rPr>
            </w:pPr>
            <w:r w:rsidRPr="009A6C54">
              <w:rPr>
                <w:kern w:val="16"/>
              </w:rPr>
              <w:t>5</w:t>
            </w:r>
          </w:p>
        </w:tc>
        <w:tc>
          <w:tcPr>
            <w:tcW w:w="720" w:type="dxa"/>
          </w:tcPr>
          <w:p w14:paraId="26F28210" w14:textId="77777777" w:rsidR="00855899" w:rsidRPr="009A6C54" w:rsidRDefault="00855899" w:rsidP="00A77D27">
            <w:pPr>
              <w:pStyle w:val="TableText"/>
              <w:rPr>
                <w:kern w:val="16"/>
              </w:rPr>
            </w:pPr>
            <w:r w:rsidRPr="009A6C54">
              <w:rPr>
                <w:kern w:val="16"/>
              </w:rPr>
              <w:t>25</w:t>
            </w:r>
          </w:p>
        </w:tc>
        <w:tc>
          <w:tcPr>
            <w:tcW w:w="720" w:type="dxa"/>
          </w:tcPr>
          <w:p w14:paraId="26F28211" w14:textId="77777777" w:rsidR="00855899" w:rsidRPr="009A6C54" w:rsidRDefault="00855899" w:rsidP="00A77D27">
            <w:pPr>
              <w:pStyle w:val="TableText"/>
              <w:rPr>
                <w:kern w:val="16"/>
              </w:rPr>
            </w:pPr>
            <w:r w:rsidRPr="009A6C54">
              <w:rPr>
                <w:kern w:val="16"/>
              </w:rPr>
              <w:t>ST</w:t>
            </w:r>
          </w:p>
        </w:tc>
        <w:tc>
          <w:tcPr>
            <w:tcW w:w="720" w:type="dxa"/>
          </w:tcPr>
          <w:p w14:paraId="26F28212" w14:textId="77777777" w:rsidR="00855899" w:rsidRPr="009A6C54" w:rsidRDefault="00855899" w:rsidP="00A77D27">
            <w:pPr>
              <w:pStyle w:val="TableText"/>
              <w:rPr>
                <w:kern w:val="16"/>
              </w:rPr>
            </w:pPr>
            <w:r w:rsidRPr="009A6C54">
              <w:rPr>
                <w:kern w:val="16"/>
              </w:rPr>
              <w:t>O</w:t>
            </w:r>
          </w:p>
        </w:tc>
        <w:tc>
          <w:tcPr>
            <w:tcW w:w="720" w:type="dxa"/>
          </w:tcPr>
          <w:p w14:paraId="26F28213" w14:textId="77777777" w:rsidR="00855899" w:rsidRPr="009A6C54" w:rsidRDefault="00855899" w:rsidP="00A77D27">
            <w:pPr>
              <w:pStyle w:val="TableText"/>
              <w:rPr>
                <w:kern w:val="16"/>
              </w:rPr>
            </w:pPr>
            <w:r w:rsidRPr="009A6C54">
              <w:rPr>
                <w:kern w:val="16"/>
              </w:rPr>
              <w:t>Y</w:t>
            </w:r>
          </w:p>
        </w:tc>
        <w:tc>
          <w:tcPr>
            <w:tcW w:w="720" w:type="dxa"/>
          </w:tcPr>
          <w:p w14:paraId="26F28214" w14:textId="77777777" w:rsidR="00855899" w:rsidRPr="009A6C54" w:rsidRDefault="00855899" w:rsidP="00A77D27">
            <w:pPr>
              <w:pStyle w:val="TableText"/>
              <w:rPr>
                <w:kern w:val="16"/>
              </w:rPr>
            </w:pPr>
          </w:p>
        </w:tc>
        <w:tc>
          <w:tcPr>
            <w:tcW w:w="839" w:type="dxa"/>
          </w:tcPr>
          <w:p w14:paraId="26F28215" w14:textId="77777777" w:rsidR="00855899" w:rsidRPr="009A6C54" w:rsidRDefault="00855899" w:rsidP="00A77D27">
            <w:pPr>
              <w:pStyle w:val="TableText"/>
              <w:rPr>
                <w:kern w:val="16"/>
              </w:rPr>
            </w:pPr>
            <w:r w:rsidRPr="009A6C54">
              <w:rPr>
                <w:kern w:val="16"/>
              </w:rPr>
              <w:t>00185</w:t>
            </w:r>
          </w:p>
        </w:tc>
        <w:tc>
          <w:tcPr>
            <w:tcW w:w="3060" w:type="dxa"/>
          </w:tcPr>
          <w:p w14:paraId="26F28216" w14:textId="77777777" w:rsidR="00855899" w:rsidRPr="009A6C54" w:rsidRDefault="00855899" w:rsidP="00A77D27">
            <w:pPr>
              <w:pStyle w:val="TableText"/>
              <w:rPr>
                <w:kern w:val="16"/>
              </w:rPr>
            </w:pPr>
            <w:r w:rsidRPr="009A6C54">
              <w:rPr>
                <w:kern w:val="16"/>
              </w:rPr>
              <w:t>Patient Valuables</w:t>
            </w:r>
          </w:p>
        </w:tc>
        <w:tc>
          <w:tcPr>
            <w:tcW w:w="1530" w:type="dxa"/>
          </w:tcPr>
          <w:p w14:paraId="26F28217" w14:textId="77777777" w:rsidR="00855899" w:rsidRPr="009A6C54" w:rsidRDefault="00855899" w:rsidP="00A77D27">
            <w:pPr>
              <w:pStyle w:val="TableText"/>
              <w:rPr>
                <w:kern w:val="16"/>
              </w:rPr>
            </w:pPr>
            <w:r w:rsidRPr="009A6C54">
              <w:rPr>
                <w:kern w:val="16"/>
              </w:rPr>
              <w:t>Not used</w:t>
            </w:r>
          </w:p>
        </w:tc>
      </w:tr>
      <w:tr w:rsidR="00855899" w:rsidRPr="009A6C54" w14:paraId="26F28222" w14:textId="77777777" w:rsidTr="00A77D27">
        <w:tc>
          <w:tcPr>
            <w:tcW w:w="720" w:type="dxa"/>
          </w:tcPr>
          <w:p w14:paraId="26F28219" w14:textId="77777777" w:rsidR="00855899" w:rsidRPr="009A6C54" w:rsidRDefault="00855899" w:rsidP="00A77D27">
            <w:pPr>
              <w:pStyle w:val="TableText"/>
              <w:rPr>
                <w:kern w:val="16"/>
              </w:rPr>
            </w:pPr>
            <w:r w:rsidRPr="009A6C54">
              <w:rPr>
                <w:kern w:val="16"/>
              </w:rPr>
              <w:t>6</w:t>
            </w:r>
          </w:p>
        </w:tc>
        <w:tc>
          <w:tcPr>
            <w:tcW w:w="720" w:type="dxa"/>
          </w:tcPr>
          <w:p w14:paraId="26F2821A" w14:textId="77777777" w:rsidR="00855899" w:rsidRPr="009A6C54" w:rsidRDefault="00855899" w:rsidP="00A77D27">
            <w:pPr>
              <w:pStyle w:val="TableText"/>
              <w:rPr>
                <w:kern w:val="16"/>
              </w:rPr>
            </w:pPr>
            <w:r w:rsidRPr="009A6C54">
              <w:rPr>
                <w:kern w:val="16"/>
              </w:rPr>
              <w:t>25</w:t>
            </w:r>
          </w:p>
        </w:tc>
        <w:tc>
          <w:tcPr>
            <w:tcW w:w="720" w:type="dxa"/>
          </w:tcPr>
          <w:p w14:paraId="26F2821B" w14:textId="77777777" w:rsidR="00855899" w:rsidRPr="009A6C54" w:rsidRDefault="00855899" w:rsidP="00A77D27">
            <w:pPr>
              <w:pStyle w:val="TableText"/>
              <w:rPr>
                <w:kern w:val="16"/>
              </w:rPr>
            </w:pPr>
            <w:r w:rsidRPr="009A6C54">
              <w:rPr>
                <w:kern w:val="16"/>
              </w:rPr>
              <w:t>ST</w:t>
            </w:r>
          </w:p>
        </w:tc>
        <w:tc>
          <w:tcPr>
            <w:tcW w:w="720" w:type="dxa"/>
          </w:tcPr>
          <w:p w14:paraId="26F2821C" w14:textId="77777777" w:rsidR="00855899" w:rsidRPr="009A6C54" w:rsidRDefault="00855899" w:rsidP="00A77D27">
            <w:pPr>
              <w:pStyle w:val="TableText"/>
              <w:rPr>
                <w:kern w:val="16"/>
              </w:rPr>
            </w:pPr>
            <w:r w:rsidRPr="009A6C54">
              <w:rPr>
                <w:kern w:val="16"/>
              </w:rPr>
              <w:t>O</w:t>
            </w:r>
          </w:p>
        </w:tc>
        <w:tc>
          <w:tcPr>
            <w:tcW w:w="720" w:type="dxa"/>
          </w:tcPr>
          <w:p w14:paraId="26F2821D" w14:textId="77777777" w:rsidR="00855899" w:rsidRPr="009A6C54" w:rsidRDefault="00855899" w:rsidP="00A77D27">
            <w:pPr>
              <w:pStyle w:val="TableText"/>
              <w:rPr>
                <w:kern w:val="16"/>
              </w:rPr>
            </w:pPr>
          </w:p>
        </w:tc>
        <w:tc>
          <w:tcPr>
            <w:tcW w:w="720" w:type="dxa"/>
          </w:tcPr>
          <w:p w14:paraId="26F2821E" w14:textId="77777777" w:rsidR="00855899" w:rsidRPr="009A6C54" w:rsidRDefault="00855899" w:rsidP="00A77D27">
            <w:pPr>
              <w:pStyle w:val="TableText"/>
              <w:rPr>
                <w:kern w:val="16"/>
              </w:rPr>
            </w:pPr>
          </w:p>
        </w:tc>
        <w:tc>
          <w:tcPr>
            <w:tcW w:w="839" w:type="dxa"/>
          </w:tcPr>
          <w:p w14:paraId="26F2821F" w14:textId="77777777" w:rsidR="00855899" w:rsidRPr="009A6C54" w:rsidRDefault="00855899" w:rsidP="00A77D27">
            <w:pPr>
              <w:pStyle w:val="TableText"/>
              <w:rPr>
                <w:kern w:val="16"/>
              </w:rPr>
            </w:pPr>
            <w:r w:rsidRPr="009A6C54">
              <w:rPr>
                <w:kern w:val="16"/>
              </w:rPr>
              <w:t>00186</w:t>
            </w:r>
          </w:p>
        </w:tc>
        <w:tc>
          <w:tcPr>
            <w:tcW w:w="3060" w:type="dxa"/>
          </w:tcPr>
          <w:p w14:paraId="26F28220" w14:textId="77777777" w:rsidR="00855899" w:rsidRPr="009A6C54" w:rsidRDefault="00855899" w:rsidP="00A77D27">
            <w:pPr>
              <w:pStyle w:val="TableText"/>
              <w:rPr>
                <w:kern w:val="16"/>
              </w:rPr>
            </w:pPr>
            <w:r w:rsidRPr="009A6C54">
              <w:rPr>
                <w:kern w:val="16"/>
              </w:rPr>
              <w:t>Patient Valuables Location</w:t>
            </w:r>
          </w:p>
        </w:tc>
        <w:tc>
          <w:tcPr>
            <w:tcW w:w="1530" w:type="dxa"/>
          </w:tcPr>
          <w:p w14:paraId="26F28221" w14:textId="77777777" w:rsidR="00855899" w:rsidRPr="009A6C54" w:rsidRDefault="00855899" w:rsidP="00A77D27">
            <w:pPr>
              <w:pStyle w:val="TableText"/>
              <w:rPr>
                <w:kern w:val="16"/>
              </w:rPr>
            </w:pPr>
            <w:r w:rsidRPr="009A6C54">
              <w:rPr>
                <w:kern w:val="16"/>
              </w:rPr>
              <w:t>Not used</w:t>
            </w:r>
          </w:p>
        </w:tc>
      </w:tr>
      <w:tr w:rsidR="00855899" w:rsidRPr="009A6C54" w14:paraId="26F2822C" w14:textId="77777777" w:rsidTr="00A77D27">
        <w:tc>
          <w:tcPr>
            <w:tcW w:w="720" w:type="dxa"/>
          </w:tcPr>
          <w:p w14:paraId="26F28223" w14:textId="77777777" w:rsidR="00855899" w:rsidRPr="009A6C54" w:rsidRDefault="00855899" w:rsidP="00A77D27">
            <w:pPr>
              <w:pStyle w:val="TableText"/>
              <w:rPr>
                <w:kern w:val="16"/>
              </w:rPr>
            </w:pPr>
            <w:r w:rsidRPr="009A6C54">
              <w:rPr>
                <w:kern w:val="16"/>
              </w:rPr>
              <w:t>7</w:t>
            </w:r>
          </w:p>
        </w:tc>
        <w:tc>
          <w:tcPr>
            <w:tcW w:w="720" w:type="dxa"/>
          </w:tcPr>
          <w:p w14:paraId="26F28224" w14:textId="77777777" w:rsidR="00855899" w:rsidRPr="009A6C54" w:rsidRDefault="00855899" w:rsidP="00A77D27">
            <w:pPr>
              <w:pStyle w:val="TableText"/>
              <w:rPr>
                <w:kern w:val="16"/>
              </w:rPr>
            </w:pPr>
            <w:r w:rsidRPr="009A6C54">
              <w:rPr>
                <w:kern w:val="16"/>
              </w:rPr>
              <w:t>2</w:t>
            </w:r>
          </w:p>
        </w:tc>
        <w:tc>
          <w:tcPr>
            <w:tcW w:w="720" w:type="dxa"/>
          </w:tcPr>
          <w:p w14:paraId="26F28225" w14:textId="77777777" w:rsidR="00855899" w:rsidRPr="009A6C54" w:rsidRDefault="00855899" w:rsidP="00A77D27">
            <w:pPr>
              <w:pStyle w:val="TableText"/>
              <w:rPr>
                <w:kern w:val="16"/>
              </w:rPr>
            </w:pPr>
            <w:r w:rsidRPr="009A6C54">
              <w:rPr>
                <w:kern w:val="16"/>
              </w:rPr>
              <w:t>IS</w:t>
            </w:r>
          </w:p>
        </w:tc>
        <w:tc>
          <w:tcPr>
            <w:tcW w:w="720" w:type="dxa"/>
          </w:tcPr>
          <w:p w14:paraId="26F28226" w14:textId="77777777" w:rsidR="00855899" w:rsidRPr="009A6C54" w:rsidRDefault="00855899" w:rsidP="00A77D27">
            <w:pPr>
              <w:pStyle w:val="TableText"/>
              <w:rPr>
                <w:kern w:val="16"/>
              </w:rPr>
            </w:pPr>
            <w:r w:rsidRPr="009A6C54">
              <w:rPr>
                <w:kern w:val="16"/>
              </w:rPr>
              <w:t>O</w:t>
            </w:r>
          </w:p>
        </w:tc>
        <w:tc>
          <w:tcPr>
            <w:tcW w:w="720" w:type="dxa"/>
          </w:tcPr>
          <w:p w14:paraId="26F28227" w14:textId="77777777" w:rsidR="00855899" w:rsidRPr="009A6C54" w:rsidRDefault="00855899" w:rsidP="00A77D27">
            <w:pPr>
              <w:pStyle w:val="TableText"/>
              <w:rPr>
                <w:kern w:val="16"/>
              </w:rPr>
            </w:pPr>
            <w:r w:rsidRPr="009A6C54">
              <w:rPr>
                <w:kern w:val="16"/>
              </w:rPr>
              <w:t>Y</w:t>
            </w:r>
          </w:p>
        </w:tc>
        <w:tc>
          <w:tcPr>
            <w:tcW w:w="720" w:type="dxa"/>
          </w:tcPr>
          <w:p w14:paraId="26F28228" w14:textId="77777777" w:rsidR="00855899" w:rsidRPr="009A6C54" w:rsidRDefault="00855899" w:rsidP="00A77D27">
            <w:pPr>
              <w:pStyle w:val="TableText"/>
              <w:rPr>
                <w:kern w:val="16"/>
              </w:rPr>
            </w:pPr>
            <w:r w:rsidRPr="009A6C54">
              <w:rPr>
                <w:kern w:val="16"/>
              </w:rPr>
              <w:t>0130</w:t>
            </w:r>
          </w:p>
        </w:tc>
        <w:tc>
          <w:tcPr>
            <w:tcW w:w="839" w:type="dxa"/>
          </w:tcPr>
          <w:p w14:paraId="26F28229" w14:textId="77777777" w:rsidR="00855899" w:rsidRPr="009A6C54" w:rsidRDefault="00855899" w:rsidP="00A77D27">
            <w:pPr>
              <w:pStyle w:val="TableText"/>
              <w:rPr>
                <w:kern w:val="16"/>
              </w:rPr>
            </w:pPr>
            <w:r w:rsidRPr="009A6C54">
              <w:rPr>
                <w:kern w:val="16"/>
              </w:rPr>
              <w:t>00187</w:t>
            </w:r>
          </w:p>
        </w:tc>
        <w:tc>
          <w:tcPr>
            <w:tcW w:w="3060" w:type="dxa"/>
          </w:tcPr>
          <w:p w14:paraId="26F2822A" w14:textId="77777777" w:rsidR="00855899" w:rsidRPr="009A6C54" w:rsidRDefault="00855899" w:rsidP="00A77D27">
            <w:pPr>
              <w:pStyle w:val="TableText"/>
              <w:rPr>
                <w:kern w:val="16"/>
              </w:rPr>
            </w:pPr>
            <w:r w:rsidRPr="009A6C54">
              <w:rPr>
                <w:kern w:val="16"/>
              </w:rPr>
              <w:t>Visit User Code</w:t>
            </w:r>
          </w:p>
        </w:tc>
        <w:tc>
          <w:tcPr>
            <w:tcW w:w="1530" w:type="dxa"/>
          </w:tcPr>
          <w:p w14:paraId="26F2822B" w14:textId="77777777" w:rsidR="00855899" w:rsidRPr="009A6C54" w:rsidRDefault="00855899" w:rsidP="00A77D27">
            <w:pPr>
              <w:pStyle w:val="TableText"/>
              <w:rPr>
                <w:kern w:val="16"/>
              </w:rPr>
            </w:pPr>
            <w:r w:rsidRPr="009A6C54">
              <w:rPr>
                <w:kern w:val="16"/>
              </w:rPr>
              <w:t>Not used</w:t>
            </w:r>
          </w:p>
        </w:tc>
      </w:tr>
      <w:tr w:rsidR="00855899" w:rsidRPr="009A6C54" w14:paraId="26F28236" w14:textId="77777777" w:rsidTr="00A77D27">
        <w:tc>
          <w:tcPr>
            <w:tcW w:w="720" w:type="dxa"/>
          </w:tcPr>
          <w:p w14:paraId="26F2822D" w14:textId="77777777" w:rsidR="00855899" w:rsidRPr="009A6C54" w:rsidRDefault="00855899" w:rsidP="00A77D27">
            <w:pPr>
              <w:pStyle w:val="TableText"/>
              <w:rPr>
                <w:kern w:val="16"/>
              </w:rPr>
            </w:pPr>
            <w:r w:rsidRPr="009A6C54">
              <w:rPr>
                <w:kern w:val="16"/>
              </w:rPr>
              <w:t>8</w:t>
            </w:r>
          </w:p>
        </w:tc>
        <w:tc>
          <w:tcPr>
            <w:tcW w:w="720" w:type="dxa"/>
          </w:tcPr>
          <w:p w14:paraId="26F2822E" w14:textId="77777777" w:rsidR="00855899" w:rsidRPr="009A6C54" w:rsidRDefault="00855899" w:rsidP="00A77D27">
            <w:pPr>
              <w:pStyle w:val="TableText"/>
              <w:rPr>
                <w:kern w:val="16"/>
              </w:rPr>
            </w:pPr>
            <w:r w:rsidRPr="009A6C54">
              <w:rPr>
                <w:kern w:val="16"/>
              </w:rPr>
              <w:t>26</w:t>
            </w:r>
          </w:p>
        </w:tc>
        <w:tc>
          <w:tcPr>
            <w:tcW w:w="720" w:type="dxa"/>
          </w:tcPr>
          <w:p w14:paraId="26F2822F" w14:textId="77777777" w:rsidR="00855899" w:rsidRPr="009A6C54" w:rsidRDefault="00855899" w:rsidP="00A77D27">
            <w:pPr>
              <w:pStyle w:val="TableText"/>
              <w:rPr>
                <w:kern w:val="16"/>
              </w:rPr>
            </w:pPr>
            <w:r w:rsidRPr="009A6C54">
              <w:rPr>
                <w:kern w:val="16"/>
              </w:rPr>
              <w:t>TS</w:t>
            </w:r>
          </w:p>
        </w:tc>
        <w:tc>
          <w:tcPr>
            <w:tcW w:w="720" w:type="dxa"/>
          </w:tcPr>
          <w:p w14:paraId="26F28230" w14:textId="77777777" w:rsidR="00855899" w:rsidRPr="009A6C54" w:rsidRDefault="00855899" w:rsidP="00A77D27">
            <w:pPr>
              <w:pStyle w:val="TableText"/>
              <w:rPr>
                <w:kern w:val="16"/>
              </w:rPr>
            </w:pPr>
            <w:r w:rsidRPr="009A6C54">
              <w:rPr>
                <w:kern w:val="16"/>
              </w:rPr>
              <w:t>O</w:t>
            </w:r>
          </w:p>
        </w:tc>
        <w:tc>
          <w:tcPr>
            <w:tcW w:w="720" w:type="dxa"/>
          </w:tcPr>
          <w:p w14:paraId="26F28231" w14:textId="77777777" w:rsidR="00855899" w:rsidRPr="009A6C54" w:rsidRDefault="00855899" w:rsidP="00A77D27">
            <w:pPr>
              <w:pStyle w:val="TableText"/>
              <w:rPr>
                <w:kern w:val="16"/>
              </w:rPr>
            </w:pPr>
          </w:p>
        </w:tc>
        <w:tc>
          <w:tcPr>
            <w:tcW w:w="720" w:type="dxa"/>
          </w:tcPr>
          <w:p w14:paraId="26F28232" w14:textId="77777777" w:rsidR="00855899" w:rsidRPr="009A6C54" w:rsidRDefault="00855899" w:rsidP="00A77D27">
            <w:pPr>
              <w:pStyle w:val="TableText"/>
              <w:rPr>
                <w:kern w:val="16"/>
              </w:rPr>
            </w:pPr>
          </w:p>
        </w:tc>
        <w:tc>
          <w:tcPr>
            <w:tcW w:w="839" w:type="dxa"/>
          </w:tcPr>
          <w:p w14:paraId="26F28233" w14:textId="77777777" w:rsidR="00855899" w:rsidRPr="009A6C54" w:rsidRDefault="00855899" w:rsidP="00A77D27">
            <w:pPr>
              <w:pStyle w:val="TableText"/>
              <w:rPr>
                <w:kern w:val="16"/>
              </w:rPr>
            </w:pPr>
            <w:r w:rsidRPr="009A6C54">
              <w:rPr>
                <w:kern w:val="16"/>
              </w:rPr>
              <w:t>00188</w:t>
            </w:r>
          </w:p>
        </w:tc>
        <w:tc>
          <w:tcPr>
            <w:tcW w:w="3060" w:type="dxa"/>
          </w:tcPr>
          <w:p w14:paraId="26F28234" w14:textId="77777777" w:rsidR="00855899" w:rsidRPr="009A6C54" w:rsidRDefault="00855899" w:rsidP="00A77D27">
            <w:pPr>
              <w:pStyle w:val="TableText"/>
              <w:rPr>
                <w:kern w:val="16"/>
              </w:rPr>
            </w:pPr>
            <w:r w:rsidRPr="009A6C54">
              <w:rPr>
                <w:kern w:val="16"/>
              </w:rPr>
              <w:t>Expected Admit Date/Time</w:t>
            </w:r>
          </w:p>
        </w:tc>
        <w:tc>
          <w:tcPr>
            <w:tcW w:w="1530" w:type="dxa"/>
          </w:tcPr>
          <w:p w14:paraId="26F28235" w14:textId="77777777" w:rsidR="00855899" w:rsidRPr="009A6C54" w:rsidRDefault="00855899" w:rsidP="00A77D27">
            <w:pPr>
              <w:pStyle w:val="TableText"/>
              <w:rPr>
                <w:kern w:val="16"/>
              </w:rPr>
            </w:pPr>
            <w:r w:rsidRPr="009A6C54">
              <w:rPr>
                <w:kern w:val="16"/>
              </w:rPr>
              <w:t>Not used</w:t>
            </w:r>
          </w:p>
        </w:tc>
      </w:tr>
      <w:tr w:rsidR="00855899" w:rsidRPr="009A6C54" w14:paraId="26F28240" w14:textId="77777777" w:rsidTr="00A77D27">
        <w:tc>
          <w:tcPr>
            <w:tcW w:w="720" w:type="dxa"/>
          </w:tcPr>
          <w:p w14:paraId="26F28237" w14:textId="77777777" w:rsidR="00855899" w:rsidRPr="009A6C54" w:rsidRDefault="00855899" w:rsidP="00A77D27">
            <w:pPr>
              <w:pStyle w:val="TableText"/>
              <w:rPr>
                <w:kern w:val="16"/>
              </w:rPr>
            </w:pPr>
            <w:r w:rsidRPr="009A6C54">
              <w:rPr>
                <w:kern w:val="16"/>
              </w:rPr>
              <w:t>9</w:t>
            </w:r>
          </w:p>
        </w:tc>
        <w:tc>
          <w:tcPr>
            <w:tcW w:w="720" w:type="dxa"/>
          </w:tcPr>
          <w:p w14:paraId="26F28238" w14:textId="77777777" w:rsidR="00855899" w:rsidRPr="009A6C54" w:rsidRDefault="00855899" w:rsidP="00A77D27">
            <w:pPr>
              <w:pStyle w:val="TableText"/>
              <w:rPr>
                <w:kern w:val="16"/>
              </w:rPr>
            </w:pPr>
            <w:r w:rsidRPr="009A6C54">
              <w:rPr>
                <w:kern w:val="16"/>
              </w:rPr>
              <w:t>26</w:t>
            </w:r>
          </w:p>
        </w:tc>
        <w:tc>
          <w:tcPr>
            <w:tcW w:w="720" w:type="dxa"/>
          </w:tcPr>
          <w:p w14:paraId="26F28239" w14:textId="77777777" w:rsidR="00855899" w:rsidRPr="009A6C54" w:rsidRDefault="00855899" w:rsidP="00A77D27">
            <w:pPr>
              <w:pStyle w:val="TableText"/>
              <w:rPr>
                <w:kern w:val="16"/>
              </w:rPr>
            </w:pPr>
            <w:r w:rsidRPr="009A6C54">
              <w:rPr>
                <w:kern w:val="16"/>
              </w:rPr>
              <w:t>TS</w:t>
            </w:r>
          </w:p>
        </w:tc>
        <w:tc>
          <w:tcPr>
            <w:tcW w:w="720" w:type="dxa"/>
          </w:tcPr>
          <w:p w14:paraId="26F2823A" w14:textId="77777777" w:rsidR="00855899" w:rsidRPr="009A6C54" w:rsidRDefault="00855899" w:rsidP="00A77D27">
            <w:pPr>
              <w:pStyle w:val="TableText"/>
              <w:rPr>
                <w:kern w:val="16"/>
              </w:rPr>
            </w:pPr>
            <w:r w:rsidRPr="009A6C54">
              <w:rPr>
                <w:kern w:val="16"/>
              </w:rPr>
              <w:t>O</w:t>
            </w:r>
          </w:p>
        </w:tc>
        <w:tc>
          <w:tcPr>
            <w:tcW w:w="720" w:type="dxa"/>
          </w:tcPr>
          <w:p w14:paraId="26F2823B" w14:textId="77777777" w:rsidR="00855899" w:rsidRPr="009A6C54" w:rsidRDefault="00855899" w:rsidP="00A77D27">
            <w:pPr>
              <w:pStyle w:val="TableText"/>
              <w:rPr>
                <w:kern w:val="16"/>
              </w:rPr>
            </w:pPr>
          </w:p>
        </w:tc>
        <w:tc>
          <w:tcPr>
            <w:tcW w:w="720" w:type="dxa"/>
          </w:tcPr>
          <w:p w14:paraId="26F2823C" w14:textId="77777777" w:rsidR="00855899" w:rsidRPr="009A6C54" w:rsidRDefault="00855899" w:rsidP="00A77D27">
            <w:pPr>
              <w:pStyle w:val="TableText"/>
              <w:rPr>
                <w:kern w:val="16"/>
              </w:rPr>
            </w:pPr>
          </w:p>
        </w:tc>
        <w:tc>
          <w:tcPr>
            <w:tcW w:w="839" w:type="dxa"/>
          </w:tcPr>
          <w:p w14:paraId="26F2823D" w14:textId="77777777" w:rsidR="00855899" w:rsidRPr="009A6C54" w:rsidRDefault="00855899" w:rsidP="00A77D27">
            <w:pPr>
              <w:pStyle w:val="TableText"/>
              <w:rPr>
                <w:kern w:val="16"/>
              </w:rPr>
            </w:pPr>
            <w:r w:rsidRPr="009A6C54">
              <w:rPr>
                <w:kern w:val="16"/>
              </w:rPr>
              <w:t>00189</w:t>
            </w:r>
          </w:p>
        </w:tc>
        <w:tc>
          <w:tcPr>
            <w:tcW w:w="3060" w:type="dxa"/>
          </w:tcPr>
          <w:p w14:paraId="26F2823E" w14:textId="77777777" w:rsidR="00855899" w:rsidRPr="009A6C54" w:rsidRDefault="00855899" w:rsidP="00A77D27">
            <w:pPr>
              <w:pStyle w:val="TableText"/>
              <w:rPr>
                <w:kern w:val="16"/>
              </w:rPr>
            </w:pPr>
            <w:r w:rsidRPr="009A6C54">
              <w:rPr>
                <w:kern w:val="16"/>
              </w:rPr>
              <w:t>Expected Discharge Date/Time</w:t>
            </w:r>
          </w:p>
        </w:tc>
        <w:tc>
          <w:tcPr>
            <w:tcW w:w="1530" w:type="dxa"/>
          </w:tcPr>
          <w:p w14:paraId="26F2823F" w14:textId="77777777" w:rsidR="00855899" w:rsidRPr="009A6C54" w:rsidRDefault="00855899" w:rsidP="00A77D27">
            <w:pPr>
              <w:pStyle w:val="TableText"/>
              <w:rPr>
                <w:kern w:val="16"/>
              </w:rPr>
            </w:pPr>
            <w:r w:rsidRPr="009A6C54">
              <w:rPr>
                <w:kern w:val="16"/>
              </w:rPr>
              <w:t>Not used</w:t>
            </w:r>
          </w:p>
        </w:tc>
      </w:tr>
      <w:tr w:rsidR="00855899" w:rsidRPr="009A6C54" w14:paraId="26F2824A" w14:textId="77777777" w:rsidTr="00A77D27">
        <w:tc>
          <w:tcPr>
            <w:tcW w:w="720" w:type="dxa"/>
          </w:tcPr>
          <w:p w14:paraId="26F28241" w14:textId="77777777" w:rsidR="00855899" w:rsidRPr="009A6C54" w:rsidRDefault="00855899" w:rsidP="00A77D27">
            <w:pPr>
              <w:pStyle w:val="TableText"/>
              <w:rPr>
                <w:kern w:val="16"/>
              </w:rPr>
            </w:pPr>
            <w:r w:rsidRPr="009A6C54">
              <w:rPr>
                <w:kern w:val="16"/>
              </w:rPr>
              <w:t>10</w:t>
            </w:r>
          </w:p>
        </w:tc>
        <w:tc>
          <w:tcPr>
            <w:tcW w:w="720" w:type="dxa"/>
          </w:tcPr>
          <w:p w14:paraId="26F28242" w14:textId="77777777" w:rsidR="00855899" w:rsidRPr="009A6C54" w:rsidRDefault="00855899" w:rsidP="00A77D27">
            <w:pPr>
              <w:pStyle w:val="TableText"/>
              <w:rPr>
                <w:kern w:val="16"/>
              </w:rPr>
            </w:pPr>
            <w:r w:rsidRPr="009A6C54">
              <w:rPr>
                <w:kern w:val="16"/>
              </w:rPr>
              <w:t>3</w:t>
            </w:r>
          </w:p>
        </w:tc>
        <w:tc>
          <w:tcPr>
            <w:tcW w:w="720" w:type="dxa"/>
          </w:tcPr>
          <w:p w14:paraId="26F28243" w14:textId="77777777" w:rsidR="00855899" w:rsidRPr="009A6C54" w:rsidRDefault="00855899" w:rsidP="00A77D27">
            <w:pPr>
              <w:pStyle w:val="TableText"/>
              <w:rPr>
                <w:kern w:val="16"/>
              </w:rPr>
            </w:pPr>
            <w:r w:rsidRPr="009A6C54">
              <w:rPr>
                <w:kern w:val="16"/>
              </w:rPr>
              <w:t>NM</w:t>
            </w:r>
          </w:p>
        </w:tc>
        <w:tc>
          <w:tcPr>
            <w:tcW w:w="720" w:type="dxa"/>
          </w:tcPr>
          <w:p w14:paraId="26F28244" w14:textId="77777777" w:rsidR="00855899" w:rsidRPr="009A6C54" w:rsidRDefault="00855899" w:rsidP="00A77D27">
            <w:pPr>
              <w:pStyle w:val="TableText"/>
              <w:rPr>
                <w:kern w:val="16"/>
              </w:rPr>
            </w:pPr>
            <w:r w:rsidRPr="009A6C54">
              <w:rPr>
                <w:kern w:val="16"/>
              </w:rPr>
              <w:t>O</w:t>
            </w:r>
          </w:p>
        </w:tc>
        <w:tc>
          <w:tcPr>
            <w:tcW w:w="720" w:type="dxa"/>
          </w:tcPr>
          <w:p w14:paraId="26F28245" w14:textId="77777777" w:rsidR="00855899" w:rsidRPr="009A6C54" w:rsidRDefault="00855899" w:rsidP="00A77D27">
            <w:pPr>
              <w:pStyle w:val="TableText"/>
              <w:rPr>
                <w:kern w:val="16"/>
              </w:rPr>
            </w:pPr>
          </w:p>
        </w:tc>
        <w:tc>
          <w:tcPr>
            <w:tcW w:w="720" w:type="dxa"/>
          </w:tcPr>
          <w:p w14:paraId="26F28246" w14:textId="77777777" w:rsidR="00855899" w:rsidRPr="009A6C54" w:rsidRDefault="00855899" w:rsidP="00A77D27">
            <w:pPr>
              <w:pStyle w:val="TableText"/>
              <w:rPr>
                <w:kern w:val="16"/>
              </w:rPr>
            </w:pPr>
          </w:p>
        </w:tc>
        <w:tc>
          <w:tcPr>
            <w:tcW w:w="839" w:type="dxa"/>
          </w:tcPr>
          <w:p w14:paraId="26F28247" w14:textId="77777777" w:rsidR="00855899" w:rsidRPr="009A6C54" w:rsidRDefault="00855899" w:rsidP="00A77D27">
            <w:pPr>
              <w:pStyle w:val="TableText"/>
              <w:rPr>
                <w:kern w:val="16"/>
              </w:rPr>
            </w:pPr>
            <w:r w:rsidRPr="009A6C54">
              <w:rPr>
                <w:kern w:val="16"/>
              </w:rPr>
              <w:t>00711</w:t>
            </w:r>
          </w:p>
        </w:tc>
        <w:tc>
          <w:tcPr>
            <w:tcW w:w="3060" w:type="dxa"/>
          </w:tcPr>
          <w:p w14:paraId="26F28248" w14:textId="77777777" w:rsidR="00855899" w:rsidRPr="009A6C54" w:rsidRDefault="00855899" w:rsidP="00A77D27">
            <w:pPr>
              <w:pStyle w:val="TableText"/>
              <w:rPr>
                <w:kern w:val="16"/>
              </w:rPr>
            </w:pPr>
            <w:r w:rsidRPr="009A6C54">
              <w:rPr>
                <w:kern w:val="16"/>
              </w:rPr>
              <w:t>Estimated Length of Inpatient Stay</w:t>
            </w:r>
          </w:p>
        </w:tc>
        <w:tc>
          <w:tcPr>
            <w:tcW w:w="1530" w:type="dxa"/>
          </w:tcPr>
          <w:p w14:paraId="26F28249" w14:textId="77777777" w:rsidR="00855899" w:rsidRPr="009A6C54" w:rsidRDefault="00855899" w:rsidP="00A77D27">
            <w:pPr>
              <w:pStyle w:val="TableText"/>
              <w:rPr>
                <w:kern w:val="16"/>
              </w:rPr>
            </w:pPr>
            <w:r w:rsidRPr="009A6C54">
              <w:rPr>
                <w:kern w:val="16"/>
              </w:rPr>
              <w:t>Not used</w:t>
            </w:r>
          </w:p>
        </w:tc>
      </w:tr>
      <w:tr w:rsidR="00855899" w:rsidRPr="009A6C54" w14:paraId="26F28254" w14:textId="77777777" w:rsidTr="00A77D27">
        <w:tc>
          <w:tcPr>
            <w:tcW w:w="720" w:type="dxa"/>
          </w:tcPr>
          <w:p w14:paraId="26F2824B" w14:textId="77777777" w:rsidR="00855899" w:rsidRPr="009A6C54" w:rsidRDefault="00855899" w:rsidP="00A77D27">
            <w:pPr>
              <w:pStyle w:val="TableText"/>
              <w:rPr>
                <w:kern w:val="16"/>
              </w:rPr>
            </w:pPr>
            <w:r w:rsidRPr="009A6C54">
              <w:rPr>
                <w:kern w:val="16"/>
              </w:rPr>
              <w:t>11</w:t>
            </w:r>
          </w:p>
        </w:tc>
        <w:tc>
          <w:tcPr>
            <w:tcW w:w="720" w:type="dxa"/>
          </w:tcPr>
          <w:p w14:paraId="26F2824C" w14:textId="77777777" w:rsidR="00855899" w:rsidRPr="009A6C54" w:rsidRDefault="00855899" w:rsidP="00A77D27">
            <w:pPr>
              <w:pStyle w:val="TableText"/>
              <w:rPr>
                <w:kern w:val="16"/>
              </w:rPr>
            </w:pPr>
            <w:r w:rsidRPr="009A6C54">
              <w:rPr>
                <w:kern w:val="16"/>
              </w:rPr>
              <w:t>3</w:t>
            </w:r>
          </w:p>
        </w:tc>
        <w:tc>
          <w:tcPr>
            <w:tcW w:w="720" w:type="dxa"/>
          </w:tcPr>
          <w:p w14:paraId="26F2824D" w14:textId="77777777" w:rsidR="00855899" w:rsidRPr="009A6C54" w:rsidRDefault="00855899" w:rsidP="00A77D27">
            <w:pPr>
              <w:pStyle w:val="TableText"/>
              <w:rPr>
                <w:kern w:val="16"/>
              </w:rPr>
            </w:pPr>
            <w:r w:rsidRPr="009A6C54">
              <w:rPr>
                <w:kern w:val="16"/>
              </w:rPr>
              <w:t>NM</w:t>
            </w:r>
          </w:p>
        </w:tc>
        <w:tc>
          <w:tcPr>
            <w:tcW w:w="720" w:type="dxa"/>
          </w:tcPr>
          <w:p w14:paraId="26F2824E" w14:textId="77777777" w:rsidR="00855899" w:rsidRPr="009A6C54" w:rsidRDefault="00855899" w:rsidP="00A77D27">
            <w:pPr>
              <w:pStyle w:val="TableText"/>
              <w:rPr>
                <w:kern w:val="16"/>
              </w:rPr>
            </w:pPr>
            <w:r w:rsidRPr="009A6C54">
              <w:rPr>
                <w:kern w:val="16"/>
              </w:rPr>
              <w:t>O</w:t>
            </w:r>
          </w:p>
        </w:tc>
        <w:tc>
          <w:tcPr>
            <w:tcW w:w="720" w:type="dxa"/>
          </w:tcPr>
          <w:p w14:paraId="26F2824F" w14:textId="77777777" w:rsidR="00855899" w:rsidRPr="009A6C54" w:rsidRDefault="00855899" w:rsidP="00A77D27">
            <w:pPr>
              <w:pStyle w:val="TableText"/>
              <w:rPr>
                <w:kern w:val="16"/>
              </w:rPr>
            </w:pPr>
          </w:p>
        </w:tc>
        <w:tc>
          <w:tcPr>
            <w:tcW w:w="720" w:type="dxa"/>
          </w:tcPr>
          <w:p w14:paraId="26F28250" w14:textId="77777777" w:rsidR="00855899" w:rsidRPr="009A6C54" w:rsidRDefault="00855899" w:rsidP="00A77D27">
            <w:pPr>
              <w:pStyle w:val="TableText"/>
              <w:rPr>
                <w:kern w:val="16"/>
              </w:rPr>
            </w:pPr>
          </w:p>
        </w:tc>
        <w:tc>
          <w:tcPr>
            <w:tcW w:w="839" w:type="dxa"/>
          </w:tcPr>
          <w:p w14:paraId="26F28251" w14:textId="77777777" w:rsidR="00855899" w:rsidRPr="009A6C54" w:rsidRDefault="00855899" w:rsidP="00A77D27">
            <w:pPr>
              <w:pStyle w:val="TableText"/>
              <w:rPr>
                <w:kern w:val="16"/>
              </w:rPr>
            </w:pPr>
            <w:r w:rsidRPr="009A6C54">
              <w:rPr>
                <w:kern w:val="16"/>
              </w:rPr>
              <w:t>00712</w:t>
            </w:r>
          </w:p>
        </w:tc>
        <w:tc>
          <w:tcPr>
            <w:tcW w:w="3060" w:type="dxa"/>
          </w:tcPr>
          <w:p w14:paraId="26F28252" w14:textId="77777777" w:rsidR="00855899" w:rsidRPr="009A6C54" w:rsidRDefault="00855899" w:rsidP="00A77D27">
            <w:pPr>
              <w:pStyle w:val="TableText"/>
              <w:rPr>
                <w:kern w:val="16"/>
              </w:rPr>
            </w:pPr>
            <w:r w:rsidRPr="009A6C54">
              <w:rPr>
                <w:kern w:val="16"/>
              </w:rPr>
              <w:t>Actual Length of Inpatient Stay</w:t>
            </w:r>
          </w:p>
        </w:tc>
        <w:tc>
          <w:tcPr>
            <w:tcW w:w="1530" w:type="dxa"/>
          </w:tcPr>
          <w:p w14:paraId="26F28253" w14:textId="77777777" w:rsidR="00855899" w:rsidRPr="009A6C54" w:rsidRDefault="00855899" w:rsidP="00A77D27">
            <w:pPr>
              <w:pStyle w:val="TableText"/>
              <w:rPr>
                <w:kern w:val="16"/>
              </w:rPr>
            </w:pPr>
            <w:r w:rsidRPr="009A6C54">
              <w:rPr>
                <w:kern w:val="16"/>
              </w:rPr>
              <w:t>Not used</w:t>
            </w:r>
          </w:p>
        </w:tc>
      </w:tr>
      <w:tr w:rsidR="00855899" w:rsidRPr="009A6C54" w14:paraId="26F2825E" w14:textId="77777777" w:rsidTr="00A77D27">
        <w:tc>
          <w:tcPr>
            <w:tcW w:w="720" w:type="dxa"/>
          </w:tcPr>
          <w:p w14:paraId="26F28255" w14:textId="77777777" w:rsidR="00855899" w:rsidRPr="009A6C54" w:rsidRDefault="00855899" w:rsidP="00A77D27">
            <w:pPr>
              <w:pStyle w:val="TableText"/>
              <w:rPr>
                <w:kern w:val="16"/>
              </w:rPr>
            </w:pPr>
            <w:r w:rsidRPr="009A6C54">
              <w:rPr>
                <w:kern w:val="16"/>
              </w:rPr>
              <w:t>12</w:t>
            </w:r>
          </w:p>
        </w:tc>
        <w:tc>
          <w:tcPr>
            <w:tcW w:w="720" w:type="dxa"/>
          </w:tcPr>
          <w:p w14:paraId="26F28256" w14:textId="77777777" w:rsidR="00855899" w:rsidRPr="009A6C54" w:rsidRDefault="00855899" w:rsidP="00A77D27">
            <w:pPr>
              <w:pStyle w:val="TableText"/>
              <w:rPr>
                <w:kern w:val="16"/>
              </w:rPr>
            </w:pPr>
            <w:r w:rsidRPr="009A6C54">
              <w:rPr>
                <w:kern w:val="16"/>
              </w:rPr>
              <w:t>50</w:t>
            </w:r>
          </w:p>
        </w:tc>
        <w:tc>
          <w:tcPr>
            <w:tcW w:w="720" w:type="dxa"/>
          </w:tcPr>
          <w:p w14:paraId="26F28257" w14:textId="77777777" w:rsidR="00855899" w:rsidRPr="009A6C54" w:rsidRDefault="00855899" w:rsidP="00A77D27">
            <w:pPr>
              <w:pStyle w:val="TableText"/>
              <w:rPr>
                <w:kern w:val="16"/>
              </w:rPr>
            </w:pPr>
            <w:r w:rsidRPr="009A6C54">
              <w:rPr>
                <w:kern w:val="16"/>
              </w:rPr>
              <w:t>ST</w:t>
            </w:r>
          </w:p>
        </w:tc>
        <w:tc>
          <w:tcPr>
            <w:tcW w:w="720" w:type="dxa"/>
          </w:tcPr>
          <w:p w14:paraId="26F28258" w14:textId="77777777" w:rsidR="00855899" w:rsidRPr="009A6C54" w:rsidRDefault="00855899" w:rsidP="00A77D27">
            <w:pPr>
              <w:pStyle w:val="TableText"/>
              <w:rPr>
                <w:kern w:val="16"/>
              </w:rPr>
            </w:pPr>
            <w:r w:rsidRPr="009A6C54">
              <w:rPr>
                <w:kern w:val="16"/>
              </w:rPr>
              <w:t>O</w:t>
            </w:r>
          </w:p>
        </w:tc>
        <w:tc>
          <w:tcPr>
            <w:tcW w:w="720" w:type="dxa"/>
          </w:tcPr>
          <w:p w14:paraId="26F28259" w14:textId="77777777" w:rsidR="00855899" w:rsidRPr="009A6C54" w:rsidRDefault="00855899" w:rsidP="00A77D27">
            <w:pPr>
              <w:pStyle w:val="TableText"/>
              <w:rPr>
                <w:kern w:val="16"/>
              </w:rPr>
            </w:pPr>
          </w:p>
        </w:tc>
        <w:tc>
          <w:tcPr>
            <w:tcW w:w="720" w:type="dxa"/>
          </w:tcPr>
          <w:p w14:paraId="26F2825A" w14:textId="77777777" w:rsidR="00855899" w:rsidRPr="009A6C54" w:rsidRDefault="00855899" w:rsidP="00A77D27">
            <w:pPr>
              <w:pStyle w:val="TableText"/>
              <w:rPr>
                <w:kern w:val="16"/>
              </w:rPr>
            </w:pPr>
          </w:p>
        </w:tc>
        <w:tc>
          <w:tcPr>
            <w:tcW w:w="839" w:type="dxa"/>
          </w:tcPr>
          <w:p w14:paraId="26F2825B" w14:textId="77777777" w:rsidR="00855899" w:rsidRPr="009A6C54" w:rsidRDefault="00855899" w:rsidP="00A77D27">
            <w:pPr>
              <w:pStyle w:val="TableText"/>
              <w:rPr>
                <w:kern w:val="16"/>
              </w:rPr>
            </w:pPr>
            <w:r w:rsidRPr="009A6C54">
              <w:rPr>
                <w:kern w:val="16"/>
              </w:rPr>
              <w:t>00713</w:t>
            </w:r>
          </w:p>
        </w:tc>
        <w:tc>
          <w:tcPr>
            <w:tcW w:w="3060" w:type="dxa"/>
          </w:tcPr>
          <w:p w14:paraId="26F2825C" w14:textId="77777777" w:rsidR="00855899" w:rsidRPr="009A6C54" w:rsidRDefault="00855899" w:rsidP="00A77D27">
            <w:pPr>
              <w:pStyle w:val="TableText"/>
              <w:rPr>
                <w:kern w:val="16"/>
              </w:rPr>
            </w:pPr>
            <w:r w:rsidRPr="009A6C54">
              <w:rPr>
                <w:kern w:val="16"/>
              </w:rPr>
              <w:t>Visit Description</w:t>
            </w:r>
          </w:p>
        </w:tc>
        <w:tc>
          <w:tcPr>
            <w:tcW w:w="1530" w:type="dxa"/>
          </w:tcPr>
          <w:p w14:paraId="26F2825D" w14:textId="77777777" w:rsidR="00855899" w:rsidRPr="009A6C54" w:rsidRDefault="00855899" w:rsidP="00A77D27">
            <w:pPr>
              <w:pStyle w:val="TableText"/>
              <w:rPr>
                <w:kern w:val="16"/>
              </w:rPr>
            </w:pPr>
            <w:r w:rsidRPr="009A6C54">
              <w:rPr>
                <w:kern w:val="16"/>
              </w:rPr>
              <w:t>Not used</w:t>
            </w:r>
          </w:p>
        </w:tc>
      </w:tr>
      <w:tr w:rsidR="00855899" w:rsidRPr="009A6C54" w14:paraId="26F28268" w14:textId="77777777" w:rsidTr="00A77D27">
        <w:tc>
          <w:tcPr>
            <w:tcW w:w="720" w:type="dxa"/>
          </w:tcPr>
          <w:p w14:paraId="26F2825F" w14:textId="77777777" w:rsidR="00855899" w:rsidRPr="009A6C54" w:rsidRDefault="00855899" w:rsidP="00A77D27">
            <w:pPr>
              <w:pStyle w:val="TableText"/>
              <w:rPr>
                <w:kern w:val="16"/>
              </w:rPr>
            </w:pPr>
            <w:r w:rsidRPr="009A6C54">
              <w:rPr>
                <w:kern w:val="16"/>
              </w:rPr>
              <w:t>13</w:t>
            </w:r>
          </w:p>
        </w:tc>
        <w:tc>
          <w:tcPr>
            <w:tcW w:w="720" w:type="dxa"/>
          </w:tcPr>
          <w:p w14:paraId="26F28260" w14:textId="77777777" w:rsidR="00855899" w:rsidRPr="009A6C54" w:rsidRDefault="00855899" w:rsidP="00A77D27">
            <w:pPr>
              <w:pStyle w:val="TableText"/>
              <w:rPr>
                <w:kern w:val="16"/>
              </w:rPr>
            </w:pPr>
            <w:r w:rsidRPr="009A6C54">
              <w:rPr>
                <w:kern w:val="16"/>
              </w:rPr>
              <w:t>250</w:t>
            </w:r>
          </w:p>
        </w:tc>
        <w:tc>
          <w:tcPr>
            <w:tcW w:w="720" w:type="dxa"/>
          </w:tcPr>
          <w:p w14:paraId="26F28261" w14:textId="77777777" w:rsidR="00855899" w:rsidRPr="009A6C54" w:rsidRDefault="00855899" w:rsidP="00A77D27">
            <w:pPr>
              <w:pStyle w:val="TableText"/>
              <w:rPr>
                <w:kern w:val="16"/>
              </w:rPr>
            </w:pPr>
            <w:r w:rsidRPr="009A6C54">
              <w:rPr>
                <w:kern w:val="16"/>
              </w:rPr>
              <w:t>XCN</w:t>
            </w:r>
          </w:p>
        </w:tc>
        <w:tc>
          <w:tcPr>
            <w:tcW w:w="720" w:type="dxa"/>
          </w:tcPr>
          <w:p w14:paraId="26F28262" w14:textId="77777777" w:rsidR="00855899" w:rsidRPr="009A6C54" w:rsidRDefault="00855899" w:rsidP="00A77D27">
            <w:pPr>
              <w:pStyle w:val="TableText"/>
              <w:rPr>
                <w:kern w:val="16"/>
              </w:rPr>
            </w:pPr>
            <w:r w:rsidRPr="009A6C54">
              <w:rPr>
                <w:kern w:val="16"/>
              </w:rPr>
              <w:t>O</w:t>
            </w:r>
          </w:p>
        </w:tc>
        <w:tc>
          <w:tcPr>
            <w:tcW w:w="720" w:type="dxa"/>
          </w:tcPr>
          <w:p w14:paraId="26F28263" w14:textId="77777777" w:rsidR="00855899" w:rsidRPr="009A6C54" w:rsidRDefault="00855899" w:rsidP="00A77D27">
            <w:pPr>
              <w:pStyle w:val="TableText"/>
              <w:rPr>
                <w:kern w:val="16"/>
              </w:rPr>
            </w:pPr>
            <w:r w:rsidRPr="009A6C54">
              <w:rPr>
                <w:kern w:val="16"/>
              </w:rPr>
              <w:t>Y</w:t>
            </w:r>
          </w:p>
        </w:tc>
        <w:tc>
          <w:tcPr>
            <w:tcW w:w="720" w:type="dxa"/>
          </w:tcPr>
          <w:p w14:paraId="26F28264" w14:textId="77777777" w:rsidR="00855899" w:rsidRPr="009A6C54" w:rsidRDefault="00855899" w:rsidP="00A77D27">
            <w:pPr>
              <w:pStyle w:val="TableText"/>
              <w:rPr>
                <w:kern w:val="16"/>
              </w:rPr>
            </w:pPr>
          </w:p>
        </w:tc>
        <w:tc>
          <w:tcPr>
            <w:tcW w:w="839" w:type="dxa"/>
          </w:tcPr>
          <w:p w14:paraId="26F28265" w14:textId="77777777" w:rsidR="00855899" w:rsidRPr="009A6C54" w:rsidRDefault="00855899" w:rsidP="00A77D27">
            <w:pPr>
              <w:pStyle w:val="TableText"/>
              <w:rPr>
                <w:kern w:val="16"/>
              </w:rPr>
            </w:pPr>
            <w:r w:rsidRPr="009A6C54">
              <w:rPr>
                <w:kern w:val="16"/>
              </w:rPr>
              <w:t>00714</w:t>
            </w:r>
          </w:p>
        </w:tc>
        <w:tc>
          <w:tcPr>
            <w:tcW w:w="3060" w:type="dxa"/>
          </w:tcPr>
          <w:p w14:paraId="26F28266" w14:textId="77777777" w:rsidR="00855899" w:rsidRPr="009A6C54" w:rsidRDefault="00855899" w:rsidP="00A77D27">
            <w:pPr>
              <w:pStyle w:val="TableText"/>
              <w:rPr>
                <w:kern w:val="16"/>
              </w:rPr>
            </w:pPr>
            <w:r w:rsidRPr="009A6C54">
              <w:rPr>
                <w:kern w:val="16"/>
              </w:rPr>
              <w:t>Referral Source Code</w:t>
            </w:r>
          </w:p>
        </w:tc>
        <w:tc>
          <w:tcPr>
            <w:tcW w:w="1530" w:type="dxa"/>
          </w:tcPr>
          <w:p w14:paraId="26F28267" w14:textId="77777777" w:rsidR="00855899" w:rsidRPr="009A6C54" w:rsidRDefault="00855899" w:rsidP="00A77D27">
            <w:pPr>
              <w:pStyle w:val="TableText"/>
              <w:rPr>
                <w:kern w:val="16"/>
              </w:rPr>
            </w:pPr>
            <w:r w:rsidRPr="009A6C54">
              <w:rPr>
                <w:kern w:val="16"/>
              </w:rPr>
              <w:t>Not used</w:t>
            </w:r>
          </w:p>
        </w:tc>
      </w:tr>
      <w:tr w:rsidR="00855899" w:rsidRPr="009A6C54" w14:paraId="26F28272" w14:textId="77777777" w:rsidTr="00A77D27">
        <w:tc>
          <w:tcPr>
            <w:tcW w:w="720" w:type="dxa"/>
          </w:tcPr>
          <w:p w14:paraId="26F28269" w14:textId="77777777" w:rsidR="00855899" w:rsidRPr="009A6C54" w:rsidRDefault="00855899" w:rsidP="00A77D27">
            <w:pPr>
              <w:pStyle w:val="TableText"/>
              <w:rPr>
                <w:kern w:val="16"/>
              </w:rPr>
            </w:pPr>
            <w:r w:rsidRPr="009A6C54">
              <w:rPr>
                <w:kern w:val="16"/>
              </w:rPr>
              <w:t>14</w:t>
            </w:r>
          </w:p>
        </w:tc>
        <w:tc>
          <w:tcPr>
            <w:tcW w:w="720" w:type="dxa"/>
          </w:tcPr>
          <w:p w14:paraId="26F2826A" w14:textId="77777777" w:rsidR="00855899" w:rsidRPr="009A6C54" w:rsidRDefault="00855899" w:rsidP="00A77D27">
            <w:pPr>
              <w:pStyle w:val="TableText"/>
              <w:rPr>
                <w:kern w:val="16"/>
              </w:rPr>
            </w:pPr>
            <w:r w:rsidRPr="009A6C54">
              <w:rPr>
                <w:kern w:val="16"/>
              </w:rPr>
              <w:t>8</w:t>
            </w:r>
          </w:p>
        </w:tc>
        <w:tc>
          <w:tcPr>
            <w:tcW w:w="720" w:type="dxa"/>
          </w:tcPr>
          <w:p w14:paraId="26F2826B" w14:textId="77777777" w:rsidR="00855899" w:rsidRPr="009A6C54" w:rsidRDefault="00855899" w:rsidP="00A77D27">
            <w:pPr>
              <w:pStyle w:val="TableText"/>
              <w:rPr>
                <w:kern w:val="16"/>
              </w:rPr>
            </w:pPr>
            <w:r w:rsidRPr="009A6C54">
              <w:rPr>
                <w:kern w:val="16"/>
              </w:rPr>
              <w:t>DT</w:t>
            </w:r>
          </w:p>
        </w:tc>
        <w:tc>
          <w:tcPr>
            <w:tcW w:w="720" w:type="dxa"/>
          </w:tcPr>
          <w:p w14:paraId="26F2826C" w14:textId="77777777" w:rsidR="00855899" w:rsidRPr="009A6C54" w:rsidRDefault="00855899" w:rsidP="00A77D27">
            <w:pPr>
              <w:pStyle w:val="TableText"/>
              <w:rPr>
                <w:kern w:val="16"/>
              </w:rPr>
            </w:pPr>
            <w:r w:rsidRPr="009A6C54">
              <w:rPr>
                <w:kern w:val="16"/>
              </w:rPr>
              <w:t>O</w:t>
            </w:r>
          </w:p>
        </w:tc>
        <w:tc>
          <w:tcPr>
            <w:tcW w:w="720" w:type="dxa"/>
          </w:tcPr>
          <w:p w14:paraId="26F2826D" w14:textId="77777777" w:rsidR="00855899" w:rsidRPr="009A6C54" w:rsidRDefault="00855899" w:rsidP="00A77D27">
            <w:pPr>
              <w:pStyle w:val="TableText"/>
              <w:rPr>
                <w:kern w:val="16"/>
              </w:rPr>
            </w:pPr>
          </w:p>
        </w:tc>
        <w:tc>
          <w:tcPr>
            <w:tcW w:w="720" w:type="dxa"/>
          </w:tcPr>
          <w:p w14:paraId="26F2826E" w14:textId="77777777" w:rsidR="00855899" w:rsidRPr="009A6C54" w:rsidRDefault="00855899" w:rsidP="00A77D27">
            <w:pPr>
              <w:pStyle w:val="TableText"/>
              <w:rPr>
                <w:kern w:val="16"/>
              </w:rPr>
            </w:pPr>
          </w:p>
        </w:tc>
        <w:tc>
          <w:tcPr>
            <w:tcW w:w="839" w:type="dxa"/>
          </w:tcPr>
          <w:p w14:paraId="26F2826F" w14:textId="77777777" w:rsidR="00855899" w:rsidRPr="009A6C54" w:rsidRDefault="00855899" w:rsidP="00A77D27">
            <w:pPr>
              <w:pStyle w:val="TableText"/>
              <w:rPr>
                <w:kern w:val="16"/>
              </w:rPr>
            </w:pPr>
            <w:r w:rsidRPr="009A6C54">
              <w:rPr>
                <w:kern w:val="16"/>
              </w:rPr>
              <w:t>00715</w:t>
            </w:r>
          </w:p>
        </w:tc>
        <w:tc>
          <w:tcPr>
            <w:tcW w:w="3060" w:type="dxa"/>
          </w:tcPr>
          <w:p w14:paraId="26F28270" w14:textId="77777777" w:rsidR="00855899" w:rsidRPr="009A6C54" w:rsidRDefault="00855899" w:rsidP="00A77D27">
            <w:pPr>
              <w:pStyle w:val="TableText"/>
              <w:rPr>
                <w:kern w:val="16"/>
              </w:rPr>
            </w:pPr>
            <w:r w:rsidRPr="009A6C54">
              <w:rPr>
                <w:kern w:val="16"/>
              </w:rPr>
              <w:t>Previous Service Date</w:t>
            </w:r>
          </w:p>
        </w:tc>
        <w:tc>
          <w:tcPr>
            <w:tcW w:w="1530" w:type="dxa"/>
          </w:tcPr>
          <w:p w14:paraId="26F28271" w14:textId="77777777" w:rsidR="00855899" w:rsidRPr="009A6C54" w:rsidRDefault="00855899" w:rsidP="00A77D27">
            <w:pPr>
              <w:pStyle w:val="TableText"/>
              <w:rPr>
                <w:kern w:val="16"/>
              </w:rPr>
            </w:pPr>
            <w:r w:rsidRPr="009A6C54">
              <w:rPr>
                <w:kern w:val="16"/>
              </w:rPr>
              <w:t>Not used</w:t>
            </w:r>
          </w:p>
        </w:tc>
      </w:tr>
      <w:tr w:rsidR="00855899" w:rsidRPr="009A6C54" w14:paraId="26F2827C" w14:textId="77777777" w:rsidTr="00A77D27">
        <w:tc>
          <w:tcPr>
            <w:tcW w:w="720" w:type="dxa"/>
          </w:tcPr>
          <w:p w14:paraId="26F28273" w14:textId="77777777" w:rsidR="00855899" w:rsidRPr="009A6C54" w:rsidRDefault="00855899" w:rsidP="00A77D27">
            <w:pPr>
              <w:pStyle w:val="TableText"/>
              <w:rPr>
                <w:kern w:val="16"/>
              </w:rPr>
            </w:pPr>
            <w:r w:rsidRPr="009A6C54">
              <w:rPr>
                <w:kern w:val="16"/>
              </w:rPr>
              <w:t>15</w:t>
            </w:r>
          </w:p>
        </w:tc>
        <w:tc>
          <w:tcPr>
            <w:tcW w:w="720" w:type="dxa"/>
          </w:tcPr>
          <w:p w14:paraId="26F28274" w14:textId="77777777" w:rsidR="00855899" w:rsidRPr="009A6C54" w:rsidRDefault="00855899" w:rsidP="00A77D27">
            <w:pPr>
              <w:pStyle w:val="TableText"/>
              <w:rPr>
                <w:kern w:val="16"/>
              </w:rPr>
            </w:pPr>
            <w:r w:rsidRPr="009A6C54">
              <w:rPr>
                <w:kern w:val="16"/>
              </w:rPr>
              <w:t>1</w:t>
            </w:r>
          </w:p>
        </w:tc>
        <w:tc>
          <w:tcPr>
            <w:tcW w:w="720" w:type="dxa"/>
          </w:tcPr>
          <w:p w14:paraId="26F28275" w14:textId="77777777" w:rsidR="00855899" w:rsidRPr="009A6C54" w:rsidRDefault="00855899" w:rsidP="00A77D27">
            <w:pPr>
              <w:pStyle w:val="TableText"/>
              <w:rPr>
                <w:kern w:val="16"/>
              </w:rPr>
            </w:pPr>
            <w:r w:rsidRPr="009A6C54">
              <w:rPr>
                <w:kern w:val="16"/>
              </w:rPr>
              <w:t>ID</w:t>
            </w:r>
          </w:p>
        </w:tc>
        <w:tc>
          <w:tcPr>
            <w:tcW w:w="720" w:type="dxa"/>
          </w:tcPr>
          <w:p w14:paraId="26F28276" w14:textId="77777777" w:rsidR="00855899" w:rsidRPr="009A6C54" w:rsidRDefault="00855899" w:rsidP="00A77D27">
            <w:pPr>
              <w:pStyle w:val="TableText"/>
              <w:rPr>
                <w:kern w:val="16"/>
              </w:rPr>
            </w:pPr>
            <w:r w:rsidRPr="009A6C54">
              <w:rPr>
                <w:kern w:val="16"/>
              </w:rPr>
              <w:t>O</w:t>
            </w:r>
          </w:p>
        </w:tc>
        <w:tc>
          <w:tcPr>
            <w:tcW w:w="720" w:type="dxa"/>
          </w:tcPr>
          <w:p w14:paraId="26F28277" w14:textId="77777777" w:rsidR="00855899" w:rsidRPr="009A6C54" w:rsidRDefault="00855899" w:rsidP="00A77D27">
            <w:pPr>
              <w:pStyle w:val="TableText"/>
              <w:rPr>
                <w:kern w:val="16"/>
              </w:rPr>
            </w:pPr>
          </w:p>
        </w:tc>
        <w:tc>
          <w:tcPr>
            <w:tcW w:w="720" w:type="dxa"/>
          </w:tcPr>
          <w:p w14:paraId="26F28278" w14:textId="77777777" w:rsidR="00855899" w:rsidRPr="009A6C54" w:rsidRDefault="00855899" w:rsidP="00A77D27">
            <w:pPr>
              <w:pStyle w:val="TableText"/>
              <w:rPr>
                <w:kern w:val="16"/>
              </w:rPr>
            </w:pPr>
            <w:r w:rsidRPr="009A6C54">
              <w:rPr>
                <w:kern w:val="16"/>
              </w:rPr>
              <w:t>0136</w:t>
            </w:r>
          </w:p>
        </w:tc>
        <w:tc>
          <w:tcPr>
            <w:tcW w:w="839" w:type="dxa"/>
          </w:tcPr>
          <w:p w14:paraId="26F28279" w14:textId="77777777" w:rsidR="00855899" w:rsidRPr="009A6C54" w:rsidRDefault="00855899" w:rsidP="00A77D27">
            <w:pPr>
              <w:pStyle w:val="TableText"/>
              <w:rPr>
                <w:kern w:val="16"/>
              </w:rPr>
            </w:pPr>
            <w:r w:rsidRPr="009A6C54">
              <w:rPr>
                <w:kern w:val="16"/>
              </w:rPr>
              <w:t>00716</w:t>
            </w:r>
          </w:p>
        </w:tc>
        <w:tc>
          <w:tcPr>
            <w:tcW w:w="3060" w:type="dxa"/>
          </w:tcPr>
          <w:p w14:paraId="26F2827A" w14:textId="77777777" w:rsidR="00855899" w:rsidRPr="009A6C54" w:rsidRDefault="00855899" w:rsidP="00A77D27">
            <w:pPr>
              <w:pStyle w:val="TableText"/>
              <w:rPr>
                <w:kern w:val="16"/>
              </w:rPr>
            </w:pPr>
            <w:r w:rsidRPr="009A6C54">
              <w:rPr>
                <w:kern w:val="16"/>
              </w:rPr>
              <w:t>Employment Illness Related Indicator</w:t>
            </w:r>
          </w:p>
        </w:tc>
        <w:tc>
          <w:tcPr>
            <w:tcW w:w="1530" w:type="dxa"/>
          </w:tcPr>
          <w:p w14:paraId="26F2827B" w14:textId="77777777" w:rsidR="00855899" w:rsidRPr="009A6C54" w:rsidRDefault="00855899" w:rsidP="00A77D27">
            <w:pPr>
              <w:pStyle w:val="TableText"/>
              <w:rPr>
                <w:kern w:val="16"/>
              </w:rPr>
            </w:pPr>
            <w:r w:rsidRPr="009A6C54">
              <w:rPr>
                <w:kern w:val="16"/>
              </w:rPr>
              <w:t>Not used</w:t>
            </w:r>
          </w:p>
        </w:tc>
      </w:tr>
      <w:tr w:rsidR="00855899" w:rsidRPr="009A6C54" w14:paraId="26F28286" w14:textId="77777777" w:rsidTr="00A77D27">
        <w:tc>
          <w:tcPr>
            <w:tcW w:w="720" w:type="dxa"/>
          </w:tcPr>
          <w:p w14:paraId="26F2827D" w14:textId="77777777" w:rsidR="00855899" w:rsidRPr="009A6C54" w:rsidRDefault="00855899" w:rsidP="00A77D27">
            <w:pPr>
              <w:pStyle w:val="TableText"/>
              <w:rPr>
                <w:kern w:val="16"/>
              </w:rPr>
            </w:pPr>
            <w:r w:rsidRPr="009A6C54">
              <w:rPr>
                <w:kern w:val="16"/>
              </w:rPr>
              <w:t>16</w:t>
            </w:r>
          </w:p>
        </w:tc>
        <w:tc>
          <w:tcPr>
            <w:tcW w:w="720" w:type="dxa"/>
          </w:tcPr>
          <w:p w14:paraId="26F2827E" w14:textId="77777777" w:rsidR="00855899" w:rsidRPr="009A6C54" w:rsidRDefault="00855899" w:rsidP="00A77D27">
            <w:pPr>
              <w:pStyle w:val="TableText"/>
              <w:rPr>
                <w:kern w:val="16"/>
              </w:rPr>
            </w:pPr>
            <w:r w:rsidRPr="009A6C54">
              <w:rPr>
                <w:kern w:val="16"/>
              </w:rPr>
              <w:t>1</w:t>
            </w:r>
          </w:p>
        </w:tc>
        <w:tc>
          <w:tcPr>
            <w:tcW w:w="720" w:type="dxa"/>
          </w:tcPr>
          <w:p w14:paraId="26F2827F" w14:textId="77777777" w:rsidR="00855899" w:rsidRPr="009A6C54" w:rsidRDefault="00855899" w:rsidP="00A77D27">
            <w:pPr>
              <w:pStyle w:val="TableText"/>
              <w:rPr>
                <w:kern w:val="16"/>
              </w:rPr>
            </w:pPr>
            <w:r w:rsidRPr="009A6C54">
              <w:rPr>
                <w:kern w:val="16"/>
              </w:rPr>
              <w:t>IS</w:t>
            </w:r>
          </w:p>
        </w:tc>
        <w:tc>
          <w:tcPr>
            <w:tcW w:w="720" w:type="dxa"/>
          </w:tcPr>
          <w:p w14:paraId="26F28280" w14:textId="77777777" w:rsidR="00855899" w:rsidRPr="009A6C54" w:rsidRDefault="00855899" w:rsidP="00A77D27">
            <w:pPr>
              <w:pStyle w:val="TableText"/>
              <w:rPr>
                <w:kern w:val="16"/>
              </w:rPr>
            </w:pPr>
            <w:r w:rsidRPr="009A6C54">
              <w:rPr>
                <w:kern w:val="16"/>
              </w:rPr>
              <w:t>O</w:t>
            </w:r>
          </w:p>
        </w:tc>
        <w:tc>
          <w:tcPr>
            <w:tcW w:w="720" w:type="dxa"/>
          </w:tcPr>
          <w:p w14:paraId="26F28281" w14:textId="77777777" w:rsidR="00855899" w:rsidRPr="009A6C54" w:rsidRDefault="00855899" w:rsidP="00A77D27">
            <w:pPr>
              <w:pStyle w:val="TableText"/>
              <w:rPr>
                <w:kern w:val="16"/>
              </w:rPr>
            </w:pPr>
          </w:p>
        </w:tc>
        <w:tc>
          <w:tcPr>
            <w:tcW w:w="720" w:type="dxa"/>
          </w:tcPr>
          <w:p w14:paraId="26F28282" w14:textId="77777777" w:rsidR="00855899" w:rsidRPr="009A6C54" w:rsidRDefault="00855899" w:rsidP="00A77D27">
            <w:pPr>
              <w:pStyle w:val="TableText"/>
              <w:rPr>
                <w:kern w:val="16"/>
              </w:rPr>
            </w:pPr>
            <w:r w:rsidRPr="009A6C54">
              <w:rPr>
                <w:kern w:val="16"/>
              </w:rPr>
              <w:t>0213</w:t>
            </w:r>
          </w:p>
        </w:tc>
        <w:tc>
          <w:tcPr>
            <w:tcW w:w="839" w:type="dxa"/>
          </w:tcPr>
          <w:p w14:paraId="26F28283" w14:textId="77777777" w:rsidR="00855899" w:rsidRPr="009A6C54" w:rsidRDefault="00855899" w:rsidP="00A77D27">
            <w:pPr>
              <w:pStyle w:val="TableText"/>
              <w:rPr>
                <w:kern w:val="16"/>
              </w:rPr>
            </w:pPr>
            <w:r w:rsidRPr="009A6C54">
              <w:rPr>
                <w:kern w:val="16"/>
              </w:rPr>
              <w:t>00717</w:t>
            </w:r>
          </w:p>
        </w:tc>
        <w:tc>
          <w:tcPr>
            <w:tcW w:w="3060" w:type="dxa"/>
          </w:tcPr>
          <w:p w14:paraId="26F28284" w14:textId="77777777" w:rsidR="00855899" w:rsidRPr="009A6C54" w:rsidRDefault="00855899" w:rsidP="00A77D27">
            <w:pPr>
              <w:pStyle w:val="TableText"/>
              <w:rPr>
                <w:kern w:val="16"/>
              </w:rPr>
            </w:pPr>
            <w:r w:rsidRPr="009A6C54">
              <w:rPr>
                <w:kern w:val="16"/>
              </w:rPr>
              <w:t>Purge Status Code</w:t>
            </w:r>
          </w:p>
        </w:tc>
        <w:tc>
          <w:tcPr>
            <w:tcW w:w="1530" w:type="dxa"/>
          </w:tcPr>
          <w:p w14:paraId="26F28285" w14:textId="77777777" w:rsidR="00855899" w:rsidRPr="009A6C54" w:rsidRDefault="00855899" w:rsidP="00A77D27">
            <w:pPr>
              <w:pStyle w:val="TableText"/>
              <w:rPr>
                <w:kern w:val="16"/>
              </w:rPr>
            </w:pPr>
            <w:r w:rsidRPr="009A6C54">
              <w:rPr>
                <w:kern w:val="16"/>
              </w:rPr>
              <w:t>Not used</w:t>
            </w:r>
          </w:p>
        </w:tc>
      </w:tr>
      <w:tr w:rsidR="00855899" w:rsidRPr="009A6C54" w14:paraId="26F28290" w14:textId="77777777" w:rsidTr="00A77D27">
        <w:tc>
          <w:tcPr>
            <w:tcW w:w="720" w:type="dxa"/>
          </w:tcPr>
          <w:p w14:paraId="26F28287" w14:textId="77777777" w:rsidR="00855899" w:rsidRPr="009A6C54" w:rsidRDefault="00855899" w:rsidP="00A77D27">
            <w:pPr>
              <w:pStyle w:val="TableText"/>
              <w:rPr>
                <w:kern w:val="16"/>
              </w:rPr>
            </w:pPr>
            <w:r w:rsidRPr="009A6C54">
              <w:rPr>
                <w:kern w:val="16"/>
              </w:rPr>
              <w:t>17</w:t>
            </w:r>
          </w:p>
        </w:tc>
        <w:tc>
          <w:tcPr>
            <w:tcW w:w="720" w:type="dxa"/>
          </w:tcPr>
          <w:p w14:paraId="26F28288" w14:textId="77777777" w:rsidR="00855899" w:rsidRPr="009A6C54" w:rsidRDefault="00855899" w:rsidP="00A77D27">
            <w:pPr>
              <w:pStyle w:val="TableText"/>
              <w:rPr>
                <w:kern w:val="16"/>
              </w:rPr>
            </w:pPr>
            <w:r w:rsidRPr="009A6C54">
              <w:rPr>
                <w:kern w:val="16"/>
              </w:rPr>
              <w:t>8</w:t>
            </w:r>
          </w:p>
        </w:tc>
        <w:tc>
          <w:tcPr>
            <w:tcW w:w="720" w:type="dxa"/>
          </w:tcPr>
          <w:p w14:paraId="26F28289" w14:textId="77777777" w:rsidR="00855899" w:rsidRPr="009A6C54" w:rsidRDefault="00855899" w:rsidP="00A77D27">
            <w:pPr>
              <w:pStyle w:val="TableText"/>
              <w:rPr>
                <w:kern w:val="16"/>
              </w:rPr>
            </w:pPr>
            <w:r w:rsidRPr="009A6C54">
              <w:rPr>
                <w:kern w:val="16"/>
              </w:rPr>
              <w:t>DT</w:t>
            </w:r>
          </w:p>
        </w:tc>
        <w:tc>
          <w:tcPr>
            <w:tcW w:w="720" w:type="dxa"/>
          </w:tcPr>
          <w:p w14:paraId="26F2828A" w14:textId="77777777" w:rsidR="00855899" w:rsidRPr="009A6C54" w:rsidRDefault="00855899" w:rsidP="00A77D27">
            <w:pPr>
              <w:pStyle w:val="TableText"/>
              <w:rPr>
                <w:kern w:val="16"/>
              </w:rPr>
            </w:pPr>
            <w:r w:rsidRPr="009A6C54">
              <w:rPr>
                <w:kern w:val="16"/>
              </w:rPr>
              <w:t>O</w:t>
            </w:r>
          </w:p>
        </w:tc>
        <w:tc>
          <w:tcPr>
            <w:tcW w:w="720" w:type="dxa"/>
          </w:tcPr>
          <w:p w14:paraId="26F2828B" w14:textId="77777777" w:rsidR="00855899" w:rsidRPr="009A6C54" w:rsidRDefault="00855899" w:rsidP="00A77D27">
            <w:pPr>
              <w:pStyle w:val="TableText"/>
              <w:rPr>
                <w:kern w:val="16"/>
              </w:rPr>
            </w:pPr>
          </w:p>
        </w:tc>
        <w:tc>
          <w:tcPr>
            <w:tcW w:w="720" w:type="dxa"/>
          </w:tcPr>
          <w:p w14:paraId="26F2828C" w14:textId="77777777" w:rsidR="00855899" w:rsidRPr="009A6C54" w:rsidRDefault="00855899" w:rsidP="00A77D27">
            <w:pPr>
              <w:pStyle w:val="TableText"/>
              <w:rPr>
                <w:kern w:val="16"/>
              </w:rPr>
            </w:pPr>
          </w:p>
        </w:tc>
        <w:tc>
          <w:tcPr>
            <w:tcW w:w="839" w:type="dxa"/>
          </w:tcPr>
          <w:p w14:paraId="26F2828D" w14:textId="77777777" w:rsidR="00855899" w:rsidRPr="009A6C54" w:rsidRDefault="00855899" w:rsidP="00A77D27">
            <w:pPr>
              <w:pStyle w:val="TableText"/>
              <w:rPr>
                <w:kern w:val="16"/>
              </w:rPr>
            </w:pPr>
            <w:r w:rsidRPr="009A6C54">
              <w:rPr>
                <w:kern w:val="16"/>
              </w:rPr>
              <w:t>00718</w:t>
            </w:r>
          </w:p>
        </w:tc>
        <w:tc>
          <w:tcPr>
            <w:tcW w:w="3060" w:type="dxa"/>
          </w:tcPr>
          <w:p w14:paraId="26F2828E" w14:textId="77777777" w:rsidR="00855899" w:rsidRPr="009A6C54" w:rsidRDefault="00855899" w:rsidP="00A77D27">
            <w:pPr>
              <w:pStyle w:val="TableText"/>
              <w:rPr>
                <w:kern w:val="16"/>
              </w:rPr>
            </w:pPr>
            <w:r w:rsidRPr="009A6C54">
              <w:rPr>
                <w:kern w:val="16"/>
              </w:rPr>
              <w:t>Purge Status Date</w:t>
            </w:r>
          </w:p>
        </w:tc>
        <w:tc>
          <w:tcPr>
            <w:tcW w:w="1530" w:type="dxa"/>
          </w:tcPr>
          <w:p w14:paraId="26F2828F" w14:textId="77777777" w:rsidR="00855899" w:rsidRPr="009A6C54" w:rsidRDefault="00855899" w:rsidP="00A77D27">
            <w:pPr>
              <w:pStyle w:val="TableText"/>
              <w:rPr>
                <w:kern w:val="16"/>
              </w:rPr>
            </w:pPr>
            <w:r w:rsidRPr="009A6C54">
              <w:rPr>
                <w:kern w:val="16"/>
              </w:rPr>
              <w:t>Not used</w:t>
            </w:r>
          </w:p>
        </w:tc>
      </w:tr>
      <w:tr w:rsidR="00855899" w:rsidRPr="009A6C54" w14:paraId="26F2829A" w14:textId="77777777" w:rsidTr="00A77D27">
        <w:tc>
          <w:tcPr>
            <w:tcW w:w="720" w:type="dxa"/>
          </w:tcPr>
          <w:p w14:paraId="26F28291" w14:textId="77777777" w:rsidR="00855899" w:rsidRPr="009A6C54" w:rsidRDefault="00855899" w:rsidP="00A77D27">
            <w:pPr>
              <w:pStyle w:val="TableText"/>
              <w:rPr>
                <w:kern w:val="16"/>
              </w:rPr>
            </w:pPr>
            <w:r w:rsidRPr="009A6C54">
              <w:rPr>
                <w:kern w:val="16"/>
              </w:rPr>
              <w:t>18</w:t>
            </w:r>
          </w:p>
        </w:tc>
        <w:tc>
          <w:tcPr>
            <w:tcW w:w="720" w:type="dxa"/>
          </w:tcPr>
          <w:p w14:paraId="26F28292" w14:textId="77777777" w:rsidR="00855899" w:rsidRPr="009A6C54" w:rsidRDefault="00855899" w:rsidP="00A77D27">
            <w:pPr>
              <w:pStyle w:val="TableText"/>
              <w:rPr>
                <w:kern w:val="16"/>
              </w:rPr>
            </w:pPr>
            <w:r w:rsidRPr="009A6C54">
              <w:rPr>
                <w:kern w:val="16"/>
              </w:rPr>
              <w:t>2</w:t>
            </w:r>
          </w:p>
        </w:tc>
        <w:tc>
          <w:tcPr>
            <w:tcW w:w="720" w:type="dxa"/>
          </w:tcPr>
          <w:p w14:paraId="26F28293" w14:textId="77777777" w:rsidR="00855899" w:rsidRPr="009A6C54" w:rsidRDefault="00855899" w:rsidP="00A77D27">
            <w:pPr>
              <w:pStyle w:val="TableText"/>
              <w:rPr>
                <w:kern w:val="16"/>
              </w:rPr>
            </w:pPr>
            <w:r w:rsidRPr="009A6C54">
              <w:rPr>
                <w:kern w:val="16"/>
              </w:rPr>
              <w:t>IS</w:t>
            </w:r>
          </w:p>
        </w:tc>
        <w:tc>
          <w:tcPr>
            <w:tcW w:w="720" w:type="dxa"/>
          </w:tcPr>
          <w:p w14:paraId="26F28294" w14:textId="77777777" w:rsidR="00855899" w:rsidRPr="009A6C54" w:rsidRDefault="00855899" w:rsidP="00A77D27">
            <w:pPr>
              <w:pStyle w:val="TableText"/>
              <w:rPr>
                <w:kern w:val="16"/>
              </w:rPr>
            </w:pPr>
            <w:r w:rsidRPr="009A6C54">
              <w:rPr>
                <w:kern w:val="16"/>
              </w:rPr>
              <w:t>O</w:t>
            </w:r>
          </w:p>
        </w:tc>
        <w:tc>
          <w:tcPr>
            <w:tcW w:w="720" w:type="dxa"/>
          </w:tcPr>
          <w:p w14:paraId="26F28295" w14:textId="77777777" w:rsidR="00855899" w:rsidRPr="009A6C54" w:rsidRDefault="00855899" w:rsidP="00A77D27">
            <w:pPr>
              <w:pStyle w:val="TableText"/>
              <w:rPr>
                <w:kern w:val="16"/>
              </w:rPr>
            </w:pPr>
          </w:p>
        </w:tc>
        <w:tc>
          <w:tcPr>
            <w:tcW w:w="720" w:type="dxa"/>
          </w:tcPr>
          <w:p w14:paraId="26F28296" w14:textId="77777777" w:rsidR="00855899" w:rsidRPr="009A6C54" w:rsidRDefault="00855899" w:rsidP="00A77D27">
            <w:pPr>
              <w:pStyle w:val="TableText"/>
              <w:rPr>
                <w:kern w:val="16"/>
              </w:rPr>
            </w:pPr>
            <w:r w:rsidRPr="009A6C54">
              <w:rPr>
                <w:kern w:val="16"/>
              </w:rPr>
              <w:t>0214</w:t>
            </w:r>
          </w:p>
        </w:tc>
        <w:tc>
          <w:tcPr>
            <w:tcW w:w="839" w:type="dxa"/>
          </w:tcPr>
          <w:p w14:paraId="26F28297" w14:textId="77777777" w:rsidR="00855899" w:rsidRPr="009A6C54" w:rsidRDefault="00855899" w:rsidP="00A77D27">
            <w:pPr>
              <w:pStyle w:val="TableText"/>
              <w:rPr>
                <w:kern w:val="16"/>
              </w:rPr>
            </w:pPr>
            <w:r w:rsidRPr="009A6C54">
              <w:rPr>
                <w:kern w:val="16"/>
              </w:rPr>
              <w:t>00719</w:t>
            </w:r>
          </w:p>
        </w:tc>
        <w:tc>
          <w:tcPr>
            <w:tcW w:w="3060" w:type="dxa"/>
          </w:tcPr>
          <w:p w14:paraId="26F28298" w14:textId="77777777" w:rsidR="00855899" w:rsidRPr="009A6C54" w:rsidRDefault="00855899" w:rsidP="00A77D27">
            <w:pPr>
              <w:pStyle w:val="TableText"/>
              <w:rPr>
                <w:kern w:val="16"/>
              </w:rPr>
            </w:pPr>
            <w:r w:rsidRPr="009A6C54">
              <w:rPr>
                <w:kern w:val="16"/>
              </w:rPr>
              <w:t>Special Program Code</w:t>
            </w:r>
          </w:p>
        </w:tc>
        <w:tc>
          <w:tcPr>
            <w:tcW w:w="1530" w:type="dxa"/>
          </w:tcPr>
          <w:p w14:paraId="26F28299" w14:textId="77777777" w:rsidR="00855899" w:rsidRPr="009A6C54" w:rsidRDefault="00855899" w:rsidP="00A77D27">
            <w:pPr>
              <w:pStyle w:val="TableText"/>
              <w:rPr>
                <w:kern w:val="16"/>
              </w:rPr>
            </w:pPr>
            <w:r w:rsidRPr="009A6C54">
              <w:rPr>
                <w:kern w:val="16"/>
              </w:rPr>
              <w:t>Not used</w:t>
            </w:r>
          </w:p>
        </w:tc>
      </w:tr>
      <w:tr w:rsidR="00855899" w:rsidRPr="009A6C54" w14:paraId="26F282A4" w14:textId="77777777" w:rsidTr="00A77D27">
        <w:tc>
          <w:tcPr>
            <w:tcW w:w="720" w:type="dxa"/>
          </w:tcPr>
          <w:p w14:paraId="26F2829B" w14:textId="77777777" w:rsidR="00855899" w:rsidRPr="009A6C54" w:rsidRDefault="00855899" w:rsidP="00A77D27">
            <w:pPr>
              <w:pStyle w:val="TableText"/>
              <w:rPr>
                <w:kern w:val="16"/>
              </w:rPr>
            </w:pPr>
            <w:r w:rsidRPr="009A6C54">
              <w:rPr>
                <w:kern w:val="16"/>
              </w:rPr>
              <w:t>19</w:t>
            </w:r>
          </w:p>
        </w:tc>
        <w:tc>
          <w:tcPr>
            <w:tcW w:w="720" w:type="dxa"/>
          </w:tcPr>
          <w:p w14:paraId="26F2829C" w14:textId="77777777" w:rsidR="00855899" w:rsidRPr="009A6C54" w:rsidRDefault="00855899" w:rsidP="00A77D27">
            <w:pPr>
              <w:pStyle w:val="TableText"/>
              <w:rPr>
                <w:kern w:val="16"/>
              </w:rPr>
            </w:pPr>
            <w:r w:rsidRPr="009A6C54">
              <w:rPr>
                <w:kern w:val="16"/>
              </w:rPr>
              <w:t>1</w:t>
            </w:r>
          </w:p>
        </w:tc>
        <w:tc>
          <w:tcPr>
            <w:tcW w:w="720" w:type="dxa"/>
          </w:tcPr>
          <w:p w14:paraId="26F2829D" w14:textId="77777777" w:rsidR="00855899" w:rsidRPr="009A6C54" w:rsidRDefault="00855899" w:rsidP="00A77D27">
            <w:pPr>
              <w:pStyle w:val="TableText"/>
              <w:rPr>
                <w:kern w:val="16"/>
              </w:rPr>
            </w:pPr>
            <w:r w:rsidRPr="009A6C54">
              <w:rPr>
                <w:kern w:val="16"/>
              </w:rPr>
              <w:t>ID</w:t>
            </w:r>
          </w:p>
        </w:tc>
        <w:tc>
          <w:tcPr>
            <w:tcW w:w="720" w:type="dxa"/>
          </w:tcPr>
          <w:p w14:paraId="26F2829E" w14:textId="77777777" w:rsidR="00855899" w:rsidRPr="009A6C54" w:rsidRDefault="00855899" w:rsidP="00A77D27">
            <w:pPr>
              <w:pStyle w:val="TableText"/>
              <w:rPr>
                <w:kern w:val="16"/>
              </w:rPr>
            </w:pPr>
            <w:r w:rsidRPr="009A6C54">
              <w:rPr>
                <w:kern w:val="16"/>
              </w:rPr>
              <w:t>O</w:t>
            </w:r>
          </w:p>
        </w:tc>
        <w:tc>
          <w:tcPr>
            <w:tcW w:w="720" w:type="dxa"/>
          </w:tcPr>
          <w:p w14:paraId="26F2829F" w14:textId="77777777" w:rsidR="00855899" w:rsidRPr="009A6C54" w:rsidRDefault="00855899" w:rsidP="00A77D27">
            <w:pPr>
              <w:pStyle w:val="TableText"/>
              <w:rPr>
                <w:kern w:val="16"/>
              </w:rPr>
            </w:pPr>
          </w:p>
        </w:tc>
        <w:tc>
          <w:tcPr>
            <w:tcW w:w="720" w:type="dxa"/>
          </w:tcPr>
          <w:p w14:paraId="26F282A0" w14:textId="77777777" w:rsidR="00855899" w:rsidRPr="009A6C54" w:rsidRDefault="00855899" w:rsidP="00A77D27">
            <w:pPr>
              <w:pStyle w:val="TableText"/>
              <w:rPr>
                <w:kern w:val="16"/>
              </w:rPr>
            </w:pPr>
            <w:r w:rsidRPr="009A6C54">
              <w:rPr>
                <w:kern w:val="16"/>
              </w:rPr>
              <w:t>0136</w:t>
            </w:r>
          </w:p>
        </w:tc>
        <w:tc>
          <w:tcPr>
            <w:tcW w:w="839" w:type="dxa"/>
          </w:tcPr>
          <w:p w14:paraId="26F282A1" w14:textId="77777777" w:rsidR="00855899" w:rsidRPr="009A6C54" w:rsidRDefault="00855899" w:rsidP="00A77D27">
            <w:pPr>
              <w:pStyle w:val="TableText"/>
              <w:rPr>
                <w:kern w:val="16"/>
              </w:rPr>
            </w:pPr>
            <w:r w:rsidRPr="009A6C54">
              <w:rPr>
                <w:kern w:val="16"/>
              </w:rPr>
              <w:t>00720</w:t>
            </w:r>
          </w:p>
        </w:tc>
        <w:tc>
          <w:tcPr>
            <w:tcW w:w="3060" w:type="dxa"/>
          </w:tcPr>
          <w:p w14:paraId="26F282A2" w14:textId="77777777" w:rsidR="00855899" w:rsidRPr="009A6C54" w:rsidRDefault="00855899" w:rsidP="00A77D27">
            <w:pPr>
              <w:pStyle w:val="TableText"/>
              <w:rPr>
                <w:kern w:val="16"/>
              </w:rPr>
            </w:pPr>
            <w:r w:rsidRPr="009A6C54">
              <w:rPr>
                <w:kern w:val="16"/>
              </w:rPr>
              <w:t>Retention Indicator</w:t>
            </w:r>
          </w:p>
        </w:tc>
        <w:tc>
          <w:tcPr>
            <w:tcW w:w="1530" w:type="dxa"/>
          </w:tcPr>
          <w:p w14:paraId="26F282A3" w14:textId="77777777" w:rsidR="00855899" w:rsidRPr="009A6C54" w:rsidRDefault="00855899" w:rsidP="00A77D27">
            <w:pPr>
              <w:pStyle w:val="TableText"/>
              <w:rPr>
                <w:kern w:val="16"/>
              </w:rPr>
            </w:pPr>
            <w:r w:rsidRPr="009A6C54">
              <w:rPr>
                <w:kern w:val="16"/>
              </w:rPr>
              <w:t>Not used</w:t>
            </w:r>
          </w:p>
        </w:tc>
      </w:tr>
      <w:tr w:rsidR="00855899" w:rsidRPr="009A6C54" w14:paraId="26F282AE" w14:textId="77777777" w:rsidTr="00A77D27">
        <w:tc>
          <w:tcPr>
            <w:tcW w:w="720" w:type="dxa"/>
          </w:tcPr>
          <w:p w14:paraId="26F282A5" w14:textId="77777777" w:rsidR="00855899" w:rsidRPr="009A6C54" w:rsidRDefault="00855899" w:rsidP="00A77D27">
            <w:pPr>
              <w:pStyle w:val="TableText"/>
              <w:rPr>
                <w:kern w:val="16"/>
              </w:rPr>
            </w:pPr>
            <w:r w:rsidRPr="009A6C54">
              <w:rPr>
                <w:kern w:val="16"/>
              </w:rPr>
              <w:t>20</w:t>
            </w:r>
          </w:p>
        </w:tc>
        <w:tc>
          <w:tcPr>
            <w:tcW w:w="720" w:type="dxa"/>
          </w:tcPr>
          <w:p w14:paraId="26F282A6" w14:textId="77777777" w:rsidR="00855899" w:rsidRPr="009A6C54" w:rsidRDefault="00855899" w:rsidP="00A77D27">
            <w:pPr>
              <w:pStyle w:val="TableText"/>
              <w:rPr>
                <w:kern w:val="16"/>
              </w:rPr>
            </w:pPr>
            <w:r w:rsidRPr="009A6C54">
              <w:rPr>
                <w:kern w:val="16"/>
              </w:rPr>
              <w:t>1</w:t>
            </w:r>
          </w:p>
        </w:tc>
        <w:tc>
          <w:tcPr>
            <w:tcW w:w="720" w:type="dxa"/>
          </w:tcPr>
          <w:p w14:paraId="26F282A7" w14:textId="77777777" w:rsidR="00855899" w:rsidRPr="009A6C54" w:rsidRDefault="00855899" w:rsidP="00A77D27">
            <w:pPr>
              <w:pStyle w:val="TableText"/>
              <w:rPr>
                <w:kern w:val="16"/>
              </w:rPr>
            </w:pPr>
            <w:r w:rsidRPr="009A6C54">
              <w:rPr>
                <w:kern w:val="16"/>
              </w:rPr>
              <w:t>NM</w:t>
            </w:r>
          </w:p>
        </w:tc>
        <w:tc>
          <w:tcPr>
            <w:tcW w:w="720" w:type="dxa"/>
          </w:tcPr>
          <w:p w14:paraId="26F282A8" w14:textId="77777777" w:rsidR="00855899" w:rsidRPr="009A6C54" w:rsidRDefault="00855899" w:rsidP="00A77D27">
            <w:pPr>
              <w:pStyle w:val="TableText"/>
              <w:rPr>
                <w:kern w:val="16"/>
              </w:rPr>
            </w:pPr>
            <w:r w:rsidRPr="009A6C54">
              <w:rPr>
                <w:kern w:val="16"/>
              </w:rPr>
              <w:t>O</w:t>
            </w:r>
          </w:p>
        </w:tc>
        <w:tc>
          <w:tcPr>
            <w:tcW w:w="720" w:type="dxa"/>
          </w:tcPr>
          <w:p w14:paraId="26F282A9" w14:textId="77777777" w:rsidR="00855899" w:rsidRPr="009A6C54" w:rsidRDefault="00855899" w:rsidP="00A77D27">
            <w:pPr>
              <w:pStyle w:val="TableText"/>
              <w:rPr>
                <w:kern w:val="16"/>
              </w:rPr>
            </w:pPr>
          </w:p>
        </w:tc>
        <w:tc>
          <w:tcPr>
            <w:tcW w:w="720" w:type="dxa"/>
          </w:tcPr>
          <w:p w14:paraId="26F282AA" w14:textId="77777777" w:rsidR="00855899" w:rsidRPr="009A6C54" w:rsidRDefault="00855899" w:rsidP="00A77D27">
            <w:pPr>
              <w:pStyle w:val="TableText"/>
              <w:rPr>
                <w:kern w:val="16"/>
              </w:rPr>
            </w:pPr>
          </w:p>
        </w:tc>
        <w:tc>
          <w:tcPr>
            <w:tcW w:w="839" w:type="dxa"/>
          </w:tcPr>
          <w:p w14:paraId="26F282AB" w14:textId="77777777" w:rsidR="00855899" w:rsidRPr="009A6C54" w:rsidRDefault="00855899" w:rsidP="00A77D27">
            <w:pPr>
              <w:pStyle w:val="TableText"/>
              <w:rPr>
                <w:kern w:val="16"/>
              </w:rPr>
            </w:pPr>
            <w:r w:rsidRPr="009A6C54">
              <w:rPr>
                <w:kern w:val="16"/>
              </w:rPr>
              <w:t>00721</w:t>
            </w:r>
          </w:p>
        </w:tc>
        <w:tc>
          <w:tcPr>
            <w:tcW w:w="3060" w:type="dxa"/>
          </w:tcPr>
          <w:p w14:paraId="26F282AC" w14:textId="77777777" w:rsidR="00855899" w:rsidRPr="009A6C54" w:rsidRDefault="00855899" w:rsidP="00A77D27">
            <w:pPr>
              <w:pStyle w:val="TableText"/>
              <w:rPr>
                <w:kern w:val="16"/>
              </w:rPr>
            </w:pPr>
            <w:r w:rsidRPr="009A6C54">
              <w:rPr>
                <w:kern w:val="16"/>
              </w:rPr>
              <w:t>Expected Number of Insurance Plans</w:t>
            </w:r>
          </w:p>
        </w:tc>
        <w:tc>
          <w:tcPr>
            <w:tcW w:w="1530" w:type="dxa"/>
          </w:tcPr>
          <w:p w14:paraId="26F282AD" w14:textId="77777777" w:rsidR="00855899" w:rsidRPr="009A6C54" w:rsidRDefault="00855899" w:rsidP="00A77D27">
            <w:pPr>
              <w:pStyle w:val="TableText"/>
              <w:rPr>
                <w:kern w:val="16"/>
              </w:rPr>
            </w:pPr>
            <w:r w:rsidRPr="009A6C54">
              <w:rPr>
                <w:kern w:val="16"/>
              </w:rPr>
              <w:t>Not used</w:t>
            </w:r>
          </w:p>
        </w:tc>
      </w:tr>
      <w:tr w:rsidR="00855899" w:rsidRPr="009A6C54" w14:paraId="26F282B8" w14:textId="77777777" w:rsidTr="00A77D27">
        <w:tc>
          <w:tcPr>
            <w:tcW w:w="720" w:type="dxa"/>
          </w:tcPr>
          <w:p w14:paraId="26F282AF" w14:textId="77777777" w:rsidR="00855899" w:rsidRPr="009A6C54" w:rsidRDefault="00855899" w:rsidP="00A77D27">
            <w:pPr>
              <w:pStyle w:val="TableText"/>
              <w:rPr>
                <w:kern w:val="16"/>
              </w:rPr>
            </w:pPr>
            <w:r w:rsidRPr="009A6C54">
              <w:rPr>
                <w:kern w:val="16"/>
              </w:rPr>
              <w:t>21</w:t>
            </w:r>
          </w:p>
        </w:tc>
        <w:tc>
          <w:tcPr>
            <w:tcW w:w="720" w:type="dxa"/>
          </w:tcPr>
          <w:p w14:paraId="26F282B0" w14:textId="77777777" w:rsidR="00855899" w:rsidRPr="009A6C54" w:rsidRDefault="00855899" w:rsidP="00A77D27">
            <w:pPr>
              <w:pStyle w:val="TableText"/>
              <w:rPr>
                <w:kern w:val="16"/>
              </w:rPr>
            </w:pPr>
            <w:r w:rsidRPr="009A6C54">
              <w:rPr>
                <w:kern w:val="16"/>
              </w:rPr>
              <w:t>1</w:t>
            </w:r>
          </w:p>
        </w:tc>
        <w:tc>
          <w:tcPr>
            <w:tcW w:w="720" w:type="dxa"/>
          </w:tcPr>
          <w:p w14:paraId="26F282B1" w14:textId="77777777" w:rsidR="00855899" w:rsidRPr="009A6C54" w:rsidRDefault="00855899" w:rsidP="00A77D27">
            <w:pPr>
              <w:pStyle w:val="TableText"/>
              <w:rPr>
                <w:kern w:val="16"/>
              </w:rPr>
            </w:pPr>
            <w:r w:rsidRPr="009A6C54">
              <w:rPr>
                <w:kern w:val="16"/>
              </w:rPr>
              <w:t>IS</w:t>
            </w:r>
          </w:p>
        </w:tc>
        <w:tc>
          <w:tcPr>
            <w:tcW w:w="720" w:type="dxa"/>
          </w:tcPr>
          <w:p w14:paraId="26F282B2" w14:textId="77777777" w:rsidR="00855899" w:rsidRPr="009A6C54" w:rsidRDefault="00855899" w:rsidP="00A77D27">
            <w:pPr>
              <w:pStyle w:val="TableText"/>
              <w:rPr>
                <w:kern w:val="16"/>
              </w:rPr>
            </w:pPr>
            <w:r w:rsidRPr="009A6C54">
              <w:rPr>
                <w:kern w:val="16"/>
              </w:rPr>
              <w:t>O</w:t>
            </w:r>
          </w:p>
        </w:tc>
        <w:tc>
          <w:tcPr>
            <w:tcW w:w="720" w:type="dxa"/>
          </w:tcPr>
          <w:p w14:paraId="26F282B3" w14:textId="77777777" w:rsidR="00855899" w:rsidRPr="009A6C54" w:rsidRDefault="00855899" w:rsidP="00A77D27">
            <w:pPr>
              <w:pStyle w:val="TableText"/>
              <w:rPr>
                <w:kern w:val="16"/>
              </w:rPr>
            </w:pPr>
          </w:p>
        </w:tc>
        <w:tc>
          <w:tcPr>
            <w:tcW w:w="720" w:type="dxa"/>
          </w:tcPr>
          <w:p w14:paraId="26F282B4" w14:textId="77777777" w:rsidR="00855899" w:rsidRPr="009A6C54" w:rsidRDefault="00855899" w:rsidP="00A77D27">
            <w:pPr>
              <w:pStyle w:val="TableText"/>
              <w:rPr>
                <w:kern w:val="16"/>
              </w:rPr>
            </w:pPr>
            <w:r w:rsidRPr="009A6C54">
              <w:rPr>
                <w:kern w:val="16"/>
              </w:rPr>
              <w:t>0215</w:t>
            </w:r>
          </w:p>
        </w:tc>
        <w:tc>
          <w:tcPr>
            <w:tcW w:w="839" w:type="dxa"/>
          </w:tcPr>
          <w:p w14:paraId="26F282B5" w14:textId="77777777" w:rsidR="00855899" w:rsidRPr="009A6C54" w:rsidRDefault="00855899" w:rsidP="00A77D27">
            <w:pPr>
              <w:pStyle w:val="TableText"/>
              <w:rPr>
                <w:kern w:val="16"/>
              </w:rPr>
            </w:pPr>
            <w:r w:rsidRPr="009A6C54">
              <w:rPr>
                <w:kern w:val="16"/>
              </w:rPr>
              <w:t>00722</w:t>
            </w:r>
          </w:p>
        </w:tc>
        <w:tc>
          <w:tcPr>
            <w:tcW w:w="3060" w:type="dxa"/>
          </w:tcPr>
          <w:p w14:paraId="26F282B6" w14:textId="77777777" w:rsidR="00855899" w:rsidRPr="009A6C54" w:rsidRDefault="00855899" w:rsidP="00A77D27">
            <w:pPr>
              <w:pStyle w:val="TableText"/>
              <w:rPr>
                <w:kern w:val="16"/>
              </w:rPr>
            </w:pPr>
            <w:r w:rsidRPr="009A6C54">
              <w:rPr>
                <w:kern w:val="16"/>
              </w:rPr>
              <w:t>Visit Publicity Code</w:t>
            </w:r>
          </w:p>
        </w:tc>
        <w:tc>
          <w:tcPr>
            <w:tcW w:w="1530" w:type="dxa"/>
          </w:tcPr>
          <w:p w14:paraId="26F282B7" w14:textId="77777777" w:rsidR="00855899" w:rsidRPr="009A6C54" w:rsidRDefault="00855899" w:rsidP="00A77D27">
            <w:pPr>
              <w:pStyle w:val="TableText"/>
              <w:rPr>
                <w:kern w:val="16"/>
              </w:rPr>
            </w:pPr>
            <w:r w:rsidRPr="009A6C54">
              <w:rPr>
                <w:kern w:val="16"/>
              </w:rPr>
              <w:t>Not used</w:t>
            </w:r>
          </w:p>
        </w:tc>
      </w:tr>
      <w:tr w:rsidR="00855899" w:rsidRPr="009A6C54" w14:paraId="26F282C2" w14:textId="77777777" w:rsidTr="00A77D27">
        <w:tc>
          <w:tcPr>
            <w:tcW w:w="720" w:type="dxa"/>
          </w:tcPr>
          <w:p w14:paraId="26F282B9" w14:textId="77777777" w:rsidR="00855899" w:rsidRPr="009A6C54" w:rsidRDefault="00855899" w:rsidP="00A77D27">
            <w:pPr>
              <w:pStyle w:val="TableText"/>
              <w:rPr>
                <w:kern w:val="16"/>
              </w:rPr>
            </w:pPr>
            <w:r w:rsidRPr="009A6C54">
              <w:rPr>
                <w:kern w:val="16"/>
              </w:rPr>
              <w:t>22</w:t>
            </w:r>
          </w:p>
        </w:tc>
        <w:tc>
          <w:tcPr>
            <w:tcW w:w="720" w:type="dxa"/>
          </w:tcPr>
          <w:p w14:paraId="26F282BA" w14:textId="77777777" w:rsidR="00855899" w:rsidRPr="009A6C54" w:rsidRDefault="00855899" w:rsidP="00A77D27">
            <w:pPr>
              <w:pStyle w:val="TableText"/>
              <w:rPr>
                <w:kern w:val="16"/>
              </w:rPr>
            </w:pPr>
            <w:r w:rsidRPr="009A6C54">
              <w:rPr>
                <w:kern w:val="16"/>
              </w:rPr>
              <w:t>1</w:t>
            </w:r>
          </w:p>
        </w:tc>
        <w:tc>
          <w:tcPr>
            <w:tcW w:w="720" w:type="dxa"/>
          </w:tcPr>
          <w:p w14:paraId="26F282BB" w14:textId="77777777" w:rsidR="00855899" w:rsidRPr="009A6C54" w:rsidRDefault="00855899" w:rsidP="00A77D27">
            <w:pPr>
              <w:pStyle w:val="TableText"/>
              <w:rPr>
                <w:kern w:val="16"/>
              </w:rPr>
            </w:pPr>
            <w:r w:rsidRPr="009A6C54">
              <w:rPr>
                <w:kern w:val="16"/>
              </w:rPr>
              <w:t>ID</w:t>
            </w:r>
          </w:p>
        </w:tc>
        <w:tc>
          <w:tcPr>
            <w:tcW w:w="720" w:type="dxa"/>
          </w:tcPr>
          <w:p w14:paraId="26F282BC" w14:textId="77777777" w:rsidR="00855899" w:rsidRPr="009A6C54" w:rsidRDefault="00855899" w:rsidP="00A77D27">
            <w:pPr>
              <w:pStyle w:val="TableText"/>
              <w:rPr>
                <w:kern w:val="16"/>
              </w:rPr>
            </w:pPr>
            <w:r w:rsidRPr="009A6C54">
              <w:rPr>
                <w:kern w:val="16"/>
              </w:rPr>
              <w:t>O</w:t>
            </w:r>
          </w:p>
        </w:tc>
        <w:tc>
          <w:tcPr>
            <w:tcW w:w="720" w:type="dxa"/>
          </w:tcPr>
          <w:p w14:paraId="26F282BD" w14:textId="77777777" w:rsidR="00855899" w:rsidRPr="009A6C54" w:rsidRDefault="00855899" w:rsidP="00A77D27">
            <w:pPr>
              <w:pStyle w:val="TableText"/>
              <w:rPr>
                <w:kern w:val="16"/>
              </w:rPr>
            </w:pPr>
            <w:r w:rsidRPr="009A6C54">
              <w:rPr>
                <w:kern w:val="16"/>
              </w:rPr>
              <w:t>Y</w:t>
            </w:r>
          </w:p>
        </w:tc>
        <w:tc>
          <w:tcPr>
            <w:tcW w:w="720" w:type="dxa"/>
          </w:tcPr>
          <w:p w14:paraId="26F282BE" w14:textId="77777777" w:rsidR="00855899" w:rsidRPr="009A6C54" w:rsidRDefault="00855899" w:rsidP="00A77D27">
            <w:pPr>
              <w:pStyle w:val="TableText"/>
              <w:rPr>
                <w:kern w:val="16"/>
              </w:rPr>
            </w:pPr>
            <w:r w:rsidRPr="009A6C54">
              <w:rPr>
                <w:kern w:val="16"/>
              </w:rPr>
              <w:t>0136</w:t>
            </w:r>
          </w:p>
        </w:tc>
        <w:tc>
          <w:tcPr>
            <w:tcW w:w="839" w:type="dxa"/>
          </w:tcPr>
          <w:p w14:paraId="26F282BF" w14:textId="77777777" w:rsidR="00855899" w:rsidRPr="009A6C54" w:rsidRDefault="00855899" w:rsidP="00A77D27">
            <w:pPr>
              <w:pStyle w:val="TableText"/>
              <w:rPr>
                <w:kern w:val="16"/>
              </w:rPr>
            </w:pPr>
            <w:r w:rsidRPr="009A6C54">
              <w:rPr>
                <w:kern w:val="16"/>
              </w:rPr>
              <w:t>00723</w:t>
            </w:r>
          </w:p>
        </w:tc>
        <w:tc>
          <w:tcPr>
            <w:tcW w:w="3060" w:type="dxa"/>
          </w:tcPr>
          <w:p w14:paraId="26F282C0" w14:textId="77777777" w:rsidR="00855899" w:rsidRPr="009A6C54" w:rsidRDefault="00855899" w:rsidP="00A77D27">
            <w:pPr>
              <w:pStyle w:val="TableText"/>
              <w:rPr>
                <w:kern w:val="16"/>
              </w:rPr>
            </w:pPr>
            <w:r w:rsidRPr="009A6C54">
              <w:rPr>
                <w:kern w:val="16"/>
              </w:rPr>
              <w:t>Visit Protection Indicator</w:t>
            </w:r>
          </w:p>
        </w:tc>
        <w:tc>
          <w:tcPr>
            <w:tcW w:w="1530" w:type="dxa"/>
          </w:tcPr>
          <w:p w14:paraId="26F282C1" w14:textId="77777777" w:rsidR="00855899" w:rsidRPr="009A6C54" w:rsidRDefault="00855899" w:rsidP="00A77D27">
            <w:pPr>
              <w:pStyle w:val="TableText"/>
              <w:rPr>
                <w:kern w:val="16"/>
              </w:rPr>
            </w:pPr>
            <w:r w:rsidRPr="009A6C54">
              <w:rPr>
                <w:kern w:val="16"/>
              </w:rPr>
              <w:t>Visit Protection Indicator</w:t>
            </w:r>
          </w:p>
        </w:tc>
      </w:tr>
      <w:tr w:rsidR="00855899" w:rsidRPr="009A6C54" w14:paraId="26F282CC" w14:textId="77777777" w:rsidTr="00A77D27">
        <w:tc>
          <w:tcPr>
            <w:tcW w:w="720" w:type="dxa"/>
          </w:tcPr>
          <w:p w14:paraId="26F282C3" w14:textId="77777777" w:rsidR="00855899" w:rsidRPr="009A6C54" w:rsidRDefault="00855899" w:rsidP="00A77D27">
            <w:pPr>
              <w:pStyle w:val="TableText"/>
              <w:rPr>
                <w:kern w:val="16"/>
              </w:rPr>
            </w:pPr>
            <w:r w:rsidRPr="009A6C54">
              <w:rPr>
                <w:kern w:val="16"/>
              </w:rPr>
              <w:t>23</w:t>
            </w:r>
          </w:p>
        </w:tc>
        <w:tc>
          <w:tcPr>
            <w:tcW w:w="720" w:type="dxa"/>
          </w:tcPr>
          <w:p w14:paraId="26F282C4" w14:textId="77777777" w:rsidR="00855899" w:rsidRPr="009A6C54" w:rsidRDefault="00855899" w:rsidP="00A77D27">
            <w:pPr>
              <w:pStyle w:val="TableText"/>
              <w:rPr>
                <w:kern w:val="16"/>
              </w:rPr>
            </w:pPr>
            <w:r w:rsidRPr="009A6C54">
              <w:rPr>
                <w:kern w:val="16"/>
              </w:rPr>
              <w:t>250</w:t>
            </w:r>
          </w:p>
        </w:tc>
        <w:tc>
          <w:tcPr>
            <w:tcW w:w="720" w:type="dxa"/>
          </w:tcPr>
          <w:p w14:paraId="26F282C5" w14:textId="77777777" w:rsidR="00855899" w:rsidRPr="009A6C54" w:rsidRDefault="00855899" w:rsidP="00A77D27">
            <w:pPr>
              <w:pStyle w:val="TableText"/>
              <w:rPr>
                <w:kern w:val="16"/>
              </w:rPr>
            </w:pPr>
            <w:r w:rsidRPr="009A6C54">
              <w:rPr>
                <w:kern w:val="16"/>
              </w:rPr>
              <w:t>XON</w:t>
            </w:r>
          </w:p>
        </w:tc>
        <w:tc>
          <w:tcPr>
            <w:tcW w:w="720" w:type="dxa"/>
          </w:tcPr>
          <w:p w14:paraId="26F282C6" w14:textId="77777777" w:rsidR="00855899" w:rsidRPr="009A6C54" w:rsidRDefault="00855899" w:rsidP="00A77D27">
            <w:pPr>
              <w:pStyle w:val="TableText"/>
              <w:rPr>
                <w:kern w:val="16"/>
              </w:rPr>
            </w:pPr>
            <w:r w:rsidRPr="009A6C54">
              <w:rPr>
                <w:kern w:val="16"/>
              </w:rPr>
              <w:t>O</w:t>
            </w:r>
          </w:p>
        </w:tc>
        <w:tc>
          <w:tcPr>
            <w:tcW w:w="720" w:type="dxa"/>
          </w:tcPr>
          <w:p w14:paraId="26F282C7" w14:textId="77777777" w:rsidR="00855899" w:rsidRPr="009A6C54" w:rsidRDefault="00855899" w:rsidP="00A77D27">
            <w:pPr>
              <w:pStyle w:val="TableText"/>
              <w:rPr>
                <w:kern w:val="16"/>
              </w:rPr>
            </w:pPr>
          </w:p>
        </w:tc>
        <w:tc>
          <w:tcPr>
            <w:tcW w:w="720" w:type="dxa"/>
          </w:tcPr>
          <w:p w14:paraId="26F282C8" w14:textId="77777777" w:rsidR="00855899" w:rsidRPr="009A6C54" w:rsidRDefault="00855899" w:rsidP="00A77D27">
            <w:pPr>
              <w:pStyle w:val="TableText"/>
              <w:rPr>
                <w:kern w:val="16"/>
              </w:rPr>
            </w:pPr>
          </w:p>
        </w:tc>
        <w:tc>
          <w:tcPr>
            <w:tcW w:w="839" w:type="dxa"/>
          </w:tcPr>
          <w:p w14:paraId="26F282C9" w14:textId="77777777" w:rsidR="00855899" w:rsidRPr="009A6C54" w:rsidRDefault="00855899" w:rsidP="00A77D27">
            <w:pPr>
              <w:pStyle w:val="TableText"/>
              <w:rPr>
                <w:kern w:val="16"/>
              </w:rPr>
            </w:pPr>
            <w:r w:rsidRPr="009A6C54">
              <w:rPr>
                <w:kern w:val="16"/>
              </w:rPr>
              <w:t>00724</w:t>
            </w:r>
          </w:p>
        </w:tc>
        <w:tc>
          <w:tcPr>
            <w:tcW w:w="3060" w:type="dxa"/>
          </w:tcPr>
          <w:p w14:paraId="26F282CA" w14:textId="77777777" w:rsidR="00855899" w:rsidRPr="009A6C54" w:rsidRDefault="00855899" w:rsidP="00A77D27">
            <w:pPr>
              <w:pStyle w:val="TableText"/>
              <w:rPr>
                <w:kern w:val="16"/>
              </w:rPr>
            </w:pPr>
            <w:r w:rsidRPr="009A6C54">
              <w:rPr>
                <w:kern w:val="16"/>
              </w:rPr>
              <w:t>Clinic Organization Name</w:t>
            </w:r>
          </w:p>
        </w:tc>
        <w:tc>
          <w:tcPr>
            <w:tcW w:w="1530" w:type="dxa"/>
          </w:tcPr>
          <w:p w14:paraId="26F282CB" w14:textId="77777777" w:rsidR="00855899" w:rsidRPr="009A6C54" w:rsidRDefault="00855899" w:rsidP="00A77D27">
            <w:pPr>
              <w:pStyle w:val="TableText"/>
              <w:rPr>
                <w:kern w:val="16"/>
              </w:rPr>
            </w:pPr>
            <w:r w:rsidRPr="009A6C54">
              <w:rPr>
                <w:kern w:val="16"/>
              </w:rPr>
              <w:t>Not used</w:t>
            </w:r>
          </w:p>
        </w:tc>
      </w:tr>
      <w:tr w:rsidR="00855899" w:rsidRPr="009A6C54" w14:paraId="26F282D6" w14:textId="77777777" w:rsidTr="00A77D27">
        <w:tc>
          <w:tcPr>
            <w:tcW w:w="720" w:type="dxa"/>
          </w:tcPr>
          <w:p w14:paraId="26F282CD" w14:textId="77777777" w:rsidR="00855899" w:rsidRPr="009A6C54" w:rsidRDefault="00855899" w:rsidP="00A77D27">
            <w:pPr>
              <w:pStyle w:val="TableText"/>
              <w:rPr>
                <w:kern w:val="16"/>
              </w:rPr>
            </w:pPr>
            <w:r w:rsidRPr="009A6C54">
              <w:rPr>
                <w:kern w:val="16"/>
              </w:rPr>
              <w:t>24</w:t>
            </w:r>
          </w:p>
        </w:tc>
        <w:tc>
          <w:tcPr>
            <w:tcW w:w="720" w:type="dxa"/>
          </w:tcPr>
          <w:p w14:paraId="26F282CE" w14:textId="77777777" w:rsidR="00855899" w:rsidRPr="009A6C54" w:rsidRDefault="00855899" w:rsidP="00A77D27">
            <w:pPr>
              <w:pStyle w:val="TableText"/>
              <w:rPr>
                <w:kern w:val="16"/>
              </w:rPr>
            </w:pPr>
            <w:r w:rsidRPr="009A6C54">
              <w:rPr>
                <w:kern w:val="16"/>
              </w:rPr>
              <w:t>2</w:t>
            </w:r>
          </w:p>
        </w:tc>
        <w:tc>
          <w:tcPr>
            <w:tcW w:w="720" w:type="dxa"/>
          </w:tcPr>
          <w:p w14:paraId="26F282CF" w14:textId="77777777" w:rsidR="00855899" w:rsidRPr="009A6C54" w:rsidRDefault="00855899" w:rsidP="00A77D27">
            <w:pPr>
              <w:pStyle w:val="TableText"/>
              <w:rPr>
                <w:kern w:val="16"/>
              </w:rPr>
            </w:pPr>
            <w:r w:rsidRPr="009A6C54">
              <w:rPr>
                <w:kern w:val="16"/>
              </w:rPr>
              <w:t>IS</w:t>
            </w:r>
          </w:p>
        </w:tc>
        <w:tc>
          <w:tcPr>
            <w:tcW w:w="720" w:type="dxa"/>
          </w:tcPr>
          <w:p w14:paraId="26F282D0" w14:textId="77777777" w:rsidR="00855899" w:rsidRPr="009A6C54" w:rsidRDefault="00855899" w:rsidP="00A77D27">
            <w:pPr>
              <w:pStyle w:val="TableText"/>
              <w:rPr>
                <w:kern w:val="16"/>
              </w:rPr>
            </w:pPr>
            <w:r w:rsidRPr="009A6C54">
              <w:rPr>
                <w:kern w:val="16"/>
              </w:rPr>
              <w:t>O</w:t>
            </w:r>
          </w:p>
        </w:tc>
        <w:tc>
          <w:tcPr>
            <w:tcW w:w="720" w:type="dxa"/>
          </w:tcPr>
          <w:p w14:paraId="26F282D1" w14:textId="77777777" w:rsidR="00855899" w:rsidRPr="009A6C54" w:rsidRDefault="00855899" w:rsidP="00A77D27">
            <w:pPr>
              <w:pStyle w:val="TableText"/>
              <w:rPr>
                <w:kern w:val="16"/>
              </w:rPr>
            </w:pPr>
          </w:p>
        </w:tc>
        <w:tc>
          <w:tcPr>
            <w:tcW w:w="720" w:type="dxa"/>
          </w:tcPr>
          <w:p w14:paraId="26F282D2" w14:textId="77777777" w:rsidR="00855899" w:rsidRPr="009A6C54" w:rsidRDefault="00855899" w:rsidP="00A77D27">
            <w:pPr>
              <w:pStyle w:val="TableText"/>
              <w:rPr>
                <w:kern w:val="16"/>
              </w:rPr>
            </w:pPr>
            <w:r w:rsidRPr="009A6C54">
              <w:rPr>
                <w:kern w:val="16"/>
              </w:rPr>
              <w:t>0216</w:t>
            </w:r>
          </w:p>
        </w:tc>
        <w:tc>
          <w:tcPr>
            <w:tcW w:w="839" w:type="dxa"/>
          </w:tcPr>
          <w:p w14:paraId="26F282D3" w14:textId="77777777" w:rsidR="00855899" w:rsidRPr="009A6C54" w:rsidRDefault="00855899" w:rsidP="00A77D27">
            <w:pPr>
              <w:pStyle w:val="TableText"/>
              <w:rPr>
                <w:kern w:val="16"/>
              </w:rPr>
            </w:pPr>
            <w:r w:rsidRPr="009A6C54">
              <w:rPr>
                <w:kern w:val="16"/>
              </w:rPr>
              <w:t>00725</w:t>
            </w:r>
          </w:p>
        </w:tc>
        <w:tc>
          <w:tcPr>
            <w:tcW w:w="3060" w:type="dxa"/>
          </w:tcPr>
          <w:p w14:paraId="26F282D4" w14:textId="77777777" w:rsidR="00855899" w:rsidRPr="009A6C54" w:rsidRDefault="00855899" w:rsidP="00A77D27">
            <w:pPr>
              <w:pStyle w:val="TableText"/>
              <w:rPr>
                <w:kern w:val="16"/>
              </w:rPr>
            </w:pPr>
            <w:r w:rsidRPr="009A6C54">
              <w:rPr>
                <w:kern w:val="16"/>
              </w:rPr>
              <w:t>Patient Status Code</w:t>
            </w:r>
          </w:p>
        </w:tc>
        <w:tc>
          <w:tcPr>
            <w:tcW w:w="1530" w:type="dxa"/>
          </w:tcPr>
          <w:p w14:paraId="26F282D5" w14:textId="77777777" w:rsidR="00855899" w:rsidRPr="009A6C54" w:rsidRDefault="00855899" w:rsidP="00A77D27">
            <w:pPr>
              <w:pStyle w:val="TableText"/>
              <w:rPr>
                <w:kern w:val="16"/>
              </w:rPr>
            </w:pPr>
            <w:r w:rsidRPr="009A6C54">
              <w:rPr>
                <w:kern w:val="16"/>
              </w:rPr>
              <w:t>Not used</w:t>
            </w:r>
          </w:p>
        </w:tc>
      </w:tr>
      <w:tr w:rsidR="00855899" w:rsidRPr="009A6C54" w14:paraId="26F282E0" w14:textId="77777777" w:rsidTr="00A77D27">
        <w:tc>
          <w:tcPr>
            <w:tcW w:w="720" w:type="dxa"/>
          </w:tcPr>
          <w:p w14:paraId="26F282D7" w14:textId="77777777" w:rsidR="00855899" w:rsidRPr="009A6C54" w:rsidRDefault="00855899" w:rsidP="00A77D27">
            <w:pPr>
              <w:pStyle w:val="TableText"/>
              <w:rPr>
                <w:kern w:val="16"/>
              </w:rPr>
            </w:pPr>
            <w:r w:rsidRPr="009A6C54">
              <w:rPr>
                <w:kern w:val="16"/>
              </w:rPr>
              <w:lastRenderedPageBreak/>
              <w:t>25</w:t>
            </w:r>
          </w:p>
        </w:tc>
        <w:tc>
          <w:tcPr>
            <w:tcW w:w="720" w:type="dxa"/>
          </w:tcPr>
          <w:p w14:paraId="26F282D8" w14:textId="77777777" w:rsidR="00855899" w:rsidRPr="009A6C54" w:rsidRDefault="00855899" w:rsidP="00A77D27">
            <w:pPr>
              <w:pStyle w:val="TableText"/>
              <w:rPr>
                <w:kern w:val="16"/>
              </w:rPr>
            </w:pPr>
            <w:r w:rsidRPr="009A6C54">
              <w:rPr>
                <w:kern w:val="16"/>
              </w:rPr>
              <w:t>1</w:t>
            </w:r>
          </w:p>
        </w:tc>
        <w:tc>
          <w:tcPr>
            <w:tcW w:w="720" w:type="dxa"/>
          </w:tcPr>
          <w:p w14:paraId="26F282D9" w14:textId="77777777" w:rsidR="00855899" w:rsidRPr="009A6C54" w:rsidRDefault="00855899" w:rsidP="00A77D27">
            <w:pPr>
              <w:pStyle w:val="TableText"/>
              <w:rPr>
                <w:kern w:val="16"/>
              </w:rPr>
            </w:pPr>
            <w:r w:rsidRPr="009A6C54">
              <w:rPr>
                <w:kern w:val="16"/>
              </w:rPr>
              <w:t>IS</w:t>
            </w:r>
          </w:p>
        </w:tc>
        <w:tc>
          <w:tcPr>
            <w:tcW w:w="720" w:type="dxa"/>
          </w:tcPr>
          <w:p w14:paraId="26F282DA" w14:textId="77777777" w:rsidR="00855899" w:rsidRPr="009A6C54" w:rsidRDefault="00855899" w:rsidP="00A77D27">
            <w:pPr>
              <w:pStyle w:val="TableText"/>
              <w:rPr>
                <w:kern w:val="16"/>
              </w:rPr>
            </w:pPr>
            <w:r w:rsidRPr="009A6C54">
              <w:rPr>
                <w:kern w:val="16"/>
              </w:rPr>
              <w:t>O</w:t>
            </w:r>
          </w:p>
        </w:tc>
        <w:tc>
          <w:tcPr>
            <w:tcW w:w="720" w:type="dxa"/>
          </w:tcPr>
          <w:p w14:paraId="26F282DB" w14:textId="77777777" w:rsidR="00855899" w:rsidRPr="009A6C54" w:rsidRDefault="00855899" w:rsidP="00A77D27">
            <w:pPr>
              <w:pStyle w:val="TableText"/>
              <w:rPr>
                <w:kern w:val="16"/>
              </w:rPr>
            </w:pPr>
          </w:p>
        </w:tc>
        <w:tc>
          <w:tcPr>
            <w:tcW w:w="720" w:type="dxa"/>
          </w:tcPr>
          <w:p w14:paraId="26F282DC" w14:textId="77777777" w:rsidR="00855899" w:rsidRPr="009A6C54" w:rsidRDefault="00855899" w:rsidP="00A77D27">
            <w:pPr>
              <w:pStyle w:val="TableText"/>
              <w:rPr>
                <w:kern w:val="16"/>
              </w:rPr>
            </w:pPr>
            <w:r w:rsidRPr="009A6C54">
              <w:rPr>
                <w:kern w:val="16"/>
              </w:rPr>
              <w:t>0217</w:t>
            </w:r>
          </w:p>
        </w:tc>
        <w:tc>
          <w:tcPr>
            <w:tcW w:w="839" w:type="dxa"/>
          </w:tcPr>
          <w:p w14:paraId="26F282DD" w14:textId="77777777" w:rsidR="00855899" w:rsidRPr="009A6C54" w:rsidRDefault="00855899" w:rsidP="00A77D27">
            <w:pPr>
              <w:pStyle w:val="TableText"/>
              <w:rPr>
                <w:kern w:val="16"/>
              </w:rPr>
            </w:pPr>
            <w:r w:rsidRPr="009A6C54">
              <w:rPr>
                <w:kern w:val="16"/>
              </w:rPr>
              <w:t>00726</w:t>
            </w:r>
          </w:p>
        </w:tc>
        <w:tc>
          <w:tcPr>
            <w:tcW w:w="3060" w:type="dxa"/>
          </w:tcPr>
          <w:p w14:paraId="26F282DE" w14:textId="77777777" w:rsidR="00855899" w:rsidRPr="009A6C54" w:rsidRDefault="00855899" w:rsidP="00A77D27">
            <w:pPr>
              <w:pStyle w:val="TableText"/>
              <w:rPr>
                <w:kern w:val="16"/>
              </w:rPr>
            </w:pPr>
            <w:r w:rsidRPr="009A6C54">
              <w:rPr>
                <w:kern w:val="16"/>
              </w:rPr>
              <w:t>Visit Priority Code</w:t>
            </w:r>
          </w:p>
        </w:tc>
        <w:tc>
          <w:tcPr>
            <w:tcW w:w="1530" w:type="dxa"/>
          </w:tcPr>
          <w:p w14:paraId="26F282DF" w14:textId="77777777" w:rsidR="00855899" w:rsidRPr="009A6C54" w:rsidRDefault="00855899" w:rsidP="00A77D27">
            <w:pPr>
              <w:pStyle w:val="TableText"/>
              <w:rPr>
                <w:kern w:val="16"/>
              </w:rPr>
            </w:pPr>
            <w:r w:rsidRPr="009A6C54">
              <w:rPr>
                <w:kern w:val="16"/>
              </w:rPr>
              <w:t>Not used</w:t>
            </w:r>
          </w:p>
        </w:tc>
      </w:tr>
      <w:tr w:rsidR="00855899" w:rsidRPr="009A6C54" w14:paraId="26F282EA" w14:textId="77777777" w:rsidTr="00A77D27">
        <w:tc>
          <w:tcPr>
            <w:tcW w:w="720" w:type="dxa"/>
          </w:tcPr>
          <w:p w14:paraId="26F282E1" w14:textId="77777777" w:rsidR="00855899" w:rsidRPr="009A6C54" w:rsidRDefault="00855899" w:rsidP="00A77D27">
            <w:pPr>
              <w:pStyle w:val="TableText"/>
              <w:rPr>
                <w:kern w:val="16"/>
              </w:rPr>
            </w:pPr>
            <w:r w:rsidRPr="009A6C54">
              <w:rPr>
                <w:kern w:val="16"/>
              </w:rPr>
              <w:t>26</w:t>
            </w:r>
          </w:p>
        </w:tc>
        <w:tc>
          <w:tcPr>
            <w:tcW w:w="720" w:type="dxa"/>
          </w:tcPr>
          <w:p w14:paraId="26F282E2" w14:textId="77777777" w:rsidR="00855899" w:rsidRPr="009A6C54" w:rsidRDefault="00855899" w:rsidP="00A77D27">
            <w:pPr>
              <w:pStyle w:val="TableText"/>
              <w:rPr>
                <w:kern w:val="16"/>
              </w:rPr>
            </w:pPr>
            <w:r w:rsidRPr="009A6C54">
              <w:rPr>
                <w:kern w:val="16"/>
              </w:rPr>
              <w:t>8</w:t>
            </w:r>
          </w:p>
        </w:tc>
        <w:tc>
          <w:tcPr>
            <w:tcW w:w="720" w:type="dxa"/>
          </w:tcPr>
          <w:p w14:paraId="26F282E3" w14:textId="77777777" w:rsidR="00855899" w:rsidRPr="009A6C54" w:rsidRDefault="00855899" w:rsidP="00A77D27">
            <w:pPr>
              <w:pStyle w:val="TableText"/>
              <w:rPr>
                <w:kern w:val="16"/>
              </w:rPr>
            </w:pPr>
            <w:r w:rsidRPr="009A6C54">
              <w:rPr>
                <w:kern w:val="16"/>
              </w:rPr>
              <w:t>DT</w:t>
            </w:r>
          </w:p>
        </w:tc>
        <w:tc>
          <w:tcPr>
            <w:tcW w:w="720" w:type="dxa"/>
          </w:tcPr>
          <w:p w14:paraId="26F282E4" w14:textId="77777777" w:rsidR="00855899" w:rsidRPr="009A6C54" w:rsidRDefault="00855899" w:rsidP="00A77D27">
            <w:pPr>
              <w:pStyle w:val="TableText"/>
              <w:rPr>
                <w:kern w:val="16"/>
              </w:rPr>
            </w:pPr>
            <w:r w:rsidRPr="009A6C54">
              <w:rPr>
                <w:kern w:val="16"/>
              </w:rPr>
              <w:t>O</w:t>
            </w:r>
          </w:p>
        </w:tc>
        <w:tc>
          <w:tcPr>
            <w:tcW w:w="720" w:type="dxa"/>
          </w:tcPr>
          <w:p w14:paraId="26F282E5" w14:textId="77777777" w:rsidR="00855899" w:rsidRPr="009A6C54" w:rsidRDefault="00855899" w:rsidP="00A77D27">
            <w:pPr>
              <w:pStyle w:val="TableText"/>
              <w:rPr>
                <w:kern w:val="16"/>
              </w:rPr>
            </w:pPr>
          </w:p>
        </w:tc>
        <w:tc>
          <w:tcPr>
            <w:tcW w:w="720" w:type="dxa"/>
          </w:tcPr>
          <w:p w14:paraId="26F282E6" w14:textId="77777777" w:rsidR="00855899" w:rsidRPr="009A6C54" w:rsidRDefault="00855899" w:rsidP="00A77D27">
            <w:pPr>
              <w:pStyle w:val="TableText"/>
              <w:rPr>
                <w:kern w:val="16"/>
              </w:rPr>
            </w:pPr>
          </w:p>
        </w:tc>
        <w:tc>
          <w:tcPr>
            <w:tcW w:w="839" w:type="dxa"/>
          </w:tcPr>
          <w:p w14:paraId="26F282E7" w14:textId="77777777" w:rsidR="00855899" w:rsidRPr="009A6C54" w:rsidRDefault="00855899" w:rsidP="00A77D27">
            <w:pPr>
              <w:pStyle w:val="TableText"/>
              <w:rPr>
                <w:kern w:val="16"/>
              </w:rPr>
            </w:pPr>
            <w:r w:rsidRPr="009A6C54">
              <w:rPr>
                <w:kern w:val="16"/>
              </w:rPr>
              <w:t>00727</w:t>
            </w:r>
          </w:p>
        </w:tc>
        <w:tc>
          <w:tcPr>
            <w:tcW w:w="3060" w:type="dxa"/>
          </w:tcPr>
          <w:p w14:paraId="26F282E8" w14:textId="77777777" w:rsidR="00855899" w:rsidRPr="009A6C54" w:rsidRDefault="00855899" w:rsidP="00A77D27">
            <w:pPr>
              <w:pStyle w:val="TableText"/>
              <w:rPr>
                <w:kern w:val="16"/>
              </w:rPr>
            </w:pPr>
            <w:r w:rsidRPr="009A6C54">
              <w:rPr>
                <w:kern w:val="16"/>
              </w:rPr>
              <w:t>Previous Treatment Date</w:t>
            </w:r>
          </w:p>
        </w:tc>
        <w:tc>
          <w:tcPr>
            <w:tcW w:w="1530" w:type="dxa"/>
          </w:tcPr>
          <w:p w14:paraId="26F282E9" w14:textId="77777777" w:rsidR="00855899" w:rsidRPr="009A6C54" w:rsidRDefault="00855899" w:rsidP="00A77D27">
            <w:pPr>
              <w:pStyle w:val="TableText"/>
              <w:rPr>
                <w:kern w:val="16"/>
              </w:rPr>
            </w:pPr>
            <w:r w:rsidRPr="009A6C54">
              <w:rPr>
                <w:kern w:val="16"/>
              </w:rPr>
              <w:t>Not used</w:t>
            </w:r>
          </w:p>
        </w:tc>
      </w:tr>
      <w:tr w:rsidR="00855899" w:rsidRPr="009A6C54" w14:paraId="26F282F4" w14:textId="77777777" w:rsidTr="00A77D27">
        <w:tc>
          <w:tcPr>
            <w:tcW w:w="720" w:type="dxa"/>
          </w:tcPr>
          <w:p w14:paraId="26F282EB" w14:textId="77777777" w:rsidR="00855899" w:rsidRPr="009A6C54" w:rsidRDefault="00855899" w:rsidP="00A77D27">
            <w:pPr>
              <w:pStyle w:val="TableText"/>
              <w:rPr>
                <w:kern w:val="16"/>
              </w:rPr>
            </w:pPr>
            <w:r w:rsidRPr="009A6C54">
              <w:rPr>
                <w:kern w:val="16"/>
              </w:rPr>
              <w:t>27</w:t>
            </w:r>
          </w:p>
        </w:tc>
        <w:tc>
          <w:tcPr>
            <w:tcW w:w="720" w:type="dxa"/>
          </w:tcPr>
          <w:p w14:paraId="26F282EC" w14:textId="77777777" w:rsidR="00855899" w:rsidRPr="009A6C54" w:rsidRDefault="00855899" w:rsidP="00A77D27">
            <w:pPr>
              <w:pStyle w:val="TableText"/>
              <w:rPr>
                <w:kern w:val="16"/>
              </w:rPr>
            </w:pPr>
            <w:r w:rsidRPr="009A6C54">
              <w:rPr>
                <w:kern w:val="16"/>
              </w:rPr>
              <w:t>2</w:t>
            </w:r>
          </w:p>
        </w:tc>
        <w:tc>
          <w:tcPr>
            <w:tcW w:w="720" w:type="dxa"/>
          </w:tcPr>
          <w:p w14:paraId="26F282ED" w14:textId="77777777" w:rsidR="00855899" w:rsidRPr="009A6C54" w:rsidRDefault="00855899" w:rsidP="00A77D27">
            <w:pPr>
              <w:pStyle w:val="TableText"/>
              <w:rPr>
                <w:kern w:val="16"/>
              </w:rPr>
            </w:pPr>
            <w:r w:rsidRPr="009A6C54">
              <w:rPr>
                <w:kern w:val="16"/>
              </w:rPr>
              <w:t>IS</w:t>
            </w:r>
          </w:p>
        </w:tc>
        <w:tc>
          <w:tcPr>
            <w:tcW w:w="720" w:type="dxa"/>
          </w:tcPr>
          <w:p w14:paraId="26F282EE" w14:textId="77777777" w:rsidR="00855899" w:rsidRPr="009A6C54" w:rsidRDefault="00855899" w:rsidP="00A77D27">
            <w:pPr>
              <w:pStyle w:val="TableText"/>
              <w:rPr>
                <w:kern w:val="16"/>
              </w:rPr>
            </w:pPr>
            <w:r w:rsidRPr="009A6C54">
              <w:rPr>
                <w:kern w:val="16"/>
              </w:rPr>
              <w:t>O</w:t>
            </w:r>
          </w:p>
        </w:tc>
        <w:tc>
          <w:tcPr>
            <w:tcW w:w="720" w:type="dxa"/>
          </w:tcPr>
          <w:p w14:paraId="26F282EF" w14:textId="77777777" w:rsidR="00855899" w:rsidRPr="009A6C54" w:rsidRDefault="00855899" w:rsidP="00A77D27">
            <w:pPr>
              <w:pStyle w:val="TableText"/>
              <w:rPr>
                <w:kern w:val="16"/>
              </w:rPr>
            </w:pPr>
          </w:p>
        </w:tc>
        <w:tc>
          <w:tcPr>
            <w:tcW w:w="720" w:type="dxa"/>
          </w:tcPr>
          <w:p w14:paraId="26F282F0" w14:textId="77777777" w:rsidR="00855899" w:rsidRPr="009A6C54" w:rsidRDefault="00855899" w:rsidP="00A77D27">
            <w:pPr>
              <w:pStyle w:val="TableText"/>
              <w:rPr>
                <w:kern w:val="16"/>
              </w:rPr>
            </w:pPr>
            <w:r w:rsidRPr="009A6C54">
              <w:rPr>
                <w:kern w:val="16"/>
              </w:rPr>
              <w:t>0112</w:t>
            </w:r>
          </w:p>
        </w:tc>
        <w:tc>
          <w:tcPr>
            <w:tcW w:w="839" w:type="dxa"/>
          </w:tcPr>
          <w:p w14:paraId="26F282F1" w14:textId="77777777" w:rsidR="00855899" w:rsidRPr="009A6C54" w:rsidRDefault="00855899" w:rsidP="00A77D27">
            <w:pPr>
              <w:pStyle w:val="TableText"/>
              <w:rPr>
                <w:kern w:val="16"/>
              </w:rPr>
            </w:pPr>
            <w:r w:rsidRPr="009A6C54">
              <w:rPr>
                <w:kern w:val="16"/>
              </w:rPr>
              <w:t>00728</w:t>
            </w:r>
          </w:p>
        </w:tc>
        <w:tc>
          <w:tcPr>
            <w:tcW w:w="3060" w:type="dxa"/>
          </w:tcPr>
          <w:p w14:paraId="26F282F2" w14:textId="77777777" w:rsidR="00855899" w:rsidRPr="009A6C54" w:rsidRDefault="00855899" w:rsidP="00A77D27">
            <w:pPr>
              <w:pStyle w:val="TableText"/>
              <w:rPr>
                <w:kern w:val="16"/>
              </w:rPr>
            </w:pPr>
            <w:r w:rsidRPr="009A6C54">
              <w:rPr>
                <w:kern w:val="16"/>
              </w:rPr>
              <w:t>Expected Discharge Disposition</w:t>
            </w:r>
          </w:p>
        </w:tc>
        <w:tc>
          <w:tcPr>
            <w:tcW w:w="1530" w:type="dxa"/>
          </w:tcPr>
          <w:p w14:paraId="26F282F3" w14:textId="77777777" w:rsidR="00855899" w:rsidRPr="009A6C54" w:rsidRDefault="00855899" w:rsidP="00A77D27">
            <w:pPr>
              <w:pStyle w:val="TableText"/>
              <w:rPr>
                <w:kern w:val="16"/>
              </w:rPr>
            </w:pPr>
            <w:r w:rsidRPr="009A6C54">
              <w:rPr>
                <w:kern w:val="16"/>
              </w:rPr>
              <w:t>Not used</w:t>
            </w:r>
          </w:p>
        </w:tc>
      </w:tr>
      <w:tr w:rsidR="00855899" w:rsidRPr="009A6C54" w14:paraId="26F282FE" w14:textId="77777777" w:rsidTr="00A77D27">
        <w:tc>
          <w:tcPr>
            <w:tcW w:w="720" w:type="dxa"/>
          </w:tcPr>
          <w:p w14:paraId="26F282F5" w14:textId="77777777" w:rsidR="00855899" w:rsidRPr="009A6C54" w:rsidRDefault="00855899" w:rsidP="00A77D27">
            <w:pPr>
              <w:pStyle w:val="TableText"/>
              <w:rPr>
                <w:kern w:val="16"/>
              </w:rPr>
            </w:pPr>
            <w:r w:rsidRPr="009A6C54">
              <w:rPr>
                <w:kern w:val="16"/>
              </w:rPr>
              <w:t>28</w:t>
            </w:r>
          </w:p>
        </w:tc>
        <w:tc>
          <w:tcPr>
            <w:tcW w:w="720" w:type="dxa"/>
          </w:tcPr>
          <w:p w14:paraId="26F282F6" w14:textId="77777777" w:rsidR="00855899" w:rsidRPr="009A6C54" w:rsidRDefault="00855899" w:rsidP="00A77D27">
            <w:pPr>
              <w:pStyle w:val="TableText"/>
              <w:rPr>
                <w:kern w:val="16"/>
              </w:rPr>
            </w:pPr>
            <w:r w:rsidRPr="009A6C54">
              <w:rPr>
                <w:kern w:val="16"/>
              </w:rPr>
              <w:t>8</w:t>
            </w:r>
          </w:p>
        </w:tc>
        <w:tc>
          <w:tcPr>
            <w:tcW w:w="720" w:type="dxa"/>
          </w:tcPr>
          <w:p w14:paraId="26F282F7" w14:textId="77777777" w:rsidR="00855899" w:rsidRPr="009A6C54" w:rsidRDefault="00855899" w:rsidP="00A77D27">
            <w:pPr>
              <w:pStyle w:val="TableText"/>
              <w:rPr>
                <w:kern w:val="16"/>
              </w:rPr>
            </w:pPr>
            <w:r w:rsidRPr="009A6C54">
              <w:rPr>
                <w:kern w:val="16"/>
              </w:rPr>
              <w:t>DT</w:t>
            </w:r>
          </w:p>
        </w:tc>
        <w:tc>
          <w:tcPr>
            <w:tcW w:w="720" w:type="dxa"/>
          </w:tcPr>
          <w:p w14:paraId="26F282F8" w14:textId="77777777" w:rsidR="00855899" w:rsidRPr="009A6C54" w:rsidRDefault="00855899" w:rsidP="00A77D27">
            <w:pPr>
              <w:pStyle w:val="TableText"/>
              <w:rPr>
                <w:kern w:val="16"/>
              </w:rPr>
            </w:pPr>
            <w:r w:rsidRPr="009A6C54">
              <w:rPr>
                <w:kern w:val="16"/>
              </w:rPr>
              <w:t>O</w:t>
            </w:r>
          </w:p>
        </w:tc>
        <w:tc>
          <w:tcPr>
            <w:tcW w:w="720" w:type="dxa"/>
          </w:tcPr>
          <w:p w14:paraId="26F282F9" w14:textId="77777777" w:rsidR="00855899" w:rsidRPr="009A6C54" w:rsidRDefault="00855899" w:rsidP="00A77D27">
            <w:pPr>
              <w:pStyle w:val="TableText"/>
              <w:rPr>
                <w:kern w:val="16"/>
              </w:rPr>
            </w:pPr>
          </w:p>
        </w:tc>
        <w:tc>
          <w:tcPr>
            <w:tcW w:w="720" w:type="dxa"/>
          </w:tcPr>
          <w:p w14:paraId="26F282FA" w14:textId="77777777" w:rsidR="00855899" w:rsidRPr="009A6C54" w:rsidRDefault="00855899" w:rsidP="00A77D27">
            <w:pPr>
              <w:pStyle w:val="TableText"/>
              <w:rPr>
                <w:kern w:val="16"/>
              </w:rPr>
            </w:pPr>
          </w:p>
        </w:tc>
        <w:tc>
          <w:tcPr>
            <w:tcW w:w="839" w:type="dxa"/>
          </w:tcPr>
          <w:p w14:paraId="26F282FB" w14:textId="77777777" w:rsidR="00855899" w:rsidRPr="009A6C54" w:rsidRDefault="00855899" w:rsidP="00A77D27">
            <w:pPr>
              <w:pStyle w:val="TableText"/>
              <w:rPr>
                <w:kern w:val="16"/>
              </w:rPr>
            </w:pPr>
            <w:r w:rsidRPr="009A6C54">
              <w:rPr>
                <w:kern w:val="16"/>
              </w:rPr>
              <w:t>00729</w:t>
            </w:r>
          </w:p>
        </w:tc>
        <w:tc>
          <w:tcPr>
            <w:tcW w:w="3060" w:type="dxa"/>
          </w:tcPr>
          <w:p w14:paraId="26F282FC" w14:textId="77777777" w:rsidR="00855899" w:rsidRPr="009A6C54" w:rsidRDefault="00855899" w:rsidP="00A77D27">
            <w:pPr>
              <w:pStyle w:val="TableText"/>
              <w:rPr>
                <w:kern w:val="16"/>
              </w:rPr>
            </w:pPr>
            <w:r w:rsidRPr="009A6C54">
              <w:rPr>
                <w:kern w:val="16"/>
              </w:rPr>
              <w:t>Signature on File Date</w:t>
            </w:r>
          </w:p>
        </w:tc>
        <w:tc>
          <w:tcPr>
            <w:tcW w:w="1530" w:type="dxa"/>
          </w:tcPr>
          <w:p w14:paraId="26F282FD" w14:textId="77777777" w:rsidR="00855899" w:rsidRPr="009A6C54" w:rsidRDefault="00855899" w:rsidP="00A77D27">
            <w:pPr>
              <w:pStyle w:val="TableText"/>
              <w:rPr>
                <w:kern w:val="16"/>
              </w:rPr>
            </w:pPr>
            <w:r w:rsidRPr="009A6C54">
              <w:rPr>
                <w:kern w:val="16"/>
              </w:rPr>
              <w:t>Not used</w:t>
            </w:r>
          </w:p>
        </w:tc>
      </w:tr>
      <w:tr w:rsidR="00855899" w:rsidRPr="009A6C54" w14:paraId="26F28308" w14:textId="77777777" w:rsidTr="00A77D27">
        <w:tc>
          <w:tcPr>
            <w:tcW w:w="720" w:type="dxa"/>
          </w:tcPr>
          <w:p w14:paraId="26F282FF" w14:textId="77777777" w:rsidR="00855899" w:rsidRPr="009A6C54" w:rsidRDefault="00855899" w:rsidP="00A77D27">
            <w:pPr>
              <w:pStyle w:val="TableText"/>
              <w:rPr>
                <w:kern w:val="16"/>
              </w:rPr>
            </w:pPr>
            <w:r w:rsidRPr="009A6C54">
              <w:rPr>
                <w:kern w:val="16"/>
              </w:rPr>
              <w:t>29</w:t>
            </w:r>
          </w:p>
        </w:tc>
        <w:tc>
          <w:tcPr>
            <w:tcW w:w="720" w:type="dxa"/>
          </w:tcPr>
          <w:p w14:paraId="26F28300" w14:textId="77777777" w:rsidR="00855899" w:rsidRPr="009A6C54" w:rsidRDefault="00855899" w:rsidP="00A77D27">
            <w:pPr>
              <w:pStyle w:val="TableText"/>
              <w:rPr>
                <w:kern w:val="16"/>
              </w:rPr>
            </w:pPr>
            <w:r w:rsidRPr="009A6C54">
              <w:rPr>
                <w:kern w:val="16"/>
              </w:rPr>
              <w:t>8</w:t>
            </w:r>
          </w:p>
        </w:tc>
        <w:tc>
          <w:tcPr>
            <w:tcW w:w="720" w:type="dxa"/>
          </w:tcPr>
          <w:p w14:paraId="26F28301" w14:textId="77777777" w:rsidR="00855899" w:rsidRPr="009A6C54" w:rsidRDefault="00855899" w:rsidP="00A77D27">
            <w:pPr>
              <w:pStyle w:val="TableText"/>
              <w:rPr>
                <w:kern w:val="16"/>
              </w:rPr>
            </w:pPr>
            <w:r w:rsidRPr="009A6C54">
              <w:rPr>
                <w:kern w:val="16"/>
              </w:rPr>
              <w:t>DT</w:t>
            </w:r>
          </w:p>
        </w:tc>
        <w:tc>
          <w:tcPr>
            <w:tcW w:w="720" w:type="dxa"/>
          </w:tcPr>
          <w:p w14:paraId="26F28302" w14:textId="77777777" w:rsidR="00855899" w:rsidRPr="009A6C54" w:rsidRDefault="00855899" w:rsidP="00A77D27">
            <w:pPr>
              <w:pStyle w:val="TableText"/>
              <w:rPr>
                <w:kern w:val="16"/>
              </w:rPr>
            </w:pPr>
            <w:r w:rsidRPr="009A6C54">
              <w:rPr>
                <w:kern w:val="16"/>
              </w:rPr>
              <w:t>O</w:t>
            </w:r>
          </w:p>
        </w:tc>
        <w:tc>
          <w:tcPr>
            <w:tcW w:w="720" w:type="dxa"/>
          </w:tcPr>
          <w:p w14:paraId="26F28303" w14:textId="77777777" w:rsidR="00855899" w:rsidRPr="009A6C54" w:rsidRDefault="00855899" w:rsidP="00A77D27">
            <w:pPr>
              <w:pStyle w:val="TableText"/>
              <w:rPr>
                <w:kern w:val="16"/>
              </w:rPr>
            </w:pPr>
          </w:p>
        </w:tc>
        <w:tc>
          <w:tcPr>
            <w:tcW w:w="720" w:type="dxa"/>
          </w:tcPr>
          <w:p w14:paraId="26F28304" w14:textId="77777777" w:rsidR="00855899" w:rsidRPr="009A6C54" w:rsidRDefault="00855899" w:rsidP="00A77D27">
            <w:pPr>
              <w:pStyle w:val="TableText"/>
              <w:rPr>
                <w:kern w:val="16"/>
              </w:rPr>
            </w:pPr>
          </w:p>
        </w:tc>
        <w:tc>
          <w:tcPr>
            <w:tcW w:w="839" w:type="dxa"/>
          </w:tcPr>
          <w:p w14:paraId="26F28305" w14:textId="77777777" w:rsidR="00855899" w:rsidRPr="009A6C54" w:rsidRDefault="00855899" w:rsidP="00A77D27">
            <w:pPr>
              <w:pStyle w:val="TableText"/>
              <w:rPr>
                <w:kern w:val="16"/>
              </w:rPr>
            </w:pPr>
            <w:r w:rsidRPr="009A6C54">
              <w:rPr>
                <w:kern w:val="16"/>
              </w:rPr>
              <w:t>00730</w:t>
            </w:r>
          </w:p>
        </w:tc>
        <w:tc>
          <w:tcPr>
            <w:tcW w:w="3060" w:type="dxa"/>
          </w:tcPr>
          <w:p w14:paraId="26F28306" w14:textId="77777777" w:rsidR="00855899" w:rsidRPr="009A6C54" w:rsidRDefault="00855899" w:rsidP="00A77D27">
            <w:pPr>
              <w:pStyle w:val="TableText"/>
              <w:rPr>
                <w:kern w:val="16"/>
              </w:rPr>
            </w:pPr>
            <w:r w:rsidRPr="009A6C54">
              <w:rPr>
                <w:kern w:val="16"/>
              </w:rPr>
              <w:t>First Similar Illness Date</w:t>
            </w:r>
          </w:p>
        </w:tc>
        <w:tc>
          <w:tcPr>
            <w:tcW w:w="1530" w:type="dxa"/>
          </w:tcPr>
          <w:p w14:paraId="26F28307" w14:textId="77777777" w:rsidR="00855899" w:rsidRPr="009A6C54" w:rsidRDefault="00855899" w:rsidP="00A77D27">
            <w:pPr>
              <w:pStyle w:val="TableText"/>
              <w:rPr>
                <w:kern w:val="16"/>
              </w:rPr>
            </w:pPr>
            <w:r w:rsidRPr="009A6C54">
              <w:rPr>
                <w:kern w:val="16"/>
              </w:rPr>
              <w:t>Not used</w:t>
            </w:r>
          </w:p>
        </w:tc>
      </w:tr>
      <w:tr w:rsidR="00855899" w:rsidRPr="009A6C54" w14:paraId="26F28312" w14:textId="77777777" w:rsidTr="00A77D27">
        <w:tc>
          <w:tcPr>
            <w:tcW w:w="720" w:type="dxa"/>
          </w:tcPr>
          <w:p w14:paraId="26F28309" w14:textId="77777777" w:rsidR="00855899" w:rsidRPr="009A6C54" w:rsidRDefault="00855899" w:rsidP="00A77D27">
            <w:pPr>
              <w:pStyle w:val="TableText"/>
              <w:rPr>
                <w:kern w:val="16"/>
              </w:rPr>
            </w:pPr>
            <w:r w:rsidRPr="009A6C54">
              <w:rPr>
                <w:kern w:val="16"/>
              </w:rPr>
              <w:t>30</w:t>
            </w:r>
          </w:p>
        </w:tc>
        <w:tc>
          <w:tcPr>
            <w:tcW w:w="720" w:type="dxa"/>
          </w:tcPr>
          <w:p w14:paraId="26F2830A" w14:textId="77777777" w:rsidR="00855899" w:rsidRPr="009A6C54" w:rsidRDefault="00855899" w:rsidP="00A77D27">
            <w:pPr>
              <w:pStyle w:val="TableText"/>
              <w:rPr>
                <w:kern w:val="16"/>
              </w:rPr>
            </w:pPr>
            <w:r w:rsidRPr="009A6C54">
              <w:rPr>
                <w:kern w:val="16"/>
              </w:rPr>
              <w:t>250</w:t>
            </w:r>
          </w:p>
        </w:tc>
        <w:tc>
          <w:tcPr>
            <w:tcW w:w="720" w:type="dxa"/>
          </w:tcPr>
          <w:p w14:paraId="26F2830B" w14:textId="77777777" w:rsidR="00855899" w:rsidRPr="009A6C54" w:rsidRDefault="00855899" w:rsidP="00A77D27">
            <w:pPr>
              <w:pStyle w:val="TableText"/>
              <w:rPr>
                <w:kern w:val="16"/>
              </w:rPr>
            </w:pPr>
            <w:r w:rsidRPr="009A6C54">
              <w:rPr>
                <w:kern w:val="16"/>
              </w:rPr>
              <w:t>CE</w:t>
            </w:r>
          </w:p>
        </w:tc>
        <w:tc>
          <w:tcPr>
            <w:tcW w:w="720" w:type="dxa"/>
          </w:tcPr>
          <w:p w14:paraId="26F2830C" w14:textId="77777777" w:rsidR="00855899" w:rsidRPr="009A6C54" w:rsidRDefault="00855899" w:rsidP="00A77D27">
            <w:pPr>
              <w:pStyle w:val="TableText"/>
              <w:rPr>
                <w:kern w:val="16"/>
              </w:rPr>
            </w:pPr>
            <w:r w:rsidRPr="009A6C54">
              <w:rPr>
                <w:kern w:val="16"/>
              </w:rPr>
              <w:t>O</w:t>
            </w:r>
          </w:p>
        </w:tc>
        <w:tc>
          <w:tcPr>
            <w:tcW w:w="720" w:type="dxa"/>
          </w:tcPr>
          <w:p w14:paraId="26F2830D" w14:textId="77777777" w:rsidR="00855899" w:rsidRPr="009A6C54" w:rsidRDefault="00855899" w:rsidP="00A77D27">
            <w:pPr>
              <w:pStyle w:val="TableText"/>
              <w:rPr>
                <w:kern w:val="16"/>
              </w:rPr>
            </w:pPr>
          </w:p>
        </w:tc>
        <w:tc>
          <w:tcPr>
            <w:tcW w:w="720" w:type="dxa"/>
          </w:tcPr>
          <w:p w14:paraId="26F2830E" w14:textId="77777777" w:rsidR="00855899" w:rsidRPr="009A6C54" w:rsidRDefault="00855899" w:rsidP="00A77D27">
            <w:pPr>
              <w:pStyle w:val="TableText"/>
              <w:rPr>
                <w:kern w:val="16"/>
              </w:rPr>
            </w:pPr>
            <w:r w:rsidRPr="009A6C54">
              <w:rPr>
                <w:kern w:val="16"/>
              </w:rPr>
              <w:t>0218</w:t>
            </w:r>
          </w:p>
        </w:tc>
        <w:tc>
          <w:tcPr>
            <w:tcW w:w="839" w:type="dxa"/>
          </w:tcPr>
          <w:p w14:paraId="26F2830F" w14:textId="77777777" w:rsidR="00855899" w:rsidRPr="009A6C54" w:rsidRDefault="00855899" w:rsidP="00A77D27">
            <w:pPr>
              <w:pStyle w:val="TableText"/>
              <w:rPr>
                <w:kern w:val="16"/>
              </w:rPr>
            </w:pPr>
            <w:r w:rsidRPr="009A6C54">
              <w:rPr>
                <w:kern w:val="16"/>
              </w:rPr>
              <w:t>00731</w:t>
            </w:r>
          </w:p>
        </w:tc>
        <w:tc>
          <w:tcPr>
            <w:tcW w:w="3060" w:type="dxa"/>
          </w:tcPr>
          <w:p w14:paraId="26F28310" w14:textId="77777777" w:rsidR="00855899" w:rsidRPr="009A6C54" w:rsidRDefault="00855899" w:rsidP="00A77D27">
            <w:pPr>
              <w:pStyle w:val="TableText"/>
              <w:rPr>
                <w:kern w:val="16"/>
              </w:rPr>
            </w:pPr>
            <w:r w:rsidRPr="009A6C54">
              <w:rPr>
                <w:kern w:val="16"/>
              </w:rPr>
              <w:t>Patient Charge Adjustment Code</w:t>
            </w:r>
          </w:p>
        </w:tc>
        <w:tc>
          <w:tcPr>
            <w:tcW w:w="1530" w:type="dxa"/>
          </w:tcPr>
          <w:p w14:paraId="26F28311" w14:textId="77777777" w:rsidR="00855899" w:rsidRPr="009A6C54" w:rsidRDefault="00855899" w:rsidP="00A77D27">
            <w:pPr>
              <w:pStyle w:val="TableText"/>
              <w:rPr>
                <w:kern w:val="16"/>
              </w:rPr>
            </w:pPr>
            <w:r w:rsidRPr="009A6C54">
              <w:rPr>
                <w:kern w:val="16"/>
              </w:rPr>
              <w:t>Not used</w:t>
            </w:r>
          </w:p>
        </w:tc>
      </w:tr>
      <w:tr w:rsidR="00855899" w:rsidRPr="009A6C54" w14:paraId="26F2831C" w14:textId="77777777" w:rsidTr="00A77D27">
        <w:tc>
          <w:tcPr>
            <w:tcW w:w="720" w:type="dxa"/>
          </w:tcPr>
          <w:p w14:paraId="26F28313" w14:textId="77777777" w:rsidR="00855899" w:rsidRPr="009A6C54" w:rsidRDefault="00855899" w:rsidP="00A77D27">
            <w:pPr>
              <w:pStyle w:val="TableText"/>
              <w:rPr>
                <w:kern w:val="16"/>
              </w:rPr>
            </w:pPr>
            <w:r w:rsidRPr="009A6C54">
              <w:rPr>
                <w:kern w:val="16"/>
              </w:rPr>
              <w:t>31</w:t>
            </w:r>
          </w:p>
        </w:tc>
        <w:tc>
          <w:tcPr>
            <w:tcW w:w="720" w:type="dxa"/>
          </w:tcPr>
          <w:p w14:paraId="26F28314" w14:textId="77777777" w:rsidR="00855899" w:rsidRPr="009A6C54" w:rsidRDefault="00855899" w:rsidP="00A77D27">
            <w:pPr>
              <w:pStyle w:val="TableText"/>
              <w:rPr>
                <w:kern w:val="16"/>
              </w:rPr>
            </w:pPr>
            <w:r w:rsidRPr="009A6C54">
              <w:rPr>
                <w:kern w:val="16"/>
              </w:rPr>
              <w:t>2</w:t>
            </w:r>
          </w:p>
        </w:tc>
        <w:tc>
          <w:tcPr>
            <w:tcW w:w="720" w:type="dxa"/>
          </w:tcPr>
          <w:p w14:paraId="26F28315" w14:textId="77777777" w:rsidR="00855899" w:rsidRPr="009A6C54" w:rsidRDefault="00855899" w:rsidP="00A77D27">
            <w:pPr>
              <w:pStyle w:val="TableText"/>
              <w:rPr>
                <w:kern w:val="16"/>
              </w:rPr>
            </w:pPr>
            <w:r w:rsidRPr="009A6C54">
              <w:rPr>
                <w:kern w:val="16"/>
              </w:rPr>
              <w:t>IS</w:t>
            </w:r>
          </w:p>
        </w:tc>
        <w:tc>
          <w:tcPr>
            <w:tcW w:w="720" w:type="dxa"/>
          </w:tcPr>
          <w:p w14:paraId="26F28316" w14:textId="77777777" w:rsidR="00855899" w:rsidRPr="009A6C54" w:rsidRDefault="00855899" w:rsidP="00A77D27">
            <w:pPr>
              <w:pStyle w:val="TableText"/>
              <w:rPr>
                <w:kern w:val="16"/>
              </w:rPr>
            </w:pPr>
            <w:r w:rsidRPr="009A6C54">
              <w:rPr>
                <w:kern w:val="16"/>
              </w:rPr>
              <w:t>O</w:t>
            </w:r>
          </w:p>
        </w:tc>
        <w:tc>
          <w:tcPr>
            <w:tcW w:w="720" w:type="dxa"/>
          </w:tcPr>
          <w:p w14:paraId="26F28317" w14:textId="77777777" w:rsidR="00855899" w:rsidRPr="009A6C54" w:rsidRDefault="00855899" w:rsidP="00A77D27">
            <w:pPr>
              <w:pStyle w:val="TableText"/>
              <w:rPr>
                <w:kern w:val="16"/>
              </w:rPr>
            </w:pPr>
          </w:p>
        </w:tc>
        <w:tc>
          <w:tcPr>
            <w:tcW w:w="720" w:type="dxa"/>
          </w:tcPr>
          <w:p w14:paraId="26F28318" w14:textId="77777777" w:rsidR="00855899" w:rsidRPr="009A6C54" w:rsidRDefault="00855899" w:rsidP="00A77D27">
            <w:pPr>
              <w:pStyle w:val="TableText"/>
              <w:rPr>
                <w:kern w:val="16"/>
              </w:rPr>
            </w:pPr>
            <w:r w:rsidRPr="009A6C54">
              <w:rPr>
                <w:kern w:val="16"/>
              </w:rPr>
              <w:t>0219</w:t>
            </w:r>
          </w:p>
        </w:tc>
        <w:tc>
          <w:tcPr>
            <w:tcW w:w="839" w:type="dxa"/>
          </w:tcPr>
          <w:p w14:paraId="26F28319" w14:textId="77777777" w:rsidR="00855899" w:rsidRPr="009A6C54" w:rsidRDefault="00855899" w:rsidP="00A77D27">
            <w:pPr>
              <w:pStyle w:val="TableText"/>
              <w:rPr>
                <w:kern w:val="16"/>
              </w:rPr>
            </w:pPr>
            <w:r w:rsidRPr="009A6C54">
              <w:rPr>
                <w:kern w:val="16"/>
              </w:rPr>
              <w:t>00732</w:t>
            </w:r>
          </w:p>
        </w:tc>
        <w:tc>
          <w:tcPr>
            <w:tcW w:w="3060" w:type="dxa"/>
          </w:tcPr>
          <w:p w14:paraId="26F2831A" w14:textId="77777777" w:rsidR="00855899" w:rsidRPr="009A6C54" w:rsidRDefault="00855899" w:rsidP="00A77D27">
            <w:pPr>
              <w:pStyle w:val="TableText"/>
              <w:rPr>
                <w:kern w:val="16"/>
              </w:rPr>
            </w:pPr>
            <w:r w:rsidRPr="009A6C54">
              <w:rPr>
                <w:kern w:val="16"/>
              </w:rPr>
              <w:t>Recurring Service Code</w:t>
            </w:r>
          </w:p>
        </w:tc>
        <w:tc>
          <w:tcPr>
            <w:tcW w:w="1530" w:type="dxa"/>
          </w:tcPr>
          <w:p w14:paraId="26F2831B" w14:textId="77777777" w:rsidR="00855899" w:rsidRPr="009A6C54" w:rsidRDefault="00855899" w:rsidP="00A77D27">
            <w:pPr>
              <w:pStyle w:val="TableText"/>
              <w:rPr>
                <w:kern w:val="16"/>
              </w:rPr>
            </w:pPr>
            <w:r w:rsidRPr="009A6C54">
              <w:rPr>
                <w:kern w:val="16"/>
              </w:rPr>
              <w:t>Not used</w:t>
            </w:r>
          </w:p>
        </w:tc>
      </w:tr>
      <w:tr w:rsidR="00855899" w:rsidRPr="009A6C54" w14:paraId="26F28326" w14:textId="77777777" w:rsidTr="00A77D27">
        <w:tc>
          <w:tcPr>
            <w:tcW w:w="720" w:type="dxa"/>
          </w:tcPr>
          <w:p w14:paraId="26F2831D" w14:textId="77777777" w:rsidR="00855899" w:rsidRPr="009A6C54" w:rsidRDefault="00855899" w:rsidP="00A77D27">
            <w:pPr>
              <w:pStyle w:val="TableText"/>
              <w:rPr>
                <w:kern w:val="16"/>
              </w:rPr>
            </w:pPr>
            <w:r w:rsidRPr="009A6C54">
              <w:rPr>
                <w:kern w:val="16"/>
              </w:rPr>
              <w:t>32</w:t>
            </w:r>
          </w:p>
        </w:tc>
        <w:tc>
          <w:tcPr>
            <w:tcW w:w="720" w:type="dxa"/>
          </w:tcPr>
          <w:p w14:paraId="26F2831E" w14:textId="77777777" w:rsidR="00855899" w:rsidRPr="009A6C54" w:rsidRDefault="00855899" w:rsidP="00A77D27">
            <w:pPr>
              <w:pStyle w:val="TableText"/>
              <w:rPr>
                <w:kern w:val="16"/>
              </w:rPr>
            </w:pPr>
            <w:r w:rsidRPr="009A6C54">
              <w:rPr>
                <w:kern w:val="16"/>
              </w:rPr>
              <w:t>1</w:t>
            </w:r>
          </w:p>
        </w:tc>
        <w:tc>
          <w:tcPr>
            <w:tcW w:w="720" w:type="dxa"/>
          </w:tcPr>
          <w:p w14:paraId="26F2831F" w14:textId="77777777" w:rsidR="00855899" w:rsidRPr="009A6C54" w:rsidRDefault="00855899" w:rsidP="00A77D27">
            <w:pPr>
              <w:pStyle w:val="TableText"/>
              <w:rPr>
                <w:kern w:val="16"/>
              </w:rPr>
            </w:pPr>
            <w:r w:rsidRPr="009A6C54">
              <w:rPr>
                <w:kern w:val="16"/>
              </w:rPr>
              <w:t>ID</w:t>
            </w:r>
          </w:p>
        </w:tc>
        <w:tc>
          <w:tcPr>
            <w:tcW w:w="720" w:type="dxa"/>
          </w:tcPr>
          <w:p w14:paraId="26F28320" w14:textId="77777777" w:rsidR="00855899" w:rsidRPr="009A6C54" w:rsidRDefault="00855899" w:rsidP="00A77D27">
            <w:pPr>
              <w:pStyle w:val="TableText"/>
              <w:rPr>
                <w:kern w:val="16"/>
              </w:rPr>
            </w:pPr>
            <w:r w:rsidRPr="009A6C54">
              <w:rPr>
                <w:kern w:val="16"/>
              </w:rPr>
              <w:t>O</w:t>
            </w:r>
          </w:p>
        </w:tc>
        <w:tc>
          <w:tcPr>
            <w:tcW w:w="720" w:type="dxa"/>
          </w:tcPr>
          <w:p w14:paraId="26F28321" w14:textId="77777777" w:rsidR="00855899" w:rsidRPr="009A6C54" w:rsidRDefault="00855899" w:rsidP="00A77D27">
            <w:pPr>
              <w:pStyle w:val="TableText"/>
              <w:rPr>
                <w:kern w:val="16"/>
              </w:rPr>
            </w:pPr>
          </w:p>
        </w:tc>
        <w:tc>
          <w:tcPr>
            <w:tcW w:w="720" w:type="dxa"/>
          </w:tcPr>
          <w:p w14:paraId="26F28322" w14:textId="77777777" w:rsidR="00855899" w:rsidRPr="009A6C54" w:rsidRDefault="00855899" w:rsidP="00A77D27">
            <w:pPr>
              <w:pStyle w:val="TableText"/>
              <w:rPr>
                <w:kern w:val="16"/>
              </w:rPr>
            </w:pPr>
            <w:r w:rsidRPr="009A6C54">
              <w:rPr>
                <w:kern w:val="16"/>
              </w:rPr>
              <w:t>0136</w:t>
            </w:r>
          </w:p>
        </w:tc>
        <w:tc>
          <w:tcPr>
            <w:tcW w:w="839" w:type="dxa"/>
          </w:tcPr>
          <w:p w14:paraId="26F28323" w14:textId="77777777" w:rsidR="00855899" w:rsidRPr="009A6C54" w:rsidRDefault="00855899" w:rsidP="00A77D27">
            <w:pPr>
              <w:pStyle w:val="TableText"/>
              <w:rPr>
                <w:kern w:val="16"/>
              </w:rPr>
            </w:pPr>
            <w:r w:rsidRPr="009A6C54">
              <w:rPr>
                <w:kern w:val="16"/>
              </w:rPr>
              <w:t>00733</w:t>
            </w:r>
          </w:p>
        </w:tc>
        <w:tc>
          <w:tcPr>
            <w:tcW w:w="3060" w:type="dxa"/>
          </w:tcPr>
          <w:p w14:paraId="26F28324" w14:textId="77777777" w:rsidR="00855899" w:rsidRPr="009A6C54" w:rsidRDefault="00855899" w:rsidP="00A77D27">
            <w:pPr>
              <w:pStyle w:val="TableText"/>
              <w:rPr>
                <w:kern w:val="16"/>
              </w:rPr>
            </w:pPr>
            <w:r w:rsidRPr="009A6C54">
              <w:rPr>
                <w:kern w:val="16"/>
              </w:rPr>
              <w:t>Billing Media Code</w:t>
            </w:r>
          </w:p>
        </w:tc>
        <w:tc>
          <w:tcPr>
            <w:tcW w:w="1530" w:type="dxa"/>
          </w:tcPr>
          <w:p w14:paraId="26F28325" w14:textId="77777777" w:rsidR="00855899" w:rsidRPr="009A6C54" w:rsidRDefault="00855899" w:rsidP="00A77D27">
            <w:pPr>
              <w:pStyle w:val="TableText"/>
              <w:rPr>
                <w:kern w:val="16"/>
              </w:rPr>
            </w:pPr>
            <w:r w:rsidRPr="009A6C54">
              <w:rPr>
                <w:kern w:val="16"/>
              </w:rPr>
              <w:t>Not used</w:t>
            </w:r>
          </w:p>
        </w:tc>
      </w:tr>
      <w:tr w:rsidR="00855899" w:rsidRPr="009A6C54" w14:paraId="26F28330" w14:textId="77777777" w:rsidTr="00A77D27">
        <w:tc>
          <w:tcPr>
            <w:tcW w:w="720" w:type="dxa"/>
          </w:tcPr>
          <w:p w14:paraId="26F28327" w14:textId="77777777" w:rsidR="00855899" w:rsidRPr="009A6C54" w:rsidRDefault="00855899" w:rsidP="00A77D27">
            <w:pPr>
              <w:pStyle w:val="TableText"/>
              <w:rPr>
                <w:kern w:val="16"/>
              </w:rPr>
            </w:pPr>
            <w:r w:rsidRPr="009A6C54">
              <w:rPr>
                <w:kern w:val="16"/>
              </w:rPr>
              <w:t>33</w:t>
            </w:r>
          </w:p>
        </w:tc>
        <w:tc>
          <w:tcPr>
            <w:tcW w:w="720" w:type="dxa"/>
          </w:tcPr>
          <w:p w14:paraId="26F28328" w14:textId="77777777" w:rsidR="00855899" w:rsidRPr="009A6C54" w:rsidRDefault="00855899" w:rsidP="00A77D27">
            <w:pPr>
              <w:pStyle w:val="TableText"/>
              <w:rPr>
                <w:kern w:val="16"/>
              </w:rPr>
            </w:pPr>
            <w:r w:rsidRPr="009A6C54">
              <w:rPr>
                <w:kern w:val="16"/>
              </w:rPr>
              <w:t>26</w:t>
            </w:r>
          </w:p>
        </w:tc>
        <w:tc>
          <w:tcPr>
            <w:tcW w:w="720" w:type="dxa"/>
          </w:tcPr>
          <w:p w14:paraId="26F28329" w14:textId="77777777" w:rsidR="00855899" w:rsidRPr="009A6C54" w:rsidRDefault="00855899" w:rsidP="00A77D27">
            <w:pPr>
              <w:pStyle w:val="TableText"/>
              <w:rPr>
                <w:kern w:val="16"/>
              </w:rPr>
            </w:pPr>
            <w:r w:rsidRPr="009A6C54">
              <w:rPr>
                <w:kern w:val="16"/>
              </w:rPr>
              <w:t>TS</w:t>
            </w:r>
          </w:p>
        </w:tc>
        <w:tc>
          <w:tcPr>
            <w:tcW w:w="720" w:type="dxa"/>
          </w:tcPr>
          <w:p w14:paraId="26F2832A" w14:textId="77777777" w:rsidR="00855899" w:rsidRPr="009A6C54" w:rsidRDefault="00855899" w:rsidP="00A77D27">
            <w:pPr>
              <w:pStyle w:val="TableText"/>
              <w:rPr>
                <w:kern w:val="16"/>
              </w:rPr>
            </w:pPr>
            <w:r w:rsidRPr="009A6C54">
              <w:rPr>
                <w:kern w:val="16"/>
              </w:rPr>
              <w:t>O</w:t>
            </w:r>
          </w:p>
        </w:tc>
        <w:tc>
          <w:tcPr>
            <w:tcW w:w="720" w:type="dxa"/>
          </w:tcPr>
          <w:p w14:paraId="26F2832B" w14:textId="77777777" w:rsidR="00855899" w:rsidRPr="009A6C54" w:rsidRDefault="00855899" w:rsidP="00A77D27">
            <w:pPr>
              <w:pStyle w:val="TableText"/>
              <w:rPr>
                <w:kern w:val="16"/>
              </w:rPr>
            </w:pPr>
          </w:p>
        </w:tc>
        <w:tc>
          <w:tcPr>
            <w:tcW w:w="720" w:type="dxa"/>
          </w:tcPr>
          <w:p w14:paraId="26F2832C" w14:textId="77777777" w:rsidR="00855899" w:rsidRPr="009A6C54" w:rsidRDefault="00855899" w:rsidP="00A77D27">
            <w:pPr>
              <w:pStyle w:val="TableText"/>
              <w:rPr>
                <w:kern w:val="16"/>
              </w:rPr>
            </w:pPr>
          </w:p>
        </w:tc>
        <w:tc>
          <w:tcPr>
            <w:tcW w:w="839" w:type="dxa"/>
          </w:tcPr>
          <w:p w14:paraId="26F2832D" w14:textId="77777777" w:rsidR="00855899" w:rsidRPr="009A6C54" w:rsidRDefault="00855899" w:rsidP="00A77D27">
            <w:pPr>
              <w:pStyle w:val="TableText"/>
              <w:rPr>
                <w:kern w:val="16"/>
              </w:rPr>
            </w:pPr>
            <w:r w:rsidRPr="009A6C54">
              <w:rPr>
                <w:kern w:val="16"/>
              </w:rPr>
              <w:t>00734</w:t>
            </w:r>
          </w:p>
        </w:tc>
        <w:tc>
          <w:tcPr>
            <w:tcW w:w="3060" w:type="dxa"/>
          </w:tcPr>
          <w:p w14:paraId="26F2832E" w14:textId="77777777" w:rsidR="00855899" w:rsidRPr="009A6C54" w:rsidRDefault="00855899" w:rsidP="00A77D27">
            <w:pPr>
              <w:pStyle w:val="TableText"/>
              <w:rPr>
                <w:kern w:val="16"/>
              </w:rPr>
            </w:pPr>
            <w:r w:rsidRPr="009A6C54">
              <w:rPr>
                <w:kern w:val="16"/>
              </w:rPr>
              <w:t>Expected Surgery Date and Time</w:t>
            </w:r>
          </w:p>
        </w:tc>
        <w:tc>
          <w:tcPr>
            <w:tcW w:w="1530" w:type="dxa"/>
          </w:tcPr>
          <w:p w14:paraId="26F2832F" w14:textId="77777777" w:rsidR="00855899" w:rsidRPr="009A6C54" w:rsidRDefault="00855899" w:rsidP="00A77D27">
            <w:pPr>
              <w:pStyle w:val="TableText"/>
              <w:rPr>
                <w:kern w:val="16"/>
              </w:rPr>
            </w:pPr>
            <w:r w:rsidRPr="009A6C54">
              <w:rPr>
                <w:kern w:val="16"/>
              </w:rPr>
              <w:t>Not used</w:t>
            </w:r>
          </w:p>
        </w:tc>
      </w:tr>
      <w:tr w:rsidR="00855899" w:rsidRPr="009A6C54" w14:paraId="26F2833A" w14:textId="77777777" w:rsidTr="00A77D27">
        <w:tc>
          <w:tcPr>
            <w:tcW w:w="720" w:type="dxa"/>
          </w:tcPr>
          <w:p w14:paraId="26F28331" w14:textId="77777777" w:rsidR="00855899" w:rsidRPr="009A6C54" w:rsidRDefault="00855899" w:rsidP="00A77D27">
            <w:pPr>
              <w:pStyle w:val="TableText"/>
              <w:rPr>
                <w:kern w:val="16"/>
              </w:rPr>
            </w:pPr>
            <w:r w:rsidRPr="009A6C54">
              <w:rPr>
                <w:kern w:val="16"/>
              </w:rPr>
              <w:t>34</w:t>
            </w:r>
          </w:p>
        </w:tc>
        <w:tc>
          <w:tcPr>
            <w:tcW w:w="720" w:type="dxa"/>
          </w:tcPr>
          <w:p w14:paraId="26F28332" w14:textId="77777777" w:rsidR="00855899" w:rsidRPr="009A6C54" w:rsidRDefault="00855899" w:rsidP="00A77D27">
            <w:pPr>
              <w:pStyle w:val="TableText"/>
              <w:rPr>
                <w:kern w:val="16"/>
              </w:rPr>
            </w:pPr>
            <w:r w:rsidRPr="009A6C54">
              <w:rPr>
                <w:kern w:val="16"/>
              </w:rPr>
              <w:t>1</w:t>
            </w:r>
          </w:p>
        </w:tc>
        <w:tc>
          <w:tcPr>
            <w:tcW w:w="720" w:type="dxa"/>
          </w:tcPr>
          <w:p w14:paraId="26F28333" w14:textId="77777777" w:rsidR="00855899" w:rsidRPr="009A6C54" w:rsidRDefault="00855899" w:rsidP="00A77D27">
            <w:pPr>
              <w:pStyle w:val="TableText"/>
              <w:rPr>
                <w:kern w:val="16"/>
              </w:rPr>
            </w:pPr>
            <w:r w:rsidRPr="009A6C54">
              <w:rPr>
                <w:kern w:val="16"/>
              </w:rPr>
              <w:t>ID</w:t>
            </w:r>
          </w:p>
        </w:tc>
        <w:tc>
          <w:tcPr>
            <w:tcW w:w="720" w:type="dxa"/>
          </w:tcPr>
          <w:p w14:paraId="26F28334" w14:textId="77777777" w:rsidR="00855899" w:rsidRPr="009A6C54" w:rsidRDefault="00855899" w:rsidP="00A77D27">
            <w:pPr>
              <w:pStyle w:val="TableText"/>
              <w:rPr>
                <w:kern w:val="16"/>
              </w:rPr>
            </w:pPr>
            <w:r w:rsidRPr="009A6C54">
              <w:rPr>
                <w:kern w:val="16"/>
              </w:rPr>
              <w:t>O</w:t>
            </w:r>
          </w:p>
        </w:tc>
        <w:tc>
          <w:tcPr>
            <w:tcW w:w="720" w:type="dxa"/>
          </w:tcPr>
          <w:p w14:paraId="26F28335" w14:textId="77777777" w:rsidR="00855899" w:rsidRPr="009A6C54" w:rsidRDefault="00855899" w:rsidP="00A77D27">
            <w:pPr>
              <w:pStyle w:val="TableText"/>
              <w:rPr>
                <w:kern w:val="16"/>
              </w:rPr>
            </w:pPr>
          </w:p>
        </w:tc>
        <w:tc>
          <w:tcPr>
            <w:tcW w:w="720" w:type="dxa"/>
          </w:tcPr>
          <w:p w14:paraId="26F28336" w14:textId="77777777" w:rsidR="00855899" w:rsidRPr="009A6C54" w:rsidRDefault="00855899" w:rsidP="00A77D27">
            <w:pPr>
              <w:pStyle w:val="TableText"/>
              <w:rPr>
                <w:kern w:val="16"/>
              </w:rPr>
            </w:pPr>
            <w:r w:rsidRPr="009A6C54">
              <w:rPr>
                <w:kern w:val="16"/>
              </w:rPr>
              <w:t>0136</w:t>
            </w:r>
          </w:p>
        </w:tc>
        <w:tc>
          <w:tcPr>
            <w:tcW w:w="839" w:type="dxa"/>
          </w:tcPr>
          <w:p w14:paraId="26F28337" w14:textId="77777777" w:rsidR="00855899" w:rsidRPr="009A6C54" w:rsidRDefault="00855899" w:rsidP="00A77D27">
            <w:pPr>
              <w:pStyle w:val="TableText"/>
              <w:rPr>
                <w:kern w:val="16"/>
              </w:rPr>
            </w:pPr>
            <w:r w:rsidRPr="009A6C54">
              <w:rPr>
                <w:kern w:val="16"/>
              </w:rPr>
              <w:t>00735</w:t>
            </w:r>
          </w:p>
        </w:tc>
        <w:tc>
          <w:tcPr>
            <w:tcW w:w="3060" w:type="dxa"/>
          </w:tcPr>
          <w:p w14:paraId="26F28338" w14:textId="77777777" w:rsidR="00855899" w:rsidRPr="009A6C54" w:rsidRDefault="00855899" w:rsidP="00A77D27">
            <w:pPr>
              <w:pStyle w:val="TableText"/>
              <w:rPr>
                <w:kern w:val="16"/>
              </w:rPr>
            </w:pPr>
            <w:r w:rsidRPr="009A6C54">
              <w:rPr>
                <w:kern w:val="16"/>
              </w:rPr>
              <w:t>Military Partnership Code</w:t>
            </w:r>
          </w:p>
        </w:tc>
        <w:tc>
          <w:tcPr>
            <w:tcW w:w="1530" w:type="dxa"/>
          </w:tcPr>
          <w:p w14:paraId="26F28339" w14:textId="77777777" w:rsidR="00855899" w:rsidRPr="009A6C54" w:rsidRDefault="00855899" w:rsidP="00A77D27">
            <w:pPr>
              <w:pStyle w:val="TableText"/>
              <w:rPr>
                <w:kern w:val="16"/>
              </w:rPr>
            </w:pPr>
            <w:r w:rsidRPr="009A6C54">
              <w:rPr>
                <w:kern w:val="16"/>
              </w:rPr>
              <w:t>Not used</w:t>
            </w:r>
          </w:p>
        </w:tc>
      </w:tr>
      <w:tr w:rsidR="00855899" w:rsidRPr="009A6C54" w14:paraId="26F28344" w14:textId="77777777" w:rsidTr="00A77D27">
        <w:tc>
          <w:tcPr>
            <w:tcW w:w="720" w:type="dxa"/>
          </w:tcPr>
          <w:p w14:paraId="26F2833B" w14:textId="77777777" w:rsidR="00855899" w:rsidRPr="009A6C54" w:rsidRDefault="00855899" w:rsidP="00A77D27">
            <w:pPr>
              <w:pStyle w:val="TableText"/>
              <w:rPr>
                <w:kern w:val="16"/>
              </w:rPr>
            </w:pPr>
            <w:r w:rsidRPr="009A6C54">
              <w:rPr>
                <w:kern w:val="16"/>
              </w:rPr>
              <w:t>35</w:t>
            </w:r>
          </w:p>
        </w:tc>
        <w:tc>
          <w:tcPr>
            <w:tcW w:w="720" w:type="dxa"/>
          </w:tcPr>
          <w:p w14:paraId="26F2833C" w14:textId="77777777" w:rsidR="00855899" w:rsidRPr="009A6C54" w:rsidRDefault="00855899" w:rsidP="00A77D27">
            <w:pPr>
              <w:pStyle w:val="TableText"/>
              <w:rPr>
                <w:kern w:val="16"/>
              </w:rPr>
            </w:pPr>
            <w:r w:rsidRPr="009A6C54">
              <w:rPr>
                <w:kern w:val="16"/>
              </w:rPr>
              <w:t>1</w:t>
            </w:r>
          </w:p>
        </w:tc>
        <w:tc>
          <w:tcPr>
            <w:tcW w:w="720" w:type="dxa"/>
          </w:tcPr>
          <w:p w14:paraId="26F2833D" w14:textId="77777777" w:rsidR="00855899" w:rsidRPr="009A6C54" w:rsidRDefault="00855899" w:rsidP="00A77D27">
            <w:pPr>
              <w:pStyle w:val="TableText"/>
              <w:rPr>
                <w:kern w:val="16"/>
              </w:rPr>
            </w:pPr>
            <w:r w:rsidRPr="009A6C54">
              <w:rPr>
                <w:kern w:val="16"/>
              </w:rPr>
              <w:t>ID</w:t>
            </w:r>
          </w:p>
        </w:tc>
        <w:tc>
          <w:tcPr>
            <w:tcW w:w="720" w:type="dxa"/>
          </w:tcPr>
          <w:p w14:paraId="26F2833E" w14:textId="77777777" w:rsidR="00855899" w:rsidRPr="009A6C54" w:rsidRDefault="00855899" w:rsidP="00A77D27">
            <w:pPr>
              <w:pStyle w:val="TableText"/>
              <w:rPr>
                <w:kern w:val="16"/>
              </w:rPr>
            </w:pPr>
            <w:r w:rsidRPr="009A6C54">
              <w:rPr>
                <w:kern w:val="16"/>
              </w:rPr>
              <w:t>O</w:t>
            </w:r>
          </w:p>
        </w:tc>
        <w:tc>
          <w:tcPr>
            <w:tcW w:w="720" w:type="dxa"/>
          </w:tcPr>
          <w:p w14:paraId="26F2833F" w14:textId="77777777" w:rsidR="00855899" w:rsidRPr="009A6C54" w:rsidRDefault="00855899" w:rsidP="00A77D27">
            <w:pPr>
              <w:pStyle w:val="TableText"/>
              <w:rPr>
                <w:kern w:val="16"/>
              </w:rPr>
            </w:pPr>
          </w:p>
        </w:tc>
        <w:tc>
          <w:tcPr>
            <w:tcW w:w="720" w:type="dxa"/>
          </w:tcPr>
          <w:p w14:paraId="26F28340" w14:textId="77777777" w:rsidR="00855899" w:rsidRPr="009A6C54" w:rsidRDefault="00855899" w:rsidP="00A77D27">
            <w:pPr>
              <w:pStyle w:val="TableText"/>
              <w:rPr>
                <w:kern w:val="16"/>
              </w:rPr>
            </w:pPr>
            <w:r w:rsidRPr="009A6C54">
              <w:rPr>
                <w:kern w:val="16"/>
              </w:rPr>
              <w:t>0136</w:t>
            </w:r>
          </w:p>
        </w:tc>
        <w:tc>
          <w:tcPr>
            <w:tcW w:w="839" w:type="dxa"/>
          </w:tcPr>
          <w:p w14:paraId="26F28341" w14:textId="77777777" w:rsidR="00855899" w:rsidRPr="009A6C54" w:rsidRDefault="00855899" w:rsidP="00A77D27">
            <w:pPr>
              <w:pStyle w:val="TableText"/>
              <w:rPr>
                <w:kern w:val="16"/>
              </w:rPr>
            </w:pPr>
            <w:r w:rsidRPr="009A6C54">
              <w:rPr>
                <w:kern w:val="16"/>
              </w:rPr>
              <w:t>00736</w:t>
            </w:r>
          </w:p>
        </w:tc>
        <w:tc>
          <w:tcPr>
            <w:tcW w:w="3060" w:type="dxa"/>
          </w:tcPr>
          <w:p w14:paraId="26F28342" w14:textId="77777777" w:rsidR="00855899" w:rsidRPr="009A6C54" w:rsidRDefault="00855899" w:rsidP="00A77D27">
            <w:pPr>
              <w:pStyle w:val="TableText"/>
              <w:rPr>
                <w:kern w:val="16"/>
              </w:rPr>
            </w:pPr>
            <w:r w:rsidRPr="009A6C54">
              <w:rPr>
                <w:kern w:val="16"/>
              </w:rPr>
              <w:t>Military Non-Availability Code</w:t>
            </w:r>
          </w:p>
        </w:tc>
        <w:tc>
          <w:tcPr>
            <w:tcW w:w="1530" w:type="dxa"/>
          </w:tcPr>
          <w:p w14:paraId="26F28343" w14:textId="77777777" w:rsidR="00855899" w:rsidRPr="009A6C54" w:rsidRDefault="00855899" w:rsidP="00A77D27">
            <w:pPr>
              <w:pStyle w:val="TableText"/>
              <w:rPr>
                <w:kern w:val="16"/>
              </w:rPr>
            </w:pPr>
            <w:r w:rsidRPr="009A6C54">
              <w:rPr>
                <w:kern w:val="16"/>
              </w:rPr>
              <w:t>Not used</w:t>
            </w:r>
          </w:p>
        </w:tc>
      </w:tr>
      <w:tr w:rsidR="00855899" w:rsidRPr="009A6C54" w14:paraId="26F2834E" w14:textId="77777777" w:rsidTr="00A77D27">
        <w:tc>
          <w:tcPr>
            <w:tcW w:w="720" w:type="dxa"/>
          </w:tcPr>
          <w:p w14:paraId="26F28345" w14:textId="77777777" w:rsidR="00855899" w:rsidRPr="009A6C54" w:rsidRDefault="00855899" w:rsidP="00A77D27">
            <w:pPr>
              <w:pStyle w:val="TableText"/>
              <w:rPr>
                <w:kern w:val="16"/>
              </w:rPr>
            </w:pPr>
            <w:r w:rsidRPr="009A6C54">
              <w:rPr>
                <w:kern w:val="16"/>
              </w:rPr>
              <w:t>36</w:t>
            </w:r>
          </w:p>
        </w:tc>
        <w:tc>
          <w:tcPr>
            <w:tcW w:w="720" w:type="dxa"/>
          </w:tcPr>
          <w:p w14:paraId="26F28346" w14:textId="77777777" w:rsidR="00855899" w:rsidRPr="009A6C54" w:rsidRDefault="00855899" w:rsidP="00A77D27">
            <w:pPr>
              <w:pStyle w:val="TableText"/>
              <w:rPr>
                <w:kern w:val="16"/>
              </w:rPr>
            </w:pPr>
            <w:r w:rsidRPr="009A6C54">
              <w:rPr>
                <w:kern w:val="16"/>
              </w:rPr>
              <w:t>1</w:t>
            </w:r>
          </w:p>
        </w:tc>
        <w:tc>
          <w:tcPr>
            <w:tcW w:w="720" w:type="dxa"/>
          </w:tcPr>
          <w:p w14:paraId="26F28347" w14:textId="77777777" w:rsidR="00855899" w:rsidRPr="009A6C54" w:rsidRDefault="00855899" w:rsidP="00A77D27">
            <w:pPr>
              <w:pStyle w:val="TableText"/>
              <w:rPr>
                <w:kern w:val="16"/>
              </w:rPr>
            </w:pPr>
            <w:r w:rsidRPr="009A6C54">
              <w:rPr>
                <w:kern w:val="16"/>
              </w:rPr>
              <w:t>ID</w:t>
            </w:r>
          </w:p>
        </w:tc>
        <w:tc>
          <w:tcPr>
            <w:tcW w:w="720" w:type="dxa"/>
          </w:tcPr>
          <w:p w14:paraId="26F28348" w14:textId="77777777" w:rsidR="00855899" w:rsidRPr="009A6C54" w:rsidRDefault="00855899" w:rsidP="00A77D27">
            <w:pPr>
              <w:pStyle w:val="TableText"/>
              <w:rPr>
                <w:kern w:val="16"/>
              </w:rPr>
            </w:pPr>
            <w:r w:rsidRPr="009A6C54">
              <w:rPr>
                <w:kern w:val="16"/>
              </w:rPr>
              <w:t>O</w:t>
            </w:r>
          </w:p>
        </w:tc>
        <w:tc>
          <w:tcPr>
            <w:tcW w:w="720" w:type="dxa"/>
          </w:tcPr>
          <w:p w14:paraId="26F28349" w14:textId="77777777" w:rsidR="00855899" w:rsidRPr="009A6C54" w:rsidRDefault="00855899" w:rsidP="00A77D27">
            <w:pPr>
              <w:pStyle w:val="TableText"/>
              <w:rPr>
                <w:kern w:val="16"/>
              </w:rPr>
            </w:pPr>
          </w:p>
        </w:tc>
        <w:tc>
          <w:tcPr>
            <w:tcW w:w="720" w:type="dxa"/>
          </w:tcPr>
          <w:p w14:paraId="26F2834A" w14:textId="77777777" w:rsidR="00855899" w:rsidRPr="009A6C54" w:rsidRDefault="00855899" w:rsidP="00A77D27">
            <w:pPr>
              <w:pStyle w:val="TableText"/>
              <w:rPr>
                <w:kern w:val="16"/>
              </w:rPr>
            </w:pPr>
            <w:r w:rsidRPr="009A6C54">
              <w:rPr>
                <w:kern w:val="16"/>
              </w:rPr>
              <w:t>0136</w:t>
            </w:r>
          </w:p>
        </w:tc>
        <w:tc>
          <w:tcPr>
            <w:tcW w:w="839" w:type="dxa"/>
          </w:tcPr>
          <w:p w14:paraId="26F2834B" w14:textId="77777777" w:rsidR="00855899" w:rsidRPr="009A6C54" w:rsidRDefault="00855899" w:rsidP="00A77D27">
            <w:pPr>
              <w:pStyle w:val="TableText"/>
              <w:rPr>
                <w:kern w:val="16"/>
              </w:rPr>
            </w:pPr>
            <w:r w:rsidRPr="009A6C54">
              <w:rPr>
                <w:kern w:val="16"/>
              </w:rPr>
              <w:t>00737</w:t>
            </w:r>
          </w:p>
        </w:tc>
        <w:tc>
          <w:tcPr>
            <w:tcW w:w="3060" w:type="dxa"/>
          </w:tcPr>
          <w:p w14:paraId="26F2834C" w14:textId="77777777" w:rsidR="00855899" w:rsidRPr="009A6C54" w:rsidRDefault="00855899" w:rsidP="00A77D27">
            <w:pPr>
              <w:pStyle w:val="TableText"/>
              <w:rPr>
                <w:kern w:val="16"/>
              </w:rPr>
            </w:pPr>
            <w:r w:rsidRPr="009A6C54">
              <w:rPr>
                <w:kern w:val="16"/>
              </w:rPr>
              <w:t>Newborn Baby Indicator</w:t>
            </w:r>
          </w:p>
        </w:tc>
        <w:tc>
          <w:tcPr>
            <w:tcW w:w="1530" w:type="dxa"/>
          </w:tcPr>
          <w:p w14:paraId="26F2834D" w14:textId="77777777" w:rsidR="00855899" w:rsidRPr="009A6C54" w:rsidRDefault="00855899" w:rsidP="00A77D27">
            <w:pPr>
              <w:pStyle w:val="TableText"/>
              <w:rPr>
                <w:kern w:val="16"/>
              </w:rPr>
            </w:pPr>
            <w:r w:rsidRPr="009A6C54">
              <w:rPr>
                <w:kern w:val="16"/>
              </w:rPr>
              <w:t>Not used</w:t>
            </w:r>
          </w:p>
        </w:tc>
      </w:tr>
      <w:tr w:rsidR="00855899" w:rsidRPr="009A6C54" w14:paraId="26F28358" w14:textId="77777777" w:rsidTr="00A77D27">
        <w:tc>
          <w:tcPr>
            <w:tcW w:w="720" w:type="dxa"/>
          </w:tcPr>
          <w:p w14:paraId="26F2834F" w14:textId="77777777" w:rsidR="00855899" w:rsidRPr="009A6C54" w:rsidRDefault="00855899" w:rsidP="00A77D27">
            <w:pPr>
              <w:pStyle w:val="TableText"/>
              <w:rPr>
                <w:kern w:val="16"/>
              </w:rPr>
            </w:pPr>
            <w:r w:rsidRPr="009A6C54">
              <w:rPr>
                <w:kern w:val="16"/>
              </w:rPr>
              <w:t>37</w:t>
            </w:r>
          </w:p>
        </w:tc>
        <w:tc>
          <w:tcPr>
            <w:tcW w:w="720" w:type="dxa"/>
          </w:tcPr>
          <w:p w14:paraId="26F28350" w14:textId="77777777" w:rsidR="00855899" w:rsidRPr="009A6C54" w:rsidRDefault="00855899" w:rsidP="00A77D27">
            <w:pPr>
              <w:pStyle w:val="TableText"/>
              <w:rPr>
                <w:kern w:val="16"/>
              </w:rPr>
            </w:pPr>
            <w:r w:rsidRPr="009A6C54">
              <w:rPr>
                <w:kern w:val="16"/>
              </w:rPr>
              <w:t>1</w:t>
            </w:r>
          </w:p>
        </w:tc>
        <w:tc>
          <w:tcPr>
            <w:tcW w:w="720" w:type="dxa"/>
          </w:tcPr>
          <w:p w14:paraId="26F28351" w14:textId="77777777" w:rsidR="00855899" w:rsidRPr="009A6C54" w:rsidRDefault="00855899" w:rsidP="00A77D27">
            <w:pPr>
              <w:pStyle w:val="TableText"/>
              <w:rPr>
                <w:kern w:val="16"/>
              </w:rPr>
            </w:pPr>
            <w:r w:rsidRPr="009A6C54">
              <w:rPr>
                <w:kern w:val="16"/>
              </w:rPr>
              <w:t>ID</w:t>
            </w:r>
          </w:p>
        </w:tc>
        <w:tc>
          <w:tcPr>
            <w:tcW w:w="720" w:type="dxa"/>
          </w:tcPr>
          <w:p w14:paraId="26F28352" w14:textId="77777777" w:rsidR="00855899" w:rsidRPr="009A6C54" w:rsidRDefault="00855899" w:rsidP="00A77D27">
            <w:pPr>
              <w:pStyle w:val="TableText"/>
              <w:rPr>
                <w:kern w:val="16"/>
              </w:rPr>
            </w:pPr>
            <w:r w:rsidRPr="009A6C54">
              <w:rPr>
                <w:kern w:val="16"/>
              </w:rPr>
              <w:t>O</w:t>
            </w:r>
          </w:p>
        </w:tc>
        <w:tc>
          <w:tcPr>
            <w:tcW w:w="720" w:type="dxa"/>
          </w:tcPr>
          <w:p w14:paraId="26F28353" w14:textId="77777777" w:rsidR="00855899" w:rsidRPr="009A6C54" w:rsidRDefault="00855899" w:rsidP="00A77D27">
            <w:pPr>
              <w:pStyle w:val="TableText"/>
              <w:rPr>
                <w:kern w:val="16"/>
              </w:rPr>
            </w:pPr>
          </w:p>
        </w:tc>
        <w:tc>
          <w:tcPr>
            <w:tcW w:w="720" w:type="dxa"/>
          </w:tcPr>
          <w:p w14:paraId="26F28354" w14:textId="77777777" w:rsidR="00855899" w:rsidRPr="009A6C54" w:rsidRDefault="00855899" w:rsidP="00A77D27">
            <w:pPr>
              <w:pStyle w:val="TableText"/>
              <w:rPr>
                <w:kern w:val="16"/>
              </w:rPr>
            </w:pPr>
            <w:r w:rsidRPr="009A6C54">
              <w:rPr>
                <w:kern w:val="16"/>
              </w:rPr>
              <w:t>0136</w:t>
            </w:r>
          </w:p>
        </w:tc>
        <w:tc>
          <w:tcPr>
            <w:tcW w:w="839" w:type="dxa"/>
          </w:tcPr>
          <w:p w14:paraId="26F28355" w14:textId="77777777" w:rsidR="00855899" w:rsidRPr="009A6C54" w:rsidRDefault="00855899" w:rsidP="00A77D27">
            <w:pPr>
              <w:pStyle w:val="TableText"/>
              <w:rPr>
                <w:kern w:val="16"/>
              </w:rPr>
            </w:pPr>
            <w:r w:rsidRPr="009A6C54">
              <w:rPr>
                <w:kern w:val="16"/>
              </w:rPr>
              <w:t>00738</w:t>
            </w:r>
          </w:p>
        </w:tc>
        <w:tc>
          <w:tcPr>
            <w:tcW w:w="3060" w:type="dxa"/>
          </w:tcPr>
          <w:p w14:paraId="26F28356" w14:textId="77777777" w:rsidR="00855899" w:rsidRPr="009A6C54" w:rsidRDefault="00855899" w:rsidP="00A77D27">
            <w:pPr>
              <w:pStyle w:val="TableText"/>
              <w:rPr>
                <w:kern w:val="16"/>
              </w:rPr>
            </w:pPr>
            <w:r w:rsidRPr="009A6C54">
              <w:rPr>
                <w:kern w:val="16"/>
              </w:rPr>
              <w:t>Baby Detained Indicator</w:t>
            </w:r>
          </w:p>
        </w:tc>
        <w:tc>
          <w:tcPr>
            <w:tcW w:w="1530" w:type="dxa"/>
          </w:tcPr>
          <w:p w14:paraId="26F28357" w14:textId="77777777" w:rsidR="00855899" w:rsidRPr="009A6C54" w:rsidRDefault="00855899" w:rsidP="00A77D27">
            <w:pPr>
              <w:pStyle w:val="TableText"/>
              <w:rPr>
                <w:kern w:val="16"/>
              </w:rPr>
            </w:pPr>
            <w:r w:rsidRPr="009A6C54">
              <w:rPr>
                <w:kern w:val="16"/>
              </w:rPr>
              <w:t>Not used</w:t>
            </w:r>
          </w:p>
        </w:tc>
      </w:tr>
      <w:tr w:rsidR="00855899" w:rsidRPr="009A6C54" w14:paraId="26F28362" w14:textId="77777777" w:rsidTr="00A77D27">
        <w:tc>
          <w:tcPr>
            <w:tcW w:w="720" w:type="dxa"/>
          </w:tcPr>
          <w:p w14:paraId="26F28359" w14:textId="77777777" w:rsidR="00855899" w:rsidRPr="009A6C54" w:rsidRDefault="00855899" w:rsidP="00A77D27">
            <w:pPr>
              <w:pStyle w:val="TableText"/>
              <w:rPr>
                <w:kern w:val="16"/>
              </w:rPr>
            </w:pPr>
            <w:r w:rsidRPr="009A6C54">
              <w:rPr>
                <w:kern w:val="16"/>
              </w:rPr>
              <w:t>38</w:t>
            </w:r>
          </w:p>
        </w:tc>
        <w:tc>
          <w:tcPr>
            <w:tcW w:w="720" w:type="dxa"/>
          </w:tcPr>
          <w:p w14:paraId="26F2835A" w14:textId="77777777" w:rsidR="00855899" w:rsidRPr="009A6C54" w:rsidRDefault="00855899" w:rsidP="00A77D27">
            <w:pPr>
              <w:pStyle w:val="TableText"/>
              <w:rPr>
                <w:kern w:val="16"/>
              </w:rPr>
            </w:pPr>
            <w:r w:rsidRPr="009A6C54">
              <w:rPr>
                <w:kern w:val="16"/>
              </w:rPr>
              <w:t>250</w:t>
            </w:r>
          </w:p>
        </w:tc>
        <w:tc>
          <w:tcPr>
            <w:tcW w:w="720" w:type="dxa"/>
          </w:tcPr>
          <w:p w14:paraId="26F2835B" w14:textId="77777777" w:rsidR="00855899" w:rsidRPr="009A6C54" w:rsidRDefault="00855899" w:rsidP="00A77D27">
            <w:pPr>
              <w:pStyle w:val="TableText"/>
              <w:rPr>
                <w:kern w:val="16"/>
              </w:rPr>
            </w:pPr>
            <w:r w:rsidRPr="009A6C54">
              <w:rPr>
                <w:kern w:val="16"/>
              </w:rPr>
              <w:t>CE</w:t>
            </w:r>
          </w:p>
        </w:tc>
        <w:tc>
          <w:tcPr>
            <w:tcW w:w="720" w:type="dxa"/>
          </w:tcPr>
          <w:p w14:paraId="26F2835C" w14:textId="77777777" w:rsidR="00855899" w:rsidRPr="009A6C54" w:rsidRDefault="00855899" w:rsidP="00A77D27">
            <w:pPr>
              <w:pStyle w:val="TableText"/>
              <w:rPr>
                <w:kern w:val="16"/>
              </w:rPr>
            </w:pPr>
            <w:r w:rsidRPr="009A6C54">
              <w:rPr>
                <w:kern w:val="16"/>
              </w:rPr>
              <w:t>O</w:t>
            </w:r>
          </w:p>
        </w:tc>
        <w:tc>
          <w:tcPr>
            <w:tcW w:w="720" w:type="dxa"/>
          </w:tcPr>
          <w:p w14:paraId="26F2835D" w14:textId="77777777" w:rsidR="00855899" w:rsidRPr="009A6C54" w:rsidRDefault="00855899" w:rsidP="00A77D27">
            <w:pPr>
              <w:pStyle w:val="TableText"/>
              <w:rPr>
                <w:kern w:val="16"/>
              </w:rPr>
            </w:pPr>
          </w:p>
        </w:tc>
        <w:tc>
          <w:tcPr>
            <w:tcW w:w="720" w:type="dxa"/>
          </w:tcPr>
          <w:p w14:paraId="26F2835E" w14:textId="77777777" w:rsidR="00855899" w:rsidRPr="009A6C54" w:rsidRDefault="00855899" w:rsidP="00A77D27">
            <w:pPr>
              <w:pStyle w:val="TableText"/>
              <w:rPr>
                <w:kern w:val="16"/>
              </w:rPr>
            </w:pPr>
            <w:r w:rsidRPr="009A6C54">
              <w:rPr>
                <w:kern w:val="16"/>
              </w:rPr>
              <w:t>0430</w:t>
            </w:r>
          </w:p>
        </w:tc>
        <w:tc>
          <w:tcPr>
            <w:tcW w:w="839" w:type="dxa"/>
          </w:tcPr>
          <w:p w14:paraId="26F2835F" w14:textId="77777777" w:rsidR="00855899" w:rsidRPr="009A6C54" w:rsidRDefault="00855899" w:rsidP="00A77D27">
            <w:pPr>
              <w:pStyle w:val="TableText"/>
              <w:rPr>
                <w:kern w:val="16"/>
              </w:rPr>
            </w:pPr>
            <w:r w:rsidRPr="009A6C54">
              <w:rPr>
                <w:kern w:val="16"/>
              </w:rPr>
              <w:t>01543</w:t>
            </w:r>
          </w:p>
        </w:tc>
        <w:tc>
          <w:tcPr>
            <w:tcW w:w="3060" w:type="dxa"/>
          </w:tcPr>
          <w:p w14:paraId="26F28360" w14:textId="77777777" w:rsidR="00855899" w:rsidRPr="009A6C54" w:rsidRDefault="00855899" w:rsidP="00A77D27">
            <w:pPr>
              <w:pStyle w:val="TableText"/>
              <w:rPr>
                <w:kern w:val="16"/>
              </w:rPr>
            </w:pPr>
            <w:r w:rsidRPr="009A6C54">
              <w:rPr>
                <w:kern w:val="16"/>
              </w:rPr>
              <w:t>Mode of Arrival Code</w:t>
            </w:r>
          </w:p>
        </w:tc>
        <w:tc>
          <w:tcPr>
            <w:tcW w:w="1530" w:type="dxa"/>
          </w:tcPr>
          <w:p w14:paraId="26F28361" w14:textId="77777777" w:rsidR="00855899" w:rsidRPr="009A6C54" w:rsidRDefault="00855899" w:rsidP="00A77D27">
            <w:pPr>
              <w:pStyle w:val="TableText"/>
              <w:rPr>
                <w:kern w:val="16"/>
              </w:rPr>
            </w:pPr>
            <w:r w:rsidRPr="009A6C54">
              <w:rPr>
                <w:kern w:val="16"/>
              </w:rPr>
              <w:t>Not used</w:t>
            </w:r>
          </w:p>
        </w:tc>
      </w:tr>
      <w:tr w:rsidR="00855899" w:rsidRPr="009A6C54" w14:paraId="26F2836C" w14:textId="77777777" w:rsidTr="00A77D27">
        <w:tc>
          <w:tcPr>
            <w:tcW w:w="720" w:type="dxa"/>
          </w:tcPr>
          <w:p w14:paraId="26F28363" w14:textId="77777777" w:rsidR="00855899" w:rsidRPr="009A6C54" w:rsidRDefault="00855899" w:rsidP="00A77D27">
            <w:pPr>
              <w:pStyle w:val="TableText"/>
              <w:rPr>
                <w:kern w:val="16"/>
              </w:rPr>
            </w:pPr>
            <w:r w:rsidRPr="009A6C54">
              <w:rPr>
                <w:kern w:val="16"/>
              </w:rPr>
              <w:t>39</w:t>
            </w:r>
          </w:p>
        </w:tc>
        <w:tc>
          <w:tcPr>
            <w:tcW w:w="720" w:type="dxa"/>
          </w:tcPr>
          <w:p w14:paraId="26F28364" w14:textId="77777777" w:rsidR="00855899" w:rsidRPr="009A6C54" w:rsidRDefault="00855899" w:rsidP="00A77D27">
            <w:pPr>
              <w:pStyle w:val="TableText"/>
              <w:rPr>
                <w:kern w:val="16"/>
              </w:rPr>
            </w:pPr>
            <w:r w:rsidRPr="009A6C54">
              <w:rPr>
                <w:kern w:val="16"/>
              </w:rPr>
              <w:t>250</w:t>
            </w:r>
          </w:p>
        </w:tc>
        <w:tc>
          <w:tcPr>
            <w:tcW w:w="720" w:type="dxa"/>
          </w:tcPr>
          <w:p w14:paraId="26F28365" w14:textId="77777777" w:rsidR="00855899" w:rsidRPr="009A6C54" w:rsidRDefault="00855899" w:rsidP="00A77D27">
            <w:pPr>
              <w:pStyle w:val="TableText"/>
              <w:rPr>
                <w:kern w:val="16"/>
              </w:rPr>
            </w:pPr>
            <w:r w:rsidRPr="009A6C54">
              <w:rPr>
                <w:kern w:val="16"/>
              </w:rPr>
              <w:t>CE</w:t>
            </w:r>
          </w:p>
        </w:tc>
        <w:tc>
          <w:tcPr>
            <w:tcW w:w="720" w:type="dxa"/>
          </w:tcPr>
          <w:p w14:paraId="26F28366" w14:textId="77777777" w:rsidR="00855899" w:rsidRPr="009A6C54" w:rsidRDefault="00855899" w:rsidP="00A77D27">
            <w:pPr>
              <w:pStyle w:val="TableText"/>
              <w:rPr>
                <w:kern w:val="16"/>
              </w:rPr>
            </w:pPr>
            <w:r w:rsidRPr="009A6C54">
              <w:rPr>
                <w:kern w:val="16"/>
              </w:rPr>
              <w:t>O</w:t>
            </w:r>
          </w:p>
        </w:tc>
        <w:tc>
          <w:tcPr>
            <w:tcW w:w="720" w:type="dxa"/>
          </w:tcPr>
          <w:p w14:paraId="26F28367" w14:textId="77777777" w:rsidR="00855899" w:rsidRPr="009A6C54" w:rsidRDefault="00855899" w:rsidP="00A77D27">
            <w:pPr>
              <w:pStyle w:val="TableText"/>
              <w:rPr>
                <w:kern w:val="16"/>
              </w:rPr>
            </w:pPr>
            <w:r w:rsidRPr="009A6C54">
              <w:rPr>
                <w:kern w:val="16"/>
              </w:rPr>
              <w:t>Y</w:t>
            </w:r>
          </w:p>
        </w:tc>
        <w:tc>
          <w:tcPr>
            <w:tcW w:w="720" w:type="dxa"/>
          </w:tcPr>
          <w:p w14:paraId="26F28368" w14:textId="77777777" w:rsidR="00855899" w:rsidRPr="009A6C54" w:rsidRDefault="00855899" w:rsidP="00A77D27">
            <w:pPr>
              <w:pStyle w:val="TableText"/>
              <w:rPr>
                <w:kern w:val="16"/>
              </w:rPr>
            </w:pPr>
            <w:r w:rsidRPr="009A6C54">
              <w:rPr>
                <w:kern w:val="16"/>
              </w:rPr>
              <w:t>0431</w:t>
            </w:r>
          </w:p>
        </w:tc>
        <w:tc>
          <w:tcPr>
            <w:tcW w:w="839" w:type="dxa"/>
          </w:tcPr>
          <w:p w14:paraId="26F28369" w14:textId="77777777" w:rsidR="00855899" w:rsidRPr="009A6C54" w:rsidRDefault="00855899" w:rsidP="00A77D27">
            <w:pPr>
              <w:pStyle w:val="TableText"/>
              <w:rPr>
                <w:kern w:val="16"/>
              </w:rPr>
            </w:pPr>
            <w:r w:rsidRPr="009A6C54">
              <w:rPr>
                <w:kern w:val="16"/>
              </w:rPr>
              <w:t>01544</w:t>
            </w:r>
          </w:p>
        </w:tc>
        <w:tc>
          <w:tcPr>
            <w:tcW w:w="3060" w:type="dxa"/>
          </w:tcPr>
          <w:p w14:paraId="26F2836A" w14:textId="77777777" w:rsidR="00855899" w:rsidRPr="009A6C54" w:rsidRDefault="00855899" w:rsidP="00A77D27">
            <w:pPr>
              <w:pStyle w:val="TableText"/>
              <w:rPr>
                <w:kern w:val="16"/>
              </w:rPr>
            </w:pPr>
            <w:r w:rsidRPr="009A6C54">
              <w:rPr>
                <w:kern w:val="16"/>
              </w:rPr>
              <w:t>Recreational Drug Use Code</w:t>
            </w:r>
          </w:p>
        </w:tc>
        <w:tc>
          <w:tcPr>
            <w:tcW w:w="1530" w:type="dxa"/>
          </w:tcPr>
          <w:p w14:paraId="26F2836B" w14:textId="77777777" w:rsidR="00855899" w:rsidRPr="009A6C54" w:rsidRDefault="00855899" w:rsidP="00A77D27">
            <w:pPr>
              <w:pStyle w:val="TableText"/>
              <w:rPr>
                <w:kern w:val="16"/>
              </w:rPr>
            </w:pPr>
            <w:r w:rsidRPr="009A6C54">
              <w:rPr>
                <w:kern w:val="16"/>
              </w:rPr>
              <w:t>Not used</w:t>
            </w:r>
          </w:p>
        </w:tc>
      </w:tr>
      <w:tr w:rsidR="00855899" w:rsidRPr="009A6C54" w14:paraId="26F28376" w14:textId="77777777" w:rsidTr="00A77D27">
        <w:tc>
          <w:tcPr>
            <w:tcW w:w="720" w:type="dxa"/>
          </w:tcPr>
          <w:p w14:paraId="26F2836D" w14:textId="77777777" w:rsidR="00855899" w:rsidRPr="009A6C54" w:rsidRDefault="00855899" w:rsidP="00A77D27">
            <w:pPr>
              <w:pStyle w:val="TableText"/>
              <w:rPr>
                <w:kern w:val="16"/>
              </w:rPr>
            </w:pPr>
            <w:r w:rsidRPr="009A6C54">
              <w:rPr>
                <w:kern w:val="16"/>
              </w:rPr>
              <w:t>40</w:t>
            </w:r>
          </w:p>
        </w:tc>
        <w:tc>
          <w:tcPr>
            <w:tcW w:w="720" w:type="dxa"/>
          </w:tcPr>
          <w:p w14:paraId="26F2836E" w14:textId="77777777" w:rsidR="00855899" w:rsidRPr="009A6C54" w:rsidRDefault="00855899" w:rsidP="00A77D27">
            <w:pPr>
              <w:pStyle w:val="TableText"/>
              <w:rPr>
                <w:kern w:val="16"/>
              </w:rPr>
            </w:pPr>
            <w:r w:rsidRPr="009A6C54">
              <w:rPr>
                <w:kern w:val="16"/>
              </w:rPr>
              <w:t>250</w:t>
            </w:r>
          </w:p>
        </w:tc>
        <w:tc>
          <w:tcPr>
            <w:tcW w:w="720" w:type="dxa"/>
          </w:tcPr>
          <w:p w14:paraId="26F2836F" w14:textId="77777777" w:rsidR="00855899" w:rsidRPr="009A6C54" w:rsidRDefault="00855899" w:rsidP="00A77D27">
            <w:pPr>
              <w:pStyle w:val="TableText"/>
              <w:rPr>
                <w:kern w:val="16"/>
              </w:rPr>
            </w:pPr>
            <w:r w:rsidRPr="009A6C54">
              <w:rPr>
                <w:kern w:val="16"/>
              </w:rPr>
              <w:t>CE</w:t>
            </w:r>
          </w:p>
        </w:tc>
        <w:tc>
          <w:tcPr>
            <w:tcW w:w="720" w:type="dxa"/>
          </w:tcPr>
          <w:p w14:paraId="26F28370" w14:textId="77777777" w:rsidR="00855899" w:rsidRPr="009A6C54" w:rsidRDefault="00855899" w:rsidP="00A77D27">
            <w:pPr>
              <w:pStyle w:val="TableText"/>
              <w:rPr>
                <w:kern w:val="16"/>
              </w:rPr>
            </w:pPr>
            <w:r w:rsidRPr="009A6C54">
              <w:rPr>
                <w:kern w:val="16"/>
              </w:rPr>
              <w:t>O</w:t>
            </w:r>
          </w:p>
        </w:tc>
        <w:tc>
          <w:tcPr>
            <w:tcW w:w="720" w:type="dxa"/>
          </w:tcPr>
          <w:p w14:paraId="26F28371" w14:textId="77777777" w:rsidR="00855899" w:rsidRPr="009A6C54" w:rsidRDefault="00855899" w:rsidP="00A77D27">
            <w:pPr>
              <w:pStyle w:val="TableText"/>
              <w:rPr>
                <w:kern w:val="16"/>
              </w:rPr>
            </w:pPr>
          </w:p>
        </w:tc>
        <w:tc>
          <w:tcPr>
            <w:tcW w:w="720" w:type="dxa"/>
          </w:tcPr>
          <w:p w14:paraId="26F28372" w14:textId="77777777" w:rsidR="00855899" w:rsidRPr="009A6C54" w:rsidRDefault="00855899" w:rsidP="00A77D27">
            <w:pPr>
              <w:pStyle w:val="TableText"/>
              <w:rPr>
                <w:kern w:val="16"/>
              </w:rPr>
            </w:pPr>
            <w:r w:rsidRPr="009A6C54">
              <w:rPr>
                <w:kern w:val="16"/>
              </w:rPr>
              <w:t>0432</w:t>
            </w:r>
          </w:p>
        </w:tc>
        <w:tc>
          <w:tcPr>
            <w:tcW w:w="839" w:type="dxa"/>
          </w:tcPr>
          <w:p w14:paraId="26F28373" w14:textId="77777777" w:rsidR="00855899" w:rsidRPr="009A6C54" w:rsidRDefault="00855899" w:rsidP="00A77D27">
            <w:pPr>
              <w:pStyle w:val="TableText"/>
              <w:rPr>
                <w:kern w:val="16"/>
              </w:rPr>
            </w:pPr>
            <w:r w:rsidRPr="009A6C54">
              <w:rPr>
                <w:kern w:val="16"/>
              </w:rPr>
              <w:t>01545</w:t>
            </w:r>
          </w:p>
        </w:tc>
        <w:tc>
          <w:tcPr>
            <w:tcW w:w="3060" w:type="dxa"/>
          </w:tcPr>
          <w:p w14:paraId="26F28374" w14:textId="77777777" w:rsidR="00855899" w:rsidRPr="009A6C54" w:rsidRDefault="00855899" w:rsidP="00A77D27">
            <w:pPr>
              <w:pStyle w:val="TableText"/>
              <w:rPr>
                <w:kern w:val="16"/>
              </w:rPr>
            </w:pPr>
            <w:r w:rsidRPr="009A6C54">
              <w:rPr>
                <w:kern w:val="16"/>
              </w:rPr>
              <w:t>Admission Level of Care Code</w:t>
            </w:r>
          </w:p>
        </w:tc>
        <w:tc>
          <w:tcPr>
            <w:tcW w:w="1530" w:type="dxa"/>
          </w:tcPr>
          <w:p w14:paraId="26F28375" w14:textId="77777777" w:rsidR="00855899" w:rsidRPr="009A6C54" w:rsidRDefault="00855899" w:rsidP="00A77D27">
            <w:pPr>
              <w:pStyle w:val="TableText"/>
              <w:rPr>
                <w:kern w:val="16"/>
              </w:rPr>
            </w:pPr>
            <w:r w:rsidRPr="009A6C54">
              <w:rPr>
                <w:kern w:val="16"/>
              </w:rPr>
              <w:t>Not used</w:t>
            </w:r>
          </w:p>
        </w:tc>
      </w:tr>
      <w:tr w:rsidR="00855899" w:rsidRPr="009A6C54" w14:paraId="26F28380" w14:textId="77777777" w:rsidTr="00A77D27">
        <w:tc>
          <w:tcPr>
            <w:tcW w:w="720" w:type="dxa"/>
          </w:tcPr>
          <w:p w14:paraId="26F28377" w14:textId="77777777" w:rsidR="00855899" w:rsidRPr="009A6C54" w:rsidRDefault="00855899" w:rsidP="00A77D27">
            <w:pPr>
              <w:pStyle w:val="TableText"/>
              <w:rPr>
                <w:kern w:val="16"/>
              </w:rPr>
            </w:pPr>
            <w:r w:rsidRPr="009A6C54">
              <w:rPr>
                <w:kern w:val="16"/>
              </w:rPr>
              <w:t>41</w:t>
            </w:r>
          </w:p>
        </w:tc>
        <w:tc>
          <w:tcPr>
            <w:tcW w:w="720" w:type="dxa"/>
          </w:tcPr>
          <w:p w14:paraId="26F28378" w14:textId="77777777" w:rsidR="00855899" w:rsidRPr="009A6C54" w:rsidRDefault="00855899" w:rsidP="00A77D27">
            <w:pPr>
              <w:pStyle w:val="TableText"/>
              <w:rPr>
                <w:kern w:val="16"/>
              </w:rPr>
            </w:pPr>
            <w:r w:rsidRPr="009A6C54">
              <w:rPr>
                <w:kern w:val="16"/>
              </w:rPr>
              <w:t>250</w:t>
            </w:r>
          </w:p>
        </w:tc>
        <w:tc>
          <w:tcPr>
            <w:tcW w:w="720" w:type="dxa"/>
          </w:tcPr>
          <w:p w14:paraId="26F28379" w14:textId="77777777" w:rsidR="00855899" w:rsidRPr="009A6C54" w:rsidRDefault="00855899" w:rsidP="00A77D27">
            <w:pPr>
              <w:pStyle w:val="TableText"/>
              <w:rPr>
                <w:kern w:val="16"/>
              </w:rPr>
            </w:pPr>
            <w:r w:rsidRPr="009A6C54">
              <w:rPr>
                <w:kern w:val="16"/>
              </w:rPr>
              <w:t>CE</w:t>
            </w:r>
          </w:p>
        </w:tc>
        <w:tc>
          <w:tcPr>
            <w:tcW w:w="720" w:type="dxa"/>
          </w:tcPr>
          <w:p w14:paraId="26F2837A" w14:textId="77777777" w:rsidR="00855899" w:rsidRPr="009A6C54" w:rsidRDefault="00855899" w:rsidP="00A77D27">
            <w:pPr>
              <w:pStyle w:val="TableText"/>
              <w:rPr>
                <w:kern w:val="16"/>
              </w:rPr>
            </w:pPr>
            <w:r w:rsidRPr="009A6C54">
              <w:rPr>
                <w:kern w:val="16"/>
              </w:rPr>
              <w:t>O</w:t>
            </w:r>
          </w:p>
        </w:tc>
        <w:tc>
          <w:tcPr>
            <w:tcW w:w="720" w:type="dxa"/>
          </w:tcPr>
          <w:p w14:paraId="26F2837B" w14:textId="77777777" w:rsidR="00855899" w:rsidRPr="009A6C54" w:rsidRDefault="00855899" w:rsidP="00A77D27">
            <w:pPr>
              <w:pStyle w:val="TableText"/>
              <w:rPr>
                <w:kern w:val="16"/>
              </w:rPr>
            </w:pPr>
            <w:r w:rsidRPr="009A6C54">
              <w:rPr>
                <w:kern w:val="16"/>
              </w:rPr>
              <w:t>Y</w:t>
            </w:r>
          </w:p>
        </w:tc>
        <w:tc>
          <w:tcPr>
            <w:tcW w:w="720" w:type="dxa"/>
          </w:tcPr>
          <w:p w14:paraId="26F2837C" w14:textId="77777777" w:rsidR="00855899" w:rsidRPr="009A6C54" w:rsidRDefault="00855899" w:rsidP="00A77D27">
            <w:pPr>
              <w:pStyle w:val="TableText"/>
              <w:rPr>
                <w:kern w:val="16"/>
              </w:rPr>
            </w:pPr>
            <w:r w:rsidRPr="009A6C54">
              <w:rPr>
                <w:kern w:val="16"/>
              </w:rPr>
              <w:t>0433</w:t>
            </w:r>
          </w:p>
        </w:tc>
        <w:tc>
          <w:tcPr>
            <w:tcW w:w="839" w:type="dxa"/>
          </w:tcPr>
          <w:p w14:paraId="26F2837D" w14:textId="77777777" w:rsidR="00855899" w:rsidRPr="009A6C54" w:rsidRDefault="00855899" w:rsidP="00A77D27">
            <w:pPr>
              <w:pStyle w:val="TableText"/>
              <w:rPr>
                <w:kern w:val="16"/>
              </w:rPr>
            </w:pPr>
            <w:r w:rsidRPr="009A6C54">
              <w:rPr>
                <w:kern w:val="16"/>
              </w:rPr>
              <w:t>01546</w:t>
            </w:r>
          </w:p>
        </w:tc>
        <w:tc>
          <w:tcPr>
            <w:tcW w:w="3060" w:type="dxa"/>
          </w:tcPr>
          <w:p w14:paraId="26F2837E" w14:textId="77777777" w:rsidR="00855899" w:rsidRPr="009A6C54" w:rsidRDefault="00855899" w:rsidP="00A77D27">
            <w:pPr>
              <w:pStyle w:val="TableText"/>
              <w:rPr>
                <w:kern w:val="16"/>
              </w:rPr>
            </w:pPr>
            <w:r w:rsidRPr="009A6C54">
              <w:rPr>
                <w:kern w:val="16"/>
              </w:rPr>
              <w:t>Precaution Code</w:t>
            </w:r>
          </w:p>
        </w:tc>
        <w:tc>
          <w:tcPr>
            <w:tcW w:w="1530" w:type="dxa"/>
          </w:tcPr>
          <w:p w14:paraId="26F2837F" w14:textId="77777777" w:rsidR="00855899" w:rsidRPr="009A6C54" w:rsidRDefault="00855899" w:rsidP="00A77D27">
            <w:pPr>
              <w:pStyle w:val="TableText"/>
              <w:rPr>
                <w:kern w:val="16"/>
              </w:rPr>
            </w:pPr>
            <w:r w:rsidRPr="009A6C54">
              <w:rPr>
                <w:kern w:val="16"/>
              </w:rPr>
              <w:t>Not used</w:t>
            </w:r>
          </w:p>
        </w:tc>
      </w:tr>
      <w:tr w:rsidR="00855899" w:rsidRPr="009A6C54" w14:paraId="26F2838A" w14:textId="77777777" w:rsidTr="00A77D27">
        <w:tc>
          <w:tcPr>
            <w:tcW w:w="720" w:type="dxa"/>
          </w:tcPr>
          <w:p w14:paraId="26F28381" w14:textId="77777777" w:rsidR="00855899" w:rsidRPr="009A6C54" w:rsidRDefault="00855899" w:rsidP="00A77D27">
            <w:pPr>
              <w:pStyle w:val="TableText"/>
              <w:rPr>
                <w:kern w:val="16"/>
              </w:rPr>
            </w:pPr>
            <w:r w:rsidRPr="009A6C54">
              <w:rPr>
                <w:kern w:val="16"/>
              </w:rPr>
              <w:t>42</w:t>
            </w:r>
          </w:p>
        </w:tc>
        <w:tc>
          <w:tcPr>
            <w:tcW w:w="720" w:type="dxa"/>
          </w:tcPr>
          <w:p w14:paraId="26F28382" w14:textId="77777777" w:rsidR="00855899" w:rsidRPr="009A6C54" w:rsidRDefault="00855899" w:rsidP="00A77D27">
            <w:pPr>
              <w:pStyle w:val="TableText"/>
              <w:rPr>
                <w:kern w:val="16"/>
              </w:rPr>
            </w:pPr>
            <w:r w:rsidRPr="009A6C54">
              <w:rPr>
                <w:kern w:val="16"/>
              </w:rPr>
              <w:t>250</w:t>
            </w:r>
          </w:p>
        </w:tc>
        <w:tc>
          <w:tcPr>
            <w:tcW w:w="720" w:type="dxa"/>
          </w:tcPr>
          <w:p w14:paraId="26F28383" w14:textId="77777777" w:rsidR="00855899" w:rsidRPr="009A6C54" w:rsidRDefault="00855899" w:rsidP="00A77D27">
            <w:pPr>
              <w:pStyle w:val="TableText"/>
              <w:rPr>
                <w:kern w:val="16"/>
              </w:rPr>
            </w:pPr>
            <w:r w:rsidRPr="009A6C54">
              <w:rPr>
                <w:kern w:val="16"/>
              </w:rPr>
              <w:t>CE</w:t>
            </w:r>
          </w:p>
        </w:tc>
        <w:tc>
          <w:tcPr>
            <w:tcW w:w="720" w:type="dxa"/>
          </w:tcPr>
          <w:p w14:paraId="26F28384" w14:textId="77777777" w:rsidR="00855899" w:rsidRPr="009A6C54" w:rsidRDefault="00855899" w:rsidP="00A77D27">
            <w:pPr>
              <w:pStyle w:val="TableText"/>
              <w:rPr>
                <w:kern w:val="16"/>
              </w:rPr>
            </w:pPr>
            <w:r w:rsidRPr="009A6C54">
              <w:rPr>
                <w:kern w:val="16"/>
              </w:rPr>
              <w:t>O</w:t>
            </w:r>
          </w:p>
        </w:tc>
        <w:tc>
          <w:tcPr>
            <w:tcW w:w="720" w:type="dxa"/>
          </w:tcPr>
          <w:p w14:paraId="26F28385" w14:textId="77777777" w:rsidR="00855899" w:rsidRPr="009A6C54" w:rsidRDefault="00855899" w:rsidP="00A77D27">
            <w:pPr>
              <w:pStyle w:val="TableText"/>
              <w:rPr>
                <w:kern w:val="16"/>
              </w:rPr>
            </w:pPr>
          </w:p>
        </w:tc>
        <w:tc>
          <w:tcPr>
            <w:tcW w:w="720" w:type="dxa"/>
          </w:tcPr>
          <w:p w14:paraId="26F28386" w14:textId="77777777" w:rsidR="00855899" w:rsidRPr="009A6C54" w:rsidRDefault="00855899" w:rsidP="00A77D27">
            <w:pPr>
              <w:pStyle w:val="TableText"/>
              <w:rPr>
                <w:kern w:val="16"/>
              </w:rPr>
            </w:pPr>
            <w:r w:rsidRPr="009A6C54">
              <w:rPr>
                <w:kern w:val="16"/>
              </w:rPr>
              <w:t>0434</w:t>
            </w:r>
          </w:p>
        </w:tc>
        <w:tc>
          <w:tcPr>
            <w:tcW w:w="839" w:type="dxa"/>
          </w:tcPr>
          <w:p w14:paraId="26F28387" w14:textId="77777777" w:rsidR="00855899" w:rsidRPr="009A6C54" w:rsidRDefault="00855899" w:rsidP="00A77D27">
            <w:pPr>
              <w:pStyle w:val="TableText"/>
              <w:rPr>
                <w:kern w:val="16"/>
              </w:rPr>
            </w:pPr>
            <w:r w:rsidRPr="009A6C54">
              <w:rPr>
                <w:kern w:val="16"/>
              </w:rPr>
              <w:t>01547</w:t>
            </w:r>
          </w:p>
        </w:tc>
        <w:tc>
          <w:tcPr>
            <w:tcW w:w="3060" w:type="dxa"/>
          </w:tcPr>
          <w:p w14:paraId="26F28388" w14:textId="77777777" w:rsidR="00855899" w:rsidRPr="009A6C54" w:rsidRDefault="00855899" w:rsidP="00A77D27">
            <w:pPr>
              <w:pStyle w:val="TableText"/>
              <w:rPr>
                <w:kern w:val="16"/>
              </w:rPr>
            </w:pPr>
            <w:r w:rsidRPr="009A6C54">
              <w:rPr>
                <w:kern w:val="16"/>
              </w:rPr>
              <w:t>Patient Condition Code</w:t>
            </w:r>
          </w:p>
        </w:tc>
        <w:tc>
          <w:tcPr>
            <w:tcW w:w="1530" w:type="dxa"/>
          </w:tcPr>
          <w:p w14:paraId="26F28389" w14:textId="77777777" w:rsidR="00855899" w:rsidRPr="009A6C54" w:rsidRDefault="00855899" w:rsidP="00A77D27">
            <w:pPr>
              <w:pStyle w:val="TableText"/>
              <w:rPr>
                <w:kern w:val="16"/>
              </w:rPr>
            </w:pPr>
            <w:r w:rsidRPr="009A6C54">
              <w:rPr>
                <w:kern w:val="16"/>
              </w:rPr>
              <w:t>Not used</w:t>
            </w:r>
          </w:p>
        </w:tc>
      </w:tr>
      <w:tr w:rsidR="00855899" w:rsidRPr="009A6C54" w14:paraId="26F28394" w14:textId="77777777" w:rsidTr="00A77D27">
        <w:tc>
          <w:tcPr>
            <w:tcW w:w="720" w:type="dxa"/>
          </w:tcPr>
          <w:p w14:paraId="26F2838B" w14:textId="77777777" w:rsidR="00855899" w:rsidRPr="009A6C54" w:rsidRDefault="00855899" w:rsidP="00A77D27">
            <w:pPr>
              <w:pStyle w:val="TableText"/>
              <w:rPr>
                <w:kern w:val="16"/>
              </w:rPr>
            </w:pPr>
            <w:r w:rsidRPr="009A6C54">
              <w:rPr>
                <w:kern w:val="16"/>
              </w:rPr>
              <w:t>43</w:t>
            </w:r>
          </w:p>
        </w:tc>
        <w:tc>
          <w:tcPr>
            <w:tcW w:w="720" w:type="dxa"/>
          </w:tcPr>
          <w:p w14:paraId="26F2838C" w14:textId="77777777" w:rsidR="00855899" w:rsidRPr="009A6C54" w:rsidRDefault="00855899" w:rsidP="00A77D27">
            <w:pPr>
              <w:pStyle w:val="TableText"/>
              <w:rPr>
                <w:kern w:val="16"/>
              </w:rPr>
            </w:pPr>
            <w:r w:rsidRPr="009A6C54">
              <w:rPr>
                <w:kern w:val="16"/>
              </w:rPr>
              <w:t>2</w:t>
            </w:r>
          </w:p>
        </w:tc>
        <w:tc>
          <w:tcPr>
            <w:tcW w:w="720" w:type="dxa"/>
          </w:tcPr>
          <w:p w14:paraId="26F2838D" w14:textId="77777777" w:rsidR="00855899" w:rsidRPr="009A6C54" w:rsidRDefault="00855899" w:rsidP="00A77D27">
            <w:pPr>
              <w:pStyle w:val="TableText"/>
              <w:rPr>
                <w:kern w:val="16"/>
              </w:rPr>
            </w:pPr>
            <w:r w:rsidRPr="009A6C54">
              <w:rPr>
                <w:kern w:val="16"/>
              </w:rPr>
              <w:t>IS</w:t>
            </w:r>
          </w:p>
        </w:tc>
        <w:tc>
          <w:tcPr>
            <w:tcW w:w="720" w:type="dxa"/>
          </w:tcPr>
          <w:p w14:paraId="26F2838E" w14:textId="77777777" w:rsidR="00855899" w:rsidRPr="009A6C54" w:rsidRDefault="00855899" w:rsidP="00A77D27">
            <w:pPr>
              <w:pStyle w:val="TableText"/>
              <w:rPr>
                <w:kern w:val="16"/>
              </w:rPr>
            </w:pPr>
            <w:r w:rsidRPr="009A6C54">
              <w:rPr>
                <w:kern w:val="16"/>
              </w:rPr>
              <w:t>O</w:t>
            </w:r>
          </w:p>
        </w:tc>
        <w:tc>
          <w:tcPr>
            <w:tcW w:w="720" w:type="dxa"/>
          </w:tcPr>
          <w:p w14:paraId="26F2838F" w14:textId="77777777" w:rsidR="00855899" w:rsidRPr="009A6C54" w:rsidRDefault="00855899" w:rsidP="00A77D27">
            <w:pPr>
              <w:pStyle w:val="TableText"/>
              <w:rPr>
                <w:kern w:val="16"/>
              </w:rPr>
            </w:pPr>
          </w:p>
        </w:tc>
        <w:tc>
          <w:tcPr>
            <w:tcW w:w="720" w:type="dxa"/>
          </w:tcPr>
          <w:p w14:paraId="26F28390" w14:textId="77777777" w:rsidR="00855899" w:rsidRPr="009A6C54" w:rsidRDefault="00855899" w:rsidP="00A77D27">
            <w:pPr>
              <w:pStyle w:val="TableText"/>
              <w:rPr>
                <w:kern w:val="16"/>
              </w:rPr>
            </w:pPr>
            <w:r w:rsidRPr="009A6C54">
              <w:rPr>
                <w:kern w:val="16"/>
              </w:rPr>
              <w:t>0315</w:t>
            </w:r>
          </w:p>
        </w:tc>
        <w:tc>
          <w:tcPr>
            <w:tcW w:w="839" w:type="dxa"/>
          </w:tcPr>
          <w:p w14:paraId="26F28391" w14:textId="77777777" w:rsidR="00855899" w:rsidRPr="009A6C54" w:rsidRDefault="00855899" w:rsidP="00A77D27">
            <w:pPr>
              <w:pStyle w:val="TableText"/>
              <w:rPr>
                <w:kern w:val="16"/>
              </w:rPr>
            </w:pPr>
            <w:r w:rsidRPr="009A6C54">
              <w:rPr>
                <w:kern w:val="16"/>
              </w:rPr>
              <w:t>00759</w:t>
            </w:r>
          </w:p>
        </w:tc>
        <w:tc>
          <w:tcPr>
            <w:tcW w:w="3060" w:type="dxa"/>
          </w:tcPr>
          <w:p w14:paraId="26F28392" w14:textId="77777777" w:rsidR="00855899" w:rsidRPr="009A6C54" w:rsidRDefault="00855899" w:rsidP="00A77D27">
            <w:pPr>
              <w:pStyle w:val="TableText"/>
              <w:rPr>
                <w:kern w:val="16"/>
              </w:rPr>
            </w:pPr>
            <w:r w:rsidRPr="009A6C54">
              <w:rPr>
                <w:kern w:val="16"/>
              </w:rPr>
              <w:t>Living Will Code</w:t>
            </w:r>
          </w:p>
        </w:tc>
        <w:tc>
          <w:tcPr>
            <w:tcW w:w="1530" w:type="dxa"/>
          </w:tcPr>
          <w:p w14:paraId="26F28393" w14:textId="77777777" w:rsidR="00855899" w:rsidRPr="009A6C54" w:rsidRDefault="00855899" w:rsidP="00A77D27">
            <w:pPr>
              <w:pStyle w:val="TableText"/>
              <w:rPr>
                <w:kern w:val="16"/>
              </w:rPr>
            </w:pPr>
            <w:r w:rsidRPr="009A6C54">
              <w:rPr>
                <w:kern w:val="16"/>
              </w:rPr>
              <w:t>Not used</w:t>
            </w:r>
          </w:p>
        </w:tc>
      </w:tr>
      <w:tr w:rsidR="00855899" w:rsidRPr="009A6C54" w14:paraId="26F2839E" w14:textId="77777777" w:rsidTr="00A77D27">
        <w:tc>
          <w:tcPr>
            <w:tcW w:w="720" w:type="dxa"/>
          </w:tcPr>
          <w:p w14:paraId="26F28395" w14:textId="77777777" w:rsidR="00855899" w:rsidRPr="009A6C54" w:rsidRDefault="00855899" w:rsidP="00A77D27">
            <w:pPr>
              <w:pStyle w:val="TableText"/>
              <w:rPr>
                <w:kern w:val="16"/>
              </w:rPr>
            </w:pPr>
            <w:r w:rsidRPr="009A6C54">
              <w:rPr>
                <w:kern w:val="16"/>
              </w:rPr>
              <w:t>44</w:t>
            </w:r>
          </w:p>
        </w:tc>
        <w:tc>
          <w:tcPr>
            <w:tcW w:w="720" w:type="dxa"/>
          </w:tcPr>
          <w:p w14:paraId="26F28396" w14:textId="77777777" w:rsidR="00855899" w:rsidRPr="009A6C54" w:rsidRDefault="00855899" w:rsidP="00A77D27">
            <w:pPr>
              <w:pStyle w:val="TableText"/>
              <w:rPr>
                <w:kern w:val="16"/>
              </w:rPr>
            </w:pPr>
            <w:r w:rsidRPr="009A6C54">
              <w:rPr>
                <w:kern w:val="16"/>
              </w:rPr>
              <w:t>2</w:t>
            </w:r>
          </w:p>
        </w:tc>
        <w:tc>
          <w:tcPr>
            <w:tcW w:w="720" w:type="dxa"/>
          </w:tcPr>
          <w:p w14:paraId="26F28397" w14:textId="77777777" w:rsidR="00855899" w:rsidRPr="009A6C54" w:rsidRDefault="00855899" w:rsidP="00A77D27">
            <w:pPr>
              <w:pStyle w:val="TableText"/>
              <w:rPr>
                <w:kern w:val="16"/>
              </w:rPr>
            </w:pPr>
            <w:r w:rsidRPr="009A6C54">
              <w:rPr>
                <w:kern w:val="16"/>
              </w:rPr>
              <w:t>IS</w:t>
            </w:r>
          </w:p>
        </w:tc>
        <w:tc>
          <w:tcPr>
            <w:tcW w:w="720" w:type="dxa"/>
          </w:tcPr>
          <w:p w14:paraId="26F28398" w14:textId="77777777" w:rsidR="00855899" w:rsidRPr="009A6C54" w:rsidRDefault="00855899" w:rsidP="00A77D27">
            <w:pPr>
              <w:pStyle w:val="TableText"/>
              <w:rPr>
                <w:kern w:val="16"/>
              </w:rPr>
            </w:pPr>
            <w:r w:rsidRPr="009A6C54">
              <w:rPr>
                <w:kern w:val="16"/>
              </w:rPr>
              <w:t>O</w:t>
            </w:r>
          </w:p>
        </w:tc>
        <w:tc>
          <w:tcPr>
            <w:tcW w:w="720" w:type="dxa"/>
          </w:tcPr>
          <w:p w14:paraId="26F28399" w14:textId="77777777" w:rsidR="00855899" w:rsidRPr="009A6C54" w:rsidRDefault="00855899" w:rsidP="00A77D27">
            <w:pPr>
              <w:pStyle w:val="TableText"/>
              <w:rPr>
                <w:kern w:val="16"/>
              </w:rPr>
            </w:pPr>
          </w:p>
        </w:tc>
        <w:tc>
          <w:tcPr>
            <w:tcW w:w="720" w:type="dxa"/>
          </w:tcPr>
          <w:p w14:paraId="26F2839A" w14:textId="77777777" w:rsidR="00855899" w:rsidRPr="009A6C54" w:rsidRDefault="00855899" w:rsidP="00A77D27">
            <w:pPr>
              <w:pStyle w:val="TableText"/>
              <w:rPr>
                <w:kern w:val="16"/>
              </w:rPr>
            </w:pPr>
            <w:r w:rsidRPr="009A6C54">
              <w:rPr>
                <w:kern w:val="16"/>
              </w:rPr>
              <w:t>0316</w:t>
            </w:r>
          </w:p>
        </w:tc>
        <w:tc>
          <w:tcPr>
            <w:tcW w:w="839" w:type="dxa"/>
          </w:tcPr>
          <w:p w14:paraId="26F2839B" w14:textId="77777777" w:rsidR="00855899" w:rsidRPr="009A6C54" w:rsidRDefault="00855899" w:rsidP="00A77D27">
            <w:pPr>
              <w:pStyle w:val="TableText"/>
              <w:rPr>
                <w:kern w:val="16"/>
              </w:rPr>
            </w:pPr>
            <w:r w:rsidRPr="009A6C54">
              <w:rPr>
                <w:kern w:val="16"/>
              </w:rPr>
              <w:t>00760</w:t>
            </w:r>
          </w:p>
        </w:tc>
        <w:tc>
          <w:tcPr>
            <w:tcW w:w="3060" w:type="dxa"/>
          </w:tcPr>
          <w:p w14:paraId="26F2839C" w14:textId="77777777" w:rsidR="00855899" w:rsidRPr="009A6C54" w:rsidRDefault="00855899" w:rsidP="00A77D27">
            <w:pPr>
              <w:pStyle w:val="TableText"/>
              <w:rPr>
                <w:kern w:val="16"/>
              </w:rPr>
            </w:pPr>
            <w:r w:rsidRPr="009A6C54">
              <w:rPr>
                <w:kern w:val="16"/>
              </w:rPr>
              <w:t>Organ Donor Code</w:t>
            </w:r>
          </w:p>
        </w:tc>
        <w:tc>
          <w:tcPr>
            <w:tcW w:w="1530" w:type="dxa"/>
          </w:tcPr>
          <w:p w14:paraId="26F2839D" w14:textId="77777777" w:rsidR="00855899" w:rsidRPr="009A6C54" w:rsidRDefault="00855899" w:rsidP="00A77D27">
            <w:pPr>
              <w:pStyle w:val="TableText"/>
              <w:rPr>
                <w:kern w:val="16"/>
              </w:rPr>
            </w:pPr>
            <w:r w:rsidRPr="009A6C54">
              <w:rPr>
                <w:kern w:val="16"/>
              </w:rPr>
              <w:t>Not used</w:t>
            </w:r>
          </w:p>
        </w:tc>
      </w:tr>
      <w:tr w:rsidR="00855899" w:rsidRPr="009A6C54" w14:paraId="26F283A8" w14:textId="77777777" w:rsidTr="00A77D27">
        <w:tc>
          <w:tcPr>
            <w:tcW w:w="720" w:type="dxa"/>
          </w:tcPr>
          <w:p w14:paraId="26F2839F" w14:textId="77777777" w:rsidR="00855899" w:rsidRPr="009A6C54" w:rsidRDefault="00855899" w:rsidP="00A77D27">
            <w:pPr>
              <w:pStyle w:val="TableText"/>
              <w:rPr>
                <w:kern w:val="16"/>
              </w:rPr>
            </w:pPr>
            <w:r w:rsidRPr="009A6C54">
              <w:rPr>
                <w:kern w:val="16"/>
              </w:rPr>
              <w:t>45</w:t>
            </w:r>
          </w:p>
        </w:tc>
        <w:tc>
          <w:tcPr>
            <w:tcW w:w="720" w:type="dxa"/>
          </w:tcPr>
          <w:p w14:paraId="26F283A0" w14:textId="77777777" w:rsidR="00855899" w:rsidRPr="009A6C54" w:rsidRDefault="00855899" w:rsidP="00A77D27">
            <w:pPr>
              <w:pStyle w:val="TableText"/>
              <w:rPr>
                <w:kern w:val="16"/>
              </w:rPr>
            </w:pPr>
            <w:r w:rsidRPr="009A6C54">
              <w:rPr>
                <w:kern w:val="16"/>
              </w:rPr>
              <w:t>250</w:t>
            </w:r>
          </w:p>
        </w:tc>
        <w:tc>
          <w:tcPr>
            <w:tcW w:w="720" w:type="dxa"/>
          </w:tcPr>
          <w:p w14:paraId="26F283A1" w14:textId="77777777" w:rsidR="00855899" w:rsidRPr="009A6C54" w:rsidRDefault="00855899" w:rsidP="00A77D27">
            <w:pPr>
              <w:pStyle w:val="TableText"/>
              <w:rPr>
                <w:kern w:val="16"/>
              </w:rPr>
            </w:pPr>
            <w:r w:rsidRPr="009A6C54">
              <w:rPr>
                <w:kern w:val="16"/>
              </w:rPr>
              <w:t>CE</w:t>
            </w:r>
          </w:p>
        </w:tc>
        <w:tc>
          <w:tcPr>
            <w:tcW w:w="720" w:type="dxa"/>
          </w:tcPr>
          <w:p w14:paraId="26F283A2" w14:textId="77777777" w:rsidR="00855899" w:rsidRPr="009A6C54" w:rsidRDefault="00855899" w:rsidP="00A77D27">
            <w:pPr>
              <w:pStyle w:val="TableText"/>
              <w:rPr>
                <w:kern w:val="16"/>
              </w:rPr>
            </w:pPr>
            <w:r w:rsidRPr="009A6C54">
              <w:rPr>
                <w:kern w:val="16"/>
              </w:rPr>
              <w:t>O</w:t>
            </w:r>
          </w:p>
        </w:tc>
        <w:tc>
          <w:tcPr>
            <w:tcW w:w="720" w:type="dxa"/>
          </w:tcPr>
          <w:p w14:paraId="26F283A3" w14:textId="77777777" w:rsidR="00855899" w:rsidRPr="009A6C54" w:rsidRDefault="00855899" w:rsidP="00A77D27">
            <w:pPr>
              <w:pStyle w:val="TableText"/>
              <w:rPr>
                <w:kern w:val="16"/>
              </w:rPr>
            </w:pPr>
            <w:r w:rsidRPr="009A6C54">
              <w:rPr>
                <w:kern w:val="16"/>
              </w:rPr>
              <w:t>Y</w:t>
            </w:r>
          </w:p>
        </w:tc>
        <w:tc>
          <w:tcPr>
            <w:tcW w:w="720" w:type="dxa"/>
          </w:tcPr>
          <w:p w14:paraId="26F283A4" w14:textId="77777777" w:rsidR="00855899" w:rsidRPr="009A6C54" w:rsidRDefault="00855899" w:rsidP="00A77D27">
            <w:pPr>
              <w:pStyle w:val="TableText"/>
              <w:rPr>
                <w:kern w:val="16"/>
              </w:rPr>
            </w:pPr>
            <w:r w:rsidRPr="009A6C54">
              <w:rPr>
                <w:kern w:val="16"/>
              </w:rPr>
              <w:t>0435</w:t>
            </w:r>
          </w:p>
        </w:tc>
        <w:tc>
          <w:tcPr>
            <w:tcW w:w="839" w:type="dxa"/>
          </w:tcPr>
          <w:p w14:paraId="26F283A5" w14:textId="77777777" w:rsidR="00855899" w:rsidRPr="009A6C54" w:rsidRDefault="00855899" w:rsidP="00A77D27">
            <w:pPr>
              <w:pStyle w:val="TableText"/>
              <w:rPr>
                <w:kern w:val="16"/>
              </w:rPr>
            </w:pPr>
            <w:r w:rsidRPr="009A6C54">
              <w:rPr>
                <w:kern w:val="16"/>
              </w:rPr>
              <w:t>01548</w:t>
            </w:r>
          </w:p>
        </w:tc>
        <w:tc>
          <w:tcPr>
            <w:tcW w:w="3060" w:type="dxa"/>
          </w:tcPr>
          <w:p w14:paraId="26F283A6" w14:textId="77777777" w:rsidR="00855899" w:rsidRPr="009A6C54" w:rsidRDefault="00855899" w:rsidP="00A77D27">
            <w:pPr>
              <w:pStyle w:val="TableText"/>
              <w:rPr>
                <w:kern w:val="16"/>
              </w:rPr>
            </w:pPr>
            <w:r w:rsidRPr="009A6C54">
              <w:rPr>
                <w:kern w:val="16"/>
              </w:rPr>
              <w:t>Advance Directive Code</w:t>
            </w:r>
          </w:p>
        </w:tc>
        <w:tc>
          <w:tcPr>
            <w:tcW w:w="1530" w:type="dxa"/>
          </w:tcPr>
          <w:p w14:paraId="26F283A7" w14:textId="77777777" w:rsidR="00855899" w:rsidRPr="009A6C54" w:rsidRDefault="00855899" w:rsidP="00A77D27">
            <w:pPr>
              <w:pStyle w:val="TableText"/>
              <w:rPr>
                <w:kern w:val="16"/>
              </w:rPr>
            </w:pPr>
            <w:r w:rsidRPr="009A6C54">
              <w:rPr>
                <w:kern w:val="16"/>
              </w:rPr>
              <w:t>Not used</w:t>
            </w:r>
          </w:p>
        </w:tc>
      </w:tr>
      <w:tr w:rsidR="00855899" w:rsidRPr="009A6C54" w14:paraId="26F283B2" w14:textId="77777777" w:rsidTr="00A77D27">
        <w:tc>
          <w:tcPr>
            <w:tcW w:w="720" w:type="dxa"/>
          </w:tcPr>
          <w:p w14:paraId="26F283A9" w14:textId="77777777" w:rsidR="00855899" w:rsidRPr="009A6C54" w:rsidRDefault="00855899" w:rsidP="00A77D27">
            <w:pPr>
              <w:pStyle w:val="TableText"/>
              <w:rPr>
                <w:kern w:val="16"/>
              </w:rPr>
            </w:pPr>
            <w:r w:rsidRPr="009A6C54">
              <w:rPr>
                <w:kern w:val="16"/>
              </w:rPr>
              <w:t>46</w:t>
            </w:r>
          </w:p>
        </w:tc>
        <w:tc>
          <w:tcPr>
            <w:tcW w:w="720" w:type="dxa"/>
          </w:tcPr>
          <w:p w14:paraId="26F283AA" w14:textId="77777777" w:rsidR="00855899" w:rsidRPr="009A6C54" w:rsidRDefault="00855899" w:rsidP="00A77D27">
            <w:pPr>
              <w:pStyle w:val="TableText"/>
              <w:rPr>
                <w:kern w:val="16"/>
              </w:rPr>
            </w:pPr>
            <w:r w:rsidRPr="009A6C54">
              <w:rPr>
                <w:kern w:val="16"/>
              </w:rPr>
              <w:t>8</w:t>
            </w:r>
          </w:p>
        </w:tc>
        <w:tc>
          <w:tcPr>
            <w:tcW w:w="720" w:type="dxa"/>
          </w:tcPr>
          <w:p w14:paraId="26F283AB" w14:textId="77777777" w:rsidR="00855899" w:rsidRPr="009A6C54" w:rsidRDefault="00855899" w:rsidP="00A77D27">
            <w:pPr>
              <w:pStyle w:val="TableText"/>
              <w:rPr>
                <w:kern w:val="16"/>
              </w:rPr>
            </w:pPr>
            <w:r w:rsidRPr="009A6C54">
              <w:rPr>
                <w:kern w:val="16"/>
              </w:rPr>
              <w:t>DT</w:t>
            </w:r>
          </w:p>
        </w:tc>
        <w:tc>
          <w:tcPr>
            <w:tcW w:w="720" w:type="dxa"/>
          </w:tcPr>
          <w:p w14:paraId="26F283AC" w14:textId="77777777" w:rsidR="00855899" w:rsidRPr="009A6C54" w:rsidRDefault="00855899" w:rsidP="00A77D27">
            <w:pPr>
              <w:pStyle w:val="TableText"/>
              <w:rPr>
                <w:kern w:val="16"/>
              </w:rPr>
            </w:pPr>
            <w:r w:rsidRPr="009A6C54">
              <w:rPr>
                <w:kern w:val="16"/>
              </w:rPr>
              <w:t>O</w:t>
            </w:r>
          </w:p>
        </w:tc>
        <w:tc>
          <w:tcPr>
            <w:tcW w:w="720" w:type="dxa"/>
          </w:tcPr>
          <w:p w14:paraId="26F283AD" w14:textId="77777777" w:rsidR="00855899" w:rsidRPr="009A6C54" w:rsidRDefault="00855899" w:rsidP="00A77D27">
            <w:pPr>
              <w:pStyle w:val="TableText"/>
              <w:rPr>
                <w:kern w:val="16"/>
              </w:rPr>
            </w:pPr>
          </w:p>
        </w:tc>
        <w:tc>
          <w:tcPr>
            <w:tcW w:w="720" w:type="dxa"/>
          </w:tcPr>
          <w:p w14:paraId="26F283AE" w14:textId="77777777" w:rsidR="00855899" w:rsidRPr="009A6C54" w:rsidRDefault="00855899" w:rsidP="00A77D27">
            <w:pPr>
              <w:pStyle w:val="TableText"/>
              <w:rPr>
                <w:kern w:val="16"/>
              </w:rPr>
            </w:pPr>
          </w:p>
        </w:tc>
        <w:tc>
          <w:tcPr>
            <w:tcW w:w="839" w:type="dxa"/>
          </w:tcPr>
          <w:p w14:paraId="26F283AF" w14:textId="77777777" w:rsidR="00855899" w:rsidRPr="009A6C54" w:rsidRDefault="00855899" w:rsidP="00A77D27">
            <w:pPr>
              <w:pStyle w:val="TableText"/>
              <w:rPr>
                <w:kern w:val="16"/>
              </w:rPr>
            </w:pPr>
            <w:r w:rsidRPr="009A6C54">
              <w:rPr>
                <w:kern w:val="16"/>
              </w:rPr>
              <w:t>01549</w:t>
            </w:r>
          </w:p>
        </w:tc>
        <w:tc>
          <w:tcPr>
            <w:tcW w:w="3060" w:type="dxa"/>
          </w:tcPr>
          <w:p w14:paraId="26F283B0" w14:textId="77777777" w:rsidR="00855899" w:rsidRPr="009A6C54" w:rsidRDefault="00855899" w:rsidP="00A77D27">
            <w:pPr>
              <w:pStyle w:val="TableText"/>
              <w:rPr>
                <w:kern w:val="16"/>
              </w:rPr>
            </w:pPr>
            <w:r w:rsidRPr="009A6C54">
              <w:rPr>
                <w:kern w:val="16"/>
              </w:rPr>
              <w:t>Patient Status Effective Date</w:t>
            </w:r>
          </w:p>
        </w:tc>
        <w:tc>
          <w:tcPr>
            <w:tcW w:w="1530" w:type="dxa"/>
          </w:tcPr>
          <w:p w14:paraId="26F283B1" w14:textId="77777777" w:rsidR="00855899" w:rsidRPr="009A6C54" w:rsidRDefault="00855899" w:rsidP="00A77D27">
            <w:pPr>
              <w:pStyle w:val="TableText"/>
              <w:rPr>
                <w:kern w:val="16"/>
              </w:rPr>
            </w:pPr>
            <w:r w:rsidRPr="009A6C54">
              <w:rPr>
                <w:kern w:val="16"/>
              </w:rPr>
              <w:t>Not used</w:t>
            </w:r>
          </w:p>
        </w:tc>
      </w:tr>
      <w:tr w:rsidR="00855899" w:rsidRPr="009A6C54" w14:paraId="26F283BC" w14:textId="77777777" w:rsidTr="00A77D27">
        <w:tc>
          <w:tcPr>
            <w:tcW w:w="720" w:type="dxa"/>
          </w:tcPr>
          <w:p w14:paraId="26F283B3" w14:textId="77777777" w:rsidR="00855899" w:rsidRPr="009A6C54" w:rsidRDefault="00855899" w:rsidP="00A77D27">
            <w:pPr>
              <w:pStyle w:val="TableText"/>
              <w:rPr>
                <w:kern w:val="16"/>
              </w:rPr>
            </w:pPr>
            <w:r w:rsidRPr="009A6C54">
              <w:rPr>
                <w:kern w:val="16"/>
              </w:rPr>
              <w:t>47</w:t>
            </w:r>
          </w:p>
        </w:tc>
        <w:tc>
          <w:tcPr>
            <w:tcW w:w="720" w:type="dxa"/>
          </w:tcPr>
          <w:p w14:paraId="26F283B4" w14:textId="77777777" w:rsidR="00855899" w:rsidRPr="009A6C54" w:rsidRDefault="00855899" w:rsidP="00A77D27">
            <w:pPr>
              <w:pStyle w:val="TableText"/>
              <w:rPr>
                <w:kern w:val="16"/>
              </w:rPr>
            </w:pPr>
            <w:r w:rsidRPr="009A6C54">
              <w:rPr>
                <w:kern w:val="16"/>
              </w:rPr>
              <w:t>26</w:t>
            </w:r>
          </w:p>
        </w:tc>
        <w:tc>
          <w:tcPr>
            <w:tcW w:w="720" w:type="dxa"/>
          </w:tcPr>
          <w:p w14:paraId="26F283B5" w14:textId="77777777" w:rsidR="00855899" w:rsidRPr="009A6C54" w:rsidRDefault="00855899" w:rsidP="00A77D27">
            <w:pPr>
              <w:pStyle w:val="TableText"/>
              <w:rPr>
                <w:kern w:val="16"/>
              </w:rPr>
            </w:pPr>
            <w:r w:rsidRPr="009A6C54">
              <w:rPr>
                <w:kern w:val="16"/>
              </w:rPr>
              <w:t>TS</w:t>
            </w:r>
          </w:p>
        </w:tc>
        <w:tc>
          <w:tcPr>
            <w:tcW w:w="720" w:type="dxa"/>
          </w:tcPr>
          <w:p w14:paraId="26F283B6" w14:textId="77777777" w:rsidR="00855899" w:rsidRPr="009A6C54" w:rsidRDefault="00855899" w:rsidP="00A77D27">
            <w:pPr>
              <w:pStyle w:val="TableText"/>
              <w:rPr>
                <w:kern w:val="16"/>
              </w:rPr>
            </w:pPr>
            <w:r w:rsidRPr="009A6C54">
              <w:rPr>
                <w:kern w:val="16"/>
              </w:rPr>
              <w:t>C</w:t>
            </w:r>
          </w:p>
        </w:tc>
        <w:tc>
          <w:tcPr>
            <w:tcW w:w="720" w:type="dxa"/>
          </w:tcPr>
          <w:p w14:paraId="26F283B7" w14:textId="77777777" w:rsidR="00855899" w:rsidRPr="009A6C54" w:rsidRDefault="00855899" w:rsidP="00A77D27">
            <w:pPr>
              <w:pStyle w:val="TableText"/>
              <w:rPr>
                <w:kern w:val="16"/>
              </w:rPr>
            </w:pPr>
          </w:p>
        </w:tc>
        <w:tc>
          <w:tcPr>
            <w:tcW w:w="720" w:type="dxa"/>
          </w:tcPr>
          <w:p w14:paraId="26F283B8" w14:textId="77777777" w:rsidR="00855899" w:rsidRPr="009A6C54" w:rsidRDefault="00855899" w:rsidP="00A77D27">
            <w:pPr>
              <w:pStyle w:val="TableText"/>
              <w:rPr>
                <w:kern w:val="16"/>
              </w:rPr>
            </w:pPr>
          </w:p>
        </w:tc>
        <w:tc>
          <w:tcPr>
            <w:tcW w:w="839" w:type="dxa"/>
          </w:tcPr>
          <w:p w14:paraId="26F283B9" w14:textId="77777777" w:rsidR="00855899" w:rsidRPr="009A6C54" w:rsidRDefault="00855899" w:rsidP="00A77D27">
            <w:pPr>
              <w:pStyle w:val="TableText"/>
              <w:rPr>
                <w:kern w:val="16"/>
              </w:rPr>
            </w:pPr>
            <w:r w:rsidRPr="009A6C54">
              <w:rPr>
                <w:kern w:val="16"/>
              </w:rPr>
              <w:t>01550</w:t>
            </w:r>
          </w:p>
        </w:tc>
        <w:tc>
          <w:tcPr>
            <w:tcW w:w="3060" w:type="dxa"/>
          </w:tcPr>
          <w:p w14:paraId="26F283BA" w14:textId="77777777" w:rsidR="00855899" w:rsidRPr="009A6C54" w:rsidRDefault="00855899" w:rsidP="00A77D27">
            <w:pPr>
              <w:pStyle w:val="TableText"/>
              <w:rPr>
                <w:kern w:val="16"/>
              </w:rPr>
            </w:pPr>
            <w:r w:rsidRPr="009A6C54">
              <w:rPr>
                <w:kern w:val="16"/>
              </w:rPr>
              <w:t>Expected LOA Return Date/Time</w:t>
            </w:r>
          </w:p>
        </w:tc>
        <w:tc>
          <w:tcPr>
            <w:tcW w:w="1530" w:type="dxa"/>
          </w:tcPr>
          <w:p w14:paraId="26F283BB" w14:textId="77777777" w:rsidR="00855899" w:rsidRPr="009A6C54" w:rsidRDefault="00855899" w:rsidP="00A77D27">
            <w:pPr>
              <w:pStyle w:val="TableText"/>
              <w:rPr>
                <w:kern w:val="16"/>
              </w:rPr>
            </w:pPr>
            <w:r w:rsidRPr="009A6C54">
              <w:rPr>
                <w:kern w:val="16"/>
              </w:rPr>
              <w:t>Not used</w:t>
            </w:r>
          </w:p>
        </w:tc>
      </w:tr>
      <w:tr w:rsidR="00855899" w:rsidRPr="009A6C54" w14:paraId="26F283C6" w14:textId="77777777" w:rsidTr="00A77D27">
        <w:tc>
          <w:tcPr>
            <w:tcW w:w="720" w:type="dxa"/>
          </w:tcPr>
          <w:p w14:paraId="26F283BD" w14:textId="77777777" w:rsidR="00855899" w:rsidRPr="009A6C54" w:rsidRDefault="00855899" w:rsidP="00A77D27">
            <w:pPr>
              <w:pStyle w:val="TableText"/>
              <w:rPr>
                <w:kern w:val="16"/>
              </w:rPr>
            </w:pPr>
            <w:r w:rsidRPr="009A6C54">
              <w:rPr>
                <w:kern w:val="16"/>
              </w:rPr>
              <w:t>48</w:t>
            </w:r>
          </w:p>
        </w:tc>
        <w:tc>
          <w:tcPr>
            <w:tcW w:w="720" w:type="dxa"/>
          </w:tcPr>
          <w:p w14:paraId="26F283BE" w14:textId="77777777" w:rsidR="00855899" w:rsidRPr="009A6C54" w:rsidRDefault="00855899" w:rsidP="00A77D27">
            <w:pPr>
              <w:pStyle w:val="TableText"/>
              <w:rPr>
                <w:kern w:val="16"/>
              </w:rPr>
            </w:pPr>
            <w:r w:rsidRPr="009A6C54">
              <w:rPr>
                <w:kern w:val="16"/>
              </w:rPr>
              <w:t>26</w:t>
            </w:r>
          </w:p>
        </w:tc>
        <w:tc>
          <w:tcPr>
            <w:tcW w:w="720" w:type="dxa"/>
          </w:tcPr>
          <w:p w14:paraId="26F283BF" w14:textId="77777777" w:rsidR="00855899" w:rsidRPr="009A6C54" w:rsidRDefault="00855899" w:rsidP="00A77D27">
            <w:pPr>
              <w:pStyle w:val="TableText"/>
              <w:rPr>
                <w:kern w:val="16"/>
              </w:rPr>
            </w:pPr>
            <w:r w:rsidRPr="009A6C54">
              <w:rPr>
                <w:kern w:val="16"/>
              </w:rPr>
              <w:t>TS</w:t>
            </w:r>
          </w:p>
        </w:tc>
        <w:tc>
          <w:tcPr>
            <w:tcW w:w="720" w:type="dxa"/>
          </w:tcPr>
          <w:p w14:paraId="26F283C0" w14:textId="77777777" w:rsidR="00855899" w:rsidRPr="009A6C54" w:rsidRDefault="00855899" w:rsidP="00A77D27">
            <w:pPr>
              <w:pStyle w:val="TableText"/>
              <w:rPr>
                <w:kern w:val="16"/>
              </w:rPr>
            </w:pPr>
            <w:r w:rsidRPr="009A6C54">
              <w:rPr>
                <w:kern w:val="16"/>
              </w:rPr>
              <w:t>O</w:t>
            </w:r>
          </w:p>
        </w:tc>
        <w:tc>
          <w:tcPr>
            <w:tcW w:w="720" w:type="dxa"/>
          </w:tcPr>
          <w:p w14:paraId="26F283C1" w14:textId="77777777" w:rsidR="00855899" w:rsidRPr="009A6C54" w:rsidRDefault="00855899" w:rsidP="00A77D27">
            <w:pPr>
              <w:pStyle w:val="TableText"/>
              <w:rPr>
                <w:kern w:val="16"/>
              </w:rPr>
            </w:pPr>
          </w:p>
        </w:tc>
        <w:tc>
          <w:tcPr>
            <w:tcW w:w="720" w:type="dxa"/>
          </w:tcPr>
          <w:p w14:paraId="26F283C2" w14:textId="77777777" w:rsidR="00855899" w:rsidRPr="009A6C54" w:rsidRDefault="00855899" w:rsidP="00A77D27">
            <w:pPr>
              <w:pStyle w:val="TableText"/>
              <w:rPr>
                <w:kern w:val="16"/>
              </w:rPr>
            </w:pPr>
          </w:p>
        </w:tc>
        <w:tc>
          <w:tcPr>
            <w:tcW w:w="839" w:type="dxa"/>
          </w:tcPr>
          <w:p w14:paraId="26F283C3" w14:textId="77777777" w:rsidR="00855899" w:rsidRPr="009A6C54" w:rsidRDefault="00855899" w:rsidP="00A77D27">
            <w:pPr>
              <w:pStyle w:val="TableText"/>
              <w:rPr>
                <w:kern w:val="16"/>
              </w:rPr>
            </w:pPr>
            <w:r w:rsidRPr="009A6C54">
              <w:rPr>
                <w:kern w:val="16"/>
              </w:rPr>
              <w:t>01841</w:t>
            </w:r>
          </w:p>
        </w:tc>
        <w:tc>
          <w:tcPr>
            <w:tcW w:w="3060" w:type="dxa"/>
          </w:tcPr>
          <w:p w14:paraId="26F283C4" w14:textId="77777777" w:rsidR="00855899" w:rsidRPr="009A6C54" w:rsidRDefault="00855899" w:rsidP="00A77D27">
            <w:pPr>
              <w:pStyle w:val="TableText"/>
              <w:rPr>
                <w:kern w:val="16"/>
              </w:rPr>
            </w:pPr>
            <w:r w:rsidRPr="009A6C54">
              <w:rPr>
                <w:kern w:val="16"/>
              </w:rPr>
              <w:t>Expected Pre-admission Testing Date/Time</w:t>
            </w:r>
          </w:p>
        </w:tc>
        <w:tc>
          <w:tcPr>
            <w:tcW w:w="1530" w:type="dxa"/>
          </w:tcPr>
          <w:p w14:paraId="26F283C5" w14:textId="77777777" w:rsidR="00855899" w:rsidRPr="009A6C54" w:rsidRDefault="00855899" w:rsidP="00A77D27">
            <w:pPr>
              <w:pStyle w:val="TableText"/>
              <w:rPr>
                <w:kern w:val="16"/>
              </w:rPr>
            </w:pPr>
            <w:r w:rsidRPr="009A6C54">
              <w:rPr>
                <w:kern w:val="16"/>
              </w:rPr>
              <w:t>Not used</w:t>
            </w:r>
          </w:p>
        </w:tc>
      </w:tr>
    </w:tbl>
    <w:p w14:paraId="26F283C7" w14:textId="77777777" w:rsidR="00855899" w:rsidRPr="009A6C54" w:rsidRDefault="00855899" w:rsidP="00106BBA">
      <w:pPr>
        <w:pStyle w:val="BodyText"/>
      </w:pPr>
    </w:p>
    <w:p w14:paraId="26F283C8" w14:textId="77777777" w:rsidR="003539BA" w:rsidRPr="009A6C54" w:rsidRDefault="00855899" w:rsidP="00855899">
      <w:pPr>
        <w:pStyle w:val="Heading3"/>
        <w:rPr>
          <w:lang w:val="en-US"/>
        </w:rPr>
      </w:pPr>
      <w:r w:rsidRPr="009A6C54">
        <w:br w:type="page"/>
      </w:r>
      <w:bookmarkStart w:id="323" w:name="_Toc518911314"/>
      <w:r w:rsidR="003539BA" w:rsidRPr="009A6C54">
        <w:lastRenderedPageBreak/>
        <w:t>DG1 - Diagnosis Information Segment</w:t>
      </w:r>
      <w:bookmarkEnd w:id="323"/>
    </w:p>
    <w:p w14:paraId="26F283C9" w14:textId="1FD92D49" w:rsidR="000E6F8B" w:rsidRPr="009A6C54" w:rsidRDefault="000E6F8B" w:rsidP="00741C15">
      <w:pPr>
        <w:pStyle w:val="Caption"/>
        <w:rPr>
          <w:lang w:val="en-US"/>
        </w:rPr>
      </w:pPr>
      <w:bookmarkStart w:id="324" w:name="_Toc517426455"/>
      <w:r w:rsidRPr="009A6C54">
        <w:t xml:space="preserve">Table </w:t>
      </w:r>
      <w:r w:rsidR="007E52CE">
        <w:fldChar w:fldCharType="begin"/>
      </w:r>
      <w:r w:rsidR="007E52CE">
        <w:instrText xml:space="preserve"> SEQ Table \* ARABIC </w:instrText>
      </w:r>
      <w:r w:rsidR="007E52CE">
        <w:fldChar w:fldCharType="separate"/>
      </w:r>
      <w:r w:rsidR="00D555E0">
        <w:rPr>
          <w:noProof/>
        </w:rPr>
        <w:t>51</w:t>
      </w:r>
      <w:r w:rsidR="007E52CE">
        <w:rPr>
          <w:noProof/>
        </w:rPr>
        <w:fldChar w:fldCharType="end"/>
      </w:r>
      <w:r w:rsidRPr="009A6C54">
        <w:rPr>
          <w:lang w:val="en-US"/>
        </w:rPr>
        <w:t>: Diagnosis Information Segment</w:t>
      </w:r>
      <w:bookmarkEnd w:id="32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39"/>
        <w:gridCol w:w="4209"/>
      </w:tblGrid>
      <w:tr w:rsidR="00855899" w:rsidRPr="009A6C54" w14:paraId="26F283D2" w14:textId="77777777" w:rsidTr="00A77D27">
        <w:trPr>
          <w:tblHeader/>
        </w:trPr>
        <w:tc>
          <w:tcPr>
            <w:tcW w:w="0" w:type="auto"/>
            <w:shd w:val="clear" w:color="auto" w:fill="BFBFBF"/>
          </w:tcPr>
          <w:p w14:paraId="26F283CA" w14:textId="77777777" w:rsidR="00855899" w:rsidRPr="009A6C54" w:rsidRDefault="00855899" w:rsidP="00414165">
            <w:pPr>
              <w:pStyle w:val="TableHeading"/>
            </w:pPr>
            <w:bookmarkStart w:id="325" w:name="ColumnTitle_50"/>
            <w:bookmarkEnd w:id="325"/>
            <w:r w:rsidRPr="009A6C54">
              <w:t>SEQ</w:t>
            </w:r>
          </w:p>
        </w:tc>
        <w:tc>
          <w:tcPr>
            <w:tcW w:w="0" w:type="auto"/>
            <w:shd w:val="clear" w:color="auto" w:fill="BFBFBF"/>
          </w:tcPr>
          <w:p w14:paraId="26F283CB" w14:textId="77777777" w:rsidR="00855899" w:rsidRPr="009A6C54" w:rsidRDefault="00855899" w:rsidP="00414165">
            <w:pPr>
              <w:pStyle w:val="TableHeading"/>
            </w:pPr>
            <w:r w:rsidRPr="009A6C54">
              <w:t>LEN</w:t>
            </w:r>
          </w:p>
        </w:tc>
        <w:tc>
          <w:tcPr>
            <w:tcW w:w="0" w:type="auto"/>
            <w:shd w:val="clear" w:color="auto" w:fill="BFBFBF"/>
          </w:tcPr>
          <w:p w14:paraId="26F283CC" w14:textId="77777777" w:rsidR="00855899" w:rsidRPr="009A6C54" w:rsidRDefault="00855899" w:rsidP="00414165">
            <w:pPr>
              <w:pStyle w:val="TableHeading"/>
            </w:pPr>
            <w:r w:rsidRPr="009A6C54">
              <w:t>DT</w:t>
            </w:r>
          </w:p>
        </w:tc>
        <w:tc>
          <w:tcPr>
            <w:tcW w:w="0" w:type="auto"/>
            <w:shd w:val="clear" w:color="auto" w:fill="BFBFBF"/>
          </w:tcPr>
          <w:p w14:paraId="26F283CD" w14:textId="77777777" w:rsidR="00855899" w:rsidRPr="009A6C54" w:rsidRDefault="00855899" w:rsidP="00414165">
            <w:pPr>
              <w:pStyle w:val="TableHeading"/>
            </w:pPr>
            <w:r w:rsidRPr="009A6C54">
              <w:t>R/O</w:t>
            </w:r>
          </w:p>
        </w:tc>
        <w:tc>
          <w:tcPr>
            <w:tcW w:w="0" w:type="auto"/>
            <w:shd w:val="clear" w:color="auto" w:fill="BFBFBF"/>
          </w:tcPr>
          <w:p w14:paraId="26F283CE" w14:textId="77777777" w:rsidR="00855899" w:rsidRPr="009A6C54" w:rsidRDefault="00855899" w:rsidP="00414165">
            <w:pPr>
              <w:pStyle w:val="TableHeading"/>
            </w:pPr>
            <w:r w:rsidRPr="009A6C54">
              <w:t>RP/#</w:t>
            </w:r>
          </w:p>
        </w:tc>
        <w:tc>
          <w:tcPr>
            <w:tcW w:w="0" w:type="auto"/>
            <w:shd w:val="clear" w:color="auto" w:fill="BFBFBF"/>
          </w:tcPr>
          <w:p w14:paraId="26F283CF" w14:textId="77777777" w:rsidR="00855899" w:rsidRPr="009A6C54" w:rsidRDefault="00855899" w:rsidP="00414165">
            <w:pPr>
              <w:pStyle w:val="TableHeading"/>
            </w:pPr>
            <w:r w:rsidRPr="009A6C54">
              <w:t>TBL#</w:t>
            </w:r>
          </w:p>
        </w:tc>
        <w:tc>
          <w:tcPr>
            <w:tcW w:w="0" w:type="auto"/>
            <w:shd w:val="clear" w:color="auto" w:fill="BFBFBF"/>
          </w:tcPr>
          <w:p w14:paraId="26F283D0" w14:textId="77777777" w:rsidR="00855899" w:rsidRPr="009A6C54" w:rsidRDefault="00855899" w:rsidP="00414165">
            <w:pPr>
              <w:pStyle w:val="TableHeading"/>
            </w:pPr>
            <w:r w:rsidRPr="009A6C54">
              <w:t>ELEMENT NAME</w:t>
            </w:r>
          </w:p>
        </w:tc>
        <w:tc>
          <w:tcPr>
            <w:tcW w:w="0" w:type="auto"/>
            <w:shd w:val="clear" w:color="auto" w:fill="BFBFBF"/>
          </w:tcPr>
          <w:p w14:paraId="26F283D1" w14:textId="77777777" w:rsidR="00855899" w:rsidRPr="009A6C54" w:rsidRDefault="00855899" w:rsidP="00414165">
            <w:pPr>
              <w:pStyle w:val="TableHeading"/>
            </w:pPr>
            <w:r w:rsidRPr="009A6C54">
              <w:t>VISTA DESCRIPTION</w:t>
            </w:r>
          </w:p>
        </w:tc>
      </w:tr>
      <w:tr w:rsidR="00855899" w:rsidRPr="009A6C54" w14:paraId="26F283DB" w14:textId="77777777" w:rsidTr="00A77D27">
        <w:tc>
          <w:tcPr>
            <w:tcW w:w="0" w:type="auto"/>
          </w:tcPr>
          <w:p w14:paraId="26F283D3" w14:textId="77777777" w:rsidR="00855899" w:rsidRPr="009A6C54" w:rsidRDefault="00855899" w:rsidP="00414165">
            <w:pPr>
              <w:pStyle w:val="TableText"/>
            </w:pPr>
            <w:r w:rsidRPr="009A6C54">
              <w:t>1</w:t>
            </w:r>
          </w:p>
        </w:tc>
        <w:tc>
          <w:tcPr>
            <w:tcW w:w="0" w:type="auto"/>
          </w:tcPr>
          <w:p w14:paraId="26F283D4" w14:textId="77777777" w:rsidR="00855899" w:rsidRPr="009A6C54" w:rsidRDefault="00855899" w:rsidP="00414165">
            <w:pPr>
              <w:pStyle w:val="TableText"/>
            </w:pPr>
            <w:r w:rsidRPr="009A6C54">
              <w:t>4</w:t>
            </w:r>
          </w:p>
        </w:tc>
        <w:tc>
          <w:tcPr>
            <w:tcW w:w="0" w:type="auto"/>
          </w:tcPr>
          <w:p w14:paraId="26F283D5" w14:textId="77777777" w:rsidR="00855899" w:rsidRPr="009A6C54" w:rsidRDefault="00855899" w:rsidP="00414165">
            <w:pPr>
              <w:pStyle w:val="TableText"/>
            </w:pPr>
            <w:r w:rsidRPr="009A6C54">
              <w:t>SI</w:t>
            </w:r>
          </w:p>
        </w:tc>
        <w:tc>
          <w:tcPr>
            <w:tcW w:w="0" w:type="auto"/>
          </w:tcPr>
          <w:p w14:paraId="26F283D6" w14:textId="77777777" w:rsidR="00855899" w:rsidRPr="009A6C54" w:rsidRDefault="00855899" w:rsidP="00414165">
            <w:pPr>
              <w:pStyle w:val="TableText"/>
            </w:pPr>
            <w:r w:rsidRPr="009A6C54">
              <w:t>R</w:t>
            </w:r>
          </w:p>
        </w:tc>
        <w:tc>
          <w:tcPr>
            <w:tcW w:w="0" w:type="auto"/>
          </w:tcPr>
          <w:p w14:paraId="26F283D7" w14:textId="77777777" w:rsidR="00855899" w:rsidRPr="009A6C54" w:rsidRDefault="00855899" w:rsidP="00414165">
            <w:pPr>
              <w:pStyle w:val="TableText"/>
            </w:pPr>
          </w:p>
        </w:tc>
        <w:tc>
          <w:tcPr>
            <w:tcW w:w="0" w:type="auto"/>
          </w:tcPr>
          <w:p w14:paraId="26F283D8" w14:textId="77777777" w:rsidR="00855899" w:rsidRPr="009A6C54" w:rsidRDefault="00855899" w:rsidP="00414165">
            <w:pPr>
              <w:pStyle w:val="TableText"/>
            </w:pPr>
          </w:p>
        </w:tc>
        <w:tc>
          <w:tcPr>
            <w:tcW w:w="0" w:type="auto"/>
          </w:tcPr>
          <w:p w14:paraId="26F283D9" w14:textId="77777777" w:rsidR="00855899" w:rsidRPr="009A6C54" w:rsidRDefault="00855899" w:rsidP="00414165">
            <w:pPr>
              <w:pStyle w:val="TableText"/>
            </w:pPr>
            <w:r w:rsidRPr="009A6C54">
              <w:t xml:space="preserve">Set ID </w:t>
            </w:r>
            <w:r w:rsidRPr="009A6C54">
              <w:noBreakHyphen/>
              <w:t xml:space="preserve"> Diagnosis</w:t>
            </w:r>
          </w:p>
        </w:tc>
        <w:tc>
          <w:tcPr>
            <w:tcW w:w="0" w:type="auto"/>
          </w:tcPr>
          <w:p w14:paraId="26F283DA" w14:textId="77777777" w:rsidR="00855899" w:rsidRPr="009A6C54" w:rsidRDefault="00855899" w:rsidP="00414165">
            <w:pPr>
              <w:pStyle w:val="TableText"/>
            </w:pPr>
            <w:r w:rsidRPr="009A6C54">
              <w:t>Sequential Number</w:t>
            </w:r>
          </w:p>
        </w:tc>
      </w:tr>
      <w:tr w:rsidR="00855899" w:rsidRPr="009A6C54" w14:paraId="26F283E5" w14:textId="77777777" w:rsidTr="00A77D27">
        <w:tc>
          <w:tcPr>
            <w:tcW w:w="0" w:type="auto"/>
          </w:tcPr>
          <w:p w14:paraId="26F283DC" w14:textId="77777777" w:rsidR="00855899" w:rsidRPr="009A6C54" w:rsidRDefault="00855899" w:rsidP="00414165">
            <w:pPr>
              <w:pStyle w:val="TableText"/>
            </w:pPr>
            <w:r w:rsidRPr="009A6C54">
              <w:t>2</w:t>
            </w:r>
          </w:p>
        </w:tc>
        <w:tc>
          <w:tcPr>
            <w:tcW w:w="0" w:type="auto"/>
          </w:tcPr>
          <w:p w14:paraId="26F283DD" w14:textId="77777777" w:rsidR="00855899" w:rsidRPr="009A6C54" w:rsidRDefault="00855899" w:rsidP="00414165">
            <w:pPr>
              <w:pStyle w:val="TableText"/>
            </w:pPr>
            <w:r w:rsidRPr="009A6C54">
              <w:t>2</w:t>
            </w:r>
          </w:p>
        </w:tc>
        <w:tc>
          <w:tcPr>
            <w:tcW w:w="0" w:type="auto"/>
          </w:tcPr>
          <w:p w14:paraId="26F283DE" w14:textId="77777777" w:rsidR="00855899" w:rsidRPr="009A6C54" w:rsidRDefault="00855899" w:rsidP="00414165">
            <w:pPr>
              <w:pStyle w:val="TableText"/>
            </w:pPr>
            <w:r w:rsidRPr="009A6C54">
              <w:t>ID</w:t>
            </w:r>
          </w:p>
        </w:tc>
        <w:tc>
          <w:tcPr>
            <w:tcW w:w="0" w:type="auto"/>
          </w:tcPr>
          <w:p w14:paraId="26F283DF" w14:textId="77777777" w:rsidR="00855899" w:rsidRPr="009A6C54" w:rsidRDefault="00855899" w:rsidP="00414165">
            <w:pPr>
              <w:pStyle w:val="TableText"/>
            </w:pPr>
            <w:r w:rsidRPr="009A6C54">
              <w:t>R</w:t>
            </w:r>
          </w:p>
        </w:tc>
        <w:tc>
          <w:tcPr>
            <w:tcW w:w="0" w:type="auto"/>
          </w:tcPr>
          <w:p w14:paraId="26F283E0" w14:textId="77777777" w:rsidR="00855899" w:rsidRPr="009A6C54" w:rsidRDefault="00855899" w:rsidP="00414165">
            <w:pPr>
              <w:pStyle w:val="TableText"/>
            </w:pPr>
          </w:p>
        </w:tc>
        <w:tc>
          <w:tcPr>
            <w:tcW w:w="0" w:type="auto"/>
          </w:tcPr>
          <w:p w14:paraId="26F283E1" w14:textId="77777777" w:rsidR="00855899" w:rsidRPr="009A6C54" w:rsidRDefault="00855899" w:rsidP="00414165">
            <w:pPr>
              <w:pStyle w:val="TableText"/>
            </w:pPr>
            <w:r w:rsidRPr="009A6C54">
              <w:t>0053</w:t>
            </w:r>
          </w:p>
        </w:tc>
        <w:tc>
          <w:tcPr>
            <w:tcW w:w="0" w:type="auto"/>
          </w:tcPr>
          <w:p w14:paraId="26F283E2" w14:textId="77777777" w:rsidR="00855899" w:rsidRPr="009A6C54" w:rsidRDefault="00855899" w:rsidP="00414165">
            <w:pPr>
              <w:pStyle w:val="TableText"/>
            </w:pPr>
            <w:r w:rsidRPr="009A6C54">
              <w:t xml:space="preserve">Diagnosis Coding Method </w:t>
            </w:r>
          </w:p>
        </w:tc>
        <w:tc>
          <w:tcPr>
            <w:tcW w:w="0" w:type="auto"/>
          </w:tcPr>
          <w:p w14:paraId="26F283E3" w14:textId="77777777" w:rsidR="005E25E2" w:rsidRPr="009A6C54" w:rsidRDefault="005E25E2" w:rsidP="005E25E2">
            <w:pPr>
              <w:pStyle w:val="TableText"/>
            </w:pPr>
            <w:r w:rsidRPr="009A6C54">
              <w:t>I9 = ICD-9-CM</w:t>
            </w:r>
          </w:p>
          <w:p w14:paraId="26F283E4" w14:textId="77777777" w:rsidR="00855899" w:rsidRPr="009A6C54" w:rsidRDefault="005E25E2" w:rsidP="005E25E2">
            <w:pPr>
              <w:pStyle w:val="TableText"/>
            </w:pPr>
            <w:r w:rsidRPr="009A6C54">
              <w:t>I10 = ICD-10-CM</w:t>
            </w:r>
          </w:p>
        </w:tc>
      </w:tr>
      <w:tr w:rsidR="00855899" w:rsidRPr="009A6C54" w14:paraId="26F283EF" w14:textId="77777777" w:rsidTr="00A77D27">
        <w:tc>
          <w:tcPr>
            <w:tcW w:w="0" w:type="auto"/>
          </w:tcPr>
          <w:p w14:paraId="26F283E6" w14:textId="77777777" w:rsidR="00855899" w:rsidRPr="009A6C54" w:rsidRDefault="00855899" w:rsidP="00414165">
            <w:pPr>
              <w:pStyle w:val="TableText"/>
            </w:pPr>
            <w:r w:rsidRPr="009A6C54">
              <w:t>3</w:t>
            </w:r>
          </w:p>
        </w:tc>
        <w:tc>
          <w:tcPr>
            <w:tcW w:w="0" w:type="auto"/>
          </w:tcPr>
          <w:p w14:paraId="26F283E7" w14:textId="77777777" w:rsidR="00855899" w:rsidRPr="009A6C54" w:rsidRDefault="00855899" w:rsidP="00414165">
            <w:pPr>
              <w:pStyle w:val="TableText"/>
            </w:pPr>
            <w:r w:rsidRPr="009A6C54">
              <w:t>8</w:t>
            </w:r>
          </w:p>
        </w:tc>
        <w:tc>
          <w:tcPr>
            <w:tcW w:w="0" w:type="auto"/>
          </w:tcPr>
          <w:p w14:paraId="26F283E8" w14:textId="77777777" w:rsidR="00855899" w:rsidRPr="009A6C54" w:rsidRDefault="00855899" w:rsidP="00414165">
            <w:pPr>
              <w:pStyle w:val="TableText"/>
            </w:pPr>
            <w:r w:rsidRPr="009A6C54">
              <w:t xml:space="preserve">ID </w:t>
            </w:r>
          </w:p>
        </w:tc>
        <w:tc>
          <w:tcPr>
            <w:tcW w:w="0" w:type="auto"/>
          </w:tcPr>
          <w:p w14:paraId="26F283E9" w14:textId="77777777" w:rsidR="00855899" w:rsidRPr="009A6C54" w:rsidRDefault="00855899" w:rsidP="00414165">
            <w:pPr>
              <w:pStyle w:val="TableText"/>
            </w:pPr>
          </w:p>
        </w:tc>
        <w:tc>
          <w:tcPr>
            <w:tcW w:w="0" w:type="auto"/>
          </w:tcPr>
          <w:p w14:paraId="26F283EA" w14:textId="77777777" w:rsidR="00855899" w:rsidRPr="009A6C54" w:rsidRDefault="00855899" w:rsidP="00414165">
            <w:pPr>
              <w:pStyle w:val="TableText"/>
            </w:pPr>
          </w:p>
        </w:tc>
        <w:tc>
          <w:tcPr>
            <w:tcW w:w="0" w:type="auto"/>
          </w:tcPr>
          <w:p w14:paraId="26F283EB" w14:textId="77777777" w:rsidR="00855899" w:rsidRPr="009A6C54" w:rsidRDefault="00855899" w:rsidP="00414165">
            <w:pPr>
              <w:pStyle w:val="TableText"/>
            </w:pPr>
            <w:r w:rsidRPr="009A6C54">
              <w:t>0051</w:t>
            </w:r>
          </w:p>
        </w:tc>
        <w:tc>
          <w:tcPr>
            <w:tcW w:w="0" w:type="auto"/>
          </w:tcPr>
          <w:p w14:paraId="26F283EC" w14:textId="77777777" w:rsidR="00855899" w:rsidRPr="009A6C54" w:rsidRDefault="00855899" w:rsidP="00414165">
            <w:pPr>
              <w:pStyle w:val="TableText"/>
            </w:pPr>
            <w:r w:rsidRPr="009A6C54">
              <w:t xml:space="preserve">Diagnosis Code </w:t>
            </w:r>
          </w:p>
        </w:tc>
        <w:tc>
          <w:tcPr>
            <w:tcW w:w="0" w:type="auto"/>
          </w:tcPr>
          <w:p w14:paraId="26F283ED" w14:textId="77777777"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14:paraId="26F283EE"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3F9" w14:textId="77777777" w:rsidTr="00A77D27">
        <w:tc>
          <w:tcPr>
            <w:tcW w:w="0" w:type="auto"/>
          </w:tcPr>
          <w:p w14:paraId="26F283F0" w14:textId="77777777" w:rsidR="00855899" w:rsidRPr="009A6C54" w:rsidRDefault="00855899" w:rsidP="00414165">
            <w:pPr>
              <w:pStyle w:val="TableText"/>
            </w:pPr>
            <w:r w:rsidRPr="009A6C54">
              <w:t>4</w:t>
            </w:r>
          </w:p>
        </w:tc>
        <w:tc>
          <w:tcPr>
            <w:tcW w:w="0" w:type="auto"/>
          </w:tcPr>
          <w:p w14:paraId="26F283F1" w14:textId="77777777" w:rsidR="00855899" w:rsidRPr="009A6C54" w:rsidRDefault="00855899" w:rsidP="00414165">
            <w:pPr>
              <w:pStyle w:val="TableText"/>
            </w:pPr>
            <w:r w:rsidRPr="009A6C54">
              <w:t>40</w:t>
            </w:r>
          </w:p>
        </w:tc>
        <w:tc>
          <w:tcPr>
            <w:tcW w:w="0" w:type="auto"/>
          </w:tcPr>
          <w:p w14:paraId="26F283F2" w14:textId="77777777" w:rsidR="00855899" w:rsidRPr="009A6C54" w:rsidRDefault="00855899" w:rsidP="00414165">
            <w:pPr>
              <w:pStyle w:val="TableText"/>
            </w:pPr>
            <w:r w:rsidRPr="009A6C54">
              <w:t>ST</w:t>
            </w:r>
          </w:p>
        </w:tc>
        <w:tc>
          <w:tcPr>
            <w:tcW w:w="0" w:type="auto"/>
          </w:tcPr>
          <w:p w14:paraId="26F283F3" w14:textId="77777777" w:rsidR="00855899" w:rsidRPr="009A6C54" w:rsidRDefault="00855899" w:rsidP="00414165">
            <w:pPr>
              <w:pStyle w:val="TableText"/>
            </w:pPr>
          </w:p>
        </w:tc>
        <w:tc>
          <w:tcPr>
            <w:tcW w:w="0" w:type="auto"/>
          </w:tcPr>
          <w:p w14:paraId="26F283F4" w14:textId="77777777" w:rsidR="00855899" w:rsidRPr="009A6C54" w:rsidRDefault="00855899" w:rsidP="00414165">
            <w:pPr>
              <w:pStyle w:val="TableText"/>
            </w:pPr>
          </w:p>
        </w:tc>
        <w:tc>
          <w:tcPr>
            <w:tcW w:w="0" w:type="auto"/>
          </w:tcPr>
          <w:p w14:paraId="26F283F5" w14:textId="77777777" w:rsidR="00855899" w:rsidRPr="009A6C54" w:rsidRDefault="00855899" w:rsidP="00414165">
            <w:pPr>
              <w:pStyle w:val="TableText"/>
            </w:pPr>
          </w:p>
        </w:tc>
        <w:tc>
          <w:tcPr>
            <w:tcW w:w="0" w:type="auto"/>
          </w:tcPr>
          <w:p w14:paraId="26F283F6" w14:textId="77777777" w:rsidR="00855899" w:rsidRPr="009A6C54" w:rsidRDefault="00855899" w:rsidP="00414165">
            <w:pPr>
              <w:pStyle w:val="TableText"/>
            </w:pPr>
            <w:r w:rsidRPr="009A6C54">
              <w:t>Diagnosis Description</w:t>
            </w:r>
          </w:p>
        </w:tc>
        <w:tc>
          <w:tcPr>
            <w:tcW w:w="0" w:type="auto"/>
          </w:tcPr>
          <w:p w14:paraId="26F283F7" w14:textId="77777777"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14:paraId="26F283F8" w14:textId="77777777"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14:paraId="26F28402" w14:textId="77777777" w:rsidTr="00A77D27">
        <w:tc>
          <w:tcPr>
            <w:tcW w:w="0" w:type="auto"/>
          </w:tcPr>
          <w:p w14:paraId="26F283FA" w14:textId="77777777" w:rsidR="00855899" w:rsidRPr="009A6C54" w:rsidRDefault="00855899" w:rsidP="00414165">
            <w:pPr>
              <w:pStyle w:val="TableText"/>
            </w:pPr>
            <w:r w:rsidRPr="009A6C54">
              <w:t>5</w:t>
            </w:r>
          </w:p>
        </w:tc>
        <w:tc>
          <w:tcPr>
            <w:tcW w:w="0" w:type="auto"/>
          </w:tcPr>
          <w:p w14:paraId="26F283FB" w14:textId="77777777" w:rsidR="00855899" w:rsidRPr="009A6C54" w:rsidRDefault="00855899" w:rsidP="00414165">
            <w:pPr>
              <w:pStyle w:val="TableText"/>
            </w:pPr>
            <w:r w:rsidRPr="009A6C54">
              <w:t>26</w:t>
            </w:r>
          </w:p>
        </w:tc>
        <w:tc>
          <w:tcPr>
            <w:tcW w:w="0" w:type="auto"/>
          </w:tcPr>
          <w:p w14:paraId="26F283FC" w14:textId="77777777" w:rsidR="00855899" w:rsidRPr="009A6C54" w:rsidRDefault="00855899" w:rsidP="00414165">
            <w:pPr>
              <w:pStyle w:val="TableText"/>
            </w:pPr>
            <w:r w:rsidRPr="009A6C54">
              <w:t>TS</w:t>
            </w:r>
          </w:p>
        </w:tc>
        <w:tc>
          <w:tcPr>
            <w:tcW w:w="0" w:type="auto"/>
          </w:tcPr>
          <w:p w14:paraId="26F283FD" w14:textId="77777777" w:rsidR="00855899" w:rsidRPr="009A6C54" w:rsidRDefault="00855899" w:rsidP="00414165">
            <w:pPr>
              <w:pStyle w:val="TableText"/>
            </w:pPr>
          </w:p>
        </w:tc>
        <w:tc>
          <w:tcPr>
            <w:tcW w:w="0" w:type="auto"/>
          </w:tcPr>
          <w:p w14:paraId="26F283FE" w14:textId="77777777" w:rsidR="00855899" w:rsidRPr="009A6C54" w:rsidRDefault="00855899" w:rsidP="00414165">
            <w:pPr>
              <w:pStyle w:val="TableText"/>
            </w:pPr>
          </w:p>
        </w:tc>
        <w:tc>
          <w:tcPr>
            <w:tcW w:w="0" w:type="auto"/>
          </w:tcPr>
          <w:p w14:paraId="26F283FF" w14:textId="77777777" w:rsidR="00855899" w:rsidRPr="009A6C54" w:rsidRDefault="00855899" w:rsidP="00414165">
            <w:pPr>
              <w:pStyle w:val="TableText"/>
            </w:pPr>
          </w:p>
        </w:tc>
        <w:tc>
          <w:tcPr>
            <w:tcW w:w="0" w:type="auto"/>
          </w:tcPr>
          <w:p w14:paraId="26F28400" w14:textId="77777777" w:rsidR="00855899" w:rsidRPr="009A6C54" w:rsidRDefault="00855899" w:rsidP="00414165">
            <w:pPr>
              <w:pStyle w:val="TableText"/>
            </w:pPr>
            <w:r w:rsidRPr="009A6C54">
              <w:t xml:space="preserve">Diagnosis Date/Time </w:t>
            </w:r>
          </w:p>
        </w:tc>
        <w:tc>
          <w:tcPr>
            <w:tcW w:w="0" w:type="auto"/>
          </w:tcPr>
          <w:p w14:paraId="26F28401" w14:textId="77777777" w:rsidR="00855899" w:rsidRPr="009A6C54" w:rsidRDefault="00855899" w:rsidP="00414165">
            <w:pPr>
              <w:pStyle w:val="TableText"/>
            </w:pPr>
            <w:r w:rsidRPr="009A6C54">
              <w:t>Date/time of encounter</w:t>
            </w:r>
          </w:p>
        </w:tc>
      </w:tr>
      <w:tr w:rsidR="00855899" w:rsidRPr="009A6C54" w14:paraId="26F2840B" w14:textId="77777777" w:rsidTr="00A77D27">
        <w:tc>
          <w:tcPr>
            <w:tcW w:w="0" w:type="auto"/>
          </w:tcPr>
          <w:p w14:paraId="26F28403" w14:textId="77777777" w:rsidR="00855899" w:rsidRPr="009A6C54" w:rsidRDefault="00855899" w:rsidP="00414165">
            <w:pPr>
              <w:pStyle w:val="TableText"/>
            </w:pPr>
            <w:r w:rsidRPr="009A6C54">
              <w:t>6</w:t>
            </w:r>
          </w:p>
        </w:tc>
        <w:tc>
          <w:tcPr>
            <w:tcW w:w="0" w:type="auto"/>
          </w:tcPr>
          <w:p w14:paraId="26F28404" w14:textId="77777777" w:rsidR="00855899" w:rsidRPr="009A6C54" w:rsidRDefault="00855899" w:rsidP="00414165">
            <w:pPr>
              <w:pStyle w:val="TableText"/>
            </w:pPr>
            <w:r w:rsidRPr="009A6C54">
              <w:t>2</w:t>
            </w:r>
          </w:p>
        </w:tc>
        <w:tc>
          <w:tcPr>
            <w:tcW w:w="0" w:type="auto"/>
          </w:tcPr>
          <w:p w14:paraId="26F28405" w14:textId="77777777" w:rsidR="00855899" w:rsidRPr="009A6C54" w:rsidRDefault="00855899" w:rsidP="00414165">
            <w:pPr>
              <w:pStyle w:val="TableText"/>
            </w:pPr>
            <w:r w:rsidRPr="009A6C54">
              <w:t>ID</w:t>
            </w:r>
          </w:p>
        </w:tc>
        <w:tc>
          <w:tcPr>
            <w:tcW w:w="0" w:type="auto"/>
          </w:tcPr>
          <w:p w14:paraId="26F28406" w14:textId="77777777" w:rsidR="00855899" w:rsidRPr="009A6C54" w:rsidRDefault="00855899" w:rsidP="00414165">
            <w:pPr>
              <w:pStyle w:val="TableText"/>
            </w:pPr>
          </w:p>
        </w:tc>
        <w:tc>
          <w:tcPr>
            <w:tcW w:w="0" w:type="auto"/>
          </w:tcPr>
          <w:p w14:paraId="26F28407" w14:textId="77777777" w:rsidR="00855899" w:rsidRPr="009A6C54" w:rsidRDefault="00855899" w:rsidP="00414165">
            <w:pPr>
              <w:pStyle w:val="TableText"/>
            </w:pPr>
          </w:p>
        </w:tc>
        <w:tc>
          <w:tcPr>
            <w:tcW w:w="0" w:type="auto"/>
          </w:tcPr>
          <w:p w14:paraId="26F28408" w14:textId="77777777" w:rsidR="00855899" w:rsidRPr="009A6C54" w:rsidRDefault="00855899" w:rsidP="00414165">
            <w:pPr>
              <w:pStyle w:val="TableText"/>
            </w:pPr>
            <w:r w:rsidRPr="009A6C54">
              <w:t>0052</w:t>
            </w:r>
          </w:p>
        </w:tc>
        <w:tc>
          <w:tcPr>
            <w:tcW w:w="0" w:type="auto"/>
          </w:tcPr>
          <w:p w14:paraId="26F28409" w14:textId="77777777" w:rsidR="00855899" w:rsidRPr="009A6C54" w:rsidRDefault="00855899" w:rsidP="00414165">
            <w:pPr>
              <w:pStyle w:val="TableText"/>
            </w:pPr>
            <w:r w:rsidRPr="009A6C54">
              <w:t>Diagnosis Type</w:t>
            </w:r>
          </w:p>
        </w:tc>
        <w:tc>
          <w:tcPr>
            <w:tcW w:w="0" w:type="auto"/>
          </w:tcPr>
          <w:p w14:paraId="26F2840A" w14:textId="77777777" w:rsidR="00855899" w:rsidRPr="009A6C54" w:rsidRDefault="00855899" w:rsidP="00414165">
            <w:pPr>
              <w:pStyle w:val="TableText"/>
            </w:pPr>
            <w:r w:rsidRPr="009A6C54">
              <w:t>Not used</w:t>
            </w:r>
          </w:p>
        </w:tc>
      </w:tr>
      <w:tr w:rsidR="00855899" w:rsidRPr="009A6C54" w14:paraId="26F28414" w14:textId="77777777" w:rsidTr="00A77D27">
        <w:tc>
          <w:tcPr>
            <w:tcW w:w="0" w:type="auto"/>
          </w:tcPr>
          <w:p w14:paraId="26F2840C" w14:textId="77777777" w:rsidR="00855899" w:rsidRPr="009A6C54" w:rsidRDefault="00855899" w:rsidP="00414165">
            <w:pPr>
              <w:pStyle w:val="TableText"/>
            </w:pPr>
            <w:r w:rsidRPr="009A6C54">
              <w:t>7</w:t>
            </w:r>
          </w:p>
        </w:tc>
        <w:tc>
          <w:tcPr>
            <w:tcW w:w="0" w:type="auto"/>
          </w:tcPr>
          <w:p w14:paraId="26F2840D" w14:textId="77777777" w:rsidR="00855899" w:rsidRPr="009A6C54" w:rsidRDefault="00855899" w:rsidP="00414165">
            <w:pPr>
              <w:pStyle w:val="TableText"/>
            </w:pPr>
            <w:r w:rsidRPr="009A6C54">
              <w:t>60</w:t>
            </w:r>
          </w:p>
        </w:tc>
        <w:tc>
          <w:tcPr>
            <w:tcW w:w="0" w:type="auto"/>
          </w:tcPr>
          <w:p w14:paraId="26F2840E" w14:textId="77777777" w:rsidR="00855899" w:rsidRPr="009A6C54" w:rsidRDefault="00855899" w:rsidP="00414165">
            <w:pPr>
              <w:pStyle w:val="TableText"/>
            </w:pPr>
            <w:r w:rsidRPr="009A6C54">
              <w:t>CE</w:t>
            </w:r>
          </w:p>
        </w:tc>
        <w:tc>
          <w:tcPr>
            <w:tcW w:w="0" w:type="auto"/>
          </w:tcPr>
          <w:p w14:paraId="26F2840F" w14:textId="77777777" w:rsidR="00855899" w:rsidRPr="009A6C54" w:rsidRDefault="00855899" w:rsidP="00414165">
            <w:pPr>
              <w:pStyle w:val="TableText"/>
            </w:pPr>
          </w:p>
        </w:tc>
        <w:tc>
          <w:tcPr>
            <w:tcW w:w="0" w:type="auto"/>
          </w:tcPr>
          <w:p w14:paraId="26F28410" w14:textId="77777777" w:rsidR="00855899" w:rsidRPr="009A6C54" w:rsidRDefault="00855899" w:rsidP="00414165">
            <w:pPr>
              <w:pStyle w:val="TableText"/>
            </w:pPr>
          </w:p>
        </w:tc>
        <w:tc>
          <w:tcPr>
            <w:tcW w:w="0" w:type="auto"/>
          </w:tcPr>
          <w:p w14:paraId="26F28411" w14:textId="77777777" w:rsidR="00855899" w:rsidRPr="009A6C54" w:rsidRDefault="00855899" w:rsidP="00414165">
            <w:pPr>
              <w:pStyle w:val="TableText"/>
            </w:pPr>
            <w:r w:rsidRPr="009A6C54">
              <w:t>0118</w:t>
            </w:r>
          </w:p>
        </w:tc>
        <w:tc>
          <w:tcPr>
            <w:tcW w:w="0" w:type="auto"/>
          </w:tcPr>
          <w:p w14:paraId="26F28412" w14:textId="77777777" w:rsidR="00855899" w:rsidRPr="009A6C54" w:rsidRDefault="00855899" w:rsidP="00414165">
            <w:pPr>
              <w:pStyle w:val="TableText"/>
            </w:pPr>
            <w:r w:rsidRPr="009A6C54">
              <w:t>Major Diagnostic Category</w:t>
            </w:r>
          </w:p>
        </w:tc>
        <w:tc>
          <w:tcPr>
            <w:tcW w:w="0" w:type="auto"/>
          </w:tcPr>
          <w:p w14:paraId="26F28413" w14:textId="77777777" w:rsidR="00855899" w:rsidRPr="009A6C54" w:rsidRDefault="00855899" w:rsidP="00414165">
            <w:pPr>
              <w:pStyle w:val="TableText"/>
            </w:pPr>
            <w:r w:rsidRPr="009A6C54">
              <w:t>Not used</w:t>
            </w:r>
          </w:p>
        </w:tc>
      </w:tr>
      <w:tr w:rsidR="00855899" w:rsidRPr="009A6C54" w14:paraId="26F2841D" w14:textId="77777777" w:rsidTr="00A77D27">
        <w:tc>
          <w:tcPr>
            <w:tcW w:w="0" w:type="auto"/>
          </w:tcPr>
          <w:p w14:paraId="26F28415" w14:textId="77777777" w:rsidR="00855899" w:rsidRPr="009A6C54" w:rsidRDefault="00855899" w:rsidP="00414165">
            <w:pPr>
              <w:pStyle w:val="TableText"/>
            </w:pPr>
            <w:r w:rsidRPr="009A6C54">
              <w:t>8</w:t>
            </w:r>
          </w:p>
        </w:tc>
        <w:tc>
          <w:tcPr>
            <w:tcW w:w="0" w:type="auto"/>
          </w:tcPr>
          <w:p w14:paraId="26F28416" w14:textId="77777777" w:rsidR="00855899" w:rsidRPr="009A6C54" w:rsidRDefault="00855899" w:rsidP="00414165">
            <w:pPr>
              <w:pStyle w:val="TableText"/>
            </w:pPr>
            <w:r w:rsidRPr="009A6C54">
              <w:t>4</w:t>
            </w:r>
          </w:p>
        </w:tc>
        <w:tc>
          <w:tcPr>
            <w:tcW w:w="0" w:type="auto"/>
          </w:tcPr>
          <w:p w14:paraId="26F28417" w14:textId="77777777" w:rsidR="00855899" w:rsidRPr="009A6C54" w:rsidRDefault="00855899" w:rsidP="00414165">
            <w:pPr>
              <w:pStyle w:val="TableText"/>
            </w:pPr>
            <w:r w:rsidRPr="009A6C54">
              <w:t>ID</w:t>
            </w:r>
          </w:p>
        </w:tc>
        <w:tc>
          <w:tcPr>
            <w:tcW w:w="0" w:type="auto"/>
          </w:tcPr>
          <w:p w14:paraId="26F28418" w14:textId="77777777" w:rsidR="00855899" w:rsidRPr="009A6C54" w:rsidRDefault="00855899" w:rsidP="00414165">
            <w:pPr>
              <w:pStyle w:val="TableText"/>
            </w:pPr>
          </w:p>
        </w:tc>
        <w:tc>
          <w:tcPr>
            <w:tcW w:w="0" w:type="auto"/>
          </w:tcPr>
          <w:p w14:paraId="26F28419" w14:textId="77777777" w:rsidR="00855899" w:rsidRPr="009A6C54" w:rsidRDefault="00855899" w:rsidP="00414165">
            <w:pPr>
              <w:pStyle w:val="TableText"/>
            </w:pPr>
          </w:p>
        </w:tc>
        <w:tc>
          <w:tcPr>
            <w:tcW w:w="0" w:type="auto"/>
          </w:tcPr>
          <w:p w14:paraId="26F2841A" w14:textId="77777777" w:rsidR="00855899" w:rsidRPr="009A6C54" w:rsidRDefault="00855899" w:rsidP="00414165">
            <w:pPr>
              <w:pStyle w:val="TableText"/>
            </w:pPr>
            <w:r w:rsidRPr="009A6C54">
              <w:t>0055</w:t>
            </w:r>
          </w:p>
        </w:tc>
        <w:tc>
          <w:tcPr>
            <w:tcW w:w="0" w:type="auto"/>
          </w:tcPr>
          <w:p w14:paraId="26F2841B" w14:textId="77777777" w:rsidR="00855899" w:rsidRPr="009A6C54" w:rsidRDefault="00855899" w:rsidP="00414165">
            <w:pPr>
              <w:pStyle w:val="TableText"/>
            </w:pPr>
            <w:r w:rsidRPr="009A6C54">
              <w:t xml:space="preserve">Diagnostic Related Group </w:t>
            </w:r>
          </w:p>
        </w:tc>
        <w:tc>
          <w:tcPr>
            <w:tcW w:w="0" w:type="auto"/>
          </w:tcPr>
          <w:p w14:paraId="26F2841C" w14:textId="77777777" w:rsidR="00855899" w:rsidRPr="009A6C54" w:rsidRDefault="00855899" w:rsidP="00414165">
            <w:pPr>
              <w:pStyle w:val="TableText"/>
            </w:pPr>
            <w:r w:rsidRPr="009A6C54">
              <w:t>Not used</w:t>
            </w:r>
          </w:p>
        </w:tc>
      </w:tr>
      <w:tr w:rsidR="00855899" w:rsidRPr="009A6C54" w14:paraId="26F28426" w14:textId="77777777" w:rsidTr="00A77D27">
        <w:tc>
          <w:tcPr>
            <w:tcW w:w="0" w:type="auto"/>
          </w:tcPr>
          <w:p w14:paraId="26F2841E" w14:textId="77777777" w:rsidR="00855899" w:rsidRPr="009A6C54" w:rsidRDefault="00855899" w:rsidP="00414165">
            <w:pPr>
              <w:pStyle w:val="TableText"/>
            </w:pPr>
            <w:r w:rsidRPr="009A6C54">
              <w:t>9</w:t>
            </w:r>
          </w:p>
        </w:tc>
        <w:tc>
          <w:tcPr>
            <w:tcW w:w="0" w:type="auto"/>
          </w:tcPr>
          <w:p w14:paraId="26F2841F" w14:textId="77777777" w:rsidR="00855899" w:rsidRPr="009A6C54" w:rsidRDefault="00855899" w:rsidP="00414165">
            <w:pPr>
              <w:pStyle w:val="TableText"/>
            </w:pPr>
            <w:r w:rsidRPr="009A6C54">
              <w:t>2</w:t>
            </w:r>
          </w:p>
        </w:tc>
        <w:tc>
          <w:tcPr>
            <w:tcW w:w="0" w:type="auto"/>
          </w:tcPr>
          <w:p w14:paraId="26F28420" w14:textId="77777777" w:rsidR="00855899" w:rsidRPr="009A6C54" w:rsidRDefault="00855899" w:rsidP="00414165">
            <w:pPr>
              <w:pStyle w:val="TableText"/>
            </w:pPr>
            <w:r w:rsidRPr="009A6C54">
              <w:t>ID</w:t>
            </w:r>
          </w:p>
        </w:tc>
        <w:tc>
          <w:tcPr>
            <w:tcW w:w="0" w:type="auto"/>
          </w:tcPr>
          <w:p w14:paraId="26F28421" w14:textId="77777777" w:rsidR="00855899" w:rsidRPr="009A6C54" w:rsidRDefault="00855899" w:rsidP="00414165">
            <w:pPr>
              <w:pStyle w:val="TableText"/>
            </w:pPr>
          </w:p>
        </w:tc>
        <w:tc>
          <w:tcPr>
            <w:tcW w:w="0" w:type="auto"/>
          </w:tcPr>
          <w:p w14:paraId="26F28422" w14:textId="77777777" w:rsidR="00855899" w:rsidRPr="009A6C54" w:rsidRDefault="00855899" w:rsidP="00414165">
            <w:pPr>
              <w:pStyle w:val="TableText"/>
            </w:pPr>
          </w:p>
        </w:tc>
        <w:tc>
          <w:tcPr>
            <w:tcW w:w="0" w:type="auto"/>
          </w:tcPr>
          <w:p w14:paraId="26F28423" w14:textId="77777777" w:rsidR="00855899" w:rsidRPr="009A6C54" w:rsidRDefault="00855899" w:rsidP="00414165">
            <w:pPr>
              <w:pStyle w:val="TableText"/>
            </w:pPr>
          </w:p>
        </w:tc>
        <w:tc>
          <w:tcPr>
            <w:tcW w:w="0" w:type="auto"/>
          </w:tcPr>
          <w:p w14:paraId="26F28424" w14:textId="77777777" w:rsidR="00855899" w:rsidRPr="009A6C54" w:rsidRDefault="00855899" w:rsidP="00414165">
            <w:pPr>
              <w:pStyle w:val="TableText"/>
            </w:pPr>
            <w:r w:rsidRPr="009A6C54">
              <w:t xml:space="preserve">DRG Approval Indicator </w:t>
            </w:r>
          </w:p>
        </w:tc>
        <w:tc>
          <w:tcPr>
            <w:tcW w:w="0" w:type="auto"/>
          </w:tcPr>
          <w:p w14:paraId="26F28425" w14:textId="77777777" w:rsidR="00855899" w:rsidRPr="009A6C54" w:rsidRDefault="00855899" w:rsidP="00414165">
            <w:pPr>
              <w:pStyle w:val="TableText"/>
            </w:pPr>
            <w:r w:rsidRPr="009A6C54">
              <w:t>Not used</w:t>
            </w:r>
          </w:p>
        </w:tc>
      </w:tr>
      <w:tr w:rsidR="00855899" w:rsidRPr="009A6C54" w14:paraId="26F2842F" w14:textId="77777777" w:rsidTr="00A77D27">
        <w:tc>
          <w:tcPr>
            <w:tcW w:w="0" w:type="auto"/>
          </w:tcPr>
          <w:p w14:paraId="26F28427" w14:textId="77777777" w:rsidR="00855899" w:rsidRPr="009A6C54" w:rsidRDefault="00855899" w:rsidP="00414165">
            <w:pPr>
              <w:pStyle w:val="TableText"/>
            </w:pPr>
            <w:r w:rsidRPr="009A6C54">
              <w:t>10</w:t>
            </w:r>
          </w:p>
        </w:tc>
        <w:tc>
          <w:tcPr>
            <w:tcW w:w="0" w:type="auto"/>
          </w:tcPr>
          <w:p w14:paraId="26F28428" w14:textId="77777777" w:rsidR="00855899" w:rsidRPr="009A6C54" w:rsidRDefault="00855899" w:rsidP="00414165">
            <w:pPr>
              <w:pStyle w:val="TableText"/>
            </w:pPr>
            <w:r w:rsidRPr="009A6C54">
              <w:t>2</w:t>
            </w:r>
          </w:p>
        </w:tc>
        <w:tc>
          <w:tcPr>
            <w:tcW w:w="0" w:type="auto"/>
          </w:tcPr>
          <w:p w14:paraId="26F28429" w14:textId="77777777" w:rsidR="00855899" w:rsidRPr="009A6C54" w:rsidRDefault="00855899" w:rsidP="00414165">
            <w:pPr>
              <w:pStyle w:val="TableText"/>
            </w:pPr>
            <w:r w:rsidRPr="009A6C54">
              <w:t>ID</w:t>
            </w:r>
          </w:p>
        </w:tc>
        <w:tc>
          <w:tcPr>
            <w:tcW w:w="0" w:type="auto"/>
          </w:tcPr>
          <w:p w14:paraId="26F2842A" w14:textId="77777777" w:rsidR="00855899" w:rsidRPr="009A6C54" w:rsidRDefault="00855899" w:rsidP="00414165">
            <w:pPr>
              <w:pStyle w:val="TableText"/>
            </w:pPr>
          </w:p>
        </w:tc>
        <w:tc>
          <w:tcPr>
            <w:tcW w:w="0" w:type="auto"/>
          </w:tcPr>
          <w:p w14:paraId="26F2842B" w14:textId="77777777" w:rsidR="00855899" w:rsidRPr="009A6C54" w:rsidRDefault="00855899" w:rsidP="00414165">
            <w:pPr>
              <w:pStyle w:val="TableText"/>
            </w:pPr>
          </w:p>
        </w:tc>
        <w:tc>
          <w:tcPr>
            <w:tcW w:w="0" w:type="auto"/>
          </w:tcPr>
          <w:p w14:paraId="26F2842C" w14:textId="77777777" w:rsidR="00855899" w:rsidRPr="009A6C54" w:rsidRDefault="00855899" w:rsidP="00414165">
            <w:pPr>
              <w:pStyle w:val="TableText"/>
            </w:pPr>
            <w:r w:rsidRPr="009A6C54">
              <w:t>0056</w:t>
            </w:r>
          </w:p>
        </w:tc>
        <w:tc>
          <w:tcPr>
            <w:tcW w:w="0" w:type="auto"/>
          </w:tcPr>
          <w:p w14:paraId="26F2842D" w14:textId="77777777" w:rsidR="00855899" w:rsidRPr="009A6C54" w:rsidRDefault="00855899" w:rsidP="00414165">
            <w:pPr>
              <w:pStyle w:val="TableText"/>
            </w:pPr>
            <w:r w:rsidRPr="009A6C54">
              <w:t>DRG Grouper Review Code</w:t>
            </w:r>
          </w:p>
        </w:tc>
        <w:tc>
          <w:tcPr>
            <w:tcW w:w="0" w:type="auto"/>
          </w:tcPr>
          <w:p w14:paraId="26F2842E" w14:textId="77777777" w:rsidR="00855899" w:rsidRPr="009A6C54" w:rsidRDefault="00855899" w:rsidP="00414165">
            <w:pPr>
              <w:pStyle w:val="TableText"/>
            </w:pPr>
            <w:r w:rsidRPr="009A6C54">
              <w:t>Not used</w:t>
            </w:r>
          </w:p>
        </w:tc>
      </w:tr>
      <w:tr w:rsidR="00855899" w:rsidRPr="009A6C54" w14:paraId="26F28438" w14:textId="77777777" w:rsidTr="00A77D27">
        <w:tc>
          <w:tcPr>
            <w:tcW w:w="0" w:type="auto"/>
          </w:tcPr>
          <w:p w14:paraId="26F28430" w14:textId="77777777" w:rsidR="00855899" w:rsidRPr="009A6C54" w:rsidRDefault="00855899" w:rsidP="00414165">
            <w:pPr>
              <w:pStyle w:val="TableText"/>
            </w:pPr>
            <w:r w:rsidRPr="009A6C54">
              <w:t>11</w:t>
            </w:r>
          </w:p>
        </w:tc>
        <w:tc>
          <w:tcPr>
            <w:tcW w:w="0" w:type="auto"/>
          </w:tcPr>
          <w:p w14:paraId="26F28431" w14:textId="77777777" w:rsidR="00855899" w:rsidRPr="009A6C54" w:rsidRDefault="00855899" w:rsidP="00414165">
            <w:pPr>
              <w:pStyle w:val="TableText"/>
            </w:pPr>
            <w:r w:rsidRPr="009A6C54">
              <w:t>60</w:t>
            </w:r>
          </w:p>
        </w:tc>
        <w:tc>
          <w:tcPr>
            <w:tcW w:w="0" w:type="auto"/>
          </w:tcPr>
          <w:p w14:paraId="26F28432" w14:textId="77777777" w:rsidR="00855899" w:rsidRPr="009A6C54" w:rsidRDefault="00855899" w:rsidP="00414165">
            <w:pPr>
              <w:pStyle w:val="TableText"/>
            </w:pPr>
            <w:r w:rsidRPr="009A6C54">
              <w:t>CE</w:t>
            </w:r>
          </w:p>
        </w:tc>
        <w:tc>
          <w:tcPr>
            <w:tcW w:w="0" w:type="auto"/>
          </w:tcPr>
          <w:p w14:paraId="26F28433" w14:textId="77777777" w:rsidR="00855899" w:rsidRPr="009A6C54" w:rsidRDefault="00855899" w:rsidP="00414165">
            <w:pPr>
              <w:pStyle w:val="TableText"/>
            </w:pPr>
          </w:p>
        </w:tc>
        <w:tc>
          <w:tcPr>
            <w:tcW w:w="0" w:type="auto"/>
          </w:tcPr>
          <w:p w14:paraId="26F28434" w14:textId="77777777" w:rsidR="00855899" w:rsidRPr="009A6C54" w:rsidRDefault="00855899" w:rsidP="00414165">
            <w:pPr>
              <w:pStyle w:val="TableText"/>
            </w:pPr>
          </w:p>
        </w:tc>
        <w:tc>
          <w:tcPr>
            <w:tcW w:w="0" w:type="auto"/>
          </w:tcPr>
          <w:p w14:paraId="26F28435" w14:textId="77777777" w:rsidR="00855899" w:rsidRPr="009A6C54" w:rsidRDefault="00855899" w:rsidP="00414165">
            <w:pPr>
              <w:pStyle w:val="TableText"/>
            </w:pPr>
            <w:r w:rsidRPr="009A6C54">
              <w:t>0083</w:t>
            </w:r>
          </w:p>
        </w:tc>
        <w:tc>
          <w:tcPr>
            <w:tcW w:w="0" w:type="auto"/>
          </w:tcPr>
          <w:p w14:paraId="26F28436" w14:textId="77777777" w:rsidR="00855899" w:rsidRPr="009A6C54" w:rsidRDefault="00855899" w:rsidP="00414165">
            <w:pPr>
              <w:pStyle w:val="TableText"/>
            </w:pPr>
            <w:r w:rsidRPr="009A6C54">
              <w:t xml:space="preserve">Outlier Type </w:t>
            </w:r>
          </w:p>
        </w:tc>
        <w:tc>
          <w:tcPr>
            <w:tcW w:w="0" w:type="auto"/>
          </w:tcPr>
          <w:p w14:paraId="26F28437" w14:textId="77777777" w:rsidR="00855899" w:rsidRPr="009A6C54" w:rsidRDefault="00855899" w:rsidP="00414165">
            <w:pPr>
              <w:pStyle w:val="TableText"/>
            </w:pPr>
            <w:r w:rsidRPr="009A6C54">
              <w:t>Not used</w:t>
            </w:r>
          </w:p>
        </w:tc>
      </w:tr>
      <w:tr w:rsidR="00855899" w:rsidRPr="009A6C54" w14:paraId="26F28441" w14:textId="77777777" w:rsidTr="00A77D27">
        <w:tc>
          <w:tcPr>
            <w:tcW w:w="0" w:type="auto"/>
          </w:tcPr>
          <w:p w14:paraId="26F28439" w14:textId="77777777" w:rsidR="00855899" w:rsidRPr="009A6C54" w:rsidRDefault="00855899" w:rsidP="00414165">
            <w:pPr>
              <w:pStyle w:val="TableText"/>
            </w:pPr>
            <w:r w:rsidRPr="009A6C54">
              <w:t>12</w:t>
            </w:r>
          </w:p>
        </w:tc>
        <w:tc>
          <w:tcPr>
            <w:tcW w:w="0" w:type="auto"/>
          </w:tcPr>
          <w:p w14:paraId="26F2843A" w14:textId="77777777" w:rsidR="00855899" w:rsidRPr="009A6C54" w:rsidRDefault="00855899" w:rsidP="00414165">
            <w:pPr>
              <w:pStyle w:val="TableText"/>
            </w:pPr>
            <w:r w:rsidRPr="009A6C54">
              <w:t>3</w:t>
            </w:r>
          </w:p>
        </w:tc>
        <w:tc>
          <w:tcPr>
            <w:tcW w:w="0" w:type="auto"/>
          </w:tcPr>
          <w:p w14:paraId="26F2843B" w14:textId="77777777" w:rsidR="00855899" w:rsidRPr="009A6C54" w:rsidRDefault="00855899" w:rsidP="00414165">
            <w:pPr>
              <w:pStyle w:val="TableText"/>
            </w:pPr>
            <w:r w:rsidRPr="009A6C54">
              <w:t>NM</w:t>
            </w:r>
          </w:p>
        </w:tc>
        <w:tc>
          <w:tcPr>
            <w:tcW w:w="0" w:type="auto"/>
          </w:tcPr>
          <w:p w14:paraId="26F2843C" w14:textId="77777777" w:rsidR="00855899" w:rsidRPr="009A6C54" w:rsidRDefault="00855899" w:rsidP="00414165">
            <w:pPr>
              <w:pStyle w:val="TableText"/>
            </w:pPr>
          </w:p>
        </w:tc>
        <w:tc>
          <w:tcPr>
            <w:tcW w:w="0" w:type="auto"/>
          </w:tcPr>
          <w:p w14:paraId="26F2843D" w14:textId="77777777" w:rsidR="00855899" w:rsidRPr="009A6C54" w:rsidRDefault="00855899" w:rsidP="00414165">
            <w:pPr>
              <w:pStyle w:val="TableText"/>
            </w:pPr>
          </w:p>
        </w:tc>
        <w:tc>
          <w:tcPr>
            <w:tcW w:w="0" w:type="auto"/>
          </w:tcPr>
          <w:p w14:paraId="26F2843E" w14:textId="77777777" w:rsidR="00855899" w:rsidRPr="009A6C54" w:rsidRDefault="00855899" w:rsidP="00414165">
            <w:pPr>
              <w:pStyle w:val="TableText"/>
            </w:pPr>
          </w:p>
        </w:tc>
        <w:tc>
          <w:tcPr>
            <w:tcW w:w="0" w:type="auto"/>
          </w:tcPr>
          <w:p w14:paraId="26F2843F" w14:textId="77777777" w:rsidR="00855899" w:rsidRPr="009A6C54" w:rsidRDefault="00855899" w:rsidP="00414165">
            <w:pPr>
              <w:pStyle w:val="TableText"/>
            </w:pPr>
            <w:r w:rsidRPr="009A6C54">
              <w:t xml:space="preserve">Outlier Days </w:t>
            </w:r>
          </w:p>
        </w:tc>
        <w:tc>
          <w:tcPr>
            <w:tcW w:w="0" w:type="auto"/>
          </w:tcPr>
          <w:p w14:paraId="26F28440" w14:textId="77777777" w:rsidR="00855899" w:rsidRPr="009A6C54" w:rsidRDefault="00855899" w:rsidP="00414165">
            <w:pPr>
              <w:pStyle w:val="TableText"/>
            </w:pPr>
            <w:r w:rsidRPr="009A6C54">
              <w:t>Not used</w:t>
            </w:r>
          </w:p>
        </w:tc>
      </w:tr>
      <w:tr w:rsidR="00855899" w:rsidRPr="009A6C54" w14:paraId="26F2844A" w14:textId="77777777" w:rsidTr="00A77D27">
        <w:tc>
          <w:tcPr>
            <w:tcW w:w="0" w:type="auto"/>
          </w:tcPr>
          <w:p w14:paraId="26F28442" w14:textId="77777777" w:rsidR="00855899" w:rsidRPr="009A6C54" w:rsidRDefault="00855899" w:rsidP="00414165">
            <w:pPr>
              <w:pStyle w:val="TableText"/>
            </w:pPr>
            <w:r w:rsidRPr="009A6C54">
              <w:t>13</w:t>
            </w:r>
          </w:p>
        </w:tc>
        <w:tc>
          <w:tcPr>
            <w:tcW w:w="0" w:type="auto"/>
          </w:tcPr>
          <w:p w14:paraId="26F28443" w14:textId="77777777" w:rsidR="00855899" w:rsidRPr="009A6C54" w:rsidRDefault="00855899" w:rsidP="00414165">
            <w:pPr>
              <w:pStyle w:val="TableText"/>
            </w:pPr>
            <w:r w:rsidRPr="009A6C54">
              <w:t>12</w:t>
            </w:r>
          </w:p>
        </w:tc>
        <w:tc>
          <w:tcPr>
            <w:tcW w:w="0" w:type="auto"/>
          </w:tcPr>
          <w:p w14:paraId="26F28444" w14:textId="77777777" w:rsidR="00855899" w:rsidRPr="009A6C54" w:rsidRDefault="00855899" w:rsidP="00414165">
            <w:pPr>
              <w:pStyle w:val="TableText"/>
            </w:pPr>
            <w:r w:rsidRPr="009A6C54">
              <w:t>NM</w:t>
            </w:r>
          </w:p>
        </w:tc>
        <w:tc>
          <w:tcPr>
            <w:tcW w:w="0" w:type="auto"/>
          </w:tcPr>
          <w:p w14:paraId="26F28445" w14:textId="77777777" w:rsidR="00855899" w:rsidRPr="009A6C54" w:rsidRDefault="00855899" w:rsidP="00414165">
            <w:pPr>
              <w:pStyle w:val="TableText"/>
            </w:pPr>
          </w:p>
        </w:tc>
        <w:tc>
          <w:tcPr>
            <w:tcW w:w="0" w:type="auto"/>
          </w:tcPr>
          <w:p w14:paraId="26F28446" w14:textId="77777777" w:rsidR="00855899" w:rsidRPr="009A6C54" w:rsidRDefault="00855899" w:rsidP="00414165">
            <w:pPr>
              <w:pStyle w:val="TableText"/>
            </w:pPr>
          </w:p>
        </w:tc>
        <w:tc>
          <w:tcPr>
            <w:tcW w:w="0" w:type="auto"/>
          </w:tcPr>
          <w:p w14:paraId="26F28447" w14:textId="77777777" w:rsidR="00855899" w:rsidRPr="009A6C54" w:rsidRDefault="00855899" w:rsidP="00414165">
            <w:pPr>
              <w:pStyle w:val="TableText"/>
            </w:pPr>
          </w:p>
        </w:tc>
        <w:tc>
          <w:tcPr>
            <w:tcW w:w="0" w:type="auto"/>
          </w:tcPr>
          <w:p w14:paraId="26F28448" w14:textId="77777777" w:rsidR="00855899" w:rsidRPr="009A6C54" w:rsidRDefault="00855899" w:rsidP="00414165">
            <w:pPr>
              <w:pStyle w:val="TableText"/>
            </w:pPr>
            <w:r w:rsidRPr="009A6C54">
              <w:t>Outlier Cost</w:t>
            </w:r>
          </w:p>
        </w:tc>
        <w:tc>
          <w:tcPr>
            <w:tcW w:w="0" w:type="auto"/>
          </w:tcPr>
          <w:p w14:paraId="26F28449" w14:textId="77777777" w:rsidR="00855899" w:rsidRPr="009A6C54" w:rsidRDefault="00855899" w:rsidP="00414165">
            <w:pPr>
              <w:pStyle w:val="TableText"/>
            </w:pPr>
            <w:r w:rsidRPr="009A6C54">
              <w:t>Not used</w:t>
            </w:r>
          </w:p>
        </w:tc>
      </w:tr>
      <w:tr w:rsidR="00855899" w:rsidRPr="009A6C54" w14:paraId="26F28453" w14:textId="77777777" w:rsidTr="00A77D27">
        <w:tc>
          <w:tcPr>
            <w:tcW w:w="0" w:type="auto"/>
          </w:tcPr>
          <w:p w14:paraId="26F2844B" w14:textId="77777777" w:rsidR="00855899" w:rsidRPr="009A6C54" w:rsidRDefault="00855899" w:rsidP="00414165">
            <w:pPr>
              <w:pStyle w:val="TableText"/>
            </w:pPr>
            <w:r w:rsidRPr="009A6C54">
              <w:t>14</w:t>
            </w:r>
          </w:p>
        </w:tc>
        <w:tc>
          <w:tcPr>
            <w:tcW w:w="0" w:type="auto"/>
          </w:tcPr>
          <w:p w14:paraId="26F2844C" w14:textId="77777777" w:rsidR="00855899" w:rsidRPr="009A6C54" w:rsidRDefault="00855899" w:rsidP="00414165">
            <w:pPr>
              <w:pStyle w:val="TableText"/>
            </w:pPr>
            <w:r w:rsidRPr="009A6C54">
              <w:t>4</w:t>
            </w:r>
          </w:p>
        </w:tc>
        <w:tc>
          <w:tcPr>
            <w:tcW w:w="0" w:type="auto"/>
          </w:tcPr>
          <w:p w14:paraId="26F2844D" w14:textId="77777777" w:rsidR="00855899" w:rsidRPr="009A6C54" w:rsidRDefault="00855899" w:rsidP="00414165">
            <w:pPr>
              <w:pStyle w:val="TableText"/>
            </w:pPr>
            <w:r w:rsidRPr="009A6C54">
              <w:t>ST</w:t>
            </w:r>
          </w:p>
        </w:tc>
        <w:tc>
          <w:tcPr>
            <w:tcW w:w="0" w:type="auto"/>
          </w:tcPr>
          <w:p w14:paraId="26F2844E" w14:textId="77777777" w:rsidR="00855899" w:rsidRPr="009A6C54" w:rsidRDefault="00855899" w:rsidP="00414165">
            <w:pPr>
              <w:pStyle w:val="TableText"/>
            </w:pPr>
          </w:p>
        </w:tc>
        <w:tc>
          <w:tcPr>
            <w:tcW w:w="0" w:type="auto"/>
          </w:tcPr>
          <w:p w14:paraId="26F2844F" w14:textId="77777777" w:rsidR="00855899" w:rsidRPr="009A6C54" w:rsidRDefault="00855899" w:rsidP="00414165">
            <w:pPr>
              <w:pStyle w:val="TableText"/>
            </w:pPr>
          </w:p>
        </w:tc>
        <w:tc>
          <w:tcPr>
            <w:tcW w:w="0" w:type="auto"/>
          </w:tcPr>
          <w:p w14:paraId="26F28450" w14:textId="77777777" w:rsidR="00855899" w:rsidRPr="009A6C54" w:rsidRDefault="00855899" w:rsidP="00414165">
            <w:pPr>
              <w:pStyle w:val="TableText"/>
            </w:pPr>
          </w:p>
        </w:tc>
        <w:tc>
          <w:tcPr>
            <w:tcW w:w="0" w:type="auto"/>
          </w:tcPr>
          <w:p w14:paraId="26F28451" w14:textId="77777777" w:rsidR="00855899" w:rsidRPr="009A6C54" w:rsidRDefault="00855899" w:rsidP="00414165">
            <w:pPr>
              <w:pStyle w:val="TableText"/>
            </w:pPr>
            <w:r w:rsidRPr="009A6C54">
              <w:t>Grouper Version And Type</w:t>
            </w:r>
          </w:p>
        </w:tc>
        <w:tc>
          <w:tcPr>
            <w:tcW w:w="0" w:type="auto"/>
          </w:tcPr>
          <w:p w14:paraId="26F28452" w14:textId="77777777" w:rsidR="00855899" w:rsidRPr="009A6C54" w:rsidRDefault="00855899" w:rsidP="00414165">
            <w:pPr>
              <w:pStyle w:val="TableText"/>
            </w:pPr>
            <w:r w:rsidRPr="009A6C54">
              <w:t>Not used</w:t>
            </w:r>
          </w:p>
        </w:tc>
      </w:tr>
      <w:tr w:rsidR="00855899" w:rsidRPr="009A6C54" w14:paraId="26F2845C" w14:textId="77777777" w:rsidTr="00A77D27">
        <w:tc>
          <w:tcPr>
            <w:tcW w:w="0" w:type="auto"/>
          </w:tcPr>
          <w:p w14:paraId="26F28454" w14:textId="77777777" w:rsidR="00855899" w:rsidRPr="009A6C54" w:rsidRDefault="00855899" w:rsidP="00414165">
            <w:pPr>
              <w:pStyle w:val="TableText"/>
            </w:pPr>
            <w:r w:rsidRPr="009A6C54">
              <w:t>15</w:t>
            </w:r>
          </w:p>
        </w:tc>
        <w:tc>
          <w:tcPr>
            <w:tcW w:w="0" w:type="auto"/>
          </w:tcPr>
          <w:p w14:paraId="26F28455" w14:textId="77777777" w:rsidR="00855899" w:rsidRPr="009A6C54" w:rsidRDefault="00855899" w:rsidP="00414165">
            <w:pPr>
              <w:pStyle w:val="TableText"/>
            </w:pPr>
            <w:r w:rsidRPr="009A6C54">
              <w:t>2</w:t>
            </w:r>
          </w:p>
        </w:tc>
        <w:tc>
          <w:tcPr>
            <w:tcW w:w="0" w:type="auto"/>
          </w:tcPr>
          <w:p w14:paraId="26F28456" w14:textId="77777777" w:rsidR="00855899" w:rsidRPr="009A6C54" w:rsidRDefault="00855899" w:rsidP="00414165">
            <w:pPr>
              <w:pStyle w:val="TableText"/>
            </w:pPr>
            <w:r w:rsidRPr="009A6C54">
              <w:t>NM</w:t>
            </w:r>
          </w:p>
        </w:tc>
        <w:tc>
          <w:tcPr>
            <w:tcW w:w="0" w:type="auto"/>
          </w:tcPr>
          <w:p w14:paraId="26F28457" w14:textId="77777777" w:rsidR="00855899" w:rsidRPr="009A6C54" w:rsidRDefault="00855899" w:rsidP="00414165">
            <w:pPr>
              <w:pStyle w:val="TableText"/>
            </w:pPr>
          </w:p>
        </w:tc>
        <w:tc>
          <w:tcPr>
            <w:tcW w:w="0" w:type="auto"/>
          </w:tcPr>
          <w:p w14:paraId="26F28458" w14:textId="77777777" w:rsidR="00855899" w:rsidRPr="009A6C54" w:rsidRDefault="00855899" w:rsidP="00414165">
            <w:pPr>
              <w:pStyle w:val="TableText"/>
            </w:pPr>
          </w:p>
        </w:tc>
        <w:tc>
          <w:tcPr>
            <w:tcW w:w="0" w:type="auto"/>
          </w:tcPr>
          <w:p w14:paraId="26F28459" w14:textId="77777777" w:rsidR="00855899" w:rsidRPr="009A6C54" w:rsidRDefault="00855899" w:rsidP="00414165">
            <w:pPr>
              <w:pStyle w:val="TableText"/>
            </w:pPr>
          </w:p>
        </w:tc>
        <w:tc>
          <w:tcPr>
            <w:tcW w:w="0" w:type="auto"/>
          </w:tcPr>
          <w:p w14:paraId="26F2845A" w14:textId="77777777" w:rsidR="00855899" w:rsidRPr="009A6C54" w:rsidRDefault="00855899" w:rsidP="00414165">
            <w:pPr>
              <w:pStyle w:val="TableText"/>
            </w:pPr>
            <w:r w:rsidRPr="009A6C54">
              <w:t>Diagnosis Priority</w:t>
            </w:r>
          </w:p>
        </w:tc>
        <w:tc>
          <w:tcPr>
            <w:tcW w:w="0" w:type="auto"/>
          </w:tcPr>
          <w:p w14:paraId="26F2845B" w14:textId="77777777"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14:paraId="26F28465" w14:textId="77777777" w:rsidTr="00A77D27">
        <w:tc>
          <w:tcPr>
            <w:tcW w:w="0" w:type="auto"/>
          </w:tcPr>
          <w:p w14:paraId="26F2845D" w14:textId="77777777" w:rsidR="00855899" w:rsidRPr="009A6C54" w:rsidRDefault="00855899" w:rsidP="00414165">
            <w:pPr>
              <w:pStyle w:val="TableText"/>
            </w:pPr>
            <w:r w:rsidRPr="009A6C54">
              <w:lastRenderedPageBreak/>
              <w:t>16</w:t>
            </w:r>
          </w:p>
        </w:tc>
        <w:tc>
          <w:tcPr>
            <w:tcW w:w="0" w:type="auto"/>
          </w:tcPr>
          <w:p w14:paraId="26F2845E" w14:textId="77777777" w:rsidR="00855899" w:rsidRPr="009A6C54" w:rsidRDefault="00855899" w:rsidP="00414165">
            <w:pPr>
              <w:pStyle w:val="TableText"/>
            </w:pPr>
            <w:r w:rsidRPr="009A6C54">
              <w:t>60</w:t>
            </w:r>
          </w:p>
        </w:tc>
        <w:tc>
          <w:tcPr>
            <w:tcW w:w="0" w:type="auto"/>
          </w:tcPr>
          <w:p w14:paraId="26F2845F" w14:textId="77777777" w:rsidR="00855899" w:rsidRPr="009A6C54" w:rsidRDefault="00855899" w:rsidP="00414165">
            <w:pPr>
              <w:pStyle w:val="TableText"/>
            </w:pPr>
            <w:r w:rsidRPr="009A6C54">
              <w:t>CN</w:t>
            </w:r>
          </w:p>
        </w:tc>
        <w:tc>
          <w:tcPr>
            <w:tcW w:w="0" w:type="auto"/>
          </w:tcPr>
          <w:p w14:paraId="26F28460" w14:textId="77777777" w:rsidR="00855899" w:rsidRPr="009A6C54" w:rsidRDefault="00855899" w:rsidP="00414165">
            <w:pPr>
              <w:pStyle w:val="TableText"/>
            </w:pPr>
          </w:p>
        </w:tc>
        <w:tc>
          <w:tcPr>
            <w:tcW w:w="0" w:type="auto"/>
          </w:tcPr>
          <w:p w14:paraId="26F28461" w14:textId="77777777" w:rsidR="00855899" w:rsidRPr="009A6C54" w:rsidRDefault="00855899" w:rsidP="00414165">
            <w:pPr>
              <w:pStyle w:val="TableText"/>
            </w:pPr>
          </w:p>
        </w:tc>
        <w:tc>
          <w:tcPr>
            <w:tcW w:w="0" w:type="auto"/>
          </w:tcPr>
          <w:p w14:paraId="26F28462" w14:textId="77777777" w:rsidR="00855899" w:rsidRPr="009A6C54" w:rsidRDefault="00855899" w:rsidP="00414165">
            <w:pPr>
              <w:pStyle w:val="TableText"/>
            </w:pPr>
          </w:p>
        </w:tc>
        <w:tc>
          <w:tcPr>
            <w:tcW w:w="0" w:type="auto"/>
          </w:tcPr>
          <w:p w14:paraId="26F28463" w14:textId="77777777" w:rsidR="00855899" w:rsidRPr="009A6C54" w:rsidRDefault="00855899" w:rsidP="00414165">
            <w:pPr>
              <w:pStyle w:val="TableText"/>
            </w:pPr>
            <w:r w:rsidRPr="009A6C54">
              <w:t>Diagnosing Clinician</w:t>
            </w:r>
          </w:p>
        </w:tc>
        <w:tc>
          <w:tcPr>
            <w:tcW w:w="0" w:type="auto"/>
          </w:tcPr>
          <w:p w14:paraId="26F28464" w14:textId="77777777" w:rsidR="00855899" w:rsidRPr="009A6C54" w:rsidRDefault="00855899" w:rsidP="00414165">
            <w:pPr>
              <w:pStyle w:val="TableText"/>
            </w:pPr>
            <w:r w:rsidRPr="009A6C54">
              <w:t>Not used</w:t>
            </w:r>
          </w:p>
        </w:tc>
      </w:tr>
    </w:tbl>
    <w:p w14:paraId="26F28466" w14:textId="77777777" w:rsidR="00855899" w:rsidRPr="009A6C54" w:rsidRDefault="00855899" w:rsidP="00855899">
      <w:pPr>
        <w:pStyle w:val="Heading3"/>
        <w:rPr>
          <w:lang w:val="en-US" w:eastAsia="en-US"/>
        </w:rPr>
      </w:pPr>
      <w:r w:rsidRPr="009A6C54">
        <w:rPr>
          <w:lang w:eastAsia="en-US"/>
        </w:rPr>
        <w:br w:type="page"/>
      </w:r>
      <w:bookmarkStart w:id="326" w:name="_Toc518911315"/>
      <w:r w:rsidRPr="009A6C54">
        <w:rPr>
          <w:caps/>
          <w:lang w:eastAsia="en-US"/>
        </w:rPr>
        <w:lastRenderedPageBreak/>
        <w:t xml:space="preserve">PR1 - </w:t>
      </w:r>
      <w:r w:rsidRPr="009A6C54">
        <w:rPr>
          <w:lang w:eastAsia="en-US"/>
        </w:rPr>
        <w:t>Procedure Information Segment</w:t>
      </w:r>
      <w:bookmarkEnd w:id="326"/>
    </w:p>
    <w:p w14:paraId="26F28467" w14:textId="0B2BCC31" w:rsidR="000E6F8B" w:rsidRPr="009A6C54" w:rsidRDefault="000E6F8B" w:rsidP="00741C15">
      <w:pPr>
        <w:pStyle w:val="Caption"/>
        <w:rPr>
          <w:lang w:val="en-US" w:eastAsia="en-US"/>
        </w:rPr>
      </w:pPr>
      <w:bookmarkStart w:id="327" w:name="_Toc517426456"/>
      <w:r w:rsidRPr="009A6C54">
        <w:t xml:space="preserve">Table </w:t>
      </w:r>
      <w:r w:rsidR="007E52CE">
        <w:fldChar w:fldCharType="begin"/>
      </w:r>
      <w:r w:rsidR="007E52CE">
        <w:instrText xml:space="preserve"> SEQ Table \* ARABIC </w:instrText>
      </w:r>
      <w:r w:rsidR="007E52CE">
        <w:fldChar w:fldCharType="separate"/>
      </w:r>
      <w:r w:rsidR="00D555E0">
        <w:rPr>
          <w:noProof/>
        </w:rPr>
        <w:t>52</w:t>
      </w:r>
      <w:r w:rsidR="007E52CE">
        <w:rPr>
          <w:noProof/>
        </w:rPr>
        <w:fldChar w:fldCharType="end"/>
      </w:r>
      <w:r w:rsidRPr="009A6C54">
        <w:rPr>
          <w:lang w:val="en-US"/>
        </w:rPr>
        <w:t>: Procedure Information Segment</w:t>
      </w:r>
      <w:bookmarkEnd w:id="3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81"/>
        <w:gridCol w:w="4067"/>
      </w:tblGrid>
      <w:tr w:rsidR="00855899" w:rsidRPr="009A6C54" w14:paraId="26F28470" w14:textId="77777777" w:rsidTr="00A77D27">
        <w:trPr>
          <w:tblHeader/>
        </w:trPr>
        <w:tc>
          <w:tcPr>
            <w:tcW w:w="0" w:type="auto"/>
            <w:shd w:val="clear" w:color="auto" w:fill="BFBFBF"/>
          </w:tcPr>
          <w:p w14:paraId="26F28468" w14:textId="77777777" w:rsidR="00855899" w:rsidRPr="009A6C54" w:rsidRDefault="00855899" w:rsidP="005E25E2">
            <w:pPr>
              <w:pStyle w:val="TableHeading"/>
            </w:pPr>
            <w:bookmarkStart w:id="328" w:name="ColumnTitle_51"/>
            <w:bookmarkEnd w:id="328"/>
            <w:r w:rsidRPr="009A6C54">
              <w:t>SEQ</w:t>
            </w:r>
          </w:p>
        </w:tc>
        <w:tc>
          <w:tcPr>
            <w:tcW w:w="0" w:type="auto"/>
            <w:shd w:val="clear" w:color="auto" w:fill="BFBFBF"/>
          </w:tcPr>
          <w:p w14:paraId="26F28469" w14:textId="77777777" w:rsidR="00855899" w:rsidRPr="009A6C54" w:rsidRDefault="00855899" w:rsidP="005E25E2">
            <w:pPr>
              <w:pStyle w:val="TableHeading"/>
            </w:pPr>
            <w:r w:rsidRPr="009A6C54">
              <w:t>LEN</w:t>
            </w:r>
          </w:p>
        </w:tc>
        <w:tc>
          <w:tcPr>
            <w:tcW w:w="0" w:type="auto"/>
            <w:shd w:val="clear" w:color="auto" w:fill="BFBFBF"/>
          </w:tcPr>
          <w:p w14:paraId="26F2846A" w14:textId="77777777" w:rsidR="00855899" w:rsidRPr="009A6C54" w:rsidRDefault="00855899" w:rsidP="005E25E2">
            <w:pPr>
              <w:pStyle w:val="TableHeading"/>
            </w:pPr>
            <w:r w:rsidRPr="009A6C54">
              <w:t>DT</w:t>
            </w:r>
          </w:p>
        </w:tc>
        <w:tc>
          <w:tcPr>
            <w:tcW w:w="0" w:type="auto"/>
            <w:shd w:val="clear" w:color="auto" w:fill="BFBFBF"/>
          </w:tcPr>
          <w:p w14:paraId="26F2846B" w14:textId="77777777" w:rsidR="00855899" w:rsidRPr="009A6C54" w:rsidRDefault="00855899" w:rsidP="005E25E2">
            <w:pPr>
              <w:pStyle w:val="TableHeading"/>
            </w:pPr>
            <w:r w:rsidRPr="009A6C54">
              <w:t>R/O</w:t>
            </w:r>
          </w:p>
        </w:tc>
        <w:tc>
          <w:tcPr>
            <w:tcW w:w="0" w:type="auto"/>
            <w:shd w:val="clear" w:color="auto" w:fill="BFBFBF"/>
          </w:tcPr>
          <w:p w14:paraId="26F2846C" w14:textId="77777777" w:rsidR="00855899" w:rsidRPr="009A6C54" w:rsidRDefault="00855899" w:rsidP="005E25E2">
            <w:pPr>
              <w:pStyle w:val="TableHeading"/>
            </w:pPr>
            <w:r w:rsidRPr="009A6C54">
              <w:t>RP/#</w:t>
            </w:r>
          </w:p>
        </w:tc>
        <w:tc>
          <w:tcPr>
            <w:tcW w:w="0" w:type="auto"/>
            <w:shd w:val="clear" w:color="auto" w:fill="BFBFBF"/>
          </w:tcPr>
          <w:p w14:paraId="26F2846D" w14:textId="77777777" w:rsidR="00855899" w:rsidRPr="009A6C54" w:rsidRDefault="00855899" w:rsidP="005E25E2">
            <w:pPr>
              <w:pStyle w:val="TableHeading"/>
            </w:pPr>
            <w:r w:rsidRPr="009A6C54">
              <w:t>TBL#</w:t>
            </w:r>
          </w:p>
        </w:tc>
        <w:tc>
          <w:tcPr>
            <w:tcW w:w="0" w:type="auto"/>
            <w:shd w:val="clear" w:color="auto" w:fill="BFBFBF"/>
          </w:tcPr>
          <w:p w14:paraId="26F2846E" w14:textId="77777777" w:rsidR="00855899" w:rsidRPr="009A6C54" w:rsidRDefault="00855899" w:rsidP="005E25E2">
            <w:pPr>
              <w:pStyle w:val="TableHeading"/>
            </w:pPr>
            <w:r w:rsidRPr="009A6C54">
              <w:t>ELEMENT NAME</w:t>
            </w:r>
          </w:p>
        </w:tc>
        <w:tc>
          <w:tcPr>
            <w:tcW w:w="0" w:type="auto"/>
            <w:shd w:val="clear" w:color="auto" w:fill="BFBFBF"/>
          </w:tcPr>
          <w:p w14:paraId="26F2846F" w14:textId="77777777" w:rsidR="00855899" w:rsidRPr="009A6C54" w:rsidRDefault="00855899" w:rsidP="005E25E2">
            <w:pPr>
              <w:pStyle w:val="TableHeading"/>
            </w:pPr>
            <w:r w:rsidRPr="009A6C54">
              <w:t>V</w:t>
            </w:r>
            <w:r w:rsidRPr="009A6C54">
              <w:rPr>
                <w:i/>
              </w:rPr>
              <w:t>IST</w:t>
            </w:r>
            <w:r w:rsidRPr="009A6C54">
              <w:t>A DESCRIPTION</w:t>
            </w:r>
          </w:p>
        </w:tc>
      </w:tr>
      <w:tr w:rsidR="00855899" w:rsidRPr="009A6C54" w14:paraId="26F28479" w14:textId="77777777" w:rsidTr="00A77D27">
        <w:tc>
          <w:tcPr>
            <w:tcW w:w="0" w:type="auto"/>
          </w:tcPr>
          <w:p w14:paraId="26F28471" w14:textId="77777777" w:rsidR="00855899" w:rsidRPr="009A6C54" w:rsidRDefault="00855899" w:rsidP="005E25E2">
            <w:pPr>
              <w:pStyle w:val="TableText"/>
              <w:rPr>
                <w:kern w:val="16"/>
              </w:rPr>
            </w:pPr>
            <w:r w:rsidRPr="009A6C54">
              <w:rPr>
                <w:kern w:val="16"/>
              </w:rPr>
              <w:t>1</w:t>
            </w:r>
          </w:p>
        </w:tc>
        <w:tc>
          <w:tcPr>
            <w:tcW w:w="0" w:type="auto"/>
          </w:tcPr>
          <w:p w14:paraId="26F28472" w14:textId="77777777" w:rsidR="00855899" w:rsidRPr="009A6C54" w:rsidRDefault="00855899" w:rsidP="005E25E2">
            <w:pPr>
              <w:pStyle w:val="TableText"/>
              <w:rPr>
                <w:kern w:val="16"/>
              </w:rPr>
            </w:pPr>
            <w:r w:rsidRPr="009A6C54">
              <w:rPr>
                <w:kern w:val="16"/>
              </w:rPr>
              <w:t>4</w:t>
            </w:r>
          </w:p>
        </w:tc>
        <w:tc>
          <w:tcPr>
            <w:tcW w:w="0" w:type="auto"/>
          </w:tcPr>
          <w:p w14:paraId="26F28473" w14:textId="77777777" w:rsidR="00855899" w:rsidRPr="009A6C54" w:rsidRDefault="00855899" w:rsidP="005E25E2">
            <w:pPr>
              <w:pStyle w:val="TableText"/>
              <w:rPr>
                <w:kern w:val="16"/>
              </w:rPr>
            </w:pPr>
            <w:r w:rsidRPr="009A6C54">
              <w:rPr>
                <w:kern w:val="16"/>
              </w:rPr>
              <w:t>SI</w:t>
            </w:r>
          </w:p>
        </w:tc>
        <w:tc>
          <w:tcPr>
            <w:tcW w:w="0" w:type="auto"/>
          </w:tcPr>
          <w:p w14:paraId="26F28474" w14:textId="77777777" w:rsidR="00855899" w:rsidRPr="009A6C54" w:rsidRDefault="00855899" w:rsidP="005E25E2">
            <w:pPr>
              <w:pStyle w:val="TableText"/>
              <w:rPr>
                <w:kern w:val="16"/>
              </w:rPr>
            </w:pPr>
            <w:r w:rsidRPr="009A6C54">
              <w:rPr>
                <w:kern w:val="16"/>
              </w:rPr>
              <w:t>R</w:t>
            </w:r>
          </w:p>
        </w:tc>
        <w:tc>
          <w:tcPr>
            <w:tcW w:w="0" w:type="auto"/>
          </w:tcPr>
          <w:p w14:paraId="26F28475" w14:textId="77777777" w:rsidR="00855899" w:rsidRPr="009A6C54" w:rsidRDefault="00855899" w:rsidP="005E25E2">
            <w:pPr>
              <w:pStyle w:val="TableText"/>
              <w:rPr>
                <w:kern w:val="16"/>
              </w:rPr>
            </w:pPr>
          </w:p>
        </w:tc>
        <w:tc>
          <w:tcPr>
            <w:tcW w:w="0" w:type="auto"/>
          </w:tcPr>
          <w:p w14:paraId="26F28476" w14:textId="77777777" w:rsidR="00855899" w:rsidRPr="009A6C54" w:rsidRDefault="00855899" w:rsidP="005E25E2">
            <w:pPr>
              <w:pStyle w:val="TableText"/>
              <w:rPr>
                <w:kern w:val="16"/>
              </w:rPr>
            </w:pPr>
          </w:p>
        </w:tc>
        <w:tc>
          <w:tcPr>
            <w:tcW w:w="0" w:type="auto"/>
          </w:tcPr>
          <w:p w14:paraId="26F28477" w14:textId="77777777" w:rsidR="00855899" w:rsidRPr="009A6C54" w:rsidRDefault="00855899" w:rsidP="005E25E2">
            <w:pPr>
              <w:pStyle w:val="TableText"/>
              <w:rPr>
                <w:kern w:val="16"/>
              </w:rPr>
            </w:pPr>
            <w:r w:rsidRPr="009A6C54">
              <w:rPr>
                <w:kern w:val="16"/>
              </w:rPr>
              <w:t>Set ID - Procedure</w:t>
            </w:r>
          </w:p>
        </w:tc>
        <w:tc>
          <w:tcPr>
            <w:tcW w:w="0" w:type="auto"/>
          </w:tcPr>
          <w:p w14:paraId="26F28478" w14:textId="77777777" w:rsidR="00855899" w:rsidRPr="009A6C54" w:rsidRDefault="00855899" w:rsidP="005E25E2">
            <w:pPr>
              <w:pStyle w:val="TableText"/>
              <w:rPr>
                <w:kern w:val="16"/>
              </w:rPr>
            </w:pPr>
            <w:r w:rsidRPr="009A6C54">
              <w:rPr>
                <w:kern w:val="16"/>
              </w:rPr>
              <w:t>Sequential Number</w:t>
            </w:r>
          </w:p>
        </w:tc>
      </w:tr>
      <w:tr w:rsidR="00855899" w:rsidRPr="009A6C54" w14:paraId="26F28482" w14:textId="77777777" w:rsidTr="00A77D27">
        <w:tc>
          <w:tcPr>
            <w:tcW w:w="0" w:type="auto"/>
          </w:tcPr>
          <w:p w14:paraId="26F2847A" w14:textId="77777777" w:rsidR="00855899" w:rsidRPr="009A6C54" w:rsidRDefault="00855899" w:rsidP="005E25E2">
            <w:pPr>
              <w:pStyle w:val="TableText"/>
              <w:rPr>
                <w:kern w:val="16"/>
              </w:rPr>
            </w:pPr>
            <w:r w:rsidRPr="009A6C54">
              <w:rPr>
                <w:kern w:val="16"/>
              </w:rPr>
              <w:t>2</w:t>
            </w:r>
          </w:p>
        </w:tc>
        <w:tc>
          <w:tcPr>
            <w:tcW w:w="0" w:type="auto"/>
          </w:tcPr>
          <w:p w14:paraId="26F2847B" w14:textId="77777777" w:rsidR="00855899" w:rsidRPr="009A6C54" w:rsidRDefault="00855899" w:rsidP="005E25E2">
            <w:pPr>
              <w:pStyle w:val="TableText"/>
              <w:rPr>
                <w:kern w:val="16"/>
              </w:rPr>
            </w:pPr>
            <w:r w:rsidRPr="009A6C54">
              <w:rPr>
                <w:kern w:val="16"/>
              </w:rPr>
              <w:t>2</w:t>
            </w:r>
          </w:p>
        </w:tc>
        <w:tc>
          <w:tcPr>
            <w:tcW w:w="0" w:type="auto"/>
          </w:tcPr>
          <w:p w14:paraId="26F2847C" w14:textId="77777777" w:rsidR="00855899" w:rsidRPr="009A6C54" w:rsidRDefault="00855899" w:rsidP="005E25E2">
            <w:pPr>
              <w:pStyle w:val="TableText"/>
              <w:rPr>
                <w:kern w:val="16"/>
              </w:rPr>
            </w:pPr>
            <w:r w:rsidRPr="009A6C54">
              <w:rPr>
                <w:kern w:val="16"/>
              </w:rPr>
              <w:t>ID</w:t>
            </w:r>
          </w:p>
        </w:tc>
        <w:tc>
          <w:tcPr>
            <w:tcW w:w="0" w:type="auto"/>
          </w:tcPr>
          <w:p w14:paraId="26F2847D" w14:textId="77777777" w:rsidR="00855899" w:rsidRPr="009A6C54" w:rsidRDefault="00855899" w:rsidP="005E25E2">
            <w:pPr>
              <w:pStyle w:val="TableText"/>
              <w:rPr>
                <w:kern w:val="16"/>
              </w:rPr>
            </w:pPr>
            <w:r w:rsidRPr="009A6C54">
              <w:rPr>
                <w:kern w:val="16"/>
              </w:rPr>
              <w:t>R</w:t>
            </w:r>
          </w:p>
        </w:tc>
        <w:tc>
          <w:tcPr>
            <w:tcW w:w="0" w:type="auto"/>
          </w:tcPr>
          <w:p w14:paraId="26F2847E" w14:textId="77777777" w:rsidR="00855899" w:rsidRPr="009A6C54" w:rsidRDefault="00855899" w:rsidP="005E25E2">
            <w:pPr>
              <w:pStyle w:val="TableText"/>
              <w:rPr>
                <w:kern w:val="16"/>
              </w:rPr>
            </w:pPr>
          </w:p>
        </w:tc>
        <w:tc>
          <w:tcPr>
            <w:tcW w:w="0" w:type="auto"/>
          </w:tcPr>
          <w:p w14:paraId="26F2847F" w14:textId="77777777" w:rsidR="00855899" w:rsidRPr="009A6C54" w:rsidRDefault="00855899" w:rsidP="005E25E2">
            <w:pPr>
              <w:pStyle w:val="TableText"/>
              <w:rPr>
                <w:kern w:val="16"/>
              </w:rPr>
            </w:pPr>
            <w:r w:rsidRPr="009A6C54">
              <w:rPr>
                <w:kern w:val="16"/>
              </w:rPr>
              <w:t>0089</w:t>
            </w:r>
          </w:p>
        </w:tc>
        <w:tc>
          <w:tcPr>
            <w:tcW w:w="0" w:type="auto"/>
          </w:tcPr>
          <w:p w14:paraId="26F28480" w14:textId="77777777" w:rsidR="00855899" w:rsidRPr="009A6C54" w:rsidRDefault="00855899" w:rsidP="005E25E2">
            <w:pPr>
              <w:pStyle w:val="TableText"/>
              <w:rPr>
                <w:kern w:val="16"/>
              </w:rPr>
            </w:pPr>
            <w:r w:rsidRPr="009A6C54">
              <w:rPr>
                <w:kern w:val="16"/>
              </w:rPr>
              <w:t>Procedure Coding Method</w:t>
            </w:r>
          </w:p>
        </w:tc>
        <w:tc>
          <w:tcPr>
            <w:tcW w:w="0" w:type="auto"/>
          </w:tcPr>
          <w:p w14:paraId="26F28481" w14:textId="77777777" w:rsidR="00855899" w:rsidRPr="009A6C54" w:rsidRDefault="00855899" w:rsidP="005E25E2">
            <w:pPr>
              <w:pStyle w:val="TableText"/>
              <w:rPr>
                <w:kern w:val="16"/>
              </w:rPr>
            </w:pPr>
            <w:r w:rsidRPr="009A6C54">
              <w:rPr>
                <w:kern w:val="16"/>
              </w:rPr>
              <w:t>Not used</w:t>
            </w:r>
          </w:p>
        </w:tc>
      </w:tr>
      <w:tr w:rsidR="00855899" w:rsidRPr="009A6C54" w14:paraId="26F2848F" w14:textId="77777777" w:rsidTr="00A77D27">
        <w:tc>
          <w:tcPr>
            <w:tcW w:w="0" w:type="auto"/>
          </w:tcPr>
          <w:p w14:paraId="26F28483" w14:textId="77777777" w:rsidR="00855899" w:rsidRPr="009A6C54" w:rsidRDefault="00855899" w:rsidP="005E25E2">
            <w:pPr>
              <w:pStyle w:val="TableText"/>
              <w:rPr>
                <w:kern w:val="16"/>
              </w:rPr>
            </w:pPr>
            <w:r w:rsidRPr="009A6C54">
              <w:rPr>
                <w:kern w:val="16"/>
              </w:rPr>
              <w:t>3</w:t>
            </w:r>
          </w:p>
        </w:tc>
        <w:tc>
          <w:tcPr>
            <w:tcW w:w="0" w:type="auto"/>
          </w:tcPr>
          <w:p w14:paraId="26F28484" w14:textId="77777777" w:rsidR="00855899" w:rsidRPr="009A6C54" w:rsidRDefault="00855899" w:rsidP="005E25E2">
            <w:pPr>
              <w:pStyle w:val="TableText"/>
              <w:rPr>
                <w:kern w:val="16"/>
              </w:rPr>
            </w:pPr>
            <w:r w:rsidRPr="009A6C54">
              <w:rPr>
                <w:kern w:val="16"/>
              </w:rPr>
              <w:t>80</w:t>
            </w:r>
          </w:p>
        </w:tc>
        <w:tc>
          <w:tcPr>
            <w:tcW w:w="0" w:type="auto"/>
          </w:tcPr>
          <w:p w14:paraId="26F28485" w14:textId="77777777" w:rsidR="00855899" w:rsidRPr="009A6C54" w:rsidRDefault="00855899" w:rsidP="005E25E2">
            <w:pPr>
              <w:pStyle w:val="TableText"/>
              <w:rPr>
                <w:kern w:val="16"/>
              </w:rPr>
            </w:pPr>
            <w:r w:rsidRPr="009A6C54">
              <w:rPr>
                <w:kern w:val="16"/>
              </w:rPr>
              <w:t>CE</w:t>
            </w:r>
          </w:p>
        </w:tc>
        <w:tc>
          <w:tcPr>
            <w:tcW w:w="0" w:type="auto"/>
          </w:tcPr>
          <w:p w14:paraId="26F28486" w14:textId="77777777" w:rsidR="00855899" w:rsidRPr="009A6C54" w:rsidRDefault="00855899" w:rsidP="005E25E2">
            <w:pPr>
              <w:pStyle w:val="TableText"/>
              <w:rPr>
                <w:kern w:val="16"/>
              </w:rPr>
            </w:pPr>
            <w:r w:rsidRPr="009A6C54">
              <w:rPr>
                <w:kern w:val="16"/>
              </w:rPr>
              <w:t>R</w:t>
            </w:r>
          </w:p>
        </w:tc>
        <w:tc>
          <w:tcPr>
            <w:tcW w:w="0" w:type="auto"/>
          </w:tcPr>
          <w:p w14:paraId="26F28487" w14:textId="77777777" w:rsidR="00855899" w:rsidRPr="009A6C54" w:rsidRDefault="00855899" w:rsidP="005E25E2">
            <w:pPr>
              <w:pStyle w:val="TableText"/>
              <w:rPr>
                <w:kern w:val="16"/>
              </w:rPr>
            </w:pPr>
          </w:p>
        </w:tc>
        <w:tc>
          <w:tcPr>
            <w:tcW w:w="0" w:type="auto"/>
          </w:tcPr>
          <w:p w14:paraId="26F28488" w14:textId="77777777" w:rsidR="00855899" w:rsidRPr="009A6C54" w:rsidRDefault="00855899" w:rsidP="005E25E2">
            <w:pPr>
              <w:pStyle w:val="TableText"/>
              <w:rPr>
                <w:kern w:val="16"/>
              </w:rPr>
            </w:pPr>
            <w:r w:rsidRPr="009A6C54">
              <w:rPr>
                <w:kern w:val="16"/>
              </w:rPr>
              <w:t>0088</w:t>
            </w:r>
          </w:p>
        </w:tc>
        <w:tc>
          <w:tcPr>
            <w:tcW w:w="0" w:type="auto"/>
          </w:tcPr>
          <w:p w14:paraId="26F28489" w14:textId="77777777" w:rsidR="00855899" w:rsidRPr="009A6C54" w:rsidRDefault="00855899" w:rsidP="005E25E2">
            <w:pPr>
              <w:pStyle w:val="TableText"/>
              <w:rPr>
                <w:kern w:val="16"/>
              </w:rPr>
            </w:pPr>
            <w:r w:rsidRPr="009A6C54">
              <w:rPr>
                <w:kern w:val="16"/>
              </w:rPr>
              <w:t>Procedure Code</w:t>
            </w:r>
          </w:p>
        </w:tc>
        <w:tc>
          <w:tcPr>
            <w:tcW w:w="0" w:type="auto"/>
          </w:tcPr>
          <w:p w14:paraId="26F2848A" w14:textId="77777777" w:rsidR="00855899" w:rsidRPr="009A6C54" w:rsidRDefault="00855899" w:rsidP="005E25E2">
            <w:pPr>
              <w:pStyle w:val="TableText"/>
            </w:pPr>
            <w:r w:rsidRPr="009A6C54">
              <w:t>3 Components:</w:t>
            </w:r>
          </w:p>
          <w:p w14:paraId="26F2848B" w14:textId="77777777" w:rsidR="00855899" w:rsidRPr="009A6C54" w:rsidRDefault="00855899" w:rsidP="005E25E2">
            <w:pPr>
              <w:pStyle w:val="TableText"/>
            </w:pPr>
            <w:r w:rsidRPr="009A6C54">
              <w:t>1. Procedure Code</w:t>
            </w:r>
          </w:p>
          <w:p w14:paraId="26F2848C" w14:textId="77777777" w:rsidR="00855899" w:rsidRPr="009A6C54" w:rsidRDefault="00855899" w:rsidP="005E25E2">
            <w:pPr>
              <w:pStyle w:val="TableText"/>
            </w:pPr>
            <w:r w:rsidRPr="009A6C54">
              <w:t>2. Corresponding procedure description from CPT file (#81)</w:t>
            </w:r>
          </w:p>
          <w:p w14:paraId="26F2848D" w14:textId="77777777" w:rsidR="00855899" w:rsidRPr="009A6C54" w:rsidRDefault="00855899" w:rsidP="005E25E2">
            <w:pPr>
              <w:pStyle w:val="TableText"/>
            </w:pPr>
            <w:r w:rsidRPr="009A6C54">
              <w:t xml:space="preserve">3. Coding Method (this will always be </w:t>
            </w:r>
            <w:r w:rsidRPr="009A6C54">
              <w:rPr>
                <w:bCs/>
              </w:rPr>
              <w:t>C4</w:t>
            </w:r>
            <w:r w:rsidRPr="009A6C54">
              <w:t>)</w:t>
            </w:r>
          </w:p>
          <w:p w14:paraId="26F2848E" w14:textId="77777777"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14:paraId="26F28498" w14:textId="77777777" w:rsidTr="00A77D27">
        <w:tc>
          <w:tcPr>
            <w:tcW w:w="0" w:type="auto"/>
          </w:tcPr>
          <w:p w14:paraId="26F28490" w14:textId="77777777" w:rsidR="00855899" w:rsidRPr="009A6C54" w:rsidRDefault="00855899" w:rsidP="005E25E2">
            <w:pPr>
              <w:pStyle w:val="TableText"/>
              <w:rPr>
                <w:kern w:val="16"/>
              </w:rPr>
            </w:pPr>
            <w:r w:rsidRPr="009A6C54">
              <w:rPr>
                <w:kern w:val="16"/>
              </w:rPr>
              <w:t>4</w:t>
            </w:r>
          </w:p>
        </w:tc>
        <w:tc>
          <w:tcPr>
            <w:tcW w:w="0" w:type="auto"/>
          </w:tcPr>
          <w:p w14:paraId="26F28491" w14:textId="77777777" w:rsidR="00855899" w:rsidRPr="009A6C54" w:rsidRDefault="00855899" w:rsidP="005E25E2">
            <w:pPr>
              <w:pStyle w:val="TableText"/>
              <w:rPr>
                <w:kern w:val="16"/>
              </w:rPr>
            </w:pPr>
            <w:r w:rsidRPr="009A6C54">
              <w:rPr>
                <w:kern w:val="16"/>
              </w:rPr>
              <w:t>40</w:t>
            </w:r>
          </w:p>
        </w:tc>
        <w:tc>
          <w:tcPr>
            <w:tcW w:w="0" w:type="auto"/>
          </w:tcPr>
          <w:p w14:paraId="26F28492" w14:textId="77777777" w:rsidR="00855899" w:rsidRPr="009A6C54" w:rsidRDefault="00855899" w:rsidP="005E25E2">
            <w:pPr>
              <w:pStyle w:val="TableText"/>
              <w:rPr>
                <w:kern w:val="16"/>
              </w:rPr>
            </w:pPr>
            <w:r w:rsidRPr="009A6C54">
              <w:rPr>
                <w:kern w:val="16"/>
              </w:rPr>
              <w:t>ST</w:t>
            </w:r>
          </w:p>
        </w:tc>
        <w:tc>
          <w:tcPr>
            <w:tcW w:w="0" w:type="auto"/>
          </w:tcPr>
          <w:p w14:paraId="26F28493" w14:textId="77777777" w:rsidR="00855899" w:rsidRPr="009A6C54" w:rsidRDefault="00855899" w:rsidP="005E25E2">
            <w:pPr>
              <w:pStyle w:val="TableText"/>
              <w:rPr>
                <w:kern w:val="16"/>
              </w:rPr>
            </w:pPr>
          </w:p>
        </w:tc>
        <w:tc>
          <w:tcPr>
            <w:tcW w:w="0" w:type="auto"/>
          </w:tcPr>
          <w:p w14:paraId="26F28494" w14:textId="77777777" w:rsidR="00855899" w:rsidRPr="009A6C54" w:rsidRDefault="00855899" w:rsidP="005E25E2">
            <w:pPr>
              <w:pStyle w:val="TableText"/>
              <w:rPr>
                <w:kern w:val="16"/>
              </w:rPr>
            </w:pPr>
          </w:p>
        </w:tc>
        <w:tc>
          <w:tcPr>
            <w:tcW w:w="0" w:type="auto"/>
          </w:tcPr>
          <w:p w14:paraId="26F28495" w14:textId="77777777" w:rsidR="00855899" w:rsidRPr="009A6C54" w:rsidRDefault="00855899" w:rsidP="005E25E2">
            <w:pPr>
              <w:pStyle w:val="TableText"/>
              <w:rPr>
                <w:kern w:val="16"/>
              </w:rPr>
            </w:pPr>
          </w:p>
        </w:tc>
        <w:tc>
          <w:tcPr>
            <w:tcW w:w="0" w:type="auto"/>
          </w:tcPr>
          <w:p w14:paraId="26F28496" w14:textId="77777777" w:rsidR="00855899" w:rsidRPr="009A6C54" w:rsidRDefault="00855899" w:rsidP="005E25E2">
            <w:pPr>
              <w:pStyle w:val="TableText"/>
              <w:rPr>
                <w:kern w:val="16"/>
              </w:rPr>
            </w:pPr>
            <w:r w:rsidRPr="009A6C54">
              <w:rPr>
                <w:kern w:val="16"/>
              </w:rPr>
              <w:t>Procedure Description</w:t>
            </w:r>
          </w:p>
        </w:tc>
        <w:tc>
          <w:tcPr>
            <w:tcW w:w="0" w:type="auto"/>
          </w:tcPr>
          <w:p w14:paraId="26F28497" w14:textId="77777777" w:rsidR="00855899" w:rsidRPr="009A6C54" w:rsidRDefault="00855899" w:rsidP="005E25E2">
            <w:pPr>
              <w:pStyle w:val="TableText"/>
              <w:rPr>
                <w:kern w:val="16"/>
              </w:rPr>
            </w:pPr>
            <w:r w:rsidRPr="009A6C54">
              <w:rPr>
                <w:kern w:val="16"/>
              </w:rPr>
              <w:t>Not used</w:t>
            </w:r>
          </w:p>
        </w:tc>
      </w:tr>
      <w:tr w:rsidR="00855899" w:rsidRPr="009A6C54" w14:paraId="26F284A1" w14:textId="77777777" w:rsidTr="00A77D27">
        <w:tc>
          <w:tcPr>
            <w:tcW w:w="0" w:type="auto"/>
          </w:tcPr>
          <w:p w14:paraId="26F28499" w14:textId="77777777" w:rsidR="00855899" w:rsidRPr="009A6C54" w:rsidRDefault="00855899" w:rsidP="005E25E2">
            <w:pPr>
              <w:pStyle w:val="TableText"/>
              <w:rPr>
                <w:kern w:val="16"/>
              </w:rPr>
            </w:pPr>
            <w:r w:rsidRPr="009A6C54">
              <w:rPr>
                <w:kern w:val="16"/>
              </w:rPr>
              <w:t>5</w:t>
            </w:r>
          </w:p>
        </w:tc>
        <w:tc>
          <w:tcPr>
            <w:tcW w:w="0" w:type="auto"/>
          </w:tcPr>
          <w:p w14:paraId="26F2849A" w14:textId="77777777" w:rsidR="00855899" w:rsidRPr="009A6C54" w:rsidRDefault="00855899" w:rsidP="005E25E2">
            <w:pPr>
              <w:pStyle w:val="TableText"/>
              <w:rPr>
                <w:kern w:val="16"/>
              </w:rPr>
            </w:pPr>
            <w:r w:rsidRPr="009A6C54">
              <w:rPr>
                <w:kern w:val="16"/>
              </w:rPr>
              <w:t>26</w:t>
            </w:r>
          </w:p>
        </w:tc>
        <w:tc>
          <w:tcPr>
            <w:tcW w:w="0" w:type="auto"/>
          </w:tcPr>
          <w:p w14:paraId="26F2849B" w14:textId="77777777" w:rsidR="00855899" w:rsidRPr="009A6C54" w:rsidRDefault="00855899" w:rsidP="005E25E2">
            <w:pPr>
              <w:pStyle w:val="TableText"/>
              <w:rPr>
                <w:kern w:val="16"/>
              </w:rPr>
            </w:pPr>
            <w:r w:rsidRPr="009A6C54">
              <w:rPr>
                <w:kern w:val="16"/>
              </w:rPr>
              <w:t>TS</w:t>
            </w:r>
          </w:p>
        </w:tc>
        <w:tc>
          <w:tcPr>
            <w:tcW w:w="0" w:type="auto"/>
          </w:tcPr>
          <w:p w14:paraId="26F2849C" w14:textId="77777777" w:rsidR="00855899" w:rsidRPr="009A6C54" w:rsidRDefault="00855899" w:rsidP="005E25E2">
            <w:pPr>
              <w:pStyle w:val="TableText"/>
              <w:rPr>
                <w:kern w:val="16"/>
              </w:rPr>
            </w:pPr>
          </w:p>
        </w:tc>
        <w:tc>
          <w:tcPr>
            <w:tcW w:w="0" w:type="auto"/>
          </w:tcPr>
          <w:p w14:paraId="26F2849D" w14:textId="77777777" w:rsidR="00855899" w:rsidRPr="009A6C54" w:rsidRDefault="00855899" w:rsidP="005E25E2">
            <w:pPr>
              <w:pStyle w:val="TableText"/>
              <w:rPr>
                <w:kern w:val="16"/>
              </w:rPr>
            </w:pPr>
          </w:p>
        </w:tc>
        <w:tc>
          <w:tcPr>
            <w:tcW w:w="0" w:type="auto"/>
          </w:tcPr>
          <w:p w14:paraId="26F2849E" w14:textId="77777777" w:rsidR="00855899" w:rsidRPr="009A6C54" w:rsidRDefault="00855899" w:rsidP="005E25E2">
            <w:pPr>
              <w:pStyle w:val="TableText"/>
              <w:rPr>
                <w:kern w:val="16"/>
              </w:rPr>
            </w:pPr>
          </w:p>
        </w:tc>
        <w:tc>
          <w:tcPr>
            <w:tcW w:w="0" w:type="auto"/>
          </w:tcPr>
          <w:p w14:paraId="26F2849F" w14:textId="77777777" w:rsidR="00855899" w:rsidRPr="009A6C54" w:rsidRDefault="00855899" w:rsidP="005E25E2">
            <w:pPr>
              <w:pStyle w:val="TableText"/>
              <w:rPr>
                <w:kern w:val="16"/>
              </w:rPr>
            </w:pPr>
            <w:r w:rsidRPr="009A6C54">
              <w:rPr>
                <w:kern w:val="16"/>
              </w:rPr>
              <w:t>Procedure Date/Time</w:t>
            </w:r>
          </w:p>
        </w:tc>
        <w:tc>
          <w:tcPr>
            <w:tcW w:w="0" w:type="auto"/>
          </w:tcPr>
          <w:p w14:paraId="26F284A0" w14:textId="77777777" w:rsidR="00855899" w:rsidRPr="009A6C54" w:rsidRDefault="00855899" w:rsidP="005E25E2">
            <w:pPr>
              <w:pStyle w:val="TableText"/>
              <w:rPr>
                <w:kern w:val="16"/>
              </w:rPr>
            </w:pPr>
            <w:r w:rsidRPr="009A6C54">
              <w:rPr>
                <w:kern w:val="16"/>
              </w:rPr>
              <w:t>Not used</w:t>
            </w:r>
          </w:p>
        </w:tc>
      </w:tr>
      <w:tr w:rsidR="00855899" w:rsidRPr="009A6C54" w14:paraId="26F284AA" w14:textId="77777777" w:rsidTr="00A77D27">
        <w:tc>
          <w:tcPr>
            <w:tcW w:w="0" w:type="auto"/>
          </w:tcPr>
          <w:p w14:paraId="26F284A2" w14:textId="77777777" w:rsidR="00855899" w:rsidRPr="009A6C54" w:rsidRDefault="00855899" w:rsidP="005E25E2">
            <w:pPr>
              <w:pStyle w:val="TableText"/>
              <w:rPr>
                <w:kern w:val="16"/>
              </w:rPr>
            </w:pPr>
            <w:r w:rsidRPr="009A6C54">
              <w:rPr>
                <w:kern w:val="16"/>
              </w:rPr>
              <w:t>6</w:t>
            </w:r>
          </w:p>
        </w:tc>
        <w:tc>
          <w:tcPr>
            <w:tcW w:w="0" w:type="auto"/>
          </w:tcPr>
          <w:p w14:paraId="26F284A3" w14:textId="77777777" w:rsidR="00855899" w:rsidRPr="009A6C54" w:rsidRDefault="00855899" w:rsidP="005E25E2">
            <w:pPr>
              <w:pStyle w:val="TableText"/>
              <w:rPr>
                <w:kern w:val="16"/>
              </w:rPr>
            </w:pPr>
            <w:r w:rsidRPr="009A6C54">
              <w:rPr>
                <w:kern w:val="16"/>
              </w:rPr>
              <w:t>2</w:t>
            </w:r>
          </w:p>
        </w:tc>
        <w:tc>
          <w:tcPr>
            <w:tcW w:w="0" w:type="auto"/>
          </w:tcPr>
          <w:p w14:paraId="26F284A4" w14:textId="77777777" w:rsidR="00855899" w:rsidRPr="009A6C54" w:rsidRDefault="00855899" w:rsidP="005E25E2">
            <w:pPr>
              <w:pStyle w:val="TableText"/>
              <w:rPr>
                <w:kern w:val="16"/>
              </w:rPr>
            </w:pPr>
            <w:r w:rsidRPr="009A6C54">
              <w:rPr>
                <w:kern w:val="16"/>
              </w:rPr>
              <w:t>ID</w:t>
            </w:r>
          </w:p>
        </w:tc>
        <w:tc>
          <w:tcPr>
            <w:tcW w:w="0" w:type="auto"/>
          </w:tcPr>
          <w:p w14:paraId="26F284A5" w14:textId="77777777" w:rsidR="00855899" w:rsidRPr="009A6C54" w:rsidRDefault="00855899" w:rsidP="005E25E2">
            <w:pPr>
              <w:pStyle w:val="TableText"/>
              <w:rPr>
                <w:kern w:val="16"/>
              </w:rPr>
            </w:pPr>
          </w:p>
        </w:tc>
        <w:tc>
          <w:tcPr>
            <w:tcW w:w="0" w:type="auto"/>
          </w:tcPr>
          <w:p w14:paraId="26F284A6" w14:textId="77777777" w:rsidR="00855899" w:rsidRPr="009A6C54" w:rsidRDefault="00855899" w:rsidP="005E25E2">
            <w:pPr>
              <w:pStyle w:val="TableText"/>
              <w:rPr>
                <w:kern w:val="16"/>
              </w:rPr>
            </w:pPr>
          </w:p>
        </w:tc>
        <w:tc>
          <w:tcPr>
            <w:tcW w:w="0" w:type="auto"/>
          </w:tcPr>
          <w:p w14:paraId="26F284A7" w14:textId="77777777" w:rsidR="00855899" w:rsidRPr="009A6C54" w:rsidRDefault="00855899" w:rsidP="005E25E2">
            <w:pPr>
              <w:pStyle w:val="TableText"/>
              <w:rPr>
                <w:kern w:val="16"/>
              </w:rPr>
            </w:pPr>
            <w:r w:rsidRPr="009A6C54">
              <w:rPr>
                <w:kern w:val="16"/>
              </w:rPr>
              <w:t>0090</w:t>
            </w:r>
          </w:p>
        </w:tc>
        <w:tc>
          <w:tcPr>
            <w:tcW w:w="0" w:type="auto"/>
          </w:tcPr>
          <w:p w14:paraId="26F284A8" w14:textId="77777777" w:rsidR="00855899" w:rsidRPr="009A6C54" w:rsidRDefault="00855899" w:rsidP="005E25E2">
            <w:pPr>
              <w:pStyle w:val="TableText"/>
              <w:rPr>
                <w:kern w:val="16"/>
              </w:rPr>
            </w:pPr>
            <w:r w:rsidRPr="009A6C54">
              <w:rPr>
                <w:kern w:val="16"/>
              </w:rPr>
              <w:t>Procedure Type</w:t>
            </w:r>
          </w:p>
        </w:tc>
        <w:tc>
          <w:tcPr>
            <w:tcW w:w="0" w:type="auto"/>
          </w:tcPr>
          <w:p w14:paraId="26F284A9" w14:textId="77777777" w:rsidR="00855899" w:rsidRPr="009A6C54" w:rsidRDefault="00855899" w:rsidP="005E25E2">
            <w:pPr>
              <w:pStyle w:val="TableText"/>
              <w:rPr>
                <w:kern w:val="16"/>
              </w:rPr>
            </w:pPr>
            <w:r w:rsidRPr="009A6C54">
              <w:rPr>
                <w:kern w:val="16"/>
              </w:rPr>
              <w:t>Not used</w:t>
            </w:r>
          </w:p>
        </w:tc>
      </w:tr>
      <w:tr w:rsidR="00855899" w:rsidRPr="009A6C54" w14:paraId="26F284B3" w14:textId="77777777" w:rsidTr="00A77D27">
        <w:tc>
          <w:tcPr>
            <w:tcW w:w="0" w:type="auto"/>
          </w:tcPr>
          <w:p w14:paraId="26F284AB" w14:textId="77777777" w:rsidR="00855899" w:rsidRPr="009A6C54" w:rsidRDefault="00855899" w:rsidP="005E25E2">
            <w:pPr>
              <w:pStyle w:val="TableText"/>
              <w:rPr>
                <w:kern w:val="16"/>
              </w:rPr>
            </w:pPr>
            <w:r w:rsidRPr="009A6C54">
              <w:rPr>
                <w:kern w:val="16"/>
              </w:rPr>
              <w:t>7</w:t>
            </w:r>
          </w:p>
        </w:tc>
        <w:tc>
          <w:tcPr>
            <w:tcW w:w="0" w:type="auto"/>
          </w:tcPr>
          <w:p w14:paraId="26F284AC" w14:textId="77777777" w:rsidR="00855899" w:rsidRPr="009A6C54" w:rsidRDefault="00855899" w:rsidP="005E25E2">
            <w:pPr>
              <w:pStyle w:val="TableText"/>
              <w:rPr>
                <w:kern w:val="16"/>
              </w:rPr>
            </w:pPr>
            <w:r w:rsidRPr="009A6C54">
              <w:rPr>
                <w:kern w:val="16"/>
              </w:rPr>
              <w:t>4</w:t>
            </w:r>
          </w:p>
        </w:tc>
        <w:tc>
          <w:tcPr>
            <w:tcW w:w="0" w:type="auto"/>
          </w:tcPr>
          <w:p w14:paraId="26F284AD" w14:textId="77777777" w:rsidR="00855899" w:rsidRPr="009A6C54" w:rsidRDefault="00855899" w:rsidP="005E25E2">
            <w:pPr>
              <w:pStyle w:val="TableText"/>
              <w:rPr>
                <w:kern w:val="16"/>
              </w:rPr>
            </w:pPr>
            <w:r w:rsidRPr="009A6C54">
              <w:rPr>
                <w:kern w:val="16"/>
              </w:rPr>
              <w:t>NM</w:t>
            </w:r>
          </w:p>
        </w:tc>
        <w:tc>
          <w:tcPr>
            <w:tcW w:w="0" w:type="auto"/>
          </w:tcPr>
          <w:p w14:paraId="26F284AE" w14:textId="77777777" w:rsidR="00855899" w:rsidRPr="009A6C54" w:rsidRDefault="00855899" w:rsidP="005E25E2">
            <w:pPr>
              <w:pStyle w:val="TableText"/>
              <w:rPr>
                <w:kern w:val="16"/>
              </w:rPr>
            </w:pPr>
          </w:p>
        </w:tc>
        <w:tc>
          <w:tcPr>
            <w:tcW w:w="0" w:type="auto"/>
          </w:tcPr>
          <w:p w14:paraId="26F284AF" w14:textId="77777777" w:rsidR="00855899" w:rsidRPr="009A6C54" w:rsidRDefault="00855899" w:rsidP="005E25E2">
            <w:pPr>
              <w:pStyle w:val="TableText"/>
              <w:rPr>
                <w:kern w:val="16"/>
              </w:rPr>
            </w:pPr>
          </w:p>
        </w:tc>
        <w:tc>
          <w:tcPr>
            <w:tcW w:w="0" w:type="auto"/>
          </w:tcPr>
          <w:p w14:paraId="26F284B0" w14:textId="77777777" w:rsidR="00855899" w:rsidRPr="009A6C54" w:rsidRDefault="00855899" w:rsidP="005E25E2">
            <w:pPr>
              <w:pStyle w:val="TableText"/>
              <w:rPr>
                <w:kern w:val="16"/>
              </w:rPr>
            </w:pPr>
          </w:p>
        </w:tc>
        <w:tc>
          <w:tcPr>
            <w:tcW w:w="0" w:type="auto"/>
          </w:tcPr>
          <w:p w14:paraId="26F284B1" w14:textId="77777777" w:rsidR="00855899" w:rsidRPr="009A6C54" w:rsidRDefault="00855899" w:rsidP="005E25E2">
            <w:pPr>
              <w:pStyle w:val="TableText"/>
              <w:rPr>
                <w:kern w:val="16"/>
              </w:rPr>
            </w:pPr>
            <w:r w:rsidRPr="009A6C54">
              <w:rPr>
                <w:kern w:val="16"/>
              </w:rPr>
              <w:t>Procedure Minutes</w:t>
            </w:r>
          </w:p>
        </w:tc>
        <w:tc>
          <w:tcPr>
            <w:tcW w:w="0" w:type="auto"/>
          </w:tcPr>
          <w:p w14:paraId="26F284B2" w14:textId="77777777" w:rsidR="00855899" w:rsidRPr="009A6C54" w:rsidRDefault="00855899" w:rsidP="005E25E2">
            <w:pPr>
              <w:pStyle w:val="TableText"/>
              <w:rPr>
                <w:kern w:val="16"/>
              </w:rPr>
            </w:pPr>
            <w:r w:rsidRPr="009A6C54">
              <w:rPr>
                <w:kern w:val="16"/>
              </w:rPr>
              <w:t>Not used</w:t>
            </w:r>
          </w:p>
        </w:tc>
      </w:tr>
      <w:tr w:rsidR="00855899" w:rsidRPr="009A6C54" w14:paraId="26F284BC" w14:textId="77777777" w:rsidTr="00A77D27">
        <w:tc>
          <w:tcPr>
            <w:tcW w:w="0" w:type="auto"/>
          </w:tcPr>
          <w:p w14:paraId="26F284B4" w14:textId="77777777" w:rsidR="00855899" w:rsidRPr="009A6C54" w:rsidRDefault="00855899" w:rsidP="005E25E2">
            <w:pPr>
              <w:pStyle w:val="TableText"/>
              <w:rPr>
                <w:kern w:val="16"/>
              </w:rPr>
            </w:pPr>
            <w:r w:rsidRPr="009A6C54">
              <w:rPr>
                <w:kern w:val="16"/>
              </w:rPr>
              <w:t>8</w:t>
            </w:r>
          </w:p>
        </w:tc>
        <w:tc>
          <w:tcPr>
            <w:tcW w:w="0" w:type="auto"/>
          </w:tcPr>
          <w:p w14:paraId="26F284B5" w14:textId="77777777" w:rsidR="00855899" w:rsidRPr="009A6C54" w:rsidRDefault="00855899" w:rsidP="005E25E2">
            <w:pPr>
              <w:pStyle w:val="TableText"/>
              <w:rPr>
                <w:kern w:val="16"/>
              </w:rPr>
            </w:pPr>
            <w:r w:rsidRPr="009A6C54">
              <w:rPr>
                <w:kern w:val="16"/>
              </w:rPr>
              <w:t>60</w:t>
            </w:r>
          </w:p>
        </w:tc>
        <w:tc>
          <w:tcPr>
            <w:tcW w:w="0" w:type="auto"/>
          </w:tcPr>
          <w:p w14:paraId="26F284B6" w14:textId="77777777" w:rsidR="00855899" w:rsidRPr="009A6C54" w:rsidRDefault="00855899" w:rsidP="005E25E2">
            <w:pPr>
              <w:pStyle w:val="TableText"/>
              <w:rPr>
                <w:kern w:val="16"/>
              </w:rPr>
            </w:pPr>
            <w:r w:rsidRPr="009A6C54">
              <w:rPr>
                <w:kern w:val="16"/>
              </w:rPr>
              <w:t>CN</w:t>
            </w:r>
          </w:p>
        </w:tc>
        <w:tc>
          <w:tcPr>
            <w:tcW w:w="0" w:type="auto"/>
          </w:tcPr>
          <w:p w14:paraId="26F284B7" w14:textId="77777777" w:rsidR="00855899" w:rsidRPr="009A6C54" w:rsidRDefault="00855899" w:rsidP="005E25E2">
            <w:pPr>
              <w:pStyle w:val="TableText"/>
              <w:rPr>
                <w:kern w:val="16"/>
              </w:rPr>
            </w:pPr>
          </w:p>
        </w:tc>
        <w:tc>
          <w:tcPr>
            <w:tcW w:w="0" w:type="auto"/>
          </w:tcPr>
          <w:p w14:paraId="26F284B8" w14:textId="77777777" w:rsidR="00855899" w:rsidRPr="009A6C54" w:rsidRDefault="00855899" w:rsidP="005E25E2">
            <w:pPr>
              <w:pStyle w:val="TableText"/>
              <w:rPr>
                <w:kern w:val="16"/>
              </w:rPr>
            </w:pPr>
          </w:p>
        </w:tc>
        <w:tc>
          <w:tcPr>
            <w:tcW w:w="0" w:type="auto"/>
          </w:tcPr>
          <w:p w14:paraId="26F284B9" w14:textId="77777777" w:rsidR="00855899" w:rsidRPr="009A6C54" w:rsidRDefault="00855899" w:rsidP="005E25E2">
            <w:pPr>
              <w:pStyle w:val="TableText"/>
              <w:rPr>
                <w:kern w:val="16"/>
              </w:rPr>
            </w:pPr>
          </w:p>
        </w:tc>
        <w:tc>
          <w:tcPr>
            <w:tcW w:w="0" w:type="auto"/>
          </w:tcPr>
          <w:p w14:paraId="26F284BA" w14:textId="77777777" w:rsidR="00855899" w:rsidRPr="009A6C54" w:rsidRDefault="00855899" w:rsidP="005E25E2">
            <w:pPr>
              <w:pStyle w:val="TableText"/>
              <w:rPr>
                <w:kern w:val="16"/>
              </w:rPr>
            </w:pPr>
            <w:r w:rsidRPr="009A6C54">
              <w:rPr>
                <w:kern w:val="16"/>
              </w:rPr>
              <w:t>Anesthesiologist</w:t>
            </w:r>
          </w:p>
        </w:tc>
        <w:tc>
          <w:tcPr>
            <w:tcW w:w="0" w:type="auto"/>
          </w:tcPr>
          <w:p w14:paraId="26F284BB" w14:textId="77777777" w:rsidR="00855899" w:rsidRPr="009A6C54" w:rsidRDefault="00855899" w:rsidP="005E25E2">
            <w:pPr>
              <w:pStyle w:val="TableText"/>
              <w:rPr>
                <w:kern w:val="16"/>
              </w:rPr>
            </w:pPr>
            <w:r w:rsidRPr="009A6C54">
              <w:rPr>
                <w:kern w:val="16"/>
              </w:rPr>
              <w:t>Not used</w:t>
            </w:r>
          </w:p>
        </w:tc>
      </w:tr>
      <w:tr w:rsidR="00855899" w:rsidRPr="009A6C54" w14:paraId="26F284C5" w14:textId="77777777" w:rsidTr="00A77D27">
        <w:tc>
          <w:tcPr>
            <w:tcW w:w="0" w:type="auto"/>
          </w:tcPr>
          <w:p w14:paraId="26F284BD" w14:textId="77777777" w:rsidR="00855899" w:rsidRPr="009A6C54" w:rsidRDefault="00855899" w:rsidP="005E25E2">
            <w:pPr>
              <w:pStyle w:val="TableText"/>
              <w:rPr>
                <w:kern w:val="16"/>
              </w:rPr>
            </w:pPr>
            <w:r w:rsidRPr="009A6C54">
              <w:rPr>
                <w:kern w:val="16"/>
              </w:rPr>
              <w:t>9</w:t>
            </w:r>
          </w:p>
        </w:tc>
        <w:tc>
          <w:tcPr>
            <w:tcW w:w="0" w:type="auto"/>
          </w:tcPr>
          <w:p w14:paraId="26F284BE" w14:textId="77777777" w:rsidR="00855899" w:rsidRPr="009A6C54" w:rsidRDefault="00855899" w:rsidP="005E25E2">
            <w:pPr>
              <w:pStyle w:val="TableText"/>
              <w:rPr>
                <w:kern w:val="16"/>
              </w:rPr>
            </w:pPr>
            <w:r w:rsidRPr="009A6C54">
              <w:rPr>
                <w:kern w:val="16"/>
              </w:rPr>
              <w:t>2</w:t>
            </w:r>
          </w:p>
        </w:tc>
        <w:tc>
          <w:tcPr>
            <w:tcW w:w="0" w:type="auto"/>
          </w:tcPr>
          <w:p w14:paraId="26F284BF" w14:textId="77777777" w:rsidR="00855899" w:rsidRPr="009A6C54" w:rsidRDefault="00855899" w:rsidP="005E25E2">
            <w:pPr>
              <w:pStyle w:val="TableText"/>
              <w:rPr>
                <w:kern w:val="16"/>
              </w:rPr>
            </w:pPr>
            <w:r w:rsidRPr="009A6C54">
              <w:rPr>
                <w:kern w:val="16"/>
              </w:rPr>
              <w:t>ID</w:t>
            </w:r>
          </w:p>
        </w:tc>
        <w:tc>
          <w:tcPr>
            <w:tcW w:w="0" w:type="auto"/>
          </w:tcPr>
          <w:p w14:paraId="26F284C0" w14:textId="77777777" w:rsidR="00855899" w:rsidRPr="009A6C54" w:rsidRDefault="00855899" w:rsidP="005E25E2">
            <w:pPr>
              <w:pStyle w:val="TableText"/>
              <w:rPr>
                <w:kern w:val="16"/>
              </w:rPr>
            </w:pPr>
          </w:p>
        </w:tc>
        <w:tc>
          <w:tcPr>
            <w:tcW w:w="0" w:type="auto"/>
          </w:tcPr>
          <w:p w14:paraId="26F284C1" w14:textId="77777777" w:rsidR="00855899" w:rsidRPr="009A6C54" w:rsidRDefault="00855899" w:rsidP="005E25E2">
            <w:pPr>
              <w:pStyle w:val="TableText"/>
              <w:rPr>
                <w:kern w:val="16"/>
              </w:rPr>
            </w:pPr>
          </w:p>
        </w:tc>
        <w:tc>
          <w:tcPr>
            <w:tcW w:w="0" w:type="auto"/>
          </w:tcPr>
          <w:p w14:paraId="26F284C2" w14:textId="77777777" w:rsidR="00855899" w:rsidRPr="009A6C54" w:rsidRDefault="00855899" w:rsidP="005E25E2">
            <w:pPr>
              <w:pStyle w:val="TableText"/>
              <w:rPr>
                <w:kern w:val="16"/>
              </w:rPr>
            </w:pPr>
            <w:r w:rsidRPr="009A6C54">
              <w:rPr>
                <w:kern w:val="16"/>
              </w:rPr>
              <w:t>0019</w:t>
            </w:r>
          </w:p>
        </w:tc>
        <w:tc>
          <w:tcPr>
            <w:tcW w:w="0" w:type="auto"/>
          </w:tcPr>
          <w:p w14:paraId="26F284C3" w14:textId="77777777" w:rsidR="00855899" w:rsidRPr="009A6C54" w:rsidRDefault="00855899" w:rsidP="005E25E2">
            <w:pPr>
              <w:pStyle w:val="TableText"/>
              <w:rPr>
                <w:kern w:val="16"/>
              </w:rPr>
            </w:pPr>
            <w:r w:rsidRPr="009A6C54">
              <w:rPr>
                <w:kern w:val="16"/>
              </w:rPr>
              <w:t>Anesthesia Code</w:t>
            </w:r>
          </w:p>
        </w:tc>
        <w:tc>
          <w:tcPr>
            <w:tcW w:w="0" w:type="auto"/>
          </w:tcPr>
          <w:p w14:paraId="26F284C4" w14:textId="77777777" w:rsidR="00855899" w:rsidRPr="009A6C54" w:rsidRDefault="00855899" w:rsidP="005E25E2">
            <w:pPr>
              <w:pStyle w:val="TableText"/>
              <w:rPr>
                <w:kern w:val="16"/>
              </w:rPr>
            </w:pPr>
            <w:r w:rsidRPr="009A6C54">
              <w:rPr>
                <w:kern w:val="16"/>
              </w:rPr>
              <w:t>Not used</w:t>
            </w:r>
          </w:p>
        </w:tc>
      </w:tr>
      <w:tr w:rsidR="00855899" w:rsidRPr="009A6C54" w14:paraId="26F284CE" w14:textId="77777777" w:rsidTr="00A77D27">
        <w:tc>
          <w:tcPr>
            <w:tcW w:w="0" w:type="auto"/>
          </w:tcPr>
          <w:p w14:paraId="26F284C6" w14:textId="77777777" w:rsidR="00855899" w:rsidRPr="009A6C54" w:rsidRDefault="00855899" w:rsidP="005E25E2">
            <w:pPr>
              <w:pStyle w:val="TableText"/>
              <w:rPr>
                <w:kern w:val="16"/>
              </w:rPr>
            </w:pPr>
            <w:r w:rsidRPr="009A6C54">
              <w:rPr>
                <w:kern w:val="16"/>
              </w:rPr>
              <w:t>10</w:t>
            </w:r>
          </w:p>
        </w:tc>
        <w:tc>
          <w:tcPr>
            <w:tcW w:w="0" w:type="auto"/>
          </w:tcPr>
          <w:p w14:paraId="26F284C7" w14:textId="77777777" w:rsidR="00855899" w:rsidRPr="009A6C54" w:rsidRDefault="00855899" w:rsidP="005E25E2">
            <w:pPr>
              <w:pStyle w:val="TableText"/>
              <w:rPr>
                <w:kern w:val="16"/>
              </w:rPr>
            </w:pPr>
            <w:r w:rsidRPr="009A6C54">
              <w:rPr>
                <w:kern w:val="16"/>
              </w:rPr>
              <w:t>4</w:t>
            </w:r>
          </w:p>
        </w:tc>
        <w:tc>
          <w:tcPr>
            <w:tcW w:w="0" w:type="auto"/>
          </w:tcPr>
          <w:p w14:paraId="26F284C8" w14:textId="77777777" w:rsidR="00855899" w:rsidRPr="009A6C54" w:rsidRDefault="00855899" w:rsidP="005E25E2">
            <w:pPr>
              <w:pStyle w:val="TableText"/>
              <w:rPr>
                <w:kern w:val="16"/>
              </w:rPr>
            </w:pPr>
            <w:r w:rsidRPr="009A6C54">
              <w:rPr>
                <w:kern w:val="16"/>
              </w:rPr>
              <w:t>NM</w:t>
            </w:r>
          </w:p>
        </w:tc>
        <w:tc>
          <w:tcPr>
            <w:tcW w:w="0" w:type="auto"/>
          </w:tcPr>
          <w:p w14:paraId="26F284C9" w14:textId="77777777" w:rsidR="00855899" w:rsidRPr="009A6C54" w:rsidRDefault="00855899" w:rsidP="005E25E2">
            <w:pPr>
              <w:pStyle w:val="TableText"/>
              <w:rPr>
                <w:kern w:val="16"/>
              </w:rPr>
            </w:pPr>
          </w:p>
        </w:tc>
        <w:tc>
          <w:tcPr>
            <w:tcW w:w="0" w:type="auto"/>
          </w:tcPr>
          <w:p w14:paraId="26F284CA" w14:textId="77777777" w:rsidR="00855899" w:rsidRPr="009A6C54" w:rsidRDefault="00855899" w:rsidP="005E25E2">
            <w:pPr>
              <w:pStyle w:val="TableText"/>
              <w:rPr>
                <w:kern w:val="16"/>
              </w:rPr>
            </w:pPr>
          </w:p>
        </w:tc>
        <w:tc>
          <w:tcPr>
            <w:tcW w:w="0" w:type="auto"/>
          </w:tcPr>
          <w:p w14:paraId="26F284CB" w14:textId="77777777" w:rsidR="00855899" w:rsidRPr="009A6C54" w:rsidRDefault="00855899" w:rsidP="005E25E2">
            <w:pPr>
              <w:pStyle w:val="TableText"/>
              <w:rPr>
                <w:kern w:val="16"/>
              </w:rPr>
            </w:pPr>
          </w:p>
        </w:tc>
        <w:tc>
          <w:tcPr>
            <w:tcW w:w="0" w:type="auto"/>
          </w:tcPr>
          <w:p w14:paraId="26F284CC" w14:textId="77777777" w:rsidR="00855899" w:rsidRPr="009A6C54" w:rsidRDefault="00855899" w:rsidP="005E25E2">
            <w:pPr>
              <w:pStyle w:val="TableText"/>
              <w:rPr>
                <w:kern w:val="16"/>
              </w:rPr>
            </w:pPr>
            <w:r w:rsidRPr="009A6C54">
              <w:rPr>
                <w:kern w:val="16"/>
              </w:rPr>
              <w:t>Anesthesia Minutes</w:t>
            </w:r>
          </w:p>
        </w:tc>
        <w:tc>
          <w:tcPr>
            <w:tcW w:w="0" w:type="auto"/>
          </w:tcPr>
          <w:p w14:paraId="26F284CD" w14:textId="77777777" w:rsidR="00855899" w:rsidRPr="009A6C54" w:rsidRDefault="00855899" w:rsidP="005E25E2">
            <w:pPr>
              <w:pStyle w:val="TableText"/>
              <w:rPr>
                <w:kern w:val="16"/>
              </w:rPr>
            </w:pPr>
            <w:r w:rsidRPr="009A6C54">
              <w:rPr>
                <w:kern w:val="16"/>
              </w:rPr>
              <w:t>Not used</w:t>
            </w:r>
          </w:p>
        </w:tc>
      </w:tr>
      <w:tr w:rsidR="00855899" w:rsidRPr="009A6C54" w14:paraId="26F284D7" w14:textId="77777777" w:rsidTr="00A77D27">
        <w:tc>
          <w:tcPr>
            <w:tcW w:w="0" w:type="auto"/>
          </w:tcPr>
          <w:p w14:paraId="26F284CF" w14:textId="77777777" w:rsidR="00855899" w:rsidRPr="009A6C54" w:rsidRDefault="00855899" w:rsidP="005E25E2">
            <w:pPr>
              <w:pStyle w:val="TableText"/>
              <w:rPr>
                <w:kern w:val="16"/>
              </w:rPr>
            </w:pPr>
            <w:r w:rsidRPr="009A6C54">
              <w:rPr>
                <w:kern w:val="16"/>
              </w:rPr>
              <w:t>11</w:t>
            </w:r>
          </w:p>
        </w:tc>
        <w:tc>
          <w:tcPr>
            <w:tcW w:w="0" w:type="auto"/>
          </w:tcPr>
          <w:p w14:paraId="26F284D0" w14:textId="77777777" w:rsidR="00855899" w:rsidRPr="009A6C54" w:rsidRDefault="00855899" w:rsidP="005E25E2">
            <w:pPr>
              <w:pStyle w:val="TableText"/>
              <w:rPr>
                <w:kern w:val="16"/>
              </w:rPr>
            </w:pPr>
            <w:r w:rsidRPr="009A6C54">
              <w:rPr>
                <w:kern w:val="16"/>
              </w:rPr>
              <w:t>60</w:t>
            </w:r>
          </w:p>
        </w:tc>
        <w:tc>
          <w:tcPr>
            <w:tcW w:w="0" w:type="auto"/>
          </w:tcPr>
          <w:p w14:paraId="26F284D1" w14:textId="77777777" w:rsidR="00855899" w:rsidRPr="009A6C54" w:rsidRDefault="00855899" w:rsidP="005E25E2">
            <w:pPr>
              <w:pStyle w:val="TableText"/>
              <w:rPr>
                <w:kern w:val="16"/>
              </w:rPr>
            </w:pPr>
            <w:r w:rsidRPr="009A6C54">
              <w:rPr>
                <w:kern w:val="16"/>
              </w:rPr>
              <w:t>CN</w:t>
            </w:r>
          </w:p>
        </w:tc>
        <w:tc>
          <w:tcPr>
            <w:tcW w:w="0" w:type="auto"/>
          </w:tcPr>
          <w:p w14:paraId="26F284D2" w14:textId="77777777" w:rsidR="00855899" w:rsidRPr="009A6C54" w:rsidRDefault="00855899" w:rsidP="005E25E2">
            <w:pPr>
              <w:pStyle w:val="TableText"/>
              <w:rPr>
                <w:kern w:val="16"/>
              </w:rPr>
            </w:pPr>
          </w:p>
        </w:tc>
        <w:tc>
          <w:tcPr>
            <w:tcW w:w="0" w:type="auto"/>
          </w:tcPr>
          <w:p w14:paraId="26F284D3" w14:textId="77777777" w:rsidR="00855899" w:rsidRPr="009A6C54" w:rsidRDefault="00855899" w:rsidP="005E25E2">
            <w:pPr>
              <w:pStyle w:val="TableText"/>
              <w:rPr>
                <w:kern w:val="16"/>
              </w:rPr>
            </w:pPr>
          </w:p>
        </w:tc>
        <w:tc>
          <w:tcPr>
            <w:tcW w:w="0" w:type="auto"/>
          </w:tcPr>
          <w:p w14:paraId="26F284D4" w14:textId="77777777" w:rsidR="00855899" w:rsidRPr="009A6C54" w:rsidRDefault="00855899" w:rsidP="005E25E2">
            <w:pPr>
              <w:pStyle w:val="TableText"/>
              <w:rPr>
                <w:kern w:val="16"/>
              </w:rPr>
            </w:pPr>
          </w:p>
        </w:tc>
        <w:tc>
          <w:tcPr>
            <w:tcW w:w="0" w:type="auto"/>
          </w:tcPr>
          <w:p w14:paraId="26F284D5" w14:textId="77777777" w:rsidR="00855899" w:rsidRPr="009A6C54" w:rsidRDefault="00855899" w:rsidP="005E25E2">
            <w:pPr>
              <w:pStyle w:val="TableText"/>
              <w:rPr>
                <w:kern w:val="16"/>
              </w:rPr>
            </w:pPr>
            <w:r w:rsidRPr="009A6C54">
              <w:rPr>
                <w:kern w:val="16"/>
              </w:rPr>
              <w:t>Surgeon</w:t>
            </w:r>
          </w:p>
        </w:tc>
        <w:tc>
          <w:tcPr>
            <w:tcW w:w="0" w:type="auto"/>
          </w:tcPr>
          <w:p w14:paraId="26F284D6" w14:textId="77777777" w:rsidR="00855899" w:rsidRPr="009A6C54" w:rsidRDefault="00855899" w:rsidP="005E25E2">
            <w:pPr>
              <w:pStyle w:val="TableText"/>
              <w:rPr>
                <w:kern w:val="16"/>
              </w:rPr>
            </w:pPr>
            <w:r w:rsidRPr="009A6C54">
              <w:rPr>
                <w:kern w:val="16"/>
              </w:rPr>
              <w:t>Not used</w:t>
            </w:r>
          </w:p>
        </w:tc>
      </w:tr>
      <w:tr w:rsidR="00855899" w:rsidRPr="009A6C54" w14:paraId="26F284E0" w14:textId="77777777" w:rsidTr="00A77D27">
        <w:tc>
          <w:tcPr>
            <w:tcW w:w="0" w:type="auto"/>
          </w:tcPr>
          <w:p w14:paraId="26F284D8" w14:textId="77777777" w:rsidR="00855899" w:rsidRPr="009A6C54" w:rsidRDefault="00855899" w:rsidP="005E25E2">
            <w:pPr>
              <w:pStyle w:val="TableText"/>
              <w:rPr>
                <w:kern w:val="16"/>
              </w:rPr>
            </w:pPr>
            <w:r w:rsidRPr="009A6C54">
              <w:rPr>
                <w:kern w:val="16"/>
              </w:rPr>
              <w:t>12</w:t>
            </w:r>
          </w:p>
        </w:tc>
        <w:tc>
          <w:tcPr>
            <w:tcW w:w="0" w:type="auto"/>
          </w:tcPr>
          <w:p w14:paraId="26F284D9" w14:textId="77777777" w:rsidR="00855899" w:rsidRPr="009A6C54" w:rsidRDefault="00855899" w:rsidP="005E25E2">
            <w:pPr>
              <w:pStyle w:val="TableText"/>
              <w:rPr>
                <w:kern w:val="16"/>
              </w:rPr>
            </w:pPr>
            <w:r w:rsidRPr="009A6C54">
              <w:rPr>
                <w:kern w:val="16"/>
              </w:rPr>
              <w:t>60</w:t>
            </w:r>
          </w:p>
        </w:tc>
        <w:tc>
          <w:tcPr>
            <w:tcW w:w="0" w:type="auto"/>
          </w:tcPr>
          <w:p w14:paraId="26F284DA" w14:textId="77777777" w:rsidR="00855899" w:rsidRPr="009A6C54" w:rsidRDefault="00855899" w:rsidP="005E25E2">
            <w:pPr>
              <w:pStyle w:val="TableText"/>
              <w:rPr>
                <w:kern w:val="16"/>
              </w:rPr>
            </w:pPr>
            <w:r w:rsidRPr="009A6C54">
              <w:rPr>
                <w:kern w:val="16"/>
              </w:rPr>
              <w:t>CM</w:t>
            </w:r>
          </w:p>
        </w:tc>
        <w:tc>
          <w:tcPr>
            <w:tcW w:w="0" w:type="auto"/>
          </w:tcPr>
          <w:p w14:paraId="26F284DB" w14:textId="77777777" w:rsidR="00855899" w:rsidRPr="009A6C54" w:rsidRDefault="00855899" w:rsidP="005E25E2">
            <w:pPr>
              <w:pStyle w:val="TableText"/>
              <w:rPr>
                <w:kern w:val="16"/>
              </w:rPr>
            </w:pPr>
          </w:p>
        </w:tc>
        <w:tc>
          <w:tcPr>
            <w:tcW w:w="0" w:type="auto"/>
          </w:tcPr>
          <w:p w14:paraId="26F284DC" w14:textId="77777777" w:rsidR="00855899" w:rsidRPr="009A6C54" w:rsidRDefault="00855899" w:rsidP="005E25E2">
            <w:pPr>
              <w:pStyle w:val="TableText"/>
              <w:rPr>
                <w:kern w:val="16"/>
              </w:rPr>
            </w:pPr>
            <w:r w:rsidRPr="009A6C54">
              <w:rPr>
                <w:kern w:val="16"/>
              </w:rPr>
              <w:t>Y</w:t>
            </w:r>
          </w:p>
        </w:tc>
        <w:tc>
          <w:tcPr>
            <w:tcW w:w="0" w:type="auto"/>
          </w:tcPr>
          <w:p w14:paraId="26F284DD" w14:textId="77777777" w:rsidR="00855899" w:rsidRPr="009A6C54" w:rsidRDefault="00855899" w:rsidP="005E25E2">
            <w:pPr>
              <w:pStyle w:val="TableText"/>
              <w:rPr>
                <w:kern w:val="16"/>
              </w:rPr>
            </w:pPr>
          </w:p>
        </w:tc>
        <w:tc>
          <w:tcPr>
            <w:tcW w:w="0" w:type="auto"/>
          </w:tcPr>
          <w:p w14:paraId="26F284DE" w14:textId="77777777" w:rsidR="00855899" w:rsidRPr="009A6C54" w:rsidRDefault="00855899" w:rsidP="005E25E2">
            <w:pPr>
              <w:pStyle w:val="TableText"/>
              <w:rPr>
                <w:kern w:val="16"/>
              </w:rPr>
            </w:pPr>
            <w:r w:rsidRPr="009A6C54">
              <w:rPr>
                <w:kern w:val="16"/>
              </w:rPr>
              <w:t>Procedure Practitioner</w:t>
            </w:r>
          </w:p>
        </w:tc>
        <w:tc>
          <w:tcPr>
            <w:tcW w:w="0" w:type="auto"/>
          </w:tcPr>
          <w:p w14:paraId="26F284DF" w14:textId="77777777" w:rsidR="00855899" w:rsidRPr="009A6C54" w:rsidRDefault="00855899" w:rsidP="005E25E2">
            <w:pPr>
              <w:pStyle w:val="TableText"/>
              <w:rPr>
                <w:kern w:val="16"/>
              </w:rPr>
            </w:pPr>
            <w:r w:rsidRPr="009A6C54">
              <w:rPr>
                <w:kern w:val="16"/>
              </w:rPr>
              <w:t>Not used</w:t>
            </w:r>
          </w:p>
        </w:tc>
      </w:tr>
      <w:tr w:rsidR="00855899" w:rsidRPr="009A6C54" w14:paraId="26F284E9" w14:textId="77777777" w:rsidTr="00A77D27">
        <w:tc>
          <w:tcPr>
            <w:tcW w:w="0" w:type="auto"/>
          </w:tcPr>
          <w:p w14:paraId="26F284E1" w14:textId="77777777" w:rsidR="00855899" w:rsidRPr="009A6C54" w:rsidRDefault="00855899" w:rsidP="005E25E2">
            <w:pPr>
              <w:pStyle w:val="TableText"/>
              <w:rPr>
                <w:kern w:val="16"/>
              </w:rPr>
            </w:pPr>
            <w:r w:rsidRPr="009A6C54">
              <w:rPr>
                <w:kern w:val="16"/>
              </w:rPr>
              <w:t>13</w:t>
            </w:r>
          </w:p>
        </w:tc>
        <w:tc>
          <w:tcPr>
            <w:tcW w:w="0" w:type="auto"/>
          </w:tcPr>
          <w:p w14:paraId="26F284E2" w14:textId="77777777" w:rsidR="00855899" w:rsidRPr="009A6C54" w:rsidRDefault="00855899" w:rsidP="005E25E2">
            <w:pPr>
              <w:pStyle w:val="TableText"/>
              <w:rPr>
                <w:kern w:val="16"/>
              </w:rPr>
            </w:pPr>
            <w:r w:rsidRPr="009A6C54">
              <w:rPr>
                <w:kern w:val="16"/>
              </w:rPr>
              <w:t>2</w:t>
            </w:r>
          </w:p>
        </w:tc>
        <w:tc>
          <w:tcPr>
            <w:tcW w:w="0" w:type="auto"/>
          </w:tcPr>
          <w:p w14:paraId="26F284E3" w14:textId="77777777" w:rsidR="00855899" w:rsidRPr="009A6C54" w:rsidRDefault="00855899" w:rsidP="005E25E2">
            <w:pPr>
              <w:pStyle w:val="TableText"/>
              <w:rPr>
                <w:kern w:val="16"/>
              </w:rPr>
            </w:pPr>
            <w:r w:rsidRPr="009A6C54">
              <w:rPr>
                <w:kern w:val="16"/>
              </w:rPr>
              <w:t>ID</w:t>
            </w:r>
          </w:p>
        </w:tc>
        <w:tc>
          <w:tcPr>
            <w:tcW w:w="0" w:type="auto"/>
          </w:tcPr>
          <w:p w14:paraId="26F284E4" w14:textId="77777777" w:rsidR="00855899" w:rsidRPr="009A6C54" w:rsidRDefault="00855899" w:rsidP="005E25E2">
            <w:pPr>
              <w:pStyle w:val="TableText"/>
              <w:rPr>
                <w:kern w:val="16"/>
              </w:rPr>
            </w:pPr>
          </w:p>
        </w:tc>
        <w:tc>
          <w:tcPr>
            <w:tcW w:w="0" w:type="auto"/>
          </w:tcPr>
          <w:p w14:paraId="26F284E5" w14:textId="77777777" w:rsidR="00855899" w:rsidRPr="009A6C54" w:rsidRDefault="00855899" w:rsidP="005E25E2">
            <w:pPr>
              <w:pStyle w:val="TableText"/>
              <w:rPr>
                <w:kern w:val="16"/>
              </w:rPr>
            </w:pPr>
          </w:p>
        </w:tc>
        <w:tc>
          <w:tcPr>
            <w:tcW w:w="0" w:type="auto"/>
          </w:tcPr>
          <w:p w14:paraId="26F284E6" w14:textId="77777777" w:rsidR="00855899" w:rsidRPr="009A6C54" w:rsidRDefault="00855899" w:rsidP="005E25E2">
            <w:pPr>
              <w:pStyle w:val="TableText"/>
              <w:rPr>
                <w:kern w:val="16"/>
              </w:rPr>
            </w:pPr>
            <w:r w:rsidRPr="009A6C54">
              <w:rPr>
                <w:kern w:val="16"/>
              </w:rPr>
              <w:t>0059</w:t>
            </w:r>
          </w:p>
        </w:tc>
        <w:tc>
          <w:tcPr>
            <w:tcW w:w="0" w:type="auto"/>
          </w:tcPr>
          <w:p w14:paraId="26F284E7" w14:textId="77777777" w:rsidR="00855899" w:rsidRPr="009A6C54" w:rsidRDefault="00855899" w:rsidP="005E25E2">
            <w:pPr>
              <w:pStyle w:val="TableText"/>
              <w:rPr>
                <w:kern w:val="16"/>
              </w:rPr>
            </w:pPr>
            <w:r w:rsidRPr="009A6C54">
              <w:rPr>
                <w:kern w:val="16"/>
              </w:rPr>
              <w:t>Consent Code</w:t>
            </w:r>
          </w:p>
        </w:tc>
        <w:tc>
          <w:tcPr>
            <w:tcW w:w="0" w:type="auto"/>
          </w:tcPr>
          <w:p w14:paraId="26F284E8" w14:textId="77777777" w:rsidR="00855899" w:rsidRPr="009A6C54" w:rsidRDefault="00855899" w:rsidP="005E25E2">
            <w:pPr>
              <w:pStyle w:val="TableText"/>
              <w:rPr>
                <w:kern w:val="16"/>
              </w:rPr>
            </w:pPr>
            <w:r w:rsidRPr="009A6C54">
              <w:rPr>
                <w:kern w:val="16"/>
              </w:rPr>
              <w:t>Not used</w:t>
            </w:r>
          </w:p>
        </w:tc>
      </w:tr>
      <w:tr w:rsidR="00855899" w:rsidRPr="009A6C54" w14:paraId="26F284F2" w14:textId="77777777" w:rsidTr="00A77D27">
        <w:tc>
          <w:tcPr>
            <w:tcW w:w="0" w:type="auto"/>
          </w:tcPr>
          <w:p w14:paraId="26F284EA" w14:textId="77777777" w:rsidR="00855899" w:rsidRPr="009A6C54" w:rsidRDefault="00855899" w:rsidP="005E25E2">
            <w:pPr>
              <w:pStyle w:val="TableText"/>
              <w:rPr>
                <w:kern w:val="16"/>
              </w:rPr>
            </w:pPr>
            <w:r w:rsidRPr="009A6C54">
              <w:rPr>
                <w:kern w:val="16"/>
              </w:rPr>
              <w:t>14</w:t>
            </w:r>
          </w:p>
        </w:tc>
        <w:tc>
          <w:tcPr>
            <w:tcW w:w="0" w:type="auto"/>
          </w:tcPr>
          <w:p w14:paraId="26F284EB" w14:textId="77777777" w:rsidR="00855899" w:rsidRPr="009A6C54" w:rsidRDefault="00855899" w:rsidP="005E25E2">
            <w:pPr>
              <w:pStyle w:val="TableText"/>
              <w:rPr>
                <w:kern w:val="16"/>
              </w:rPr>
            </w:pPr>
            <w:r w:rsidRPr="009A6C54">
              <w:rPr>
                <w:kern w:val="16"/>
              </w:rPr>
              <w:t>2</w:t>
            </w:r>
          </w:p>
        </w:tc>
        <w:tc>
          <w:tcPr>
            <w:tcW w:w="0" w:type="auto"/>
          </w:tcPr>
          <w:p w14:paraId="26F284EC" w14:textId="77777777" w:rsidR="00855899" w:rsidRPr="009A6C54" w:rsidRDefault="00855899" w:rsidP="005E25E2">
            <w:pPr>
              <w:pStyle w:val="TableText"/>
              <w:rPr>
                <w:kern w:val="16"/>
              </w:rPr>
            </w:pPr>
            <w:r w:rsidRPr="009A6C54">
              <w:rPr>
                <w:kern w:val="16"/>
              </w:rPr>
              <w:t>NM</w:t>
            </w:r>
          </w:p>
        </w:tc>
        <w:tc>
          <w:tcPr>
            <w:tcW w:w="0" w:type="auto"/>
          </w:tcPr>
          <w:p w14:paraId="26F284ED" w14:textId="77777777" w:rsidR="00855899" w:rsidRPr="009A6C54" w:rsidRDefault="00855899" w:rsidP="005E25E2">
            <w:pPr>
              <w:pStyle w:val="TableText"/>
              <w:rPr>
                <w:kern w:val="16"/>
              </w:rPr>
            </w:pPr>
          </w:p>
        </w:tc>
        <w:tc>
          <w:tcPr>
            <w:tcW w:w="0" w:type="auto"/>
          </w:tcPr>
          <w:p w14:paraId="26F284EE" w14:textId="77777777" w:rsidR="00855899" w:rsidRPr="009A6C54" w:rsidRDefault="00855899" w:rsidP="005E25E2">
            <w:pPr>
              <w:pStyle w:val="TableText"/>
              <w:rPr>
                <w:kern w:val="16"/>
              </w:rPr>
            </w:pPr>
          </w:p>
        </w:tc>
        <w:tc>
          <w:tcPr>
            <w:tcW w:w="0" w:type="auto"/>
          </w:tcPr>
          <w:p w14:paraId="26F284EF" w14:textId="77777777" w:rsidR="00855899" w:rsidRPr="009A6C54" w:rsidRDefault="00855899" w:rsidP="005E25E2">
            <w:pPr>
              <w:pStyle w:val="TableText"/>
              <w:rPr>
                <w:kern w:val="16"/>
              </w:rPr>
            </w:pPr>
          </w:p>
        </w:tc>
        <w:tc>
          <w:tcPr>
            <w:tcW w:w="0" w:type="auto"/>
          </w:tcPr>
          <w:p w14:paraId="26F284F0" w14:textId="77777777" w:rsidR="00855899" w:rsidRPr="009A6C54" w:rsidRDefault="00855899" w:rsidP="005E25E2">
            <w:pPr>
              <w:pStyle w:val="TableText"/>
              <w:rPr>
                <w:kern w:val="16"/>
              </w:rPr>
            </w:pPr>
            <w:r w:rsidRPr="009A6C54">
              <w:rPr>
                <w:kern w:val="16"/>
              </w:rPr>
              <w:t>Procedure Priority</w:t>
            </w:r>
          </w:p>
        </w:tc>
        <w:tc>
          <w:tcPr>
            <w:tcW w:w="0" w:type="auto"/>
          </w:tcPr>
          <w:p w14:paraId="26F284F1" w14:textId="77777777" w:rsidR="00855899" w:rsidRPr="009A6C54" w:rsidRDefault="00855899" w:rsidP="005E25E2">
            <w:pPr>
              <w:pStyle w:val="TableText"/>
              <w:rPr>
                <w:kern w:val="16"/>
              </w:rPr>
            </w:pPr>
            <w:r w:rsidRPr="009A6C54">
              <w:rPr>
                <w:kern w:val="16"/>
              </w:rPr>
              <w:t>Not used</w:t>
            </w:r>
          </w:p>
        </w:tc>
      </w:tr>
      <w:tr w:rsidR="00855899" w:rsidRPr="009A6C54" w14:paraId="26F284FB" w14:textId="77777777" w:rsidTr="00A77D27">
        <w:tc>
          <w:tcPr>
            <w:tcW w:w="0" w:type="auto"/>
          </w:tcPr>
          <w:p w14:paraId="26F284F3" w14:textId="77777777" w:rsidR="00855899" w:rsidRPr="009A6C54" w:rsidRDefault="00855899" w:rsidP="005E25E2">
            <w:pPr>
              <w:pStyle w:val="TableText"/>
              <w:rPr>
                <w:kern w:val="16"/>
              </w:rPr>
            </w:pPr>
            <w:r w:rsidRPr="009A6C54">
              <w:rPr>
                <w:kern w:val="16"/>
              </w:rPr>
              <w:t>15</w:t>
            </w:r>
          </w:p>
        </w:tc>
        <w:tc>
          <w:tcPr>
            <w:tcW w:w="0" w:type="auto"/>
          </w:tcPr>
          <w:p w14:paraId="26F284F4" w14:textId="77777777" w:rsidR="00855899" w:rsidRPr="009A6C54" w:rsidRDefault="00855899" w:rsidP="005E25E2">
            <w:pPr>
              <w:pStyle w:val="TableText"/>
              <w:rPr>
                <w:kern w:val="16"/>
              </w:rPr>
            </w:pPr>
            <w:r w:rsidRPr="009A6C54">
              <w:rPr>
                <w:kern w:val="16"/>
              </w:rPr>
              <w:t>80</w:t>
            </w:r>
          </w:p>
        </w:tc>
        <w:tc>
          <w:tcPr>
            <w:tcW w:w="0" w:type="auto"/>
          </w:tcPr>
          <w:p w14:paraId="26F284F5" w14:textId="77777777" w:rsidR="00855899" w:rsidRPr="009A6C54" w:rsidRDefault="00855899" w:rsidP="005E25E2">
            <w:pPr>
              <w:pStyle w:val="TableText"/>
              <w:rPr>
                <w:kern w:val="16"/>
              </w:rPr>
            </w:pPr>
            <w:r w:rsidRPr="009A6C54">
              <w:rPr>
                <w:kern w:val="16"/>
              </w:rPr>
              <w:t>CD</w:t>
            </w:r>
          </w:p>
        </w:tc>
        <w:tc>
          <w:tcPr>
            <w:tcW w:w="0" w:type="auto"/>
          </w:tcPr>
          <w:p w14:paraId="26F284F6" w14:textId="77777777" w:rsidR="00855899" w:rsidRPr="009A6C54" w:rsidRDefault="00855899" w:rsidP="005E25E2">
            <w:pPr>
              <w:pStyle w:val="TableText"/>
              <w:rPr>
                <w:kern w:val="16"/>
              </w:rPr>
            </w:pPr>
          </w:p>
        </w:tc>
        <w:tc>
          <w:tcPr>
            <w:tcW w:w="0" w:type="auto"/>
          </w:tcPr>
          <w:p w14:paraId="26F284F7" w14:textId="77777777" w:rsidR="00855899" w:rsidRPr="009A6C54" w:rsidRDefault="00855899" w:rsidP="005E25E2">
            <w:pPr>
              <w:pStyle w:val="TableText"/>
              <w:rPr>
                <w:kern w:val="16"/>
              </w:rPr>
            </w:pPr>
          </w:p>
        </w:tc>
        <w:tc>
          <w:tcPr>
            <w:tcW w:w="0" w:type="auto"/>
          </w:tcPr>
          <w:p w14:paraId="26F284F8" w14:textId="77777777" w:rsidR="00855899" w:rsidRPr="009A6C54" w:rsidRDefault="00855899" w:rsidP="005E25E2">
            <w:pPr>
              <w:pStyle w:val="TableText"/>
              <w:rPr>
                <w:kern w:val="16"/>
              </w:rPr>
            </w:pPr>
          </w:p>
        </w:tc>
        <w:tc>
          <w:tcPr>
            <w:tcW w:w="0" w:type="auto"/>
          </w:tcPr>
          <w:p w14:paraId="26F284F9" w14:textId="77777777" w:rsidR="00855899" w:rsidRPr="009A6C54" w:rsidRDefault="00855899" w:rsidP="005E25E2">
            <w:pPr>
              <w:pStyle w:val="TableText"/>
              <w:rPr>
                <w:kern w:val="16"/>
              </w:rPr>
            </w:pPr>
            <w:r w:rsidRPr="009A6C54">
              <w:rPr>
                <w:kern w:val="16"/>
              </w:rPr>
              <w:t>Associated Diagnosis Code</w:t>
            </w:r>
          </w:p>
        </w:tc>
        <w:tc>
          <w:tcPr>
            <w:tcW w:w="0" w:type="auto"/>
          </w:tcPr>
          <w:p w14:paraId="26F284FA" w14:textId="77777777" w:rsidR="00855899" w:rsidRPr="009A6C54" w:rsidRDefault="00855899" w:rsidP="005E25E2">
            <w:pPr>
              <w:pStyle w:val="TableText"/>
              <w:rPr>
                <w:kern w:val="16"/>
              </w:rPr>
            </w:pPr>
            <w:r w:rsidRPr="009A6C54">
              <w:rPr>
                <w:kern w:val="16"/>
              </w:rPr>
              <w:t>Not used</w:t>
            </w:r>
          </w:p>
        </w:tc>
      </w:tr>
      <w:tr w:rsidR="00855899" w:rsidRPr="009A6C54" w14:paraId="26F2850C" w14:textId="77777777" w:rsidTr="00A77D27">
        <w:tc>
          <w:tcPr>
            <w:tcW w:w="0" w:type="auto"/>
          </w:tcPr>
          <w:p w14:paraId="26F284FC" w14:textId="77777777" w:rsidR="00855899" w:rsidRPr="009A6C54" w:rsidRDefault="00855899" w:rsidP="005E25E2">
            <w:pPr>
              <w:pStyle w:val="TableText"/>
              <w:rPr>
                <w:kern w:val="16"/>
              </w:rPr>
            </w:pPr>
            <w:r w:rsidRPr="009A6C54">
              <w:rPr>
                <w:kern w:val="16"/>
              </w:rPr>
              <w:t>16</w:t>
            </w:r>
          </w:p>
        </w:tc>
        <w:tc>
          <w:tcPr>
            <w:tcW w:w="0" w:type="auto"/>
          </w:tcPr>
          <w:p w14:paraId="26F284FD" w14:textId="77777777" w:rsidR="00855899" w:rsidRPr="009A6C54" w:rsidRDefault="00855899" w:rsidP="005E25E2">
            <w:pPr>
              <w:pStyle w:val="TableText"/>
              <w:rPr>
                <w:kern w:val="16"/>
              </w:rPr>
            </w:pPr>
            <w:r w:rsidRPr="009A6C54">
              <w:rPr>
                <w:kern w:val="16"/>
              </w:rPr>
              <w:t>80</w:t>
            </w:r>
          </w:p>
        </w:tc>
        <w:tc>
          <w:tcPr>
            <w:tcW w:w="0" w:type="auto"/>
          </w:tcPr>
          <w:p w14:paraId="26F284FE" w14:textId="77777777" w:rsidR="00855899" w:rsidRPr="009A6C54" w:rsidRDefault="00855899" w:rsidP="005E25E2">
            <w:pPr>
              <w:pStyle w:val="TableText"/>
              <w:rPr>
                <w:kern w:val="16"/>
              </w:rPr>
            </w:pPr>
            <w:r w:rsidRPr="009A6C54">
              <w:rPr>
                <w:kern w:val="16"/>
              </w:rPr>
              <w:t>CE</w:t>
            </w:r>
          </w:p>
        </w:tc>
        <w:tc>
          <w:tcPr>
            <w:tcW w:w="0" w:type="auto"/>
          </w:tcPr>
          <w:p w14:paraId="26F284FF" w14:textId="77777777" w:rsidR="00855899" w:rsidRPr="009A6C54" w:rsidRDefault="00855899" w:rsidP="005E25E2">
            <w:pPr>
              <w:pStyle w:val="TableText"/>
              <w:rPr>
                <w:kern w:val="16"/>
              </w:rPr>
            </w:pPr>
          </w:p>
        </w:tc>
        <w:tc>
          <w:tcPr>
            <w:tcW w:w="0" w:type="auto"/>
          </w:tcPr>
          <w:p w14:paraId="26F28500" w14:textId="77777777" w:rsidR="00855899" w:rsidRPr="009A6C54" w:rsidRDefault="00855899" w:rsidP="005E25E2">
            <w:pPr>
              <w:pStyle w:val="TableText"/>
              <w:rPr>
                <w:kern w:val="16"/>
              </w:rPr>
            </w:pPr>
            <w:r w:rsidRPr="009A6C54">
              <w:rPr>
                <w:kern w:val="16"/>
              </w:rPr>
              <w:t>Y</w:t>
            </w:r>
          </w:p>
        </w:tc>
        <w:tc>
          <w:tcPr>
            <w:tcW w:w="0" w:type="auto"/>
          </w:tcPr>
          <w:p w14:paraId="26F28501" w14:textId="77777777" w:rsidR="00855899" w:rsidRPr="009A6C54" w:rsidRDefault="00855899" w:rsidP="005E25E2">
            <w:pPr>
              <w:pStyle w:val="TableText"/>
              <w:rPr>
                <w:kern w:val="16"/>
              </w:rPr>
            </w:pPr>
            <w:r w:rsidRPr="009A6C54">
              <w:rPr>
                <w:kern w:val="16"/>
              </w:rPr>
              <w:t>0340</w:t>
            </w:r>
          </w:p>
        </w:tc>
        <w:tc>
          <w:tcPr>
            <w:tcW w:w="0" w:type="auto"/>
          </w:tcPr>
          <w:p w14:paraId="26F28502" w14:textId="77777777" w:rsidR="00855899" w:rsidRPr="009A6C54" w:rsidRDefault="00855899" w:rsidP="005E25E2">
            <w:pPr>
              <w:pStyle w:val="TableText"/>
              <w:rPr>
                <w:kern w:val="16"/>
              </w:rPr>
            </w:pPr>
            <w:r w:rsidRPr="009A6C54">
              <w:rPr>
                <w:kern w:val="16"/>
              </w:rPr>
              <w:t>Procedure Code Modifier</w:t>
            </w:r>
          </w:p>
        </w:tc>
        <w:tc>
          <w:tcPr>
            <w:tcW w:w="0" w:type="auto"/>
          </w:tcPr>
          <w:p w14:paraId="26F28503" w14:textId="77777777" w:rsidR="00855899" w:rsidRPr="009A6C54" w:rsidRDefault="00855899" w:rsidP="005E25E2">
            <w:pPr>
              <w:pStyle w:val="TableText"/>
            </w:pPr>
            <w:r w:rsidRPr="009A6C54">
              <w:t>3 Components:</w:t>
            </w:r>
          </w:p>
          <w:p w14:paraId="26F28504" w14:textId="77777777" w:rsidR="00855899" w:rsidRPr="009A6C54" w:rsidRDefault="00855899" w:rsidP="005E25E2">
            <w:pPr>
              <w:pStyle w:val="TableText"/>
            </w:pPr>
            <w:r w:rsidRPr="009A6C54">
              <w:t xml:space="preserve">    1. Modifier Code</w:t>
            </w:r>
          </w:p>
          <w:p w14:paraId="26F28505" w14:textId="77777777" w:rsidR="00855899" w:rsidRPr="009A6C54" w:rsidRDefault="00855899" w:rsidP="005E25E2">
            <w:pPr>
              <w:pStyle w:val="TableText"/>
            </w:pPr>
            <w:r w:rsidRPr="009A6C54">
              <w:lastRenderedPageBreak/>
              <w:t xml:space="preserve">    2. Corresponding modifier</w:t>
            </w:r>
          </w:p>
          <w:p w14:paraId="26F28506" w14:textId="77777777" w:rsidR="00855899" w:rsidRPr="009A6C54" w:rsidRDefault="00855899" w:rsidP="005E25E2">
            <w:pPr>
              <w:pStyle w:val="TableText"/>
            </w:pPr>
            <w:r w:rsidRPr="009A6C54">
              <w:t xml:space="preserve">        description from CPT </w:t>
            </w:r>
          </w:p>
          <w:p w14:paraId="26F28507" w14:textId="77777777" w:rsidR="00855899" w:rsidRPr="009A6C54" w:rsidRDefault="00855899" w:rsidP="005E25E2">
            <w:pPr>
              <w:pStyle w:val="TableText"/>
            </w:pPr>
            <w:r w:rsidRPr="009A6C54">
              <w:t xml:space="preserve">        MODIFIER  file (#81.3)</w:t>
            </w:r>
          </w:p>
          <w:p w14:paraId="26F28508" w14:textId="77777777"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14:paraId="26F28509" w14:textId="77777777" w:rsidR="005E25E2" w:rsidRPr="009A6C54" w:rsidRDefault="00855899" w:rsidP="005E25E2">
            <w:pPr>
              <w:pStyle w:val="TableText"/>
              <w:ind w:left="549"/>
              <w:rPr>
                <w:lang w:val="en-US"/>
              </w:rPr>
            </w:pPr>
            <w:r w:rsidRPr="009A6C54">
              <w:rPr>
                <w:bCs/>
              </w:rPr>
              <w:t>C</w:t>
            </w:r>
            <w:r w:rsidR="005E25E2" w:rsidRPr="009A6C54">
              <w:t>=CPT</w:t>
            </w:r>
          </w:p>
          <w:p w14:paraId="26F2850A" w14:textId="77777777" w:rsidR="00855899" w:rsidRPr="009A6C54" w:rsidRDefault="00855899" w:rsidP="005E25E2">
            <w:pPr>
              <w:pStyle w:val="TableText"/>
              <w:ind w:left="549"/>
            </w:pPr>
            <w:r w:rsidRPr="009A6C54">
              <w:rPr>
                <w:bCs/>
              </w:rPr>
              <w:t>H</w:t>
            </w:r>
            <w:r w:rsidRPr="009A6C54">
              <w:t>=HCPCS</w:t>
            </w:r>
          </w:p>
          <w:p w14:paraId="26F2850B" w14:textId="77777777"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14:paraId="26F2850D" w14:textId="77777777" w:rsidR="00FB3138" w:rsidRPr="009A6C54" w:rsidRDefault="00FB3138" w:rsidP="00FB3138">
      <w:pPr>
        <w:pStyle w:val="Heading3"/>
        <w:numPr>
          <w:ilvl w:val="0"/>
          <w:numId w:val="0"/>
        </w:numPr>
        <w:ind w:left="720"/>
        <w:rPr>
          <w:lang w:val="en-US" w:eastAsia="en-US"/>
        </w:rPr>
      </w:pPr>
    </w:p>
    <w:p w14:paraId="26F2850E" w14:textId="77777777"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29" w:name="_Toc518911316"/>
      <w:r w:rsidR="00855899" w:rsidRPr="009A6C54">
        <w:rPr>
          <w:caps/>
          <w:lang w:eastAsia="en-US"/>
        </w:rPr>
        <w:lastRenderedPageBreak/>
        <w:t xml:space="preserve">ROL - </w:t>
      </w:r>
      <w:r w:rsidR="00855899" w:rsidRPr="009A6C54">
        <w:rPr>
          <w:lang w:eastAsia="en-US"/>
        </w:rPr>
        <w:t>Role Segment</w:t>
      </w:r>
      <w:bookmarkEnd w:id="329"/>
    </w:p>
    <w:p w14:paraId="26F2850F" w14:textId="20F9C35D" w:rsidR="000E6F8B" w:rsidRPr="009A6C54" w:rsidRDefault="000E6F8B" w:rsidP="00741C15">
      <w:pPr>
        <w:pStyle w:val="Caption"/>
        <w:rPr>
          <w:lang w:val="en-US" w:eastAsia="en-US"/>
        </w:rPr>
      </w:pPr>
      <w:bookmarkStart w:id="330" w:name="_Toc517426457"/>
      <w:r w:rsidRPr="009A6C54">
        <w:t xml:space="preserve">Table </w:t>
      </w:r>
      <w:r w:rsidR="007E52CE">
        <w:fldChar w:fldCharType="begin"/>
      </w:r>
      <w:r w:rsidR="007E52CE">
        <w:instrText xml:space="preserve"> SEQ Table \* ARABIC </w:instrText>
      </w:r>
      <w:r w:rsidR="007E52CE">
        <w:fldChar w:fldCharType="separate"/>
      </w:r>
      <w:r w:rsidR="00D555E0">
        <w:rPr>
          <w:noProof/>
        </w:rPr>
        <w:t>53</w:t>
      </w:r>
      <w:r w:rsidR="007E52CE">
        <w:rPr>
          <w:noProof/>
        </w:rPr>
        <w:fldChar w:fldCharType="end"/>
      </w:r>
      <w:r w:rsidRPr="009A6C54">
        <w:rPr>
          <w:lang w:val="en-US"/>
        </w:rPr>
        <w:t>: Role Segment</w:t>
      </w:r>
      <w:bookmarkEnd w:id="330"/>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75"/>
        <w:gridCol w:w="4305"/>
      </w:tblGrid>
      <w:tr w:rsidR="00855899" w:rsidRPr="009A6C54" w14:paraId="26F28518" w14:textId="77777777" w:rsidTr="002B5785">
        <w:trPr>
          <w:tblHeader/>
        </w:trPr>
        <w:tc>
          <w:tcPr>
            <w:tcW w:w="0" w:type="auto"/>
            <w:tcBorders>
              <w:top w:val="single" w:sz="12" w:space="0" w:color="auto"/>
              <w:left w:val="single" w:sz="12" w:space="0" w:color="auto"/>
              <w:bottom w:val="single" w:sz="12" w:space="0" w:color="auto"/>
            </w:tcBorders>
            <w:shd w:val="clear" w:color="auto" w:fill="BFBFBF"/>
          </w:tcPr>
          <w:p w14:paraId="26F28510" w14:textId="77777777" w:rsidR="00855899" w:rsidRPr="009A6C54" w:rsidRDefault="00855899" w:rsidP="00A77D27">
            <w:pPr>
              <w:pStyle w:val="TableHeading"/>
            </w:pPr>
            <w:bookmarkStart w:id="331" w:name="ColumnTitle_52"/>
            <w:bookmarkEnd w:id="331"/>
            <w:r w:rsidRPr="009A6C54">
              <w:t>SEQ</w:t>
            </w:r>
          </w:p>
        </w:tc>
        <w:tc>
          <w:tcPr>
            <w:tcW w:w="0" w:type="auto"/>
            <w:tcBorders>
              <w:top w:val="single" w:sz="12" w:space="0" w:color="auto"/>
              <w:bottom w:val="single" w:sz="12" w:space="0" w:color="auto"/>
            </w:tcBorders>
            <w:shd w:val="clear" w:color="auto" w:fill="BFBFBF"/>
          </w:tcPr>
          <w:p w14:paraId="26F28511" w14:textId="77777777"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14:paraId="26F28512" w14:textId="77777777"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14:paraId="26F28513" w14:textId="77777777"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14:paraId="26F28514" w14:textId="77777777"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14:paraId="26F28515" w14:textId="77777777"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14:paraId="26F28516" w14:textId="77777777"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14:paraId="26F28517" w14:textId="77777777" w:rsidR="00855899" w:rsidRPr="009A6C54" w:rsidRDefault="00855899" w:rsidP="00A77D27">
            <w:pPr>
              <w:pStyle w:val="TableHeading"/>
            </w:pPr>
            <w:r w:rsidRPr="009A6C54">
              <w:t>V</w:t>
            </w:r>
            <w:r w:rsidRPr="009A6C54">
              <w:rPr>
                <w:i/>
              </w:rPr>
              <w:t>IST</w:t>
            </w:r>
            <w:r w:rsidRPr="009A6C54">
              <w:t>A DESCRIPTION</w:t>
            </w:r>
          </w:p>
        </w:tc>
      </w:tr>
      <w:tr w:rsidR="00855899" w:rsidRPr="009A6C54" w14:paraId="26F28525" w14:textId="77777777" w:rsidTr="00A77D27">
        <w:tc>
          <w:tcPr>
            <w:tcW w:w="0" w:type="auto"/>
            <w:tcBorders>
              <w:top w:val="single" w:sz="12" w:space="0" w:color="auto"/>
              <w:left w:val="single" w:sz="12" w:space="0" w:color="auto"/>
              <w:bottom w:val="single" w:sz="6" w:space="0" w:color="auto"/>
            </w:tcBorders>
          </w:tcPr>
          <w:p w14:paraId="26F28519" w14:textId="77777777"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14:paraId="26F2851A" w14:textId="77777777"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14:paraId="26F2851B" w14:textId="77777777"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14:paraId="26F2851C" w14:textId="77777777"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14:paraId="26F2851D"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E" w14:textId="77777777" w:rsidR="00855899" w:rsidRPr="009A6C54" w:rsidRDefault="00855899" w:rsidP="00A77D27">
            <w:pPr>
              <w:pStyle w:val="TableText"/>
            </w:pPr>
          </w:p>
        </w:tc>
        <w:tc>
          <w:tcPr>
            <w:tcW w:w="0" w:type="auto"/>
            <w:tcBorders>
              <w:top w:val="single" w:sz="12" w:space="0" w:color="auto"/>
              <w:bottom w:val="single" w:sz="6" w:space="0" w:color="auto"/>
            </w:tcBorders>
          </w:tcPr>
          <w:p w14:paraId="26F2851F" w14:textId="77777777"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14:paraId="26F28520" w14:textId="77777777" w:rsidR="00855899" w:rsidRPr="009A6C54" w:rsidRDefault="00855899" w:rsidP="00A77D27">
            <w:pPr>
              <w:pStyle w:val="TableText"/>
            </w:pPr>
            <w:r w:rsidRPr="009A6C54">
              <w:rPr>
                <w:u w:val="single"/>
              </w:rPr>
              <w:t>4 Components</w:t>
            </w:r>
          </w:p>
          <w:p w14:paraId="26F28521" w14:textId="77777777"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14:paraId="26F28522" w14:textId="77777777" w:rsidR="00855899" w:rsidRPr="009A6C54" w:rsidRDefault="00855899" w:rsidP="00A77D27">
            <w:pPr>
              <w:pStyle w:val="TableText"/>
            </w:pPr>
            <w:r w:rsidRPr="009A6C54">
              <w:t>Not used</w:t>
            </w:r>
          </w:p>
          <w:p w14:paraId="26F28523" w14:textId="77777777" w:rsidR="00855899" w:rsidRPr="009A6C54" w:rsidRDefault="00855899" w:rsidP="00A77D27">
            <w:pPr>
              <w:pStyle w:val="TableText"/>
            </w:pPr>
            <w:r w:rsidRPr="009A6C54">
              <w:t>Not used</w:t>
            </w:r>
          </w:p>
          <w:p w14:paraId="26F28524" w14:textId="77777777" w:rsidR="00855899" w:rsidRPr="009A6C54" w:rsidRDefault="00855899" w:rsidP="00A77D27">
            <w:pPr>
              <w:pStyle w:val="TableText"/>
            </w:pPr>
            <w:r w:rsidRPr="009A6C54">
              <w:t>Not used</w:t>
            </w:r>
          </w:p>
        </w:tc>
      </w:tr>
      <w:tr w:rsidR="00855899" w:rsidRPr="009A6C54" w14:paraId="26F2852E" w14:textId="77777777" w:rsidTr="009E57AF">
        <w:tc>
          <w:tcPr>
            <w:tcW w:w="0" w:type="auto"/>
            <w:tcBorders>
              <w:top w:val="single" w:sz="6" w:space="0" w:color="auto"/>
              <w:left w:val="single" w:sz="12" w:space="0" w:color="auto"/>
              <w:bottom w:val="single" w:sz="6" w:space="0" w:color="auto"/>
            </w:tcBorders>
          </w:tcPr>
          <w:p w14:paraId="26F28526"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7" w14:textId="77777777"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14:paraId="26F28528" w14:textId="77777777"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14:paraId="26F28529"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2A"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2B" w14:textId="77777777"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14:paraId="26F2852C" w14:textId="77777777"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14:paraId="26F2852D" w14:textId="77777777" w:rsidR="00855899" w:rsidRPr="009A6C54" w:rsidRDefault="00855899" w:rsidP="00A77D27">
            <w:pPr>
              <w:pStyle w:val="TableText"/>
            </w:pPr>
            <w:r w:rsidRPr="009A6C54">
              <w:t>This will always be CO (correct)</w:t>
            </w:r>
          </w:p>
        </w:tc>
      </w:tr>
      <w:tr w:rsidR="00855899" w:rsidRPr="009A6C54" w14:paraId="26F2853D" w14:textId="77777777" w:rsidTr="009E57AF">
        <w:tc>
          <w:tcPr>
            <w:tcW w:w="0" w:type="auto"/>
            <w:tcBorders>
              <w:top w:val="single" w:sz="6" w:space="0" w:color="auto"/>
              <w:left w:val="single" w:sz="12" w:space="0" w:color="auto"/>
              <w:bottom w:val="single" w:sz="6" w:space="0" w:color="auto"/>
            </w:tcBorders>
          </w:tcPr>
          <w:p w14:paraId="26F2852F" w14:textId="77777777"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14:paraId="26F28530"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31"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32"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3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35" w14:textId="77777777"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14:paraId="26F28536" w14:textId="77777777" w:rsidR="00855899" w:rsidRPr="009A6C54" w:rsidRDefault="00855899" w:rsidP="00A77D27">
            <w:pPr>
              <w:pStyle w:val="TableText"/>
            </w:pPr>
            <w:r w:rsidRPr="009A6C54">
              <w:rPr>
                <w:u w:val="single"/>
              </w:rPr>
              <w:t>6 Components</w:t>
            </w:r>
          </w:p>
          <w:p w14:paraId="26F28537" w14:textId="77777777" w:rsidR="00855899" w:rsidRPr="009A6C54" w:rsidRDefault="00855899" w:rsidP="00A77D27">
            <w:pPr>
              <w:pStyle w:val="TableText"/>
            </w:pPr>
            <w:r w:rsidRPr="009A6C54">
              <w:t>Provider Type Code</w:t>
            </w:r>
          </w:p>
          <w:p w14:paraId="26F28538" w14:textId="77777777" w:rsidR="00855899" w:rsidRPr="009A6C54" w:rsidRDefault="00855899" w:rsidP="00A77D27">
            <w:pPr>
              <w:pStyle w:val="TableText"/>
            </w:pPr>
            <w:r w:rsidRPr="009A6C54">
              <w:t>Not used</w:t>
            </w:r>
          </w:p>
          <w:p w14:paraId="26F28539" w14:textId="77777777" w:rsidR="00855899" w:rsidRPr="009A6C54" w:rsidRDefault="00855899" w:rsidP="00A77D27">
            <w:pPr>
              <w:pStyle w:val="TableText"/>
            </w:pPr>
            <w:r w:rsidRPr="009A6C54">
              <w:t>This will always be VA8932.1 (PERSON CLASS file)</w:t>
            </w:r>
          </w:p>
          <w:p w14:paraId="26F2853A" w14:textId="77777777" w:rsidR="00855899" w:rsidRPr="009A6C54" w:rsidRDefault="00855899" w:rsidP="00A77D27">
            <w:pPr>
              <w:pStyle w:val="TableText"/>
            </w:pPr>
            <w:r w:rsidRPr="009A6C54">
              <w:t>Primary Encounter Provider Designation</w:t>
            </w:r>
          </w:p>
          <w:p w14:paraId="26F2853B" w14:textId="77777777" w:rsidR="00855899" w:rsidRPr="009A6C54" w:rsidRDefault="00855899" w:rsidP="00A77D27">
            <w:pPr>
              <w:pStyle w:val="TableText"/>
            </w:pPr>
            <w:r w:rsidRPr="009A6C54">
              <w:t>Not used</w:t>
            </w:r>
          </w:p>
          <w:p w14:paraId="26F2853C" w14:textId="77777777" w:rsidR="00855899" w:rsidRPr="009A6C54" w:rsidRDefault="00855899" w:rsidP="00A77D27">
            <w:pPr>
              <w:pStyle w:val="TableText"/>
            </w:pPr>
            <w:r w:rsidRPr="009A6C54">
              <w:t>This will always be VA01</w:t>
            </w:r>
          </w:p>
        </w:tc>
      </w:tr>
      <w:tr w:rsidR="00855899" w:rsidRPr="009A6C54" w14:paraId="26F28566" w14:textId="77777777" w:rsidTr="009E57AF">
        <w:tc>
          <w:tcPr>
            <w:tcW w:w="0" w:type="auto"/>
            <w:tcBorders>
              <w:top w:val="single" w:sz="6" w:space="0" w:color="auto"/>
              <w:left w:val="single" w:sz="12" w:space="0" w:color="auto"/>
              <w:bottom w:val="single" w:sz="6" w:space="0" w:color="auto"/>
            </w:tcBorders>
          </w:tcPr>
          <w:p w14:paraId="26F2853E" w14:textId="77777777"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14:paraId="26F2853F"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40" w14:textId="77777777"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14:paraId="26F28541" w14:textId="77777777"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14:paraId="26F28542" w14:textId="77777777"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14:paraId="26F28543"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44" w14:textId="77777777"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14:paraId="26F28545" w14:textId="77777777" w:rsidR="00855899" w:rsidRPr="009A6C54" w:rsidRDefault="00855899" w:rsidP="00A77D27">
            <w:pPr>
              <w:pStyle w:val="TableText"/>
              <w:rPr>
                <w:u w:val="single"/>
              </w:rPr>
            </w:pPr>
            <w:r w:rsidRPr="009A6C54">
              <w:rPr>
                <w:u w:val="single"/>
              </w:rPr>
              <w:t>14 Components</w:t>
            </w:r>
          </w:p>
          <w:p w14:paraId="26F28546" w14:textId="77777777" w:rsidR="00855899" w:rsidRPr="009A6C54" w:rsidRDefault="00855899" w:rsidP="00A77D27">
            <w:pPr>
              <w:pStyle w:val="TableText"/>
              <w:rPr>
                <w:b/>
                <w:bCs/>
              </w:rPr>
            </w:pPr>
            <w:r w:rsidRPr="009A6C54">
              <w:rPr>
                <w:b/>
                <w:bCs/>
              </w:rPr>
              <w:t>Repetition 1</w:t>
            </w:r>
          </w:p>
          <w:p w14:paraId="26F28547" w14:textId="77777777" w:rsidR="00855899" w:rsidRPr="009A6C54" w:rsidRDefault="00855899" w:rsidP="00A77D27">
            <w:pPr>
              <w:pStyle w:val="TableText"/>
            </w:pPr>
            <w:r w:rsidRPr="009A6C54">
              <w:rPr>
                <w:u w:val="single"/>
              </w:rPr>
              <w:t>2 Sub-Components</w:t>
            </w:r>
          </w:p>
          <w:p w14:paraId="26F28548" w14:textId="77777777" w:rsidR="00855899" w:rsidRPr="009A6C54" w:rsidRDefault="00855899" w:rsidP="00A77D27">
            <w:pPr>
              <w:pStyle w:val="TableText"/>
            </w:pPr>
            <w:r w:rsidRPr="009A6C54">
              <w:t>Pointer to entry in NEW PERSON file (#200)</w:t>
            </w:r>
          </w:p>
          <w:p w14:paraId="26F28549" w14:textId="77777777" w:rsidR="00855899" w:rsidRPr="009A6C54" w:rsidRDefault="00855899" w:rsidP="00A77D27">
            <w:pPr>
              <w:pStyle w:val="TableText"/>
            </w:pPr>
            <w:r w:rsidRPr="009A6C54">
              <w:t>Facility Number</w:t>
            </w:r>
          </w:p>
          <w:p w14:paraId="26F2854A" w14:textId="77777777" w:rsidR="00855899" w:rsidRPr="009A6C54" w:rsidRDefault="00855899" w:rsidP="00A77D27">
            <w:pPr>
              <w:pStyle w:val="TableText"/>
            </w:pPr>
            <w:r w:rsidRPr="009A6C54">
              <w:t>Not used</w:t>
            </w:r>
          </w:p>
          <w:p w14:paraId="26F2854B" w14:textId="77777777" w:rsidR="00855899" w:rsidRPr="009A6C54" w:rsidRDefault="00855899" w:rsidP="00A77D27">
            <w:pPr>
              <w:pStyle w:val="TableText"/>
            </w:pPr>
            <w:r w:rsidRPr="009A6C54">
              <w:t>Not used</w:t>
            </w:r>
          </w:p>
          <w:p w14:paraId="26F2854C" w14:textId="77777777" w:rsidR="00855899" w:rsidRPr="009A6C54" w:rsidRDefault="00855899" w:rsidP="00A77D27">
            <w:pPr>
              <w:pStyle w:val="TableText"/>
            </w:pPr>
            <w:r w:rsidRPr="009A6C54">
              <w:t>Not used</w:t>
            </w:r>
          </w:p>
          <w:p w14:paraId="26F2854D" w14:textId="77777777" w:rsidR="00855899" w:rsidRPr="009A6C54" w:rsidRDefault="00855899" w:rsidP="00A77D27">
            <w:pPr>
              <w:pStyle w:val="TableText"/>
            </w:pPr>
            <w:r w:rsidRPr="009A6C54">
              <w:t>Not used</w:t>
            </w:r>
          </w:p>
          <w:p w14:paraId="26F2854E" w14:textId="77777777" w:rsidR="00855899" w:rsidRPr="009A6C54" w:rsidRDefault="00855899" w:rsidP="00A77D27">
            <w:pPr>
              <w:pStyle w:val="TableText"/>
            </w:pPr>
            <w:r w:rsidRPr="009A6C54">
              <w:lastRenderedPageBreak/>
              <w:t>Not used</w:t>
            </w:r>
          </w:p>
          <w:p w14:paraId="26F2854F" w14:textId="77777777" w:rsidR="00855899" w:rsidRPr="009A6C54" w:rsidRDefault="00855899" w:rsidP="00A77D27">
            <w:pPr>
              <w:pStyle w:val="TableText"/>
            </w:pPr>
            <w:r w:rsidRPr="009A6C54">
              <w:t>Not used</w:t>
            </w:r>
          </w:p>
          <w:p w14:paraId="26F28550" w14:textId="77777777"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14:paraId="26F28551" w14:textId="77777777" w:rsidR="00855899" w:rsidRPr="009A6C54" w:rsidRDefault="00855899" w:rsidP="00A77D27">
            <w:pPr>
              <w:pStyle w:val="TableText"/>
            </w:pPr>
            <w:r w:rsidRPr="009A6C54">
              <w:t>Not used</w:t>
            </w:r>
          </w:p>
          <w:p w14:paraId="26F28552" w14:textId="77777777" w:rsidR="00855899" w:rsidRPr="009A6C54" w:rsidRDefault="00855899" w:rsidP="00A77D27">
            <w:pPr>
              <w:pStyle w:val="TableText"/>
            </w:pPr>
            <w:r w:rsidRPr="009A6C54">
              <w:t>Not used</w:t>
            </w:r>
          </w:p>
          <w:p w14:paraId="26F28553" w14:textId="77777777" w:rsidR="00855899" w:rsidRPr="009A6C54" w:rsidRDefault="00855899" w:rsidP="00A77D27">
            <w:pPr>
              <w:pStyle w:val="TableText"/>
            </w:pPr>
            <w:r w:rsidRPr="009A6C54">
              <w:t>Not used</w:t>
            </w:r>
          </w:p>
          <w:p w14:paraId="26F28554" w14:textId="77777777" w:rsidR="00855899" w:rsidRPr="009A6C54" w:rsidRDefault="00855899" w:rsidP="00A77D27">
            <w:pPr>
              <w:pStyle w:val="TableText"/>
            </w:pPr>
            <w:r w:rsidRPr="009A6C54">
              <w:t>Not used</w:t>
            </w:r>
          </w:p>
          <w:p w14:paraId="26F28555" w14:textId="77777777" w:rsidR="00855899" w:rsidRPr="009A6C54" w:rsidRDefault="00855899" w:rsidP="00A77D27">
            <w:pPr>
              <w:pStyle w:val="TableText"/>
            </w:pPr>
            <w:r w:rsidRPr="009A6C54">
              <w:t>Not used</w:t>
            </w:r>
          </w:p>
          <w:p w14:paraId="26F28556" w14:textId="77777777" w:rsidR="00855899" w:rsidRPr="009A6C54" w:rsidRDefault="00855899" w:rsidP="00A77D27">
            <w:pPr>
              <w:pStyle w:val="TableText"/>
            </w:pPr>
            <w:r w:rsidRPr="009A6C54">
              <w:t>Not used</w:t>
            </w:r>
          </w:p>
          <w:p w14:paraId="26F28557" w14:textId="77777777" w:rsidR="00855899" w:rsidRPr="009A6C54" w:rsidRDefault="00855899" w:rsidP="00A77D27">
            <w:pPr>
              <w:pStyle w:val="TableText"/>
              <w:rPr>
                <w:b/>
                <w:bCs/>
              </w:rPr>
            </w:pPr>
            <w:r w:rsidRPr="009A6C54">
              <w:rPr>
                <w:b/>
                <w:bCs/>
              </w:rPr>
              <w:t>Repetition 2</w:t>
            </w:r>
          </w:p>
          <w:p w14:paraId="26F28558" w14:textId="77777777" w:rsidR="00855899" w:rsidRPr="009A6C54" w:rsidRDefault="00855899" w:rsidP="00A77D27">
            <w:pPr>
              <w:pStyle w:val="TableText"/>
            </w:pPr>
            <w:r w:rsidRPr="009A6C54">
              <w:t>SSN</w:t>
            </w:r>
          </w:p>
          <w:p w14:paraId="26F28559" w14:textId="77777777" w:rsidR="00855899" w:rsidRPr="009A6C54" w:rsidRDefault="00855899" w:rsidP="00A77D27">
            <w:pPr>
              <w:pStyle w:val="TableText"/>
            </w:pPr>
            <w:r w:rsidRPr="009A6C54">
              <w:t>Not used</w:t>
            </w:r>
          </w:p>
          <w:p w14:paraId="26F2855A" w14:textId="77777777" w:rsidR="00855899" w:rsidRPr="009A6C54" w:rsidRDefault="00855899" w:rsidP="00A77D27">
            <w:pPr>
              <w:pStyle w:val="TableText"/>
            </w:pPr>
            <w:r w:rsidRPr="009A6C54">
              <w:t>Not used</w:t>
            </w:r>
          </w:p>
          <w:p w14:paraId="26F2855B" w14:textId="77777777" w:rsidR="00855899" w:rsidRPr="009A6C54" w:rsidRDefault="00855899" w:rsidP="00A77D27">
            <w:pPr>
              <w:pStyle w:val="TableText"/>
            </w:pPr>
            <w:r w:rsidRPr="009A6C54">
              <w:t>Not used</w:t>
            </w:r>
          </w:p>
          <w:p w14:paraId="26F2855C" w14:textId="77777777" w:rsidR="00855899" w:rsidRPr="009A6C54" w:rsidRDefault="00855899" w:rsidP="00A77D27">
            <w:pPr>
              <w:pStyle w:val="TableText"/>
            </w:pPr>
            <w:r w:rsidRPr="009A6C54">
              <w:t>Not used</w:t>
            </w:r>
          </w:p>
          <w:p w14:paraId="26F2855D" w14:textId="77777777" w:rsidR="00855899" w:rsidRPr="009A6C54" w:rsidRDefault="00855899" w:rsidP="00A77D27">
            <w:pPr>
              <w:pStyle w:val="TableText"/>
            </w:pPr>
            <w:r w:rsidRPr="009A6C54">
              <w:t>Not used</w:t>
            </w:r>
          </w:p>
          <w:p w14:paraId="26F2855E" w14:textId="77777777" w:rsidR="00855899" w:rsidRPr="009A6C54" w:rsidRDefault="00855899" w:rsidP="00A77D27">
            <w:pPr>
              <w:pStyle w:val="TableText"/>
            </w:pPr>
            <w:r w:rsidRPr="009A6C54">
              <w:t>Not used</w:t>
            </w:r>
          </w:p>
          <w:p w14:paraId="26F2855F" w14:textId="77777777"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14:paraId="26F28560" w14:textId="77777777" w:rsidR="00855899" w:rsidRPr="009A6C54" w:rsidRDefault="00855899" w:rsidP="00A77D27">
            <w:pPr>
              <w:pStyle w:val="TableText"/>
            </w:pPr>
            <w:r w:rsidRPr="009A6C54">
              <w:t>Not used</w:t>
            </w:r>
          </w:p>
          <w:p w14:paraId="26F28561" w14:textId="77777777" w:rsidR="00855899" w:rsidRPr="009A6C54" w:rsidRDefault="00855899" w:rsidP="00A77D27">
            <w:pPr>
              <w:pStyle w:val="TableText"/>
            </w:pPr>
            <w:r w:rsidRPr="009A6C54">
              <w:t>Not used</w:t>
            </w:r>
          </w:p>
          <w:p w14:paraId="26F28562" w14:textId="77777777" w:rsidR="00855899" w:rsidRPr="009A6C54" w:rsidRDefault="00855899" w:rsidP="00A77D27">
            <w:pPr>
              <w:pStyle w:val="TableText"/>
            </w:pPr>
            <w:r w:rsidRPr="009A6C54">
              <w:t>Not used</w:t>
            </w:r>
          </w:p>
          <w:p w14:paraId="26F28563" w14:textId="77777777" w:rsidR="00855899" w:rsidRPr="009A6C54" w:rsidRDefault="00855899" w:rsidP="00A77D27">
            <w:pPr>
              <w:pStyle w:val="TableText"/>
            </w:pPr>
            <w:r w:rsidRPr="009A6C54">
              <w:t>Not used</w:t>
            </w:r>
          </w:p>
          <w:p w14:paraId="26F28564" w14:textId="77777777" w:rsidR="00855899" w:rsidRPr="009A6C54" w:rsidRDefault="00855899" w:rsidP="00A77D27">
            <w:pPr>
              <w:pStyle w:val="TableText"/>
            </w:pPr>
            <w:r w:rsidRPr="009A6C54">
              <w:t>Not used</w:t>
            </w:r>
          </w:p>
          <w:p w14:paraId="26F28565" w14:textId="77777777" w:rsidR="00855899" w:rsidRPr="009A6C54" w:rsidRDefault="00855899" w:rsidP="00A77D27">
            <w:pPr>
              <w:pStyle w:val="TableText"/>
            </w:pPr>
            <w:r w:rsidRPr="009A6C54">
              <w:t>Not used</w:t>
            </w:r>
          </w:p>
        </w:tc>
      </w:tr>
      <w:tr w:rsidR="00855899" w:rsidRPr="009A6C54" w14:paraId="26F2856F" w14:textId="77777777" w:rsidTr="009E57AF">
        <w:tc>
          <w:tcPr>
            <w:tcW w:w="0" w:type="auto"/>
            <w:tcBorders>
              <w:top w:val="single" w:sz="6" w:space="0" w:color="auto"/>
              <w:left w:val="single" w:sz="12" w:space="0" w:color="auto"/>
              <w:bottom w:val="single" w:sz="6" w:space="0" w:color="auto"/>
            </w:tcBorders>
          </w:tcPr>
          <w:p w14:paraId="26F28567" w14:textId="77777777" w:rsidR="00855899" w:rsidRPr="009A6C54" w:rsidRDefault="00855899" w:rsidP="00A77D27">
            <w:pPr>
              <w:pStyle w:val="TableText"/>
            </w:pPr>
            <w:r w:rsidRPr="009A6C54">
              <w:lastRenderedPageBreak/>
              <w:t>5</w:t>
            </w:r>
          </w:p>
        </w:tc>
        <w:tc>
          <w:tcPr>
            <w:tcW w:w="0" w:type="auto"/>
            <w:tcBorders>
              <w:top w:val="single" w:sz="6" w:space="0" w:color="auto"/>
              <w:bottom w:val="single" w:sz="6" w:space="0" w:color="auto"/>
            </w:tcBorders>
          </w:tcPr>
          <w:p w14:paraId="26F28568"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69"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6A"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6B"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C"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6D" w14:textId="77777777"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14:paraId="26F2856E" w14:textId="77777777" w:rsidR="00855899" w:rsidRPr="009A6C54" w:rsidRDefault="00855899" w:rsidP="00A77D27">
            <w:pPr>
              <w:pStyle w:val="TableText"/>
            </w:pPr>
            <w:r w:rsidRPr="009A6C54">
              <w:t>Not used</w:t>
            </w:r>
          </w:p>
        </w:tc>
      </w:tr>
      <w:tr w:rsidR="00855899" w:rsidRPr="009A6C54" w14:paraId="26F28578" w14:textId="77777777" w:rsidTr="009E57AF">
        <w:tc>
          <w:tcPr>
            <w:tcW w:w="0" w:type="auto"/>
            <w:tcBorders>
              <w:top w:val="single" w:sz="6" w:space="0" w:color="auto"/>
              <w:left w:val="single" w:sz="12" w:space="0" w:color="auto"/>
              <w:bottom w:val="single" w:sz="6" w:space="0" w:color="auto"/>
            </w:tcBorders>
          </w:tcPr>
          <w:p w14:paraId="26F28570" w14:textId="77777777"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14:paraId="26F28571" w14:textId="77777777"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14:paraId="26F28572" w14:textId="77777777"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14:paraId="26F28573"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4"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5"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6" w14:textId="77777777"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14:paraId="26F28577" w14:textId="77777777" w:rsidR="00855899" w:rsidRPr="009A6C54" w:rsidRDefault="00855899" w:rsidP="00A77D27">
            <w:pPr>
              <w:pStyle w:val="TableText"/>
            </w:pPr>
            <w:r w:rsidRPr="009A6C54">
              <w:t>Not used</w:t>
            </w:r>
          </w:p>
        </w:tc>
      </w:tr>
      <w:tr w:rsidR="00855899" w:rsidRPr="009A6C54" w14:paraId="26F28581" w14:textId="77777777" w:rsidTr="009E57AF">
        <w:tc>
          <w:tcPr>
            <w:tcW w:w="0" w:type="auto"/>
            <w:tcBorders>
              <w:top w:val="single" w:sz="6" w:space="0" w:color="auto"/>
              <w:left w:val="single" w:sz="12" w:space="0" w:color="auto"/>
              <w:bottom w:val="single" w:sz="6" w:space="0" w:color="auto"/>
            </w:tcBorders>
          </w:tcPr>
          <w:p w14:paraId="26F28579" w14:textId="77777777"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14:paraId="26F2857A" w14:textId="77777777"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14:paraId="26F2857B" w14:textId="77777777"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14:paraId="26F2857C" w14:textId="77777777"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14:paraId="26F2857D"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E" w14:textId="77777777" w:rsidR="00855899" w:rsidRPr="009A6C54" w:rsidRDefault="00855899" w:rsidP="00A77D27">
            <w:pPr>
              <w:pStyle w:val="TableText"/>
            </w:pPr>
          </w:p>
        </w:tc>
        <w:tc>
          <w:tcPr>
            <w:tcW w:w="0" w:type="auto"/>
            <w:tcBorders>
              <w:top w:val="single" w:sz="6" w:space="0" w:color="auto"/>
              <w:bottom w:val="single" w:sz="6" w:space="0" w:color="auto"/>
            </w:tcBorders>
          </w:tcPr>
          <w:p w14:paraId="26F2857F" w14:textId="77777777"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14:paraId="26F28580" w14:textId="77777777" w:rsidR="00855899" w:rsidRPr="009A6C54" w:rsidRDefault="00855899" w:rsidP="00A77D27">
            <w:pPr>
              <w:pStyle w:val="TableText"/>
            </w:pPr>
            <w:r w:rsidRPr="009A6C54">
              <w:t>Not used</w:t>
            </w:r>
          </w:p>
        </w:tc>
      </w:tr>
      <w:tr w:rsidR="00855899" w:rsidRPr="009A6C54" w14:paraId="26F2858A" w14:textId="77777777" w:rsidTr="009E57AF">
        <w:tc>
          <w:tcPr>
            <w:tcW w:w="0" w:type="auto"/>
            <w:tcBorders>
              <w:top w:val="single" w:sz="6" w:space="0" w:color="auto"/>
              <w:left w:val="single" w:sz="12" w:space="0" w:color="auto"/>
              <w:bottom w:val="single" w:sz="12" w:space="0" w:color="auto"/>
            </w:tcBorders>
          </w:tcPr>
          <w:p w14:paraId="26F28582" w14:textId="77777777"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14:paraId="26F28583" w14:textId="77777777"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14:paraId="26F28584" w14:textId="77777777"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14:paraId="26F28585" w14:textId="77777777"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14:paraId="26F28586"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7" w14:textId="77777777" w:rsidR="00855899" w:rsidRPr="009A6C54" w:rsidRDefault="00855899" w:rsidP="00A77D27">
            <w:pPr>
              <w:pStyle w:val="TableText"/>
            </w:pPr>
          </w:p>
        </w:tc>
        <w:tc>
          <w:tcPr>
            <w:tcW w:w="0" w:type="auto"/>
            <w:tcBorders>
              <w:top w:val="single" w:sz="6" w:space="0" w:color="auto"/>
              <w:bottom w:val="single" w:sz="12" w:space="0" w:color="auto"/>
            </w:tcBorders>
          </w:tcPr>
          <w:p w14:paraId="26F28588" w14:textId="77777777"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14:paraId="26F28589" w14:textId="77777777" w:rsidR="00855899" w:rsidRPr="009A6C54" w:rsidRDefault="00855899" w:rsidP="00A77D27">
            <w:pPr>
              <w:pStyle w:val="TableText"/>
            </w:pPr>
            <w:r w:rsidRPr="009A6C54">
              <w:t>Not used</w:t>
            </w:r>
          </w:p>
        </w:tc>
      </w:tr>
    </w:tbl>
    <w:p w14:paraId="26F2858B" w14:textId="77777777" w:rsidR="00855899" w:rsidRPr="009A6C54" w:rsidRDefault="00855899" w:rsidP="00EB2038">
      <w:pPr>
        <w:pStyle w:val="Heading3"/>
        <w:rPr>
          <w:lang w:val="en-US" w:eastAsia="en-US"/>
        </w:rPr>
      </w:pPr>
      <w:bookmarkStart w:id="332" w:name="_Toc518911317"/>
      <w:r w:rsidRPr="009A6C54">
        <w:rPr>
          <w:caps/>
          <w:lang w:eastAsia="en-US"/>
        </w:rPr>
        <w:t>ZPD - VA-</w:t>
      </w:r>
      <w:r w:rsidRPr="009A6C54">
        <w:rPr>
          <w:lang w:eastAsia="en-US"/>
        </w:rPr>
        <w:t>Specific Patient Information Segment</w:t>
      </w:r>
      <w:bookmarkEnd w:id="332"/>
    </w:p>
    <w:p w14:paraId="26F2858C" w14:textId="43CBD00D" w:rsidR="000E6F8B" w:rsidRPr="009A6C54" w:rsidRDefault="000E6F8B" w:rsidP="00741C15">
      <w:pPr>
        <w:pStyle w:val="Caption"/>
        <w:rPr>
          <w:lang w:eastAsia="en-US"/>
        </w:rPr>
      </w:pPr>
      <w:bookmarkStart w:id="333" w:name="_Toc517426458"/>
      <w:r w:rsidRPr="009A6C54">
        <w:t xml:space="preserve">Table </w:t>
      </w:r>
      <w:r w:rsidR="007E52CE">
        <w:fldChar w:fldCharType="begin"/>
      </w:r>
      <w:r w:rsidR="007E52CE">
        <w:instrText xml:space="preserve"> SEQ Table \* ARABIC </w:instrText>
      </w:r>
      <w:r w:rsidR="007E52CE">
        <w:fldChar w:fldCharType="separate"/>
      </w:r>
      <w:r w:rsidR="00D555E0">
        <w:rPr>
          <w:noProof/>
        </w:rPr>
        <w:t>54</w:t>
      </w:r>
      <w:r w:rsidR="007E52CE">
        <w:rPr>
          <w:noProof/>
        </w:rPr>
        <w:fldChar w:fldCharType="end"/>
      </w:r>
      <w:r w:rsidRPr="009A6C54">
        <w:t>: VA-Specific Patient Information Segment</w:t>
      </w:r>
      <w:bookmarkEnd w:id="33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594" w14:textId="77777777" w:rsidTr="002B5785">
        <w:trPr>
          <w:cantSplit/>
          <w:tblHeader/>
        </w:trPr>
        <w:tc>
          <w:tcPr>
            <w:tcW w:w="725" w:type="dxa"/>
            <w:tcBorders>
              <w:top w:val="single" w:sz="12" w:space="0" w:color="000000"/>
              <w:bottom w:val="single" w:sz="6" w:space="0" w:color="000000"/>
            </w:tcBorders>
            <w:shd w:val="clear" w:color="auto" w:fill="BFBFBF"/>
          </w:tcPr>
          <w:p w14:paraId="26F2858D" w14:textId="77777777" w:rsidR="00855899" w:rsidRPr="009A6C54" w:rsidRDefault="00855899" w:rsidP="00A77D27">
            <w:pPr>
              <w:pStyle w:val="TableHeading"/>
            </w:pPr>
            <w:bookmarkStart w:id="334" w:name="ColumnTitle_53"/>
            <w:bookmarkEnd w:id="334"/>
            <w:r w:rsidRPr="009A6C54">
              <w:t>SEQ</w:t>
            </w:r>
          </w:p>
        </w:tc>
        <w:tc>
          <w:tcPr>
            <w:tcW w:w="725" w:type="dxa"/>
            <w:tcBorders>
              <w:top w:val="single" w:sz="12" w:space="0" w:color="000000"/>
              <w:bottom w:val="single" w:sz="6" w:space="0" w:color="000000"/>
            </w:tcBorders>
            <w:shd w:val="clear" w:color="auto" w:fill="BFBFBF"/>
          </w:tcPr>
          <w:p w14:paraId="26F2858E"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58F"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590"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591"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592"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593"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59C" w14:textId="77777777" w:rsidTr="00A77D27">
        <w:trPr>
          <w:cantSplit/>
        </w:trPr>
        <w:tc>
          <w:tcPr>
            <w:tcW w:w="725" w:type="dxa"/>
            <w:tcBorders>
              <w:top w:val="single" w:sz="6" w:space="0" w:color="000000"/>
            </w:tcBorders>
          </w:tcPr>
          <w:p w14:paraId="26F28595" w14:textId="77777777" w:rsidR="00855899" w:rsidRPr="009A6C54" w:rsidRDefault="00855899" w:rsidP="00A77D27">
            <w:pPr>
              <w:pStyle w:val="TableText"/>
            </w:pPr>
            <w:r w:rsidRPr="009A6C54">
              <w:t>1</w:t>
            </w:r>
          </w:p>
        </w:tc>
        <w:tc>
          <w:tcPr>
            <w:tcW w:w="725" w:type="dxa"/>
            <w:tcBorders>
              <w:top w:val="single" w:sz="6" w:space="0" w:color="000000"/>
            </w:tcBorders>
          </w:tcPr>
          <w:p w14:paraId="26F28596" w14:textId="77777777" w:rsidR="00855899" w:rsidRPr="009A6C54" w:rsidRDefault="00855899" w:rsidP="00A77D27">
            <w:pPr>
              <w:pStyle w:val="TableText"/>
            </w:pPr>
            <w:r w:rsidRPr="009A6C54">
              <w:t>4</w:t>
            </w:r>
          </w:p>
        </w:tc>
        <w:tc>
          <w:tcPr>
            <w:tcW w:w="725" w:type="dxa"/>
            <w:tcBorders>
              <w:top w:val="single" w:sz="6" w:space="0" w:color="000000"/>
            </w:tcBorders>
          </w:tcPr>
          <w:p w14:paraId="26F28597" w14:textId="77777777" w:rsidR="00855899" w:rsidRPr="009A6C54" w:rsidRDefault="00855899" w:rsidP="00A77D27">
            <w:pPr>
              <w:pStyle w:val="TableText"/>
            </w:pPr>
            <w:r w:rsidRPr="009A6C54">
              <w:t>SI</w:t>
            </w:r>
          </w:p>
        </w:tc>
        <w:tc>
          <w:tcPr>
            <w:tcW w:w="725" w:type="dxa"/>
            <w:tcBorders>
              <w:top w:val="single" w:sz="6" w:space="0" w:color="000000"/>
            </w:tcBorders>
          </w:tcPr>
          <w:p w14:paraId="26F28598" w14:textId="77777777" w:rsidR="00855899" w:rsidRPr="009A6C54" w:rsidRDefault="00855899" w:rsidP="00A77D27">
            <w:pPr>
              <w:pStyle w:val="TableText"/>
            </w:pPr>
            <w:r w:rsidRPr="009A6C54">
              <w:t>R</w:t>
            </w:r>
          </w:p>
        </w:tc>
        <w:tc>
          <w:tcPr>
            <w:tcW w:w="725" w:type="dxa"/>
            <w:tcBorders>
              <w:top w:val="single" w:sz="6" w:space="0" w:color="000000"/>
            </w:tcBorders>
          </w:tcPr>
          <w:p w14:paraId="26F28599" w14:textId="77777777" w:rsidR="00855899" w:rsidRPr="009A6C54" w:rsidRDefault="00855899" w:rsidP="00A77D27">
            <w:pPr>
              <w:pStyle w:val="TableText"/>
            </w:pPr>
          </w:p>
        </w:tc>
        <w:tc>
          <w:tcPr>
            <w:tcW w:w="725" w:type="dxa"/>
            <w:tcBorders>
              <w:top w:val="single" w:sz="6" w:space="0" w:color="000000"/>
            </w:tcBorders>
          </w:tcPr>
          <w:p w14:paraId="26F2859A" w14:textId="77777777" w:rsidR="00855899" w:rsidRPr="009A6C54" w:rsidRDefault="00855899" w:rsidP="00A77D27">
            <w:pPr>
              <w:pStyle w:val="TableText"/>
            </w:pPr>
          </w:p>
        </w:tc>
        <w:tc>
          <w:tcPr>
            <w:tcW w:w="4925" w:type="dxa"/>
            <w:tcBorders>
              <w:top w:val="single" w:sz="6" w:space="0" w:color="000000"/>
            </w:tcBorders>
          </w:tcPr>
          <w:p w14:paraId="26F2859B" w14:textId="77777777" w:rsidR="00855899" w:rsidRPr="009A6C54" w:rsidRDefault="00855899" w:rsidP="00A77D27">
            <w:pPr>
              <w:pStyle w:val="TableText"/>
            </w:pPr>
            <w:r w:rsidRPr="009A6C54">
              <w:t>SET ID - PATIENT ID</w:t>
            </w:r>
          </w:p>
        </w:tc>
      </w:tr>
      <w:tr w:rsidR="00855899" w:rsidRPr="009A6C54" w14:paraId="26F285A4" w14:textId="77777777" w:rsidTr="00207FE9">
        <w:trPr>
          <w:cantSplit/>
        </w:trPr>
        <w:tc>
          <w:tcPr>
            <w:tcW w:w="725" w:type="dxa"/>
          </w:tcPr>
          <w:p w14:paraId="26F2859D" w14:textId="77777777" w:rsidR="00855899" w:rsidRPr="009A6C54" w:rsidRDefault="00855899" w:rsidP="00A77D27">
            <w:pPr>
              <w:pStyle w:val="TableText"/>
            </w:pPr>
            <w:r w:rsidRPr="009A6C54">
              <w:lastRenderedPageBreak/>
              <w:t>2</w:t>
            </w:r>
          </w:p>
        </w:tc>
        <w:tc>
          <w:tcPr>
            <w:tcW w:w="725" w:type="dxa"/>
          </w:tcPr>
          <w:p w14:paraId="26F2859E" w14:textId="77777777" w:rsidR="00855899" w:rsidRPr="009A6C54" w:rsidRDefault="00855899" w:rsidP="00A77D27">
            <w:pPr>
              <w:pStyle w:val="TableText"/>
            </w:pPr>
            <w:r w:rsidRPr="009A6C54">
              <w:t>60</w:t>
            </w:r>
          </w:p>
        </w:tc>
        <w:tc>
          <w:tcPr>
            <w:tcW w:w="725" w:type="dxa"/>
          </w:tcPr>
          <w:p w14:paraId="26F2859F" w14:textId="77777777" w:rsidR="00855899" w:rsidRPr="009A6C54" w:rsidRDefault="00855899" w:rsidP="00A77D27">
            <w:pPr>
              <w:pStyle w:val="TableText"/>
            </w:pPr>
            <w:r w:rsidRPr="009A6C54">
              <w:t>ST</w:t>
            </w:r>
          </w:p>
        </w:tc>
        <w:tc>
          <w:tcPr>
            <w:tcW w:w="725" w:type="dxa"/>
          </w:tcPr>
          <w:p w14:paraId="26F285A0" w14:textId="77777777" w:rsidR="00855899" w:rsidRPr="009A6C54" w:rsidRDefault="00855899" w:rsidP="00A77D27">
            <w:pPr>
              <w:pStyle w:val="TableText"/>
            </w:pPr>
          </w:p>
        </w:tc>
        <w:tc>
          <w:tcPr>
            <w:tcW w:w="725" w:type="dxa"/>
          </w:tcPr>
          <w:p w14:paraId="26F285A1" w14:textId="77777777" w:rsidR="00855899" w:rsidRPr="009A6C54" w:rsidRDefault="00855899" w:rsidP="00A77D27">
            <w:pPr>
              <w:pStyle w:val="TableText"/>
            </w:pPr>
          </w:p>
        </w:tc>
        <w:tc>
          <w:tcPr>
            <w:tcW w:w="725" w:type="dxa"/>
          </w:tcPr>
          <w:p w14:paraId="26F285A2" w14:textId="77777777" w:rsidR="00855899" w:rsidRPr="009A6C54" w:rsidRDefault="00855899" w:rsidP="00A77D27">
            <w:pPr>
              <w:pStyle w:val="TableText"/>
            </w:pPr>
          </w:p>
        </w:tc>
        <w:tc>
          <w:tcPr>
            <w:tcW w:w="4925" w:type="dxa"/>
          </w:tcPr>
          <w:p w14:paraId="26F285A3" w14:textId="77777777" w:rsidR="00855899" w:rsidRPr="009A6C54" w:rsidRDefault="00855899" w:rsidP="00A77D27">
            <w:pPr>
              <w:pStyle w:val="TableText"/>
            </w:pPr>
            <w:r w:rsidRPr="009A6C54">
              <w:t>REMARKS</w:t>
            </w:r>
          </w:p>
        </w:tc>
      </w:tr>
      <w:tr w:rsidR="00855899" w:rsidRPr="009A6C54" w14:paraId="26F285AC" w14:textId="77777777" w:rsidTr="00207FE9">
        <w:trPr>
          <w:cantSplit/>
        </w:trPr>
        <w:tc>
          <w:tcPr>
            <w:tcW w:w="725" w:type="dxa"/>
          </w:tcPr>
          <w:p w14:paraId="26F285A5" w14:textId="77777777" w:rsidR="00855899" w:rsidRPr="009A6C54" w:rsidRDefault="00855899" w:rsidP="00A77D27">
            <w:pPr>
              <w:pStyle w:val="TableText"/>
            </w:pPr>
            <w:r w:rsidRPr="009A6C54">
              <w:t>3</w:t>
            </w:r>
          </w:p>
        </w:tc>
        <w:tc>
          <w:tcPr>
            <w:tcW w:w="725" w:type="dxa"/>
          </w:tcPr>
          <w:p w14:paraId="26F285A6" w14:textId="77777777" w:rsidR="00855899" w:rsidRPr="009A6C54" w:rsidRDefault="00855899" w:rsidP="00A77D27">
            <w:pPr>
              <w:pStyle w:val="TableText"/>
            </w:pPr>
            <w:r w:rsidRPr="009A6C54">
              <w:t>20</w:t>
            </w:r>
          </w:p>
        </w:tc>
        <w:tc>
          <w:tcPr>
            <w:tcW w:w="725" w:type="dxa"/>
          </w:tcPr>
          <w:p w14:paraId="26F285A7" w14:textId="77777777" w:rsidR="00855899" w:rsidRPr="009A6C54" w:rsidRDefault="00855899" w:rsidP="00A77D27">
            <w:pPr>
              <w:pStyle w:val="TableText"/>
            </w:pPr>
            <w:r w:rsidRPr="009A6C54">
              <w:t>ST</w:t>
            </w:r>
          </w:p>
        </w:tc>
        <w:tc>
          <w:tcPr>
            <w:tcW w:w="725" w:type="dxa"/>
          </w:tcPr>
          <w:p w14:paraId="26F285A8" w14:textId="77777777" w:rsidR="00855899" w:rsidRPr="009A6C54" w:rsidRDefault="00855899" w:rsidP="00A77D27">
            <w:pPr>
              <w:pStyle w:val="TableText"/>
            </w:pPr>
          </w:p>
        </w:tc>
        <w:tc>
          <w:tcPr>
            <w:tcW w:w="725" w:type="dxa"/>
          </w:tcPr>
          <w:p w14:paraId="26F285A9" w14:textId="77777777" w:rsidR="00855899" w:rsidRPr="009A6C54" w:rsidRDefault="00855899" w:rsidP="00A77D27">
            <w:pPr>
              <w:pStyle w:val="TableText"/>
            </w:pPr>
          </w:p>
        </w:tc>
        <w:tc>
          <w:tcPr>
            <w:tcW w:w="725" w:type="dxa"/>
          </w:tcPr>
          <w:p w14:paraId="26F285AA" w14:textId="77777777" w:rsidR="00855899" w:rsidRPr="009A6C54" w:rsidRDefault="00855899" w:rsidP="00A77D27">
            <w:pPr>
              <w:pStyle w:val="TableText"/>
            </w:pPr>
          </w:p>
        </w:tc>
        <w:tc>
          <w:tcPr>
            <w:tcW w:w="4925" w:type="dxa"/>
          </w:tcPr>
          <w:p w14:paraId="26F285AB" w14:textId="77777777" w:rsidR="00855899" w:rsidRPr="009A6C54" w:rsidRDefault="00855899" w:rsidP="00A77D27">
            <w:pPr>
              <w:pStyle w:val="TableText"/>
            </w:pPr>
            <w:r w:rsidRPr="009A6C54">
              <w:t>PLACE OF BIRTH CITY</w:t>
            </w:r>
          </w:p>
        </w:tc>
      </w:tr>
      <w:tr w:rsidR="00855899" w:rsidRPr="009A6C54" w14:paraId="26F285B4" w14:textId="77777777" w:rsidTr="00207FE9">
        <w:trPr>
          <w:cantSplit/>
        </w:trPr>
        <w:tc>
          <w:tcPr>
            <w:tcW w:w="725" w:type="dxa"/>
          </w:tcPr>
          <w:p w14:paraId="26F285AD" w14:textId="77777777" w:rsidR="00855899" w:rsidRPr="009A6C54" w:rsidRDefault="00855899" w:rsidP="00A77D27">
            <w:pPr>
              <w:pStyle w:val="TableText"/>
            </w:pPr>
            <w:r w:rsidRPr="009A6C54">
              <w:t>4</w:t>
            </w:r>
          </w:p>
        </w:tc>
        <w:tc>
          <w:tcPr>
            <w:tcW w:w="725" w:type="dxa"/>
          </w:tcPr>
          <w:p w14:paraId="26F285AE" w14:textId="77777777" w:rsidR="00855899" w:rsidRPr="009A6C54" w:rsidRDefault="00855899" w:rsidP="00A77D27">
            <w:pPr>
              <w:pStyle w:val="TableText"/>
            </w:pPr>
            <w:r w:rsidRPr="009A6C54">
              <w:t>2</w:t>
            </w:r>
          </w:p>
        </w:tc>
        <w:tc>
          <w:tcPr>
            <w:tcW w:w="725" w:type="dxa"/>
          </w:tcPr>
          <w:p w14:paraId="26F285AF" w14:textId="77777777" w:rsidR="00855899" w:rsidRPr="009A6C54" w:rsidRDefault="00855899" w:rsidP="00A77D27">
            <w:pPr>
              <w:pStyle w:val="TableText"/>
            </w:pPr>
            <w:r w:rsidRPr="009A6C54">
              <w:t>ST</w:t>
            </w:r>
          </w:p>
        </w:tc>
        <w:tc>
          <w:tcPr>
            <w:tcW w:w="725" w:type="dxa"/>
          </w:tcPr>
          <w:p w14:paraId="26F285B0" w14:textId="77777777" w:rsidR="00855899" w:rsidRPr="009A6C54" w:rsidRDefault="00855899" w:rsidP="00A77D27">
            <w:pPr>
              <w:pStyle w:val="TableText"/>
            </w:pPr>
          </w:p>
        </w:tc>
        <w:tc>
          <w:tcPr>
            <w:tcW w:w="725" w:type="dxa"/>
          </w:tcPr>
          <w:p w14:paraId="26F285B1" w14:textId="77777777" w:rsidR="00855899" w:rsidRPr="009A6C54" w:rsidRDefault="00855899" w:rsidP="00A77D27">
            <w:pPr>
              <w:pStyle w:val="TableText"/>
            </w:pPr>
          </w:p>
        </w:tc>
        <w:tc>
          <w:tcPr>
            <w:tcW w:w="725" w:type="dxa"/>
          </w:tcPr>
          <w:p w14:paraId="26F285B2" w14:textId="77777777" w:rsidR="00855899" w:rsidRPr="009A6C54" w:rsidRDefault="00855899" w:rsidP="00A77D27">
            <w:pPr>
              <w:pStyle w:val="TableText"/>
            </w:pPr>
          </w:p>
        </w:tc>
        <w:tc>
          <w:tcPr>
            <w:tcW w:w="4925" w:type="dxa"/>
          </w:tcPr>
          <w:p w14:paraId="26F285B3" w14:textId="77777777" w:rsidR="00855899" w:rsidRPr="009A6C54" w:rsidRDefault="00855899" w:rsidP="00A77D27">
            <w:pPr>
              <w:pStyle w:val="TableText"/>
            </w:pPr>
            <w:r w:rsidRPr="009A6C54">
              <w:t>PLACE OF BIRTH STATE</w:t>
            </w:r>
          </w:p>
        </w:tc>
      </w:tr>
      <w:tr w:rsidR="00855899" w:rsidRPr="009A6C54" w14:paraId="26F285BC" w14:textId="77777777" w:rsidTr="00207FE9">
        <w:trPr>
          <w:cantSplit/>
        </w:trPr>
        <w:tc>
          <w:tcPr>
            <w:tcW w:w="725" w:type="dxa"/>
          </w:tcPr>
          <w:p w14:paraId="26F285B5" w14:textId="77777777" w:rsidR="00855899" w:rsidRPr="009A6C54" w:rsidRDefault="00855899" w:rsidP="00A77D27">
            <w:pPr>
              <w:pStyle w:val="TableText"/>
            </w:pPr>
            <w:r w:rsidRPr="009A6C54">
              <w:t>5</w:t>
            </w:r>
          </w:p>
        </w:tc>
        <w:tc>
          <w:tcPr>
            <w:tcW w:w="725" w:type="dxa"/>
          </w:tcPr>
          <w:p w14:paraId="26F285B6" w14:textId="77777777" w:rsidR="00855899" w:rsidRPr="009A6C54" w:rsidRDefault="00855899" w:rsidP="00A77D27">
            <w:pPr>
              <w:pStyle w:val="TableText"/>
            </w:pPr>
            <w:r w:rsidRPr="009A6C54">
              <w:t>2</w:t>
            </w:r>
          </w:p>
        </w:tc>
        <w:tc>
          <w:tcPr>
            <w:tcW w:w="725" w:type="dxa"/>
          </w:tcPr>
          <w:p w14:paraId="26F285B7" w14:textId="77777777" w:rsidR="00855899" w:rsidRPr="009A6C54" w:rsidRDefault="00855899" w:rsidP="00A77D27">
            <w:pPr>
              <w:pStyle w:val="TableText"/>
            </w:pPr>
            <w:r w:rsidRPr="009A6C54">
              <w:t>ID</w:t>
            </w:r>
          </w:p>
        </w:tc>
        <w:tc>
          <w:tcPr>
            <w:tcW w:w="725" w:type="dxa"/>
          </w:tcPr>
          <w:p w14:paraId="26F285B8" w14:textId="77777777" w:rsidR="00855899" w:rsidRPr="009A6C54" w:rsidRDefault="00855899" w:rsidP="00A77D27">
            <w:pPr>
              <w:pStyle w:val="TableText"/>
            </w:pPr>
          </w:p>
        </w:tc>
        <w:tc>
          <w:tcPr>
            <w:tcW w:w="725" w:type="dxa"/>
          </w:tcPr>
          <w:p w14:paraId="26F285B9" w14:textId="77777777" w:rsidR="00855899" w:rsidRPr="009A6C54" w:rsidRDefault="00855899" w:rsidP="00A77D27">
            <w:pPr>
              <w:pStyle w:val="TableText"/>
            </w:pPr>
          </w:p>
        </w:tc>
        <w:tc>
          <w:tcPr>
            <w:tcW w:w="725" w:type="dxa"/>
          </w:tcPr>
          <w:p w14:paraId="26F285BA" w14:textId="77777777" w:rsidR="00855899" w:rsidRPr="009A6C54" w:rsidRDefault="00855899" w:rsidP="00A77D27">
            <w:pPr>
              <w:pStyle w:val="TableText"/>
            </w:pPr>
            <w:r w:rsidRPr="009A6C54">
              <w:t>VA02</w:t>
            </w:r>
          </w:p>
        </w:tc>
        <w:tc>
          <w:tcPr>
            <w:tcW w:w="4925" w:type="dxa"/>
          </w:tcPr>
          <w:p w14:paraId="26F285BB" w14:textId="77777777" w:rsidR="00855899" w:rsidRPr="009A6C54" w:rsidRDefault="00855899" w:rsidP="00A77D27">
            <w:pPr>
              <w:pStyle w:val="TableText"/>
            </w:pPr>
            <w:r w:rsidRPr="009A6C54">
              <w:t>CURRENT MEANS TEST STATUS</w:t>
            </w:r>
          </w:p>
        </w:tc>
      </w:tr>
      <w:tr w:rsidR="00855899" w:rsidRPr="009A6C54" w14:paraId="26F285C4" w14:textId="77777777" w:rsidTr="00207FE9">
        <w:trPr>
          <w:cantSplit/>
        </w:trPr>
        <w:tc>
          <w:tcPr>
            <w:tcW w:w="725" w:type="dxa"/>
          </w:tcPr>
          <w:p w14:paraId="26F285BD" w14:textId="77777777" w:rsidR="00855899" w:rsidRPr="009A6C54" w:rsidRDefault="00855899" w:rsidP="00A77D27">
            <w:pPr>
              <w:pStyle w:val="TableText"/>
            </w:pPr>
            <w:r w:rsidRPr="009A6C54">
              <w:t>6</w:t>
            </w:r>
          </w:p>
        </w:tc>
        <w:tc>
          <w:tcPr>
            <w:tcW w:w="725" w:type="dxa"/>
          </w:tcPr>
          <w:p w14:paraId="26F285BE" w14:textId="77777777" w:rsidR="00855899" w:rsidRPr="009A6C54" w:rsidRDefault="00855899" w:rsidP="00A77D27">
            <w:pPr>
              <w:pStyle w:val="TableText"/>
            </w:pPr>
            <w:r w:rsidRPr="009A6C54">
              <w:t>35</w:t>
            </w:r>
          </w:p>
        </w:tc>
        <w:tc>
          <w:tcPr>
            <w:tcW w:w="725" w:type="dxa"/>
          </w:tcPr>
          <w:p w14:paraId="26F285BF" w14:textId="77777777" w:rsidR="00855899" w:rsidRPr="009A6C54" w:rsidRDefault="00855899" w:rsidP="00A77D27">
            <w:pPr>
              <w:pStyle w:val="TableText"/>
            </w:pPr>
            <w:r w:rsidRPr="009A6C54">
              <w:t>ST</w:t>
            </w:r>
          </w:p>
        </w:tc>
        <w:tc>
          <w:tcPr>
            <w:tcW w:w="725" w:type="dxa"/>
          </w:tcPr>
          <w:p w14:paraId="26F285C0" w14:textId="77777777" w:rsidR="00855899" w:rsidRPr="009A6C54" w:rsidRDefault="00855899" w:rsidP="00A77D27">
            <w:pPr>
              <w:pStyle w:val="TableText"/>
            </w:pPr>
          </w:p>
        </w:tc>
        <w:tc>
          <w:tcPr>
            <w:tcW w:w="725" w:type="dxa"/>
          </w:tcPr>
          <w:p w14:paraId="26F285C1" w14:textId="77777777" w:rsidR="00855899" w:rsidRPr="009A6C54" w:rsidRDefault="00855899" w:rsidP="00A77D27">
            <w:pPr>
              <w:pStyle w:val="TableText"/>
            </w:pPr>
          </w:p>
        </w:tc>
        <w:tc>
          <w:tcPr>
            <w:tcW w:w="725" w:type="dxa"/>
          </w:tcPr>
          <w:p w14:paraId="26F285C2" w14:textId="77777777" w:rsidR="00855899" w:rsidRPr="009A6C54" w:rsidRDefault="00855899" w:rsidP="00A77D27">
            <w:pPr>
              <w:pStyle w:val="TableText"/>
            </w:pPr>
          </w:p>
        </w:tc>
        <w:tc>
          <w:tcPr>
            <w:tcW w:w="4925" w:type="dxa"/>
          </w:tcPr>
          <w:p w14:paraId="26F285C3" w14:textId="77777777" w:rsidR="00855899" w:rsidRPr="009A6C54" w:rsidRDefault="00855899" w:rsidP="00A77D27">
            <w:pPr>
              <w:pStyle w:val="TableText"/>
            </w:pPr>
            <w:r w:rsidRPr="009A6C54">
              <w:t>FATHER'S NAME</w:t>
            </w:r>
          </w:p>
        </w:tc>
      </w:tr>
      <w:tr w:rsidR="00855899" w:rsidRPr="009A6C54" w14:paraId="26F285CC" w14:textId="77777777" w:rsidTr="00207FE9">
        <w:trPr>
          <w:cantSplit/>
        </w:trPr>
        <w:tc>
          <w:tcPr>
            <w:tcW w:w="725" w:type="dxa"/>
          </w:tcPr>
          <w:p w14:paraId="26F285C5" w14:textId="77777777" w:rsidR="00855899" w:rsidRPr="009A6C54" w:rsidRDefault="00855899" w:rsidP="00A77D27">
            <w:pPr>
              <w:pStyle w:val="TableText"/>
            </w:pPr>
            <w:r w:rsidRPr="009A6C54">
              <w:t>7</w:t>
            </w:r>
          </w:p>
        </w:tc>
        <w:tc>
          <w:tcPr>
            <w:tcW w:w="725" w:type="dxa"/>
          </w:tcPr>
          <w:p w14:paraId="26F285C6" w14:textId="77777777" w:rsidR="00855899" w:rsidRPr="009A6C54" w:rsidRDefault="00855899" w:rsidP="00A77D27">
            <w:pPr>
              <w:pStyle w:val="TableText"/>
            </w:pPr>
            <w:r w:rsidRPr="009A6C54">
              <w:t>35</w:t>
            </w:r>
          </w:p>
        </w:tc>
        <w:tc>
          <w:tcPr>
            <w:tcW w:w="725" w:type="dxa"/>
          </w:tcPr>
          <w:p w14:paraId="26F285C7" w14:textId="77777777" w:rsidR="00855899" w:rsidRPr="009A6C54" w:rsidRDefault="00855899" w:rsidP="00A77D27">
            <w:pPr>
              <w:pStyle w:val="TableText"/>
            </w:pPr>
            <w:r w:rsidRPr="009A6C54">
              <w:t>ST</w:t>
            </w:r>
          </w:p>
        </w:tc>
        <w:tc>
          <w:tcPr>
            <w:tcW w:w="725" w:type="dxa"/>
          </w:tcPr>
          <w:p w14:paraId="26F285C8" w14:textId="77777777" w:rsidR="00855899" w:rsidRPr="009A6C54" w:rsidRDefault="00855899" w:rsidP="00A77D27">
            <w:pPr>
              <w:pStyle w:val="TableText"/>
            </w:pPr>
          </w:p>
        </w:tc>
        <w:tc>
          <w:tcPr>
            <w:tcW w:w="725" w:type="dxa"/>
          </w:tcPr>
          <w:p w14:paraId="26F285C9" w14:textId="77777777" w:rsidR="00855899" w:rsidRPr="009A6C54" w:rsidRDefault="00855899" w:rsidP="00A77D27">
            <w:pPr>
              <w:pStyle w:val="TableText"/>
            </w:pPr>
          </w:p>
        </w:tc>
        <w:tc>
          <w:tcPr>
            <w:tcW w:w="725" w:type="dxa"/>
          </w:tcPr>
          <w:p w14:paraId="26F285CA" w14:textId="77777777" w:rsidR="00855899" w:rsidRPr="009A6C54" w:rsidRDefault="00855899" w:rsidP="00A77D27">
            <w:pPr>
              <w:pStyle w:val="TableText"/>
            </w:pPr>
          </w:p>
        </w:tc>
        <w:tc>
          <w:tcPr>
            <w:tcW w:w="4925" w:type="dxa"/>
          </w:tcPr>
          <w:p w14:paraId="26F285CB" w14:textId="77777777" w:rsidR="00855899" w:rsidRPr="009A6C54" w:rsidRDefault="00855899" w:rsidP="00A77D27">
            <w:pPr>
              <w:pStyle w:val="TableText"/>
            </w:pPr>
            <w:r w:rsidRPr="009A6C54">
              <w:t>MOTHER'S NAME</w:t>
            </w:r>
          </w:p>
        </w:tc>
      </w:tr>
      <w:tr w:rsidR="00855899" w:rsidRPr="009A6C54" w14:paraId="26F285D4" w14:textId="77777777" w:rsidTr="00207FE9">
        <w:trPr>
          <w:cantSplit/>
        </w:trPr>
        <w:tc>
          <w:tcPr>
            <w:tcW w:w="725" w:type="dxa"/>
          </w:tcPr>
          <w:p w14:paraId="26F285CD" w14:textId="77777777" w:rsidR="00855899" w:rsidRPr="009A6C54" w:rsidRDefault="00855899" w:rsidP="00A77D27">
            <w:pPr>
              <w:pStyle w:val="TableText"/>
            </w:pPr>
            <w:r w:rsidRPr="009A6C54">
              <w:t>8</w:t>
            </w:r>
          </w:p>
        </w:tc>
        <w:tc>
          <w:tcPr>
            <w:tcW w:w="725" w:type="dxa"/>
          </w:tcPr>
          <w:p w14:paraId="26F285CE" w14:textId="77777777" w:rsidR="00855899" w:rsidRPr="009A6C54" w:rsidRDefault="00855899" w:rsidP="00A77D27">
            <w:pPr>
              <w:pStyle w:val="TableText"/>
            </w:pPr>
            <w:r w:rsidRPr="009A6C54">
              <w:t>1</w:t>
            </w:r>
          </w:p>
        </w:tc>
        <w:tc>
          <w:tcPr>
            <w:tcW w:w="725" w:type="dxa"/>
          </w:tcPr>
          <w:p w14:paraId="26F285CF" w14:textId="77777777" w:rsidR="00855899" w:rsidRPr="009A6C54" w:rsidRDefault="00855899" w:rsidP="00A77D27">
            <w:pPr>
              <w:pStyle w:val="TableText"/>
            </w:pPr>
            <w:r w:rsidRPr="009A6C54">
              <w:t>ID</w:t>
            </w:r>
          </w:p>
        </w:tc>
        <w:tc>
          <w:tcPr>
            <w:tcW w:w="725" w:type="dxa"/>
          </w:tcPr>
          <w:p w14:paraId="26F285D0" w14:textId="77777777" w:rsidR="00855899" w:rsidRPr="009A6C54" w:rsidRDefault="00855899" w:rsidP="00A77D27">
            <w:pPr>
              <w:pStyle w:val="TableText"/>
            </w:pPr>
          </w:p>
        </w:tc>
        <w:tc>
          <w:tcPr>
            <w:tcW w:w="725" w:type="dxa"/>
          </w:tcPr>
          <w:p w14:paraId="26F285D1" w14:textId="77777777" w:rsidR="00855899" w:rsidRPr="009A6C54" w:rsidRDefault="00855899" w:rsidP="00A77D27">
            <w:pPr>
              <w:pStyle w:val="TableText"/>
            </w:pPr>
          </w:p>
        </w:tc>
        <w:tc>
          <w:tcPr>
            <w:tcW w:w="725" w:type="dxa"/>
          </w:tcPr>
          <w:p w14:paraId="26F285D2" w14:textId="77777777" w:rsidR="00855899" w:rsidRPr="009A6C54" w:rsidRDefault="00855899" w:rsidP="00A77D27">
            <w:pPr>
              <w:pStyle w:val="TableText"/>
            </w:pPr>
            <w:r w:rsidRPr="009A6C54">
              <w:t>VA01</w:t>
            </w:r>
          </w:p>
        </w:tc>
        <w:tc>
          <w:tcPr>
            <w:tcW w:w="4925" w:type="dxa"/>
          </w:tcPr>
          <w:p w14:paraId="26F285D3" w14:textId="77777777" w:rsidR="00855899" w:rsidRPr="009A6C54" w:rsidRDefault="00855899" w:rsidP="00A77D27">
            <w:pPr>
              <w:pStyle w:val="TableText"/>
            </w:pPr>
            <w:r w:rsidRPr="009A6C54">
              <w:t>RATED INCOMPETENT</w:t>
            </w:r>
          </w:p>
        </w:tc>
      </w:tr>
      <w:tr w:rsidR="00855899" w:rsidRPr="009A6C54" w14:paraId="26F285DC" w14:textId="77777777" w:rsidTr="00207FE9">
        <w:trPr>
          <w:cantSplit/>
        </w:trPr>
        <w:tc>
          <w:tcPr>
            <w:tcW w:w="725" w:type="dxa"/>
          </w:tcPr>
          <w:p w14:paraId="26F285D5" w14:textId="77777777" w:rsidR="00855899" w:rsidRPr="009A6C54" w:rsidRDefault="00855899" w:rsidP="00A77D27">
            <w:pPr>
              <w:pStyle w:val="TableText"/>
            </w:pPr>
            <w:r w:rsidRPr="009A6C54">
              <w:t>9</w:t>
            </w:r>
          </w:p>
        </w:tc>
        <w:tc>
          <w:tcPr>
            <w:tcW w:w="725" w:type="dxa"/>
          </w:tcPr>
          <w:p w14:paraId="26F285D6" w14:textId="77777777" w:rsidR="00855899" w:rsidRPr="009A6C54" w:rsidRDefault="00855899" w:rsidP="00A77D27">
            <w:pPr>
              <w:pStyle w:val="TableText"/>
            </w:pPr>
            <w:r w:rsidRPr="009A6C54">
              <w:t>19</w:t>
            </w:r>
          </w:p>
        </w:tc>
        <w:tc>
          <w:tcPr>
            <w:tcW w:w="725" w:type="dxa"/>
          </w:tcPr>
          <w:p w14:paraId="26F285D7" w14:textId="77777777" w:rsidR="00855899" w:rsidRPr="009A6C54" w:rsidRDefault="00855899" w:rsidP="00A77D27">
            <w:pPr>
              <w:pStyle w:val="TableText"/>
            </w:pPr>
            <w:r w:rsidRPr="009A6C54">
              <w:t>TS</w:t>
            </w:r>
          </w:p>
        </w:tc>
        <w:tc>
          <w:tcPr>
            <w:tcW w:w="725" w:type="dxa"/>
          </w:tcPr>
          <w:p w14:paraId="26F285D8" w14:textId="77777777" w:rsidR="00855899" w:rsidRPr="009A6C54" w:rsidRDefault="00855899" w:rsidP="00A77D27">
            <w:pPr>
              <w:pStyle w:val="TableText"/>
            </w:pPr>
          </w:p>
        </w:tc>
        <w:tc>
          <w:tcPr>
            <w:tcW w:w="725" w:type="dxa"/>
          </w:tcPr>
          <w:p w14:paraId="26F285D9" w14:textId="77777777" w:rsidR="00855899" w:rsidRPr="009A6C54" w:rsidRDefault="00855899" w:rsidP="00A77D27">
            <w:pPr>
              <w:pStyle w:val="TableText"/>
            </w:pPr>
          </w:p>
        </w:tc>
        <w:tc>
          <w:tcPr>
            <w:tcW w:w="725" w:type="dxa"/>
          </w:tcPr>
          <w:p w14:paraId="26F285DA" w14:textId="77777777" w:rsidR="00855899" w:rsidRPr="009A6C54" w:rsidRDefault="00855899" w:rsidP="00A77D27">
            <w:pPr>
              <w:pStyle w:val="TableText"/>
            </w:pPr>
          </w:p>
        </w:tc>
        <w:tc>
          <w:tcPr>
            <w:tcW w:w="4925" w:type="dxa"/>
          </w:tcPr>
          <w:p w14:paraId="26F285DB" w14:textId="77777777" w:rsidR="00855899" w:rsidRPr="009A6C54" w:rsidRDefault="00855899" w:rsidP="00A77D27">
            <w:pPr>
              <w:pStyle w:val="TableText"/>
            </w:pPr>
            <w:r w:rsidRPr="009A6C54">
              <w:t>DATE OF DEATH</w:t>
            </w:r>
          </w:p>
        </w:tc>
      </w:tr>
      <w:tr w:rsidR="00855899" w:rsidRPr="009A6C54" w14:paraId="26F285E4" w14:textId="77777777" w:rsidTr="00207FE9">
        <w:trPr>
          <w:cantSplit/>
        </w:trPr>
        <w:tc>
          <w:tcPr>
            <w:tcW w:w="725" w:type="dxa"/>
          </w:tcPr>
          <w:p w14:paraId="26F285DD" w14:textId="77777777" w:rsidR="00855899" w:rsidRPr="009A6C54" w:rsidRDefault="00855899" w:rsidP="00A77D27">
            <w:pPr>
              <w:pStyle w:val="TableText"/>
            </w:pPr>
            <w:r w:rsidRPr="009A6C54">
              <w:t>10</w:t>
            </w:r>
          </w:p>
        </w:tc>
        <w:tc>
          <w:tcPr>
            <w:tcW w:w="725" w:type="dxa"/>
          </w:tcPr>
          <w:p w14:paraId="26F285DE" w14:textId="77777777" w:rsidR="00855899" w:rsidRPr="009A6C54" w:rsidRDefault="00855899" w:rsidP="00A77D27">
            <w:pPr>
              <w:pStyle w:val="TableText"/>
            </w:pPr>
            <w:r w:rsidRPr="009A6C54">
              <w:t>48</w:t>
            </w:r>
          </w:p>
        </w:tc>
        <w:tc>
          <w:tcPr>
            <w:tcW w:w="725" w:type="dxa"/>
          </w:tcPr>
          <w:p w14:paraId="26F285DF" w14:textId="77777777" w:rsidR="00855899" w:rsidRPr="009A6C54" w:rsidRDefault="00855899" w:rsidP="00A77D27">
            <w:pPr>
              <w:pStyle w:val="TableText"/>
            </w:pPr>
            <w:r w:rsidRPr="009A6C54">
              <w:t>PN</w:t>
            </w:r>
          </w:p>
        </w:tc>
        <w:tc>
          <w:tcPr>
            <w:tcW w:w="725" w:type="dxa"/>
          </w:tcPr>
          <w:p w14:paraId="26F285E0" w14:textId="77777777" w:rsidR="00855899" w:rsidRPr="009A6C54" w:rsidRDefault="00855899" w:rsidP="00A77D27">
            <w:pPr>
              <w:pStyle w:val="TableText"/>
            </w:pPr>
          </w:p>
        </w:tc>
        <w:tc>
          <w:tcPr>
            <w:tcW w:w="725" w:type="dxa"/>
          </w:tcPr>
          <w:p w14:paraId="26F285E1" w14:textId="77777777" w:rsidR="00855899" w:rsidRPr="009A6C54" w:rsidRDefault="00855899" w:rsidP="00A77D27">
            <w:pPr>
              <w:pStyle w:val="TableText"/>
            </w:pPr>
          </w:p>
        </w:tc>
        <w:tc>
          <w:tcPr>
            <w:tcW w:w="725" w:type="dxa"/>
          </w:tcPr>
          <w:p w14:paraId="26F285E2" w14:textId="77777777" w:rsidR="00855899" w:rsidRPr="009A6C54" w:rsidRDefault="00855899" w:rsidP="00A77D27">
            <w:pPr>
              <w:pStyle w:val="TableText"/>
            </w:pPr>
          </w:p>
        </w:tc>
        <w:tc>
          <w:tcPr>
            <w:tcW w:w="4925" w:type="dxa"/>
          </w:tcPr>
          <w:p w14:paraId="26F285E3" w14:textId="77777777" w:rsidR="00855899" w:rsidRPr="009A6C54" w:rsidRDefault="00855899" w:rsidP="00A77D27">
            <w:pPr>
              <w:pStyle w:val="TableText"/>
            </w:pPr>
            <w:r w:rsidRPr="009A6C54">
              <w:t>COLLATERAL SPONSOR</w:t>
            </w:r>
          </w:p>
        </w:tc>
      </w:tr>
      <w:tr w:rsidR="00855899" w:rsidRPr="009A6C54" w14:paraId="26F285EC" w14:textId="77777777" w:rsidTr="00207FE9">
        <w:trPr>
          <w:cantSplit/>
        </w:trPr>
        <w:tc>
          <w:tcPr>
            <w:tcW w:w="725" w:type="dxa"/>
          </w:tcPr>
          <w:p w14:paraId="26F285E5" w14:textId="77777777" w:rsidR="00855899" w:rsidRPr="009A6C54" w:rsidRDefault="00855899" w:rsidP="00A77D27">
            <w:pPr>
              <w:pStyle w:val="TableText"/>
            </w:pPr>
            <w:r w:rsidRPr="009A6C54">
              <w:t>11</w:t>
            </w:r>
          </w:p>
        </w:tc>
        <w:tc>
          <w:tcPr>
            <w:tcW w:w="725" w:type="dxa"/>
          </w:tcPr>
          <w:p w14:paraId="26F285E6" w14:textId="77777777" w:rsidR="00855899" w:rsidRPr="009A6C54" w:rsidRDefault="00855899" w:rsidP="00A77D27">
            <w:pPr>
              <w:pStyle w:val="TableText"/>
            </w:pPr>
            <w:r w:rsidRPr="009A6C54">
              <w:t>1</w:t>
            </w:r>
          </w:p>
        </w:tc>
        <w:tc>
          <w:tcPr>
            <w:tcW w:w="725" w:type="dxa"/>
          </w:tcPr>
          <w:p w14:paraId="26F285E7" w14:textId="77777777" w:rsidR="00855899" w:rsidRPr="009A6C54" w:rsidRDefault="00855899" w:rsidP="00A77D27">
            <w:pPr>
              <w:pStyle w:val="TableText"/>
            </w:pPr>
            <w:r w:rsidRPr="009A6C54">
              <w:t>ID</w:t>
            </w:r>
          </w:p>
        </w:tc>
        <w:tc>
          <w:tcPr>
            <w:tcW w:w="725" w:type="dxa"/>
          </w:tcPr>
          <w:p w14:paraId="26F285E8" w14:textId="77777777" w:rsidR="00855899" w:rsidRPr="009A6C54" w:rsidRDefault="00855899" w:rsidP="00A77D27">
            <w:pPr>
              <w:pStyle w:val="TableText"/>
            </w:pPr>
          </w:p>
        </w:tc>
        <w:tc>
          <w:tcPr>
            <w:tcW w:w="725" w:type="dxa"/>
          </w:tcPr>
          <w:p w14:paraId="26F285E9" w14:textId="77777777" w:rsidR="00855899" w:rsidRPr="009A6C54" w:rsidRDefault="00855899" w:rsidP="00A77D27">
            <w:pPr>
              <w:pStyle w:val="TableText"/>
            </w:pPr>
          </w:p>
        </w:tc>
        <w:tc>
          <w:tcPr>
            <w:tcW w:w="725" w:type="dxa"/>
          </w:tcPr>
          <w:p w14:paraId="26F285EA" w14:textId="77777777" w:rsidR="00855899" w:rsidRPr="009A6C54" w:rsidRDefault="00855899" w:rsidP="00A77D27">
            <w:pPr>
              <w:pStyle w:val="TableText"/>
            </w:pPr>
            <w:r w:rsidRPr="009A6C54">
              <w:t>VA01</w:t>
            </w:r>
          </w:p>
        </w:tc>
        <w:tc>
          <w:tcPr>
            <w:tcW w:w="4925" w:type="dxa"/>
          </w:tcPr>
          <w:p w14:paraId="26F285EB" w14:textId="77777777" w:rsidR="00855899" w:rsidRPr="009A6C54" w:rsidRDefault="00855899" w:rsidP="00A77D27">
            <w:pPr>
              <w:pStyle w:val="TableText"/>
            </w:pPr>
            <w:r w:rsidRPr="009A6C54">
              <w:t>ACTIVE HEALTH INSURANCE?</w:t>
            </w:r>
          </w:p>
        </w:tc>
      </w:tr>
      <w:tr w:rsidR="00855899" w:rsidRPr="009A6C54" w14:paraId="26F285F4" w14:textId="77777777" w:rsidTr="00207FE9">
        <w:trPr>
          <w:cantSplit/>
        </w:trPr>
        <w:tc>
          <w:tcPr>
            <w:tcW w:w="725" w:type="dxa"/>
          </w:tcPr>
          <w:p w14:paraId="26F285ED" w14:textId="77777777" w:rsidR="00855899" w:rsidRPr="009A6C54" w:rsidRDefault="00855899" w:rsidP="00A77D27">
            <w:pPr>
              <w:pStyle w:val="TableText"/>
            </w:pPr>
            <w:r w:rsidRPr="009A6C54">
              <w:t>12</w:t>
            </w:r>
          </w:p>
        </w:tc>
        <w:tc>
          <w:tcPr>
            <w:tcW w:w="725" w:type="dxa"/>
          </w:tcPr>
          <w:p w14:paraId="26F285EE" w14:textId="77777777" w:rsidR="00855899" w:rsidRPr="009A6C54" w:rsidRDefault="00855899" w:rsidP="00A77D27">
            <w:pPr>
              <w:pStyle w:val="TableText"/>
            </w:pPr>
            <w:r w:rsidRPr="009A6C54">
              <w:t>1</w:t>
            </w:r>
          </w:p>
        </w:tc>
        <w:tc>
          <w:tcPr>
            <w:tcW w:w="725" w:type="dxa"/>
          </w:tcPr>
          <w:p w14:paraId="26F285EF" w14:textId="77777777" w:rsidR="00855899" w:rsidRPr="009A6C54" w:rsidRDefault="00855899" w:rsidP="00A77D27">
            <w:pPr>
              <w:pStyle w:val="TableText"/>
            </w:pPr>
            <w:r w:rsidRPr="009A6C54">
              <w:t>ID</w:t>
            </w:r>
          </w:p>
        </w:tc>
        <w:tc>
          <w:tcPr>
            <w:tcW w:w="725" w:type="dxa"/>
          </w:tcPr>
          <w:p w14:paraId="26F285F0" w14:textId="77777777" w:rsidR="00855899" w:rsidRPr="009A6C54" w:rsidRDefault="00855899" w:rsidP="00A77D27">
            <w:pPr>
              <w:pStyle w:val="TableText"/>
            </w:pPr>
          </w:p>
        </w:tc>
        <w:tc>
          <w:tcPr>
            <w:tcW w:w="725" w:type="dxa"/>
          </w:tcPr>
          <w:p w14:paraId="26F285F1" w14:textId="77777777" w:rsidR="00855899" w:rsidRPr="009A6C54" w:rsidRDefault="00855899" w:rsidP="00A77D27">
            <w:pPr>
              <w:pStyle w:val="TableText"/>
            </w:pPr>
          </w:p>
        </w:tc>
        <w:tc>
          <w:tcPr>
            <w:tcW w:w="725" w:type="dxa"/>
          </w:tcPr>
          <w:p w14:paraId="26F285F2" w14:textId="77777777" w:rsidR="00855899" w:rsidRPr="009A6C54" w:rsidRDefault="00855899" w:rsidP="00A77D27">
            <w:pPr>
              <w:pStyle w:val="TableText"/>
            </w:pPr>
            <w:r w:rsidRPr="009A6C54">
              <w:t>VA01</w:t>
            </w:r>
          </w:p>
        </w:tc>
        <w:tc>
          <w:tcPr>
            <w:tcW w:w="4925" w:type="dxa"/>
          </w:tcPr>
          <w:p w14:paraId="26F285F3" w14:textId="77777777" w:rsidR="00855899" w:rsidRPr="009A6C54" w:rsidRDefault="00855899" w:rsidP="00A77D27">
            <w:pPr>
              <w:pStyle w:val="TableText"/>
            </w:pPr>
            <w:r w:rsidRPr="009A6C54">
              <w:t>COVERED BY MEDICAID?</w:t>
            </w:r>
          </w:p>
        </w:tc>
      </w:tr>
      <w:tr w:rsidR="00855899" w:rsidRPr="009A6C54" w14:paraId="26F285FC" w14:textId="77777777" w:rsidTr="00207FE9">
        <w:trPr>
          <w:cantSplit/>
        </w:trPr>
        <w:tc>
          <w:tcPr>
            <w:tcW w:w="725" w:type="dxa"/>
          </w:tcPr>
          <w:p w14:paraId="26F285F5" w14:textId="77777777" w:rsidR="00855899" w:rsidRPr="009A6C54" w:rsidRDefault="00855899" w:rsidP="00A77D27">
            <w:pPr>
              <w:pStyle w:val="TableText"/>
            </w:pPr>
            <w:r w:rsidRPr="009A6C54">
              <w:t>13</w:t>
            </w:r>
          </w:p>
        </w:tc>
        <w:tc>
          <w:tcPr>
            <w:tcW w:w="725" w:type="dxa"/>
          </w:tcPr>
          <w:p w14:paraId="26F285F6" w14:textId="77777777" w:rsidR="00855899" w:rsidRPr="009A6C54" w:rsidRDefault="00855899" w:rsidP="00A77D27">
            <w:pPr>
              <w:pStyle w:val="TableText"/>
            </w:pPr>
            <w:r w:rsidRPr="009A6C54">
              <w:t>19</w:t>
            </w:r>
          </w:p>
        </w:tc>
        <w:tc>
          <w:tcPr>
            <w:tcW w:w="725" w:type="dxa"/>
          </w:tcPr>
          <w:p w14:paraId="26F285F7" w14:textId="77777777" w:rsidR="00855899" w:rsidRPr="009A6C54" w:rsidRDefault="00855899" w:rsidP="00A77D27">
            <w:pPr>
              <w:pStyle w:val="TableText"/>
            </w:pPr>
            <w:r w:rsidRPr="009A6C54">
              <w:t>TS</w:t>
            </w:r>
          </w:p>
        </w:tc>
        <w:tc>
          <w:tcPr>
            <w:tcW w:w="725" w:type="dxa"/>
          </w:tcPr>
          <w:p w14:paraId="26F285F8" w14:textId="77777777" w:rsidR="00855899" w:rsidRPr="009A6C54" w:rsidRDefault="00855899" w:rsidP="00A77D27">
            <w:pPr>
              <w:pStyle w:val="TableText"/>
            </w:pPr>
          </w:p>
        </w:tc>
        <w:tc>
          <w:tcPr>
            <w:tcW w:w="725" w:type="dxa"/>
          </w:tcPr>
          <w:p w14:paraId="26F285F9" w14:textId="77777777" w:rsidR="00855899" w:rsidRPr="009A6C54" w:rsidRDefault="00855899" w:rsidP="00A77D27">
            <w:pPr>
              <w:pStyle w:val="TableText"/>
            </w:pPr>
          </w:p>
        </w:tc>
        <w:tc>
          <w:tcPr>
            <w:tcW w:w="725" w:type="dxa"/>
          </w:tcPr>
          <w:p w14:paraId="26F285FA" w14:textId="77777777" w:rsidR="00855899" w:rsidRPr="009A6C54" w:rsidRDefault="00855899" w:rsidP="00A77D27">
            <w:pPr>
              <w:pStyle w:val="TableText"/>
            </w:pPr>
          </w:p>
        </w:tc>
        <w:tc>
          <w:tcPr>
            <w:tcW w:w="4925" w:type="dxa"/>
          </w:tcPr>
          <w:p w14:paraId="26F285FB" w14:textId="77777777" w:rsidR="00855899" w:rsidRPr="009A6C54" w:rsidRDefault="00855899" w:rsidP="00A77D27">
            <w:pPr>
              <w:pStyle w:val="TableText"/>
            </w:pPr>
            <w:r w:rsidRPr="009A6C54">
              <w:t>DATE MEDICAID LAST ASKED</w:t>
            </w:r>
          </w:p>
        </w:tc>
      </w:tr>
      <w:tr w:rsidR="00855899" w:rsidRPr="009A6C54" w14:paraId="26F28604" w14:textId="77777777" w:rsidTr="00207FE9">
        <w:trPr>
          <w:cantSplit/>
        </w:trPr>
        <w:tc>
          <w:tcPr>
            <w:tcW w:w="725" w:type="dxa"/>
          </w:tcPr>
          <w:p w14:paraId="26F285FD" w14:textId="77777777" w:rsidR="00855899" w:rsidRPr="009A6C54" w:rsidRDefault="00855899" w:rsidP="00A77D27">
            <w:pPr>
              <w:pStyle w:val="TableText"/>
            </w:pPr>
            <w:r w:rsidRPr="009A6C54">
              <w:t>14</w:t>
            </w:r>
          </w:p>
        </w:tc>
        <w:tc>
          <w:tcPr>
            <w:tcW w:w="725" w:type="dxa"/>
          </w:tcPr>
          <w:p w14:paraId="26F285FE" w14:textId="77777777" w:rsidR="00855899" w:rsidRPr="009A6C54" w:rsidRDefault="00855899" w:rsidP="00A77D27">
            <w:pPr>
              <w:pStyle w:val="TableText"/>
            </w:pPr>
            <w:r w:rsidRPr="009A6C54">
              <w:t>1</w:t>
            </w:r>
          </w:p>
        </w:tc>
        <w:tc>
          <w:tcPr>
            <w:tcW w:w="725" w:type="dxa"/>
          </w:tcPr>
          <w:p w14:paraId="26F285FF" w14:textId="77777777" w:rsidR="00855899" w:rsidRPr="009A6C54" w:rsidRDefault="00855899" w:rsidP="00A77D27">
            <w:pPr>
              <w:pStyle w:val="TableText"/>
            </w:pPr>
            <w:r w:rsidRPr="009A6C54">
              <w:t>ID</w:t>
            </w:r>
          </w:p>
        </w:tc>
        <w:tc>
          <w:tcPr>
            <w:tcW w:w="725" w:type="dxa"/>
          </w:tcPr>
          <w:p w14:paraId="26F28600" w14:textId="77777777" w:rsidR="00855899" w:rsidRPr="009A6C54" w:rsidRDefault="00855899" w:rsidP="00A77D27">
            <w:pPr>
              <w:pStyle w:val="TableText"/>
            </w:pPr>
          </w:p>
        </w:tc>
        <w:tc>
          <w:tcPr>
            <w:tcW w:w="725" w:type="dxa"/>
          </w:tcPr>
          <w:p w14:paraId="26F28601" w14:textId="77777777" w:rsidR="00855899" w:rsidRPr="009A6C54" w:rsidRDefault="00855899" w:rsidP="00A77D27">
            <w:pPr>
              <w:pStyle w:val="TableText"/>
            </w:pPr>
          </w:p>
        </w:tc>
        <w:tc>
          <w:tcPr>
            <w:tcW w:w="725" w:type="dxa"/>
          </w:tcPr>
          <w:p w14:paraId="26F28602" w14:textId="77777777" w:rsidR="00855899" w:rsidRPr="009A6C54" w:rsidRDefault="00855899" w:rsidP="00A77D27">
            <w:pPr>
              <w:pStyle w:val="TableText"/>
            </w:pPr>
            <w:r w:rsidRPr="009A6C54">
              <w:t>VA07</w:t>
            </w:r>
          </w:p>
        </w:tc>
        <w:tc>
          <w:tcPr>
            <w:tcW w:w="4925" w:type="dxa"/>
          </w:tcPr>
          <w:p w14:paraId="26F28603" w14:textId="77777777" w:rsidR="00855899" w:rsidRPr="009A6C54" w:rsidRDefault="00855899" w:rsidP="00A77D27">
            <w:pPr>
              <w:pStyle w:val="TableText"/>
            </w:pPr>
            <w:r w:rsidRPr="009A6C54">
              <w:t>RACE</w:t>
            </w:r>
            <w:r w:rsidRPr="009A6C54">
              <w:rPr>
                <w:position w:val="6"/>
              </w:rPr>
              <w:footnoteReference w:id="9"/>
            </w:r>
          </w:p>
        </w:tc>
      </w:tr>
      <w:tr w:rsidR="00855899" w:rsidRPr="009A6C54" w14:paraId="26F2860C" w14:textId="77777777" w:rsidTr="00207FE9">
        <w:trPr>
          <w:cantSplit/>
        </w:trPr>
        <w:tc>
          <w:tcPr>
            <w:tcW w:w="725" w:type="dxa"/>
          </w:tcPr>
          <w:p w14:paraId="26F28605" w14:textId="77777777" w:rsidR="00855899" w:rsidRPr="009A6C54" w:rsidRDefault="00855899" w:rsidP="00A77D27">
            <w:pPr>
              <w:pStyle w:val="TableText"/>
            </w:pPr>
            <w:r w:rsidRPr="009A6C54">
              <w:t>15</w:t>
            </w:r>
          </w:p>
        </w:tc>
        <w:tc>
          <w:tcPr>
            <w:tcW w:w="725" w:type="dxa"/>
          </w:tcPr>
          <w:p w14:paraId="26F28606" w14:textId="77777777" w:rsidR="00855899" w:rsidRPr="009A6C54" w:rsidRDefault="00855899" w:rsidP="00A77D27">
            <w:pPr>
              <w:pStyle w:val="TableText"/>
            </w:pPr>
            <w:r w:rsidRPr="009A6C54">
              <w:t>3</w:t>
            </w:r>
          </w:p>
        </w:tc>
        <w:tc>
          <w:tcPr>
            <w:tcW w:w="725" w:type="dxa"/>
          </w:tcPr>
          <w:p w14:paraId="26F28607" w14:textId="77777777" w:rsidR="00855899" w:rsidRPr="009A6C54" w:rsidRDefault="00855899" w:rsidP="00A77D27">
            <w:pPr>
              <w:pStyle w:val="TableText"/>
            </w:pPr>
            <w:r w:rsidRPr="009A6C54">
              <w:t>ID</w:t>
            </w:r>
          </w:p>
        </w:tc>
        <w:tc>
          <w:tcPr>
            <w:tcW w:w="725" w:type="dxa"/>
          </w:tcPr>
          <w:p w14:paraId="26F28608" w14:textId="77777777" w:rsidR="00855899" w:rsidRPr="009A6C54" w:rsidRDefault="00855899" w:rsidP="00A77D27">
            <w:pPr>
              <w:pStyle w:val="TableText"/>
            </w:pPr>
          </w:p>
        </w:tc>
        <w:tc>
          <w:tcPr>
            <w:tcW w:w="725" w:type="dxa"/>
          </w:tcPr>
          <w:p w14:paraId="26F28609" w14:textId="77777777" w:rsidR="00855899" w:rsidRPr="009A6C54" w:rsidRDefault="00855899" w:rsidP="00A77D27">
            <w:pPr>
              <w:pStyle w:val="TableText"/>
            </w:pPr>
          </w:p>
        </w:tc>
        <w:tc>
          <w:tcPr>
            <w:tcW w:w="725" w:type="dxa"/>
          </w:tcPr>
          <w:p w14:paraId="26F2860A" w14:textId="77777777" w:rsidR="00855899" w:rsidRPr="009A6C54" w:rsidRDefault="00855899" w:rsidP="00A77D27">
            <w:pPr>
              <w:pStyle w:val="TableText"/>
            </w:pPr>
            <w:r w:rsidRPr="009A6C54">
              <w:t>VA08</w:t>
            </w:r>
          </w:p>
        </w:tc>
        <w:tc>
          <w:tcPr>
            <w:tcW w:w="4925" w:type="dxa"/>
          </w:tcPr>
          <w:p w14:paraId="26F2860B" w14:textId="77777777" w:rsidR="00855899" w:rsidRPr="009A6C54" w:rsidRDefault="00855899" w:rsidP="00A77D27">
            <w:pPr>
              <w:pStyle w:val="TableText"/>
            </w:pPr>
            <w:r w:rsidRPr="009A6C54">
              <w:t>RELIGION</w:t>
            </w:r>
            <w:r w:rsidRPr="009A6C54">
              <w:rPr>
                <w:position w:val="6"/>
              </w:rPr>
              <w:footnoteReference w:id="10"/>
            </w:r>
          </w:p>
        </w:tc>
      </w:tr>
      <w:tr w:rsidR="00855899" w:rsidRPr="009A6C54" w14:paraId="26F28614" w14:textId="77777777" w:rsidTr="00207FE9">
        <w:trPr>
          <w:cantSplit/>
        </w:trPr>
        <w:tc>
          <w:tcPr>
            <w:tcW w:w="725" w:type="dxa"/>
          </w:tcPr>
          <w:p w14:paraId="26F2860D" w14:textId="77777777" w:rsidR="00855899" w:rsidRPr="009A6C54" w:rsidRDefault="00855899" w:rsidP="00A77D27">
            <w:pPr>
              <w:pStyle w:val="TableText"/>
            </w:pPr>
            <w:r w:rsidRPr="009A6C54">
              <w:t>16</w:t>
            </w:r>
          </w:p>
        </w:tc>
        <w:tc>
          <w:tcPr>
            <w:tcW w:w="725" w:type="dxa"/>
          </w:tcPr>
          <w:p w14:paraId="26F2860E" w14:textId="77777777" w:rsidR="00855899" w:rsidRPr="009A6C54" w:rsidRDefault="00855899" w:rsidP="00A77D27">
            <w:pPr>
              <w:pStyle w:val="TableText"/>
            </w:pPr>
            <w:r w:rsidRPr="009A6C54">
              <w:t>1</w:t>
            </w:r>
          </w:p>
        </w:tc>
        <w:tc>
          <w:tcPr>
            <w:tcW w:w="725" w:type="dxa"/>
          </w:tcPr>
          <w:p w14:paraId="26F2860F" w14:textId="77777777" w:rsidR="00855899" w:rsidRPr="009A6C54" w:rsidRDefault="00855899" w:rsidP="00A77D27">
            <w:pPr>
              <w:pStyle w:val="TableText"/>
            </w:pPr>
            <w:r w:rsidRPr="009A6C54">
              <w:t>ID</w:t>
            </w:r>
          </w:p>
        </w:tc>
        <w:tc>
          <w:tcPr>
            <w:tcW w:w="725" w:type="dxa"/>
          </w:tcPr>
          <w:p w14:paraId="26F28610" w14:textId="77777777" w:rsidR="00855899" w:rsidRPr="009A6C54" w:rsidRDefault="00855899" w:rsidP="00A77D27">
            <w:pPr>
              <w:pStyle w:val="TableText"/>
            </w:pPr>
          </w:p>
        </w:tc>
        <w:tc>
          <w:tcPr>
            <w:tcW w:w="725" w:type="dxa"/>
          </w:tcPr>
          <w:p w14:paraId="26F28611" w14:textId="77777777" w:rsidR="00855899" w:rsidRPr="009A6C54" w:rsidRDefault="00855899" w:rsidP="00A77D27">
            <w:pPr>
              <w:pStyle w:val="TableText"/>
            </w:pPr>
          </w:p>
        </w:tc>
        <w:tc>
          <w:tcPr>
            <w:tcW w:w="725" w:type="dxa"/>
          </w:tcPr>
          <w:p w14:paraId="26F28612" w14:textId="77777777" w:rsidR="00855899" w:rsidRPr="009A6C54" w:rsidRDefault="00855899" w:rsidP="00A77D27">
            <w:pPr>
              <w:pStyle w:val="TableText"/>
            </w:pPr>
            <w:r w:rsidRPr="009A6C54">
              <w:t>VA01</w:t>
            </w:r>
          </w:p>
        </w:tc>
        <w:tc>
          <w:tcPr>
            <w:tcW w:w="4925" w:type="dxa"/>
          </w:tcPr>
          <w:p w14:paraId="26F28613" w14:textId="77777777" w:rsidR="00855899" w:rsidRPr="009A6C54" w:rsidRDefault="00855899" w:rsidP="00A77D27">
            <w:pPr>
              <w:pStyle w:val="TableText"/>
            </w:pPr>
            <w:r w:rsidRPr="009A6C54">
              <w:t>HOMELESS INDICATOR</w:t>
            </w:r>
          </w:p>
        </w:tc>
      </w:tr>
      <w:tr w:rsidR="00855899" w:rsidRPr="009A6C54" w14:paraId="26F2861C" w14:textId="77777777" w:rsidTr="00207FE9">
        <w:trPr>
          <w:cantSplit/>
        </w:trPr>
        <w:tc>
          <w:tcPr>
            <w:tcW w:w="725" w:type="dxa"/>
          </w:tcPr>
          <w:p w14:paraId="26F28615" w14:textId="77777777" w:rsidR="00855899" w:rsidRPr="009A6C54" w:rsidRDefault="00855899" w:rsidP="00A77D27">
            <w:pPr>
              <w:pStyle w:val="TableText"/>
            </w:pPr>
            <w:r w:rsidRPr="009A6C54">
              <w:t>17</w:t>
            </w:r>
          </w:p>
        </w:tc>
        <w:tc>
          <w:tcPr>
            <w:tcW w:w="725" w:type="dxa"/>
          </w:tcPr>
          <w:p w14:paraId="26F28616" w14:textId="77777777" w:rsidR="00855899" w:rsidRPr="009A6C54" w:rsidRDefault="00855899" w:rsidP="00A77D27">
            <w:pPr>
              <w:pStyle w:val="TableText"/>
            </w:pPr>
            <w:r w:rsidRPr="009A6C54">
              <w:t>1</w:t>
            </w:r>
          </w:p>
        </w:tc>
        <w:tc>
          <w:tcPr>
            <w:tcW w:w="725" w:type="dxa"/>
          </w:tcPr>
          <w:p w14:paraId="26F28617" w14:textId="77777777" w:rsidR="00855899" w:rsidRPr="009A6C54" w:rsidRDefault="00855899" w:rsidP="00A77D27">
            <w:pPr>
              <w:pStyle w:val="TableText"/>
            </w:pPr>
            <w:r w:rsidRPr="009A6C54">
              <w:t>ID</w:t>
            </w:r>
          </w:p>
        </w:tc>
        <w:tc>
          <w:tcPr>
            <w:tcW w:w="725" w:type="dxa"/>
          </w:tcPr>
          <w:p w14:paraId="26F28618" w14:textId="77777777" w:rsidR="00855899" w:rsidRPr="009A6C54" w:rsidRDefault="00855899" w:rsidP="00A77D27">
            <w:pPr>
              <w:pStyle w:val="TableText"/>
            </w:pPr>
          </w:p>
        </w:tc>
        <w:tc>
          <w:tcPr>
            <w:tcW w:w="725" w:type="dxa"/>
          </w:tcPr>
          <w:p w14:paraId="26F28619" w14:textId="77777777" w:rsidR="00855899" w:rsidRPr="009A6C54" w:rsidRDefault="00855899" w:rsidP="00A77D27">
            <w:pPr>
              <w:pStyle w:val="TableText"/>
            </w:pPr>
          </w:p>
        </w:tc>
        <w:tc>
          <w:tcPr>
            <w:tcW w:w="725" w:type="dxa"/>
          </w:tcPr>
          <w:p w14:paraId="26F2861A" w14:textId="77777777" w:rsidR="00855899" w:rsidRPr="009A6C54" w:rsidRDefault="00855899" w:rsidP="00A77D27">
            <w:pPr>
              <w:pStyle w:val="TableText"/>
            </w:pPr>
          </w:p>
        </w:tc>
        <w:tc>
          <w:tcPr>
            <w:tcW w:w="4925" w:type="dxa"/>
          </w:tcPr>
          <w:p w14:paraId="26F2861B" w14:textId="77777777" w:rsidR="00855899" w:rsidRPr="009A6C54" w:rsidRDefault="00855899" w:rsidP="00A77D27">
            <w:pPr>
              <w:pStyle w:val="TableText"/>
            </w:pPr>
            <w:r w:rsidRPr="009A6C54">
              <w:t>POW STATUS INDICATED?</w:t>
            </w:r>
          </w:p>
        </w:tc>
      </w:tr>
      <w:tr w:rsidR="00855899" w:rsidRPr="009A6C54" w14:paraId="26F28624" w14:textId="77777777" w:rsidTr="00207FE9">
        <w:trPr>
          <w:cantSplit/>
        </w:trPr>
        <w:tc>
          <w:tcPr>
            <w:tcW w:w="725" w:type="dxa"/>
          </w:tcPr>
          <w:p w14:paraId="26F2861D" w14:textId="77777777" w:rsidR="00855899" w:rsidRPr="009A6C54" w:rsidRDefault="00855899" w:rsidP="00A77D27">
            <w:pPr>
              <w:pStyle w:val="TableText"/>
            </w:pPr>
            <w:r w:rsidRPr="009A6C54">
              <w:t>18</w:t>
            </w:r>
          </w:p>
        </w:tc>
        <w:tc>
          <w:tcPr>
            <w:tcW w:w="725" w:type="dxa"/>
          </w:tcPr>
          <w:p w14:paraId="26F2861E" w14:textId="77777777" w:rsidR="00855899" w:rsidRPr="009A6C54" w:rsidRDefault="00855899" w:rsidP="00A77D27">
            <w:pPr>
              <w:pStyle w:val="TableText"/>
            </w:pPr>
            <w:r w:rsidRPr="009A6C54">
              <w:t>2</w:t>
            </w:r>
          </w:p>
        </w:tc>
        <w:tc>
          <w:tcPr>
            <w:tcW w:w="725" w:type="dxa"/>
          </w:tcPr>
          <w:p w14:paraId="26F2861F" w14:textId="77777777" w:rsidR="00855899" w:rsidRPr="009A6C54" w:rsidRDefault="00855899" w:rsidP="00A77D27">
            <w:pPr>
              <w:pStyle w:val="TableText"/>
            </w:pPr>
            <w:r w:rsidRPr="009A6C54">
              <w:t>ID</w:t>
            </w:r>
          </w:p>
        </w:tc>
        <w:tc>
          <w:tcPr>
            <w:tcW w:w="725" w:type="dxa"/>
          </w:tcPr>
          <w:p w14:paraId="26F28620" w14:textId="77777777" w:rsidR="00855899" w:rsidRPr="009A6C54" w:rsidRDefault="00855899" w:rsidP="00A77D27">
            <w:pPr>
              <w:pStyle w:val="TableText"/>
            </w:pPr>
          </w:p>
        </w:tc>
        <w:tc>
          <w:tcPr>
            <w:tcW w:w="725" w:type="dxa"/>
          </w:tcPr>
          <w:p w14:paraId="26F28621" w14:textId="77777777" w:rsidR="00855899" w:rsidRPr="009A6C54" w:rsidRDefault="00855899" w:rsidP="00A77D27">
            <w:pPr>
              <w:pStyle w:val="TableText"/>
            </w:pPr>
          </w:p>
        </w:tc>
        <w:tc>
          <w:tcPr>
            <w:tcW w:w="725" w:type="dxa"/>
          </w:tcPr>
          <w:p w14:paraId="26F28622" w14:textId="77777777" w:rsidR="00855899" w:rsidRPr="009A6C54" w:rsidRDefault="00855899" w:rsidP="00A77D27">
            <w:pPr>
              <w:pStyle w:val="TableText"/>
            </w:pPr>
            <w:r w:rsidRPr="009A6C54">
              <w:t>VA12</w:t>
            </w:r>
          </w:p>
        </w:tc>
        <w:tc>
          <w:tcPr>
            <w:tcW w:w="4925" w:type="dxa"/>
          </w:tcPr>
          <w:p w14:paraId="26F28623" w14:textId="77777777" w:rsidR="00855899" w:rsidRPr="009A6C54" w:rsidRDefault="00855899" w:rsidP="00A77D27">
            <w:pPr>
              <w:pStyle w:val="TableText"/>
            </w:pPr>
            <w:r w:rsidRPr="009A6C54">
              <w:t>TYPE OF INSURANCE</w:t>
            </w:r>
          </w:p>
        </w:tc>
      </w:tr>
      <w:tr w:rsidR="00855899" w:rsidRPr="009A6C54" w14:paraId="26F2862C" w14:textId="77777777" w:rsidTr="00207FE9">
        <w:trPr>
          <w:cantSplit/>
        </w:trPr>
        <w:tc>
          <w:tcPr>
            <w:tcW w:w="725" w:type="dxa"/>
          </w:tcPr>
          <w:p w14:paraId="26F28625" w14:textId="77777777" w:rsidR="00855899" w:rsidRPr="009A6C54" w:rsidRDefault="00855899" w:rsidP="00A77D27">
            <w:pPr>
              <w:pStyle w:val="TableText"/>
            </w:pPr>
            <w:r w:rsidRPr="009A6C54">
              <w:t>19</w:t>
            </w:r>
          </w:p>
        </w:tc>
        <w:tc>
          <w:tcPr>
            <w:tcW w:w="725" w:type="dxa"/>
          </w:tcPr>
          <w:p w14:paraId="26F28626" w14:textId="77777777" w:rsidR="00855899" w:rsidRPr="009A6C54" w:rsidRDefault="00855899" w:rsidP="00A77D27">
            <w:pPr>
              <w:pStyle w:val="TableText"/>
            </w:pPr>
            <w:r w:rsidRPr="009A6C54">
              <w:t>1</w:t>
            </w:r>
          </w:p>
        </w:tc>
        <w:tc>
          <w:tcPr>
            <w:tcW w:w="725" w:type="dxa"/>
          </w:tcPr>
          <w:p w14:paraId="26F28627" w14:textId="77777777" w:rsidR="00855899" w:rsidRPr="009A6C54" w:rsidRDefault="00855899" w:rsidP="00A77D27">
            <w:pPr>
              <w:pStyle w:val="TableText"/>
            </w:pPr>
            <w:r w:rsidRPr="009A6C54">
              <w:t>ID</w:t>
            </w:r>
          </w:p>
        </w:tc>
        <w:tc>
          <w:tcPr>
            <w:tcW w:w="725" w:type="dxa"/>
          </w:tcPr>
          <w:p w14:paraId="26F28628" w14:textId="77777777" w:rsidR="00855899" w:rsidRPr="009A6C54" w:rsidRDefault="00855899" w:rsidP="00A77D27">
            <w:pPr>
              <w:pStyle w:val="TableText"/>
            </w:pPr>
          </w:p>
        </w:tc>
        <w:tc>
          <w:tcPr>
            <w:tcW w:w="725" w:type="dxa"/>
          </w:tcPr>
          <w:p w14:paraId="26F28629" w14:textId="77777777" w:rsidR="00855899" w:rsidRPr="009A6C54" w:rsidRDefault="00855899" w:rsidP="00A77D27">
            <w:pPr>
              <w:pStyle w:val="TableText"/>
            </w:pPr>
          </w:p>
        </w:tc>
        <w:tc>
          <w:tcPr>
            <w:tcW w:w="725" w:type="dxa"/>
          </w:tcPr>
          <w:p w14:paraId="26F2862A" w14:textId="77777777" w:rsidR="00855899" w:rsidRPr="009A6C54" w:rsidRDefault="00855899" w:rsidP="00A77D27">
            <w:pPr>
              <w:pStyle w:val="TableText"/>
            </w:pPr>
            <w:r w:rsidRPr="009A6C54">
              <w:t>VA14</w:t>
            </w:r>
          </w:p>
        </w:tc>
        <w:tc>
          <w:tcPr>
            <w:tcW w:w="4925" w:type="dxa"/>
          </w:tcPr>
          <w:p w14:paraId="26F2862B" w14:textId="77777777" w:rsidR="00855899" w:rsidRPr="009A6C54" w:rsidRDefault="00855899" w:rsidP="00A77D27">
            <w:pPr>
              <w:pStyle w:val="TableText"/>
            </w:pPr>
            <w:r w:rsidRPr="009A6C54">
              <w:t>MEDICATION COPAYMENT EXEMPTION STATUS</w:t>
            </w:r>
          </w:p>
        </w:tc>
      </w:tr>
      <w:tr w:rsidR="00855899" w:rsidRPr="009A6C54" w14:paraId="26F28634" w14:textId="77777777" w:rsidTr="00207FE9">
        <w:trPr>
          <w:cantSplit/>
        </w:trPr>
        <w:tc>
          <w:tcPr>
            <w:tcW w:w="725" w:type="dxa"/>
          </w:tcPr>
          <w:p w14:paraId="26F2862D" w14:textId="77777777" w:rsidR="00855899" w:rsidRPr="009A6C54" w:rsidRDefault="00855899" w:rsidP="00A77D27">
            <w:pPr>
              <w:pStyle w:val="TableText"/>
            </w:pPr>
            <w:r w:rsidRPr="009A6C54">
              <w:t>20</w:t>
            </w:r>
          </w:p>
        </w:tc>
        <w:tc>
          <w:tcPr>
            <w:tcW w:w="725" w:type="dxa"/>
          </w:tcPr>
          <w:p w14:paraId="26F2862E" w14:textId="77777777" w:rsidR="00855899" w:rsidRPr="009A6C54" w:rsidRDefault="00855899" w:rsidP="00A77D27">
            <w:pPr>
              <w:pStyle w:val="TableText"/>
            </w:pPr>
            <w:r w:rsidRPr="009A6C54">
              <w:t>1</w:t>
            </w:r>
          </w:p>
        </w:tc>
        <w:tc>
          <w:tcPr>
            <w:tcW w:w="725" w:type="dxa"/>
          </w:tcPr>
          <w:p w14:paraId="26F2862F" w14:textId="77777777" w:rsidR="00855899" w:rsidRPr="009A6C54" w:rsidRDefault="00855899" w:rsidP="00A77D27">
            <w:pPr>
              <w:pStyle w:val="TableText"/>
            </w:pPr>
            <w:r w:rsidRPr="009A6C54">
              <w:t>ID</w:t>
            </w:r>
          </w:p>
        </w:tc>
        <w:tc>
          <w:tcPr>
            <w:tcW w:w="725" w:type="dxa"/>
          </w:tcPr>
          <w:p w14:paraId="26F28630" w14:textId="77777777" w:rsidR="00855899" w:rsidRPr="009A6C54" w:rsidRDefault="00855899" w:rsidP="00A77D27">
            <w:pPr>
              <w:pStyle w:val="TableText"/>
            </w:pPr>
          </w:p>
        </w:tc>
        <w:tc>
          <w:tcPr>
            <w:tcW w:w="725" w:type="dxa"/>
          </w:tcPr>
          <w:p w14:paraId="26F28631" w14:textId="77777777" w:rsidR="00855899" w:rsidRPr="009A6C54" w:rsidRDefault="00855899" w:rsidP="00A77D27">
            <w:pPr>
              <w:pStyle w:val="TableText"/>
            </w:pPr>
          </w:p>
        </w:tc>
        <w:tc>
          <w:tcPr>
            <w:tcW w:w="725" w:type="dxa"/>
          </w:tcPr>
          <w:p w14:paraId="26F28632" w14:textId="77777777" w:rsidR="00855899" w:rsidRPr="009A6C54" w:rsidRDefault="00855899" w:rsidP="00A77D27">
            <w:pPr>
              <w:pStyle w:val="TableText"/>
            </w:pPr>
            <w:r w:rsidRPr="009A6C54">
              <w:t>VA0023</w:t>
            </w:r>
          </w:p>
        </w:tc>
        <w:tc>
          <w:tcPr>
            <w:tcW w:w="4925" w:type="dxa"/>
          </w:tcPr>
          <w:p w14:paraId="26F28633" w14:textId="77777777" w:rsidR="00855899" w:rsidRPr="009A6C54" w:rsidRDefault="00855899" w:rsidP="00A77D27">
            <w:pPr>
              <w:pStyle w:val="TableText"/>
            </w:pPr>
            <w:r w:rsidRPr="009A6C54">
              <w:t>PRISONER OF WAR LOCATION CODE</w:t>
            </w:r>
          </w:p>
        </w:tc>
      </w:tr>
      <w:tr w:rsidR="00855899" w:rsidRPr="009A6C54" w14:paraId="26F2863C" w14:textId="77777777" w:rsidTr="00207FE9">
        <w:trPr>
          <w:cantSplit/>
        </w:trPr>
        <w:tc>
          <w:tcPr>
            <w:tcW w:w="725" w:type="dxa"/>
          </w:tcPr>
          <w:p w14:paraId="26F28635" w14:textId="77777777" w:rsidR="00855899" w:rsidRPr="009A6C54" w:rsidRDefault="00855899" w:rsidP="00A77D27">
            <w:pPr>
              <w:pStyle w:val="TableText"/>
            </w:pPr>
            <w:r w:rsidRPr="009A6C54">
              <w:t>21</w:t>
            </w:r>
          </w:p>
        </w:tc>
        <w:tc>
          <w:tcPr>
            <w:tcW w:w="725" w:type="dxa"/>
          </w:tcPr>
          <w:p w14:paraId="26F28636" w14:textId="77777777" w:rsidR="00855899" w:rsidRPr="009A6C54" w:rsidRDefault="00855899" w:rsidP="00A77D27">
            <w:pPr>
              <w:pStyle w:val="TableText"/>
            </w:pPr>
            <w:r w:rsidRPr="009A6C54">
              <w:t>30</w:t>
            </w:r>
          </w:p>
        </w:tc>
        <w:tc>
          <w:tcPr>
            <w:tcW w:w="725" w:type="dxa"/>
          </w:tcPr>
          <w:p w14:paraId="26F28637" w14:textId="77777777" w:rsidR="00855899" w:rsidRPr="009A6C54" w:rsidRDefault="00855899" w:rsidP="00A77D27">
            <w:pPr>
              <w:pStyle w:val="TableText"/>
            </w:pPr>
            <w:r w:rsidRPr="009A6C54">
              <w:t>ST</w:t>
            </w:r>
          </w:p>
        </w:tc>
        <w:tc>
          <w:tcPr>
            <w:tcW w:w="725" w:type="dxa"/>
          </w:tcPr>
          <w:p w14:paraId="26F28638" w14:textId="77777777" w:rsidR="00855899" w:rsidRPr="009A6C54" w:rsidRDefault="00855899" w:rsidP="00A77D27">
            <w:pPr>
              <w:pStyle w:val="TableText"/>
            </w:pPr>
          </w:p>
        </w:tc>
        <w:tc>
          <w:tcPr>
            <w:tcW w:w="725" w:type="dxa"/>
          </w:tcPr>
          <w:p w14:paraId="26F28639" w14:textId="77777777" w:rsidR="00855899" w:rsidRPr="009A6C54" w:rsidRDefault="00855899" w:rsidP="00A77D27">
            <w:pPr>
              <w:pStyle w:val="TableText"/>
            </w:pPr>
          </w:p>
        </w:tc>
        <w:tc>
          <w:tcPr>
            <w:tcW w:w="725" w:type="dxa"/>
          </w:tcPr>
          <w:p w14:paraId="26F2863A" w14:textId="77777777" w:rsidR="00855899" w:rsidRPr="009A6C54" w:rsidRDefault="00855899" w:rsidP="00A77D27">
            <w:pPr>
              <w:pStyle w:val="TableText"/>
            </w:pPr>
          </w:p>
        </w:tc>
        <w:tc>
          <w:tcPr>
            <w:tcW w:w="4925" w:type="dxa"/>
          </w:tcPr>
          <w:p w14:paraId="26F2863B" w14:textId="77777777" w:rsidR="00855899" w:rsidRPr="009A6C54" w:rsidRDefault="00855899" w:rsidP="00A77D27">
            <w:pPr>
              <w:pStyle w:val="TableText"/>
            </w:pPr>
            <w:r w:rsidRPr="009A6C54">
              <w:t>PRIMARY CARE TEAM</w:t>
            </w:r>
          </w:p>
        </w:tc>
      </w:tr>
    </w:tbl>
    <w:p w14:paraId="26F2863D" w14:textId="77777777"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14:paraId="26F2863E" w14:textId="77777777" w:rsidR="00855899" w:rsidRPr="009A6C54" w:rsidRDefault="00855899" w:rsidP="00AC7434">
      <w:pPr>
        <w:pStyle w:val="Heading3"/>
        <w:rPr>
          <w:lang w:val="en-US" w:eastAsia="en-US"/>
        </w:rPr>
      </w:pPr>
      <w:r w:rsidRPr="009A6C54">
        <w:rPr>
          <w:rFonts w:ascii="Times" w:hAnsi="Times"/>
          <w:lang w:eastAsia="en-US"/>
        </w:rPr>
        <w:br w:type="page"/>
      </w:r>
      <w:bookmarkStart w:id="335" w:name="_Toc518911318"/>
      <w:r w:rsidRPr="009A6C54">
        <w:rPr>
          <w:caps/>
          <w:lang w:eastAsia="en-US"/>
        </w:rPr>
        <w:lastRenderedPageBreak/>
        <w:t>ZEL - VA-</w:t>
      </w:r>
      <w:r w:rsidRPr="009A6C54">
        <w:rPr>
          <w:lang w:eastAsia="en-US"/>
        </w:rPr>
        <w:t>Specific Patient Eligibility Segment</w:t>
      </w:r>
      <w:bookmarkEnd w:id="335"/>
    </w:p>
    <w:p w14:paraId="26F2863F" w14:textId="483A641C" w:rsidR="000E6F8B" w:rsidRPr="009A6C54" w:rsidRDefault="000E6F8B" w:rsidP="00741C15">
      <w:pPr>
        <w:pStyle w:val="Caption"/>
        <w:rPr>
          <w:lang w:eastAsia="en-US"/>
        </w:rPr>
      </w:pPr>
      <w:bookmarkStart w:id="336" w:name="_Toc517426459"/>
      <w:r w:rsidRPr="009A6C54">
        <w:t xml:space="preserve">Table </w:t>
      </w:r>
      <w:r w:rsidR="007E52CE">
        <w:fldChar w:fldCharType="begin"/>
      </w:r>
      <w:r w:rsidR="007E52CE">
        <w:instrText xml:space="preserve"> SEQ Table \* ARABIC </w:instrText>
      </w:r>
      <w:r w:rsidR="007E52CE">
        <w:fldChar w:fldCharType="separate"/>
      </w:r>
      <w:r w:rsidR="00D555E0">
        <w:rPr>
          <w:noProof/>
        </w:rPr>
        <w:t>55</w:t>
      </w:r>
      <w:r w:rsidR="007E52CE">
        <w:rPr>
          <w:noProof/>
        </w:rPr>
        <w:fldChar w:fldCharType="end"/>
      </w:r>
      <w:r w:rsidRPr="009A6C54">
        <w:t>: ZEL – VA-Specific Patient Eligibility Segment</w:t>
      </w:r>
      <w:bookmarkEnd w:id="33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647" w14:textId="77777777" w:rsidTr="002B5785">
        <w:trPr>
          <w:tblHeader/>
        </w:trPr>
        <w:tc>
          <w:tcPr>
            <w:tcW w:w="725" w:type="dxa"/>
            <w:tcBorders>
              <w:top w:val="single" w:sz="12" w:space="0" w:color="000000"/>
              <w:bottom w:val="single" w:sz="6" w:space="0" w:color="000000"/>
            </w:tcBorders>
            <w:shd w:val="clear" w:color="auto" w:fill="BFBFBF"/>
          </w:tcPr>
          <w:p w14:paraId="26F28640" w14:textId="77777777" w:rsidR="00855899" w:rsidRPr="009A6C54" w:rsidRDefault="00855899" w:rsidP="00A77D27">
            <w:pPr>
              <w:pStyle w:val="TableHeading"/>
            </w:pPr>
            <w:bookmarkStart w:id="337" w:name="ColumnTitle_54"/>
            <w:bookmarkEnd w:id="337"/>
            <w:r w:rsidRPr="009A6C54">
              <w:t>SEQ</w:t>
            </w:r>
          </w:p>
        </w:tc>
        <w:tc>
          <w:tcPr>
            <w:tcW w:w="725" w:type="dxa"/>
            <w:tcBorders>
              <w:top w:val="single" w:sz="12" w:space="0" w:color="000000"/>
              <w:bottom w:val="single" w:sz="6" w:space="0" w:color="000000"/>
            </w:tcBorders>
            <w:shd w:val="clear" w:color="auto" w:fill="BFBFBF"/>
          </w:tcPr>
          <w:p w14:paraId="26F28641" w14:textId="77777777"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14:paraId="26F28642" w14:textId="77777777"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14:paraId="26F28643" w14:textId="77777777"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14:paraId="26F28644" w14:textId="77777777"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14:paraId="26F28645" w14:textId="77777777"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14:paraId="26F28646"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64F" w14:textId="77777777" w:rsidTr="00A77D27">
        <w:tc>
          <w:tcPr>
            <w:tcW w:w="725" w:type="dxa"/>
            <w:tcBorders>
              <w:top w:val="single" w:sz="6" w:space="0" w:color="000000"/>
            </w:tcBorders>
          </w:tcPr>
          <w:p w14:paraId="26F28648" w14:textId="77777777" w:rsidR="00855899" w:rsidRPr="009A6C54" w:rsidRDefault="00855899" w:rsidP="00A77D27">
            <w:pPr>
              <w:pStyle w:val="TableText"/>
            </w:pPr>
            <w:r w:rsidRPr="009A6C54">
              <w:t>1</w:t>
            </w:r>
          </w:p>
        </w:tc>
        <w:tc>
          <w:tcPr>
            <w:tcW w:w="725" w:type="dxa"/>
            <w:tcBorders>
              <w:top w:val="single" w:sz="6" w:space="0" w:color="000000"/>
            </w:tcBorders>
          </w:tcPr>
          <w:p w14:paraId="26F28649" w14:textId="77777777" w:rsidR="00855899" w:rsidRPr="009A6C54" w:rsidRDefault="00855899" w:rsidP="00A77D27">
            <w:pPr>
              <w:pStyle w:val="TableText"/>
            </w:pPr>
            <w:r w:rsidRPr="009A6C54">
              <w:t>4</w:t>
            </w:r>
          </w:p>
        </w:tc>
        <w:tc>
          <w:tcPr>
            <w:tcW w:w="725" w:type="dxa"/>
            <w:tcBorders>
              <w:top w:val="single" w:sz="6" w:space="0" w:color="000000"/>
            </w:tcBorders>
          </w:tcPr>
          <w:p w14:paraId="26F2864A" w14:textId="77777777" w:rsidR="00855899" w:rsidRPr="009A6C54" w:rsidRDefault="00855899" w:rsidP="00A77D27">
            <w:pPr>
              <w:pStyle w:val="TableText"/>
            </w:pPr>
            <w:r w:rsidRPr="009A6C54">
              <w:t>SI</w:t>
            </w:r>
          </w:p>
        </w:tc>
        <w:tc>
          <w:tcPr>
            <w:tcW w:w="725" w:type="dxa"/>
            <w:tcBorders>
              <w:top w:val="single" w:sz="6" w:space="0" w:color="000000"/>
            </w:tcBorders>
          </w:tcPr>
          <w:p w14:paraId="26F2864B" w14:textId="77777777" w:rsidR="00855899" w:rsidRPr="009A6C54" w:rsidRDefault="00855899" w:rsidP="00A77D27">
            <w:pPr>
              <w:pStyle w:val="TableText"/>
            </w:pPr>
            <w:r w:rsidRPr="009A6C54">
              <w:t>R</w:t>
            </w:r>
          </w:p>
        </w:tc>
        <w:tc>
          <w:tcPr>
            <w:tcW w:w="725" w:type="dxa"/>
            <w:tcBorders>
              <w:top w:val="single" w:sz="6" w:space="0" w:color="000000"/>
            </w:tcBorders>
          </w:tcPr>
          <w:p w14:paraId="26F2864C" w14:textId="77777777" w:rsidR="00855899" w:rsidRPr="009A6C54" w:rsidRDefault="00855899" w:rsidP="00A77D27">
            <w:pPr>
              <w:pStyle w:val="TableText"/>
            </w:pPr>
          </w:p>
        </w:tc>
        <w:tc>
          <w:tcPr>
            <w:tcW w:w="725" w:type="dxa"/>
            <w:tcBorders>
              <w:top w:val="single" w:sz="6" w:space="0" w:color="000000"/>
            </w:tcBorders>
          </w:tcPr>
          <w:p w14:paraId="26F2864D" w14:textId="77777777" w:rsidR="00855899" w:rsidRPr="009A6C54" w:rsidRDefault="00855899" w:rsidP="00A77D27">
            <w:pPr>
              <w:pStyle w:val="TableText"/>
            </w:pPr>
          </w:p>
        </w:tc>
        <w:tc>
          <w:tcPr>
            <w:tcW w:w="4925" w:type="dxa"/>
            <w:tcBorders>
              <w:top w:val="single" w:sz="6" w:space="0" w:color="000000"/>
            </w:tcBorders>
          </w:tcPr>
          <w:p w14:paraId="26F2864E" w14:textId="77777777" w:rsidR="00855899" w:rsidRPr="009A6C54" w:rsidRDefault="00855899" w:rsidP="00A77D27">
            <w:pPr>
              <w:pStyle w:val="TableText"/>
            </w:pPr>
            <w:r w:rsidRPr="009A6C54">
              <w:t>SET ID</w:t>
            </w:r>
          </w:p>
        </w:tc>
      </w:tr>
      <w:tr w:rsidR="00855899" w:rsidRPr="009A6C54" w14:paraId="26F28657" w14:textId="77777777" w:rsidTr="00A77D27">
        <w:tc>
          <w:tcPr>
            <w:tcW w:w="725" w:type="dxa"/>
          </w:tcPr>
          <w:p w14:paraId="26F28650" w14:textId="77777777" w:rsidR="00855899" w:rsidRPr="009A6C54" w:rsidRDefault="00855899" w:rsidP="00A77D27">
            <w:pPr>
              <w:pStyle w:val="TableText"/>
            </w:pPr>
            <w:r w:rsidRPr="009A6C54">
              <w:t>2</w:t>
            </w:r>
          </w:p>
        </w:tc>
        <w:tc>
          <w:tcPr>
            <w:tcW w:w="725" w:type="dxa"/>
          </w:tcPr>
          <w:p w14:paraId="26F28651" w14:textId="77777777" w:rsidR="00855899" w:rsidRPr="009A6C54" w:rsidRDefault="00855899" w:rsidP="00A77D27">
            <w:pPr>
              <w:pStyle w:val="TableText"/>
            </w:pPr>
            <w:r w:rsidRPr="009A6C54">
              <w:t>2</w:t>
            </w:r>
          </w:p>
        </w:tc>
        <w:tc>
          <w:tcPr>
            <w:tcW w:w="725" w:type="dxa"/>
          </w:tcPr>
          <w:p w14:paraId="26F28652" w14:textId="77777777" w:rsidR="00855899" w:rsidRPr="009A6C54" w:rsidRDefault="00855899" w:rsidP="00A77D27">
            <w:pPr>
              <w:pStyle w:val="TableText"/>
            </w:pPr>
            <w:r w:rsidRPr="009A6C54">
              <w:t>ID</w:t>
            </w:r>
          </w:p>
        </w:tc>
        <w:tc>
          <w:tcPr>
            <w:tcW w:w="725" w:type="dxa"/>
          </w:tcPr>
          <w:p w14:paraId="26F28653" w14:textId="77777777" w:rsidR="00855899" w:rsidRPr="009A6C54" w:rsidRDefault="00855899" w:rsidP="00A77D27">
            <w:pPr>
              <w:pStyle w:val="TableText"/>
            </w:pPr>
          </w:p>
        </w:tc>
        <w:tc>
          <w:tcPr>
            <w:tcW w:w="725" w:type="dxa"/>
          </w:tcPr>
          <w:p w14:paraId="26F28654" w14:textId="77777777" w:rsidR="00855899" w:rsidRPr="009A6C54" w:rsidRDefault="00855899" w:rsidP="00A77D27">
            <w:pPr>
              <w:pStyle w:val="TableText"/>
            </w:pPr>
          </w:p>
        </w:tc>
        <w:tc>
          <w:tcPr>
            <w:tcW w:w="725" w:type="dxa"/>
          </w:tcPr>
          <w:p w14:paraId="26F28655" w14:textId="77777777" w:rsidR="00855899" w:rsidRPr="009A6C54" w:rsidRDefault="00855899" w:rsidP="00A77D27">
            <w:pPr>
              <w:pStyle w:val="TableText"/>
            </w:pPr>
            <w:r w:rsidRPr="009A6C54">
              <w:t>VA04</w:t>
            </w:r>
          </w:p>
        </w:tc>
        <w:tc>
          <w:tcPr>
            <w:tcW w:w="4925" w:type="dxa"/>
          </w:tcPr>
          <w:p w14:paraId="26F28656" w14:textId="77777777" w:rsidR="00855899" w:rsidRPr="009A6C54" w:rsidRDefault="00855899" w:rsidP="00A77D27">
            <w:pPr>
              <w:pStyle w:val="TableText"/>
            </w:pPr>
            <w:r w:rsidRPr="009A6C54">
              <w:t>ELIGIBILITY CODE</w:t>
            </w:r>
          </w:p>
        </w:tc>
      </w:tr>
      <w:tr w:rsidR="00855899" w:rsidRPr="009A6C54" w14:paraId="26F2865F" w14:textId="77777777" w:rsidTr="00A77D27">
        <w:tc>
          <w:tcPr>
            <w:tcW w:w="725" w:type="dxa"/>
          </w:tcPr>
          <w:p w14:paraId="26F28658" w14:textId="77777777" w:rsidR="00855899" w:rsidRPr="009A6C54" w:rsidRDefault="00855899" w:rsidP="00A77D27">
            <w:pPr>
              <w:pStyle w:val="TableText"/>
            </w:pPr>
            <w:r w:rsidRPr="009A6C54">
              <w:t>3</w:t>
            </w:r>
          </w:p>
        </w:tc>
        <w:tc>
          <w:tcPr>
            <w:tcW w:w="725" w:type="dxa"/>
          </w:tcPr>
          <w:p w14:paraId="26F28659" w14:textId="77777777" w:rsidR="00855899" w:rsidRPr="009A6C54" w:rsidRDefault="00855899" w:rsidP="00A77D27">
            <w:pPr>
              <w:pStyle w:val="TableText"/>
            </w:pPr>
            <w:r w:rsidRPr="009A6C54">
              <w:t>16</w:t>
            </w:r>
          </w:p>
        </w:tc>
        <w:tc>
          <w:tcPr>
            <w:tcW w:w="725" w:type="dxa"/>
          </w:tcPr>
          <w:p w14:paraId="26F2865A" w14:textId="77777777" w:rsidR="00855899" w:rsidRPr="009A6C54" w:rsidRDefault="00855899" w:rsidP="00A77D27">
            <w:pPr>
              <w:pStyle w:val="TableText"/>
            </w:pPr>
            <w:r w:rsidRPr="009A6C54">
              <w:t>CK</w:t>
            </w:r>
          </w:p>
        </w:tc>
        <w:tc>
          <w:tcPr>
            <w:tcW w:w="725" w:type="dxa"/>
          </w:tcPr>
          <w:p w14:paraId="26F2865B" w14:textId="77777777" w:rsidR="00855899" w:rsidRPr="009A6C54" w:rsidRDefault="00855899" w:rsidP="00A77D27">
            <w:pPr>
              <w:pStyle w:val="TableText"/>
            </w:pPr>
          </w:p>
        </w:tc>
        <w:tc>
          <w:tcPr>
            <w:tcW w:w="725" w:type="dxa"/>
          </w:tcPr>
          <w:p w14:paraId="26F2865C" w14:textId="77777777" w:rsidR="00855899" w:rsidRPr="009A6C54" w:rsidRDefault="00855899" w:rsidP="00A77D27">
            <w:pPr>
              <w:pStyle w:val="TableText"/>
            </w:pPr>
            <w:r w:rsidRPr="009A6C54">
              <w:t xml:space="preserve"> </w:t>
            </w:r>
          </w:p>
        </w:tc>
        <w:tc>
          <w:tcPr>
            <w:tcW w:w="725" w:type="dxa"/>
          </w:tcPr>
          <w:p w14:paraId="26F2865D" w14:textId="77777777" w:rsidR="00855899" w:rsidRPr="009A6C54" w:rsidRDefault="00855899" w:rsidP="00A77D27">
            <w:pPr>
              <w:pStyle w:val="TableText"/>
            </w:pPr>
          </w:p>
        </w:tc>
        <w:tc>
          <w:tcPr>
            <w:tcW w:w="4925" w:type="dxa"/>
          </w:tcPr>
          <w:p w14:paraId="26F2865E" w14:textId="77777777" w:rsidR="00855899" w:rsidRPr="009A6C54" w:rsidRDefault="00855899" w:rsidP="00A77D27">
            <w:pPr>
              <w:pStyle w:val="TableText"/>
            </w:pPr>
            <w:r w:rsidRPr="009A6C54">
              <w:t>LONG ID</w:t>
            </w:r>
          </w:p>
        </w:tc>
      </w:tr>
      <w:tr w:rsidR="00855899" w:rsidRPr="009A6C54" w14:paraId="26F28667" w14:textId="77777777" w:rsidTr="00A77D27">
        <w:tc>
          <w:tcPr>
            <w:tcW w:w="725" w:type="dxa"/>
          </w:tcPr>
          <w:p w14:paraId="26F28660" w14:textId="77777777" w:rsidR="00855899" w:rsidRPr="009A6C54" w:rsidRDefault="00855899" w:rsidP="00A77D27">
            <w:pPr>
              <w:pStyle w:val="TableText"/>
            </w:pPr>
            <w:r w:rsidRPr="009A6C54">
              <w:t>4</w:t>
            </w:r>
          </w:p>
        </w:tc>
        <w:tc>
          <w:tcPr>
            <w:tcW w:w="725" w:type="dxa"/>
          </w:tcPr>
          <w:p w14:paraId="26F28661" w14:textId="77777777" w:rsidR="00855899" w:rsidRPr="009A6C54" w:rsidRDefault="00855899" w:rsidP="00A77D27">
            <w:pPr>
              <w:pStyle w:val="TableText"/>
            </w:pPr>
            <w:r w:rsidRPr="009A6C54">
              <w:t>12</w:t>
            </w:r>
          </w:p>
        </w:tc>
        <w:tc>
          <w:tcPr>
            <w:tcW w:w="725" w:type="dxa"/>
          </w:tcPr>
          <w:p w14:paraId="26F28662" w14:textId="77777777" w:rsidR="00855899" w:rsidRPr="009A6C54" w:rsidRDefault="00855899" w:rsidP="00A77D27">
            <w:pPr>
              <w:pStyle w:val="TableText"/>
            </w:pPr>
            <w:r w:rsidRPr="009A6C54">
              <w:t>ST</w:t>
            </w:r>
          </w:p>
        </w:tc>
        <w:tc>
          <w:tcPr>
            <w:tcW w:w="725" w:type="dxa"/>
          </w:tcPr>
          <w:p w14:paraId="26F28663" w14:textId="77777777" w:rsidR="00855899" w:rsidRPr="009A6C54" w:rsidRDefault="00855899" w:rsidP="00A77D27">
            <w:pPr>
              <w:pStyle w:val="TableText"/>
            </w:pPr>
          </w:p>
        </w:tc>
        <w:tc>
          <w:tcPr>
            <w:tcW w:w="725" w:type="dxa"/>
          </w:tcPr>
          <w:p w14:paraId="26F28664" w14:textId="77777777" w:rsidR="00855899" w:rsidRPr="009A6C54" w:rsidRDefault="00855899" w:rsidP="00A77D27">
            <w:pPr>
              <w:pStyle w:val="TableText"/>
            </w:pPr>
          </w:p>
        </w:tc>
        <w:tc>
          <w:tcPr>
            <w:tcW w:w="725" w:type="dxa"/>
          </w:tcPr>
          <w:p w14:paraId="26F28665" w14:textId="77777777" w:rsidR="00855899" w:rsidRPr="009A6C54" w:rsidRDefault="00855899" w:rsidP="00A77D27">
            <w:pPr>
              <w:pStyle w:val="TableText"/>
            </w:pPr>
          </w:p>
        </w:tc>
        <w:tc>
          <w:tcPr>
            <w:tcW w:w="4925" w:type="dxa"/>
          </w:tcPr>
          <w:p w14:paraId="26F28666" w14:textId="77777777" w:rsidR="00855899" w:rsidRPr="009A6C54" w:rsidRDefault="00855899" w:rsidP="00A77D27">
            <w:pPr>
              <w:pStyle w:val="TableText"/>
            </w:pPr>
            <w:r w:rsidRPr="009A6C54">
              <w:t>SHORT ID</w:t>
            </w:r>
          </w:p>
        </w:tc>
      </w:tr>
      <w:tr w:rsidR="00855899" w:rsidRPr="009A6C54" w14:paraId="26F2866F" w14:textId="77777777" w:rsidTr="00A77D27">
        <w:tc>
          <w:tcPr>
            <w:tcW w:w="725" w:type="dxa"/>
          </w:tcPr>
          <w:p w14:paraId="26F28668" w14:textId="77777777" w:rsidR="00855899" w:rsidRPr="009A6C54" w:rsidRDefault="00855899" w:rsidP="00A77D27">
            <w:pPr>
              <w:pStyle w:val="TableText"/>
            </w:pPr>
            <w:r w:rsidRPr="009A6C54">
              <w:t>5</w:t>
            </w:r>
          </w:p>
        </w:tc>
        <w:tc>
          <w:tcPr>
            <w:tcW w:w="725" w:type="dxa"/>
          </w:tcPr>
          <w:p w14:paraId="26F28669" w14:textId="77777777" w:rsidR="00855899" w:rsidRPr="009A6C54" w:rsidRDefault="00855899" w:rsidP="00A77D27">
            <w:pPr>
              <w:pStyle w:val="TableText"/>
            </w:pPr>
            <w:r w:rsidRPr="009A6C54">
              <w:t>1</w:t>
            </w:r>
          </w:p>
        </w:tc>
        <w:tc>
          <w:tcPr>
            <w:tcW w:w="725" w:type="dxa"/>
          </w:tcPr>
          <w:p w14:paraId="26F2866A" w14:textId="77777777" w:rsidR="00855899" w:rsidRPr="009A6C54" w:rsidRDefault="00855899" w:rsidP="00A77D27">
            <w:pPr>
              <w:pStyle w:val="TableText"/>
            </w:pPr>
            <w:r w:rsidRPr="009A6C54">
              <w:t>ID</w:t>
            </w:r>
          </w:p>
        </w:tc>
        <w:tc>
          <w:tcPr>
            <w:tcW w:w="725" w:type="dxa"/>
          </w:tcPr>
          <w:p w14:paraId="26F2866B" w14:textId="77777777" w:rsidR="00855899" w:rsidRPr="009A6C54" w:rsidRDefault="00855899" w:rsidP="00A77D27">
            <w:pPr>
              <w:pStyle w:val="TableText"/>
            </w:pPr>
          </w:p>
        </w:tc>
        <w:tc>
          <w:tcPr>
            <w:tcW w:w="725" w:type="dxa"/>
          </w:tcPr>
          <w:p w14:paraId="26F2866C" w14:textId="77777777" w:rsidR="00855899" w:rsidRPr="009A6C54" w:rsidRDefault="00855899" w:rsidP="00A77D27">
            <w:pPr>
              <w:pStyle w:val="TableText"/>
            </w:pPr>
          </w:p>
        </w:tc>
        <w:tc>
          <w:tcPr>
            <w:tcW w:w="725" w:type="dxa"/>
          </w:tcPr>
          <w:p w14:paraId="26F2866D" w14:textId="77777777" w:rsidR="00855899" w:rsidRPr="009A6C54" w:rsidRDefault="00855899" w:rsidP="00A77D27">
            <w:pPr>
              <w:pStyle w:val="TableText"/>
            </w:pPr>
            <w:r w:rsidRPr="009A6C54">
              <w:t>VA05</w:t>
            </w:r>
          </w:p>
        </w:tc>
        <w:tc>
          <w:tcPr>
            <w:tcW w:w="4925" w:type="dxa"/>
          </w:tcPr>
          <w:p w14:paraId="26F2866E" w14:textId="77777777" w:rsidR="00855899" w:rsidRPr="009A6C54" w:rsidRDefault="00855899" w:rsidP="00A77D27">
            <w:pPr>
              <w:pStyle w:val="TableText"/>
            </w:pPr>
            <w:r w:rsidRPr="009A6C54">
              <w:t>DISABILITY RETIREMENT FROM MIL.</w:t>
            </w:r>
          </w:p>
        </w:tc>
      </w:tr>
      <w:tr w:rsidR="00855899" w:rsidRPr="009A6C54" w14:paraId="26F28677" w14:textId="77777777" w:rsidTr="00A77D27">
        <w:tc>
          <w:tcPr>
            <w:tcW w:w="725" w:type="dxa"/>
          </w:tcPr>
          <w:p w14:paraId="26F28670" w14:textId="77777777" w:rsidR="00855899" w:rsidRPr="009A6C54" w:rsidRDefault="00855899" w:rsidP="00A77D27">
            <w:pPr>
              <w:pStyle w:val="TableText"/>
            </w:pPr>
            <w:r w:rsidRPr="009A6C54">
              <w:t>6</w:t>
            </w:r>
          </w:p>
        </w:tc>
        <w:tc>
          <w:tcPr>
            <w:tcW w:w="725" w:type="dxa"/>
          </w:tcPr>
          <w:p w14:paraId="26F28671" w14:textId="77777777" w:rsidR="00855899" w:rsidRPr="009A6C54" w:rsidRDefault="00855899" w:rsidP="00A77D27">
            <w:pPr>
              <w:pStyle w:val="TableText"/>
            </w:pPr>
            <w:r w:rsidRPr="009A6C54">
              <w:t>8</w:t>
            </w:r>
          </w:p>
        </w:tc>
        <w:tc>
          <w:tcPr>
            <w:tcW w:w="725" w:type="dxa"/>
          </w:tcPr>
          <w:p w14:paraId="26F28672" w14:textId="77777777" w:rsidR="00855899" w:rsidRPr="009A6C54" w:rsidRDefault="00855899" w:rsidP="00A77D27">
            <w:pPr>
              <w:pStyle w:val="TableText"/>
            </w:pPr>
            <w:r w:rsidRPr="009A6C54">
              <w:t>NM</w:t>
            </w:r>
          </w:p>
        </w:tc>
        <w:tc>
          <w:tcPr>
            <w:tcW w:w="725" w:type="dxa"/>
          </w:tcPr>
          <w:p w14:paraId="26F28673" w14:textId="77777777" w:rsidR="00855899" w:rsidRPr="009A6C54" w:rsidRDefault="00855899" w:rsidP="00A77D27">
            <w:pPr>
              <w:pStyle w:val="TableText"/>
            </w:pPr>
          </w:p>
        </w:tc>
        <w:tc>
          <w:tcPr>
            <w:tcW w:w="725" w:type="dxa"/>
          </w:tcPr>
          <w:p w14:paraId="26F28674" w14:textId="77777777" w:rsidR="00855899" w:rsidRPr="009A6C54" w:rsidRDefault="00855899" w:rsidP="00A77D27">
            <w:pPr>
              <w:pStyle w:val="TableText"/>
            </w:pPr>
          </w:p>
        </w:tc>
        <w:tc>
          <w:tcPr>
            <w:tcW w:w="725" w:type="dxa"/>
          </w:tcPr>
          <w:p w14:paraId="26F28675" w14:textId="77777777" w:rsidR="00855899" w:rsidRPr="009A6C54" w:rsidRDefault="00855899" w:rsidP="00A77D27">
            <w:pPr>
              <w:pStyle w:val="TableText"/>
            </w:pPr>
          </w:p>
        </w:tc>
        <w:tc>
          <w:tcPr>
            <w:tcW w:w="4925" w:type="dxa"/>
          </w:tcPr>
          <w:p w14:paraId="26F28676" w14:textId="77777777" w:rsidR="00855899" w:rsidRPr="009A6C54" w:rsidRDefault="00855899" w:rsidP="00A77D27">
            <w:pPr>
              <w:pStyle w:val="TableText"/>
            </w:pPr>
            <w:r w:rsidRPr="009A6C54">
              <w:t>CLAIM FOLDER NUMBER</w:t>
            </w:r>
          </w:p>
        </w:tc>
      </w:tr>
      <w:tr w:rsidR="00855899" w:rsidRPr="009A6C54" w14:paraId="26F2867F" w14:textId="77777777" w:rsidTr="00A77D27">
        <w:tc>
          <w:tcPr>
            <w:tcW w:w="725" w:type="dxa"/>
          </w:tcPr>
          <w:p w14:paraId="26F28678" w14:textId="77777777" w:rsidR="00855899" w:rsidRPr="009A6C54" w:rsidRDefault="00855899" w:rsidP="00A77D27">
            <w:pPr>
              <w:pStyle w:val="TableText"/>
            </w:pPr>
            <w:r w:rsidRPr="009A6C54">
              <w:t>7</w:t>
            </w:r>
          </w:p>
        </w:tc>
        <w:tc>
          <w:tcPr>
            <w:tcW w:w="725" w:type="dxa"/>
          </w:tcPr>
          <w:p w14:paraId="26F28679" w14:textId="77777777" w:rsidR="00855899" w:rsidRPr="009A6C54" w:rsidRDefault="00855899" w:rsidP="00A77D27">
            <w:pPr>
              <w:pStyle w:val="TableText"/>
            </w:pPr>
            <w:r w:rsidRPr="009A6C54">
              <w:t>40</w:t>
            </w:r>
          </w:p>
        </w:tc>
        <w:tc>
          <w:tcPr>
            <w:tcW w:w="725" w:type="dxa"/>
          </w:tcPr>
          <w:p w14:paraId="26F2867A" w14:textId="77777777" w:rsidR="00855899" w:rsidRPr="009A6C54" w:rsidRDefault="00855899" w:rsidP="00A77D27">
            <w:pPr>
              <w:pStyle w:val="TableText"/>
            </w:pPr>
            <w:r w:rsidRPr="009A6C54">
              <w:t>ST</w:t>
            </w:r>
          </w:p>
        </w:tc>
        <w:tc>
          <w:tcPr>
            <w:tcW w:w="725" w:type="dxa"/>
          </w:tcPr>
          <w:p w14:paraId="26F2867B" w14:textId="77777777" w:rsidR="00855899" w:rsidRPr="009A6C54" w:rsidRDefault="00855899" w:rsidP="00A77D27">
            <w:pPr>
              <w:pStyle w:val="TableText"/>
            </w:pPr>
          </w:p>
        </w:tc>
        <w:tc>
          <w:tcPr>
            <w:tcW w:w="725" w:type="dxa"/>
          </w:tcPr>
          <w:p w14:paraId="26F2867C" w14:textId="77777777" w:rsidR="00855899" w:rsidRPr="009A6C54" w:rsidRDefault="00855899" w:rsidP="00A77D27">
            <w:pPr>
              <w:pStyle w:val="TableText"/>
            </w:pPr>
          </w:p>
        </w:tc>
        <w:tc>
          <w:tcPr>
            <w:tcW w:w="725" w:type="dxa"/>
          </w:tcPr>
          <w:p w14:paraId="26F2867D" w14:textId="77777777" w:rsidR="00855899" w:rsidRPr="009A6C54" w:rsidRDefault="00855899" w:rsidP="00A77D27">
            <w:pPr>
              <w:pStyle w:val="TableText"/>
            </w:pPr>
          </w:p>
        </w:tc>
        <w:tc>
          <w:tcPr>
            <w:tcW w:w="4925" w:type="dxa"/>
          </w:tcPr>
          <w:p w14:paraId="26F2867E" w14:textId="77777777" w:rsidR="00855899" w:rsidRPr="009A6C54" w:rsidRDefault="00855899" w:rsidP="00A77D27">
            <w:pPr>
              <w:pStyle w:val="TableText"/>
            </w:pPr>
            <w:r w:rsidRPr="009A6C54">
              <w:t>CLAIM FOLDER LOCATION</w:t>
            </w:r>
          </w:p>
        </w:tc>
      </w:tr>
      <w:tr w:rsidR="00855899" w:rsidRPr="009A6C54" w14:paraId="26F28687" w14:textId="77777777" w:rsidTr="00A77D27">
        <w:tc>
          <w:tcPr>
            <w:tcW w:w="725" w:type="dxa"/>
          </w:tcPr>
          <w:p w14:paraId="26F28680" w14:textId="77777777" w:rsidR="00855899" w:rsidRPr="009A6C54" w:rsidRDefault="00855899" w:rsidP="00A77D27">
            <w:pPr>
              <w:pStyle w:val="TableText"/>
            </w:pPr>
            <w:r w:rsidRPr="009A6C54">
              <w:t>8</w:t>
            </w:r>
          </w:p>
        </w:tc>
        <w:tc>
          <w:tcPr>
            <w:tcW w:w="725" w:type="dxa"/>
          </w:tcPr>
          <w:p w14:paraId="26F28681" w14:textId="77777777" w:rsidR="00855899" w:rsidRPr="009A6C54" w:rsidRDefault="00855899" w:rsidP="00A77D27">
            <w:pPr>
              <w:pStyle w:val="TableText"/>
            </w:pPr>
            <w:r w:rsidRPr="009A6C54">
              <w:t>1</w:t>
            </w:r>
          </w:p>
        </w:tc>
        <w:tc>
          <w:tcPr>
            <w:tcW w:w="725" w:type="dxa"/>
          </w:tcPr>
          <w:p w14:paraId="26F28682" w14:textId="77777777" w:rsidR="00855899" w:rsidRPr="009A6C54" w:rsidRDefault="00855899" w:rsidP="00A77D27">
            <w:pPr>
              <w:pStyle w:val="TableText"/>
            </w:pPr>
            <w:r w:rsidRPr="009A6C54">
              <w:t>ID</w:t>
            </w:r>
          </w:p>
        </w:tc>
        <w:tc>
          <w:tcPr>
            <w:tcW w:w="725" w:type="dxa"/>
          </w:tcPr>
          <w:p w14:paraId="26F28683" w14:textId="77777777" w:rsidR="00855899" w:rsidRPr="009A6C54" w:rsidRDefault="00855899" w:rsidP="00A77D27">
            <w:pPr>
              <w:pStyle w:val="TableText"/>
            </w:pPr>
          </w:p>
        </w:tc>
        <w:tc>
          <w:tcPr>
            <w:tcW w:w="725" w:type="dxa"/>
          </w:tcPr>
          <w:p w14:paraId="26F28684" w14:textId="77777777" w:rsidR="00855899" w:rsidRPr="009A6C54" w:rsidRDefault="00855899" w:rsidP="00A77D27">
            <w:pPr>
              <w:pStyle w:val="TableText"/>
            </w:pPr>
          </w:p>
        </w:tc>
        <w:tc>
          <w:tcPr>
            <w:tcW w:w="725" w:type="dxa"/>
          </w:tcPr>
          <w:p w14:paraId="26F28685" w14:textId="77777777" w:rsidR="00855899" w:rsidRPr="009A6C54" w:rsidRDefault="00855899" w:rsidP="00A77D27">
            <w:pPr>
              <w:pStyle w:val="TableText"/>
            </w:pPr>
            <w:r w:rsidRPr="009A6C54">
              <w:t>VA01</w:t>
            </w:r>
          </w:p>
        </w:tc>
        <w:tc>
          <w:tcPr>
            <w:tcW w:w="4925" w:type="dxa"/>
          </w:tcPr>
          <w:p w14:paraId="26F28686" w14:textId="77777777" w:rsidR="00855899" w:rsidRPr="009A6C54" w:rsidRDefault="00855899" w:rsidP="00A77D27">
            <w:pPr>
              <w:pStyle w:val="TableText"/>
            </w:pPr>
            <w:r w:rsidRPr="009A6C54">
              <w:t>VETERAN?</w:t>
            </w:r>
          </w:p>
        </w:tc>
      </w:tr>
      <w:tr w:rsidR="00855899" w:rsidRPr="009A6C54" w14:paraId="26F2868F" w14:textId="77777777" w:rsidTr="00A77D27">
        <w:tc>
          <w:tcPr>
            <w:tcW w:w="725" w:type="dxa"/>
          </w:tcPr>
          <w:p w14:paraId="26F28688" w14:textId="77777777" w:rsidR="00855899" w:rsidRPr="009A6C54" w:rsidRDefault="00855899" w:rsidP="00A77D27">
            <w:pPr>
              <w:pStyle w:val="TableText"/>
            </w:pPr>
            <w:r w:rsidRPr="009A6C54">
              <w:t>9</w:t>
            </w:r>
          </w:p>
        </w:tc>
        <w:tc>
          <w:tcPr>
            <w:tcW w:w="725" w:type="dxa"/>
          </w:tcPr>
          <w:p w14:paraId="26F28689" w14:textId="77777777" w:rsidR="00855899" w:rsidRPr="009A6C54" w:rsidRDefault="00855899" w:rsidP="00A77D27">
            <w:pPr>
              <w:pStyle w:val="TableText"/>
            </w:pPr>
            <w:r w:rsidRPr="009A6C54">
              <w:t>30</w:t>
            </w:r>
          </w:p>
        </w:tc>
        <w:tc>
          <w:tcPr>
            <w:tcW w:w="725" w:type="dxa"/>
          </w:tcPr>
          <w:p w14:paraId="26F2868A" w14:textId="77777777" w:rsidR="00855899" w:rsidRPr="009A6C54" w:rsidRDefault="00855899" w:rsidP="00A77D27">
            <w:pPr>
              <w:pStyle w:val="TableText"/>
            </w:pPr>
            <w:r w:rsidRPr="009A6C54">
              <w:t>ST</w:t>
            </w:r>
          </w:p>
        </w:tc>
        <w:tc>
          <w:tcPr>
            <w:tcW w:w="725" w:type="dxa"/>
          </w:tcPr>
          <w:p w14:paraId="26F2868B" w14:textId="77777777" w:rsidR="00855899" w:rsidRPr="009A6C54" w:rsidRDefault="00855899" w:rsidP="00A77D27">
            <w:pPr>
              <w:pStyle w:val="TableText"/>
            </w:pPr>
          </w:p>
        </w:tc>
        <w:tc>
          <w:tcPr>
            <w:tcW w:w="725" w:type="dxa"/>
          </w:tcPr>
          <w:p w14:paraId="26F2868C" w14:textId="77777777" w:rsidR="00855899" w:rsidRPr="009A6C54" w:rsidRDefault="00855899" w:rsidP="00A77D27">
            <w:pPr>
              <w:pStyle w:val="TableText"/>
            </w:pPr>
          </w:p>
        </w:tc>
        <w:tc>
          <w:tcPr>
            <w:tcW w:w="725" w:type="dxa"/>
          </w:tcPr>
          <w:p w14:paraId="26F2868D" w14:textId="77777777" w:rsidR="00855899" w:rsidRPr="009A6C54" w:rsidRDefault="00855899" w:rsidP="00A77D27">
            <w:pPr>
              <w:pStyle w:val="TableText"/>
            </w:pPr>
          </w:p>
        </w:tc>
        <w:tc>
          <w:tcPr>
            <w:tcW w:w="4925" w:type="dxa"/>
          </w:tcPr>
          <w:p w14:paraId="26F2868E" w14:textId="77777777" w:rsidR="00855899" w:rsidRPr="009A6C54" w:rsidRDefault="00855899" w:rsidP="00A77D27">
            <w:pPr>
              <w:pStyle w:val="TableText"/>
            </w:pPr>
            <w:r w:rsidRPr="009A6C54">
              <w:t>TYPE OF PATIENT</w:t>
            </w:r>
          </w:p>
        </w:tc>
      </w:tr>
      <w:tr w:rsidR="00855899" w:rsidRPr="009A6C54" w14:paraId="26F28697" w14:textId="77777777" w:rsidTr="00A77D27">
        <w:tc>
          <w:tcPr>
            <w:tcW w:w="725" w:type="dxa"/>
          </w:tcPr>
          <w:p w14:paraId="26F28690" w14:textId="77777777" w:rsidR="00855899" w:rsidRPr="009A6C54" w:rsidRDefault="00855899" w:rsidP="00A77D27">
            <w:pPr>
              <w:pStyle w:val="TableText"/>
            </w:pPr>
            <w:r w:rsidRPr="009A6C54">
              <w:t>10</w:t>
            </w:r>
          </w:p>
        </w:tc>
        <w:tc>
          <w:tcPr>
            <w:tcW w:w="725" w:type="dxa"/>
          </w:tcPr>
          <w:p w14:paraId="26F28691" w14:textId="77777777" w:rsidR="00855899" w:rsidRPr="009A6C54" w:rsidRDefault="00855899" w:rsidP="00A77D27">
            <w:pPr>
              <w:pStyle w:val="TableText"/>
            </w:pPr>
            <w:r w:rsidRPr="009A6C54">
              <w:t>1</w:t>
            </w:r>
          </w:p>
        </w:tc>
        <w:tc>
          <w:tcPr>
            <w:tcW w:w="725" w:type="dxa"/>
          </w:tcPr>
          <w:p w14:paraId="26F28692" w14:textId="77777777" w:rsidR="00855899" w:rsidRPr="009A6C54" w:rsidRDefault="00855899" w:rsidP="00A77D27">
            <w:pPr>
              <w:pStyle w:val="TableText"/>
            </w:pPr>
            <w:r w:rsidRPr="009A6C54">
              <w:t>ID</w:t>
            </w:r>
          </w:p>
        </w:tc>
        <w:tc>
          <w:tcPr>
            <w:tcW w:w="725" w:type="dxa"/>
          </w:tcPr>
          <w:p w14:paraId="26F28693" w14:textId="77777777" w:rsidR="00855899" w:rsidRPr="009A6C54" w:rsidRDefault="00855899" w:rsidP="00A77D27">
            <w:pPr>
              <w:pStyle w:val="TableText"/>
            </w:pPr>
          </w:p>
        </w:tc>
        <w:tc>
          <w:tcPr>
            <w:tcW w:w="725" w:type="dxa"/>
          </w:tcPr>
          <w:p w14:paraId="26F28694" w14:textId="77777777" w:rsidR="00855899" w:rsidRPr="009A6C54" w:rsidRDefault="00855899" w:rsidP="00A77D27">
            <w:pPr>
              <w:pStyle w:val="TableText"/>
            </w:pPr>
          </w:p>
        </w:tc>
        <w:tc>
          <w:tcPr>
            <w:tcW w:w="725" w:type="dxa"/>
          </w:tcPr>
          <w:p w14:paraId="26F28695" w14:textId="77777777" w:rsidR="00855899" w:rsidRPr="009A6C54" w:rsidRDefault="00855899" w:rsidP="00A77D27">
            <w:pPr>
              <w:pStyle w:val="TableText"/>
            </w:pPr>
            <w:r w:rsidRPr="009A6C54">
              <w:t>VA06</w:t>
            </w:r>
          </w:p>
        </w:tc>
        <w:tc>
          <w:tcPr>
            <w:tcW w:w="4925" w:type="dxa"/>
          </w:tcPr>
          <w:p w14:paraId="26F28696" w14:textId="77777777" w:rsidR="00855899" w:rsidRPr="009A6C54" w:rsidRDefault="00855899" w:rsidP="00A77D27">
            <w:pPr>
              <w:pStyle w:val="TableText"/>
            </w:pPr>
            <w:r w:rsidRPr="009A6C54">
              <w:t>ELIGIBILITY STATUS</w:t>
            </w:r>
          </w:p>
        </w:tc>
      </w:tr>
      <w:tr w:rsidR="00855899" w:rsidRPr="009A6C54" w14:paraId="26F2869F" w14:textId="77777777" w:rsidTr="00A77D27">
        <w:tc>
          <w:tcPr>
            <w:tcW w:w="725" w:type="dxa"/>
          </w:tcPr>
          <w:p w14:paraId="26F28698" w14:textId="77777777" w:rsidR="00855899" w:rsidRPr="009A6C54" w:rsidRDefault="00855899" w:rsidP="00A77D27">
            <w:pPr>
              <w:pStyle w:val="TableText"/>
            </w:pPr>
            <w:r w:rsidRPr="009A6C54">
              <w:t>11</w:t>
            </w:r>
          </w:p>
        </w:tc>
        <w:tc>
          <w:tcPr>
            <w:tcW w:w="725" w:type="dxa"/>
          </w:tcPr>
          <w:p w14:paraId="26F28699" w14:textId="77777777" w:rsidR="00855899" w:rsidRPr="009A6C54" w:rsidRDefault="00855899" w:rsidP="00A77D27">
            <w:pPr>
              <w:pStyle w:val="TableText"/>
            </w:pPr>
            <w:r w:rsidRPr="009A6C54">
              <w:t>8</w:t>
            </w:r>
          </w:p>
        </w:tc>
        <w:tc>
          <w:tcPr>
            <w:tcW w:w="725" w:type="dxa"/>
          </w:tcPr>
          <w:p w14:paraId="26F2869A" w14:textId="77777777" w:rsidR="00855899" w:rsidRPr="009A6C54" w:rsidRDefault="00855899" w:rsidP="00A77D27">
            <w:pPr>
              <w:pStyle w:val="TableText"/>
            </w:pPr>
            <w:r w:rsidRPr="009A6C54">
              <w:t>DT</w:t>
            </w:r>
          </w:p>
        </w:tc>
        <w:tc>
          <w:tcPr>
            <w:tcW w:w="725" w:type="dxa"/>
          </w:tcPr>
          <w:p w14:paraId="26F2869B" w14:textId="77777777" w:rsidR="00855899" w:rsidRPr="009A6C54" w:rsidRDefault="00855899" w:rsidP="00A77D27">
            <w:pPr>
              <w:pStyle w:val="TableText"/>
            </w:pPr>
          </w:p>
        </w:tc>
        <w:tc>
          <w:tcPr>
            <w:tcW w:w="725" w:type="dxa"/>
          </w:tcPr>
          <w:p w14:paraId="26F2869C" w14:textId="77777777" w:rsidR="00855899" w:rsidRPr="009A6C54" w:rsidRDefault="00855899" w:rsidP="00A77D27">
            <w:pPr>
              <w:pStyle w:val="TableText"/>
            </w:pPr>
          </w:p>
        </w:tc>
        <w:tc>
          <w:tcPr>
            <w:tcW w:w="725" w:type="dxa"/>
          </w:tcPr>
          <w:p w14:paraId="26F2869D" w14:textId="77777777" w:rsidR="00855899" w:rsidRPr="009A6C54" w:rsidRDefault="00855899" w:rsidP="00A77D27">
            <w:pPr>
              <w:pStyle w:val="TableText"/>
            </w:pPr>
          </w:p>
        </w:tc>
        <w:tc>
          <w:tcPr>
            <w:tcW w:w="4925" w:type="dxa"/>
          </w:tcPr>
          <w:p w14:paraId="26F2869E" w14:textId="77777777" w:rsidR="00855899" w:rsidRPr="009A6C54" w:rsidRDefault="00855899" w:rsidP="00A77D27">
            <w:pPr>
              <w:pStyle w:val="TableText"/>
            </w:pPr>
            <w:r w:rsidRPr="009A6C54">
              <w:t>ELIGIBILITY STATUS DATE</w:t>
            </w:r>
          </w:p>
        </w:tc>
      </w:tr>
      <w:tr w:rsidR="00855899" w:rsidRPr="009A6C54" w14:paraId="26F286A7" w14:textId="77777777" w:rsidTr="00A77D27">
        <w:tc>
          <w:tcPr>
            <w:tcW w:w="725" w:type="dxa"/>
          </w:tcPr>
          <w:p w14:paraId="26F286A0" w14:textId="77777777" w:rsidR="00855899" w:rsidRPr="009A6C54" w:rsidRDefault="00855899" w:rsidP="00A77D27">
            <w:pPr>
              <w:pStyle w:val="TableText"/>
            </w:pPr>
            <w:r w:rsidRPr="009A6C54">
              <w:t>12</w:t>
            </w:r>
          </w:p>
        </w:tc>
        <w:tc>
          <w:tcPr>
            <w:tcW w:w="725" w:type="dxa"/>
          </w:tcPr>
          <w:p w14:paraId="26F286A1" w14:textId="77777777" w:rsidR="00855899" w:rsidRPr="009A6C54" w:rsidRDefault="00855899" w:rsidP="00A77D27">
            <w:pPr>
              <w:pStyle w:val="TableText"/>
            </w:pPr>
            <w:r w:rsidRPr="009A6C54">
              <w:t>8</w:t>
            </w:r>
          </w:p>
        </w:tc>
        <w:tc>
          <w:tcPr>
            <w:tcW w:w="725" w:type="dxa"/>
          </w:tcPr>
          <w:p w14:paraId="26F286A2" w14:textId="77777777" w:rsidR="00855899" w:rsidRPr="009A6C54" w:rsidRDefault="00855899" w:rsidP="00A77D27">
            <w:pPr>
              <w:pStyle w:val="TableText"/>
            </w:pPr>
            <w:r w:rsidRPr="009A6C54">
              <w:t>DT</w:t>
            </w:r>
          </w:p>
        </w:tc>
        <w:tc>
          <w:tcPr>
            <w:tcW w:w="725" w:type="dxa"/>
          </w:tcPr>
          <w:p w14:paraId="26F286A3" w14:textId="77777777" w:rsidR="00855899" w:rsidRPr="009A6C54" w:rsidRDefault="00855899" w:rsidP="00A77D27">
            <w:pPr>
              <w:pStyle w:val="TableText"/>
            </w:pPr>
          </w:p>
        </w:tc>
        <w:tc>
          <w:tcPr>
            <w:tcW w:w="725" w:type="dxa"/>
          </w:tcPr>
          <w:p w14:paraId="26F286A4" w14:textId="77777777" w:rsidR="00855899" w:rsidRPr="009A6C54" w:rsidRDefault="00855899" w:rsidP="00A77D27">
            <w:pPr>
              <w:pStyle w:val="TableText"/>
            </w:pPr>
          </w:p>
        </w:tc>
        <w:tc>
          <w:tcPr>
            <w:tcW w:w="725" w:type="dxa"/>
          </w:tcPr>
          <w:p w14:paraId="26F286A5" w14:textId="77777777" w:rsidR="00855899" w:rsidRPr="009A6C54" w:rsidRDefault="00855899" w:rsidP="00A77D27">
            <w:pPr>
              <w:pStyle w:val="TableText"/>
            </w:pPr>
          </w:p>
        </w:tc>
        <w:tc>
          <w:tcPr>
            <w:tcW w:w="4925" w:type="dxa"/>
          </w:tcPr>
          <w:p w14:paraId="26F286A6" w14:textId="77777777" w:rsidR="00855899" w:rsidRPr="009A6C54" w:rsidRDefault="00855899" w:rsidP="00A77D27">
            <w:pPr>
              <w:pStyle w:val="TableText"/>
            </w:pPr>
            <w:r w:rsidRPr="009A6C54">
              <w:t>ELIGIBILITY INTERIM RESPONSE</w:t>
            </w:r>
          </w:p>
        </w:tc>
      </w:tr>
      <w:tr w:rsidR="00855899" w:rsidRPr="009A6C54" w14:paraId="26F286AF" w14:textId="77777777" w:rsidTr="00A77D27">
        <w:tc>
          <w:tcPr>
            <w:tcW w:w="725" w:type="dxa"/>
          </w:tcPr>
          <w:p w14:paraId="26F286A8" w14:textId="77777777" w:rsidR="00855899" w:rsidRPr="009A6C54" w:rsidRDefault="00855899" w:rsidP="00A77D27">
            <w:pPr>
              <w:pStyle w:val="TableText"/>
            </w:pPr>
            <w:r w:rsidRPr="009A6C54">
              <w:t>13</w:t>
            </w:r>
          </w:p>
        </w:tc>
        <w:tc>
          <w:tcPr>
            <w:tcW w:w="725" w:type="dxa"/>
          </w:tcPr>
          <w:p w14:paraId="26F286A9" w14:textId="77777777" w:rsidR="00855899" w:rsidRPr="009A6C54" w:rsidRDefault="00855899" w:rsidP="00A77D27">
            <w:pPr>
              <w:pStyle w:val="TableText"/>
            </w:pPr>
            <w:r w:rsidRPr="009A6C54">
              <w:t>50</w:t>
            </w:r>
          </w:p>
        </w:tc>
        <w:tc>
          <w:tcPr>
            <w:tcW w:w="725" w:type="dxa"/>
          </w:tcPr>
          <w:p w14:paraId="26F286AA" w14:textId="77777777" w:rsidR="00855899" w:rsidRPr="009A6C54" w:rsidRDefault="00855899" w:rsidP="00A77D27">
            <w:pPr>
              <w:pStyle w:val="TableText"/>
            </w:pPr>
            <w:r w:rsidRPr="009A6C54">
              <w:t>ST</w:t>
            </w:r>
          </w:p>
        </w:tc>
        <w:tc>
          <w:tcPr>
            <w:tcW w:w="725" w:type="dxa"/>
          </w:tcPr>
          <w:p w14:paraId="26F286AB" w14:textId="77777777" w:rsidR="00855899" w:rsidRPr="009A6C54" w:rsidRDefault="00855899" w:rsidP="00A77D27">
            <w:pPr>
              <w:pStyle w:val="TableText"/>
            </w:pPr>
          </w:p>
        </w:tc>
        <w:tc>
          <w:tcPr>
            <w:tcW w:w="725" w:type="dxa"/>
          </w:tcPr>
          <w:p w14:paraId="26F286AC" w14:textId="77777777" w:rsidR="00855899" w:rsidRPr="009A6C54" w:rsidRDefault="00855899" w:rsidP="00A77D27">
            <w:pPr>
              <w:pStyle w:val="TableText"/>
            </w:pPr>
          </w:p>
        </w:tc>
        <w:tc>
          <w:tcPr>
            <w:tcW w:w="725" w:type="dxa"/>
          </w:tcPr>
          <w:p w14:paraId="26F286AD" w14:textId="77777777" w:rsidR="00855899" w:rsidRPr="009A6C54" w:rsidRDefault="00855899" w:rsidP="00A77D27">
            <w:pPr>
              <w:pStyle w:val="TableText"/>
            </w:pPr>
          </w:p>
        </w:tc>
        <w:tc>
          <w:tcPr>
            <w:tcW w:w="4925" w:type="dxa"/>
          </w:tcPr>
          <w:p w14:paraId="26F286AE" w14:textId="77777777" w:rsidR="00855899" w:rsidRPr="009A6C54" w:rsidRDefault="00855899" w:rsidP="00A77D27">
            <w:pPr>
              <w:pStyle w:val="TableText"/>
            </w:pPr>
            <w:r w:rsidRPr="009A6C54">
              <w:t>ELIGIBILITY VERIFICATION METHOD</w:t>
            </w:r>
          </w:p>
        </w:tc>
      </w:tr>
      <w:tr w:rsidR="00855899" w:rsidRPr="009A6C54" w14:paraId="26F286B7" w14:textId="77777777" w:rsidTr="00A77D27">
        <w:tc>
          <w:tcPr>
            <w:tcW w:w="725" w:type="dxa"/>
          </w:tcPr>
          <w:p w14:paraId="26F286B0" w14:textId="77777777" w:rsidR="00855899" w:rsidRPr="009A6C54" w:rsidRDefault="00855899" w:rsidP="00A77D27">
            <w:pPr>
              <w:pStyle w:val="TableText"/>
            </w:pPr>
            <w:r w:rsidRPr="009A6C54">
              <w:t>14</w:t>
            </w:r>
          </w:p>
        </w:tc>
        <w:tc>
          <w:tcPr>
            <w:tcW w:w="725" w:type="dxa"/>
          </w:tcPr>
          <w:p w14:paraId="26F286B1" w14:textId="77777777" w:rsidR="00855899" w:rsidRPr="009A6C54" w:rsidRDefault="00855899" w:rsidP="00A77D27">
            <w:pPr>
              <w:pStyle w:val="TableText"/>
            </w:pPr>
            <w:r w:rsidRPr="009A6C54">
              <w:t>1</w:t>
            </w:r>
          </w:p>
        </w:tc>
        <w:tc>
          <w:tcPr>
            <w:tcW w:w="725" w:type="dxa"/>
          </w:tcPr>
          <w:p w14:paraId="26F286B2" w14:textId="77777777" w:rsidR="00855899" w:rsidRPr="009A6C54" w:rsidRDefault="00855899" w:rsidP="00A77D27">
            <w:pPr>
              <w:pStyle w:val="TableText"/>
            </w:pPr>
            <w:r w:rsidRPr="009A6C54">
              <w:t>ID</w:t>
            </w:r>
          </w:p>
        </w:tc>
        <w:tc>
          <w:tcPr>
            <w:tcW w:w="725" w:type="dxa"/>
          </w:tcPr>
          <w:p w14:paraId="26F286B3" w14:textId="77777777" w:rsidR="00855899" w:rsidRPr="009A6C54" w:rsidRDefault="00855899" w:rsidP="00A77D27">
            <w:pPr>
              <w:pStyle w:val="TableText"/>
            </w:pPr>
          </w:p>
        </w:tc>
        <w:tc>
          <w:tcPr>
            <w:tcW w:w="725" w:type="dxa"/>
          </w:tcPr>
          <w:p w14:paraId="26F286B4" w14:textId="77777777" w:rsidR="00855899" w:rsidRPr="009A6C54" w:rsidRDefault="00855899" w:rsidP="00A77D27">
            <w:pPr>
              <w:pStyle w:val="TableText"/>
            </w:pPr>
          </w:p>
        </w:tc>
        <w:tc>
          <w:tcPr>
            <w:tcW w:w="725" w:type="dxa"/>
          </w:tcPr>
          <w:p w14:paraId="26F286B5" w14:textId="77777777" w:rsidR="00855899" w:rsidRPr="009A6C54" w:rsidRDefault="00855899" w:rsidP="00A77D27">
            <w:pPr>
              <w:pStyle w:val="TableText"/>
            </w:pPr>
            <w:r w:rsidRPr="009A6C54">
              <w:t>VA01</w:t>
            </w:r>
          </w:p>
        </w:tc>
        <w:tc>
          <w:tcPr>
            <w:tcW w:w="4925" w:type="dxa"/>
          </w:tcPr>
          <w:p w14:paraId="26F286B6" w14:textId="77777777" w:rsidR="00855899" w:rsidRPr="009A6C54" w:rsidRDefault="00855899" w:rsidP="00A77D27">
            <w:pPr>
              <w:pStyle w:val="TableText"/>
            </w:pPr>
            <w:r w:rsidRPr="009A6C54">
              <w:t>RECEIVING A&amp;A BENEFITS?</w:t>
            </w:r>
          </w:p>
        </w:tc>
      </w:tr>
      <w:tr w:rsidR="00855899" w:rsidRPr="009A6C54" w14:paraId="26F286BF" w14:textId="77777777" w:rsidTr="00A77D27">
        <w:tc>
          <w:tcPr>
            <w:tcW w:w="725" w:type="dxa"/>
          </w:tcPr>
          <w:p w14:paraId="26F286B8" w14:textId="77777777" w:rsidR="00855899" w:rsidRPr="009A6C54" w:rsidRDefault="00855899" w:rsidP="00A77D27">
            <w:pPr>
              <w:pStyle w:val="TableText"/>
            </w:pPr>
            <w:r w:rsidRPr="009A6C54">
              <w:t>15</w:t>
            </w:r>
          </w:p>
        </w:tc>
        <w:tc>
          <w:tcPr>
            <w:tcW w:w="725" w:type="dxa"/>
          </w:tcPr>
          <w:p w14:paraId="26F286B9" w14:textId="77777777" w:rsidR="00855899" w:rsidRPr="009A6C54" w:rsidRDefault="00855899" w:rsidP="00A77D27">
            <w:pPr>
              <w:pStyle w:val="TableText"/>
            </w:pPr>
            <w:r w:rsidRPr="009A6C54">
              <w:t>1</w:t>
            </w:r>
          </w:p>
        </w:tc>
        <w:tc>
          <w:tcPr>
            <w:tcW w:w="725" w:type="dxa"/>
          </w:tcPr>
          <w:p w14:paraId="26F286BA" w14:textId="77777777" w:rsidR="00855899" w:rsidRPr="009A6C54" w:rsidRDefault="00855899" w:rsidP="00A77D27">
            <w:pPr>
              <w:pStyle w:val="TableText"/>
            </w:pPr>
            <w:r w:rsidRPr="009A6C54">
              <w:t>ID</w:t>
            </w:r>
          </w:p>
        </w:tc>
        <w:tc>
          <w:tcPr>
            <w:tcW w:w="725" w:type="dxa"/>
          </w:tcPr>
          <w:p w14:paraId="26F286BB" w14:textId="77777777" w:rsidR="00855899" w:rsidRPr="009A6C54" w:rsidRDefault="00855899" w:rsidP="00A77D27">
            <w:pPr>
              <w:pStyle w:val="TableText"/>
            </w:pPr>
          </w:p>
        </w:tc>
        <w:tc>
          <w:tcPr>
            <w:tcW w:w="725" w:type="dxa"/>
          </w:tcPr>
          <w:p w14:paraId="26F286BC" w14:textId="77777777" w:rsidR="00855899" w:rsidRPr="009A6C54" w:rsidRDefault="00855899" w:rsidP="00A77D27">
            <w:pPr>
              <w:pStyle w:val="TableText"/>
            </w:pPr>
          </w:p>
        </w:tc>
        <w:tc>
          <w:tcPr>
            <w:tcW w:w="725" w:type="dxa"/>
          </w:tcPr>
          <w:p w14:paraId="26F286BD" w14:textId="77777777" w:rsidR="00855899" w:rsidRPr="009A6C54" w:rsidRDefault="00855899" w:rsidP="00A77D27">
            <w:pPr>
              <w:pStyle w:val="TableText"/>
            </w:pPr>
            <w:r w:rsidRPr="009A6C54">
              <w:t>VA01</w:t>
            </w:r>
          </w:p>
        </w:tc>
        <w:tc>
          <w:tcPr>
            <w:tcW w:w="4925" w:type="dxa"/>
          </w:tcPr>
          <w:p w14:paraId="26F286BE" w14:textId="77777777" w:rsidR="00855899" w:rsidRPr="009A6C54" w:rsidRDefault="00855899" w:rsidP="00A77D27">
            <w:pPr>
              <w:pStyle w:val="TableText"/>
            </w:pPr>
            <w:r w:rsidRPr="009A6C54">
              <w:t>RECEIVING HOUSEBOUND BENEFITS?</w:t>
            </w:r>
          </w:p>
        </w:tc>
      </w:tr>
      <w:tr w:rsidR="00855899" w:rsidRPr="009A6C54" w14:paraId="26F286C7" w14:textId="77777777" w:rsidTr="00A77D27">
        <w:tc>
          <w:tcPr>
            <w:tcW w:w="725" w:type="dxa"/>
          </w:tcPr>
          <w:p w14:paraId="26F286C0" w14:textId="77777777" w:rsidR="00855899" w:rsidRPr="009A6C54" w:rsidRDefault="00855899" w:rsidP="00A77D27">
            <w:pPr>
              <w:pStyle w:val="TableText"/>
            </w:pPr>
            <w:r w:rsidRPr="009A6C54">
              <w:t>16</w:t>
            </w:r>
          </w:p>
        </w:tc>
        <w:tc>
          <w:tcPr>
            <w:tcW w:w="725" w:type="dxa"/>
          </w:tcPr>
          <w:p w14:paraId="26F286C1" w14:textId="77777777" w:rsidR="00855899" w:rsidRPr="009A6C54" w:rsidRDefault="00855899" w:rsidP="00A77D27">
            <w:pPr>
              <w:pStyle w:val="TableText"/>
            </w:pPr>
            <w:r w:rsidRPr="009A6C54">
              <w:t>1</w:t>
            </w:r>
          </w:p>
        </w:tc>
        <w:tc>
          <w:tcPr>
            <w:tcW w:w="725" w:type="dxa"/>
          </w:tcPr>
          <w:p w14:paraId="26F286C2" w14:textId="77777777" w:rsidR="00855899" w:rsidRPr="009A6C54" w:rsidRDefault="00855899" w:rsidP="00A77D27">
            <w:pPr>
              <w:pStyle w:val="TableText"/>
            </w:pPr>
            <w:r w:rsidRPr="009A6C54">
              <w:t>ID</w:t>
            </w:r>
          </w:p>
        </w:tc>
        <w:tc>
          <w:tcPr>
            <w:tcW w:w="725" w:type="dxa"/>
          </w:tcPr>
          <w:p w14:paraId="26F286C3" w14:textId="77777777" w:rsidR="00855899" w:rsidRPr="009A6C54" w:rsidRDefault="00855899" w:rsidP="00A77D27">
            <w:pPr>
              <w:pStyle w:val="TableText"/>
            </w:pPr>
          </w:p>
        </w:tc>
        <w:tc>
          <w:tcPr>
            <w:tcW w:w="725" w:type="dxa"/>
          </w:tcPr>
          <w:p w14:paraId="26F286C4" w14:textId="77777777" w:rsidR="00855899" w:rsidRPr="009A6C54" w:rsidRDefault="00855899" w:rsidP="00A77D27">
            <w:pPr>
              <w:pStyle w:val="TableText"/>
            </w:pPr>
          </w:p>
        </w:tc>
        <w:tc>
          <w:tcPr>
            <w:tcW w:w="725" w:type="dxa"/>
          </w:tcPr>
          <w:p w14:paraId="26F286C5" w14:textId="77777777" w:rsidR="00855899" w:rsidRPr="009A6C54" w:rsidRDefault="00855899" w:rsidP="00A77D27">
            <w:pPr>
              <w:pStyle w:val="TableText"/>
            </w:pPr>
            <w:r w:rsidRPr="009A6C54">
              <w:t>VA01</w:t>
            </w:r>
          </w:p>
        </w:tc>
        <w:tc>
          <w:tcPr>
            <w:tcW w:w="4925" w:type="dxa"/>
          </w:tcPr>
          <w:p w14:paraId="26F286C6" w14:textId="77777777" w:rsidR="00855899" w:rsidRPr="009A6C54" w:rsidRDefault="00855899" w:rsidP="00A77D27">
            <w:pPr>
              <w:pStyle w:val="TableText"/>
            </w:pPr>
            <w:r w:rsidRPr="009A6C54">
              <w:t>RECEIVING A VA PENSION?</w:t>
            </w:r>
          </w:p>
        </w:tc>
      </w:tr>
      <w:tr w:rsidR="00855899" w:rsidRPr="009A6C54" w14:paraId="26F286CF" w14:textId="77777777" w:rsidTr="00A77D27">
        <w:tc>
          <w:tcPr>
            <w:tcW w:w="725" w:type="dxa"/>
          </w:tcPr>
          <w:p w14:paraId="26F286C8" w14:textId="77777777" w:rsidR="00855899" w:rsidRPr="009A6C54" w:rsidRDefault="00855899" w:rsidP="00A77D27">
            <w:pPr>
              <w:pStyle w:val="TableText"/>
            </w:pPr>
            <w:r w:rsidRPr="009A6C54">
              <w:t>17</w:t>
            </w:r>
          </w:p>
        </w:tc>
        <w:tc>
          <w:tcPr>
            <w:tcW w:w="725" w:type="dxa"/>
          </w:tcPr>
          <w:p w14:paraId="26F286C9" w14:textId="77777777" w:rsidR="00855899" w:rsidRPr="009A6C54" w:rsidRDefault="00855899" w:rsidP="00A77D27">
            <w:pPr>
              <w:pStyle w:val="TableText"/>
            </w:pPr>
            <w:r w:rsidRPr="009A6C54">
              <w:t>1</w:t>
            </w:r>
          </w:p>
        </w:tc>
        <w:tc>
          <w:tcPr>
            <w:tcW w:w="725" w:type="dxa"/>
          </w:tcPr>
          <w:p w14:paraId="26F286CA" w14:textId="77777777" w:rsidR="00855899" w:rsidRPr="009A6C54" w:rsidRDefault="00855899" w:rsidP="00A77D27">
            <w:pPr>
              <w:pStyle w:val="TableText"/>
            </w:pPr>
            <w:r w:rsidRPr="009A6C54">
              <w:t>ID</w:t>
            </w:r>
          </w:p>
        </w:tc>
        <w:tc>
          <w:tcPr>
            <w:tcW w:w="725" w:type="dxa"/>
          </w:tcPr>
          <w:p w14:paraId="26F286CB" w14:textId="77777777" w:rsidR="00855899" w:rsidRPr="009A6C54" w:rsidRDefault="00855899" w:rsidP="00A77D27">
            <w:pPr>
              <w:pStyle w:val="TableText"/>
            </w:pPr>
          </w:p>
        </w:tc>
        <w:tc>
          <w:tcPr>
            <w:tcW w:w="725" w:type="dxa"/>
          </w:tcPr>
          <w:p w14:paraId="26F286CC" w14:textId="77777777" w:rsidR="00855899" w:rsidRPr="009A6C54" w:rsidRDefault="00855899" w:rsidP="00A77D27">
            <w:pPr>
              <w:pStyle w:val="TableText"/>
            </w:pPr>
          </w:p>
        </w:tc>
        <w:tc>
          <w:tcPr>
            <w:tcW w:w="725" w:type="dxa"/>
          </w:tcPr>
          <w:p w14:paraId="26F286CD" w14:textId="77777777" w:rsidR="00855899" w:rsidRPr="009A6C54" w:rsidRDefault="00855899" w:rsidP="00A77D27">
            <w:pPr>
              <w:pStyle w:val="TableText"/>
            </w:pPr>
            <w:r w:rsidRPr="009A6C54">
              <w:t>VA01</w:t>
            </w:r>
          </w:p>
        </w:tc>
        <w:tc>
          <w:tcPr>
            <w:tcW w:w="4925" w:type="dxa"/>
          </w:tcPr>
          <w:p w14:paraId="26F286CE" w14:textId="77777777" w:rsidR="00855899" w:rsidRPr="009A6C54" w:rsidRDefault="00855899" w:rsidP="00A77D27">
            <w:pPr>
              <w:pStyle w:val="TableText"/>
            </w:pPr>
            <w:r w:rsidRPr="009A6C54">
              <w:t>RECEIVING A VA DISABILITY?</w:t>
            </w:r>
          </w:p>
        </w:tc>
      </w:tr>
      <w:tr w:rsidR="00855899" w:rsidRPr="009A6C54" w14:paraId="26F286D7" w14:textId="77777777" w:rsidTr="00A77D27">
        <w:tc>
          <w:tcPr>
            <w:tcW w:w="725" w:type="dxa"/>
          </w:tcPr>
          <w:p w14:paraId="26F286D0" w14:textId="77777777" w:rsidR="00855899" w:rsidRPr="009A6C54" w:rsidRDefault="00855899" w:rsidP="00A77D27">
            <w:pPr>
              <w:pStyle w:val="TableText"/>
            </w:pPr>
            <w:r w:rsidRPr="009A6C54">
              <w:t>18</w:t>
            </w:r>
          </w:p>
        </w:tc>
        <w:tc>
          <w:tcPr>
            <w:tcW w:w="725" w:type="dxa"/>
          </w:tcPr>
          <w:p w14:paraId="26F286D1" w14:textId="77777777" w:rsidR="00855899" w:rsidRPr="009A6C54" w:rsidRDefault="00855899" w:rsidP="00A77D27">
            <w:pPr>
              <w:pStyle w:val="TableText"/>
            </w:pPr>
            <w:r w:rsidRPr="009A6C54">
              <w:t>1</w:t>
            </w:r>
          </w:p>
        </w:tc>
        <w:tc>
          <w:tcPr>
            <w:tcW w:w="725" w:type="dxa"/>
          </w:tcPr>
          <w:p w14:paraId="26F286D2" w14:textId="77777777" w:rsidR="00855899" w:rsidRPr="009A6C54" w:rsidRDefault="00855899" w:rsidP="00A77D27">
            <w:pPr>
              <w:pStyle w:val="TableText"/>
            </w:pPr>
            <w:r w:rsidRPr="009A6C54">
              <w:t>ID</w:t>
            </w:r>
          </w:p>
        </w:tc>
        <w:tc>
          <w:tcPr>
            <w:tcW w:w="725" w:type="dxa"/>
          </w:tcPr>
          <w:p w14:paraId="26F286D3" w14:textId="77777777" w:rsidR="00855899" w:rsidRPr="009A6C54" w:rsidRDefault="00855899" w:rsidP="00A77D27">
            <w:pPr>
              <w:pStyle w:val="TableText"/>
            </w:pPr>
          </w:p>
        </w:tc>
        <w:tc>
          <w:tcPr>
            <w:tcW w:w="725" w:type="dxa"/>
          </w:tcPr>
          <w:p w14:paraId="26F286D4" w14:textId="77777777" w:rsidR="00855899" w:rsidRPr="009A6C54" w:rsidRDefault="00855899" w:rsidP="00A77D27">
            <w:pPr>
              <w:pStyle w:val="TableText"/>
            </w:pPr>
          </w:p>
        </w:tc>
        <w:tc>
          <w:tcPr>
            <w:tcW w:w="725" w:type="dxa"/>
          </w:tcPr>
          <w:p w14:paraId="26F286D5" w14:textId="77777777" w:rsidR="00855899" w:rsidRPr="009A6C54" w:rsidRDefault="00855899" w:rsidP="00A77D27">
            <w:pPr>
              <w:pStyle w:val="TableText"/>
            </w:pPr>
            <w:r w:rsidRPr="009A6C54">
              <w:t>VA01</w:t>
            </w:r>
          </w:p>
        </w:tc>
        <w:tc>
          <w:tcPr>
            <w:tcW w:w="4925" w:type="dxa"/>
          </w:tcPr>
          <w:p w14:paraId="26F286D6" w14:textId="77777777" w:rsidR="00855899" w:rsidRPr="009A6C54" w:rsidRDefault="00855899" w:rsidP="00A77D27">
            <w:pPr>
              <w:pStyle w:val="TableText"/>
            </w:pPr>
            <w:r w:rsidRPr="009A6C54">
              <w:t>EXPOSED TO AGENT ORANGE</w:t>
            </w:r>
          </w:p>
        </w:tc>
      </w:tr>
      <w:tr w:rsidR="00855899" w:rsidRPr="009A6C54" w14:paraId="26F286DF" w14:textId="77777777" w:rsidTr="00A77D27">
        <w:tc>
          <w:tcPr>
            <w:tcW w:w="725" w:type="dxa"/>
          </w:tcPr>
          <w:p w14:paraId="26F286D8" w14:textId="77777777" w:rsidR="00855899" w:rsidRPr="009A6C54" w:rsidRDefault="00855899" w:rsidP="00A77D27">
            <w:pPr>
              <w:pStyle w:val="TableText"/>
            </w:pPr>
            <w:r w:rsidRPr="009A6C54">
              <w:t>19</w:t>
            </w:r>
          </w:p>
        </w:tc>
        <w:tc>
          <w:tcPr>
            <w:tcW w:w="725" w:type="dxa"/>
          </w:tcPr>
          <w:p w14:paraId="26F286D9" w14:textId="77777777" w:rsidR="00855899" w:rsidRPr="009A6C54" w:rsidRDefault="00855899" w:rsidP="00A77D27">
            <w:pPr>
              <w:pStyle w:val="TableText"/>
            </w:pPr>
            <w:r w:rsidRPr="009A6C54">
              <w:t>1</w:t>
            </w:r>
          </w:p>
        </w:tc>
        <w:tc>
          <w:tcPr>
            <w:tcW w:w="725" w:type="dxa"/>
          </w:tcPr>
          <w:p w14:paraId="26F286DA" w14:textId="77777777" w:rsidR="00855899" w:rsidRPr="009A6C54" w:rsidRDefault="00855899" w:rsidP="00A77D27">
            <w:pPr>
              <w:pStyle w:val="TableText"/>
            </w:pPr>
            <w:r w:rsidRPr="009A6C54">
              <w:t>ID</w:t>
            </w:r>
          </w:p>
        </w:tc>
        <w:tc>
          <w:tcPr>
            <w:tcW w:w="725" w:type="dxa"/>
          </w:tcPr>
          <w:p w14:paraId="26F286DB" w14:textId="77777777" w:rsidR="00855899" w:rsidRPr="009A6C54" w:rsidRDefault="00855899" w:rsidP="00A77D27">
            <w:pPr>
              <w:pStyle w:val="TableText"/>
            </w:pPr>
          </w:p>
        </w:tc>
        <w:tc>
          <w:tcPr>
            <w:tcW w:w="725" w:type="dxa"/>
          </w:tcPr>
          <w:p w14:paraId="26F286DC" w14:textId="77777777" w:rsidR="00855899" w:rsidRPr="009A6C54" w:rsidRDefault="00855899" w:rsidP="00A77D27">
            <w:pPr>
              <w:pStyle w:val="TableText"/>
            </w:pPr>
          </w:p>
        </w:tc>
        <w:tc>
          <w:tcPr>
            <w:tcW w:w="725" w:type="dxa"/>
          </w:tcPr>
          <w:p w14:paraId="26F286DD" w14:textId="77777777" w:rsidR="00855899" w:rsidRPr="009A6C54" w:rsidRDefault="00855899" w:rsidP="00A77D27">
            <w:pPr>
              <w:pStyle w:val="TableText"/>
            </w:pPr>
            <w:r w:rsidRPr="009A6C54">
              <w:t>VA01</w:t>
            </w:r>
          </w:p>
        </w:tc>
        <w:tc>
          <w:tcPr>
            <w:tcW w:w="4925" w:type="dxa"/>
          </w:tcPr>
          <w:p w14:paraId="26F286DE" w14:textId="77777777" w:rsidR="00855899" w:rsidRPr="009A6C54" w:rsidRDefault="00855899" w:rsidP="00A77D27">
            <w:pPr>
              <w:pStyle w:val="TableText"/>
            </w:pPr>
            <w:r w:rsidRPr="009A6C54">
              <w:t>RADIATION EXPOSURE INDICATED?</w:t>
            </w:r>
          </w:p>
        </w:tc>
      </w:tr>
      <w:tr w:rsidR="00855899" w:rsidRPr="009A6C54" w14:paraId="26F286E7" w14:textId="77777777" w:rsidTr="00A77D27">
        <w:tc>
          <w:tcPr>
            <w:tcW w:w="725" w:type="dxa"/>
          </w:tcPr>
          <w:p w14:paraId="26F286E0" w14:textId="77777777" w:rsidR="00855899" w:rsidRPr="009A6C54" w:rsidRDefault="00855899" w:rsidP="00A77D27">
            <w:pPr>
              <w:pStyle w:val="TableText"/>
            </w:pPr>
            <w:r w:rsidRPr="009A6C54">
              <w:t>20</w:t>
            </w:r>
          </w:p>
        </w:tc>
        <w:tc>
          <w:tcPr>
            <w:tcW w:w="725" w:type="dxa"/>
          </w:tcPr>
          <w:p w14:paraId="26F286E1" w14:textId="77777777" w:rsidR="00855899" w:rsidRPr="009A6C54" w:rsidRDefault="00855899" w:rsidP="00A77D27">
            <w:pPr>
              <w:pStyle w:val="TableText"/>
            </w:pPr>
            <w:r w:rsidRPr="009A6C54">
              <w:t>1</w:t>
            </w:r>
          </w:p>
        </w:tc>
        <w:tc>
          <w:tcPr>
            <w:tcW w:w="725" w:type="dxa"/>
          </w:tcPr>
          <w:p w14:paraId="26F286E2" w14:textId="77777777" w:rsidR="00855899" w:rsidRPr="009A6C54" w:rsidRDefault="00855899" w:rsidP="00A77D27">
            <w:pPr>
              <w:pStyle w:val="TableText"/>
            </w:pPr>
            <w:r w:rsidRPr="009A6C54">
              <w:t>ID</w:t>
            </w:r>
          </w:p>
        </w:tc>
        <w:tc>
          <w:tcPr>
            <w:tcW w:w="725" w:type="dxa"/>
          </w:tcPr>
          <w:p w14:paraId="26F286E3" w14:textId="77777777" w:rsidR="00855899" w:rsidRPr="009A6C54" w:rsidRDefault="00855899" w:rsidP="00A77D27">
            <w:pPr>
              <w:pStyle w:val="TableText"/>
            </w:pPr>
          </w:p>
        </w:tc>
        <w:tc>
          <w:tcPr>
            <w:tcW w:w="725" w:type="dxa"/>
          </w:tcPr>
          <w:p w14:paraId="26F286E4" w14:textId="77777777" w:rsidR="00855899" w:rsidRPr="009A6C54" w:rsidRDefault="00855899" w:rsidP="00A77D27">
            <w:pPr>
              <w:pStyle w:val="TableText"/>
            </w:pPr>
          </w:p>
        </w:tc>
        <w:tc>
          <w:tcPr>
            <w:tcW w:w="725" w:type="dxa"/>
          </w:tcPr>
          <w:p w14:paraId="26F286E5" w14:textId="77777777" w:rsidR="00855899" w:rsidRPr="009A6C54" w:rsidRDefault="00855899" w:rsidP="00A77D27">
            <w:pPr>
              <w:pStyle w:val="TableText"/>
            </w:pPr>
            <w:r w:rsidRPr="009A6C54">
              <w:t>VA01</w:t>
            </w:r>
          </w:p>
        </w:tc>
        <w:tc>
          <w:tcPr>
            <w:tcW w:w="4925" w:type="dxa"/>
          </w:tcPr>
          <w:p w14:paraId="26F286E6" w14:textId="77777777" w:rsidR="00855899" w:rsidRPr="009A6C54" w:rsidRDefault="00855899" w:rsidP="00A77D27">
            <w:pPr>
              <w:pStyle w:val="TableText"/>
            </w:pPr>
            <w:r w:rsidRPr="009A6C54">
              <w:t>SW ASIA CONDITIONS?</w:t>
            </w:r>
          </w:p>
        </w:tc>
      </w:tr>
      <w:tr w:rsidR="00855899" w:rsidRPr="009A6C54" w14:paraId="26F286EF" w14:textId="77777777" w:rsidTr="00A77D27">
        <w:tc>
          <w:tcPr>
            <w:tcW w:w="725" w:type="dxa"/>
          </w:tcPr>
          <w:p w14:paraId="26F286E8" w14:textId="77777777" w:rsidR="00855899" w:rsidRPr="009A6C54" w:rsidRDefault="00855899" w:rsidP="00A77D27">
            <w:pPr>
              <w:pStyle w:val="TableText"/>
            </w:pPr>
            <w:r w:rsidRPr="009A6C54">
              <w:t>21</w:t>
            </w:r>
          </w:p>
        </w:tc>
        <w:tc>
          <w:tcPr>
            <w:tcW w:w="725" w:type="dxa"/>
          </w:tcPr>
          <w:p w14:paraId="26F286E9" w14:textId="77777777" w:rsidR="00855899" w:rsidRPr="009A6C54" w:rsidRDefault="00855899" w:rsidP="00A77D27">
            <w:pPr>
              <w:pStyle w:val="TableText"/>
            </w:pPr>
            <w:r w:rsidRPr="009A6C54">
              <w:t>5</w:t>
            </w:r>
          </w:p>
        </w:tc>
        <w:tc>
          <w:tcPr>
            <w:tcW w:w="725" w:type="dxa"/>
          </w:tcPr>
          <w:p w14:paraId="26F286EA" w14:textId="77777777" w:rsidR="00855899" w:rsidRPr="009A6C54" w:rsidRDefault="00855899" w:rsidP="00A77D27">
            <w:pPr>
              <w:pStyle w:val="TableText"/>
            </w:pPr>
            <w:r w:rsidRPr="009A6C54">
              <w:t>NM</w:t>
            </w:r>
          </w:p>
        </w:tc>
        <w:tc>
          <w:tcPr>
            <w:tcW w:w="725" w:type="dxa"/>
          </w:tcPr>
          <w:p w14:paraId="26F286EB" w14:textId="77777777" w:rsidR="00855899" w:rsidRPr="009A6C54" w:rsidRDefault="00855899" w:rsidP="00A77D27">
            <w:pPr>
              <w:pStyle w:val="TableText"/>
            </w:pPr>
          </w:p>
        </w:tc>
        <w:tc>
          <w:tcPr>
            <w:tcW w:w="725" w:type="dxa"/>
          </w:tcPr>
          <w:p w14:paraId="26F286EC" w14:textId="77777777" w:rsidR="00855899" w:rsidRPr="009A6C54" w:rsidRDefault="00855899" w:rsidP="00A77D27">
            <w:pPr>
              <w:pStyle w:val="TableText"/>
            </w:pPr>
          </w:p>
        </w:tc>
        <w:tc>
          <w:tcPr>
            <w:tcW w:w="725" w:type="dxa"/>
          </w:tcPr>
          <w:p w14:paraId="26F286ED" w14:textId="77777777" w:rsidR="00855899" w:rsidRPr="009A6C54" w:rsidRDefault="00855899" w:rsidP="00A77D27">
            <w:pPr>
              <w:pStyle w:val="TableText"/>
            </w:pPr>
          </w:p>
        </w:tc>
        <w:tc>
          <w:tcPr>
            <w:tcW w:w="4925" w:type="dxa"/>
          </w:tcPr>
          <w:p w14:paraId="26F286EE" w14:textId="77777777" w:rsidR="00855899" w:rsidRPr="009A6C54" w:rsidRDefault="00855899" w:rsidP="00A77D27">
            <w:pPr>
              <w:pStyle w:val="TableText"/>
            </w:pPr>
            <w:r w:rsidRPr="009A6C54">
              <w:t>TOTAL ANNUAL VA CHECK AMOUNT</w:t>
            </w:r>
          </w:p>
        </w:tc>
      </w:tr>
      <w:tr w:rsidR="00855899" w:rsidRPr="009A6C54" w14:paraId="26F286F7" w14:textId="77777777" w:rsidTr="00A77D27">
        <w:tc>
          <w:tcPr>
            <w:tcW w:w="725" w:type="dxa"/>
          </w:tcPr>
          <w:p w14:paraId="26F286F0" w14:textId="77777777" w:rsidR="00855899" w:rsidRPr="009A6C54" w:rsidRDefault="00855899" w:rsidP="00A77D27">
            <w:pPr>
              <w:pStyle w:val="TableText"/>
            </w:pPr>
            <w:r w:rsidRPr="009A6C54">
              <w:t>22</w:t>
            </w:r>
          </w:p>
        </w:tc>
        <w:tc>
          <w:tcPr>
            <w:tcW w:w="725" w:type="dxa"/>
          </w:tcPr>
          <w:p w14:paraId="26F286F1" w14:textId="77777777" w:rsidR="00855899" w:rsidRPr="009A6C54" w:rsidRDefault="00855899" w:rsidP="00A77D27">
            <w:pPr>
              <w:pStyle w:val="TableText"/>
            </w:pPr>
            <w:r w:rsidRPr="009A6C54">
              <w:t>1</w:t>
            </w:r>
          </w:p>
        </w:tc>
        <w:tc>
          <w:tcPr>
            <w:tcW w:w="725" w:type="dxa"/>
          </w:tcPr>
          <w:p w14:paraId="26F286F2" w14:textId="77777777" w:rsidR="00855899" w:rsidRPr="009A6C54" w:rsidRDefault="00855899" w:rsidP="00A77D27">
            <w:pPr>
              <w:pStyle w:val="TableText"/>
            </w:pPr>
            <w:r w:rsidRPr="009A6C54">
              <w:t>ID</w:t>
            </w:r>
          </w:p>
        </w:tc>
        <w:tc>
          <w:tcPr>
            <w:tcW w:w="725" w:type="dxa"/>
          </w:tcPr>
          <w:p w14:paraId="26F286F3" w14:textId="77777777" w:rsidR="00855899" w:rsidRPr="009A6C54" w:rsidRDefault="00855899" w:rsidP="00A77D27">
            <w:pPr>
              <w:pStyle w:val="TableText"/>
            </w:pPr>
          </w:p>
        </w:tc>
        <w:tc>
          <w:tcPr>
            <w:tcW w:w="725" w:type="dxa"/>
          </w:tcPr>
          <w:p w14:paraId="26F286F4" w14:textId="77777777" w:rsidR="00855899" w:rsidRPr="009A6C54" w:rsidRDefault="00855899" w:rsidP="00A77D27">
            <w:pPr>
              <w:pStyle w:val="TableText"/>
            </w:pPr>
          </w:p>
        </w:tc>
        <w:tc>
          <w:tcPr>
            <w:tcW w:w="725" w:type="dxa"/>
          </w:tcPr>
          <w:p w14:paraId="26F286F5" w14:textId="77777777" w:rsidR="00855899" w:rsidRPr="009A6C54" w:rsidRDefault="00855899" w:rsidP="00A77D27">
            <w:pPr>
              <w:pStyle w:val="TableText"/>
            </w:pPr>
            <w:r w:rsidRPr="009A6C54">
              <w:t>VA0022</w:t>
            </w:r>
          </w:p>
        </w:tc>
        <w:tc>
          <w:tcPr>
            <w:tcW w:w="4925" w:type="dxa"/>
          </w:tcPr>
          <w:p w14:paraId="26F286F6" w14:textId="77777777" w:rsidR="00855899" w:rsidRPr="009A6C54" w:rsidRDefault="00855899" w:rsidP="00A77D27">
            <w:pPr>
              <w:pStyle w:val="TableText"/>
            </w:pPr>
            <w:r w:rsidRPr="009A6C54">
              <w:t>RADIATION EXPOSURE METHOD CODE</w:t>
            </w:r>
          </w:p>
        </w:tc>
      </w:tr>
      <w:tr w:rsidR="00855899" w:rsidRPr="009A6C54" w14:paraId="26F286FF" w14:textId="77777777" w:rsidTr="00A77D27">
        <w:tc>
          <w:tcPr>
            <w:tcW w:w="725" w:type="dxa"/>
          </w:tcPr>
          <w:p w14:paraId="26F286F8" w14:textId="77777777" w:rsidR="00855899" w:rsidRPr="009A6C54" w:rsidRDefault="00855899" w:rsidP="00A77D27">
            <w:pPr>
              <w:pStyle w:val="TableText"/>
            </w:pPr>
            <w:r w:rsidRPr="009A6C54">
              <w:t>23</w:t>
            </w:r>
          </w:p>
        </w:tc>
        <w:tc>
          <w:tcPr>
            <w:tcW w:w="725" w:type="dxa"/>
          </w:tcPr>
          <w:p w14:paraId="26F286F9" w14:textId="77777777" w:rsidR="00855899" w:rsidRPr="009A6C54" w:rsidRDefault="00855899" w:rsidP="00A77D27">
            <w:pPr>
              <w:pStyle w:val="TableText"/>
            </w:pPr>
            <w:r w:rsidRPr="009A6C54">
              <w:t>1</w:t>
            </w:r>
          </w:p>
        </w:tc>
        <w:tc>
          <w:tcPr>
            <w:tcW w:w="725" w:type="dxa"/>
          </w:tcPr>
          <w:p w14:paraId="26F286FA" w14:textId="77777777" w:rsidR="00855899" w:rsidRPr="009A6C54" w:rsidRDefault="00855899" w:rsidP="00A77D27">
            <w:pPr>
              <w:pStyle w:val="TableText"/>
            </w:pPr>
            <w:r w:rsidRPr="009A6C54">
              <w:t>ID</w:t>
            </w:r>
          </w:p>
        </w:tc>
        <w:tc>
          <w:tcPr>
            <w:tcW w:w="725" w:type="dxa"/>
          </w:tcPr>
          <w:p w14:paraId="26F286FB" w14:textId="77777777" w:rsidR="00855899" w:rsidRPr="009A6C54" w:rsidRDefault="00855899" w:rsidP="00A77D27">
            <w:pPr>
              <w:pStyle w:val="TableText"/>
            </w:pPr>
          </w:p>
        </w:tc>
        <w:tc>
          <w:tcPr>
            <w:tcW w:w="725" w:type="dxa"/>
          </w:tcPr>
          <w:p w14:paraId="26F286FC" w14:textId="77777777" w:rsidR="00855899" w:rsidRPr="009A6C54" w:rsidRDefault="00855899" w:rsidP="00A77D27">
            <w:pPr>
              <w:pStyle w:val="TableText"/>
            </w:pPr>
          </w:p>
        </w:tc>
        <w:tc>
          <w:tcPr>
            <w:tcW w:w="725" w:type="dxa"/>
          </w:tcPr>
          <w:p w14:paraId="26F286FD" w14:textId="77777777" w:rsidR="00855899" w:rsidRPr="009A6C54" w:rsidRDefault="00855899" w:rsidP="00A77D27">
            <w:pPr>
              <w:pStyle w:val="TableText"/>
            </w:pPr>
            <w:r w:rsidRPr="009A6C54">
              <w:t>VA0036</w:t>
            </w:r>
          </w:p>
        </w:tc>
        <w:tc>
          <w:tcPr>
            <w:tcW w:w="4925" w:type="dxa"/>
          </w:tcPr>
          <w:p w14:paraId="26F286FE" w14:textId="77777777" w:rsidR="00855899" w:rsidRPr="009A6C54" w:rsidRDefault="00855899" w:rsidP="00A77D27">
            <w:pPr>
              <w:pStyle w:val="TableText"/>
            </w:pPr>
            <w:r w:rsidRPr="009A6C54">
              <w:t>MILITARY SEXUAL TRAUMA STATUS</w:t>
            </w:r>
          </w:p>
        </w:tc>
      </w:tr>
      <w:tr w:rsidR="00855899" w:rsidRPr="009A6C54" w14:paraId="26F28707" w14:textId="77777777" w:rsidTr="00A77D27">
        <w:tc>
          <w:tcPr>
            <w:tcW w:w="725" w:type="dxa"/>
          </w:tcPr>
          <w:p w14:paraId="26F28700" w14:textId="77777777" w:rsidR="00855899" w:rsidRPr="009A6C54" w:rsidRDefault="00855899" w:rsidP="00A77D27">
            <w:pPr>
              <w:pStyle w:val="TableText"/>
            </w:pPr>
            <w:r w:rsidRPr="009A6C54">
              <w:t>24</w:t>
            </w:r>
          </w:p>
        </w:tc>
        <w:tc>
          <w:tcPr>
            <w:tcW w:w="725" w:type="dxa"/>
          </w:tcPr>
          <w:p w14:paraId="26F28701" w14:textId="77777777" w:rsidR="00855899" w:rsidRPr="009A6C54" w:rsidRDefault="00855899" w:rsidP="00A77D27">
            <w:pPr>
              <w:pStyle w:val="TableText"/>
            </w:pPr>
            <w:r w:rsidRPr="009A6C54">
              <w:t>8</w:t>
            </w:r>
          </w:p>
        </w:tc>
        <w:tc>
          <w:tcPr>
            <w:tcW w:w="725" w:type="dxa"/>
          </w:tcPr>
          <w:p w14:paraId="26F28702" w14:textId="77777777" w:rsidR="00855899" w:rsidRPr="009A6C54" w:rsidRDefault="00855899" w:rsidP="00A77D27">
            <w:pPr>
              <w:pStyle w:val="TableText"/>
            </w:pPr>
            <w:r w:rsidRPr="009A6C54">
              <w:t>DT</w:t>
            </w:r>
          </w:p>
        </w:tc>
        <w:tc>
          <w:tcPr>
            <w:tcW w:w="725" w:type="dxa"/>
          </w:tcPr>
          <w:p w14:paraId="26F28703" w14:textId="77777777" w:rsidR="00855899" w:rsidRPr="009A6C54" w:rsidRDefault="00855899" w:rsidP="00A77D27">
            <w:pPr>
              <w:pStyle w:val="TableText"/>
            </w:pPr>
          </w:p>
        </w:tc>
        <w:tc>
          <w:tcPr>
            <w:tcW w:w="725" w:type="dxa"/>
          </w:tcPr>
          <w:p w14:paraId="26F28704" w14:textId="77777777" w:rsidR="00855899" w:rsidRPr="009A6C54" w:rsidRDefault="00855899" w:rsidP="00A77D27">
            <w:pPr>
              <w:pStyle w:val="TableText"/>
            </w:pPr>
          </w:p>
        </w:tc>
        <w:tc>
          <w:tcPr>
            <w:tcW w:w="725" w:type="dxa"/>
          </w:tcPr>
          <w:p w14:paraId="26F28705" w14:textId="77777777" w:rsidR="00855899" w:rsidRPr="009A6C54" w:rsidRDefault="00855899" w:rsidP="00A77D27">
            <w:pPr>
              <w:pStyle w:val="TableText"/>
            </w:pPr>
          </w:p>
        </w:tc>
        <w:tc>
          <w:tcPr>
            <w:tcW w:w="4925" w:type="dxa"/>
          </w:tcPr>
          <w:p w14:paraId="26F28706" w14:textId="77777777" w:rsidR="00855899" w:rsidRPr="009A6C54" w:rsidRDefault="00855899" w:rsidP="00A77D27">
            <w:pPr>
              <w:pStyle w:val="TableText"/>
            </w:pPr>
            <w:r w:rsidRPr="009A6C54">
              <w:t>DATE MILITARY SEXUAL TRAUMA STATUS CHANGED</w:t>
            </w:r>
          </w:p>
        </w:tc>
      </w:tr>
      <w:tr w:rsidR="00855899" w:rsidRPr="009A6C54" w14:paraId="26F2870F" w14:textId="77777777" w:rsidTr="00A77D27">
        <w:tc>
          <w:tcPr>
            <w:tcW w:w="725" w:type="dxa"/>
          </w:tcPr>
          <w:p w14:paraId="26F28708" w14:textId="77777777" w:rsidR="00855899" w:rsidRPr="009A6C54" w:rsidRDefault="00855899" w:rsidP="00A77D27">
            <w:pPr>
              <w:pStyle w:val="TableText"/>
            </w:pPr>
            <w:r w:rsidRPr="009A6C54">
              <w:t>25</w:t>
            </w:r>
          </w:p>
        </w:tc>
        <w:tc>
          <w:tcPr>
            <w:tcW w:w="725" w:type="dxa"/>
          </w:tcPr>
          <w:p w14:paraId="26F28709" w14:textId="77777777" w:rsidR="00855899" w:rsidRPr="009A6C54" w:rsidRDefault="00855899" w:rsidP="00A77D27">
            <w:pPr>
              <w:pStyle w:val="TableText"/>
            </w:pPr>
            <w:r w:rsidRPr="009A6C54">
              <w:t>7</w:t>
            </w:r>
          </w:p>
        </w:tc>
        <w:tc>
          <w:tcPr>
            <w:tcW w:w="725" w:type="dxa"/>
          </w:tcPr>
          <w:p w14:paraId="26F2870A" w14:textId="77777777" w:rsidR="00855899" w:rsidRPr="009A6C54" w:rsidRDefault="00855899" w:rsidP="00A77D27">
            <w:pPr>
              <w:pStyle w:val="TableText"/>
            </w:pPr>
            <w:r w:rsidRPr="009A6C54">
              <w:t>ID</w:t>
            </w:r>
          </w:p>
        </w:tc>
        <w:tc>
          <w:tcPr>
            <w:tcW w:w="725" w:type="dxa"/>
          </w:tcPr>
          <w:p w14:paraId="26F2870B" w14:textId="77777777" w:rsidR="00855899" w:rsidRPr="009A6C54" w:rsidRDefault="00855899" w:rsidP="00A77D27">
            <w:pPr>
              <w:pStyle w:val="TableText"/>
            </w:pPr>
          </w:p>
        </w:tc>
        <w:tc>
          <w:tcPr>
            <w:tcW w:w="725" w:type="dxa"/>
          </w:tcPr>
          <w:p w14:paraId="26F2870C" w14:textId="77777777" w:rsidR="00855899" w:rsidRPr="009A6C54" w:rsidRDefault="00855899" w:rsidP="00A77D27">
            <w:pPr>
              <w:pStyle w:val="TableText"/>
            </w:pPr>
          </w:p>
        </w:tc>
        <w:tc>
          <w:tcPr>
            <w:tcW w:w="725" w:type="dxa"/>
          </w:tcPr>
          <w:p w14:paraId="26F2870D" w14:textId="77777777" w:rsidR="00855899" w:rsidRPr="009A6C54" w:rsidRDefault="00855899" w:rsidP="00A77D27">
            <w:pPr>
              <w:pStyle w:val="TableText"/>
            </w:pPr>
            <w:r w:rsidRPr="009A6C54">
              <w:t>VA0115</w:t>
            </w:r>
          </w:p>
        </w:tc>
        <w:tc>
          <w:tcPr>
            <w:tcW w:w="4925" w:type="dxa"/>
          </w:tcPr>
          <w:p w14:paraId="26F2870E" w14:textId="77777777" w:rsidR="00855899" w:rsidRPr="009A6C54" w:rsidRDefault="00855899" w:rsidP="00A77D27">
            <w:pPr>
              <w:pStyle w:val="TableText"/>
            </w:pPr>
            <w:r w:rsidRPr="009A6C54">
              <w:t>SITE DETERMINING MST STATUS</w:t>
            </w:r>
          </w:p>
        </w:tc>
      </w:tr>
      <w:tr w:rsidR="00855899" w:rsidRPr="009A6C54" w14:paraId="26F28717" w14:textId="77777777" w:rsidTr="00A77D27">
        <w:tc>
          <w:tcPr>
            <w:tcW w:w="725" w:type="dxa"/>
          </w:tcPr>
          <w:p w14:paraId="26F28710" w14:textId="77777777" w:rsidR="00855899" w:rsidRPr="009A6C54" w:rsidRDefault="00855899" w:rsidP="00A77D27">
            <w:pPr>
              <w:pStyle w:val="TableText"/>
            </w:pPr>
            <w:r w:rsidRPr="009A6C54">
              <w:t>26</w:t>
            </w:r>
          </w:p>
        </w:tc>
        <w:tc>
          <w:tcPr>
            <w:tcW w:w="725" w:type="dxa"/>
          </w:tcPr>
          <w:p w14:paraId="26F28711" w14:textId="77777777" w:rsidR="00855899" w:rsidRPr="009A6C54" w:rsidRDefault="00855899" w:rsidP="00A77D27">
            <w:pPr>
              <w:pStyle w:val="TableText"/>
            </w:pPr>
            <w:r w:rsidRPr="009A6C54">
              <w:t>8</w:t>
            </w:r>
          </w:p>
        </w:tc>
        <w:tc>
          <w:tcPr>
            <w:tcW w:w="725" w:type="dxa"/>
          </w:tcPr>
          <w:p w14:paraId="26F28712" w14:textId="77777777" w:rsidR="00855899" w:rsidRPr="009A6C54" w:rsidRDefault="00855899" w:rsidP="00A77D27">
            <w:pPr>
              <w:pStyle w:val="TableText"/>
            </w:pPr>
            <w:r w:rsidRPr="009A6C54">
              <w:t>DT</w:t>
            </w:r>
          </w:p>
        </w:tc>
        <w:tc>
          <w:tcPr>
            <w:tcW w:w="725" w:type="dxa"/>
          </w:tcPr>
          <w:p w14:paraId="26F28713" w14:textId="77777777" w:rsidR="00855899" w:rsidRPr="009A6C54" w:rsidRDefault="00855899" w:rsidP="00A77D27">
            <w:pPr>
              <w:pStyle w:val="TableText"/>
            </w:pPr>
          </w:p>
        </w:tc>
        <w:tc>
          <w:tcPr>
            <w:tcW w:w="725" w:type="dxa"/>
          </w:tcPr>
          <w:p w14:paraId="26F28714" w14:textId="77777777" w:rsidR="00855899" w:rsidRPr="009A6C54" w:rsidRDefault="00855899" w:rsidP="00A77D27">
            <w:pPr>
              <w:pStyle w:val="TableText"/>
            </w:pPr>
          </w:p>
        </w:tc>
        <w:tc>
          <w:tcPr>
            <w:tcW w:w="725" w:type="dxa"/>
          </w:tcPr>
          <w:p w14:paraId="26F28715" w14:textId="77777777" w:rsidR="00855899" w:rsidRPr="009A6C54" w:rsidRDefault="00855899" w:rsidP="00A77D27">
            <w:pPr>
              <w:pStyle w:val="TableText"/>
            </w:pPr>
          </w:p>
        </w:tc>
        <w:tc>
          <w:tcPr>
            <w:tcW w:w="4925" w:type="dxa"/>
          </w:tcPr>
          <w:p w14:paraId="26F28716" w14:textId="77777777" w:rsidR="00855899" w:rsidRPr="009A6C54" w:rsidRDefault="00855899" w:rsidP="00A77D27">
            <w:pPr>
              <w:pStyle w:val="TableText"/>
            </w:pPr>
            <w:r w:rsidRPr="009A6C54">
              <w:t>AGENT ORANGE REGISTRATION DATE</w:t>
            </w:r>
          </w:p>
        </w:tc>
      </w:tr>
      <w:tr w:rsidR="00855899" w:rsidRPr="009A6C54" w14:paraId="26F2871F" w14:textId="77777777" w:rsidTr="00A77D27">
        <w:tc>
          <w:tcPr>
            <w:tcW w:w="725" w:type="dxa"/>
          </w:tcPr>
          <w:p w14:paraId="26F28718" w14:textId="77777777" w:rsidR="00855899" w:rsidRPr="009A6C54" w:rsidRDefault="00855899" w:rsidP="00A77D27">
            <w:pPr>
              <w:pStyle w:val="TableText"/>
            </w:pPr>
            <w:r w:rsidRPr="009A6C54">
              <w:t>27</w:t>
            </w:r>
          </w:p>
        </w:tc>
        <w:tc>
          <w:tcPr>
            <w:tcW w:w="725" w:type="dxa"/>
          </w:tcPr>
          <w:p w14:paraId="26F28719" w14:textId="77777777" w:rsidR="00855899" w:rsidRPr="009A6C54" w:rsidRDefault="00855899" w:rsidP="00A77D27">
            <w:pPr>
              <w:pStyle w:val="TableText"/>
            </w:pPr>
            <w:r w:rsidRPr="009A6C54">
              <w:t>8</w:t>
            </w:r>
          </w:p>
        </w:tc>
        <w:tc>
          <w:tcPr>
            <w:tcW w:w="725" w:type="dxa"/>
          </w:tcPr>
          <w:p w14:paraId="26F2871A" w14:textId="77777777" w:rsidR="00855899" w:rsidRPr="009A6C54" w:rsidRDefault="00855899" w:rsidP="00A77D27">
            <w:pPr>
              <w:pStyle w:val="TableText"/>
            </w:pPr>
            <w:r w:rsidRPr="009A6C54">
              <w:t>DT</w:t>
            </w:r>
          </w:p>
        </w:tc>
        <w:tc>
          <w:tcPr>
            <w:tcW w:w="725" w:type="dxa"/>
          </w:tcPr>
          <w:p w14:paraId="26F2871B" w14:textId="77777777" w:rsidR="00855899" w:rsidRPr="009A6C54" w:rsidRDefault="00855899" w:rsidP="00A77D27">
            <w:pPr>
              <w:pStyle w:val="TableText"/>
            </w:pPr>
          </w:p>
        </w:tc>
        <w:tc>
          <w:tcPr>
            <w:tcW w:w="725" w:type="dxa"/>
          </w:tcPr>
          <w:p w14:paraId="26F2871C" w14:textId="77777777" w:rsidR="00855899" w:rsidRPr="009A6C54" w:rsidRDefault="00855899" w:rsidP="00A77D27">
            <w:pPr>
              <w:pStyle w:val="TableText"/>
            </w:pPr>
          </w:p>
        </w:tc>
        <w:tc>
          <w:tcPr>
            <w:tcW w:w="725" w:type="dxa"/>
          </w:tcPr>
          <w:p w14:paraId="26F2871D" w14:textId="77777777" w:rsidR="00855899" w:rsidRPr="009A6C54" w:rsidRDefault="00855899" w:rsidP="00A77D27">
            <w:pPr>
              <w:pStyle w:val="TableText"/>
            </w:pPr>
          </w:p>
        </w:tc>
        <w:tc>
          <w:tcPr>
            <w:tcW w:w="4925" w:type="dxa"/>
          </w:tcPr>
          <w:p w14:paraId="26F2871E" w14:textId="77777777" w:rsidR="00855899" w:rsidRPr="009A6C54" w:rsidRDefault="00855899" w:rsidP="00A77D27">
            <w:pPr>
              <w:pStyle w:val="TableText"/>
            </w:pPr>
            <w:r w:rsidRPr="009A6C54">
              <w:t>AGENT ORANGE EXAM DATE</w:t>
            </w:r>
          </w:p>
        </w:tc>
      </w:tr>
      <w:tr w:rsidR="00855899" w:rsidRPr="009A6C54" w14:paraId="26F28727" w14:textId="77777777" w:rsidTr="00A77D27">
        <w:tc>
          <w:tcPr>
            <w:tcW w:w="725" w:type="dxa"/>
          </w:tcPr>
          <w:p w14:paraId="26F28720" w14:textId="77777777" w:rsidR="00855899" w:rsidRPr="009A6C54" w:rsidRDefault="00855899" w:rsidP="00A77D27">
            <w:pPr>
              <w:pStyle w:val="TableText"/>
            </w:pPr>
            <w:r w:rsidRPr="009A6C54">
              <w:lastRenderedPageBreak/>
              <w:t>28</w:t>
            </w:r>
          </w:p>
        </w:tc>
        <w:tc>
          <w:tcPr>
            <w:tcW w:w="725" w:type="dxa"/>
          </w:tcPr>
          <w:p w14:paraId="26F28721" w14:textId="77777777" w:rsidR="00855899" w:rsidRPr="009A6C54" w:rsidRDefault="00855899" w:rsidP="00A77D27">
            <w:pPr>
              <w:pStyle w:val="TableText"/>
            </w:pPr>
            <w:r w:rsidRPr="009A6C54">
              <w:t>6</w:t>
            </w:r>
          </w:p>
        </w:tc>
        <w:tc>
          <w:tcPr>
            <w:tcW w:w="725" w:type="dxa"/>
          </w:tcPr>
          <w:p w14:paraId="26F28722" w14:textId="77777777" w:rsidR="00855899" w:rsidRPr="009A6C54" w:rsidRDefault="00855899" w:rsidP="00A77D27">
            <w:pPr>
              <w:pStyle w:val="TableText"/>
            </w:pPr>
            <w:r w:rsidRPr="009A6C54">
              <w:t>NM</w:t>
            </w:r>
          </w:p>
        </w:tc>
        <w:tc>
          <w:tcPr>
            <w:tcW w:w="725" w:type="dxa"/>
          </w:tcPr>
          <w:p w14:paraId="26F28723" w14:textId="77777777" w:rsidR="00855899" w:rsidRPr="009A6C54" w:rsidRDefault="00855899" w:rsidP="00A77D27">
            <w:pPr>
              <w:pStyle w:val="TableText"/>
            </w:pPr>
          </w:p>
        </w:tc>
        <w:tc>
          <w:tcPr>
            <w:tcW w:w="725" w:type="dxa"/>
          </w:tcPr>
          <w:p w14:paraId="26F28724" w14:textId="77777777" w:rsidR="00855899" w:rsidRPr="009A6C54" w:rsidRDefault="00855899" w:rsidP="00A77D27">
            <w:pPr>
              <w:pStyle w:val="TableText"/>
            </w:pPr>
          </w:p>
        </w:tc>
        <w:tc>
          <w:tcPr>
            <w:tcW w:w="725" w:type="dxa"/>
          </w:tcPr>
          <w:p w14:paraId="26F28725" w14:textId="77777777" w:rsidR="00855899" w:rsidRPr="009A6C54" w:rsidRDefault="00855899" w:rsidP="00A77D27">
            <w:pPr>
              <w:pStyle w:val="TableText"/>
            </w:pPr>
          </w:p>
        </w:tc>
        <w:tc>
          <w:tcPr>
            <w:tcW w:w="4925" w:type="dxa"/>
          </w:tcPr>
          <w:p w14:paraId="26F28726" w14:textId="77777777" w:rsidR="00855899" w:rsidRPr="009A6C54" w:rsidRDefault="00855899" w:rsidP="00A77D27">
            <w:pPr>
              <w:pStyle w:val="TableText"/>
            </w:pPr>
            <w:r w:rsidRPr="009A6C54">
              <w:t>AGENT ORANGE REGISTRATION #</w:t>
            </w:r>
          </w:p>
        </w:tc>
      </w:tr>
      <w:tr w:rsidR="00855899" w:rsidRPr="009A6C54" w14:paraId="26F2872F" w14:textId="77777777" w:rsidTr="00A77D27">
        <w:tc>
          <w:tcPr>
            <w:tcW w:w="725" w:type="dxa"/>
          </w:tcPr>
          <w:p w14:paraId="26F28728" w14:textId="77777777" w:rsidR="00855899" w:rsidRPr="009A6C54" w:rsidRDefault="00855899" w:rsidP="00A77D27">
            <w:pPr>
              <w:pStyle w:val="TableText"/>
            </w:pPr>
            <w:r w:rsidRPr="009A6C54">
              <w:t>29</w:t>
            </w:r>
          </w:p>
        </w:tc>
        <w:tc>
          <w:tcPr>
            <w:tcW w:w="725" w:type="dxa"/>
          </w:tcPr>
          <w:p w14:paraId="26F28729" w14:textId="77777777" w:rsidR="00855899" w:rsidRPr="009A6C54" w:rsidRDefault="00855899" w:rsidP="00A77D27">
            <w:pPr>
              <w:pStyle w:val="TableText"/>
            </w:pPr>
            <w:r w:rsidRPr="009A6C54">
              <w:t>1</w:t>
            </w:r>
          </w:p>
        </w:tc>
        <w:tc>
          <w:tcPr>
            <w:tcW w:w="725" w:type="dxa"/>
          </w:tcPr>
          <w:p w14:paraId="26F2872A" w14:textId="77777777" w:rsidR="00855899" w:rsidRPr="009A6C54" w:rsidRDefault="00855899" w:rsidP="00A77D27">
            <w:pPr>
              <w:pStyle w:val="TableText"/>
            </w:pPr>
            <w:r w:rsidRPr="009A6C54">
              <w:t>ID</w:t>
            </w:r>
          </w:p>
        </w:tc>
        <w:tc>
          <w:tcPr>
            <w:tcW w:w="725" w:type="dxa"/>
          </w:tcPr>
          <w:p w14:paraId="26F2872B" w14:textId="77777777" w:rsidR="00855899" w:rsidRPr="009A6C54" w:rsidRDefault="00855899" w:rsidP="00A77D27">
            <w:pPr>
              <w:pStyle w:val="TableText"/>
            </w:pPr>
          </w:p>
        </w:tc>
        <w:tc>
          <w:tcPr>
            <w:tcW w:w="725" w:type="dxa"/>
          </w:tcPr>
          <w:p w14:paraId="26F2872C" w14:textId="77777777" w:rsidR="00855899" w:rsidRPr="009A6C54" w:rsidRDefault="00855899" w:rsidP="00A77D27">
            <w:pPr>
              <w:pStyle w:val="TableText"/>
            </w:pPr>
          </w:p>
        </w:tc>
        <w:tc>
          <w:tcPr>
            <w:tcW w:w="725" w:type="dxa"/>
          </w:tcPr>
          <w:p w14:paraId="26F2872D" w14:textId="77777777" w:rsidR="00855899" w:rsidRPr="009A6C54" w:rsidRDefault="00855899" w:rsidP="00A77D27">
            <w:pPr>
              <w:pStyle w:val="TableText"/>
            </w:pPr>
            <w:r w:rsidRPr="009A6C54">
              <w:t>VA0046</w:t>
            </w:r>
          </w:p>
        </w:tc>
        <w:tc>
          <w:tcPr>
            <w:tcW w:w="4925" w:type="dxa"/>
          </w:tcPr>
          <w:p w14:paraId="26F2872E" w14:textId="77777777" w:rsidR="00855899" w:rsidRPr="009A6C54" w:rsidRDefault="00855899" w:rsidP="00A77D27">
            <w:pPr>
              <w:pStyle w:val="TableText"/>
            </w:pPr>
            <w:r w:rsidRPr="009A6C54">
              <w:t>AGENT ORANGE EXPOSURE LOCATION</w:t>
            </w:r>
          </w:p>
        </w:tc>
      </w:tr>
      <w:tr w:rsidR="00855899" w:rsidRPr="009A6C54" w14:paraId="26F28737" w14:textId="77777777" w:rsidTr="00A77D27">
        <w:tc>
          <w:tcPr>
            <w:tcW w:w="725" w:type="dxa"/>
          </w:tcPr>
          <w:p w14:paraId="26F28730" w14:textId="77777777" w:rsidR="00855899" w:rsidRPr="009A6C54" w:rsidRDefault="00855899" w:rsidP="00A77D27">
            <w:pPr>
              <w:pStyle w:val="TableText"/>
            </w:pPr>
            <w:r w:rsidRPr="009A6C54">
              <w:t>30</w:t>
            </w:r>
          </w:p>
        </w:tc>
        <w:tc>
          <w:tcPr>
            <w:tcW w:w="725" w:type="dxa"/>
          </w:tcPr>
          <w:p w14:paraId="26F28731" w14:textId="77777777" w:rsidR="00855899" w:rsidRPr="009A6C54" w:rsidRDefault="00855899" w:rsidP="00A77D27">
            <w:pPr>
              <w:pStyle w:val="TableText"/>
            </w:pPr>
            <w:r w:rsidRPr="009A6C54">
              <w:t>8</w:t>
            </w:r>
          </w:p>
        </w:tc>
        <w:tc>
          <w:tcPr>
            <w:tcW w:w="725" w:type="dxa"/>
          </w:tcPr>
          <w:p w14:paraId="26F28732" w14:textId="77777777" w:rsidR="00855899" w:rsidRPr="009A6C54" w:rsidRDefault="00855899" w:rsidP="00A77D27">
            <w:pPr>
              <w:pStyle w:val="TableText"/>
            </w:pPr>
            <w:r w:rsidRPr="009A6C54">
              <w:t>DT</w:t>
            </w:r>
          </w:p>
        </w:tc>
        <w:tc>
          <w:tcPr>
            <w:tcW w:w="725" w:type="dxa"/>
          </w:tcPr>
          <w:p w14:paraId="26F28733" w14:textId="77777777" w:rsidR="00855899" w:rsidRPr="009A6C54" w:rsidRDefault="00855899" w:rsidP="00A77D27">
            <w:pPr>
              <w:pStyle w:val="TableText"/>
            </w:pPr>
          </w:p>
        </w:tc>
        <w:tc>
          <w:tcPr>
            <w:tcW w:w="725" w:type="dxa"/>
          </w:tcPr>
          <w:p w14:paraId="26F28734" w14:textId="77777777" w:rsidR="00855899" w:rsidRPr="009A6C54" w:rsidRDefault="00855899" w:rsidP="00A77D27">
            <w:pPr>
              <w:pStyle w:val="TableText"/>
            </w:pPr>
          </w:p>
        </w:tc>
        <w:tc>
          <w:tcPr>
            <w:tcW w:w="725" w:type="dxa"/>
          </w:tcPr>
          <w:p w14:paraId="26F28735" w14:textId="77777777" w:rsidR="00855899" w:rsidRPr="009A6C54" w:rsidRDefault="00855899" w:rsidP="00A77D27">
            <w:pPr>
              <w:pStyle w:val="TableText"/>
            </w:pPr>
          </w:p>
        </w:tc>
        <w:tc>
          <w:tcPr>
            <w:tcW w:w="4925" w:type="dxa"/>
          </w:tcPr>
          <w:p w14:paraId="26F28736" w14:textId="77777777" w:rsidR="00855899" w:rsidRPr="009A6C54" w:rsidRDefault="00855899" w:rsidP="00A77D27">
            <w:pPr>
              <w:pStyle w:val="TableText"/>
            </w:pPr>
            <w:r w:rsidRPr="009A6C54">
              <w:t>RADIATION REGISTRATION DATE</w:t>
            </w:r>
          </w:p>
        </w:tc>
      </w:tr>
      <w:tr w:rsidR="00855899" w:rsidRPr="009A6C54" w14:paraId="26F2873F" w14:textId="77777777" w:rsidTr="00A77D27">
        <w:tc>
          <w:tcPr>
            <w:tcW w:w="725" w:type="dxa"/>
          </w:tcPr>
          <w:p w14:paraId="26F28738" w14:textId="77777777" w:rsidR="00855899" w:rsidRPr="009A6C54" w:rsidRDefault="00855899" w:rsidP="00A77D27">
            <w:pPr>
              <w:pStyle w:val="TableText"/>
            </w:pPr>
            <w:r w:rsidRPr="009A6C54">
              <w:t>31</w:t>
            </w:r>
          </w:p>
        </w:tc>
        <w:tc>
          <w:tcPr>
            <w:tcW w:w="725" w:type="dxa"/>
          </w:tcPr>
          <w:p w14:paraId="26F28739" w14:textId="77777777" w:rsidR="00855899" w:rsidRPr="009A6C54" w:rsidRDefault="00855899" w:rsidP="00A77D27">
            <w:pPr>
              <w:pStyle w:val="TableText"/>
            </w:pPr>
            <w:r w:rsidRPr="009A6C54">
              <w:t>8</w:t>
            </w:r>
          </w:p>
        </w:tc>
        <w:tc>
          <w:tcPr>
            <w:tcW w:w="725" w:type="dxa"/>
          </w:tcPr>
          <w:p w14:paraId="26F2873A" w14:textId="77777777" w:rsidR="00855899" w:rsidRPr="009A6C54" w:rsidRDefault="00855899" w:rsidP="00A77D27">
            <w:pPr>
              <w:pStyle w:val="TableText"/>
            </w:pPr>
            <w:r w:rsidRPr="009A6C54">
              <w:t>DT</w:t>
            </w:r>
          </w:p>
        </w:tc>
        <w:tc>
          <w:tcPr>
            <w:tcW w:w="725" w:type="dxa"/>
          </w:tcPr>
          <w:p w14:paraId="26F2873B" w14:textId="77777777" w:rsidR="00855899" w:rsidRPr="009A6C54" w:rsidRDefault="00855899" w:rsidP="00A77D27">
            <w:pPr>
              <w:pStyle w:val="TableText"/>
            </w:pPr>
          </w:p>
        </w:tc>
        <w:tc>
          <w:tcPr>
            <w:tcW w:w="725" w:type="dxa"/>
          </w:tcPr>
          <w:p w14:paraId="26F2873C" w14:textId="77777777" w:rsidR="00855899" w:rsidRPr="009A6C54" w:rsidRDefault="00855899" w:rsidP="00A77D27">
            <w:pPr>
              <w:pStyle w:val="TableText"/>
            </w:pPr>
          </w:p>
        </w:tc>
        <w:tc>
          <w:tcPr>
            <w:tcW w:w="725" w:type="dxa"/>
          </w:tcPr>
          <w:p w14:paraId="26F2873D" w14:textId="77777777" w:rsidR="00855899" w:rsidRPr="009A6C54" w:rsidRDefault="00855899" w:rsidP="00A77D27">
            <w:pPr>
              <w:pStyle w:val="TableText"/>
            </w:pPr>
          </w:p>
        </w:tc>
        <w:tc>
          <w:tcPr>
            <w:tcW w:w="4925" w:type="dxa"/>
          </w:tcPr>
          <w:p w14:paraId="26F2873E" w14:textId="77777777" w:rsidR="00855899" w:rsidRPr="009A6C54" w:rsidRDefault="00855899" w:rsidP="00A77D27">
            <w:pPr>
              <w:pStyle w:val="TableText"/>
            </w:pPr>
            <w:r w:rsidRPr="009A6C54">
              <w:t>SW ASIA COND EXAM DATE</w:t>
            </w:r>
          </w:p>
        </w:tc>
      </w:tr>
      <w:tr w:rsidR="00855899" w:rsidRPr="009A6C54" w14:paraId="26F28747" w14:textId="77777777" w:rsidTr="00A77D27">
        <w:tc>
          <w:tcPr>
            <w:tcW w:w="725" w:type="dxa"/>
          </w:tcPr>
          <w:p w14:paraId="26F28740" w14:textId="77777777" w:rsidR="00855899" w:rsidRPr="009A6C54" w:rsidRDefault="00855899" w:rsidP="00A77D27">
            <w:pPr>
              <w:pStyle w:val="TableText"/>
            </w:pPr>
            <w:r w:rsidRPr="009A6C54">
              <w:t>32</w:t>
            </w:r>
          </w:p>
        </w:tc>
        <w:tc>
          <w:tcPr>
            <w:tcW w:w="725" w:type="dxa"/>
          </w:tcPr>
          <w:p w14:paraId="26F28741" w14:textId="77777777" w:rsidR="00855899" w:rsidRPr="009A6C54" w:rsidRDefault="00855899" w:rsidP="00A77D27">
            <w:pPr>
              <w:pStyle w:val="TableText"/>
            </w:pPr>
            <w:r w:rsidRPr="009A6C54">
              <w:t>8</w:t>
            </w:r>
          </w:p>
        </w:tc>
        <w:tc>
          <w:tcPr>
            <w:tcW w:w="725" w:type="dxa"/>
          </w:tcPr>
          <w:p w14:paraId="26F28742" w14:textId="77777777" w:rsidR="00855899" w:rsidRPr="009A6C54" w:rsidRDefault="00855899" w:rsidP="00A77D27">
            <w:pPr>
              <w:pStyle w:val="TableText"/>
            </w:pPr>
            <w:r w:rsidRPr="009A6C54">
              <w:t>DT</w:t>
            </w:r>
          </w:p>
        </w:tc>
        <w:tc>
          <w:tcPr>
            <w:tcW w:w="725" w:type="dxa"/>
          </w:tcPr>
          <w:p w14:paraId="26F28743" w14:textId="77777777" w:rsidR="00855899" w:rsidRPr="009A6C54" w:rsidRDefault="00855899" w:rsidP="00A77D27">
            <w:pPr>
              <w:pStyle w:val="TableText"/>
            </w:pPr>
          </w:p>
        </w:tc>
        <w:tc>
          <w:tcPr>
            <w:tcW w:w="725" w:type="dxa"/>
          </w:tcPr>
          <w:p w14:paraId="26F28744" w14:textId="77777777" w:rsidR="00855899" w:rsidRPr="009A6C54" w:rsidRDefault="00855899" w:rsidP="00A77D27">
            <w:pPr>
              <w:pStyle w:val="TableText"/>
            </w:pPr>
          </w:p>
        </w:tc>
        <w:tc>
          <w:tcPr>
            <w:tcW w:w="725" w:type="dxa"/>
          </w:tcPr>
          <w:p w14:paraId="26F28745" w14:textId="77777777" w:rsidR="00855899" w:rsidRPr="009A6C54" w:rsidRDefault="00855899" w:rsidP="00A77D27">
            <w:pPr>
              <w:pStyle w:val="TableText"/>
            </w:pPr>
          </w:p>
        </w:tc>
        <w:tc>
          <w:tcPr>
            <w:tcW w:w="4925" w:type="dxa"/>
          </w:tcPr>
          <w:p w14:paraId="26F28746" w14:textId="77777777" w:rsidR="00855899" w:rsidRPr="009A6C54" w:rsidRDefault="00855899" w:rsidP="00A77D27">
            <w:pPr>
              <w:pStyle w:val="TableText"/>
            </w:pPr>
            <w:r w:rsidRPr="009A6C54">
              <w:t>SW ASIA COND REGISTRATION DATE</w:t>
            </w:r>
          </w:p>
        </w:tc>
      </w:tr>
      <w:tr w:rsidR="00855899" w:rsidRPr="009A6C54" w14:paraId="26F2874F" w14:textId="77777777" w:rsidTr="00A77D27">
        <w:tc>
          <w:tcPr>
            <w:tcW w:w="725" w:type="dxa"/>
          </w:tcPr>
          <w:p w14:paraId="26F28748" w14:textId="77777777" w:rsidR="00855899" w:rsidRPr="009A6C54" w:rsidRDefault="00855899" w:rsidP="00A77D27">
            <w:pPr>
              <w:pStyle w:val="TableText"/>
            </w:pPr>
            <w:r w:rsidRPr="009A6C54">
              <w:t>33</w:t>
            </w:r>
          </w:p>
        </w:tc>
        <w:tc>
          <w:tcPr>
            <w:tcW w:w="725" w:type="dxa"/>
          </w:tcPr>
          <w:p w14:paraId="26F28749" w14:textId="77777777" w:rsidR="00855899" w:rsidRPr="009A6C54" w:rsidRDefault="00855899" w:rsidP="00A77D27">
            <w:pPr>
              <w:pStyle w:val="TableText"/>
            </w:pPr>
            <w:r w:rsidRPr="009A6C54">
              <w:t>8</w:t>
            </w:r>
          </w:p>
        </w:tc>
        <w:tc>
          <w:tcPr>
            <w:tcW w:w="725" w:type="dxa"/>
          </w:tcPr>
          <w:p w14:paraId="26F2874A" w14:textId="77777777" w:rsidR="00855899" w:rsidRPr="009A6C54" w:rsidRDefault="00855899" w:rsidP="00A77D27">
            <w:pPr>
              <w:pStyle w:val="TableText"/>
            </w:pPr>
            <w:r w:rsidRPr="009A6C54">
              <w:t>DT</w:t>
            </w:r>
          </w:p>
        </w:tc>
        <w:tc>
          <w:tcPr>
            <w:tcW w:w="725" w:type="dxa"/>
          </w:tcPr>
          <w:p w14:paraId="26F2874B" w14:textId="77777777" w:rsidR="00855899" w:rsidRPr="009A6C54" w:rsidRDefault="00855899" w:rsidP="00A77D27">
            <w:pPr>
              <w:pStyle w:val="TableText"/>
            </w:pPr>
          </w:p>
        </w:tc>
        <w:tc>
          <w:tcPr>
            <w:tcW w:w="725" w:type="dxa"/>
          </w:tcPr>
          <w:p w14:paraId="26F2874C" w14:textId="77777777" w:rsidR="00855899" w:rsidRPr="009A6C54" w:rsidRDefault="00855899" w:rsidP="00A77D27">
            <w:pPr>
              <w:pStyle w:val="TableText"/>
            </w:pPr>
          </w:p>
        </w:tc>
        <w:tc>
          <w:tcPr>
            <w:tcW w:w="725" w:type="dxa"/>
          </w:tcPr>
          <w:p w14:paraId="26F2874D" w14:textId="77777777" w:rsidR="00855899" w:rsidRPr="009A6C54" w:rsidRDefault="00855899" w:rsidP="00A77D27">
            <w:pPr>
              <w:pStyle w:val="TableText"/>
            </w:pPr>
          </w:p>
        </w:tc>
        <w:tc>
          <w:tcPr>
            <w:tcW w:w="4925" w:type="dxa"/>
          </w:tcPr>
          <w:p w14:paraId="26F2874E" w14:textId="77777777" w:rsidR="00855899" w:rsidRPr="009A6C54" w:rsidRDefault="00855899" w:rsidP="00A77D27">
            <w:pPr>
              <w:pStyle w:val="TableText"/>
            </w:pPr>
            <w:r w:rsidRPr="009A6C54">
              <w:t>MONETARY BEN. VERIFY DATE</w:t>
            </w:r>
          </w:p>
        </w:tc>
      </w:tr>
      <w:tr w:rsidR="00855899" w:rsidRPr="009A6C54" w14:paraId="26F28757" w14:textId="77777777" w:rsidTr="00A77D27">
        <w:tc>
          <w:tcPr>
            <w:tcW w:w="725" w:type="dxa"/>
          </w:tcPr>
          <w:p w14:paraId="26F28750" w14:textId="77777777" w:rsidR="00855899" w:rsidRPr="009A6C54" w:rsidRDefault="00855899" w:rsidP="00A77D27">
            <w:pPr>
              <w:pStyle w:val="TableText"/>
            </w:pPr>
            <w:r w:rsidRPr="009A6C54">
              <w:t>34</w:t>
            </w:r>
          </w:p>
        </w:tc>
        <w:tc>
          <w:tcPr>
            <w:tcW w:w="725" w:type="dxa"/>
          </w:tcPr>
          <w:p w14:paraId="26F28751" w14:textId="77777777" w:rsidR="00855899" w:rsidRPr="009A6C54" w:rsidRDefault="00855899" w:rsidP="00A77D27">
            <w:pPr>
              <w:pStyle w:val="TableText"/>
            </w:pPr>
            <w:r w:rsidRPr="009A6C54">
              <w:t>8</w:t>
            </w:r>
          </w:p>
        </w:tc>
        <w:tc>
          <w:tcPr>
            <w:tcW w:w="725" w:type="dxa"/>
          </w:tcPr>
          <w:p w14:paraId="26F28752" w14:textId="77777777" w:rsidR="00855899" w:rsidRPr="009A6C54" w:rsidRDefault="00855899" w:rsidP="00A77D27">
            <w:pPr>
              <w:pStyle w:val="TableText"/>
            </w:pPr>
            <w:r w:rsidRPr="009A6C54">
              <w:t>DT</w:t>
            </w:r>
          </w:p>
        </w:tc>
        <w:tc>
          <w:tcPr>
            <w:tcW w:w="725" w:type="dxa"/>
          </w:tcPr>
          <w:p w14:paraId="26F28753" w14:textId="77777777" w:rsidR="00855899" w:rsidRPr="009A6C54" w:rsidRDefault="00855899" w:rsidP="00A77D27">
            <w:pPr>
              <w:pStyle w:val="TableText"/>
            </w:pPr>
          </w:p>
        </w:tc>
        <w:tc>
          <w:tcPr>
            <w:tcW w:w="725" w:type="dxa"/>
          </w:tcPr>
          <w:p w14:paraId="26F28754" w14:textId="77777777" w:rsidR="00855899" w:rsidRPr="009A6C54" w:rsidRDefault="00855899" w:rsidP="00A77D27">
            <w:pPr>
              <w:pStyle w:val="TableText"/>
            </w:pPr>
          </w:p>
        </w:tc>
        <w:tc>
          <w:tcPr>
            <w:tcW w:w="725" w:type="dxa"/>
          </w:tcPr>
          <w:p w14:paraId="26F28755" w14:textId="77777777" w:rsidR="00855899" w:rsidRPr="009A6C54" w:rsidRDefault="00855899" w:rsidP="00A77D27">
            <w:pPr>
              <w:pStyle w:val="TableText"/>
            </w:pPr>
          </w:p>
        </w:tc>
        <w:tc>
          <w:tcPr>
            <w:tcW w:w="4925" w:type="dxa"/>
          </w:tcPr>
          <w:p w14:paraId="26F28756" w14:textId="77777777" w:rsidR="00855899" w:rsidRPr="009A6C54" w:rsidRDefault="00855899" w:rsidP="00A77D27">
            <w:pPr>
              <w:pStyle w:val="TableText"/>
            </w:pPr>
            <w:r w:rsidRPr="009A6C54">
              <w:t>USER ENROLLEE VALID THROUGH</w:t>
            </w:r>
          </w:p>
        </w:tc>
      </w:tr>
      <w:tr w:rsidR="00855899" w:rsidRPr="009A6C54" w14:paraId="26F2875F" w14:textId="77777777" w:rsidTr="00A77D27">
        <w:tc>
          <w:tcPr>
            <w:tcW w:w="725" w:type="dxa"/>
          </w:tcPr>
          <w:p w14:paraId="26F28758" w14:textId="77777777" w:rsidR="00855899" w:rsidRPr="009A6C54" w:rsidRDefault="00855899" w:rsidP="00A77D27">
            <w:pPr>
              <w:pStyle w:val="TableText"/>
            </w:pPr>
            <w:r w:rsidRPr="009A6C54">
              <w:t>35</w:t>
            </w:r>
          </w:p>
        </w:tc>
        <w:tc>
          <w:tcPr>
            <w:tcW w:w="725" w:type="dxa"/>
          </w:tcPr>
          <w:p w14:paraId="26F28759" w14:textId="77777777" w:rsidR="00855899" w:rsidRPr="009A6C54" w:rsidRDefault="00855899" w:rsidP="00A77D27">
            <w:pPr>
              <w:pStyle w:val="TableText"/>
            </w:pPr>
          </w:p>
        </w:tc>
        <w:tc>
          <w:tcPr>
            <w:tcW w:w="725" w:type="dxa"/>
          </w:tcPr>
          <w:p w14:paraId="26F2875A" w14:textId="77777777" w:rsidR="00855899" w:rsidRPr="009A6C54" w:rsidRDefault="00855899" w:rsidP="00A77D27">
            <w:pPr>
              <w:pStyle w:val="TableText"/>
            </w:pPr>
          </w:p>
        </w:tc>
        <w:tc>
          <w:tcPr>
            <w:tcW w:w="725" w:type="dxa"/>
          </w:tcPr>
          <w:p w14:paraId="26F2875B" w14:textId="77777777" w:rsidR="00855899" w:rsidRPr="009A6C54" w:rsidRDefault="00855899" w:rsidP="00A77D27">
            <w:pPr>
              <w:pStyle w:val="TableText"/>
            </w:pPr>
          </w:p>
        </w:tc>
        <w:tc>
          <w:tcPr>
            <w:tcW w:w="725" w:type="dxa"/>
          </w:tcPr>
          <w:p w14:paraId="26F2875C" w14:textId="77777777" w:rsidR="00855899" w:rsidRPr="009A6C54" w:rsidRDefault="00855899" w:rsidP="00A77D27">
            <w:pPr>
              <w:pStyle w:val="TableText"/>
            </w:pPr>
          </w:p>
        </w:tc>
        <w:tc>
          <w:tcPr>
            <w:tcW w:w="725" w:type="dxa"/>
          </w:tcPr>
          <w:p w14:paraId="26F2875D" w14:textId="77777777" w:rsidR="00855899" w:rsidRPr="009A6C54" w:rsidRDefault="00855899" w:rsidP="00A77D27">
            <w:pPr>
              <w:pStyle w:val="TableText"/>
            </w:pPr>
          </w:p>
        </w:tc>
        <w:tc>
          <w:tcPr>
            <w:tcW w:w="4925" w:type="dxa"/>
          </w:tcPr>
          <w:p w14:paraId="26F2875E" w14:textId="77777777" w:rsidR="00855899" w:rsidRPr="009A6C54" w:rsidRDefault="00855899" w:rsidP="00A77D27">
            <w:pPr>
              <w:pStyle w:val="TableText"/>
            </w:pPr>
            <w:r w:rsidRPr="009A6C54">
              <w:t>USER ENROLLEE SITE</w:t>
            </w:r>
          </w:p>
        </w:tc>
      </w:tr>
      <w:tr w:rsidR="00855899" w:rsidRPr="009A6C54" w14:paraId="26F28767" w14:textId="77777777" w:rsidTr="00A77D27">
        <w:tc>
          <w:tcPr>
            <w:tcW w:w="725" w:type="dxa"/>
          </w:tcPr>
          <w:p w14:paraId="26F28760" w14:textId="77777777" w:rsidR="00855899" w:rsidRPr="009A6C54" w:rsidRDefault="00855899" w:rsidP="00A77D27">
            <w:pPr>
              <w:pStyle w:val="TableText"/>
            </w:pPr>
            <w:r w:rsidRPr="009A6C54">
              <w:t>36</w:t>
            </w:r>
          </w:p>
        </w:tc>
        <w:tc>
          <w:tcPr>
            <w:tcW w:w="725" w:type="dxa"/>
          </w:tcPr>
          <w:p w14:paraId="26F28761" w14:textId="77777777" w:rsidR="00855899" w:rsidRPr="009A6C54" w:rsidRDefault="00855899" w:rsidP="00A77D27">
            <w:pPr>
              <w:pStyle w:val="TableText"/>
            </w:pPr>
          </w:p>
        </w:tc>
        <w:tc>
          <w:tcPr>
            <w:tcW w:w="725" w:type="dxa"/>
          </w:tcPr>
          <w:p w14:paraId="26F28762" w14:textId="77777777" w:rsidR="00855899" w:rsidRPr="009A6C54" w:rsidRDefault="00855899" w:rsidP="00A77D27">
            <w:pPr>
              <w:pStyle w:val="TableText"/>
            </w:pPr>
          </w:p>
        </w:tc>
        <w:tc>
          <w:tcPr>
            <w:tcW w:w="725" w:type="dxa"/>
          </w:tcPr>
          <w:p w14:paraId="26F28763" w14:textId="77777777" w:rsidR="00855899" w:rsidRPr="009A6C54" w:rsidRDefault="00855899" w:rsidP="00A77D27">
            <w:pPr>
              <w:pStyle w:val="TableText"/>
            </w:pPr>
          </w:p>
        </w:tc>
        <w:tc>
          <w:tcPr>
            <w:tcW w:w="725" w:type="dxa"/>
          </w:tcPr>
          <w:p w14:paraId="26F28764" w14:textId="77777777" w:rsidR="00855899" w:rsidRPr="009A6C54" w:rsidRDefault="00855899" w:rsidP="00A77D27">
            <w:pPr>
              <w:pStyle w:val="TableText"/>
            </w:pPr>
          </w:p>
        </w:tc>
        <w:tc>
          <w:tcPr>
            <w:tcW w:w="725" w:type="dxa"/>
          </w:tcPr>
          <w:p w14:paraId="26F28765" w14:textId="77777777" w:rsidR="00855899" w:rsidRPr="009A6C54" w:rsidRDefault="00855899" w:rsidP="00A77D27">
            <w:pPr>
              <w:pStyle w:val="TableText"/>
            </w:pPr>
          </w:p>
        </w:tc>
        <w:tc>
          <w:tcPr>
            <w:tcW w:w="4925" w:type="dxa"/>
          </w:tcPr>
          <w:p w14:paraId="26F28766" w14:textId="77777777" w:rsidR="00855899" w:rsidRPr="009A6C54" w:rsidRDefault="00855899" w:rsidP="00A77D27">
            <w:pPr>
              <w:pStyle w:val="TableText"/>
            </w:pPr>
            <w:r w:rsidRPr="009A6C54">
              <w:t>ELIGIBILITY VERIFICATION SOURCE AND SITE</w:t>
            </w:r>
          </w:p>
        </w:tc>
      </w:tr>
      <w:tr w:rsidR="00855899" w:rsidRPr="009A6C54" w14:paraId="26F2876F" w14:textId="77777777" w:rsidTr="00A77D27">
        <w:tc>
          <w:tcPr>
            <w:tcW w:w="725" w:type="dxa"/>
          </w:tcPr>
          <w:p w14:paraId="26F28768" w14:textId="77777777" w:rsidR="00855899" w:rsidRPr="009A6C54" w:rsidRDefault="00855899" w:rsidP="00A77D27">
            <w:pPr>
              <w:pStyle w:val="TableText"/>
            </w:pPr>
            <w:r w:rsidRPr="009A6C54">
              <w:t>37</w:t>
            </w:r>
          </w:p>
        </w:tc>
        <w:tc>
          <w:tcPr>
            <w:tcW w:w="725" w:type="dxa"/>
          </w:tcPr>
          <w:p w14:paraId="26F28769" w14:textId="77777777" w:rsidR="00855899" w:rsidRPr="009A6C54" w:rsidRDefault="00855899" w:rsidP="00A77D27">
            <w:pPr>
              <w:pStyle w:val="TableText"/>
            </w:pPr>
            <w:r w:rsidRPr="009A6C54">
              <w:t>1</w:t>
            </w:r>
          </w:p>
        </w:tc>
        <w:tc>
          <w:tcPr>
            <w:tcW w:w="725" w:type="dxa"/>
          </w:tcPr>
          <w:p w14:paraId="26F2876A" w14:textId="77777777" w:rsidR="00855899" w:rsidRPr="009A6C54" w:rsidRDefault="00855899" w:rsidP="00A77D27">
            <w:pPr>
              <w:pStyle w:val="TableText"/>
            </w:pPr>
            <w:r w:rsidRPr="009A6C54">
              <w:t>ID</w:t>
            </w:r>
          </w:p>
        </w:tc>
        <w:tc>
          <w:tcPr>
            <w:tcW w:w="725" w:type="dxa"/>
          </w:tcPr>
          <w:p w14:paraId="26F2876B" w14:textId="77777777" w:rsidR="00855899" w:rsidRPr="009A6C54" w:rsidRDefault="00855899" w:rsidP="00A77D27">
            <w:pPr>
              <w:pStyle w:val="TableText"/>
            </w:pPr>
          </w:p>
        </w:tc>
        <w:tc>
          <w:tcPr>
            <w:tcW w:w="725" w:type="dxa"/>
          </w:tcPr>
          <w:p w14:paraId="26F2876C" w14:textId="77777777" w:rsidR="00855899" w:rsidRPr="009A6C54" w:rsidRDefault="00855899" w:rsidP="00A77D27">
            <w:pPr>
              <w:pStyle w:val="TableText"/>
            </w:pPr>
          </w:p>
        </w:tc>
        <w:tc>
          <w:tcPr>
            <w:tcW w:w="725" w:type="dxa"/>
          </w:tcPr>
          <w:p w14:paraId="26F2876D" w14:textId="77777777" w:rsidR="00855899" w:rsidRPr="009A6C54" w:rsidRDefault="00855899" w:rsidP="00A77D27">
            <w:pPr>
              <w:pStyle w:val="TableText"/>
            </w:pPr>
            <w:r w:rsidRPr="009A6C54">
              <w:t>VA01</w:t>
            </w:r>
          </w:p>
        </w:tc>
        <w:tc>
          <w:tcPr>
            <w:tcW w:w="4925" w:type="dxa"/>
          </w:tcPr>
          <w:p w14:paraId="26F2876E" w14:textId="77777777" w:rsidR="00855899" w:rsidRPr="009A6C54" w:rsidRDefault="00855899" w:rsidP="00A77D27">
            <w:pPr>
              <w:pStyle w:val="TableText"/>
            </w:pPr>
            <w:r w:rsidRPr="009A6C54">
              <w:t>COMBAT VETERAN</w:t>
            </w:r>
          </w:p>
        </w:tc>
      </w:tr>
      <w:tr w:rsidR="00855899" w:rsidRPr="009A6C54" w14:paraId="26F28777" w14:textId="77777777" w:rsidTr="00A77D27">
        <w:tc>
          <w:tcPr>
            <w:tcW w:w="725" w:type="dxa"/>
          </w:tcPr>
          <w:p w14:paraId="26F28770" w14:textId="77777777" w:rsidR="00855899" w:rsidRPr="009A6C54" w:rsidRDefault="00855899" w:rsidP="00A77D27">
            <w:pPr>
              <w:pStyle w:val="TableText"/>
            </w:pPr>
            <w:r w:rsidRPr="009A6C54">
              <w:t>38</w:t>
            </w:r>
          </w:p>
        </w:tc>
        <w:tc>
          <w:tcPr>
            <w:tcW w:w="725" w:type="dxa"/>
          </w:tcPr>
          <w:p w14:paraId="26F28771" w14:textId="77777777" w:rsidR="00855899" w:rsidRPr="009A6C54" w:rsidRDefault="00855899" w:rsidP="00A77D27">
            <w:pPr>
              <w:pStyle w:val="TableText"/>
            </w:pPr>
            <w:r w:rsidRPr="009A6C54">
              <w:t>8</w:t>
            </w:r>
          </w:p>
        </w:tc>
        <w:tc>
          <w:tcPr>
            <w:tcW w:w="725" w:type="dxa"/>
          </w:tcPr>
          <w:p w14:paraId="26F28772" w14:textId="77777777" w:rsidR="00855899" w:rsidRPr="009A6C54" w:rsidRDefault="00855899" w:rsidP="00A77D27">
            <w:pPr>
              <w:pStyle w:val="TableText"/>
            </w:pPr>
            <w:r w:rsidRPr="009A6C54">
              <w:t>DT</w:t>
            </w:r>
          </w:p>
        </w:tc>
        <w:tc>
          <w:tcPr>
            <w:tcW w:w="725" w:type="dxa"/>
          </w:tcPr>
          <w:p w14:paraId="26F28773" w14:textId="77777777" w:rsidR="00855899" w:rsidRPr="009A6C54" w:rsidRDefault="00855899" w:rsidP="00A77D27">
            <w:pPr>
              <w:pStyle w:val="TableText"/>
            </w:pPr>
          </w:p>
        </w:tc>
        <w:tc>
          <w:tcPr>
            <w:tcW w:w="725" w:type="dxa"/>
          </w:tcPr>
          <w:p w14:paraId="26F28774" w14:textId="77777777" w:rsidR="00855899" w:rsidRPr="009A6C54" w:rsidRDefault="00855899" w:rsidP="00A77D27">
            <w:pPr>
              <w:pStyle w:val="TableText"/>
            </w:pPr>
          </w:p>
        </w:tc>
        <w:tc>
          <w:tcPr>
            <w:tcW w:w="725" w:type="dxa"/>
          </w:tcPr>
          <w:p w14:paraId="26F28775" w14:textId="77777777" w:rsidR="00855899" w:rsidRPr="009A6C54" w:rsidRDefault="00855899" w:rsidP="00A77D27">
            <w:pPr>
              <w:pStyle w:val="TableText"/>
            </w:pPr>
          </w:p>
        </w:tc>
        <w:tc>
          <w:tcPr>
            <w:tcW w:w="4925" w:type="dxa"/>
          </w:tcPr>
          <w:p w14:paraId="26F28776" w14:textId="77777777" w:rsidR="00855899" w:rsidRPr="009A6C54" w:rsidRDefault="00855899" w:rsidP="00A77D27">
            <w:pPr>
              <w:pStyle w:val="TableText"/>
            </w:pPr>
            <w:r w:rsidRPr="009A6C54">
              <w:t>COMBAT VETERAN STATUS END DATE</w:t>
            </w:r>
          </w:p>
        </w:tc>
      </w:tr>
      <w:tr w:rsidR="00855899" w:rsidRPr="009A6C54" w14:paraId="26F2877F" w14:textId="77777777" w:rsidTr="00A77D27">
        <w:tc>
          <w:tcPr>
            <w:tcW w:w="725" w:type="dxa"/>
          </w:tcPr>
          <w:p w14:paraId="26F28778" w14:textId="77777777" w:rsidR="00855899" w:rsidRPr="009A6C54" w:rsidRDefault="00855899" w:rsidP="00A77D27">
            <w:pPr>
              <w:pStyle w:val="TableText"/>
            </w:pPr>
            <w:r w:rsidRPr="009A6C54">
              <w:t>39</w:t>
            </w:r>
          </w:p>
        </w:tc>
        <w:tc>
          <w:tcPr>
            <w:tcW w:w="725" w:type="dxa"/>
          </w:tcPr>
          <w:p w14:paraId="26F28779" w14:textId="77777777" w:rsidR="00855899" w:rsidRPr="009A6C54" w:rsidRDefault="00855899" w:rsidP="00A77D27">
            <w:pPr>
              <w:pStyle w:val="TableText"/>
            </w:pPr>
            <w:r w:rsidRPr="009A6C54">
              <w:t>1</w:t>
            </w:r>
          </w:p>
        </w:tc>
        <w:tc>
          <w:tcPr>
            <w:tcW w:w="725" w:type="dxa"/>
          </w:tcPr>
          <w:p w14:paraId="26F2877A" w14:textId="77777777" w:rsidR="00855899" w:rsidRPr="009A6C54" w:rsidRDefault="00855899" w:rsidP="00A77D27">
            <w:pPr>
              <w:pStyle w:val="TableText"/>
            </w:pPr>
            <w:r w:rsidRPr="009A6C54">
              <w:t>ID</w:t>
            </w:r>
          </w:p>
        </w:tc>
        <w:tc>
          <w:tcPr>
            <w:tcW w:w="725" w:type="dxa"/>
          </w:tcPr>
          <w:p w14:paraId="26F2877B" w14:textId="77777777" w:rsidR="00855899" w:rsidRPr="009A6C54" w:rsidRDefault="00855899" w:rsidP="00A77D27">
            <w:pPr>
              <w:pStyle w:val="TableText"/>
            </w:pPr>
          </w:p>
        </w:tc>
        <w:tc>
          <w:tcPr>
            <w:tcW w:w="725" w:type="dxa"/>
          </w:tcPr>
          <w:p w14:paraId="26F2877C" w14:textId="77777777" w:rsidR="00855899" w:rsidRPr="009A6C54" w:rsidRDefault="00855899" w:rsidP="00A77D27">
            <w:pPr>
              <w:pStyle w:val="TableText"/>
            </w:pPr>
          </w:p>
        </w:tc>
        <w:tc>
          <w:tcPr>
            <w:tcW w:w="725" w:type="dxa"/>
          </w:tcPr>
          <w:p w14:paraId="26F2877D" w14:textId="77777777" w:rsidR="00855899" w:rsidRPr="009A6C54" w:rsidRDefault="00855899" w:rsidP="00A77D27">
            <w:pPr>
              <w:pStyle w:val="TableText"/>
            </w:pPr>
            <w:r w:rsidRPr="009A6C54">
              <w:t>VA01</w:t>
            </w:r>
          </w:p>
        </w:tc>
        <w:tc>
          <w:tcPr>
            <w:tcW w:w="4925" w:type="dxa"/>
          </w:tcPr>
          <w:p w14:paraId="26F2877E" w14:textId="77777777" w:rsidR="00855899" w:rsidRPr="009A6C54" w:rsidRDefault="00855899" w:rsidP="00A77D27">
            <w:pPr>
              <w:pStyle w:val="TableText"/>
            </w:pPr>
            <w:r w:rsidRPr="009A6C54">
              <w:t>DISCHARGE DUE TO DISABILITY?</w:t>
            </w:r>
          </w:p>
        </w:tc>
      </w:tr>
      <w:tr w:rsidR="00855899" w:rsidRPr="009A6C54" w14:paraId="26F28787" w14:textId="77777777" w:rsidTr="00A77D27">
        <w:tc>
          <w:tcPr>
            <w:tcW w:w="725" w:type="dxa"/>
          </w:tcPr>
          <w:p w14:paraId="26F28780" w14:textId="77777777" w:rsidR="00855899" w:rsidRPr="009A6C54" w:rsidRDefault="00855899" w:rsidP="00A77D27">
            <w:pPr>
              <w:pStyle w:val="TableText"/>
            </w:pPr>
            <w:r w:rsidRPr="009A6C54">
              <w:t>40</w:t>
            </w:r>
          </w:p>
        </w:tc>
        <w:tc>
          <w:tcPr>
            <w:tcW w:w="725" w:type="dxa"/>
          </w:tcPr>
          <w:p w14:paraId="26F28781" w14:textId="77777777" w:rsidR="00855899" w:rsidRPr="009A6C54" w:rsidRDefault="00855899" w:rsidP="00A77D27">
            <w:pPr>
              <w:pStyle w:val="TableText"/>
            </w:pPr>
            <w:r w:rsidRPr="009A6C54">
              <w:t>1</w:t>
            </w:r>
          </w:p>
        </w:tc>
        <w:tc>
          <w:tcPr>
            <w:tcW w:w="725" w:type="dxa"/>
          </w:tcPr>
          <w:p w14:paraId="26F28782" w14:textId="77777777" w:rsidR="00855899" w:rsidRPr="009A6C54" w:rsidRDefault="00855899" w:rsidP="00A77D27">
            <w:pPr>
              <w:pStyle w:val="TableText"/>
            </w:pPr>
            <w:r w:rsidRPr="009A6C54">
              <w:t>ID</w:t>
            </w:r>
          </w:p>
        </w:tc>
        <w:tc>
          <w:tcPr>
            <w:tcW w:w="725" w:type="dxa"/>
          </w:tcPr>
          <w:p w14:paraId="26F28783" w14:textId="77777777" w:rsidR="00855899" w:rsidRPr="009A6C54" w:rsidRDefault="00855899" w:rsidP="00A77D27">
            <w:pPr>
              <w:pStyle w:val="TableText"/>
            </w:pPr>
          </w:p>
        </w:tc>
        <w:tc>
          <w:tcPr>
            <w:tcW w:w="725" w:type="dxa"/>
          </w:tcPr>
          <w:p w14:paraId="26F28784" w14:textId="77777777" w:rsidR="00855899" w:rsidRPr="009A6C54" w:rsidRDefault="00855899" w:rsidP="00A77D27">
            <w:pPr>
              <w:pStyle w:val="TableText"/>
            </w:pPr>
          </w:p>
        </w:tc>
        <w:tc>
          <w:tcPr>
            <w:tcW w:w="725" w:type="dxa"/>
          </w:tcPr>
          <w:p w14:paraId="26F28785" w14:textId="77777777" w:rsidR="00855899" w:rsidRPr="009A6C54" w:rsidRDefault="00855899" w:rsidP="00A77D27">
            <w:pPr>
              <w:pStyle w:val="TableText"/>
            </w:pPr>
            <w:r w:rsidRPr="009A6C54">
              <w:t>VA01</w:t>
            </w:r>
          </w:p>
        </w:tc>
        <w:tc>
          <w:tcPr>
            <w:tcW w:w="4925" w:type="dxa"/>
          </w:tcPr>
          <w:p w14:paraId="26F28786" w14:textId="77777777" w:rsidR="00855899" w:rsidRPr="009A6C54" w:rsidRDefault="00855899" w:rsidP="00A77D27">
            <w:pPr>
              <w:pStyle w:val="TableText"/>
            </w:pPr>
            <w:r w:rsidRPr="009A6C54">
              <w:t>PROJECT 112/SHAD?</w:t>
            </w:r>
          </w:p>
        </w:tc>
      </w:tr>
    </w:tbl>
    <w:p w14:paraId="26F28788" w14:textId="77777777" w:rsidR="00AC7434" w:rsidRPr="009A6C54" w:rsidRDefault="00AC7434" w:rsidP="00AC7434">
      <w:pPr>
        <w:pStyle w:val="BodyText"/>
        <w:rPr>
          <w:lang w:eastAsia="en-US"/>
        </w:rPr>
      </w:pPr>
    </w:p>
    <w:p w14:paraId="26F28789" w14:textId="77777777" w:rsidR="00855899" w:rsidRPr="009A6C54" w:rsidRDefault="00AC7434" w:rsidP="00AC7434">
      <w:pPr>
        <w:pStyle w:val="Heading3"/>
        <w:rPr>
          <w:lang w:val="en-US" w:eastAsia="en-US"/>
        </w:rPr>
      </w:pPr>
      <w:r w:rsidRPr="009A6C54">
        <w:rPr>
          <w:lang w:eastAsia="en-US"/>
        </w:rPr>
        <w:br w:type="page"/>
      </w:r>
      <w:bookmarkStart w:id="338" w:name="_Toc518911319"/>
      <w:r w:rsidR="00855899" w:rsidRPr="009A6C54">
        <w:rPr>
          <w:lang w:eastAsia="en-US"/>
        </w:rPr>
        <w:lastRenderedPageBreak/>
        <w:t>VA-Specific Income Segment</w:t>
      </w:r>
      <w:bookmarkEnd w:id="338"/>
    </w:p>
    <w:p w14:paraId="26F2878A" w14:textId="7E984830" w:rsidR="000E6F8B" w:rsidRPr="009A6C54" w:rsidRDefault="000E6F8B" w:rsidP="00741C15">
      <w:pPr>
        <w:pStyle w:val="Caption"/>
        <w:rPr>
          <w:lang w:val="en-US" w:eastAsia="en-US"/>
        </w:rPr>
      </w:pPr>
      <w:bookmarkStart w:id="339" w:name="_Toc517426460"/>
      <w:r w:rsidRPr="009A6C54">
        <w:t xml:space="preserve">Table </w:t>
      </w:r>
      <w:r w:rsidR="007E52CE">
        <w:fldChar w:fldCharType="begin"/>
      </w:r>
      <w:r w:rsidR="007E52CE">
        <w:instrText xml:space="preserve"> SEQ Table \* ARABIC </w:instrText>
      </w:r>
      <w:r w:rsidR="007E52CE">
        <w:fldChar w:fldCharType="separate"/>
      </w:r>
      <w:r w:rsidR="00D555E0">
        <w:rPr>
          <w:noProof/>
        </w:rPr>
        <w:t>56</w:t>
      </w:r>
      <w:r w:rsidR="007E52CE">
        <w:rPr>
          <w:noProof/>
        </w:rPr>
        <w:fldChar w:fldCharType="end"/>
      </w:r>
      <w:r w:rsidRPr="009A6C54">
        <w:rPr>
          <w:lang w:val="en-US"/>
        </w:rPr>
        <w:t>: VA-Specific Income Segment</w:t>
      </w:r>
      <w:bookmarkEnd w:id="3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792" w14:textId="77777777" w:rsidTr="002B5785">
        <w:trPr>
          <w:tblHeader/>
        </w:trPr>
        <w:tc>
          <w:tcPr>
            <w:tcW w:w="725" w:type="dxa"/>
            <w:tcBorders>
              <w:top w:val="single" w:sz="12" w:space="0" w:color="auto"/>
              <w:bottom w:val="single" w:sz="6" w:space="0" w:color="auto"/>
            </w:tcBorders>
            <w:shd w:val="clear" w:color="auto" w:fill="BFBFBF"/>
          </w:tcPr>
          <w:p w14:paraId="26F2878B" w14:textId="77777777" w:rsidR="00855899" w:rsidRPr="009A6C54" w:rsidRDefault="00855899" w:rsidP="00A77D27">
            <w:pPr>
              <w:pStyle w:val="TableHeading"/>
            </w:pPr>
            <w:bookmarkStart w:id="340" w:name="ColumnTitle_55"/>
            <w:bookmarkEnd w:id="340"/>
            <w:r w:rsidRPr="009A6C54">
              <w:t>SEQ</w:t>
            </w:r>
          </w:p>
        </w:tc>
        <w:tc>
          <w:tcPr>
            <w:tcW w:w="725" w:type="dxa"/>
            <w:tcBorders>
              <w:top w:val="single" w:sz="12" w:space="0" w:color="auto"/>
              <w:bottom w:val="single" w:sz="6" w:space="0" w:color="auto"/>
            </w:tcBorders>
            <w:shd w:val="clear" w:color="auto" w:fill="BFBFBF"/>
          </w:tcPr>
          <w:p w14:paraId="26F2878C" w14:textId="77777777"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14:paraId="26F2878D" w14:textId="77777777"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14:paraId="26F2878E" w14:textId="77777777"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14:paraId="26F2878F" w14:textId="77777777"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14:paraId="26F28790" w14:textId="77777777"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14:paraId="26F28791" w14:textId="77777777"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14:paraId="26F2879A" w14:textId="77777777" w:rsidTr="00A77D27">
        <w:tc>
          <w:tcPr>
            <w:tcW w:w="725" w:type="dxa"/>
            <w:tcBorders>
              <w:top w:val="single" w:sz="6" w:space="0" w:color="auto"/>
            </w:tcBorders>
          </w:tcPr>
          <w:p w14:paraId="26F28793" w14:textId="77777777" w:rsidR="00855899" w:rsidRPr="009A6C54" w:rsidRDefault="00855899" w:rsidP="00A77D27">
            <w:pPr>
              <w:pStyle w:val="TableText"/>
            </w:pPr>
            <w:r w:rsidRPr="009A6C54">
              <w:t>1</w:t>
            </w:r>
          </w:p>
        </w:tc>
        <w:tc>
          <w:tcPr>
            <w:tcW w:w="725" w:type="dxa"/>
            <w:tcBorders>
              <w:top w:val="single" w:sz="6" w:space="0" w:color="auto"/>
            </w:tcBorders>
          </w:tcPr>
          <w:p w14:paraId="26F28794" w14:textId="77777777" w:rsidR="00855899" w:rsidRPr="009A6C54" w:rsidRDefault="00855899" w:rsidP="00A77D27">
            <w:pPr>
              <w:pStyle w:val="TableText"/>
            </w:pPr>
            <w:r w:rsidRPr="009A6C54">
              <w:t>4</w:t>
            </w:r>
          </w:p>
        </w:tc>
        <w:tc>
          <w:tcPr>
            <w:tcW w:w="725" w:type="dxa"/>
            <w:tcBorders>
              <w:top w:val="single" w:sz="6" w:space="0" w:color="auto"/>
            </w:tcBorders>
          </w:tcPr>
          <w:p w14:paraId="26F28795" w14:textId="77777777" w:rsidR="00855899" w:rsidRPr="009A6C54" w:rsidRDefault="00855899" w:rsidP="00A77D27">
            <w:pPr>
              <w:pStyle w:val="TableText"/>
            </w:pPr>
            <w:r w:rsidRPr="009A6C54">
              <w:t>SI</w:t>
            </w:r>
          </w:p>
        </w:tc>
        <w:tc>
          <w:tcPr>
            <w:tcW w:w="725" w:type="dxa"/>
            <w:tcBorders>
              <w:top w:val="single" w:sz="6" w:space="0" w:color="auto"/>
            </w:tcBorders>
          </w:tcPr>
          <w:p w14:paraId="26F28796" w14:textId="77777777" w:rsidR="00855899" w:rsidRPr="009A6C54" w:rsidRDefault="00855899" w:rsidP="00A77D27">
            <w:pPr>
              <w:pStyle w:val="TableText"/>
            </w:pPr>
            <w:r w:rsidRPr="009A6C54">
              <w:t>R</w:t>
            </w:r>
          </w:p>
        </w:tc>
        <w:tc>
          <w:tcPr>
            <w:tcW w:w="725" w:type="dxa"/>
            <w:tcBorders>
              <w:top w:val="single" w:sz="6" w:space="0" w:color="auto"/>
            </w:tcBorders>
          </w:tcPr>
          <w:p w14:paraId="26F28797" w14:textId="77777777" w:rsidR="00855899" w:rsidRPr="009A6C54" w:rsidRDefault="00855899" w:rsidP="00A77D27">
            <w:pPr>
              <w:pStyle w:val="TableText"/>
            </w:pPr>
          </w:p>
        </w:tc>
        <w:tc>
          <w:tcPr>
            <w:tcW w:w="725" w:type="dxa"/>
            <w:tcBorders>
              <w:top w:val="single" w:sz="6" w:space="0" w:color="auto"/>
            </w:tcBorders>
          </w:tcPr>
          <w:p w14:paraId="26F28798" w14:textId="77777777" w:rsidR="00855899" w:rsidRPr="009A6C54" w:rsidRDefault="00855899" w:rsidP="00A77D27">
            <w:pPr>
              <w:pStyle w:val="TableText"/>
            </w:pPr>
          </w:p>
        </w:tc>
        <w:tc>
          <w:tcPr>
            <w:tcW w:w="4925" w:type="dxa"/>
            <w:tcBorders>
              <w:top w:val="single" w:sz="6" w:space="0" w:color="auto"/>
            </w:tcBorders>
          </w:tcPr>
          <w:p w14:paraId="26F28799" w14:textId="77777777" w:rsidR="00855899" w:rsidRPr="009A6C54" w:rsidRDefault="00855899" w:rsidP="00A77D27">
            <w:pPr>
              <w:pStyle w:val="TableText"/>
            </w:pPr>
            <w:r w:rsidRPr="009A6C54">
              <w:t>SET ID</w:t>
            </w:r>
          </w:p>
        </w:tc>
      </w:tr>
      <w:tr w:rsidR="00855899" w:rsidRPr="009A6C54" w14:paraId="26F287A2" w14:textId="77777777" w:rsidTr="00A77D27">
        <w:tc>
          <w:tcPr>
            <w:tcW w:w="725" w:type="dxa"/>
          </w:tcPr>
          <w:p w14:paraId="26F2879B" w14:textId="77777777" w:rsidR="00855899" w:rsidRPr="009A6C54" w:rsidRDefault="00855899" w:rsidP="00A77D27">
            <w:pPr>
              <w:pStyle w:val="TableText"/>
            </w:pPr>
            <w:r w:rsidRPr="009A6C54">
              <w:t>2</w:t>
            </w:r>
          </w:p>
        </w:tc>
        <w:tc>
          <w:tcPr>
            <w:tcW w:w="725" w:type="dxa"/>
          </w:tcPr>
          <w:p w14:paraId="26F2879C" w14:textId="77777777" w:rsidR="00855899" w:rsidRPr="009A6C54" w:rsidRDefault="00855899" w:rsidP="00A77D27">
            <w:pPr>
              <w:pStyle w:val="TableText"/>
            </w:pPr>
            <w:r w:rsidRPr="009A6C54">
              <w:t>1</w:t>
            </w:r>
          </w:p>
        </w:tc>
        <w:tc>
          <w:tcPr>
            <w:tcW w:w="725" w:type="dxa"/>
          </w:tcPr>
          <w:p w14:paraId="26F2879D" w14:textId="77777777" w:rsidR="00855899" w:rsidRPr="009A6C54" w:rsidRDefault="00855899" w:rsidP="00A77D27">
            <w:pPr>
              <w:pStyle w:val="TableText"/>
            </w:pPr>
            <w:r w:rsidRPr="009A6C54">
              <w:t>ID</w:t>
            </w:r>
          </w:p>
        </w:tc>
        <w:tc>
          <w:tcPr>
            <w:tcW w:w="725" w:type="dxa"/>
          </w:tcPr>
          <w:p w14:paraId="26F2879E" w14:textId="77777777" w:rsidR="00855899" w:rsidRPr="009A6C54" w:rsidRDefault="00855899" w:rsidP="00A77D27">
            <w:pPr>
              <w:pStyle w:val="TableText"/>
            </w:pPr>
          </w:p>
        </w:tc>
        <w:tc>
          <w:tcPr>
            <w:tcW w:w="725" w:type="dxa"/>
          </w:tcPr>
          <w:p w14:paraId="26F2879F" w14:textId="77777777" w:rsidR="00855899" w:rsidRPr="009A6C54" w:rsidRDefault="00855899" w:rsidP="00A77D27">
            <w:pPr>
              <w:pStyle w:val="TableText"/>
            </w:pPr>
          </w:p>
        </w:tc>
        <w:tc>
          <w:tcPr>
            <w:tcW w:w="725" w:type="dxa"/>
          </w:tcPr>
          <w:p w14:paraId="26F287A0" w14:textId="77777777" w:rsidR="00855899" w:rsidRPr="009A6C54" w:rsidRDefault="00855899" w:rsidP="00A77D27">
            <w:pPr>
              <w:pStyle w:val="TableText"/>
            </w:pPr>
            <w:r w:rsidRPr="009A6C54">
              <w:t>VA01</w:t>
            </w:r>
          </w:p>
        </w:tc>
        <w:tc>
          <w:tcPr>
            <w:tcW w:w="4925" w:type="dxa"/>
          </w:tcPr>
          <w:p w14:paraId="26F287A1" w14:textId="77777777" w:rsidR="00855899" w:rsidRPr="009A6C54" w:rsidRDefault="00855899" w:rsidP="00A77D27">
            <w:pPr>
              <w:pStyle w:val="TableText"/>
            </w:pPr>
            <w:r w:rsidRPr="009A6C54">
              <w:t>MARRIED LAST CALENDAR YEAR</w:t>
            </w:r>
          </w:p>
        </w:tc>
      </w:tr>
      <w:tr w:rsidR="00855899" w:rsidRPr="009A6C54" w14:paraId="26F287AA" w14:textId="77777777" w:rsidTr="00A77D27">
        <w:tc>
          <w:tcPr>
            <w:tcW w:w="725" w:type="dxa"/>
          </w:tcPr>
          <w:p w14:paraId="26F287A3" w14:textId="77777777" w:rsidR="00855899" w:rsidRPr="009A6C54" w:rsidRDefault="00855899" w:rsidP="00A77D27">
            <w:pPr>
              <w:pStyle w:val="TableText"/>
            </w:pPr>
            <w:r w:rsidRPr="009A6C54">
              <w:t>3</w:t>
            </w:r>
          </w:p>
        </w:tc>
        <w:tc>
          <w:tcPr>
            <w:tcW w:w="725" w:type="dxa"/>
          </w:tcPr>
          <w:p w14:paraId="26F287A4" w14:textId="77777777" w:rsidR="00855899" w:rsidRPr="009A6C54" w:rsidRDefault="00855899" w:rsidP="00A77D27">
            <w:pPr>
              <w:pStyle w:val="TableText"/>
            </w:pPr>
            <w:r w:rsidRPr="009A6C54">
              <w:t>1</w:t>
            </w:r>
          </w:p>
        </w:tc>
        <w:tc>
          <w:tcPr>
            <w:tcW w:w="725" w:type="dxa"/>
          </w:tcPr>
          <w:p w14:paraId="26F287A5" w14:textId="77777777" w:rsidR="00855899" w:rsidRPr="009A6C54" w:rsidRDefault="00855899" w:rsidP="00A77D27">
            <w:pPr>
              <w:pStyle w:val="TableText"/>
            </w:pPr>
            <w:r w:rsidRPr="009A6C54">
              <w:t>ID</w:t>
            </w:r>
          </w:p>
        </w:tc>
        <w:tc>
          <w:tcPr>
            <w:tcW w:w="725" w:type="dxa"/>
          </w:tcPr>
          <w:p w14:paraId="26F287A6" w14:textId="77777777" w:rsidR="00855899" w:rsidRPr="009A6C54" w:rsidRDefault="00855899" w:rsidP="00A77D27">
            <w:pPr>
              <w:pStyle w:val="TableText"/>
            </w:pPr>
          </w:p>
        </w:tc>
        <w:tc>
          <w:tcPr>
            <w:tcW w:w="725" w:type="dxa"/>
          </w:tcPr>
          <w:p w14:paraId="26F287A7" w14:textId="77777777" w:rsidR="00855899" w:rsidRPr="009A6C54" w:rsidRDefault="00855899" w:rsidP="00A77D27">
            <w:pPr>
              <w:pStyle w:val="TableText"/>
            </w:pPr>
          </w:p>
        </w:tc>
        <w:tc>
          <w:tcPr>
            <w:tcW w:w="725" w:type="dxa"/>
          </w:tcPr>
          <w:p w14:paraId="26F287A8" w14:textId="77777777" w:rsidR="00855899" w:rsidRPr="009A6C54" w:rsidRDefault="00855899" w:rsidP="00A77D27">
            <w:pPr>
              <w:pStyle w:val="TableText"/>
            </w:pPr>
            <w:r w:rsidRPr="009A6C54">
              <w:t>VA01</w:t>
            </w:r>
          </w:p>
        </w:tc>
        <w:tc>
          <w:tcPr>
            <w:tcW w:w="4925" w:type="dxa"/>
          </w:tcPr>
          <w:p w14:paraId="26F287A9" w14:textId="77777777" w:rsidR="00855899" w:rsidRPr="009A6C54" w:rsidRDefault="00855899" w:rsidP="00A77D27">
            <w:pPr>
              <w:pStyle w:val="TableText"/>
            </w:pPr>
            <w:r w:rsidRPr="009A6C54">
              <w:t>LIVED WITH PATIENT</w:t>
            </w:r>
          </w:p>
        </w:tc>
      </w:tr>
      <w:tr w:rsidR="00855899" w:rsidRPr="009A6C54" w14:paraId="26F287B2" w14:textId="77777777" w:rsidTr="00A77D27">
        <w:tc>
          <w:tcPr>
            <w:tcW w:w="725" w:type="dxa"/>
          </w:tcPr>
          <w:p w14:paraId="26F287AB" w14:textId="77777777" w:rsidR="00855899" w:rsidRPr="009A6C54" w:rsidRDefault="00855899" w:rsidP="00A77D27">
            <w:pPr>
              <w:pStyle w:val="TableText"/>
            </w:pPr>
            <w:r w:rsidRPr="009A6C54">
              <w:t>4</w:t>
            </w:r>
          </w:p>
        </w:tc>
        <w:tc>
          <w:tcPr>
            <w:tcW w:w="725" w:type="dxa"/>
          </w:tcPr>
          <w:p w14:paraId="26F287AC" w14:textId="77777777" w:rsidR="00855899" w:rsidRPr="009A6C54" w:rsidRDefault="00855899" w:rsidP="00A77D27">
            <w:pPr>
              <w:pStyle w:val="TableText"/>
            </w:pPr>
            <w:r w:rsidRPr="009A6C54">
              <w:t>8</w:t>
            </w:r>
          </w:p>
        </w:tc>
        <w:tc>
          <w:tcPr>
            <w:tcW w:w="725" w:type="dxa"/>
          </w:tcPr>
          <w:p w14:paraId="26F287AD" w14:textId="77777777" w:rsidR="00855899" w:rsidRPr="009A6C54" w:rsidRDefault="00855899" w:rsidP="00A77D27">
            <w:pPr>
              <w:pStyle w:val="TableText"/>
            </w:pPr>
            <w:r w:rsidRPr="009A6C54">
              <w:t>NM</w:t>
            </w:r>
          </w:p>
        </w:tc>
        <w:tc>
          <w:tcPr>
            <w:tcW w:w="725" w:type="dxa"/>
          </w:tcPr>
          <w:p w14:paraId="26F287AE" w14:textId="77777777" w:rsidR="00855899" w:rsidRPr="009A6C54" w:rsidRDefault="00855899" w:rsidP="00A77D27">
            <w:pPr>
              <w:pStyle w:val="TableText"/>
            </w:pPr>
          </w:p>
        </w:tc>
        <w:tc>
          <w:tcPr>
            <w:tcW w:w="725" w:type="dxa"/>
          </w:tcPr>
          <w:p w14:paraId="26F287AF" w14:textId="77777777" w:rsidR="00855899" w:rsidRPr="009A6C54" w:rsidRDefault="00855899" w:rsidP="00A77D27">
            <w:pPr>
              <w:pStyle w:val="TableText"/>
            </w:pPr>
          </w:p>
        </w:tc>
        <w:tc>
          <w:tcPr>
            <w:tcW w:w="725" w:type="dxa"/>
          </w:tcPr>
          <w:p w14:paraId="26F287B0" w14:textId="77777777" w:rsidR="00855899" w:rsidRPr="009A6C54" w:rsidRDefault="00855899" w:rsidP="00A77D27">
            <w:pPr>
              <w:pStyle w:val="TableText"/>
            </w:pPr>
          </w:p>
        </w:tc>
        <w:tc>
          <w:tcPr>
            <w:tcW w:w="4925" w:type="dxa"/>
          </w:tcPr>
          <w:p w14:paraId="26F287B1" w14:textId="77777777" w:rsidR="00855899" w:rsidRPr="009A6C54" w:rsidRDefault="00855899" w:rsidP="00A77D27">
            <w:pPr>
              <w:pStyle w:val="TableText"/>
            </w:pPr>
            <w:r w:rsidRPr="009A6C54">
              <w:t>AMOUNT CONTRIBUTED TO SPOUSE</w:t>
            </w:r>
          </w:p>
        </w:tc>
      </w:tr>
      <w:tr w:rsidR="00855899" w:rsidRPr="009A6C54" w14:paraId="26F287BA" w14:textId="77777777" w:rsidTr="00A77D27">
        <w:tc>
          <w:tcPr>
            <w:tcW w:w="725" w:type="dxa"/>
          </w:tcPr>
          <w:p w14:paraId="26F287B3" w14:textId="77777777" w:rsidR="00855899" w:rsidRPr="009A6C54" w:rsidRDefault="00855899" w:rsidP="00A77D27">
            <w:pPr>
              <w:pStyle w:val="TableText"/>
            </w:pPr>
            <w:r w:rsidRPr="009A6C54">
              <w:t>5</w:t>
            </w:r>
          </w:p>
        </w:tc>
        <w:tc>
          <w:tcPr>
            <w:tcW w:w="725" w:type="dxa"/>
          </w:tcPr>
          <w:p w14:paraId="26F287B4" w14:textId="77777777" w:rsidR="00855899" w:rsidRPr="009A6C54" w:rsidRDefault="00855899" w:rsidP="00A77D27">
            <w:pPr>
              <w:pStyle w:val="TableText"/>
            </w:pPr>
            <w:r w:rsidRPr="009A6C54">
              <w:t>1</w:t>
            </w:r>
          </w:p>
        </w:tc>
        <w:tc>
          <w:tcPr>
            <w:tcW w:w="725" w:type="dxa"/>
          </w:tcPr>
          <w:p w14:paraId="26F287B5" w14:textId="77777777" w:rsidR="00855899" w:rsidRPr="009A6C54" w:rsidRDefault="00855899" w:rsidP="00A77D27">
            <w:pPr>
              <w:pStyle w:val="TableText"/>
            </w:pPr>
            <w:r w:rsidRPr="009A6C54">
              <w:t>ID</w:t>
            </w:r>
          </w:p>
        </w:tc>
        <w:tc>
          <w:tcPr>
            <w:tcW w:w="725" w:type="dxa"/>
          </w:tcPr>
          <w:p w14:paraId="26F287B6" w14:textId="77777777" w:rsidR="00855899" w:rsidRPr="009A6C54" w:rsidRDefault="00855899" w:rsidP="00A77D27">
            <w:pPr>
              <w:pStyle w:val="TableText"/>
            </w:pPr>
          </w:p>
        </w:tc>
        <w:tc>
          <w:tcPr>
            <w:tcW w:w="725" w:type="dxa"/>
          </w:tcPr>
          <w:p w14:paraId="26F287B7" w14:textId="77777777" w:rsidR="00855899" w:rsidRPr="009A6C54" w:rsidRDefault="00855899" w:rsidP="00A77D27">
            <w:pPr>
              <w:pStyle w:val="TableText"/>
            </w:pPr>
          </w:p>
        </w:tc>
        <w:tc>
          <w:tcPr>
            <w:tcW w:w="725" w:type="dxa"/>
          </w:tcPr>
          <w:p w14:paraId="26F287B8" w14:textId="77777777" w:rsidR="00855899" w:rsidRPr="009A6C54" w:rsidRDefault="00855899" w:rsidP="00A77D27">
            <w:pPr>
              <w:pStyle w:val="TableText"/>
            </w:pPr>
            <w:r w:rsidRPr="009A6C54">
              <w:t>VA01</w:t>
            </w:r>
          </w:p>
        </w:tc>
        <w:tc>
          <w:tcPr>
            <w:tcW w:w="4925" w:type="dxa"/>
          </w:tcPr>
          <w:p w14:paraId="26F287B9" w14:textId="77777777" w:rsidR="00855899" w:rsidRPr="009A6C54" w:rsidRDefault="00855899" w:rsidP="00A77D27">
            <w:pPr>
              <w:pStyle w:val="TableText"/>
            </w:pPr>
            <w:r w:rsidRPr="009A6C54">
              <w:t>DEPENDENT CHILDREN</w:t>
            </w:r>
          </w:p>
        </w:tc>
      </w:tr>
      <w:tr w:rsidR="00855899" w:rsidRPr="009A6C54" w14:paraId="26F287C2" w14:textId="77777777" w:rsidTr="00A77D27">
        <w:tc>
          <w:tcPr>
            <w:tcW w:w="725" w:type="dxa"/>
          </w:tcPr>
          <w:p w14:paraId="26F287BB" w14:textId="77777777" w:rsidR="00855899" w:rsidRPr="009A6C54" w:rsidRDefault="00855899" w:rsidP="00A77D27">
            <w:pPr>
              <w:pStyle w:val="TableText"/>
            </w:pPr>
            <w:r w:rsidRPr="009A6C54">
              <w:t>6</w:t>
            </w:r>
          </w:p>
        </w:tc>
        <w:tc>
          <w:tcPr>
            <w:tcW w:w="725" w:type="dxa"/>
          </w:tcPr>
          <w:p w14:paraId="26F287BC" w14:textId="77777777" w:rsidR="00855899" w:rsidRPr="009A6C54" w:rsidRDefault="00855899" w:rsidP="00A77D27">
            <w:pPr>
              <w:pStyle w:val="TableText"/>
            </w:pPr>
            <w:r w:rsidRPr="009A6C54">
              <w:t>1</w:t>
            </w:r>
          </w:p>
        </w:tc>
        <w:tc>
          <w:tcPr>
            <w:tcW w:w="725" w:type="dxa"/>
          </w:tcPr>
          <w:p w14:paraId="26F287BD" w14:textId="77777777" w:rsidR="00855899" w:rsidRPr="009A6C54" w:rsidRDefault="00855899" w:rsidP="00A77D27">
            <w:pPr>
              <w:pStyle w:val="TableText"/>
            </w:pPr>
            <w:r w:rsidRPr="009A6C54">
              <w:t>ID</w:t>
            </w:r>
          </w:p>
        </w:tc>
        <w:tc>
          <w:tcPr>
            <w:tcW w:w="725" w:type="dxa"/>
          </w:tcPr>
          <w:p w14:paraId="26F287BE" w14:textId="77777777" w:rsidR="00855899" w:rsidRPr="009A6C54" w:rsidRDefault="00855899" w:rsidP="00A77D27">
            <w:pPr>
              <w:pStyle w:val="TableText"/>
            </w:pPr>
          </w:p>
        </w:tc>
        <w:tc>
          <w:tcPr>
            <w:tcW w:w="725" w:type="dxa"/>
          </w:tcPr>
          <w:p w14:paraId="26F287BF" w14:textId="77777777" w:rsidR="00855899" w:rsidRPr="009A6C54" w:rsidRDefault="00855899" w:rsidP="00A77D27">
            <w:pPr>
              <w:pStyle w:val="TableText"/>
            </w:pPr>
          </w:p>
        </w:tc>
        <w:tc>
          <w:tcPr>
            <w:tcW w:w="725" w:type="dxa"/>
          </w:tcPr>
          <w:p w14:paraId="26F287C0" w14:textId="77777777" w:rsidR="00855899" w:rsidRPr="009A6C54" w:rsidRDefault="00855899" w:rsidP="00A77D27">
            <w:pPr>
              <w:pStyle w:val="TableText"/>
            </w:pPr>
            <w:r w:rsidRPr="009A6C54">
              <w:t>VA01</w:t>
            </w:r>
          </w:p>
        </w:tc>
        <w:tc>
          <w:tcPr>
            <w:tcW w:w="4925" w:type="dxa"/>
          </w:tcPr>
          <w:p w14:paraId="26F287C1" w14:textId="77777777" w:rsidR="00855899" w:rsidRPr="009A6C54" w:rsidRDefault="00855899" w:rsidP="00A77D27">
            <w:pPr>
              <w:pStyle w:val="TableText"/>
            </w:pPr>
            <w:r w:rsidRPr="009A6C54">
              <w:t>INCAPABLE OF SELF-SUPPORT</w:t>
            </w:r>
          </w:p>
        </w:tc>
      </w:tr>
      <w:tr w:rsidR="00855899" w:rsidRPr="009A6C54" w14:paraId="26F287CA" w14:textId="77777777" w:rsidTr="00A77D27">
        <w:tc>
          <w:tcPr>
            <w:tcW w:w="725" w:type="dxa"/>
          </w:tcPr>
          <w:p w14:paraId="26F287C3" w14:textId="77777777" w:rsidR="00855899" w:rsidRPr="009A6C54" w:rsidRDefault="00855899" w:rsidP="00A77D27">
            <w:pPr>
              <w:pStyle w:val="TableText"/>
            </w:pPr>
            <w:r w:rsidRPr="009A6C54">
              <w:t>7</w:t>
            </w:r>
          </w:p>
        </w:tc>
        <w:tc>
          <w:tcPr>
            <w:tcW w:w="725" w:type="dxa"/>
          </w:tcPr>
          <w:p w14:paraId="26F287C4" w14:textId="77777777" w:rsidR="00855899" w:rsidRPr="009A6C54" w:rsidRDefault="00855899" w:rsidP="00A77D27">
            <w:pPr>
              <w:pStyle w:val="TableText"/>
            </w:pPr>
            <w:r w:rsidRPr="009A6C54">
              <w:t>1</w:t>
            </w:r>
          </w:p>
        </w:tc>
        <w:tc>
          <w:tcPr>
            <w:tcW w:w="725" w:type="dxa"/>
          </w:tcPr>
          <w:p w14:paraId="26F287C5" w14:textId="77777777" w:rsidR="00855899" w:rsidRPr="009A6C54" w:rsidRDefault="00855899" w:rsidP="00A77D27">
            <w:pPr>
              <w:pStyle w:val="TableText"/>
            </w:pPr>
            <w:r w:rsidRPr="009A6C54">
              <w:t>ID</w:t>
            </w:r>
          </w:p>
        </w:tc>
        <w:tc>
          <w:tcPr>
            <w:tcW w:w="725" w:type="dxa"/>
          </w:tcPr>
          <w:p w14:paraId="26F287C6" w14:textId="77777777" w:rsidR="00855899" w:rsidRPr="009A6C54" w:rsidRDefault="00855899" w:rsidP="00A77D27">
            <w:pPr>
              <w:pStyle w:val="TableText"/>
            </w:pPr>
          </w:p>
        </w:tc>
        <w:tc>
          <w:tcPr>
            <w:tcW w:w="725" w:type="dxa"/>
          </w:tcPr>
          <w:p w14:paraId="26F287C7" w14:textId="77777777" w:rsidR="00855899" w:rsidRPr="009A6C54" w:rsidRDefault="00855899" w:rsidP="00A77D27">
            <w:pPr>
              <w:pStyle w:val="TableText"/>
            </w:pPr>
          </w:p>
        </w:tc>
        <w:tc>
          <w:tcPr>
            <w:tcW w:w="725" w:type="dxa"/>
          </w:tcPr>
          <w:p w14:paraId="26F287C8" w14:textId="77777777" w:rsidR="00855899" w:rsidRPr="009A6C54" w:rsidRDefault="00855899" w:rsidP="00A77D27">
            <w:pPr>
              <w:pStyle w:val="TableText"/>
            </w:pPr>
            <w:r w:rsidRPr="009A6C54">
              <w:t>VA01</w:t>
            </w:r>
          </w:p>
        </w:tc>
        <w:tc>
          <w:tcPr>
            <w:tcW w:w="4925" w:type="dxa"/>
          </w:tcPr>
          <w:p w14:paraId="26F287C9" w14:textId="77777777" w:rsidR="00855899" w:rsidRPr="009A6C54" w:rsidRDefault="00855899" w:rsidP="00A77D27">
            <w:pPr>
              <w:pStyle w:val="TableText"/>
            </w:pPr>
            <w:r w:rsidRPr="009A6C54">
              <w:t>CONTRIBUTED TO SUPPORT</w:t>
            </w:r>
          </w:p>
        </w:tc>
      </w:tr>
      <w:tr w:rsidR="00855899" w:rsidRPr="009A6C54" w14:paraId="26F287D2" w14:textId="77777777" w:rsidTr="00A77D27">
        <w:tc>
          <w:tcPr>
            <w:tcW w:w="725" w:type="dxa"/>
          </w:tcPr>
          <w:p w14:paraId="26F287CB" w14:textId="77777777" w:rsidR="00855899" w:rsidRPr="009A6C54" w:rsidRDefault="00855899" w:rsidP="00A77D27">
            <w:pPr>
              <w:pStyle w:val="TableText"/>
            </w:pPr>
            <w:r w:rsidRPr="009A6C54">
              <w:t>8</w:t>
            </w:r>
          </w:p>
        </w:tc>
        <w:tc>
          <w:tcPr>
            <w:tcW w:w="725" w:type="dxa"/>
          </w:tcPr>
          <w:p w14:paraId="26F287CC" w14:textId="77777777" w:rsidR="00855899" w:rsidRPr="009A6C54" w:rsidRDefault="00855899" w:rsidP="00A77D27">
            <w:pPr>
              <w:pStyle w:val="TableText"/>
            </w:pPr>
            <w:r w:rsidRPr="009A6C54">
              <w:t>1</w:t>
            </w:r>
          </w:p>
        </w:tc>
        <w:tc>
          <w:tcPr>
            <w:tcW w:w="725" w:type="dxa"/>
          </w:tcPr>
          <w:p w14:paraId="26F287CD" w14:textId="77777777" w:rsidR="00855899" w:rsidRPr="009A6C54" w:rsidRDefault="00855899" w:rsidP="00A77D27">
            <w:pPr>
              <w:pStyle w:val="TableText"/>
            </w:pPr>
            <w:r w:rsidRPr="009A6C54">
              <w:t>ID</w:t>
            </w:r>
          </w:p>
        </w:tc>
        <w:tc>
          <w:tcPr>
            <w:tcW w:w="725" w:type="dxa"/>
          </w:tcPr>
          <w:p w14:paraId="26F287CE" w14:textId="77777777" w:rsidR="00855899" w:rsidRPr="009A6C54" w:rsidRDefault="00855899" w:rsidP="00A77D27">
            <w:pPr>
              <w:pStyle w:val="TableText"/>
            </w:pPr>
          </w:p>
        </w:tc>
        <w:tc>
          <w:tcPr>
            <w:tcW w:w="725" w:type="dxa"/>
          </w:tcPr>
          <w:p w14:paraId="26F287CF" w14:textId="77777777" w:rsidR="00855899" w:rsidRPr="009A6C54" w:rsidRDefault="00855899" w:rsidP="00A77D27">
            <w:pPr>
              <w:pStyle w:val="TableText"/>
            </w:pPr>
          </w:p>
        </w:tc>
        <w:tc>
          <w:tcPr>
            <w:tcW w:w="725" w:type="dxa"/>
          </w:tcPr>
          <w:p w14:paraId="26F287D0" w14:textId="77777777" w:rsidR="00855899" w:rsidRPr="009A6C54" w:rsidRDefault="00855899" w:rsidP="00A77D27">
            <w:pPr>
              <w:pStyle w:val="TableText"/>
            </w:pPr>
            <w:r w:rsidRPr="009A6C54">
              <w:t>VA01</w:t>
            </w:r>
          </w:p>
        </w:tc>
        <w:tc>
          <w:tcPr>
            <w:tcW w:w="4925" w:type="dxa"/>
          </w:tcPr>
          <w:p w14:paraId="26F287D1" w14:textId="77777777" w:rsidR="00855899" w:rsidRPr="009A6C54" w:rsidRDefault="00855899" w:rsidP="00A77D27">
            <w:pPr>
              <w:pStyle w:val="TableText"/>
            </w:pPr>
            <w:r w:rsidRPr="009A6C54">
              <w:t>CHILD HAD INCOME</w:t>
            </w:r>
          </w:p>
        </w:tc>
      </w:tr>
      <w:tr w:rsidR="00855899" w:rsidRPr="009A6C54" w14:paraId="26F287DA" w14:textId="77777777" w:rsidTr="00A77D27">
        <w:tc>
          <w:tcPr>
            <w:tcW w:w="725" w:type="dxa"/>
          </w:tcPr>
          <w:p w14:paraId="26F287D3" w14:textId="77777777" w:rsidR="00855899" w:rsidRPr="009A6C54" w:rsidRDefault="00855899" w:rsidP="00A77D27">
            <w:pPr>
              <w:pStyle w:val="TableText"/>
            </w:pPr>
            <w:r w:rsidRPr="009A6C54">
              <w:t>9</w:t>
            </w:r>
          </w:p>
        </w:tc>
        <w:tc>
          <w:tcPr>
            <w:tcW w:w="725" w:type="dxa"/>
          </w:tcPr>
          <w:p w14:paraId="26F287D4" w14:textId="77777777" w:rsidR="00855899" w:rsidRPr="009A6C54" w:rsidRDefault="00855899" w:rsidP="00A77D27">
            <w:pPr>
              <w:pStyle w:val="TableText"/>
            </w:pPr>
            <w:r w:rsidRPr="009A6C54">
              <w:t>1</w:t>
            </w:r>
          </w:p>
        </w:tc>
        <w:tc>
          <w:tcPr>
            <w:tcW w:w="725" w:type="dxa"/>
          </w:tcPr>
          <w:p w14:paraId="26F287D5" w14:textId="77777777" w:rsidR="00855899" w:rsidRPr="009A6C54" w:rsidRDefault="00855899" w:rsidP="00A77D27">
            <w:pPr>
              <w:pStyle w:val="TableText"/>
            </w:pPr>
            <w:r w:rsidRPr="009A6C54">
              <w:t>ID</w:t>
            </w:r>
          </w:p>
        </w:tc>
        <w:tc>
          <w:tcPr>
            <w:tcW w:w="725" w:type="dxa"/>
          </w:tcPr>
          <w:p w14:paraId="26F287D6" w14:textId="77777777" w:rsidR="00855899" w:rsidRPr="009A6C54" w:rsidRDefault="00855899" w:rsidP="00A77D27">
            <w:pPr>
              <w:pStyle w:val="TableText"/>
            </w:pPr>
          </w:p>
        </w:tc>
        <w:tc>
          <w:tcPr>
            <w:tcW w:w="725" w:type="dxa"/>
          </w:tcPr>
          <w:p w14:paraId="26F287D7" w14:textId="77777777" w:rsidR="00855899" w:rsidRPr="009A6C54" w:rsidRDefault="00855899" w:rsidP="00A77D27">
            <w:pPr>
              <w:pStyle w:val="TableText"/>
            </w:pPr>
          </w:p>
        </w:tc>
        <w:tc>
          <w:tcPr>
            <w:tcW w:w="725" w:type="dxa"/>
          </w:tcPr>
          <w:p w14:paraId="26F287D8" w14:textId="77777777" w:rsidR="00855899" w:rsidRPr="009A6C54" w:rsidRDefault="00855899" w:rsidP="00A77D27">
            <w:pPr>
              <w:pStyle w:val="TableText"/>
            </w:pPr>
            <w:r w:rsidRPr="009A6C54">
              <w:t>VA01</w:t>
            </w:r>
          </w:p>
        </w:tc>
        <w:tc>
          <w:tcPr>
            <w:tcW w:w="4925" w:type="dxa"/>
          </w:tcPr>
          <w:p w14:paraId="26F287D9" w14:textId="77777777" w:rsidR="00855899" w:rsidRPr="009A6C54" w:rsidRDefault="00855899" w:rsidP="00A77D27">
            <w:pPr>
              <w:pStyle w:val="TableText"/>
            </w:pPr>
            <w:r w:rsidRPr="009A6C54">
              <w:t>INCOME AVAILABLE TO YOU</w:t>
            </w:r>
          </w:p>
        </w:tc>
      </w:tr>
      <w:tr w:rsidR="00855899" w:rsidRPr="009A6C54" w14:paraId="26F287E2" w14:textId="77777777" w:rsidTr="00A77D27">
        <w:tc>
          <w:tcPr>
            <w:tcW w:w="725" w:type="dxa"/>
          </w:tcPr>
          <w:p w14:paraId="26F287DB" w14:textId="77777777" w:rsidR="00855899" w:rsidRPr="009A6C54" w:rsidRDefault="00855899" w:rsidP="00A77D27">
            <w:pPr>
              <w:pStyle w:val="TableText"/>
            </w:pPr>
            <w:r w:rsidRPr="009A6C54">
              <w:t>10</w:t>
            </w:r>
          </w:p>
        </w:tc>
        <w:tc>
          <w:tcPr>
            <w:tcW w:w="725" w:type="dxa"/>
          </w:tcPr>
          <w:p w14:paraId="26F287DC" w14:textId="77777777" w:rsidR="00855899" w:rsidRPr="009A6C54" w:rsidRDefault="00855899" w:rsidP="00A77D27">
            <w:pPr>
              <w:pStyle w:val="TableText"/>
            </w:pPr>
            <w:r w:rsidRPr="009A6C54">
              <w:t>2</w:t>
            </w:r>
          </w:p>
        </w:tc>
        <w:tc>
          <w:tcPr>
            <w:tcW w:w="725" w:type="dxa"/>
          </w:tcPr>
          <w:p w14:paraId="26F287DD" w14:textId="77777777" w:rsidR="00855899" w:rsidRPr="009A6C54" w:rsidRDefault="00855899" w:rsidP="00A77D27">
            <w:pPr>
              <w:pStyle w:val="TableText"/>
            </w:pPr>
            <w:r w:rsidRPr="009A6C54">
              <w:t>NM</w:t>
            </w:r>
          </w:p>
        </w:tc>
        <w:tc>
          <w:tcPr>
            <w:tcW w:w="725" w:type="dxa"/>
          </w:tcPr>
          <w:p w14:paraId="26F287DE" w14:textId="77777777" w:rsidR="00855899" w:rsidRPr="009A6C54" w:rsidRDefault="00855899" w:rsidP="00A77D27">
            <w:pPr>
              <w:pStyle w:val="TableText"/>
            </w:pPr>
          </w:p>
        </w:tc>
        <w:tc>
          <w:tcPr>
            <w:tcW w:w="725" w:type="dxa"/>
          </w:tcPr>
          <w:p w14:paraId="26F287DF" w14:textId="77777777" w:rsidR="00855899" w:rsidRPr="009A6C54" w:rsidRDefault="00855899" w:rsidP="00A77D27">
            <w:pPr>
              <w:pStyle w:val="TableText"/>
            </w:pPr>
          </w:p>
        </w:tc>
        <w:tc>
          <w:tcPr>
            <w:tcW w:w="725" w:type="dxa"/>
          </w:tcPr>
          <w:p w14:paraId="26F287E0" w14:textId="77777777" w:rsidR="00855899" w:rsidRPr="009A6C54" w:rsidRDefault="00855899" w:rsidP="00A77D27">
            <w:pPr>
              <w:pStyle w:val="TableText"/>
            </w:pPr>
          </w:p>
        </w:tc>
        <w:tc>
          <w:tcPr>
            <w:tcW w:w="4925" w:type="dxa"/>
          </w:tcPr>
          <w:p w14:paraId="26F287E1" w14:textId="77777777" w:rsidR="00855899" w:rsidRPr="009A6C54" w:rsidRDefault="00855899" w:rsidP="00A77D27">
            <w:pPr>
              <w:pStyle w:val="TableText"/>
            </w:pPr>
            <w:r w:rsidRPr="009A6C54">
              <w:t>NUMBER OF DEPENDENT CHILDREN</w:t>
            </w:r>
          </w:p>
        </w:tc>
      </w:tr>
      <w:tr w:rsidR="00855899" w:rsidRPr="009A6C54" w14:paraId="26F287EA" w14:textId="77777777" w:rsidTr="00A77D27">
        <w:tc>
          <w:tcPr>
            <w:tcW w:w="725" w:type="dxa"/>
          </w:tcPr>
          <w:p w14:paraId="26F287E3" w14:textId="77777777" w:rsidR="00855899" w:rsidRPr="009A6C54" w:rsidRDefault="00855899" w:rsidP="00A77D27">
            <w:pPr>
              <w:pStyle w:val="TableText"/>
            </w:pPr>
            <w:r w:rsidRPr="009A6C54">
              <w:t>11</w:t>
            </w:r>
          </w:p>
        </w:tc>
        <w:tc>
          <w:tcPr>
            <w:tcW w:w="725" w:type="dxa"/>
          </w:tcPr>
          <w:p w14:paraId="26F287E4" w14:textId="77777777" w:rsidR="00855899" w:rsidRPr="009A6C54" w:rsidRDefault="00855899" w:rsidP="00A77D27">
            <w:pPr>
              <w:pStyle w:val="TableText"/>
            </w:pPr>
            <w:r w:rsidRPr="009A6C54">
              <w:t>2</w:t>
            </w:r>
          </w:p>
        </w:tc>
        <w:tc>
          <w:tcPr>
            <w:tcW w:w="725" w:type="dxa"/>
          </w:tcPr>
          <w:p w14:paraId="26F287E5" w14:textId="77777777" w:rsidR="00855899" w:rsidRPr="009A6C54" w:rsidRDefault="00855899" w:rsidP="00A77D27">
            <w:pPr>
              <w:pStyle w:val="TableText"/>
            </w:pPr>
            <w:r w:rsidRPr="009A6C54">
              <w:t>ST</w:t>
            </w:r>
          </w:p>
        </w:tc>
        <w:tc>
          <w:tcPr>
            <w:tcW w:w="725" w:type="dxa"/>
          </w:tcPr>
          <w:p w14:paraId="26F287E6" w14:textId="77777777" w:rsidR="00855899" w:rsidRPr="009A6C54" w:rsidRDefault="00855899" w:rsidP="00A77D27">
            <w:pPr>
              <w:pStyle w:val="TableText"/>
            </w:pPr>
          </w:p>
        </w:tc>
        <w:tc>
          <w:tcPr>
            <w:tcW w:w="725" w:type="dxa"/>
          </w:tcPr>
          <w:p w14:paraId="26F287E7" w14:textId="77777777" w:rsidR="00855899" w:rsidRPr="009A6C54" w:rsidRDefault="00855899" w:rsidP="00A77D27">
            <w:pPr>
              <w:pStyle w:val="TableText"/>
            </w:pPr>
          </w:p>
        </w:tc>
        <w:tc>
          <w:tcPr>
            <w:tcW w:w="725" w:type="dxa"/>
          </w:tcPr>
          <w:p w14:paraId="26F287E8" w14:textId="77777777" w:rsidR="00855899" w:rsidRPr="009A6C54" w:rsidRDefault="00855899" w:rsidP="00A77D27">
            <w:pPr>
              <w:pStyle w:val="TableText"/>
            </w:pPr>
          </w:p>
        </w:tc>
        <w:tc>
          <w:tcPr>
            <w:tcW w:w="4925" w:type="dxa"/>
          </w:tcPr>
          <w:p w14:paraId="26F287E9" w14:textId="77777777" w:rsidR="00855899" w:rsidRPr="009A6C54" w:rsidRDefault="00855899" w:rsidP="00A77D27">
            <w:pPr>
              <w:pStyle w:val="TableText"/>
            </w:pPr>
            <w:r w:rsidRPr="009A6C54">
              <w:t>NUMBER OF DEPENDENTS</w:t>
            </w:r>
          </w:p>
        </w:tc>
      </w:tr>
      <w:tr w:rsidR="00855899" w:rsidRPr="009A6C54" w14:paraId="26F287F2" w14:textId="77777777" w:rsidTr="00A77D27">
        <w:tc>
          <w:tcPr>
            <w:tcW w:w="725" w:type="dxa"/>
          </w:tcPr>
          <w:p w14:paraId="26F287EB" w14:textId="77777777" w:rsidR="00855899" w:rsidRPr="009A6C54" w:rsidRDefault="00855899" w:rsidP="00A77D27">
            <w:pPr>
              <w:pStyle w:val="TableText"/>
            </w:pPr>
            <w:r w:rsidRPr="009A6C54">
              <w:t>12</w:t>
            </w:r>
          </w:p>
        </w:tc>
        <w:tc>
          <w:tcPr>
            <w:tcW w:w="725" w:type="dxa"/>
          </w:tcPr>
          <w:p w14:paraId="26F287EC" w14:textId="77777777" w:rsidR="00855899" w:rsidRPr="009A6C54" w:rsidRDefault="00855899" w:rsidP="00A77D27">
            <w:pPr>
              <w:pStyle w:val="TableText"/>
            </w:pPr>
            <w:r w:rsidRPr="009A6C54">
              <w:t>10</w:t>
            </w:r>
          </w:p>
        </w:tc>
        <w:tc>
          <w:tcPr>
            <w:tcW w:w="725" w:type="dxa"/>
          </w:tcPr>
          <w:p w14:paraId="26F287ED" w14:textId="77777777" w:rsidR="00855899" w:rsidRPr="009A6C54" w:rsidRDefault="00855899" w:rsidP="00A77D27">
            <w:pPr>
              <w:pStyle w:val="TableText"/>
            </w:pPr>
            <w:r w:rsidRPr="009A6C54">
              <w:t>NM</w:t>
            </w:r>
          </w:p>
        </w:tc>
        <w:tc>
          <w:tcPr>
            <w:tcW w:w="725" w:type="dxa"/>
          </w:tcPr>
          <w:p w14:paraId="26F287EE" w14:textId="77777777" w:rsidR="00855899" w:rsidRPr="009A6C54" w:rsidRDefault="00855899" w:rsidP="00A77D27">
            <w:pPr>
              <w:pStyle w:val="TableText"/>
            </w:pPr>
          </w:p>
        </w:tc>
        <w:tc>
          <w:tcPr>
            <w:tcW w:w="725" w:type="dxa"/>
          </w:tcPr>
          <w:p w14:paraId="26F287EF" w14:textId="77777777" w:rsidR="00855899" w:rsidRPr="009A6C54" w:rsidRDefault="00855899" w:rsidP="00A77D27">
            <w:pPr>
              <w:pStyle w:val="TableText"/>
            </w:pPr>
          </w:p>
        </w:tc>
        <w:tc>
          <w:tcPr>
            <w:tcW w:w="725" w:type="dxa"/>
          </w:tcPr>
          <w:p w14:paraId="26F287F0" w14:textId="77777777" w:rsidR="00855899" w:rsidRPr="009A6C54" w:rsidRDefault="00855899" w:rsidP="00A77D27">
            <w:pPr>
              <w:pStyle w:val="TableText"/>
            </w:pPr>
          </w:p>
        </w:tc>
        <w:tc>
          <w:tcPr>
            <w:tcW w:w="4925" w:type="dxa"/>
          </w:tcPr>
          <w:p w14:paraId="26F287F1" w14:textId="77777777" w:rsidR="00855899" w:rsidRPr="009A6C54" w:rsidRDefault="00855899" w:rsidP="00A77D27">
            <w:pPr>
              <w:pStyle w:val="TableText"/>
            </w:pPr>
            <w:r w:rsidRPr="009A6C54">
              <w:t>PATIENT INCOME</w:t>
            </w:r>
          </w:p>
        </w:tc>
      </w:tr>
      <w:tr w:rsidR="00855899" w:rsidRPr="009A6C54" w14:paraId="26F287FA" w14:textId="77777777" w:rsidTr="00A77D27">
        <w:tc>
          <w:tcPr>
            <w:tcW w:w="725" w:type="dxa"/>
          </w:tcPr>
          <w:p w14:paraId="26F287F3" w14:textId="77777777" w:rsidR="00855899" w:rsidRPr="009A6C54" w:rsidRDefault="00855899" w:rsidP="00A77D27">
            <w:pPr>
              <w:pStyle w:val="TableText"/>
            </w:pPr>
            <w:r w:rsidRPr="009A6C54">
              <w:t>13</w:t>
            </w:r>
          </w:p>
        </w:tc>
        <w:tc>
          <w:tcPr>
            <w:tcW w:w="725" w:type="dxa"/>
          </w:tcPr>
          <w:p w14:paraId="26F287F4" w14:textId="77777777" w:rsidR="00855899" w:rsidRPr="009A6C54" w:rsidRDefault="00855899" w:rsidP="00A77D27">
            <w:pPr>
              <w:pStyle w:val="TableText"/>
            </w:pPr>
            <w:r w:rsidRPr="009A6C54">
              <w:t>2</w:t>
            </w:r>
          </w:p>
        </w:tc>
        <w:tc>
          <w:tcPr>
            <w:tcW w:w="725" w:type="dxa"/>
          </w:tcPr>
          <w:p w14:paraId="26F287F5" w14:textId="77777777" w:rsidR="00855899" w:rsidRPr="009A6C54" w:rsidRDefault="00855899" w:rsidP="00A77D27">
            <w:pPr>
              <w:pStyle w:val="TableText"/>
            </w:pPr>
            <w:r w:rsidRPr="009A6C54">
              <w:t>ID</w:t>
            </w:r>
          </w:p>
        </w:tc>
        <w:tc>
          <w:tcPr>
            <w:tcW w:w="725" w:type="dxa"/>
          </w:tcPr>
          <w:p w14:paraId="26F287F6" w14:textId="77777777" w:rsidR="00855899" w:rsidRPr="009A6C54" w:rsidRDefault="00855899" w:rsidP="00A77D27">
            <w:pPr>
              <w:pStyle w:val="TableText"/>
            </w:pPr>
          </w:p>
        </w:tc>
        <w:tc>
          <w:tcPr>
            <w:tcW w:w="725" w:type="dxa"/>
          </w:tcPr>
          <w:p w14:paraId="26F287F7" w14:textId="77777777" w:rsidR="00855899" w:rsidRPr="009A6C54" w:rsidRDefault="00855899" w:rsidP="00A77D27">
            <w:pPr>
              <w:pStyle w:val="TableText"/>
            </w:pPr>
          </w:p>
        </w:tc>
        <w:tc>
          <w:tcPr>
            <w:tcW w:w="725" w:type="dxa"/>
          </w:tcPr>
          <w:p w14:paraId="26F287F8" w14:textId="77777777" w:rsidR="00855899" w:rsidRPr="009A6C54" w:rsidRDefault="00855899" w:rsidP="00A77D27">
            <w:pPr>
              <w:pStyle w:val="TableText"/>
            </w:pPr>
            <w:r w:rsidRPr="009A6C54">
              <w:t>VA10</w:t>
            </w:r>
          </w:p>
        </w:tc>
        <w:tc>
          <w:tcPr>
            <w:tcW w:w="4925" w:type="dxa"/>
          </w:tcPr>
          <w:p w14:paraId="26F287F9" w14:textId="77777777" w:rsidR="00855899" w:rsidRPr="009A6C54" w:rsidRDefault="00855899" w:rsidP="00A77D27">
            <w:pPr>
              <w:pStyle w:val="TableText"/>
            </w:pPr>
            <w:r w:rsidRPr="009A6C54">
              <w:t>MEANS TEST INDICATOR</w:t>
            </w:r>
          </w:p>
        </w:tc>
      </w:tr>
    </w:tbl>
    <w:p w14:paraId="26F287FB" w14:textId="77777777" w:rsidR="00855899" w:rsidRPr="009A6C54" w:rsidRDefault="00855899" w:rsidP="00AC7434">
      <w:pPr>
        <w:pStyle w:val="Heading3"/>
        <w:rPr>
          <w:lang w:val="en-US" w:eastAsia="en-US"/>
        </w:rPr>
      </w:pPr>
      <w:bookmarkStart w:id="341" w:name="_Toc518911320"/>
      <w:r w:rsidRPr="009A6C54">
        <w:rPr>
          <w:caps/>
          <w:lang w:eastAsia="en-US"/>
        </w:rPr>
        <w:t>ZCL - VA-</w:t>
      </w:r>
      <w:r w:rsidRPr="009A6C54">
        <w:rPr>
          <w:lang w:eastAsia="en-US"/>
        </w:rPr>
        <w:t>Specific Outpatient Classification Segment</w:t>
      </w:r>
      <w:bookmarkEnd w:id="341"/>
    </w:p>
    <w:p w14:paraId="26F287FC" w14:textId="611D6C27" w:rsidR="000E6F8B" w:rsidRPr="009A6C54" w:rsidRDefault="000E6F8B" w:rsidP="00741C15">
      <w:pPr>
        <w:pStyle w:val="Caption"/>
        <w:rPr>
          <w:lang w:eastAsia="en-US"/>
        </w:rPr>
      </w:pPr>
      <w:bookmarkStart w:id="342" w:name="_Toc517426461"/>
      <w:r w:rsidRPr="009A6C54">
        <w:t xml:space="preserve">Table </w:t>
      </w:r>
      <w:r w:rsidR="007E52CE">
        <w:fldChar w:fldCharType="begin"/>
      </w:r>
      <w:r w:rsidR="007E52CE">
        <w:instrText xml:space="preserve"> SEQ Table \* ARABIC </w:instrText>
      </w:r>
      <w:r w:rsidR="007E52CE">
        <w:fldChar w:fldCharType="separate"/>
      </w:r>
      <w:r w:rsidR="00D555E0">
        <w:rPr>
          <w:noProof/>
        </w:rPr>
        <w:t>57</w:t>
      </w:r>
      <w:r w:rsidR="007E52CE">
        <w:rPr>
          <w:noProof/>
        </w:rPr>
        <w:fldChar w:fldCharType="end"/>
      </w:r>
      <w:r w:rsidRPr="009A6C54">
        <w:t>: ZCL – VA-Specific Outpatient Classification Segment</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04" w14:textId="77777777" w:rsidTr="002B5785">
        <w:trPr>
          <w:tblHeader/>
        </w:trPr>
        <w:tc>
          <w:tcPr>
            <w:tcW w:w="725" w:type="dxa"/>
            <w:tcBorders>
              <w:top w:val="single" w:sz="12" w:space="0" w:color="auto"/>
              <w:bottom w:val="single" w:sz="6" w:space="0" w:color="auto"/>
            </w:tcBorders>
            <w:shd w:val="clear" w:color="auto" w:fill="BFBFBF"/>
          </w:tcPr>
          <w:p w14:paraId="26F287FD" w14:textId="77777777" w:rsidR="00855899" w:rsidRPr="009A6C54" w:rsidRDefault="00855899" w:rsidP="00272C1F">
            <w:pPr>
              <w:pStyle w:val="TableHeading"/>
            </w:pPr>
            <w:bookmarkStart w:id="343" w:name="ColumnTitle_56"/>
            <w:bookmarkEnd w:id="343"/>
            <w:r w:rsidRPr="009A6C54">
              <w:t>SEQ</w:t>
            </w:r>
          </w:p>
        </w:tc>
        <w:tc>
          <w:tcPr>
            <w:tcW w:w="725" w:type="dxa"/>
            <w:tcBorders>
              <w:top w:val="single" w:sz="12" w:space="0" w:color="auto"/>
              <w:bottom w:val="single" w:sz="6" w:space="0" w:color="auto"/>
            </w:tcBorders>
            <w:shd w:val="clear" w:color="auto" w:fill="BFBFBF"/>
          </w:tcPr>
          <w:p w14:paraId="26F287FE"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7FF"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00"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01"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02"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03" w14:textId="77777777" w:rsidR="00855899" w:rsidRPr="009A6C54" w:rsidRDefault="00855899" w:rsidP="00272C1F">
            <w:pPr>
              <w:pStyle w:val="TableHeading"/>
            </w:pPr>
            <w:r w:rsidRPr="009A6C54">
              <w:t>VISTA ELEMENT NAME</w:t>
            </w:r>
          </w:p>
        </w:tc>
      </w:tr>
      <w:tr w:rsidR="00855899" w:rsidRPr="009A6C54" w14:paraId="26F2880C" w14:textId="77777777" w:rsidTr="00272C1F">
        <w:tc>
          <w:tcPr>
            <w:tcW w:w="725" w:type="dxa"/>
            <w:tcBorders>
              <w:top w:val="single" w:sz="6" w:space="0" w:color="auto"/>
            </w:tcBorders>
          </w:tcPr>
          <w:p w14:paraId="26F28805" w14:textId="77777777" w:rsidR="00855899" w:rsidRPr="009A6C54" w:rsidRDefault="00855899" w:rsidP="00272C1F">
            <w:pPr>
              <w:pStyle w:val="TableText"/>
            </w:pPr>
            <w:r w:rsidRPr="009A6C54">
              <w:t>1</w:t>
            </w:r>
          </w:p>
        </w:tc>
        <w:tc>
          <w:tcPr>
            <w:tcW w:w="725" w:type="dxa"/>
            <w:tcBorders>
              <w:top w:val="single" w:sz="6" w:space="0" w:color="auto"/>
            </w:tcBorders>
          </w:tcPr>
          <w:p w14:paraId="26F28806" w14:textId="77777777" w:rsidR="00855899" w:rsidRPr="009A6C54" w:rsidRDefault="00855899" w:rsidP="00272C1F">
            <w:pPr>
              <w:pStyle w:val="TableText"/>
            </w:pPr>
            <w:r w:rsidRPr="009A6C54">
              <w:t>4</w:t>
            </w:r>
          </w:p>
        </w:tc>
        <w:tc>
          <w:tcPr>
            <w:tcW w:w="725" w:type="dxa"/>
            <w:tcBorders>
              <w:top w:val="single" w:sz="6" w:space="0" w:color="auto"/>
            </w:tcBorders>
          </w:tcPr>
          <w:p w14:paraId="26F28807" w14:textId="77777777" w:rsidR="00855899" w:rsidRPr="009A6C54" w:rsidRDefault="00855899" w:rsidP="00272C1F">
            <w:pPr>
              <w:pStyle w:val="TableText"/>
            </w:pPr>
            <w:r w:rsidRPr="009A6C54">
              <w:t>SI</w:t>
            </w:r>
          </w:p>
        </w:tc>
        <w:tc>
          <w:tcPr>
            <w:tcW w:w="725" w:type="dxa"/>
            <w:tcBorders>
              <w:top w:val="single" w:sz="6" w:space="0" w:color="auto"/>
            </w:tcBorders>
          </w:tcPr>
          <w:p w14:paraId="26F28808" w14:textId="77777777" w:rsidR="00855899" w:rsidRPr="009A6C54" w:rsidRDefault="00855899" w:rsidP="00272C1F">
            <w:pPr>
              <w:pStyle w:val="TableText"/>
            </w:pPr>
            <w:r w:rsidRPr="009A6C54">
              <w:t>R</w:t>
            </w:r>
          </w:p>
        </w:tc>
        <w:tc>
          <w:tcPr>
            <w:tcW w:w="725" w:type="dxa"/>
            <w:tcBorders>
              <w:top w:val="single" w:sz="6" w:space="0" w:color="auto"/>
            </w:tcBorders>
          </w:tcPr>
          <w:p w14:paraId="26F28809" w14:textId="77777777" w:rsidR="00855899" w:rsidRPr="009A6C54" w:rsidRDefault="00855899" w:rsidP="00272C1F">
            <w:pPr>
              <w:pStyle w:val="TableText"/>
            </w:pPr>
          </w:p>
        </w:tc>
        <w:tc>
          <w:tcPr>
            <w:tcW w:w="725" w:type="dxa"/>
            <w:tcBorders>
              <w:top w:val="single" w:sz="6" w:space="0" w:color="auto"/>
            </w:tcBorders>
          </w:tcPr>
          <w:p w14:paraId="26F2880A" w14:textId="77777777" w:rsidR="00855899" w:rsidRPr="009A6C54" w:rsidRDefault="00855899" w:rsidP="00272C1F">
            <w:pPr>
              <w:pStyle w:val="TableText"/>
            </w:pPr>
          </w:p>
        </w:tc>
        <w:tc>
          <w:tcPr>
            <w:tcW w:w="4925" w:type="dxa"/>
            <w:tcBorders>
              <w:top w:val="single" w:sz="6" w:space="0" w:color="auto"/>
            </w:tcBorders>
          </w:tcPr>
          <w:p w14:paraId="26F2880B" w14:textId="77777777" w:rsidR="00855899" w:rsidRPr="009A6C54" w:rsidRDefault="00855899" w:rsidP="00272C1F">
            <w:pPr>
              <w:pStyle w:val="TableText"/>
            </w:pPr>
            <w:r w:rsidRPr="009A6C54">
              <w:t>SET ID</w:t>
            </w:r>
          </w:p>
        </w:tc>
      </w:tr>
      <w:tr w:rsidR="00855899" w:rsidRPr="009A6C54" w14:paraId="26F28814" w14:textId="77777777" w:rsidTr="00272C1F">
        <w:tc>
          <w:tcPr>
            <w:tcW w:w="725" w:type="dxa"/>
          </w:tcPr>
          <w:p w14:paraId="26F2880D" w14:textId="77777777" w:rsidR="00855899" w:rsidRPr="009A6C54" w:rsidRDefault="00855899" w:rsidP="00272C1F">
            <w:pPr>
              <w:pStyle w:val="TableText"/>
            </w:pPr>
            <w:r w:rsidRPr="009A6C54">
              <w:t>2</w:t>
            </w:r>
          </w:p>
        </w:tc>
        <w:tc>
          <w:tcPr>
            <w:tcW w:w="725" w:type="dxa"/>
          </w:tcPr>
          <w:p w14:paraId="26F2880E" w14:textId="77777777" w:rsidR="00855899" w:rsidRPr="009A6C54" w:rsidRDefault="00855899" w:rsidP="00272C1F">
            <w:pPr>
              <w:pStyle w:val="TableText"/>
            </w:pPr>
            <w:r w:rsidRPr="009A6C54">
              <w:t>2</w:t>
            </w:r>
          </w:p>
        </w:tc>
        <w:tc>
          <w:tcPr>
            <w:tcW w:w="725" w:type="dxa"/>
          </w:tcPr>
          <w:p w14:paraId="26F2880F" w14:textId="77777777" w:rsidR="00855899" w:rsidRPr="009A6C54" w:rsidRDefault="00855899" w:rsidP="00272C1F">
            <w:pPr>
              <w:pStyle w:val="TableText"/>
            </w:pPr>
            <w:r w:rsidRPr="009A6C54">
              <w:t>ID</w:t>
            </w:r>
          </w:p>
        </w:tc>
        <w:tc>
          <w:tcPr>
            <w:tcW w:w="725" w:type="dxa"/>
          </w:tcPr>
          <w:p w14:paraId="26F28810" w14:textId="77777777" w:rsidR="00855899" w:rsidRPr="009A6C54" w:rsidRDefault="00855899" w:rsidP="00272C1F">
            <w:pPr>
              <w:pStyle w:val="TableText"/>
            </w:pPr>
            <w:r w:rsidRPr="009A6C54">
              <w:t>R</w:t>
            </w:r>
          </w:p>
        </w:tc>
        <w:tc>
          <w:tcPr>
            <w:tcW w:w="725" w:type="dxa"/>
          </w:tcPr>
          <w:p w14:paraId="26F28811" w14:textId="77777777" w:rsidR="00855899" w:rsidRPr="009A6C54" w:rsidRDefault="00855899" w:rsidP="00272C1F">
            <w:pPr>
              <w:pStyle w:val="TableText"/>
            </w:pPr>
          </w:p>
        </w:tc>
        <w:tc>
          <w:tcPr>
            <w:tcW w:w="725" w:type="dxa"/>
          </w:tcPr>
          <w:p w14:paraId="26F28812" w14:textId="77777777" w:rsidR="00855899" w:rsidRPr="009A6C54" w:rsidRDefault="00855899" w:rsidP="00272C1F">
            <w:pPr>
              <w:pStyle w:val="TableText"/>
            </w:pPr>
            <w:r w:rsidRPr="009A6C54">
              <w:t>SD008</w:t>
            </w:r>
          </w:p>
        </w:tc>
        <w:tc>
          <w:tcPr>
            <w:tcW w:w="4925" w:type="dxa"/>
          </w:tcPr>
          <w:p w14:paraId="26F28813" w14:textId="77777777" w:rsidR="00855899" w:rsidRPr="009A6C54" w:rsidRDefault="00855899" w:rsidP="00272C1F">
            <w:pPr>
              <w:pStyle w:val="TableText"/>
            </w:pPr>
            <w:r w:rsidRPr="009A6C54">
              <w:t>Outpatient Classification Type</w:t>
            </w:r>
          </w:p>
        </w:tc>
      </w:tr>
      <w:tr w:rsidR="00855899" w:rsidRPr="009A6C54" w14:paraId="26F2881C" w14:textId="77777777" w:rsidTr="00272C1F">
        <w:tc>
          <w:tcPr>
            <w:tcW w:w="725" w:type="dxa"/>
          </w:tcPr>
          <w:p w14:paraId="26F28815" w14:textId="77777777" w:rsidR="00855899" w:rsidRPr="009A6C54" w:rsidRDefault="00855899" w:rsidP="00272C1F">
            <w:pPr>
              <w:pStyle w:val="TableText"/>
            </w:pPr>
            <w:r w:rsidRPr="009A6C54">
              <w:t>3</w:t>
            </w:r>
          </w:p>
        </w:tc>
        <w:tc>
          <w:tcPr>
            <w:tcW w:w="725" w:type="dxa"/>
          </w:tcPr>
          <w:p w14:paraId="26F28816" w14:textId="77777777" w:rsidR="00855899" w:rsidRPr="009A6C54" w:rsidRDefault="00855899" w:rsidP="00272C1F">
            <w:pPr>
              <w:pStyle w:val="TableText"/>
            </w:pPr>
            <w:r w:rsidRPr="009A6C54">
              <w:t>50</w:t>
            </w:r>
          </w:p>
        </w:tc>
        <w:tc>
          <w:tcPr>
            <w:tcW w:w="725" w:type="dxa"/>
          </w:tcPr>
          <w:p w14:paraId="26F28817" w14:textId="77777777" w:rsidR="00855899" w:rsidRPr="009A6C54" w:rsidRDefault="00855899" w:rsidP="00272C1F">
            <w:pPr>
              <w:pStyle w:val="TableText"/>
            </w:pPr>
            <w:r w:rsidRPr="009A6C54">
              <w:t>ST</w:t>
            </w:r>
          </w:p>
        </w:tc>
        <w:tc>
          <w:tcPr>
            <w:tcW w:w="725" w:type="dxa"/>
          </w:tcPr>
          <w:p w14:paraId="26F28818" w14:textId="77777777" w:rsidR="00855899" w:rsidRPr="009A6C54" w:rsidRDefault="00855899" w:rsidP="00272C1F">
            <w:pPr>
              <w:pStyle w:val="TableText"/>
            </w:pPr>
          </w:p>
        </w:tc>
        <w:tc>
          <w:tcPr>
            <w:tcW w:w="725" w:type="dxa"/>
          </w:tcPr>
          <w:p w14:paraId="26F28819" w14:textId="77777777" w:rsidR="00855899" w:rsidRPr="009A6C54" w:rsidRDefault="00855899" w:rsidP="00272C1F">
            <w:pPr>
              <w:pStyle w:val="TableText"/>
            </w:pPr>
          </w:p>
        </w:tc>
        <w:tc>
          <w:tcPr>
            <w:tcW w:w="725" w:type="dxa"/>
          </w:tcPr>
          <w:p w14:paraId="26F2881A" w14:textId="77777777" w:rsidR="00855899" w:rsidRPr="009A6C54" w:rsidRDefault="00855899" w:rsidP="00272C1F">
            <w:pPr>
              <w:pStyle w:val="TableText"/>
            </w:pPr>
          </w:p>
        </w:tc>
        <w:tc>
          <w:tcPr>
            <w:tcW w:w="4925" w:type="dxa"/>
          </w:tcPr>
          <w:p w14:paraId="26F2881B" w14:textId="77777777" w:rsidR="00855899" w:rsidRPr="009A6C54" w:rsidRDefault="00855899" w:rsidP="00272C1F">
            <w:pPr>
              <w:pStyle w:val="TableText"/>
            </w:pPr>
            <w:r w:rsidRPr="009A6C54">
              <w:t>Value</w:t>
            </w:r>
          </w:p>
        </w:tc>
      </w:tr>
    </w:tbl>
    <w:p w14:paraId="26F2881D" w14:textId="77777777" w:rsidR="00855899" w:rsidRPr="009A6C54" w:rsidRDefault="00855899" w:rsidP="00AC7434">
      <w:pPr>
        <w:pStyle w:val="Heading3"/>
        <w:rPr>
          <w:lang w:val="en-US" w:eastAsia="en-US"/>
        </w:rPr>
      </w:pPr>
      <w:bookmarkStart w:id="344" w:name="_Toc518911321"/>
      <w:r w:rsidRPr="009A6C54">
        <w:rPr>
          <w:caps/>
          <w:lang w:eastAsia="en-US"/>
        </w:rPr>
        <w:t>Zsc - VA-</w:t>
      </w:r>
      <w:r w:rsidRPr="009A6C54">
        <w:rPr>
          <w:lang w:eastAsia="en-US"/>
        </w:rPr>
        <w:t>Specific Stop Code Segment</w:t>
      </w:r>
      <w:bookmarkEnd w:id="344"/>
    </w:p>
    <w:p w14:paraId="26F2881E" w14:textId="620CCFB9" w:rsidR="000E6F8B" w:rsidRPr="009A6C54" w:rsidRDefault="000E6F8B" w:rsidP="00741C15">
      <w:pPr>
        <w:pStyle w:val="Caption"/>
        <w:rPr>
          <w:lang w:eastAsia="en-US"/>
        </w:rPr>
      </w:pPr>
      <w:bookmarkStart w:id="345" w:name="_Toc517426462"/>
      <w:r w:rsidRPr="009A6C54">
        <w:t xml:space="preserve">Table </w:t>
      </w:r>
      <w:r w:rsidR="007E52CE">
        <w:fldChar w:fldCharType="begin"/>
      </w:r>
      <w:r w:rsidR="007E52CE">
        <w:instrText xml:space="preserve"> SEQ Table \* ARABIC </w:instrText>
      </w:r>
      <w:r w:rsidR="007E52CE">
        <w:fldChar w:fldCharType="separate"/>
      </w:r>
      <w:r w:rsidR="00D555E0">
        <w:rPr>
          <w:noProof/>
        </w:rPr>
        <w:t>58</w:t>
      </w:r>
      <w:r w:rsidR="007E52CE">
        <w:rPr>
          <w:noProof/>
        </w:rPr>
        <w:fldChar w:fldCharType="end"/>
      </w:r>
      <w:r w:rsidRPr="009A6C54">
        <w:t>: ZSC – VA-Specific Stop Code Segment</w:t>
      </w:r>
      <w:bookmarkEnd w:id="3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14:paraId="26F28826" w14:textId="77777777" w:rsidTr="002B5785">
        <w:trPr>
          <w:tblHeader/>
        </w:trPr>
        <w:tc>
          <w:tcPr>
            <w:tcW w:w="725" w:type="dxa"/>
            <w:tcBorders>
              <w:top w:val="single" w:sz="12" w:space="0" w:color="auto"/>
              <w:bottom w:val="single" w:sz="6" w:space="0" w:color="auto"/>
            </w:tcBorders>
            <w:shd w:val="clear" w:color="auto" w:fill="BFBFBF"/>
          </w:tcPr>
          <w:p w14:paraId="26F2881F" w14:textId="77777777" w:rsidR="00855899" w:rsidRPr="009A6C54" w:rsidRDefault="00855899" w:rsidP="00272C1F">
            <w:pPr>
              <w:pStyle w:val="TableHeading"/>
            </w:pPr>
            <w:bookmarkStart w:id="346" w:name="ColumnTitle_57"/>
            <w:bookmarkEnd w:id="346"/>
            <w:r w:rsidRPr="009A6C54">
              <w:t>SEQ</w:t>
            </w:r>
          </w:p>
        </w:tc>
        <w:tc>
          <w:tcPr>
            <w:tcW w:w="725" w:type="dxa"/>
            <w:tcBorders>
              <w:top w:val="single" w:sz="12" w:space="0" w:color="auto"/>
              <w:bottom w:val="single" w:sz="6" w:space="0" w:color="auto"/>
            </w:tcBorders>
            <w:shd w:val="clear" w:color="auto" w:fill="BFBFBF"/>
          </w:tcPr>
          <w:p w14:paraId="26F28820"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21"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22"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23"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24" w14:textId="77777777"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14:paraId="26F28825" w14:textId="77777777" w:rsidR="00855899" w:rsidRPr="009A6C54" w:rsidRDefault="00855899" w:rsidP="00272C1F">
            <w:pPr>
              <w:pStyle w:val="TableHeading"/>
            </w:pPr>
            <w:r w:rsidRPr="009A6C54">
              <w:t>VISTA ELEMENT NAME</w:t>
            </w:r>
          </w:p>
        </w:tc>
      </w:tr>
      <w:tr w:rsidR="00855899" w:rsidRPr="009A6C54" w14:paraId="26F2882E" w14:textId="77777777" w:rsidTr="00272C1F">
        <w:tc>
          <w:tcPr>
            <w:tcW w:w="725" w:type="dxa"/>
            <w:tcBorders>
              <w:top w:val="single" w:sz="6" w:space="0" w:color="auto"/>
            </w:tcBorders>
          </w:tcPr>
          <w:p w14:paraId="26F28827" w14:textId="77777777" w:rsidR="00855899" w:rsidRPr="009A6C54" w:rsidRDefault="00855899" w:rsidP="00272C1F">
            <w:pPr>
              <w:pStyle w:val="TableText"/>
            </w:pPr>
            <w:r w:rsidRPr="009A6C54">
              <w:t>1</w:t>
            </w:r>
          </w:p>
        </w:tc>
        <w:tc>
          <w:tcPr>
            <w:tcW w:w="725" w:type="dxa"/>
            <w:tcBorders>
              <w:top w:val="single" w:sz="6" w:space="0" w:color="auto"/>
            </w:tcBorders>
          </w:tcPr>
          <w:p w14:paraId="26F28828" w14:textId="77777777" w:rsidR="00855899" w:rsidRPr="009A6C54" w:rsidRDefault="00855899" w:rsidP="00272C1F">
            <w:pPr>
              <w:pStyle w:val="TableText"/>
            </w:pPr>
            <w:r w:rsidRPr="009A6C54">
              <w:t>4</w:t>
            </w:r>
          </w:p>
        </w:tc>
        <w:tc>
          <w:tcPr>
            <w:tcW w:w="725" w:type="dxa"/>
            <w:tcBorders>
              <w:top w:val="single" w:sz="6" w:space="0" w:color="auto"/>
            </w:tcBorders>
          </w:tcPr>
          <w:p w14:paraId="26F28829" w14:textId="77777777" w:rsidR="00855899" w:rsidRPr="009A6C54" w:rsidRDefault="00855899" w:rsidP="00272C1F">
            <w:pPr>
              <w:pStyle w:val="TableText"/>
            </w:pPr>
            <w:r w:rsidRPr="009A6C54">
              <w:t>SI</w:t>
            </w:r>
          </w:p>
        </w:tc>
        <w:tc>
          <w:tcPr>
            <w:tcW w:w="725" w:type="dxa"/>
            <w:tcBorders>
              <w:top w:val="single" w:sz="6" w:space="0" w:color="auto"/>
            </w:tcBorders>
          </w:tcPr>
          <w:p w14:paraId="26F2882A" w14:textId="77777777" w:rsidR="00855899" w:rsidRPr="009A6C54" w:rsidRDefault="00855899" w:rsidP="00272C1F">
            <w:pPr>
              <w:pStyle w:val="TableText"/>
            </w:pPr>
            <w:r w:rsidRPr="009A6C54">
              <w:t>R</w:t>
            </w:r>
          </w:p>
        </w:tc>
        <w:tc>
          <w:tcPr>
            <w:tcW w:w="725" w:type="dxa"/>
            <w:tcBorders>
              <w:top w:val="single" w:sz="6" w:space="0" w:color="auto"/>
            </w:tcBorders>
          </w:tcPr>
          <w:p w14:paraId="26F2882B" w14:textId="77777777" w:rsidR="00855899" w:rsidRPr="009A6C54" w:rsidRDefault="00855899" w:rsidP="00272C1F">
            <w:pPr>
              <w:pStyle w:val="TableText"/>
            </w:pPr>
          </w:p>
        </w:tc>
        <w:tc>
          <w:tcPr>
            <w:tcW w:w="725" w:type="dxa"/>
            <w:tcBorders>
              <w:top w:val="single" w:sz="6" w:space="0" w:color="auto"/>
            </w:tcBorders>
          </w:tcPr>
          <w:p w14:paraId="26F2882C" w14:textId="77777777" w:rsidR="00855899" w:rsidRPr="009A6C54" w:rsidRDefault="00855899" w:rsidP="00272C1F">
            <w:pPr>
              <w:pStyle w:val="TableText"/>
            </w:pPr>
          </w:p>
        </w:tc>
        <w:tc>
          <w:tcPr>
            <w:tcW w:w="4949" w:type="dxa"/>
            <w:tcBorders>
              <w:top w:val="single" w:sz="6" w:space="0" w:color="auto"/>
            </w:tcBorders>
          </w:tcPr>
          <w:p w14:paraId="26F2882D" w14:textId="77777777" w:rsidR="00855899" w:rsidRPr="009A6C54" w:rsidRDefault="00855899" w:rsidP="00272C1F">
            <w:pPr>
              <w:pStyle w:val="TableText"/>
            </w:pPr>
            <w:r w:rsidRPr="009A6C54">
              <w:t>Sequential number</w:t>
            </w:r>
          </w:p>
        </w:tc>
      </w:tr>
      <w:tr w:rsidR="00855899" w:rsidRPr="009A6C54" w14:paraId="26F28836" w14:textId="77777777" w:rsidTr="00272C1F">
        <w:tc>
          <w:tcPr>
            <w:tcW w:w="725" w:type="dxa"/>
          </w:tcPr>
          <w:p w14:paraId="26F2882F" w14:textId="77777777" w:rsidR="00855899" w:rsidRPr="009A6C54" w:rsidRDefault="00855899" w:rsidP="00272C1F">
            <w:pPr>
              <w:pStyle w:val="TableText"/>
            </w:pPr>
            <w:r w:rsidRPr="009A6C54">
              <w:t>2</w:t>
            </w:r>
          </w:p>
        </w:tc>
        <w:tc>
          <w:tcPr>
            <w:tcW w:w="725" w:type="dxa"/>
          </w:tcPr>
          <w:p w14:paraId="26F28830" w14:textId="77777777" w:rsidR="00855899" w:rsidRPr="009A6C54" w:rsidRDefault="00855899" w:rsidP="00272C1F">
            <w:pPr>
              <w:pStyle w:val="TableText"/>
            </w:pPr>
            <w:r w:rsidRPr="009A6C54">
              <w:t>4</w:t>
            </w:r>
          </w:p>
        </w:tc>
        <w:tc>
          <w:tcPr>
            <w:tcW w:w="725" w:type="dxa"/>
          </w:tcPr>
          <w:p w14:paraId="26F28831" w14:textId="77777777" w:rsidR="00855899" w:rsidRPr="009A6C54" w:rsidRDefault="00855899" w:rsidP="00272C1F">
            <w:pPr>
              <w:pStyle w:val="TableText"/>
            </w:pPr>
            <w:r w:rsidRPr="009A6C54">
              <w:t>ID</w:t>
            </w:r>
          </w:p>
        </w:tc>
        <w:tc>
          <w:tcPr>
            <w:tcW w:w="725" w:type="dxa"/>
          </w:tcPr>
          <w:p w14:paraId="26F28832" w14:textId="77777777" w:rsidR="00855899" w:rsidRPr="009A6C54" w:rsidRDefault="00855899" w:rsidP="00272C1F">
            <w:pPr>
              <w:pStyle w:val="TableText"/>
            </w:pPr>
            <w:r w:rsidRPr="009A6C54">
              <w:t>R</w:t>
            </w:r>
          </w:p>
        </w:tc>
        <w:tc>
          <w:tcPr>
            <w:tcW w:w="725" w:type="dxa"/>
          </w:tcPr>
          <w:p w14:paraId="26F28833" w14:textId="77777777" w:rsidR="00855899" w:rsidRPr="009A6C54" w:rsidRDefault="00855899" w:rsidP="00272C1F">
            <w:pPr>
              <w:pStyle w:val="TableText"/>
            </w:pPr>
          </w:p>
        </w:tc>
        <w:tc>
          <w:tcPr>
            <w:tcW w:w="725" w:type="dxa"/>
          </w:tcPr>
          <w:p w14:paraId="26F28834" w14:textId="77777777" w:rsidR="00855899" w:rsidRPr="009A6C54" w:rsidRDefault="00855899" w:rsidP="00272C1F">
            <w:pPr>
              <w:pStyle w:val="TableText"/>
            </w:pPr>
            <w:r w:rsidRPr="009A6C54">
              <w:t>SD001</w:t>
            </w:r>
          </w:p>
        </w:tc>
        <w:tc>
          <w:tcPr>
            <w:tcW w:w="4949" w:type="dxa"/>
          </w:tcPr>
          <w:p w14:paraId="26F28835" w14:textId="77777777" w:rsidR="00855899" w:rsidRPr="009A6C54" w:rsidRDefault="00855899" w:rsidP="00272C1F">
            <w:pPr>
              <w:pStyle w:val="TableText"/>
            </w:pPr>
            <w:r w:rsidRPr="009A6C54">
              <w:t>Stop Code</w:t>
            </w:r>
          </w:p>
        </w:tc>
      </w:tr>
      <w:tr w:rsidR="00855899" w:rsidRPr="009A6C54" w14:paraId="26F2883E" w14:textId="77777777" w:rsidTr="00272C1F">
        <w:tc>
          <w:tcPr>
            <w:tcW w:w="725" w:type="dxa"/>
          </w:tcPr>
          <w:p w14:paraId="26F28837" w14:textId="77777777" w:rsidR="00855899" w:rsidRPr="009A6C54" w:rsidRDefault="00855899" w:rsidP="00272C1F">
            <w:pPr>
              <w:pStyle w:val="TableText"/>
            </w:pPr>
            <w:r w:rsidRPr="009A6C54">
              <w:lastRenderedPageBreak/>
              <w:t>3</w:t>
            </w:r>
          </w:p>
        </w:tc>
        <w:tc>
          <w:tcPr>
            <w:tcW w:w="725" w:type="dxa"/>
          </w:tcPr>
          <w:p w14:paraId="26F28838" w14:textId="77777777" w:rsidR="00855899" w:rsidRPr="009A6C54" w:rsidRDefault="00855899" w:rsidP="00272C1F">
            <w:pPr>
              <w:pStyle w:val="TableText"/>
            </w:pPr>
            <w:r w:rsidRPr="009A6C54">
              <w:t>30</w:t>
            </w:r>
          </w:p>
        </w:tc>
        <w:tc>
          <w:tcPr>
            <w:tcW w:w="725" w:type="dxa"/>
          </w:tcPr>
          <w:p w14:paraId="26F28839" w14:textId="77777777" w:rsidR="00855899" w:rsidRPr="009A6C54" w:rsidRDefault="00855899" w:rsidP="00272C1F">
            <w:pPr>
              <w:pStyle w:val="TableText"/>
            </w:pPr>
            <w:r w:rsidRPr="009A6C54">
              <w:t>ST</w:t>
            </w:r>
          </w:p>
        </w:tc>
        <w:tc>
          <w:tcPr>
            <w:tcW w:w="725" w:type="dxa"/>
          </w:tcPr>
          <w:p w14:paraId="26F2883A" w14:textId="77777777" w:rsidR="00855899" w:rsidRPr="009A6C54" w:rsidRDefault="00855899" w:rsidP="00272C1F">
            <w:pPr>
              <w:pStyle w:val="TableText"/>
            </w:pPr>
          </w:p>
        </w:tc>
        <w:tc>
          <w:tcPr>
            <w:tcW w:w="725" w:type="dxa"/>
          </w:tcPr>
          <w:p w14:paraId="26F2883B" w14:textId="77777777" w:rsidR="00855899" w:rsidRPr="009A6C54" w:rsidRDefault="00855899" w:rsidP="00272C1F">
            <w:pPr>
              <w:pStyle w:val="TableText"/>
            </w:pPr>
          </w:p>
        </w:tc>
        <w:tc>
          <w:tcPr>
            <w:tcW w:w="725" w:type="dxa"/>
          </w:tcPr>
          <w:p w14:paraId="26F2883C" w14:textId="77777777" w:rsidR="00855899" w:rsidRPr="009A6C54" w:rsidRDefault="00855899" w:rsidP="00272C1F">
            <w:pPr>
              <w:pStyle w:val="TableText"/>
            </w:pPr>
            <w:r w:rsidRPr="009A6C54">
              <w:t>SD001</w:t>
            </w:r>
          </w:p>
        </w:tc>
        <w:tc>
          <w:tcPr>
            <w:tcW w:w="4949" w:type="dxa"/>
          </w:tcPr>
          <w:p w14:paraId="26F2883D" w14:textId="77777777" w:rsidR="00855899" w:rsidRPr="009A6C54" w:rsidRDefault="00855899" w:rsidP="00272C1F">
            <w:pPr>
              <w:pStyle w:val="TableText"/>
            </w:pPr>
            <w:r w:rsidRPr="009A6C54">
              <w:t>Name</w:t>
            </w:r>
          </w:p>
        </w:tc>
      </w:tr>
      <w:tr w:rsidR="00855899" w:rsidRPr="009A6C54" w14:paraId="26F28846" w14:textId="77777777" w:rsidTr="00272C1F">
        <w:tc>
          <w:tcPr>
            <w:tcW w:w="725" w:type="dxa"/>
          </w:tcPr>
          <w:p w14:paraId="26F2883F" w14:textId="77777777" w:rsidR="00855899" w:rsidRPr="009A6C54" w:rsidRDefault="00855899" w:rsidP="00272C1F">
            <w:pPr>
              <w:pStyle w:val="TableText"/>
            </w:pPr>
            <w:r w:rsidRPr="009A6C54">
              <w:t>4</w:t>
            </w:r>
          </w:p>
        </w:tc>
        <w:tc>
          <w:tcPr>
            <w:tcW w:w="725" w:type="dxa"/>
          </w:tcPr>
          <w:p w14:paraId="26F28840" w14:textId="77777777" w:rsidR="00855899" w:rsidRPr="009A6C54" w:rsidRDefault="00855899" w:rsidP="00272C1F">
            <w:pPr>
              <w:pStyle w:val="TableText"/>
            </w:pPr>
            <w:r w:rsidRPr="009A6C54">
              <w:t>1</w:t>
            </w:r>
          </w:p>
        </w:tc>
        <w:tc>
          <w:tcPr>
            <w:tcW w:w="725" w:type="dxa"/>
          </w:tcPr>
          <w:p w14:paraId="26F28841" w14:textId="77777777" w:rsidR="00855899" w:rsidRPr="009A6C54" w:rsidRDefault="00855899" w:rsidP="00272C1F">
            <w:pPr>
              <w:pStyle w:val="TableText"/>
            </w:pPr>
            <w:r w:rsidRPr="009A6C54">
              <w:t>NM</w:t>
            </w:r>
          </w:p>
        </w:tc>
        <w:tc>
          <w:tcPr>
            <w:tcW w:w="725" w:type="dxa"/>
          </w:tcPr>
          <w:p w14:paraId="26F28842" w14:textId="77777777" w:rsidR="00855899" w:rsidRPr="009A6C54" w:rsidRDefault="00855899" w:rsidP="00272C1F">
            <w:pPr>
              <w:pStyle w:val="TableText"/>
            </w:pPr>
          </w:p>
        </w:tc>
        <w:tc>
          <w:tcPr>
            <w:tcW w:w="725" w:type="dxa"/>
          </w:tcPr>
          <w:p w14:paraId="26F28843" w14:textId="77777777" w:rsidR="00855899" w:rsidRPr="009A6C54" w:rsidRDefault="00855899" w:rsidP="00272C1F">
            <w:pPr>
              <w:pStyle w:val="TableText"/>
            </w:pPr>
          </w:p>
        </w:tc>
        <w:tc>
          <w:tcPr>
            <w:tcW w:w="725" w:type="dxa"/>
          </w:tcPr>
          <w:p w14:paraId="26F28844" w14:textId="77777777" w:rsidR="00855899" w:rsidRPr="009A6C54" w:rsidRDefault="00855899" w:rsidP="00272C1F">
            <w:pPr>
              <w:pStyle w:val="TableText"/>
            </w:pPr>
          </w:p>
        </w:tc>
        <w:tc>
          <w:tcPr>
            <w:tcW w:w="4949" w:type="dxa"/>
          </w:tcPr>
          <w:p w14:paraId="26F28845" w14:textId="77777777" w:rsidR="00855899" w:rsidRPr="009A6C54" w:rsidRDefault="00855899" w:rsidP="00272C1F">
            <w:pPr>
              <w:pStyle w:val="TableText"/>
            </w:pPr>
            <w:r w:rsidRPr="009A6C54">
              <w:t>Cost Distribution Center</w:t>
            </w:r>
          </w:p>
        </w:tc>
      </w:tr>
      <w:tr w:rsidR="00855899" w:rsidRPr="009A6C54" w14:paraId="26F2884E" w14:textId="77777777" w:rsidTr="00272C1F">
        <w:tc>
          <w:tcPr>
            <w:tcW w:w="725" w:type="dxa"/>
          </w:tcPr>
          <w:p w14:paraId="26F28847" w14:textId="77777777" w:rsidR="00855899" w:rsidRPr="009A6C54" w:rsidRDefault="00855899" w:rsidP="00272C1F">
            <w:pPr>
              <w:pStyle w:val="TableText"/>
            </w:pPr>
            <w:r w:rsidRPr="009A6C54">
              <w:t>5</w:t>
            </w:r>
          </w:p>
        </w:tc>
        <w:tc>
          <w:tcPr>
            <w:tcW w:w="725" w:type="dxa"/>
          </w:tcPr>
          <w:p w14:paraId="26F28848" w14:textId="77777777" w:rsidR="00855899" w:rsidRPr="009A6C54" w:rsidRDefault="00855899" w:rsidP="00272C1F">
            <w:pPr>
              <w:pStyle w:val="TableText"/>
            </w:pPr>
            <w:r w:rsidRPr="009A6C54">
              <w:t>1</w:t>
            </w:r>
          </w:p>
        </w:tc>
        <w:tc>
          <w:tcPr>
            <w:tcW w:w="725" w:type="dxa"/>
          </w:tcPr>
          <w:p w14:paraId="26F28849" w14:textId="77777777" w:rsidR="00855899" w:rsidRPr="009A6C54" w:rsidRDefault="00855899" w:rsidP="00272C1F">
            <w:pPr>
              <w:pStyle w:val="TableText"/>
            </w:pPr>
            <w:r w:rsidRPr="009A6C54">
              <w:t>ID</w:t>
            </w:r>
          </w:p>
        </w:tc>
        <w:tc>
          <w:tcPr>
            <w:tcW w:w="725" w:type="dxa"/>
          </w:tcPr>
          <w:p w14:paraId="26F2884A" w14:textId="77777777" w:rsidR="00855899" w:rsidRPr="009A6C54" w:rsidRDefault="00855899" w:rsidP="00272C1F">
            <w:pPr>
              <w:pStyle w:val="TableText"/>
            </w:pPr>
          </w:p>
        </w:tc>
        <w:tc>
          <w:tcPr>
            <w:tcW w:w="725" w:type="dxa"/>
          </w:tcPr>
          <w:p w14:paraId="26F2884B" w14:textId="77777777" w:rsidR="00855899" w:rsidRPr="009A6C54" w:rsidRDefault="00855899" w:rsidP="00272C1F">
            <w:pPr>
              <w:pStyle w:val="TableText"/>
            </w:pPr>
          </w:p>
        </w:tc>
        <w:tc>
          <w:tcPr>
            <w:tcW w:w="725" w:type="dxa"/>
          </w:tcPr>
          <w:p w14:paraId="26F2884C" w14:textId="77777777" w:rsidR="00855899" w:rsidRPr="009A6C54" w:rsidRDefault="00855899" w:rsidP="00272C1F">
            <w:pPr>
              <w:pStyle w:val="TableText"/>
            </w:pPr>
          </w:p>
        </w:tc>
        <w:tc>
          <w:tcPr>
            <w:tcW w:w="4949" w:type="dxa"/>
          </w:tcPr>
          <w:p w14:paraId="26F2884D" w14:textId="77777777" w:rsidR="00855899" w:rsidRPr="009A6C54" w:rsidRDefault="00855899" w:rsidP="00272C1F">
            <w:pPr>
              <w:pStyle w:val="TableText"/>
            </w:pPr>
            <w:r w:rsidRPr="009A6C54">
              <w:t>Current Exempt. Fr Classification</w:t>
            </w:r>
          </w:p>
        </w:tc>
      </w:tr>
    </w:tbl>
    <w:p w14:paraId="26F2884F" w14:textId="77777777" w:rsidR="00855899" w:rsidRPr="009A6C54" w:rsidRDefault="00855899" w:rsidP="00AC7434">
      <w:pPr>
        <w:pStyle w:val="Heading3"/>
        <w:rPr>
          <w:lang w:val="en-US" w:eastAsia="en-US"/>
        </w:rPr>
      </w:pPr>
      <w:bookmarkStart w:id="347" w:name="_Toc518911322"/>
      <w:r w:rsidRPr="009A6C54">
        <w:rPr>
          <w:caps/>
          <w:lang w:eastAsia="en-US"/>
        </w:rPr>
        <w:t>ZSP - VA-</w:t>
      </w:r>
      <w:r w:rsidRPr="009A6C54">
        <w:rPr>
          <w:lang w:eastAsia="en-US"/>
        </w:rPr>
        <w:t>Specific Service Period Segment</w:t>
      </w:r>
      <w:bookmarkEnd w:id="347"/>
    </w:p>
    <w:p w14:paraId="26F28850" w14:textId="2971BDE4" w:rsidR="000E6F8B" w:rsidRPr="009A6C54" w:rsidRDefault="000E6F8B" w:rsidP="00741C15">
      <w:pPr>
        <w:pStyle w:val="Caption"/>
        <w:rPr>
          <w:lang w:eastAsia="en-US"/>
        </w:rPr>
      </w:pPr>
      <w:bookmarkStart w:id="348" w:name="_Toc517426463"/>
      <w:r w:rsidRPr="009A6C54">
        <w:t xml:space="preserve">Table </w:t>
      </w:r>
      <w:r w:rsidR="007E52CE">
        <w:fldChar w:fldCharType="begin"/>
      </w:r>
      <w:r w:rsidR="007E52CE">
        <w:instrText xml:space="preserve"> SEQ Table \* ARABIC </w:instrText>
      </w:r>
      <w:r w:rsidR="007E52CE">
        <w:fldChar w:fldCharType="separate"/>
      </w:r>
      <w:r w:rsidR="00D555E0">
        <w:rPr>
          <w:noProof/>
        </w:rPr>
        <w:t>59</w:t>
      </w:r>
      <w:r w:rsidR="007E52CE">
        <w:rPr>
          <w:noProof/>
        </w:rPr>
        <w:fldChar w:fldCharType="end"/>
      </w:r>
      <w:r w:rsidRPr="009A6C54">
        <w:t>: ZSP – VA-Specific Service Period Segment</w:t>
      </w:r>
      <w:bookmarkEnd w:id="3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58" w14:textId="77777777" w:rsidTr="002B5785">
        <w:trPr>
          <w:tblHeader/>
        </w:trPr>
        <w:tc>
          <w:tcPr>
            <w:tcW w:w="725" w:type="dxa"/>
            <w:tcBorders>
              <w:top w:val="single" w:sz="12" w:space="0" w:color="auto"/>
              <w:bottom w:val="single" w:sz="6" w:space="0" w:color="auto"/>
            </w:tcBorders>
            <w:shd w:val="clear" w:color="auto" w:fill="BFBFBF"/>
          </w:tcPr>
          <w:p w14:paraId="26F28851" w14:textId="77777777" w:rsidR="00855899" w:rsidRPr="009A6C54" w:rsidRDefault="00855899" w:rsidP="00272C1F">
            <w:pPr>
              <w:pStyle w:val="TableHeading"/>
            </w:pPr>
            <w:bookmarkStart w:id="349" w:name="ColumnTitle_58"/>
            <w:bookmarkEnd w:id="349"/>
            <w:r w:rsidRPr="009A6C54">
              <w:t>SEQ</w:t>
            </w:r>
          </w:p>
        </w:tc>
        <w:tc>
          <w:tcPr>
            <w:tcW w:w="725" w:type="dxa"/>
            <w:tcBorders>
              <w:top w:val="single" w:sz="12" w:space="0" w:color="auto"/>
              <w:bottom w:val="single" w:sz="6" w:space="0" w:color="auto"/>
            </w:tcBorders>
            <w:shd w:val="clear" w:color="auto" w:fill="BFBFBF"/>
          </w:tcPr>
          <w:p w14:paraId="26F28852" w14:textId="77777777"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14:paraId="26F28853" w14:textId="77777777"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14:paraId="26F28854" w14:textId="77777777"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14:paraId="26F28855" w14:textId="77777777"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14:paraId="26F28856" w14:textId="77777777"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14:paraId="26F28857" w14:textId="77777777" w:rsidR="00855899" w:rsidRPr="009A6C54" w:rsidRDefault="00855899" w:rsidP="00272C1F">
            <w:pPr>
              <w:pStyle w:val="TableHeading"/>
            </w:pPr>
            <w:r w:rsidRPr="009A6C54">
              <w:t>V</w:t>
            </w:r>
            <w:r w:rsidRPr="009A6C54">
              <w:rPr>
                <w:i/>
              </w:rPr>
              <w:t>IST</w:t>
            </w:r>
            <w:r w:rsidRPr="009A6C54">
              <w:t>A ELEMENT NAME</w:t>
            </w:r>
          </w:p>
        </w:tc>
      </w:tr>
      <w:tr w:rsidR="00855899" w:rsidRPr="009A6C54" w14:paraId="26F28860" w14:textId="77777777" w:rsidTr="00272C1F">
        <w:tc>
          <w:tcPr>
            <w:tcW w:w="725" w:type="dxa"/>
            <w:tcBorders>
              <w:top w:val="single" w:sz="6" w:space="0" w:color="auto"/>
            </w:tcBorders>
          </w:tcPr>
          <w:p w14:paraId="26F28859" w14:textId="77777777" w:rsidR="00855899" w:rsidRPr="009A6C54" w:rsidRDefault="00855899" w:rsidP="00272C1F">
            <w:pPr>
              <w:pStyle w:val="TableText"/>
            </w:pPr>
            <w:r w:rsidRPr="009A6C54">
              <w:t>1</w:t>
            </w:r>
          </w:p>
        </w:tc>
        <w:tc>
          <w:tcPr>
            <w:tcW w:w="725" w:type="dxa"/>
            <w:tcBorders>
              <w:top w:val="single" w:sz="6" w:space="0" w:color="auto"/>
            </w:tcBorders>
          </w:tcPr>
          <w:p w14:paraId="26F2885A" w14:textId="77777777" w:rsidR="00855899" w:rsidRPr="009A6C54" w:rsidRDefault="00855899" w:rsidP="00272C1F">
            <w:pPr>
              <w:pStyle w:val="TableText"/>
            </w:pPr>
            <w:r w:rsidRPr="009A6C54">
              <w:t>4</w:t>
            </w:r>
          </w:p>
        </w:tc>
        <w:tc>
          <w:tcPr>
            <w:tcW w:w="725" w:type="dxa"/>
            <w:tcBorders>
              <w:top w:val="single" w:sz="6" w:space="0" w:color="auto"/>
            </w:tcBorders>
          </w:tcPr>
          <w:p w14:paraId="26F2885B" w14:textId="77777777" w:rsidR="00855899" w:rsidRPr="009A6C54" w:rsidRDefault="00855899" w:rsidP="00272C1F">
            <w:pPr>
              <w:pStyle w:val="TableText"/>
            </w:pPr>
            <w:r w:rsidRPr="009A6C54">
              <w:t>SI</w:t>
            </w:r>
          </w:p>
        </w:tc>
        <w:tc>
          <w:tcPr>
            <w:tcW w:w="725" w:type="dxa"/>
            <w:tcBorders>
              <w:top w:val="single" w:sz="6" w:space="0" w:color="auto"/>
            </w:tcBorders>
          </w:tcPr>
          <w:p w14:paraId="26F2885C" w14:textId="77777777" w:rsidR="00855899" w:rsidRPr="009A6C54" w:rsidRDefault="00855899" w:rsidP="00272C1F">
            <w:pPr>
              <w:pStyle w:val="TableText"/>
            </w:pPr>
            <w:r w:rsidRPr="009A6C54">
              <w:t>R</w:t>
            </w:r>
          </w:p>
        </w:tc>
        <w:tc>
          <w:tcPr>
            <w:tcW w:w="725" w:type="dxa"/>
            <w:tcBorders>
              <w:top w:val="single" w:sz="6" w:space="0" w:color="auto"/>
            </w:tcBorders>
          </w:tcPr>
          <w:p w14:paraId="26F2885D" w14:textId="77777777" w:rsidR="00855899" w:rsidRPr="009A6C54" w:rsidRDefault="00855899" w:rsidP="00272C1F">
            <w:pPr>
              <w:pStyle w:val="TableText"/>
            </w:pPr>
          </w:p>
        </w:tc>
        <w:tc>
          <w:tcPr>
            <w:tcW w:w="725" w:type="dxa"/>
            <w:tcBorders>
              <w:top w:val="single" w:sz="6" w:space="0" w:color="auto"/>
            </w:tcBorders>
          </w:tcPr>
          <w:p w14:paraId="26F2885E" w14:textId="77777777" w:rsidR="00855899" w:rsidRPr="009A6C54" w:rsidRDefault="00855899" w:rsidP="00272C1F">
            <w:pPr>
              <w:pStyle w:val="TableText"/>
            </w:pPr>
          </w:p>
        </w:tc>
        <w:tc>
          <w:tcPr>
            <w:tcW w:w="4925" w:type="dxa"/>
            <w:tcBorders>
              <w:top w:val="single" w:sz="6" w:space="0" w:color="auto"/>
            </w:tcBorders>
          </w:tcPr>
          <w:p w14:paraId="26F2885F" w14:textId="77777777" w:rsidR="00855899" w:rsidRPr="009A6C54" w:rsidRDefault="00855899" w:rsidP="00272C1F">
            <w:pPr>
              <w:pStyle w:val="TableText"/>
            </w:pPr>
            <w:r w:rsidRPr="009A6C54">
              <w:t>SET ID</w:t>
            </w:r>
          </w:p>
        </w:tc>
      </w:tr>
      <w:tr w:rsidR="00855899" w:rsidRPr="009A6C54" w14:paraId="26F28868" w14:textId="77777777" w:rsidTr="00272C1F">
        <w:tc>
          <w:tcPr>
            <w:tcW w:w="725" w:type="dxa"/>
          </w:tcPr>
          <w:p w14:paraId="26F28861" w14:textId="77777777" w:rsidR="00855899" w:rsidRPr="009A6C54" w:rsidRDefault="00855899" w:rsidP="00272C1F">
            <w:pPr>
              <w:pStyle w:val="TableText"/>
            </w:pPr>
            <w:r w:rsidRPr="009A6C54">
              <w:t>2</w:t>
            </w:r>
          </w:p>
        </w:tc>
        <w:tc>
          <w:tcPr>
            <w:tcW w:w="725" w:type="dxa"/>
          </w:tcPr>
          <w:p w14:paraId="26F28862" w14:textId="77777777" w:rsidR="00855899" w:rsidRPr="009A6C54" w:rsidRDefault="00855899" w:rsidP="00272C1F">
            <w:pPr>
              <w:pStyle w:val="TableText"/>
            </w:pPr>
            <w:r w:rsidRPr="009A6C54">
              <w:t>1</w:t>
            </w:r>
          </w:p>
        </w:tc>
        <w:tc>
          <w:tcPr>
            <w:tcW w:w="725" w:type="dxa"/>
          </w:tcPr>
          <w:p w14:paraId="26F28863" w14:textId="77777777" w:rsidR="00855899" w:rsidRPr="009A6C54" w:rsidRDefault="00855899" w:rsidP="00272C1F">
            <w:pPr>
              <w:pStyle w:val="TableText"/>
            </w:pPr>
            <w:r w:rsidRPr="009A6C54">
              <w:t>ID</w:t>
            </w:r>
          </w:p>
        </w:tc>
        <w:tc>
          <w:tcPr>
            <w:tcW w:w="725" w:type="dxa"/>
          </w:tcPr>
          <w:p w14:paraId="26F28864" w14:textId="77777777" w:rsidR="00855899" w:rsidRPr="009A6C54" w:rsidRDefault="00855899" w:rsidP="00272C1F">
            <w:pPr>
              <w:pStyle w:val="TableText"/>
            </w:pPr>
            <w:r w:rsidRPr="009A6C54">
              <w:t>R</w:t>
            </w:r>
          </w:p>
        </w:tc>
        <w:tc>
          <w:tcPr>
            <w:tcW w:w="725" w:type="dxa"/>
          </w:tcPr>
          <w:p w14:paraId="26F28865" w14:textId="77777777" w:rsidR="00855899" w:rsidRPr="009A6C54" w:rsidRDefault="00855899" w:rsidP="00272C1F">
            <w:pPr>
              <w:pStyle w:val="TableText"/>
            </w:pPr>
          </w:p>
        </w:tc>
        <w:tc>
          <w:tcPr>
            <w:tcW w:w="725" w:type="dxa"/>
          </w:tcPr>
          <w:p w14:paraId="26F28866" w14:textId="77777777" w:rsidR="00855899" w:rsidRPr="009A6C54" w:rsidRDefault="00855899" w:rsidP="00272C1F">
            <w:pPr>
              <w:pStyle w:val="TableText"/>
            </w:pPr>
            <w:r w:rsidRPr="009A6C54">
              <w:t>VA01</w:t>
            </w:r>
          </w:p>
        </w:tc>
        <w:tc>
          <w:tcPr>
            <w:tcW w:w="4925" w:type="dxa"/>
          </w:tcPr>
          <w:p w14:paraId="26F28867" w14:textId="77777777" w:rsidR="00855899" w:rsidRPr="009A6C54" w:rsidRDefault="00855899" w:rsidP="00272C1F">
            <w:pPr>
              <w:pStyle w:val="TableText"/>
              <w:rPr>
                <w:caps/>
              </w:rPr>
            </w:pPr>
            <w:r w:rsidRPr="009A6C54">
              <w:rPr>
                <w:caps/>
              </w:rPr>
              <w:t>Service Connected?</w:t>
            </w:r>
          </w:p>
        </w:tc>
      </w:tr>
      <w:tr w:rsidR="00855899" w:rsidRPr="009A6C54" w14:paraId="26F28870" w14:textId="77777777" w:rsidTr="00272C1F">
        <w:tc>
          <w:tcPr>
            <w:tcW w:w="725" w:type="dxa"/>
          </w:tcPr>
          <w:p w14:paraId="26F28869" w14:textId="77777777" w:rsidR="00855899" w:rsidRPr="009A6C54" w:rsidRDefault="00855899" w:rsidP="00272C1F">
            <w:pPr>
              <w:pStyle w:val="TableText"/>
            </w:pPr>
            <w:r w:rsidRPr="009A6C54">
              <w:t>3</w:t>
            </w:r>
          </w:p>
        </w:tc>
        <w:tc>
          <w:tcPr>
            <w:tcW w:w="725" w:type="dxa"/>
          </w:tcPr>
          <w:p w14:paraId="26F2886A" w14:textId="77777777" w:rsidR="00855899" w:rsidRPr="009A6C54" w:rsidRDefault="00855899" w:rsidP="00272C1F">
            <w:pPr>
              <w:pStyle w:val="TableText"/>
            </w:pPr>
            <w:r w:rsidRPr="009A6C54">
              <w:t>3</w:t>
            </w:r>
          </w:p>
        </w:tc>
        <w:tc>
          <w:tcPr>
            <w:tcW w:w="725" w:type="dxa"/>
          </w:tcPr>
          <w:p w14:paraId="26F2886B" w14:textId="77777777" w:rsidR="00855899" w:rsidRPr="009A6C54" w:rsidRDefault="00855899" w:rsidP="00272C1F">
            <w:pPr>
              <w:pStyle w:val="TableText"/>
            </w:pPr>
            <w:r w:rsidRPr="009A6C54">
              <w:t>NM</w:t>
            </w:r>
          </w:p>
        </w:tc>
        <w:tc>
          <w:tcPr>
            <w:tcW w:w="725" w:type="dxa"/>
          </w:tcPr>
          <w:p w14:paraId="26F2886C" w14:textId="77777777" w:rsidR="00855899" w:rsidRPr="009A6C54" w:rsidRDefault="00855899" w:rsidP="00272C1F">
            <w:pPr>
              <w:pStyle w:val="TableText"/>
            </w:pPr>
          </w:p>
        </w:tc>
        <w:tc>
          <w:tcPr>
            <w:tcW w:w="725" w:type="dxa"/>
          </w:tcPr>
          <w:p w14:paraId="26F2886D" w14:textId="77777777" w:rsidR="00855899" w:rsidRPr="009A6C54" w:rsidRDefault="00855899" w:rsidP="00272C1F">
            <w:pPr>
              <w:pStyle w:val="TableText"/>
            </w:pPr>
          </w:p>
        </w:tc>
        <w:tc>
          <w:tcPr>
            <w:tcW w:w="725" w:type="dxa"/>
          </w:tcPr>
          <w:p w14:paraId="26F2886E" w14:textId="77777777" w:rsidR="00855899" w:rsidRPr="009A6C54" w:rsidRDefault="00855899" w:rsidP="00272C1F">
            <w:pPr>
              <w:pStyle w:val="TableText"/>
            </w:pPr>
          </w:p>
        </w:tc>
        <w:tc>
          <w:tcPr>
            <w:tcW w:w="4925" w:type="dxa"/>
          </w:tcPr>
          <w:p w14:paraId="26F2886F" w14:textId="77777777" w:rsidR="00855899" w:rsidRPr="009A6C54" w:rsidRDefault="00855899" w:rsidP="00272C1F">
            <w:pPr>
              <w:pStyle w:val="TableText"/>
              <w:rPr>
                <w:caps/>
              </w:rPr>
            </w:pPr>
            <w:r w:rsidRPr="009A6C54">
              <w:rPr>
                <w:caps/>
              </w:rPr>
              <w:t>Service Connected Percentage</w:t>
            </w:r>
          </w:p>
        </w:tc>
      </w:tr>
      <w:tr w:rsidR="00855899" w:rsidRPr="009A6C54" w14:paraId="26F28878" w14:textId="77777777" w:rsidTr="00272C1F">
        <w:tc>
          <w:tcPr>
            <w:tcW w:w="725" w:type="dxa"/>
          </w:tcPr>
          <w:p w14:paraId="26F28871" w14:textId="77777777" w:rsidR="00855899" w:rsidRPr="009A6C54" w:rsidRDefault="00855899" w:rsidP="00272C1F">
            <w:pPr>
              <w:pStyle w:val="TableText"/>
            </w:pPr>
            <w:r w:rsidRPr="009A6C54">
              <w:t>4</w:t>
            </w:r>
          </w:p>
        </w:tc>
        <w:tc>
          <w:tcPr>
            <w:tcW w:w="725" w:type="dxa"/>
          </w:tcPr>
          <w:p w14:paraId="26F28872" w14:textId="77777777" w:rsidR="00855899" w:rsidRPr="009A6C54" w:rsidRDefault="00855899" w:rsidP="00272C1F">
            <w:pPr>
              <w:pStyle w:val="TableText"/>
            </w:pPr>
            <w:r w:rsidRPr="009A6C54">
              <w:t>2</w:t>
            </w:r>
          </w:p>
        </w:tc>
        <w:tc>
          <w:tcPr>
            <w:tcW w:w="725" w:type="dxa"/>
          </w:tcPr>
          <w:p w14:paraId="26F28873" w14:textId="77777777" w:rsidR="00855899" w:rsidRPr="009A6C54" w:rsidRDefault="00855899" w:rsidP="00272C1F">
            <w:pPr>
              <w:pStyle w:val="TableText"/>
            </w:pPr>
            <w:r w:rsidRPr="009A6C54">
              <w:t>ID</w:t>
            </w:r>
          </w:p>
        </w:tc>
        <w:tc>
          <w:tcPr>
            <w:tcW w:w="725" w:type="dxa"/>
          </w:tcPr>
          <w:p w14:paraId="26F28874" w14:textId="77777777" w:rsidR="00855899" w:rsidRPr="009A6C54" w:rsidRDefault="00855899" w:rsidP="00272C1F">
            <w:pPr>
              <w:pStyle w:val="TableText"/>
            </w:pPr>
          </w:p>
        </w:tc>
        <w:tc>
          <w:tcPr>
            <w:tcW w:w="725" w:type="dxa"/>
          </w:tcPr>
          <w:p w14:paraId="26F28875" w14:textId="77777777" w:rsidR="00855899" w:rsidRPr="009A6C54" w:rsidRDefault="00855899" w:rsidP="00272C1F">
            <w:pPr>
              <w:pStyle w:val="TableText"/>
            </w:pPr>
          </w:p>
        </w:tc>
        <w:tc>
          <w:tcPr>
            <w:tcW w:w="725" w:type="dxa"/>
          </w:tcPr>
          <w:p w14:paraId="26F28876" w14:textId="77777777" w:rsidR="00855899" w:rsidRPr="009A6C54" w:rsidRDefault="00855899" w:rsidP="00272C1F">
            <w:pPr>
              <w:pStyle w:val="TableText"/>
            </w:pPr>
            <w:r w:rsidRPr="009A6C54">
              <w:t>VA11</w:t>
            </w:r>
          </w:p>
        </w:tc>
        <w:tc>
          <w:tcPr>
            <w:tcW w:w="4925" w:type="dxa"/>
          </w:tcPr>
          <w:p w14:paraId="26F28877" w14:textId="77777777" w:rsidR="00855899" w:rsidRPr="009A6C54" w:rsidRDefault="00855899" w:rsidP="00272C1F">
            <w:pPr>
              <w:pStyle w:val="TableText"/>
              <w:rPr>
                <w:caps/>
              </w:rPr>
            </w:pPr>
            <w:r w:rsidRPr="009A6C54">
              <w:rPr>
                <w:caps/>
              </w:rPr>
              <w:t>Period of Service</w:t>
            </w:r>
          </w:p>
        </w:tc>
      </w:tr>
      <w:tr w:rsidR="00855899" w:rsidRPr="009A6C54" w14:paraId="26F28880" w14:textId="77777777" w:rsidTr="00272C1F">
        <w:tc>
          <w:tcPr>
            <w:tcW w:w="725" w:type="dxa"/>
          </w:tcPr>
          <w:p w14:paraId="26F28879" w14:textId="77777777" w:rsidR="00855899" w:rsidRPr="009A6C54" w:rsidRDefault="00855899" w:rsidP="00272C1F">
            <w:pPr>
              <w:pStyle w:val="TableText"/>
            </w:pPr>
            <w:r w:rsidRPr="009A6C54">
              <w:t>5</w:t>
            </w:r>
          </w:p>
        </w:tc>
        <w:tc>
          <w:tcPr>
            <w:tcW w:w="725" w:type="dxa"/>
          </w:tcPr>
          <w:p w14:paraId="26F2887A" w14:textId="77777777" w:rsidR="00855899" w:rsidRPr="009A6C54" w:rsidRDefault="00855899" w:rsidP="00272C1F">
            <w:pPr>
              <w:pStyle w:val="TableText"/>
            </w:pPr>
            <w:r w:rsidRPr="009A6C54">
              <w:t>1</w:t>
            </w:r>
          </w:p>
        </w:tc>
        <w:tc>
          <w:tcPr>
            <w:tcW w:w="725" w:type="dxa"/>
          </w:tcPr>
          <w:p w14:paraId="26F2887B" w14:textId="77777777" w:rsidR="00855899" w:rsidRPr="009A6C54" w:rsidRDefault="00855899" w:rsidP="00272C1F">
            <w:pPr>
              <w:pStyle w:val="TableText"/>
            </w:pPr>
            <w:r w:rsidRPr="009A6C54">
              <w:t>ST</w:t>
            </w:r>
          </w:p>
        </w:tc>
        <w:tc>
          <w:tcPr>
            <w:tcW w:w="725" w:type="dxa"/>
          </w:tcPr>
          <w:p w14:paraId="26F2887C" w14:textId="77777777" w:rsidR="00855899" w:rsidRPr="009A6C54" w:rsidRDefault="00855899" w:rsidP="00272C1F">
            <w:pPr>
              <w:pStyle w:val="TableText"/>
            </w:pPr>
          </w:p>
        </w:tc>
        <w:tc>
          <w:tcPr>
            <w:tcW w:w="725" w:type="dxa"/>
          </w:tcPr>
          <w:p w14:paraId="26F2887D" w14:textId="77777777" w:rsidR="00855899" w:rsidRPr="009A6C54" w:rsidRDefault="00855899" w:rsidP="00272C1F">
            <w:pPr>
              <w:pStyle w:val="TableText"/>
            </w:pPr>
          </w:p>
        </w:tc>
        <w:tc>
          <w:tcPr>
            <w:tcW w:w="725" w:type="dxa"/>
          </w:tcPr>
          <w:p w14:paraId="26F2887E" w14:textId="77777777" w:rsidR="00855899" w:rsidRPr="009A6C54" w:rsidRDefault="00855899" w:rsidP="00272C1F">
            <w:pPr>
              <w:pStyle w:val="TableText"/>
            </w:pPr>
          </w:p>
        </w:tc>
        <w:tc>
          <w:tcPr>
            <w:tcW w:w="4925" w:type="dxa"/>
          </w:tcPr>
          <w:p w14:paraId="26F2887F" w14:textId="77777777" w:rsidR="00855899" w:rsidRPr="009A6C54" w:rsidRDefault="00855899" w:rsidP="00272C1F">
            <w:pPr>
              <w:pStyle w:val="TableText"/>
              <w:rPr>
                <w:caps/>
              </w:rPr>
            </w:pPr>
            <w:r w:rsidRPr="009A6C54">
              <w:rPr>
                <w:caps/>
              </w:rPr>
              <w:t>VIETNAM SERVICE INDICATED?</w:t>
            </w:r>
          </w:p>
        </w:tc>
      </w:tr>
      <w:tr w:rsidR="00855899" w:rsidRPr="009A6C54" w14:paraId="26F28888" w14:textId="77777777" w:rsidTr="00272C1F">
        <w:tc>
          <w:tcPr>
            <w:tcW w:w="725" w:type="dxa"/>
          </w:tcPr>
          <w:p w14:paraId="26F28881" w14:textId="77777777" w:rsidR="00855899" w:rsidRPr="009A6C54" w:rsidRDefault="00855899" w:rsidP="00272C1F">
            <w:pPr>
              <w:pStyle w:val="TableText"/>
            </w:pPr>
            <w:r w:rsidRPr="009A6C54">
              <w:t>6</w:t>
            </w:r>
          </w:p>
        </w:tc>
        <w:tc>
          <w:tcPr>
            <w:tcW w:w="725" w:type="dxa"/>
          </w:tcPr>
          <w:p w14:paraId="26F28882" w14:textId="77777777" w:rsidR="00855899" w:rsidRPr="009A6C54" w:rsidRDefault="00855899" w:rsidP="00272C1F">
            <w:pPr>
              <w:pStyle w:val="TableText"/>
            </w:pPr>
            <w:r w:rsidRPr="009A6C54">
              <w:t>1</w:t>
            </w:r>
          </w:p>
        </w:tc>
        <w:tc>
          <w:tcPr>
            <w:tcW w:w="725" w:type="dxa"/>
          </w:tcPr>
          <w:p w14:paraId="26F28883" w14:textId="77777777" w:rsidR="00855899" w:rsidRPr="009A6C54" w:rsidRDefault="00855899" w:rsidP="00272C1F">
            <w:pPr>
              <w:pStyle w:val="TableText"/>
            </w:pPr>
            <w:r w:rsidRPr="009A6C54">
              <w:t>ID</w:t>
            </w:r>
          </w:p>
        </w:tc>
        <w:tc>
          <w:tcPr>
            <w:tcW w:w="725" w:type="dxa"/>
          </w:tcPr>
          <w:p w14:paraId="26F28884" w14:textId="77777777" w:rsidR="00855899" w:rsidRPr="009A6C54" w:rsidRDefault="00855899" w:rsidP="00272C1F">
            <w:pPr>
              <w:pStyle w:val="TableText"/>
            </w:pPr>
          </w:p>
        </w:tc>
        <w:tc>
          <w:tcPr>
            <w:tcW w:w="725" w:type="dxa"/>
          </w:tcPr>
          <w:p w14:paraId="26F28885" w14:textId="77777777" w:rsidR="00855899" w:rsidRPr="009A6C54" w:rsidRDefault="00855899" w:rsidP="00272C1F">
            <w:pPr>
              <w:pStyle w:val="TableText"/>
            </w:pPr>
          </w:p>
        </w:tc>
        <w:tc>
          <w:tcPr>
            <w:tcW w:w="725" w:type="dxa"/>
          </w:tcPr>
          <w:p w14:paraId="26F28886" w14:textId="77777777" w:rsidR="00855899" w:rsidRPr="009A6C54" w:rsidRDefault="00855899" w:rsidP="00272C1F">
            <w:pPr>
              <w:pStyle w:val="TableText"/>
            </w:pPr>
            <w:r w:rsidRPr="009A6C54">
              <w:t>VA01</w:t>
            </w:r>
          </w:p>
        </w:tc>
        <w:tc>
          <w:tcPr>
            <w:tcW w:w="4925" w:type="dxa"/>
          </w:tcPr>
          <w:p w14:paraId="26F28887" w14:textId="77777777" w:rsidR="00855899" w:rsidRPr="009A6C54" w:rsidRDefault="00855899" w:rsidP="00272C1F">
            <w:pPr>
              <w:pStyle w:val="TableText"/>
              <w:rPr>
                <w:caps/>
              </w:rPr>
            </w:pPr>
            <w:r w:rsidRPr="009A6C54">
              <w:rPr>
                <w:caps/>
              </w:rPr>
              <w:t>P&amp;T</w:t>
            </w:r>
          </w:p>
        </w:tc>
      </w:tr>
      <w:tr w:rsidR="00855899" w:rsidRPr="009A6C54" w14:paraId="26F28890" w14:textId="77777777" w:rsidTr="00272C1F">
        <w:tc>
          <w:tcPr>
            <w:tcW w:w="725" w:type="dxa"/>
          </w:tcPr>
          <w:p w14:paraId="26F28889" w14:textId="77777777" w:rsidR="00855899" w:rsidRPr="009A6C54" w:rsidRDefault="00855899" w:rsidP="00272C1F">
            <w:pPr>
              <w:pStyle w:val="TableText"/>
            </w:pPr>
            <w:r w:rsidRPr="009A6C54">
              <w:t>7</w:t>
            </w:r>
          </w:p>
        </w:tc>
        <w:tc>
          <w:tcPr>
            <w:tcW w:w="725" w:type="dxa"/>
          </w:tcPr>
          <w:p w14:paraId="26F2888A" w14:textId="77777777" w:rsidR="00855899" w:rsidRPr="009A6C54" w:rsidRDefault="00855899" w:rsidP="00272C1F">
            <w:pPr>
              <w:pStyle w:val="TableText"/>
            </w:pPr>
            <w:r w:rsidRPr="009A6C54">
              <w:t>1</w:t>
            </w:r>
          </w:p>
        </w:tc>
        <w:tc>
          <w:tcPr>
            <w:tcW w:w="725" w:type="dxa"/>
          </w:tcPr>
          <w:p w14:paraId="26F2888B" w14:textId="77777777" w:rsidR="00855899" w:rsidRPr="009A6C54" w:rsidRDefault="00855899" w:rsidP="00272C1F">
            <w:pPr>
              <w:pStyle w:val="TableText"/>
            </w:pPr>
            <w:r w:rsidRPr="009A6C54">
              <w:t>ID</w:t>
            </w:r>
          </w:p>
        </w:tc>
        <w:tc>
          <w:tcPr>
            <w:tcW w:w="725" w:type="dxa"/>
          </w:tcPr>
          <w:p w14:paraId="26F2888C" w14:textId="77777777" w:rsidR="00855899" w:rsidRPr="009A6C54" w:rsidRDefault="00855899" w:rsidP="00272C1F">
            <w:pPr>
              <w:pStyle w:val="TableText"/>
            </w:pPr>
          </w:p>
        </w:tc>
        <w:tc>
          <w:tcPr>
            <w:tcW w:w="725" w:type="dxa"/>
          </w:tcPr>
          <w:p w14:paraId="26F2888D" w14:textId="77777777" w:rsidR="00855899" w:rsidRPr="009A6C54" w:rsidRDefault="00855899" w:rsidP="00272C1F">
            <w:pPr>
              <w:pStyle w:val="TableText"/>
            </w:pPr>
          </w:p>
        </w:tc>
        <w:tc>
          <w:tcPr>
            <w:tcW w:w="725" w:type="dxa"/>
          </w:tcPr>
          <w:p w14:paraId="26F2888E" w14:textId="77777777" w:rsidR="00855899" w:rsidRPr="009A6C54" w:rsidRDefault="00855899" w:rsidP="00272C1F">
            <w:pPr>
              <w:pStyle w:val="TableText"/>
            </w:pPr>
            <w:r w:rsidRPr="009A6C54">
              <w:t>VA01</w:t>
            </w:r>
          </w:p>
        </w:tc>
        <w:tc>
          <w:tcPr>
            <w:tcW w:w="4925" w:type="dxa"/>
          </w:tcPr>
          <w:p w14:paraId="26F2888F" w14:textId="77777777" w:rsidR="00855899" w:rsidRPr="009A6C54" w:rsidRDefault="00855899" w:rsidP="00272C1F">
            <w:pPr>
              <w:pStyle w:val="TableText"/>
              <w:rPr>
                <w:caps/>
              </w:rPr>
            </w:pPr>
            <w:r w:rsidRPr="009A6C54">
              <w:rPr>
                <w:caps/>
              </w:rPr>
              <w:t>UNEMPLOYABLE</w:t>
            </w:r>
          </w:p>
        </w:tc>
      </w:tr>
      <w:tr w:rsidR="00855899" w:rsidRPr="009A6C54" w14:paraId="26F28898" w14:textId="77777777" w:rsidTr="00272C1F">
        <w:tc>
          <w:tcPr>
            <w:tcW w:w="725" w:type="dxa"/>
          </w:tcPr>
          <w:p w14:paraId="26F28891" w14:textId="77777777" w:rsidR="00855899" w:rsidRPr="009A6C54" w:rsidRDefault="00855899" w:rsidP="00272C1F">
            <w:pPr>
              <w:pStyle w:val="TableText"/>
            </w:pPr>
            <w:r w:rsidRPr="009A6C54">
              <w:t>8</w:t>
            </w:r>
          </w:p>
        </w:tc>
        <w:tc>
          <w:tcPr>
            <w:tcW w:w="725" w:type="dxa"/>
          </w:tcPr>
          <w:p w14:paraId="26F28892" w14:textId="77777777" w:rsidR="00855899" w:rsidRPr="009A6C54" w:rsidRDefault="00855899" w:rsidP="00272C1F">
            <w:pPr>
              <w:pStyle w:val="TableText"/>
            </w:pPr>
            <w:r w:rsidRPr="009A6C54">
              <w:t>19</w:t>
            </w:r>
          </w:p>
        </w:tc>
        <w:tc>
          <w:tcPr>
            <w:tcW w:w="725" w:type="dxa"/>
          </w:tcPr>
          <w:p w14:paraId="26F28893" w14:textId="77777777" w:rsidR="00855899" w:rsidRPr="009A6C54" w:rsidRDefault="00855899" w:rsidP="00272C1F">
            <w:pPr>
              <w:pStyle w:val="TableText"/>
            </w:pPr>
            <w:r w:rsidRPr="009A6C54">
              <w:t>TS</w:t>
            </w:r>
          </w:p>
        </w:tc>
        <w:tc>
          <w:tcPr>
            <w:tcW w:w="725" w:type="dxa"/>
          </w:tcPr>
          <w:p w14:paraId="26F28894" w14:textId="77777777" w:rsidR="00855899" w:rsidRPr="009A6C54" w:rsidRDefault="00855899" w:rsidP="00272C1F">
            <w:pPr>
              <w:pStyle w:val="TableText"/>
            </w:pPr>
          </w:p>
        </w:tc>
        <w:tc>
          <w:tcPr>
            <w:tcW w:w="725" w:type="dxa"/>
          </w:tcPr>
          <w:p w14:paraId="26F28895" w14:textId="77777777" w:rsidR="00855899" w:rsidRPr="009A6C54" w:rsidRDefault="00855899" w:rsidP="00272C1F">
            <w:pPr>
              <w:pStyle w:val="TableText"/>
            </w:pPr>
          </w:p>
        </w:tc>
        <w:tc>
          <w:tcPr>
            <w:tcW w:w="725" w:type="dxa"/>
          </w:tcPr>
          <w:p w14:paraId="26F28896" w14:textId="77777777" w:rsidR="00855899" w:rsidRPr="009A6C54" w:rsidRDefault="00855899" w:rsidP="00272C1F">
            <w:pPr>
              <w:pStyle w:val="TableText"/>
            </w:pPr>
          </w:p>
        </w:tc>
        <w:tc>
          <w:tcPr>
            <w:tcW w:w="4925" w:type="dxa"/>
          </w:tcPr>
          <w:p w14:paraId="26F28897" w14:textId="77777777" w:rsidR="00855899" w:rsidRPr="009A6C54" w:rsidRDefault="00855899" w:rsidP="00272C1F">
            <w:pPr>
              <w:pStyle w:val="TableText"/>
              <w:rPr>
                <w:caps/>
              </w:rPr>
            </w:pPr>
            <w:r w:rsidRPr="009A6C54">
              <w:rPr>
                <w:caps/>
              </w:rPr>
              <w:t>SC AWARD DATE</w:t>
            </w:r>
          </w:p>
        </w:tc>
      </w:tr>
    </w:tbl>
    <w:p w14:paraId="26F28899" w14:textId="77777777" w:rsidR="000E6F8B" w:rsidRPr="009A6C54" w:rsidRDefault="000E6F8B" w:rsidP="000E6F8B">
      <w:pPr>
        <w:pStyle w:val="BodyText"/>
        <w:rPr>
          <w:lang w:eastAsia="en-US"/>
        </w:rPr>
      </w:pPr>
    </w:p>
    <w:p w14:paraId="26F2889A" w14:textId="77777777" w:rsidR="00855899" w:rsidRPr="009A6C54" w:rsidRDefault="00855899" w:rsidP="00AC7434">
      <w:pPr>
        <w:pStyle w:val="Heading3"/>
        <w:rPr>
          <w:lang w:val="en-US" w:eastAsia="en-US"/>
        </w:rPr>
      </w:pPr>
      <w:bookmarkStart w:id="350" w:name="_Toc518911323"/>
      <w:r w:rsidRPr="009A6C54">
        <w:rPr>
          <w:lang w:eastAsia="en-US"/>
        </w:rPr>
        <w:t>ZEN - VA-Specific Enrollment Segment</w:t>
      </w:r>
      <w:bookmarkEnd w:id="350"/>
    </w:p>
    <w:p w14:paraId="26F2889B" w14:textId="5894A2ED" w:rsidR="000E6F8B" w:rsidRPr="009A6C54" w:rsidRDefault="000E6F8B" w:rsidP="00741C15">
      <w:pPr>
        <w:pStyle w:val="Caption"/>
        <w:rPr>
          <w:lang w:eastAsia="en-US"/>
        </w:rPr>
      </w:pPr>
      <w:bookmarkStart w:id="351" w:name="_Toc517426464"/>
      <w:r w:rsidRPr="009A6C54">
        <w:t xml:space="preserve">Table </w:t>
      </w:r>
      <w:r w:rsidR="007E52CE">
        <w:fldChar w:fldCharType="begin"/>
      </w:r>
      <w:r w:rsidR="007E52CE">
        <w:instrText xml:space="preserve"> SEQ Table \* ARABIC </w:instrText>
      </w:r>
      <w:r w:rsidR="007E52CE">
        <w:fldChar w:fldCharType="separate"/>
      </w:r>
      <w:r w:rsidR="00D555E0">
        <w:rPr>
          <w:noProof/>
        </w:rPr>
        <w:t>60</w:t>
      </w:r>
      <w:r w:rsidR="007E52CE">
        <w:rPr>
          <w:noProof/>
        </w:rPr>
        <w:fldChar w:fldCharType="end"/>
      </w:r>
      <w:r w:rsidRPr="009A6C54">
        <w:t>: ZEN – VA-Specific Enrollment Segment</w:t>
      </w:r>
      <w:bookmarkEnd w:id="35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14:paraId="26F288A3" w14:textId="77777777" w:rsidTr="002B5785">
        <w:trPr>
          <w:tblHeader/>
        </w:trPr>
        <w:tc>
          <w:tcPr>
            <w:tcW w:w="725" w:type="dxa"/>
            <w:tcBorders>
              <w:top w:val="single" w:sz="12" w:space="0" w:color="auto"/>
              <w:left w:val="single" w:sz="12" w:space="0" w:color="auto"/>
              <w:bottom w:val="single" w:sz="12" w:space="0" w:color="auto"/>
            </w:tcBorders>
            <w:shd w:val="clear" w:color="auto" w:fill="BFBFBF"/>
          </w:tcPr>
          <w:p w14:paraId="26F2889C" w14:textId="77777777" w:rsidR="00855899" w:rsidRPr="009A6C54" w:rsidRDefault="00855899" w:rsidP="00024CE0">
            <w:pPr>
              <w:pStyle w:val="TableHeading"/>
            </w:pPr>
            <w:bookmarkStart w:id="352" w:name="ColumnTitle_59"/>
            <w:bookmarkEnd w:id="352"/>
            <w:r w:rsidRPr="009A6C54">
              <w:t>SEQ</w:t>
            </w:r>
          </w:p>
        </w:tc>
        <w:tc>
          <w:tcPr>
            <w:tcW w:w="725" w:type="dxa"/>
            <w:tcBorders>
              <w:top w:val="single" w:sz="12" w:space="0" w:color="auto"/>
              <w:bottom w:val="single" w:sz="12" w:space="0" w:color="auto"/>
            </w:tcBorders>
            <w:shd w:val="clear" w:color="auto" w:fill="BFBFBF"/>
          </w:tcPr>
          <w:p w14:paraId="26F2889D" w14:textId="77777777"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14:paraId="26F2889E" w14:textId="77777777"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14:paraId="26F2889F" w14:textId="77777777"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14:paraId="26F288A0" w14:textId="77777777"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14:paraId="26F288A1" w14:textId="77777777"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14:paraId="26F288A2" w14:textId="77777777" w:rsidR="00855899" w:rsidRPr="009A6C54" w:rsidRDefault="00855899" w:rsidP="00024CE0">
            <w:pPr>
              <w:pStyle w:val="TableHeading"/>
            </w:pPr>
            <w:r w:rsidRPr="009A6C54">
              <w:t>V</w:t>
            </w:r>
            <w:r w:rsidRPr="009A6C54">
              <w:rPr>
                <w:i/>
              </w:rPr>
              <w:t>IST</w:t>
            </w:r>
            <w:r w:rsidRPr="009A6C54">
              <w:t>A ELEMENT NAME</w:t>
            </w:r>
          </w:p>
        </w:tc>
      </w:tr>
      <w:tr w:rsidR="00855899" w:rsidRPr="009A6C54" w14:paraId="26F288AB" w14:textId="77777777" w:rsidTr="00024CE0">
        <w:tc>
          <w:tcPr>
            <w:tcW w:w="725" w:type="dxa"/>
            <w:tcBorders>
              <w:top w:val="single" w:sz="12" w:space="0" w:color="auto"/>
              <w:left w:val="single" w:sz="12" w:space="0" w:color="auto"/>
            </w:tcBorders>
          </w:tcPr>
          <w:p w14:paraId="26F288A4" w14:textId="77777777" w:rsidR="00855899" w:rsidRPr="009A6C54" w:rsidRDefault="00855899" w:rsidP="00024CE0">
            <w:pPr>
              <w:pStyle w:val="TableText"/>
            </w:pPr>
            <w:r w:rsidRPr="009A6C54">
              <w:t>1</w:t>
            </w:r>
          </w:p>
        </w:tc>
        <w:tc>
          <w:tcPr>
            <w:tcW w:w="725" w:type="dxa"/>
            <w:tcBorders>
              <w:top w:val="single" w:sz="12" w:space="0" w:color="auto"/>
            </w:tcBorders>
          </w:tcPr>
          <w:p w14:paraId="26F288A5" w14:textId="77777777" w:rsidR="00855899" w:rsidRPr="009A6C54" w:rsidRDefault="00855899" w:rsidP="00024CE0">
            <w:pPr>
              <w:pStyle w:val="TableText"/>
            </w:pPr>
            <w:r w:rsidRPr="009A6C54">
              <w:t>4</w:t>
            </w:r>
          </w:p>
        </w:tc>
        <w:tc>
          <w:tcPr>
            <w:tcW w:w="725" w:type="dxa"/>
            <w:tcBorders>
              <w:top w:val="single" w:sz="12" w:space="0" w:color="auto"/>
            </w:tcBorders>
          </w:tcPr>
          <w:p w14:paraId="26F288A6" w14:textId="77777777" w:rsidR="00855899" w:rsidRPr="009A6C54" w:rsidRDefault="00855899" w:rsidP="00024CE0">
            <w:pPr>
              <w:pStyle w:val="TableText"/>
            </w:pPr>
            <w:r w:rsidRPr="009A6C54">
              <w:t>SI</w:t>
            </w:r>
          </w:p>
        </w:tc>
        <w:tc>
          <w:tcPr>
            <w:tcW w:w="725" w:type="dxa"/>
            <w:tcBorders>
              <w:top w:val="single" w:sz="12" w:space="0" w:color="auto"/>
            </w:tcBorders>
          </w:tcPr>
          <w:p w14:paraId="26F288A7" w14:textId="77777777" w:rsidR="00855899" w:rsidRPr="009A6C54" w:rsidRDefault="00855899" w:rsidP="00024CE0">
            <w:pPr>
              <w:pStyle w:val="TableText"/>
            </w:pPr>
            <w:r w:rsidRPr="009A6C54">
              <w:t>R</w:t>
            </w:r>
          </w:p>
        </w:tc>
        <w:tc>
          <w:tcPr>
            <w:tcW w:w="725" w:type="dxa"/>
            <w:tcBorders>
              <w:top w:val="single" w:sz="12" w:space="0" w:color="auto"/>
            </w:tcBorders>
          </w:tcPr>
          <w:p w14:paraId="26F288A8" w14:textId="77777777" w:rsidR="00855899" w:rsidRPr="009A6C54" w:rsidRDefault="00855899" w:rsidP="00024CE0">
            <w:pPr>
              <w:pStyle w:val="TableText"/>
            </w:pPr>
          </w:p>
        </w:tc>
        <w:tc>
          <w:tcPr>
            <w:tcW w:w="725" w:type="dxa"/>
            <w:tcBorders>
              <w:top w:val="single" w:sz="12" w:space="0" w:color="auto"/>
            </w:tcBorders>
          </w:tcPr>
          <w:p w14:paraId="26F288A9" w14:textId="77777777" w:rsidR="00855899" w:rsidRPr="009A6C54" w:rsidRDefault="00855899" w:rsidP="00024CE0">
            <w:pPr>
              <w:pStyle w:val="TableText"/>
            </w:pPr>
          </w:p>
        </w:tc>
        <w:tc>
          <w:tcPr>
            <w:tcW w:w="4925" w:type="dxa"/>
            <w:tcBorders>
              <w:top w:val="single" w:sz="12" w:space="0" w:color="auto"/>
              <w:right w:val="single" w:sz="12" w:space="0" w:color="auto"/>
            </w:tcBorders>
          </w:tcPr>
          <w:p w14:paraId="26F288AA" w14:textId="77777777" w:rsidR="00855899" w:rsidRPr="009A6C54" w:rsidRDefault="00855899" w:rsidP="00024CE0">
            <w:pPr>
              <w:pStyle w:val="TableText"/>
            </w:pPr>
            <w:r w:rsidRPr="009A6C54">
              <w:t>SET ID</w:t>
            </w:r>
          </w:p>
        </w:tc>
      </w:tr>
      <w:tr w:rsidR="00855899" w:rsidRPr="009A6C54" w14:paraId="26F288B3" w14:textId="77777777" w:rsidTr="00024CE0">
        <w:tc>
          <w:tcPr>
            <w:tcW w:w="725" w:type="dxa"/>
            <w:tcBorders>
              <w:left w:val="single" w:sz="12" w:space="0" w:color="auto"/>
            </w:tcBorders>
          </w:tcPr>
          <w:p w14:paraId="26F288AC" w14:textId="77777777" w:rsidR="00855899" w:rsidRPr="009A6C54" w:rsidRDefault="00855899" w:rsidP="00024CE0">
            <w:pPr>
              <w:pStyle w:val="TableText"/>
            </w:pPr>
            <w:r w:rsidRPr="009A6C54">
              <w:t>2</w:t>
            </w:r>
          </w:p>
        </w:tc>
        <w:tc>
          <w:tcPr>
            <w:tcW w:w="725" w:type="dxa"/>
          </w:tcPr>
          <w:p w14:paraId="26F288AD" w14:textId="77777777" w:rsidR="00855899" w:rsidRPr="009A6C54" w:rsidRDefault="00855899" w:rsidP="00024CE0">
            <w:pPr>
              <w:pStyle w:val="TableText"/>
            </w:pPr>
            <w:r w:rsidRPr="009A6C54">
              <w:t>8</w:t>
            </w:r>
          </w:p>
        </w:tc>
        <w:tc>
          <w:tcPr>
            <w:tcW w:w="725" w:type="dxa"/>
          </w:tcPr>
          <w:p w14:paraId="26F288AE" w14:textId="77777777" w:rsidR="00855899" w:rsidRPr="009A6C54" w:rsidRDefault="00855899" w:rsidP="00024CE0">
            <w:pPr>
              <w:pStyle w:val="TableText"/>
            </w:pPr>
            <w:r w:rsidRPr="009A6C54">
              <w:t>DT</w:t>
            </w:r>
          </w:p>
        </w:tc>
        <w:tc>
          <w:tcPr>
            <w:tcW w:w="725" w:type="dxa"/>
          </w:tcPr>
          <w:p w14:paraId="26F288AF" w14:textId="77777777" w:rsidR="00855899" w:rsidRPr="009A6C54" w:rsidRDefault="00855899" w:rsidP="00024CE0">
            <w:pPr>
              <w:pStyle w:val="TableText"/>
            </w:pPr>
          </w:p>
        </w:tc>
        <w:tc>
          <w:tcPr>
            <w:tcW w:w="725" w:type="dxa"/>
          </w:tcPr>
          <w:p w14:paraId="26F288B0" w14:textId="77777777" w:rsidR="00855899" w:rsidRPr="009A6C54" w:rsidRDefault="00855899" w:rsidP="00024CE0">
            <w:pPr>
              <w:pStyle w:val="TableText"/>
            </w:pPr>
          </w:p>
        </w:tc>
        <w:tc>
          <w:tcPr>
            <w:tcW w:w="725" w:type="dxa"/>
          </w:tcPr>
          <w:p w14:paraId="26F288B1" w14:textId="77777777" w:rsidR="00855899" w:rsidRPr="009A6C54" w:rsidRDefault="00855899" w:rsidP="00024CE0">
            <w:pPr>
              <w:pStyle w:val="TableText"/>
            </w:pPr>
          </w:p>
        </w:tc>
        <w:tc>
          <w:tcPr>
            <w:tcW w:w="4925" w:type="dxa"/>
            <w:tcBorders>
              <w:right w:val="single" w:sz="12" w:space="0" w:color="auto"/>
            </w:tcBorders>
          </w:tcPr>
          <w:p w14:paraId="26F288B2" w14:textId="77777777" w:rsidR="00855899" w:rsidRPr="009A6C54" w:rsidRDefault="00855899" w:rsidP="00024CE0">
            <w:pPr>
              <w:pStyle w:val="TableText"/>
              <w:rPr>
                <w:caps/>
              </w:rPr>
            </w:pPr>
            <w:r w:rsidRPr="009A6C54">
              <w:rPr>
                <w:caps/>
              </w:rPr>
              <w:t>ENROLLMENT DATE</w:t>
            </w:r>
          </w:p>
        </w:tc>
      </w:tr>
      <w:tr w:rsidR="00855899" w:rsidRPr="009A6C54" w14:paraId="26F288BB" w14:textId="77777777" w:rsidTr="00024CE0">
        <w:tc>
          <w:tcPr>
            <w:tcW w:w="725" w:type="dxa"/>
            <w:tcBorders>
              <w:left w:val="single" w:sz="12" w:space="0" w:color="auto"/>
            </w:tcBorders>
          </w:tcPr>
          <w:p w14:paraId="26F288B4" w14:textId="77777777" w:rsidR="00855899" w:rsidRPr="009A6C54" w:rsidRDefault="00855899" w:rsidP="00024CE0">
            <w:pPr>
              <w:pStyle w:val="TableText"/>
            </w:pPr>
            <w:r w:rsidRPr="009A6C54">
              <w:t>3</w:t>
            </w:r>
          </w:p>
        </w:tc>
        <w:tc>
          <w:tcPr>
            <w:tcW w:w="725" w:type="dxa"/>
          </w:tcPr>
          <w:p w14:paraId="26F288B5" w14:textId="77777777" w:rsidR="00855899" w:rsidRPr="009A6C54" w:rsidRDefault="00855899" w:rsidP="00024CE0">
            <w:pPr>
              <w:pStyle w:val="TableText"/>
            </w:pPr>
            <w:r w:rsidRPr="009A6C54">
              <w:t>1</w:t>
            </w:r>
          </w:p>
        </w:tc>
        <w:tc>
          <w:tcPr>
            <w:tcW w:w="725" w:type="dxa"/>
          </w:tcPr>
          <w:p w14:paraId="26F288B6" w14:textId="77777777" w:rsidR="00855899" w:rsidRPr="009A6C54" w:rsidRDefault="00855899" w:rsidP="00024CE0">
            <w:pPr>
              <w:pStyle w:val="TableText"/>
            </w:pPr>
            <w:r w:rsidRPr="009A6C54">
              <w:t>ID</w:t>
            </w:r>
          </w:p>
        </w:tc>
        <w:tc>
          <w:tcPr>
            <w:tcW w:w="725" w:type="dxa"/>
          </w:tcPr>
          <w:p w14:paraId="26F288B7" w14:textId="77777777" w:rsidR="00855899" w:rsidRPr="009A6C54" w:rsidRDefault="00855899" w:rsidP="00024CE0">
            <w:pPr>
              <w:pStyle w:val="TableText"/>
            </w:pPr>
          </w:p>
        </w:tc>
        <w:tc>
          <w:tcPr>
            <w:tcW w:w="725" w:type="dxa"/>
          </w:tcPr>
          <w:p w14:paraId="26F288B8" w14:textId="77777777" w:rsidR="00855899" w:rsidRPr="009A6C54" w:rsidRDefault="00855899" w:rsidP="00024CE0">
            <w:pPr>
              <w:pStyle w:val="TableText"/>
            </w:pPr>
          </w:p>
        </w:tc>
        <w:tc>
          <w:tcPr>
            <w:tcW w:w="725" w:type="dxa"/>
          </w:tcPr>
          <w:p w14:paraId="26F288B9" w14:textId="77777777" w:rsidR="00855899" w:rsidRPr="009A6C54" w:rsidRDefault="00855899" w:rsidP="00024CE0">
            <w:pPr>
              <w:pStyle w:val="TableText"/>
            </w:pPr>
            <w:r w:rsidRPr="009A6C54">
              <w:t>VA0024</w:t>
            </w:r>
          </w:p>
        </w:tc>
        <w:tc>
          <w:tcPr>
            <w:tcW w:w="4925" w:type="dxa"/>
            <w:tcBorders>
              <w:right w:val="single" w:sz="12" w:space="0" w:color="auto"/>
            </w:tcBorders>
          </w:tcPr>
          <w:p w14:paraId="26F288BA" w14:textId="77777777" w:rsidR="00855899" w:rsidRPr="009A6C54" w:rsidRDefault="00855899" w:rsidP="00024CE0">
            <w:pPr>
              <w:pStyle w:val="TableText"/>
              <w:rPr>
                <w:caps/>
              </w:rPr>
            </w:pPr>
            <w:r w:rsidRPr="009A6C54">
              <w:rPr>
                <w:caps/>
              </w:rPr>
              <w:t>SOURCE OF ENROLLMENT</w:t>
            </w:r>
          </w:p>
        </w:tc>
      </w:tr>
      <w:tr w:rsidR="00855899" w:rsidRPr="009A6C54" w14:paraId="26F288C3" w14:textId="77777777" w:rsidTr="00024CE0">
        <w:tc>
          <w:tcPr>
            <w:tcW w:w="725" w:type="dxa"/>
            <w:tcBorders>
              <w:left w:val="single" w:sz="12" w:space="0" w:color="auto"/>
            </w:tcBorders>
          </w:tcPr>
          <w:p w14:paraId="26F288BC" w14:textId="77777777" w:rsidR="00855899" w:rsidRPr="009A6C54" w:rsidRDefault="00855899" w:rsidP="00024CE0">
            <w:pPr>
              <w:pStyle w:val="TableText"/>
            </w:pPr>
            <w:r w:rsidRPr="009A6C54">
              <w:t>4</w:t>
            </w:r>
          </w:p>
        </w:tc>
        <w:tc>
          <w:tcPr>
            <w:tcW w:w="725" w:type="dxa"/>
          </w:tcPr>
          <w:p w14:paraId="26F288BD" w14:textId="77777777" w:rsidR="00855899" w:rsidRPr="009A6C54" w:rsidRDefault="00855899" w:rsidP="00024CE0">
            <w:pPr>
              <w:pStyle w:val="TableText"/>
            </w:pPr>
            <w:r w:rsidRPr="009A6C54">
              <w:t>1</w:t>
            </w:r>
          </w:p>
        </w:tc>
        <w:tc>
          <w:tcPr>
            <w:tcW w:w="725" w:type="dxa"/>
          </w:tcPr>
          <w:p w14:paraId="26F288BE" w14:textId="77777777" w:rsidR="00855899" w:rsidRPr="009A6C54" w:rsidRDefault="00855899" w:rsidP="00024CE0">
            <w:pPr>
              <w:pStyle w:val="TableText"/>
            </w:pPr>
            <w:r w:rsidRPr="009A6C54">
              <w:t>ID</w:t>
            </w:r>
          </w:p>
        </w:tc>
        <w:tc>
          <w:tcPr>
            <w:tcW w:w="725" w:type="dxa"/>
          </w:tcPr>
          <w:p w14:paraId="26F288BF" w14:textId="77777777" w:rsidR="00855899" w:rsidRPr="009A6C54" w:rsidRDefault="00855899" w:rsidP="00024CE0">
            <w:pPr>
              <w:pStyle w:val="TableText"/>
            </w:pPr>
          </w:p>
        </w:tc>
        <w:tc>
          <w:tcPr>
            <w:tcW w:w="725" w:type="dxa"/>
          </w:tcPr>
          <w:p w14:paraId="26F288C0" w14:textId="77777777" w:rsidR="00855899" w:rsidRPr="009A6C54" w:rsidRDefault="00855899" w:rsidP="00024CE0">
            <w:pPr>
              <w:pStyle w:val="TableText"/>
            </w:pPr>
          </w:p>
        </w:tc>
        <w:tc>
          <w:tcPr>
            <w:tcW w:w="725" w:type="dxa"/>
          </w:tcPr>
          <w:p w14:paraId="26F288C1" w14:textId="77777777" w:rsidR="00855899" w:rsidRPr="009A6C54" w:rsidRDefault="00855899" w:rsidP="00024CE0">
            <w:pPr>
              <w:pStyle w:val="TableText"/>
            </w:pPr>
            <w:r w:rsidRPr="009A6C54">
              <w:t>VA0015</w:t>
            </w:r>
          </w:p>
        </w:tc>
        <w:tc>
          <w:tcPr>
            <w:tcW w:w="4925" w:type="dxa"/>
            <w:tcBorders>
              <w:right w:val="single" w:sz="12" w:space="0" w:color="auto"/>
            </w:tcBorders>
          </w:tcPr>
          <w:p w14:paraId="26F288C2" w14:textId="77777777" w:rsidR="00855899" w:rsidRPr="009A6C54" w:rsidRDefault="00855899" w:rsidP="00024CE0">
            <w:pPr>
              <w:pStyle w:val="TableText"/>
              <w:rPr>
                <w:caps/>
              </w:rPr>
            </w:pPr>
            <w:r w:rsidRPr="009A6C54">
              <w:rPr>
                <w:caps/>
              </w:rPr>
              <w:t>ENROLLMENT STATUS</w:t>
            </w:r>
          </w:p>
        </w:tc>
      </w:tr>
      <w:tr w:rsidR="00855899" w:rsidRPr="009A6C54" w14:paraId="26F288CB" w14:textId="77777777" w:rsidTr="00024CE0">
        <w:tc>
          <w:tcPr>
            <w:tcW w:w="725" w:type="dxa"/>
            <w:tcBorders>
              <w:left w:val="single" w:sz="12" w:space="0" w:color="auto"/>
            </w:tcBorders>
          </w:tcPr>
          <w:p w14:paraId="26F288C4" w14:textId="77777777" w:rsidR="00855899" w:rsidRPr="009A6C54" w:rsidRDefault="00855899" w:rsidP="00024CE0">
            <w:pPr>
              <w:pStyle w:val="TableText"/>
            </w:pPr>
            <w:r w:rsidRPr="009A6C54">
              <w:t>5</w:t>
            </w:r>
          </w:p>
        </w:tc>
        <w:tc>
          <w:tcPr>
            <w:tcW w:w="725" w:type="dxa"/>
          </w:tcPr>
          <w:p w14:paraId="26F288C5" w14:textId="77777777" w:rsidR="00855899" w:rsidRPr="009A6C54" w:rsidRDefault="00855899" w:rsidP="00024CE0">
            <w:pPr>
              <w:pStyle w:val="TableText"/>
            </w:pPr>
            <w:r w:rsidRPr="009A6C54">
              <w:t>1</w:t>
            </w:r>
          </w:p>
        </w:tc>
        <w:tc>
          <w:tcPr>
            <w:tcW w:w="725" w:type="dxa"/>
          </w:tcPr>
          <w:p w14:paraId="26F288C6" w14:textId="77777777" w:rsidR="00855899" w:rsidRPr="009A6C54" w:rsidRDefault="00855899" w:rsidP="00024CE0">
            <w:pPr>
              <w:pStyle w:val="TableText"/>
            </w:pPr>
            <w:r w:rsidRPr="009A6C54">
              <w:t>ID</w:t>
            </w:r>
          </w:p>
        </w:tc>
        <w:tc>
          <w:tcPr>
            <w:tcW w:w="725" w:type="dxa"/>
          </w:tcPr>
          <w:p w14:paraId="26F288C7" w14:textId="77777777" w:rsidR="00855899" w:rsidRPr="009A6C54" w:rsidRDefault="00855899" w:rsidP="00024CE0">
            <w:pPr>
              <w:pStyle w:val="TableText"/>
            </w:pPr>
          </w:p>
        </w:tc>
        <w:tc>
          <w:tcPr>
            <w:tcW w:w="725" w:type="dxa"/>
          </w:tcPr>
          <w:p w14:paraId="26F288C8" w14:textId="77777777" w:rsidR="00855899" w:rsidRPr="009A6C54" w:rsidRDefault="00855899" w:rsidP="00024CE0">
            <w:pPr>
              <w:pStyle w:val="TableText"/>
            </w:pPr>
          </w:p>
        </w:tc>
        <w:tc>
          <w:tcPr>
            <w:tcW w:w="725" w:type="dxa"/>
          </w:tcPr>
          <w:p w14:paraId="26F288C9" w14:textId="77777777" w:rsidR="00855899" w:rsidRPr="009A6C54" w:rsidRDefault="00855899" w:rsidP="00024CE0">
            <w:pPr>
              <w:pStyle w:val="TableText"/>
            </w:pPr>
            <w:r w:rsidRPr="009A6C54">
              <w:t>VA0016</w:t>
            </w:r>
          </w:p>
        </w:tc>
        <w:tc>
          <w:tcPr>
            <w:tcW w:w="4925" w:type="dxa"/>
            <w:tcBorders>
              <w:right w:val="single" w:sz="12" w:space="0" w:color="auto"/>
            </w:tcBorders>
          </w:tcPr>
          <w:p w14:paraId="26F288CA" w14:textId="77777777" w:rsidR="00855899" w:rsidRPr="009A6C54" w:rsidRDefault="00855899" w:rsidP="00024CE0">
            <w:pPr>
              <w:pStyle w:val="TableText"/>
              <w:rPr>
                <w:caps/>
              </w:rPr>
            </w:pPr>
            <w:r w:rsidRPr="009A6C54">
              <w:rPr>
                <w:caps/>
              </w:rPr>
              <w:t>REASON CANCELED/DECLINED</w:t>
            </w:r>
          </w:p>
        </w:tc>
      </w:tr>
      <w:tr w:rsidR="00855899" w:rsidRPr="009A6C54" w14:paraId="26F288D3" w14:textId="77777777" w:rsidTr="00024CE0">
        <w:tc>
          <w:tcPr>
            <w:tcW w:w="725" w:type="dxa"/>
            <w:tcBorders>
              <w:left w:val="single" w:sz="12" w:space="0" w:color="auto"/>
            </w:tcBorders>
          </w:tcPr>
          <w:p w14:paraId="26F288CC" w14:textId="77777777" w:rsidR="00855899" w:rsidRPr="009A6C54" w:rsidRDefault="00855899" w:rsidP="00024CE0">
            <w:pPr>
              <w:pStyle w:val="TableText"/>
            </w:pPr>
            <w:r w:rsidRPr="009A6C54">
              <w:t>6</w:t>
            </w:r>
          </w:p>
        </w:tc>
        <w:tc>
          <w:tcPr>
            <w:tcW w:w="725" w:type="dxa"/>
          </w:tcPr>
          <w:p w14:paraId="26F288CD" w14:textId="77777777" w:rsidR="00855899" w:rsidRPr="009A6C54" w:rsidRDefault="00855899" w:rsidP="00024CE0">
            <w:pPr>
              <w:pStyle w:val="TableText"/>
            </w:pPr>
            <w:r w:rsidRPr="009A6C54">
              <w:t>60</w:t>
            </w:r>
          </w:p>
        </w:tc>
        <w:tc>
          <w:tcPr>
            <w:tcW w:w="725" w:type="dxa"/>
          </w:tcPr>
          <w:p w14:paraId="26F288CE" w14:textId="77777777" w:rsidR="00855899" w:rsidRPr="009A6C54" w:rsidRDefault="00855899" w:rsidP="00024CE0">
            <w:pPr>
              <w:pStyle w:val="TableText"/>
            </w:pPr>
            <w:r w:rsidRPr="009A6C54">
              <w:t>TX</w:t>
            </w:r>
          </w:p>
        </w:tc>
        <w:tc>
          <w:tcPr>
            <w:tcW w:w="725" w:type="dxa"/>
          </w:tcPr>
          <w:p w14:paraId="26F288CF" w14:textId="77777777" w:rsidR="00855899" w:rsidRPr="009A6C54" w:rsidRDefault="00855899" w:rsidP="00024CE0">
            <w:pPr>
              <w:pStyle w:val="TableText"/>
            </w:pPr>
          </w:p>
        </w:tc>
        <w:tc>
          <w:tcPr>
            <w:tcW w:w="725" w:type="dxa"/>
          </w:tcPr>
          <w:p w14:paraId="26F288D0" w14:textId="77777777" w:rsidR="00855899" w:rsidRPr="009A6C54" w:rsidRDefault="00855899" w:rsidP="00024CE0">
            <w:pPr>
              <w:pStyle w:val="TableText"/>
            </w:pPr>
          </w:p>
        </w:tc>
        <w:tc>
          <w:tcPr>
            <w:tcW w:w="725" w:type="dxa"/>
          </w:tcPr>
          <w:p w14:paraId="26F288D1" w14:textId="77777777" w:rsidR="00855899" w:rsidRPr="009A6C54" w:rsidRDefault="00855899" w:rsidP="00024CE0">
            <w:pPr>
              <w:pStyle w:val="TableText"/>
            </w:pPr>
          </w:p>
        </w:tc>
        <w:tc>
          <w:tcPr>
            <w:tcW w:w="4925" w:type="dxa"/>
            <w:tcBorders>
              <w:right w:val="single" w:sz="12" w:space="0" w:color="auto"/>
            </w:tcBorders>
          </w:tcPr>
          <w:p w14:paraId="26F288D2" w14:textId="77777777" w:rsidR="00855899" w:rsidRPr="009A6C54" w:rsidRDefault="00855899" w:rsidP="00024CE0">
            <w:pPr>
              <w:pStyle w:val="TableText"/>
              <w:rPr>
                <w:caps/>
              </w:rPr>
            </w:pPr>
            <w:r w:rsidRPr="009A6C54">
              <w:rPr>
                <w:caps/>
              </w:rPr>
              <w:t>CANCELED/DECLINED REMARKS</w:t>
            </w:r>
          </w:p>
        </w:tc>
      </w:tr>
      <w:tr w:rsidR="00855899" w:rsidRPr="009A6C54" w14:paraId="26F288DB" w14:textId="77777777" w:rsidTr="00024CE0">
        <w:tc>
          <w:tcPr>
            <w:tcW w:w="725" w:type="dxa"/>
            <w:tcBorders>
              <w:left w:val="single" w:sz="12" w:space="0" w:color="auto"/>
            </w:tcBorders>
          </w:tcPr>
          <w:p w14:paraId="26F288D4" w14:textId="77777777" w:rsidR="00855899" w:rsidRPr="009A6C54" w:rsidRDefault="00855899" w:rsidP="00024CE0">
            <w:pPr>
              <w:pStyle w:val="TableText"/>
            </w:pPr>
            <w:r w:rsidRPr="009A6C54">
              <w:t>7</w:t>
            </w:r>
          </w:p>
        </w:tc>
        <w:tc>
          <w:tcPr>
            <w:tcW w:w="725" w:type="dxa"/>
          </w:tcPr>
          <w:p w14:paraId="26F288D5" w14:textId="77777777" w:rsidR="00855899" w:rsidRPr="009A6C54" w:rsidRDefault="00855899" w:rsidP="00024CE0">
            <w:pPr>
              <w:pStyle w:val="TableText"/>
            </w:pPr>
            <w:r w:rsidRPr="009A6C54">
              <w:t>7</w:t>
            </w:r>
          </w:p>
        </w:tc>
        <w:tc>
          <w:tcPr>
            <w:tcW w:w="725" w:type="dxa"/>
          </w:tcPr>
          <w:p w14:paraId="26F288D6" w14:textId="77777777" w:rsidR="00855899" w:rsidRPr="009A6C54" w:rsidRDefault="00855899" w:rsidP="00024CE0">
            <w:pPr>
              <w:pStyle w:val="TableText"/>
            </w:pPr>
            <w:r w:rsidRPr="009A6C54">
              <w:t>ID</w:t>
            </w:r>
          </w:p>
        </w:tc>
        <w:tc>
          <w:tcPr>
            <w:tcW w:w="725" w:type="dxa"/>
          </w:tcPr>
          <w:p w14:paraId="26F288D7" w14:textId="77777777" w:rsidR="00855899" w:rsidRPr="009A6C54" w:rsidRDefault="00855899" w:rsidP="00024CE0">
            <w:pPr>
              <w:pStyle w:val="TableText"/>
            </w:pPr>
          </w:p>
        </w:tc>
        <w:tc>
          <w:tcPr>
            <w:tcW w:w="725" w:type="dxa"/>
          </w:tcPr>
          <w:p w14:paraId="26F288D8" w14:textId="77777777" w:rsidR="00855899" w:rsidRPr="009A6C54" w:rsidRDefault="00855899" w:rsidP="00024CE0">
            <w:pPr>
              <w:pStyle w:val="TableText"/>
            </w:pPr>
          </w:p>
        </w:tc>
        <w:tc>
          <w:tcPr>
            <w:tcW w:w="725" w:type="dxa"/>
          </w:tcPr>
          <w:p w14:paraId="26F288D9"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DA" w14:textId="77777777" w:rsidR="00855899" w:rsidRPr="009A6C54" w:rsidRDefault="00855899" w:rsidP="00024CE0">
            <w:pPr>
              <w:pStyle w:val="TableText"/>
              <w:rPr>
                <w:caps/>
              </w:rPr>
            </w:pPr>
            <w:r w:rsidRPr="009A6C54">
              <w:rPr>
                <w:caps/>
              </w:rPr>
              <w:t>FACILITY RECEIVED</w:t>
            </w:r>
          </w:p>
        </w:tc>
      </w:tr>
      <w:tr w:rsidR="00855899" w:rsidRPr="009A6C54" w14:paraId="26F288E3" w14:textId="77777777" w:rsidTr="00024CE0">
        <w:tc>
          <w:tcPr>
            <w:tcW w:w="725" w:type="dxa"/>
            <w:tcBorders>
              <w:left w:val="single" w:sz="12" w:space="0" w:color="auto"/>
            </w:tcBorders>
          </w:tcPr>
          <w:p w14:paraId="26F288DC" w14:textId="77777777" w:rsidR="00855899" w:rsidRPr="009A6C54" w:rsidRDefault="00855899" w:rsidP="00024CE0">
            <w:pPr>
              <w:pStyle w:val="TableText"/>
            </w:pPr>
            <w:r w:rsidRPr="009A6C54">
              <w:lastRenderedPageBreak/>
              <w:t>8</w:t>
            </w:r>
          </w:p>
        </w:tc>
        <w:tc>
          <w:tcPr>
            <w:tcW w:w="725" w:type="dxa"/>
          </w:tcPr>
          <w:p w14:paraId="26F288DD" w14:textId="77777777" w:rsidR="00855899" w:rsidRPr="009A6C54" w:rsidRDefault="00855899" w:rsidP="00024CE0">
            <w:pPr>
              <w:pStyle w:val="TableText"/>
            </w:pPr>
            <w:r w:rsidRPr="009A6C54">
              <w:t>7</w:t>
            </w:r>
          </w:p>
        </w:tc>
        <w:tc>
          <w:tcPr>
            <w:tcW w:w="725" w:type="dxa"/>
          </w:tcPr>
          <w:p w14:paraId="26F288DE" w14:textId="77777777" w:rsidR="00855899" w:rsidRPr="009A6C54" w:rsidRDefault="00855899" w:rsidP="00024CE0">
            <w:pPr>
              <w:pStyle w:val="TableText"/>
            </w:pPr>
            <w:r w:rsidRPr="009A6C54">
              <w:t>ID</w:t>
            </w:r>
          </w:p>
        </w:tc>
        <w:tc>
          <w:tcPr>
            <w:tcW w:w="725" w:type="dxa"/>
          </w:tcPr>
          <w:p w14:paraId="26F288DF" w14:textId="77777777" w:rsidR="00855899" w:rsidRPr="009A6C54" w:rsidRDefault="00855899" w:rsidP="00024CE0">
            <w:pPr>
              <w:pStyle w:val="TableText"/>
            </w:pPr>
          </w:p>
        </w:tc>
        <w:tc>
          <w:tcPr>
            <w:tcW w:w="725" w:type="dxa"/>
          </w:tcPr>
          <w:p w14:paraId="26F288E0" w14:textId="77777777" w:rsidR="00855899" w:rsidRPr="009A6C54" w:rsidRDefault="00855899" w:rsidP="00024CE0">
            <w:pPr>
              <w:pStyle w:val="TableText"/>
            </w:pPr>
          </w:p>
        </w:tc>
        <w:tc>
          <w:tcPr>
            <w:tcW w:w="725" w:type="dxa"/>
          </w:tcPr>
          <w:p w14:paraId="26F288E1" w14:textId="77777777" w:rsidR="00855899" w:rsidRPr="009A6C54" w:rsidRDefault="00855899" w:rsidP="00024CE0">
            <w:pPr>
              <w:pStyle w:val="TableText"/>
            </w:pPr>
            <w:r w:rsidRPr="009A6C54">
              <w:t>VA0115</w:t>
            </w:r>
          </w:p>
        </w:tc>
        <w:tc>
          <w:tcPr>
            <w:tcW w:w="4925" w:type="dxa"/>
            <w:tcBorders>
              <w:right w:val="single" w:sz="12" w:space="0" w:color="auto"/>
            </w:tcBorders>
          </w:tcPr>
          <w:p w14:paraId="26F288E2" w14:textId="77777777" w:rsidR="00855899" w:rsidRPr="009A6C54" w:rsidRDefault="00855899" w:rsidP="00024CE0">
            <w:pPr>
              <w:pStyle w:val="TableText"/>
              <w:rPr>
                <w:caps/>
              </w:rPr>
            </w:pPr>
            <w:r w:rsidRPr="009A6C54">
              <w:rPr>
                <w:caps/>
              </w:rPr>
              <w:t>PRIMARY FACILITY</w:t>
            </w:r>
          </w:p>
        </w:tc>
      </w:tr>
      <w:tr w:rsidR="00855899" w:rsidRPr="009A6C54" w14:paraId="26F288EB" w14:textId="77777777" w:rsidTr="00024CE0">
        <w:tc>
          <w:tcPr>
            <w:tcW w:w="725" w:type="dxa"/>
            <w:tcBorders>
              <w:left w:val="single" w:sz="12" w:space="0" w:color="auto"/>
            </w:tcBorders>
          </w:tcPr>
          <w:p w14:paraId="26F288E4" w14:textId="77777777" w:rsidR="00855899" w:rsidRPr="009A6C54" w:rsidRDefault="00855899" w:rsidP="00024CE0">
            <w:pPr>
              <w:pStyle w:val="TableText"/>
            </w:pPr>
            <w:r w:rsidRPr="009A6C54">
              <w:t>9</w:t>
            </w:r>
          </w:p>
        </w:tc>
        <w:tc>
          <w:tcPr>
            <w:tcW w:w="725" w:type="dxa"/>
          </w:tcPr>
          <w:p w14:paraId="26F288E5" w14:textId="77777777" w:rsidR="00855899" w:rsidRPr="009A6C54" w:rsidRDefault="00855899" w:rsidP="00024CE0">
            <w:pPr>
              <w:pStyle w:val="TableText"/>
            </w:pPr>
            <w:r w:rsidRPr="009A6C54">
              <w:t>1</w:t>
            </w:r>
          </w:p>
        </w:tc>
        <w:tc>
          <w:tcPr>
            <w:tcW w:w="725" w:type="dxa"/>
          </w:tcPr>
          <w:p w14:paraId="26F288E6" w14:textId="77777777" w:rsidR="00855899" w:rsidRPr="009A6C54" w:rsidRDefault="00855899" w:rsidP="00024CE0">
            <w:pPr>
              <w:pStyle w:val="TableText"/>
            </w:pPr>
            <w:r w:rsidRPr="009A6C54">
              <w:t>ID</w:t>
            </w:r>
          </w:p>
        </w:tc>
        <w:tc>
          <w:tcPr>
            <w:tcW w:w="725" w:type="dxa"/>
          </w:tcPr>
          <w:p w14:paraId="26F288E7" w14:textId="77777777" w:rsidR="00855899" w:rsidRPr="009A6C54" w:rsidRDefault="00855899" w:rsidP="00024CE0">
            <w:pPr>
              <w:pStyle w:val="TableText"/>
            </w:pPr>
          </w:p>
        </w:tc>
        <w:tc>
          <w:tcPr>
            <w:tcW w:w="725" w:type="dxa"/>
          </w:tcPr>
          <w:p w14:paraId="26F288E8" w14:textId="77777777" w:rsidR="00855899" w:rsidRPr="009A6C54" w:rsidRDefault="00855899" w:rsidP="00024CE0">
            <w:pPr>
              <w:pStyle w:val="TableText"/>
            </w:pPr>
          </w:p>
        </w:tc>
        <w:tc>
          <w:tcPr>
            <w:tcW w:w="725" w:type="dxa"/>
          </w:tcPr>
          <w:p w14:paraId="26F288E9" w14:textId="77777777" w:rsidR="00855899" w:rsidRPr="009A6C54" w:rsidRDefault="00855899" w:rsidP="00024CE0">
            <w:pPr>
              <w:pStyle w:val="TableText"/>
            </w:pPr>
            <w:r w:rsidRPr="009A6C54">
              <w:t>VA0021</w:t>
            </w:r>
          </w:p>
        </w:tc>
        <w:tc>
          <w:tcPr>
            <w:tcW w:w="4925" w:type="dxa"/>
            <w:tcBorders>
              <w:right w:val="single" w:sz="12" w:space="0" w:color="auto"/>
            </w:tcBorders>
          </w:tcPr>
          <w:p w14:paraId="26F288EA" w14:textId="77777777" w:rsidR="00855899" w:rsidRPr="009A6C54" w:rsidRDefault="00855899" w:rsidP="00024CE0">
            <w:pPr>
              <w:pStyle w:val="TableText"/>
              <w:rPr>
                <w:caps/>
              </w:rPr>
            </w:pPr>
            <w:r w:rsidRPr="009A6C54">
              <w:rPr>
                <w:caps/>
              </w:rPr>
              <w:t>ENROLLMENT PRIORITY</w:t>
            </w:r>
          </w:p>
        </w:tc>
      </w:tr>
      <w:tr w:rsidR="00855899" w:rsidRPr="009A6C54" w14:paraId="26F288F3" w14:textId="77777777" w:rsidTr="00024CE0">
        <w:tc>
          <w:tcPr>
            <w:tcW w:w="725" w:type="dxa"/>
            <w:tcBorders>
              <w:left w:val="single" w:sz="12" w:space="0" w:color="auto"/>
              <w:bottom w:val="single" w:sz="12" w:space="0" w:color="auto"/>
            </w:tcBorders>
          </w:tcPr>
          <w:p w14:paraId="26F288EC" w14:textId="77777777" w:rsidR="00855899" w:rsidRPr="009A6C54" w:rsidRDefault="00855899" w:rsidP="00024CE0">
            <w:pPr>
              <w:pStyle w:val="TableText"/>
            </w:pPr>
            <w:r w:rsidRPr="009A6C54">
              <w:t>10</w:t>
            </w:r>
          </w:p>
        </w:tc>
        <w:tc>
          <w:tcPr>
            <w:tcW w:w="725" w:type="dxa"/>
            <w:tcBorders>
              <w:bottom w:val="single" w:sz="12" w:space="0" w:color="auto"/>
            </w:tcBorders>
          </w:tcPr>
          <w:p w14:paraId="26F288ED" w14:textId="77777777" w:rsidR="00855899" w:rsidRPr="009A6C54" w:rsidRDefault="00855899" w:rsidP="00024CE0">
            <w:pPr>
              <w:pStyle w:val="TableText"/>
            </w:pPr>
            <w:r w:rsidRPr="009A6C54">
              <w:t>8</w:t>
            </w:r>
          </w:p>
        </w:tc>
        <w:tc>
          <w:tcPr>
            <w:tcW w:w="725" w:type="dxa"/>
            <w:tcBorders>
              <w:bottom w:val="single" w:sz="12" w:space="0" w:color="auto"/>
            </w:tcBorders>
          </w:tcPr>
          <w:p w14:paraId="26F288EE" w14:textId="77777777" w:rsidR="00855899" w:rsidRPr="009A6C54" w:rsidRDefault="00855899" w:rsidP="00024CE0">
            <w:pPr>
              <w:pStyle w:val="TableText"/>
            </w:pPr>
            <w:r w:rsidRPr="009A6C54">
              <w:t>DT</w:t>
            </w:r>
          </w:p>
        </w:tc>
        <w:tc>
          <w:tcPr>
            <w:tcW w:w="725" w:type="dxa"/>
            <w:tcBorders>
              <w:bottom w:val="single" w:sz="12" w:space="0" w:color="auto"/>
            </w:tcBorders>
          </w:tcPr>
          <w:p w14:paraId="26F288EF" w14:textId="77777777" w:rsidR="00855899" w:rsidRPr="009A6C54" w:rsidRDefault="00855899" w:rsidP="00024CE0">
            <w:pPr>
              <w:pStyle w:val="TableText"/>
            </w:pPr>
          </w:p>
        </w:tc>
        <w:tc>
          <w:tcPr>
            <w:tcW w:w="725" w:type="dxa"/>
            <w:tcBorders>
              <w:bottom w:val="single" w:sz="12" w:space="0" w:color="auto"/>
            </w:tcBorders>
          </w:tcPr>
          <w:p w14:paraId="26F288F0" w14:textId="77777777" w:rsidR="00855899" w:rsidRPr="009A6C54" w:rsidRDefault="00855899" w:rsidP="00024CE0">
            <w:pPr>
              <w:pStyle w:val="TableText"/>
            </w:pPr>
          </w:p>
        </w:tc>
        <w:tc>
          <w:tcPr>
            <w:tcW w:w="725" w:type="dxa"/>
            <w:tcBorders>
              <w:bottom w:val="single" w:sz="12" w:space="0" w:color="auto"/>
            </w:tcBorders>
          </w:tcPr>
          <w:p w14:paraId="26F288F1" w14:textId="77777777" w:rsidR="00855899" w:rsidRPr="009A6C54" w:rsidRDefault="00855899" w:rsidP="00024CE0">
            <w:pPr>
              <w:pStyle w:val="TableText"/>
            </w:pPr>
          </w:p>
        </w:tc>
        <w:tc>
          <w:tcPr>
            <w:tcW w:w="4925" w:type="dxa"/>
            <w:tcBorders>
              <w:bottom w:val="single" w:sz="12" w:space="0" w:color="auto"/>
              <w:right w:val="single" w:sz="12" w:space="0" w:color="auto"/>
            </w:tcBorders>
          </w:tcPr>
          <w:p w14:paraId="26F288F2" w14:textId="77777777" w:rsidR="00855899" w:rsidRPr="009A6C54" w:rsidRDefault="00855899" w:rsidP="00024CE0">
            <w:pPr>
              <w:pStyle w:val="TableText"/>
              <w:rPr>
                <w:caps/>
              </w:rPr>
            </w:pPr>
            <w:r w:rsidRPr="009A6C54">
              <w:rPr>
                <w:caps/>
              </w:rPr>
              <w:t>EFFECTIVE DATE</w:t>
            </w:r>
          </w:p>
        </w:tc>
      </w:tr>
    </w:tbl>
    <w:p w14:paraId="26F288F4" w14:textId="77777777" w:rsidR="003539BA" w:rsidRPr="009A6C54" w:rsidRDefault="003539BA" w:rsidP="00570AFB">
      <w:pPr>
        <w:pStyle w:val="Heading2"/>
      </w:pPr>
      <w:bookmarkStart w:id="353" w:name="_Toc518911324"/>
      <w:r w:rsidRPr="009A6C54">
        <w:t>PURPOSE</w:t>
      </w:r>
      <w:bookmarkEnd w:id="353"/>
    </w:p>
    <w:p w14:paraId="26F288F5" w14:textId="77777777"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14:paraId="26F288F6" w14:textId="77777777" w:rsidR="003539BA" w:rsidRPr="009A6C54" w:rsidRDefault="003539BA" w:rsidP="00106BBA">
      <w:pPr>
        <w:pStyle w:val="BodyText"/>
      </w:pPr>
      <w:r w:rsidRPr="009A6C54">
        <w:t>These messages will use the generic HL7 format, so that they can be expanded later to support new interfaces at other facilities.</w:t>
      </w:r>
    </w:p>
    <w:p w14:paraId="26F288F7" w14:textId="77777777" w:rsidR="003539BA" w:rsidRPr="009A6C54" w:rsidRDefault="003539BA" w:rsidP="00AC7434">
      <w:pPr>
        <w:pStyle w:val="Heading2"/>
      </w:pPr>
      <w:bookmarkStart w:id="354" w:name="_Toc518911325"/>
      <w:r w:rsidRPr="009A6C54">
        <w:t>Trigger Events and Message Definitions</w:t>
      </w:r>
      <w:bookmarkEnd w:id="354"/>
    </w:p>
    <w:p w14:paraId="26F288F8"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14:paraId="26F288F9" w14:textId="77777777" w:rsidR="003539BA" w:rsidRPr="009A6C54" w:rsidRDefault="00570AFB" w:rsidP="00AC7434">
      <w:pPr>
        <w:pStyle w:val="Heading3"/>
      </w:pPr>
      <w:r w:rsidRPr="009A6C54">
        <w:br w:type="page"/>
      </w:r>
      <w:bookmarkStart w:id="355" w:name="_Toc518911326"/>
      <w:r w:rsidR="003539BA" w:rsidRPr="009A6C54">
        <w:lastRenderedPageBreak/>
        <w:t>Update Patient Information (A08)</w:t>
      </w:r>
      <w:bookmarkEnd w:id="355"/>
    </w:p>
    <w:p w14:paraId="26F288FA" w14:textId="77777777" w:rsidR="003539BA" w:rsidRPr="009A6C54" w:rsidRDefault="003539BA" w:rsidP="00106BBA">
      <w:pPr>
        <w:pStyle w:val="BodyText"/>
      </w:pPr>
      <w:r w:rsidRPr="009A6C54">
        <w:t>The Outpatient Event Driver will be triggered under the following circumstances:</w:t>
      </w:r>
    </w:p>
    <w:p w14:paraId="26F288FB" w14:textId="77777777" w:rsidR="003539BA" w:rsidRPr="009A6C54" w:rsidRDefault="003539BA" w:rsidP="00BE3E49">
      <w:pPr>
        <w:pStyle w:val="BodyText"/>
        <w:numPr>
          <w:ilvl w:val="0"/>
          <w:numId w:val="17"/>
        </w:numPr>
      </w:pPr>
      <w:r w:rsidRPr="009A6C54">
        <w:t>When an outpatient appointment is checked out</w:t>
      </w:r>
    </w:p>
    <w:p w14:paraId="26F288FC" w14:textId="77777777" w:rsidR="003539BA" w:rsidRPr="009A6C54" w:rsidRDefault="003539BA" w:rsidP="00BE3E49">
      <w:pPr>
        <w:pStyle w:val="BodyText"/>
        <w:numPr>
          <w:ilvl w:val="0"/>
          <w:numId w:val="17"/>
        </w:numPr>
      </w:pPr>
      <w:r w:rsidRPr="009A6C54">
        <w:t>When a checked out outpatient appointment is edited</w:t>
      </w:r>
    </w:p>
    <w:p w14:paraId="26F288FD" w14:textId="77777777" w:rsidR="003539BA" w:rsidRPr="009A6C54" w:rsidRDefault="003539BA" w:rsidP="00BE3E49">
      <w:pPr>
        <w:pStyle w:val="BodyText"/>
        <w:numPr>
          <w:ilvl w:val="0"/>
          <w:numId w:val="17"/>
        </w:numPr>
      </w:pPr>
      <w:r w:rsidRPr="009A6C54">
        <w:t>When stop codes for an outpatient appointment are added or edited</w:t>
      </w:r>
    </w:p>
    <w:p w14:paraId="26F288FE" w14:textId="77777777" w:rsidR="003539BA" w:rsidRPr="009A6C54" w:rsidRDefault="003539BA" w:rsidP="00BE3E49">
      <w:pPr>
        <w:pStyle w:val="BodyText"/>
        <w:numPr>
          <w:ilvl w:val="0"/>
          <w:numId w:val="17"/>
        </w:numPr>
      </w:pPr>
      <w:r w:rsidRPr="009A6C54">
        <w:t>When a check out creates an occasion of service</w:t>
      </w:r>
    </w:p>
    <w:p w14:paraId="26F288FF" w14:textId="77777777"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14:paraId="26F28900" w14:textId="77777777" w:rsidR="003539BA" w:rsidRPr="009A6C54" w:rsidRDefault="003539BA" w:rsidP="00106BBA">
      <w:pPr>
        <w:pStyle w:val="BodyText"/>
      </w:pPr>
      <w:r w:rsidRPr="009A6C54">
        <w:t>ADT</w:t>
      </w:r>
      <w:r w:rsidRPr="009A6C54">
        <w:tab/>
      </w:r>
      <w:r w:rsidR="00AC7434" w:rsidRPr="009A6C54">
        <w:tab/>
      </w:r>
      <w:r w:rsidRPr="009A6C54">
        <w:t>ADT Message</w:t>
      </w:r>
    </w:p>
    <w:p w14:paraId="26F28901" w14:textId="77777777" w:rsidR="00E869B0" w:rsidRPr="009A6C54" w:rsidRDefault="003539BA" w:rsidP="00106BBA">
      <w:pPr>
        <w:pStyle w:val="BodyText"/>
      </w:pPr>
      <w:r w:rsidRPr="009A6C54">
        <w:t>MSH</w:t>
      </w:r>
      <w:r w:rsidRPr="009A6C54">
        <w:tab/>
      </w:r>
      <w:r w:rsidR="00AC7434" w:rsidRPr="009A6C54">
        <w:tab/>
      </w:r>
      <w:r w:rsidRPr="009A6C54">
        <w:t>Message Header</w:t>
      </w:r>
    </w:p>
    <w:p w14:paraId="26F28902" w14:textId="77777777" w:rsidR="003539BA" w:rsidRPr="009A6C54" w:rsidRDefault="003539BA" w:rsidP="00106BBA">
      <w:pPr>
        <w:pStyle w:val="BodyText"/>
      </w:pPr>
      <w:r w:rsidRPr="009A6C54">
        <w:t>EVN</w:t>
      </w:r>
      <w:r w:rsidRPr="009A6C54">
        <w:tab/>
      </w:r>
      <w:r w:rsidR="00AC7434" w:rsidRPr="009A6C54">
        <w:tab/>
      </w:r>
      <w:r w:rsidRPr="009A6C54">
        <w:t>Event Type</w:t>
      </w:r>
    </w:p>
    <w:p w14:paraId="26F28903" w14:textId="77777777" w:rsidR="00E869B0" w:rsidRPr="009A6C54" w:rsidRDefault="00AC7434" w:rsidP="00106BBA">
      <w:pPr>
        <w:pStyle w:val="BodyText"/>
      </w:pPr>
      <w:r w:rsidRPr="009A6C54">
        <w:t>PID</w:t>
      </w:r>
      <w:r w:rsidRPr="009A6C54">
        <w:tab/>
      </w:r>
      <w:r w:rsidRPr="009A6C54">
        <w:tab/>
        <w:t>Patient Identification</w:t>
      </w:r>
    </w:p>
    <w:p w14:paraId="26F28904" w14:textId="77777777" w:rsidR="003539BA" w:rsidRPr="009A6C54" w:rsidRDefault="003539BA" w:rsidP="00106BBA">
      <w:pPr>
        <w:pStyle w:val="BodyText"/>
      </w:pPr>
      <w:r w:rsidRPr="009A6C54">
        <w:t>PD1</w:t>
      </w:r>
      <w:r w:rsidRPr="009A6C54">
        <w:tab/>
      </w:r>
      <w:r w:rsidR="00AC7434" w:rsidRPr="009A6C54">
        <w:tab/>
      </w:r>
      <w:r w:rsidRPr="009A6C54">
        <w:t>Patient Additional Demographic</w:t>
      </w:r>
    </w:p>
    <w:p w14:paraId="26F28905" w14:textId="77777777" w:rsidR="003539BA" w:rsidRPr="009A6C54" w:rsidRDefault="003539BA" w:rsidP="00106BBA">
      <w:pPr>
        <w:pStyle w:val="BodyText"/>
      </w:pPr>
      <w:r w:rsidRPr="009A6C54">
        <w:t>PV1</w:t>
      </w:r>
      <w:r w:rsidRPr="009A6C54">
        <w:tab/>
      </w:r>
      <w:r w:rsidR="00AC7434" w:rsidRPr="009A6C54">
        <w:tab/>
      </w:r>
      <w:r w:rsidRPr="009A6C54">
        <w:t>Patient Visit</w:t>
      </w:r>
    </w:p>
    <w:p w14:paraId="26F28906" w14:textId="77777777" w:rsidR="003539BA" w:rsidRPr="009A6C54" w:rsidRDefault="003539BA" w:rsidP="00106BBA">
      <w:pPr>
        <w:pStyle w:val="BodyText"/>
      </w:pPr>
      <w:r w:rsidRPr="009A6C54">
        <w:t>PV2</w:t>
      </w:r>
      <w:r w:rsidRPr="009A6C54">
        <w:tab/>
      </w:r>
      <w:r w:rsidR="00AC7434" w:rsidRPr="009A6C54">
        <w:tab/>
      </w:r>
      <w:r w:rsidRPr="009A6C54">
        <w:t>Patient Visit Additional Information</w:t>
      </w:r>
    </w:p>
    <w:p w14:paraId="26F28907" w14:textId="77777777" w:rsidR="003539BA" w:rsidRPr="009A6C54" w:rsidRDefault="003539BA" w:rsidP="00106BBA">
      <w:pPr>
        <w:pStyle w:val="BodyText"/>
      </w:pPr>
      <w:r w:rsidRPr="009A6C54">
        <w:t>[ { DG1 } ]</w:t>
      </w:r>
      <w:r w:rsidRPr="009A6C54">
        <w:tab/>
        <w:t>Diagnosis Information</w:t>
      </w:r>
    </w:p>
    <w:p w14:paraId="26F28908" w14:textId="77777777" w:rsidR="003539BA" w:rsidRPr="009A6C54" w:rsidRDefault="003539BA" w:rsidP="00106BBA">
      <w:pPr>
        <w:pStyle w:val="BodyText"/>
      </w:pPr>
      <w:r w:rsidRPr="009A6C54">
        <w:t>{ PR1 }</w:t>
      </w:r>
      <w:r w:rsidR="00AC7434" w:rsidRPr="009A6C54">
        <w:tab/>
      </w:r>
      <w:r w:rsidRPr="009A6C54">
        <w:tab/>
        <w:t>Procedure Information</w:t>
      </w:r>
    </w:p>
    <w:p w14:paraId="26F28909" w14:textId="77777777" w:rsidR="003539BA" w:rsidRPr="009A6C54" w:rsidRDefault="003539BA" w:rsidP="00106BBA">
      <w:pPr>
        <w:pStyle w:val="BodyText"/>
      </w:pPr>
      <w:r w:rsidRPr="009A6C54">
        <w:t>{ROL}</w:t>
      </w:r>
      <w:r w:rsidRPr="009A6C54">
        <w:tab/>
      </w:r>
      <w:r w:rsidR="00AC7434" w:rsidRPr="009A6C54">
        <w:tab/>
      </w:r>
      <w:r w:rsidRPr="009A6C54">
        <w:t>Role</w:t>
      </w:r>
    </w:p>
    <w:p w14:paraId="26F2890A" w14:textId="77777777" w:rsidR="003539BA" w:rsidRPr="009A6C54" w:rsidRDefault="003539BA" w:rsidP="00106BBA">
      <w:pPr>
        <w:pStyle w:val="BodyText"/>
      </w:pPr>
      <w:r w:rsidRPr="009A6C54">
        <w:t>ZPD</w:t>
      </w:r>
      <w:r w:rsidRPr="009A6C54">
        <w:tab/>
      </w:r>
      <w:r w:rsidR="00AC7434" w:rsidRPr="009A6C54">
        <w:tab/>
      </w:r>
      <w:r w:rsidRPr="009A6C54">
        <w:t>VA-Specific Patient Information</w:t>
      </w:r>
    </w:p>
    <w:p w14:paraId="26F2890B" w14:textId="77777777"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14:paraId="26F2890C" w14:textId="77777777" w:rsidR="003539BA" w:rsidRPr="009A6C54" w:rsidRDefault="003539BA" w:rsidP="00106BBA">
      <w:pPr>
        <w:pStyle w:val="BodyText"/>
      </w:pPr>
      <w:r w:rsidRPr="009A6C54">
        <w:t>ZIR</w:t>
      </w:r>
      <w:r w:rsidRPr="009A6C54">
        <w:tab/>
      </w:r>
      <w:r w:rsidR="00AC7434" w:rsidRPr="009A6C54">
        <w:tab/>
      </w:r>
      <w:r w:rsidRPr="009A6C54">
        <w:t>VA-Specific Income</w:t>
      </w:r>
    </w:p>
    <w:p w14:paraId="26F2890D" w14:textId="77777777" w:rsidR="003539BA" w:rsidRPr="009A6C54" w:rsidRDefault="003539BA" w:rsidP="00106BBA">
      <w:pPr>
        <w:pStyle w:val="BodyText"/>
      </w:pPr>
      <w:r w:rsidRPr="009A6C54">
        <w:t>{ZCL}</w:t>
      </w:r>
      <w:r w:rsidRPr="009A6C54">
        <w:tab/>
      </w:r>
      <w:r w:rsidR="00AC7434" w:rsidRPr="009A6C54">
        <w:tab/>
      </w:r>
      <w:r w:rsidRPr="009A6C54">
        <w:t>VA-Specific Outpatient Classification</w:t>
      </w:r>
    </w:p>
    <w:p w14:paraId="26F2890E" w14:textId="77777777"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14:paraId="26F2890F" w14:textId="77777777" w:rsidR="003539BA" w:rsidRPr="009A6C54" w:rsidRDefault="003539BA" w:rsidP="00106BBA">
      <w:pPr>
        <w:pStyle w:val="BodyText"/>
      </w:pPr>
      <w:r w:rsidRPr="009A6C54">
        <w:t>ZSP</w:t>
      </w:r>
      <w:r w:rsidRPr="009A6C54">
        <w:tab/>
      </w:r>
      <w:r w:rsidR="00AC7434" w:rsidRPr="009A6C54">
        <w:tab/>
      </w:r>
      <w:r w:rsidRPr="009A6C54">
        <w:t>VA-Specific Service Period</w:t>
      </w:r>
    </w:p>
    <w:p w14:paraId="26F28910" w14:textId="77777777" w:rsidR="003539BA" w:rsidRPr="009A6C54" w:rsidRDefault="003539BA" w:rsidP="00106BBA">
      <w:pPr>
        <w:pStyle w:val="BodyText"/>
      </w:pPr>
      <w:r w:rsidRPr="009A6C54">
        <w:t>ZEN</w:t>
      </w:r>
      <w:r w:rsidRPr="009A6C54">
        <w:tab/>
      </w:r>
      <w:r w:rsidR="00AC7434" w:rsidRPr="009A6C54">
        <w:tab/>
      </w:r>
      <w:r w:rsidRPr="009A6C54">
        <w:t>VA Specific Enrollment</w:t>
      </w:r>
    </w:p>
    <w:p w14:paraId="26F28911" w14:textId="77777777" w:rsidR="003539BA" w:rsidRPr="009A6C54" w:rsidRDefault="003539BA" w:rsidP="00106BBA">
      <w:pPr>
        <w:pStyle w:val="BodyText"/>
      </w:pPr>
      <w:r w:rsidRPr="009A6C54">
        <w:t>ACK</w:t>
      </w:r>
      <w:r w:rsidRPr="009A6C54">
        <w:tab/>
      </w:r>
      <w:r w:rsidR="00AC7434" w:rsidRPr="009A6C54">
        <w:tab/>
      </w:r>
      <w:r w:rsidRPr="009A6C54">
        <w:t>General Acknowledgment Message</w:t>
      </w:r>
    </w:p>
    <w:p w14:paraId="26F28912" w14:textId="77777777" w:rsidR="003539BA" w:rsidRPr="009A6C54" w:rsidRDefault="003539BA" w:rsidP="00106BBA">
      <w:pPr>
        <w:pStyle w:val="BodyText"/>
      </w:pPr>
      <w:r w:rsidRPr="009A6C54">
        <w:t>MSH</w:t>
      </w:r>
      <w:r w:rsidRPr="009A6C54">
        <w:tab/>
      </w:r>
      <w:r w:rsidR="00AC7434" w:rsidRPr="009A6C54">
        <w:tab/>
      </w:r>
      <w:r w:rsidRPr="009A6C54">
        <w:t>Message Header</w:t>
      </w:r>
    </w:p>
    <w:p w14:paraId="26F28913" w14:textId="77777777" w:rsidR="003539BA" w:rsidRPr="009A6C54" w:rsidRDefault="003539BA" w:rsidP="00106BBA">
      <w:pPr>
        <w:pStyle w:val="BodyText"/>
      </w:pPr>
      <w:r w:rsidRPr="009A6C54">
        <w:t>MSA</w:t>
      </w:r>
      <w:r w:rsidRPr="009A6C54">
        <w:tab/>
      </w:r>
      <w:r w:rsidR="00AC7434" w:rsidRPr="009A6C54">
        <w:tab/>
      </w:r>
      <w:r w:rsidRPr="009A6C54">
        <w:t>Message Acknowledgment</w:t>
      </w:r>
    </w:p>
    <w:p w14:paraId="26F28914" w14:textId="77777777" w:rsidR="003539BA" w:rsidRPr="009A6C54" w:rsidRDefault="003539BA" w:rsidP="00846440">
      <w:pPr>
        <w:pStyle w:val="Heading3"/>
      </w:pPr>
      <w:bookmarkStart w:id="356" w:name="_Toc518911327"/>
      <w:r w:rsidRPr="009A6C54">
        <w:t>Delete a Patient Record (A23)</w:t>
      </w:r>
      <w:bookmarkEnd w:id="356"/>
    </w:p>
    <w:p w14:paraId="26F28915" w14:textId="77777777" w:rsidR="003539BA" w:rsidRPr="009A6C54" w:rsidRDefault="003539BA" w:rsidP="00106BBA">
      <w:pPr>
        <w:pStyle w:val="BodyText"/>
      </w:pPr>
      <w:r w:rsidRPr="009A6C54">
        <w:t>When a check out is deleted, this message instructs the receiver to delete the information for this patient’s visit.</w:t>
      </w:r>
    </w:p>
    <w:p w14:paraId="26F28916" w14:textId="77777777" w:rsidR="003539BA" w:rsidRPr="009A6C54" w:rsidRDefault="003539BA" w:rsidP="00106BBA">
      <w:pPr>
        <w:pStyle w:val="BodyText"/>
      </w:pPr>
      <w:r w:rsidRPr="009A6C54">
        <w:t>ADT</w:t>
      </w:r>
      <w:r w:rsidRPr="009A6C54">
        <w:tab/>
      </w:r>
      <w:r w:rsidR="00846440" w:rsidRPr="009A6C54">
        <w:tab/>
      </w:r>
      <w:r w:rsidRPr="009A6C54">
        <w:t>ADT Message</w:t>
      </w:r>
    </w:p>
    <w:p w14:paraId="26F28917" w14:textId="77777777" w:rsidR="003539BA" w:rsidRPr="009A6C54" w:rsidRDefault="003539BA" w:rsidP="00106BBA">
      <w:pPr>
        <w:pStyle w:val="BodyText"/>
      </w:pPr>
      <w:r w:rsidRPr="009A6C54">
        <w:lastRenderedPageBreak/>
        <w:t>MSH</w:t>
      </w:r>
      <w:r w:rsidRPr="009A6C54">
        <w:tab/>
      </w:r>
      <w:r w:rsidR="00846440" w:rsidRPr="009A6C54">
        <w:tab/>
      </w:r>
      <w:r w:rsidRPr="009A6C54">
        <w:t>Message Header</w:t>
      </w:r>
    </w:p>
    <w:p w14:paraId="26F28918" w14:textId="77777777" w:rsidR="003539BA" w:rsidRPr="009A6C54" w:rsidRDefault="003539BA" w:rsidP="00106BBA">
      <w:pPr>
        <w:pStyle w:val="BodyText"/>
      </w:pPr>
      <w:r w:rsidRPr="009A6C54">
        <w:t>EVN</w:t>
      </w:r>
      <w:r w:rsidR="0005058D" w:rsidRPr="009A6C54">
        <w:tab/>
      </w:r>
      <w:r w:rsidR="0005058D" w:rsidRPr="009A6C54">
        <w:tab/>
      </w:r>
      <w:r w:rsidRPr="009A6C54">
        <w:t>Event Type</w:t>
      </w:r>
    </w:p>
    <w:p w14:paraId="26F28919" w14:textId="77777777" w:rsidR="003539BA" w:rsidRPr="009A6C54" w:rsidRDefault="003539BA" w:rsidP="00106BBA">
      <w:pPr>
        <w:pStyle w:val="BodyText"/>
      </w:pPr>
      <w:r w:rsidRPr="009A6C54">
        <w:t>PID</w:t>
      </w:r>
      <w:r w:rsidR="0005058D" w:rsidRPr="009A6C54">
        <w:tab/>
      </w:r>
      <w:r w:rsidRPr="009A6C54">
        <w:tab/>
        <w:t>Patient Identification</w:t>
      </w:r>
    </w:p>
    <w:p w14:paraId="26F2891A" w14:textId="77777777" w:rsidR="003539BA" w:rsidRPr="009A6C54" w:rsidRDefault="003539BA" w:rsidP="00106BBA">
      <w:pPr>
        <w:pStyle w:val="BodyText"/>
      </w:pPr>
      <w:r w:rsidRPr="009A6C54">
        <w:t>PD1</w:t>
      </w:r>
      <w:r w:rsidRPr="009A6C54">
        <w:tab/>
      </w:r>
      <w:r w:rsidR="0005058D" w:rsidRPr="009A6C54">
        <w:tab/>
      </w:r>
      <w:r w:rsidRPr="009A6C54">
        <w:t>Patient Additional Demographic</w:t>
      </w:r>
    </w:p>
    <w:p w14:paraId="26F2891B" w14:textId="77777777" w:rsidR="003539BA" w:rsidRPr="009A6C54" w:rsidRDefault="003539BA" w:rsidP="00106BBA">
      <w:pPr>
        <w:pStyle w:val="BodyText"/>
      </w:pPr>
      <w:r w:rsidRPr="009A6C54">
        <w:t>PV1</w:t>
      </w:r>
      <w:r w:rsidR="0005058D" w:rsidRPr="009A6C54">
        <w:tab/>
      </w:r>
      <w:r w:rsidRPr="009A6C54">
        <w:tab/>
        <w:t>Patient Visit</w:t>
      </w:r>
    </w:p>
    <w:p w14:paraId="26F2891C" w14:textId="77777777" w:rsidR="003539BA" w:rsidRPr="009A6C54" w:rsidRDefault="003539BA" w:rsidP="00106BBA">
      <w:pPr>
        <w:pStyle w:val="BodyText"/>
      </w:pPr>
      <w:r w:rsidRPr="009A6C54">
        <w:t>ZPD</w:t>
      </w:r>
      <w:r w:rsidR="0005058D" w:rsidRPr="009A6C54">
        <w:tab/>
      </w:r>
      <w:r w:rsidRPr="009A6C54">
        <w:tab/>
        <w:t>VA-Specific Patient Information</w:t>
      </w:r>
    </w:p>
    <w:p w14:paraId="26F2891D" w14:textId="77777777" w:rsidR="003539BA" w:rsidRPr="009A6C54" w:rsidRDefault="003539BA" w:rsidP="00106BBA">
      <w:pPr>
        <w:pStyle w:val="BodyText"/>
      </w:pPr>
      <w:r w:rsidRPr="009A6C54">
        <w:t>ACK</w:t>
      </w:r>
      <w:r w:rsidR="0005058D" w:rsidRPr="009A6C54">
        <w:tab/>
      </w:r>
      <w:r w:rsidRPr="009A6C54">
        <w:tab/>
        <w:t>General Acknowledgment Message</w:t>
      </w:r>
    </w:p>
    <w:p w14:paraId="26F2891E" w14:textId="77777777" w:rsidR="003539BA" w:rsidRPr="009A6C54" w:rsidRDefault="003539BA" w:rsidP="00106BBA">
      <w:pPr>
        <w:pStyle w:val="BodyText"/>
      </w:pPr>
      <w:r w:rsidRPr="009A6C54">
        <w:t>MSH</w:t>
      </w:r>
      <w:r w:rsidRPr="009A6C54">
        <w:tab/>
      </w:r>
      <w:r w:rsidR="0005058D" w:rsidRPr="009A6C54">
        <w:tab/>
      </w:r>
      <w:r w:rsidRPr="009A6C54">
        <w:t>Message Header</w:t>
      </w:r>
    </w:p>
    <w:p w14:paraId="26F2891F" w14:textId="77777777" w:rsidR="003539BA" w:rsidRPr="009A6C54" w:rsidRDefault="003539BA" w:rsidP="00106BBA">
      <w:pPr>
        <w:pStyle w:val="BodyText"/>
      </w:pPr>
      <w:r w:rsidRPr="009A6C54">
        <w:t>MSA</w:t>
      </w:r>
      <w:r w:rsidRPr="009A6C54">
        <w:tab/>
        <w:t>Message Acknowledgment</w:t>
      </w:r>
    </w:p>
    <w:p w14:paraId="26F28920" w14:textId="77777777" w:rsidR="003539BA" w:rsidRPr="009A6C54" w:rsidRDefault="0005058D" w:rsidP="00FC1FD6">
      <w:pPr>
        <w:pStyle w:val="Heading2"/>
      </w:pPr>
      <w:r w:rsidRPr="009A6C54">
        <w:br w:type="page"/>
      </w:r>
      <w:bookmarkStart w:id="357" w:name="_Toc518911328"/>
      <w:r w:rsidR="003539BA" w:rsidRPr="009A6C54">
        <w:lastRenderedPageBreak/>
        <w:t>SUPPORTED AND USER-DEFINED HL7 TABLES</w:t>
      </w:r>
      <w:bookmarkEnd w:id="357"/>
    </w:p>
    <w:p w14:paraId="26F28921" w14:textId="77777777" w:rsidR="003539BA" w:rsidRPr="009A6C54" w:rsidRDefault="00FC1FD6" w:rsidP="00A22020">
      <w:pPr>
        <w:pStyle w:val="Heading3"/>
      </w:pPr>
      <w:bookmarkStart w:id="358" w:name="_Toc518911329"/>
      <w:r w:rsidRPr="009A6C54">
        <w:t>TABLE 0001 - SEX</w:t>
      </w:r>
      <w:bookmarkEnd w:id="358"/>
    </w:p>
    <w:p w14:paraId="26F28922" w14:textId="14FEC8CD" w:rsidR="00024CE0" w:rsidRPr="009A6C54" w:rsidRDefault="00024CE0" w:rsidP="00024CE0">
      <w:pPr>
        <w:pStyle w:val="Caption"/>
        <w:rPr>
          <w:lang w:val="en-US"/>
        </w:rPr>
      </w:pPr>
      <w:bookmarkStart w:id="359" w:name="_Toc517426465"/>
      <w:r w:rsidRPr="009A6C54">
        <w:t xml:space="preserve">Table </w:t>
      </w:r>
      <w:r w:rsidR="007E52CE">
        <w:fldChar w:fldCharType="begin"/>
      </w:r>
      <w:r w:rsidR="007E52CE">
        <w:instrText xml:space="preserve"> SEQ Table \* ARABIC </w:instrText>
      </w:r>
      <w:r w:rsidR="007E52CE">
        <w:fldChar w:fldCharType="separate"/>
      </w:r>
      <w:r w:rsidR="00D555E0">
        <w:rPr>
          <w:noProof/>
        </w:rPr>
        <w:t>61</w:t>
      </w:r>
      <w:r w:rsidR="007E52CE">
        <w:rPr>
          <w:noProof/>
        </w:rPr>
        <w:fldChar w:fldCharType="end"/>
      </w:r>
      <w:r w:rsidRPr="009A6C54">
        <w:rPr>
          <w:lang w:val="en-US"/>
        </w:rPr>
        <w:t>: Table 0001 – Sex</w:t>
      </w:r>
      <w:bookmarkEnd w:id="3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25" w14:textId="77777777" w:rsidTr="002B5785">
        <w:trPr>
          <w:tblHeader/>
        </w:trPr>
        <w:tc>
          <w:tcPr>
            <w:tcW w:w="4788" w:type="dxa"/>
            <w:shd w:val="clear" w:color="auto" w:fill="BFBFBF"/>
          </w:tcPr>
          <w:p w14:paraId="26F28923" w14:textId="77777777" w:rsidR="00024CE0" w:rsidRPr="009A6C54" w:rsidRDefault="00024CE0" w:rsidP="00024CE0">
            <w:pPr>
              <w:pStyle w:val="TableHeading"/>
            </w:pPr>
            <w:bookmarkStart w:id="360" w:name="ColumnTitle_60"/>
            <w:bookmarkEnd w:id="360"/>
            <w:r w:rsidRPr="009A6C54">
              <w:t>VALUE</w:t>
            </w:r>
          </w:p>
        </w:tc>
        <w:tc>
          <w:tcPr>
            <w:tcW w:w="4788" w:type="dxa"/>
            <w:shd w:val="clear" w:color="auto" w:fill="BFBFBF"/>
          </w:tcPr>
          <w:p w14:paraId="26F28924" w14:textId="77777777" w:rsidR="00024CE0" w:rsidRPr="009A6C54" w:rsidRDefault="00024CE0" w:rsidP="00024CE0">
            <w:pPr>
              <w:pStyle w:val="TableHeading"/>
            </w:pPr>
            <w:r w:rsidRPr="009A6C54">
              <w:t>DESCRIPTION</w:t>
            </w:r>
          </w:p>
        </w:tc>
      </w:tr>
      <w:tr w:rsidR="00024CE0" w:rsidRPr="009A6C54" w14:paraId="26F28928" w14:textId="77777777" w:rsidTr="002B5785">
        <w:tc>
          <w:tcPr>
            <w:tcW w:w="4788" w:type="dxa"/>
            <w:shd w:val="clear" w:color="auto" w:fill="auto"/>
          </w:tcPr>
          <w:p w14:paraId="26F28926" w14:textId="77777777" w:rsidR="00024CE0" w:rsidRPr="009A6C54" w:rsidRDefault="00024CE0" w:rsidP="00024CE0">
            <w:pPr>
              <w:pStyle w:val="TableText"/>
            </w:pPr>
            <w:r w:rsidRPr="009A6C54">
              <w:t>F</w:t>
            </w:r>
          </w:p>
        </w:tc>
        <w:tc>
          <w:tcPr>
            <w:tcW w:w="4788" w:type="dxa"/>
            <w:shd w:val="clear" w:color="auto" w:fill="auto"/>
          </w:tcPr>
          <w:p w14:paraId="26F28927" w14:textId="77777777" w:rsidR="00024CE0" w:rsidRPr="009A6C54" w:rsidRDefault="00024CE0" w:rsidP="00024CE0">
            <w:pPr>
              <w:pStyle w:val="TableText"/>
            </w:pPr>
            <w:r w:rsidRPr="009A6C54">
              <w:t>FEMALE</w:t>
            </w:r>
          </w:p>
        </w:tc>
      </w:tr>
      <w:tr w:rsidR="00024CE0" w:rsidRPr="009A6C54" w14:paraId="26F2892B" w14:textId="77777777" w:rsidTr="002B5785">
        <w:tc>
          <w:tcPr>
            <w:tcW w:w="4788" w:type="dxa"/>
            <w:shd w:val="clear" w:color="auto" w:fill="auto"/>
          </w:tcPr>
          <w:p w14:paraId="26F28929" w14:textId="77777777" w:rsidR="00024CE0" w:rsidRPr="009A6C54" w:rsidRDefault="00024CE0" w:rsidP="00024CE0">
            <w:pPr>
              <w:pStyle w:val="TableText"/>
            </w:pPr>
            <w:r w:rsidRPr="009A6C54">
              <w:t>M</w:t>
            </w:r>
          </w:p>
        </w:tc>
        <w:tc>
          <w:tcPr>
            <w:tcW w:w="4788" w:type="dxa"/>
            <w:shd w:val="clear" w:color="auto" w:fill="auto"/>
          </w:tcPr>
          <w:p w14:paraId="26F2892A" w14:textId="77777777" w:rsidR="00024CE0" w:rsidRPr="009A6C54" w:rsidRDefault="00024CE0" w:rsidP="00024CE0">
            <w:pPr>
              <w:pStyle w:val="TableText"/>
            </w:pPr>
            <w:r w:rsidRPr="009A6C54">
              <w:t>MALE</w:t>
            </w:r>
          </w:p>
        </w:tc>
      </w:tr>
      <w:tr w:rsidR="00024CE0" w:rsidRPr="009A6C54" w14:paraId="26F2892E" w14:textId="77777777" w:rsidTr="002B5785">
        <w:tc>
          <w:tcPr>
            <w:tcW w:w="4788" w:type="dxa"/>
            <w:shd w:val="clear" w:color="auto" w:fill="auto"/>
          </w:tcPr>
          <w:p w14:paraId="26F2892C" w14:textId="77777777" w:rsidR="00024CE0" w:rsidRPr="009A6C54" w:rsidRDefault="00024CE0" w:rsidP="00024CE0">
            <w:pPr>
              <w:pStyle w:val="TableText"/>
            </w:pPr>
            <w:r w:rsidRPr="009A6C54">
              <w:t>O</w:t>
            </w:r>
          </w:p>
        </w:tc>
        <w:tc>
          <w:tcPr>
            <w:tcW w:w="4788" w:type="dxa"/>
            <w:shd w:val="clear" w:color="auto" w:fill="auto"/>
          </w:tcPr>
          <w:p w14:paraId="26F2892D" w14:textId="77777777" w:rsidR="00024CE0" w:rsidRPr="009A6C54" w:rsidRDefault="00024CE0" w:rsidP="00024CE0">
            <w:pPr>
              <w:pStyle w:val="TableText"/>
            </w:pPr>
            <w:r w:rsidRPr="009A6C54">
              <w:t>OTHER</w:t>
            </w:r>
          </w:p>
        </w:tc>
      </w:tr>
      <w:tr w:rsidR="00024CE0" w:rsidRPr="009A6C54" w14:paraId="26F28931" w14:textId="77777777" w:rsidTr="002B5785">
        <w:tc>
          <w:tcPr>
            <w:tcW w:w="4788" w:type="dxa"/>
            <w:shd w:val="clear" w:color="auto" w:fill="auto"/>
          </w:tcPr>
          <w:p w14:paraId="26F2892F" w14:textId="77777777" w:rsidR="00024CE0" w:rsidRPr="009A6C54" w:rsidRDefault="00024CE0" w:rsidP="00024CE0">
            <w:pPr>
              <w:pStyle w:val="TableText"/>
            </w:pPr>
            <w:r w:rsidRPr="009A6C54">
              <w:t>U</w:t>
            </w:r>
          </w:p>
        </w:tc>
        <w:tc>
          <w:tcPr>
            <w:tcW w:w="4788" w:type="dxa"/>
            <w:shd w:val="clear" w:color="auto" w:fill="auto"/>
          </w:tcPr>
          <w:p w14:paraId="26F28930" w14:textId="77777777" w:rsidR="00024CE0" w:rsidRPr="009A6C54" w:rsidRDefault="00024CE0" w:rsidP="00024CE0">
            <w:pPr>
              <w:pStyle w:val="TableText"/>
            </w:pPr>
            <w:r w:rsidRPr="009A6C54">
              <w:t>UNKNOWN</w:t>
            </w:r>
          </w:p>
        </w:tc>
      </w:tr>
    </w:tbl>
    <w:p w14:paraId="26F28932" w14:textId="77777777" w:rsidR="003539BA" w:rsidRPr="009A6C54" w:rsidRDefault="003539BA" w:rsidP="00106BBA">
      <w:pPr>
        <w:pStyle w:val="BodyText"/>
      </w:pPr>
    </w:p>
    <w:p w14:paraId="26F28933" w14:textId="77777777" w:rsidR="003539BA" w:rsidRPr="009A6C54" w:rsidRDefault="00FC1FD6" w:rsidP="00A22020">
      <w:pPr>
        <w:pStyle w:val="Heading3"/>
      </w:pPr>
      <w:bookmarkStart w:id="361" w:name="_Toc518911330"/>
      <w:r w:rsidRPr="009A6C54">
        <w:t>TABLE 0002 - MARITAL STATUS</w:t>
      </w:r>
      <w:bookmarkEnd w:id="361"/>
    </w:p>
    <w:p w14:paraId="26F28934" w14:textId="1862CADF" w:rsidR="00024CE0" w:rsidRPr="009A6C54" w:rsidRDefault="00024CE0" w:rsidP="00024CE0">
      <w:pPr>
        <w:pStyle w:val="Caption"/>
        <w:rPr>
          <w:lang w:val="en-US"/>
        </w:rPr>
      </w:pPr>
      <w:bookmarkStart w:id="362" w:name="_Toc517426466"/>
      <w:r w:rsidRPr="009A6C54">
        <w:t xml:space="preserve">Table </w:t>
      </w:r>
      <w:r w:rsidR="007E52CE">
        <w:fldChar w:fldCharType="begin"/>
      </w:r>
      <w:r w:rsidR="007E52CE">
        <w:instrText xml:space="preserve"> SEQ Table \* ARABIC </w:instrText>
      </w:r>
      <w:r w:rsidR="007E52CE">
        <w:fldChar w:fldCharType="separate"/>
      </w:r>
      <w:r w:rsidR="00D555E0">
        <w:rPr>
          <w:noProof/>
        </w:rPr>
        <w:t>62</w:t>
      </w:r>
      <w:r w:rsidR="007E52CE">
        <w:rPr>
          <w:noProof/>
        </w:rPr>
        <w:fldChar w:fldCharType="end"/>
      </w:r>
      <w:r w:rsidRPr="009A6C54">
        <w:rPr>
          <w:lang w:val="en-US"/>
        </w:rPr>
        <w:t>: Table 0002 – Marital Status</w:t>
      </w:r>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14:paraId="26F28937" w14:textId="77777777" w:rsidTr="002B5785">
        <w:trPr>
          <w:tblHeader/>
        </w:trPr>
        <w:tc>
          <w:tcPr>
            <w:tcW w:w="4788" w:type="dxa"/>
            <w:shd w:val="clear" w:color="auto" w:fill="BFBFBF"/>
          </w:tcPr>
          <w:p w14:paraId="26F28935" w14:textId="77777777" w:rsidR="00024CE0" w:rsidRPr="009A6C54" w:rsidRDefault="00024CE0" w:rsidP="00024CE0">
            <w:pPr>
              <w:pStyle w:val="TableHeading"/>
            </w:pPr>
            <w:bookmarkStart w:id="363" w:name="ColumnTitle_61"/>
            <w:bookmarkEnd w:id="363"/>
            <w:r w:rsidRPr="009A6C54">
              <w:t>VALUE</w:t>
            </w:r>
          </w:p>
        </w:tc>
        <w:tc>
          <w:tcPr>
            <w:tcW w:w="4788" w:type="dxa"/>
            <w:shd w:val="clear" w:color="auto" w:fill="BFBFBF"/>
          </w:tcPr>
          <w:p w14:paraId="26F28936" w14:textId="77777777" w:rsidR="00024CE0" w:rsidRPr="009A6C54" w:rsidRDefault="00024CE0" w:rsidP="00024CE0">
            <w:pPr>
              <w:pStyle w:val="TableHeading"/>
            </w:pPr>
            <w:r w:rsidRPr="009A6C54">
              <w:t>DESCRIPTION</w:t>
            </w:r>
          </w:p>
        </w:tc>
      </w:tr>
      <w:tr w:rsidR="00024CE0" w:rsidRPr="009A6C54" w14:paraId="26F2893A" w14:textId="77777777" w:rsidTr="002B5785">
        <w:tc>
          <w:tcPr>
            <w:tcW w:w="4788" w:type="dxa"/>
            <w:shd w:val="clear" w:color="auto" w:fill="auto"/>
          </w:tcPr>
          <w:p w14:paraId="26F28938" w14:textId="77777777" w:rsidR="00024CE0" w:rsidRPr="009A6C54" w:rsidRDefault="00024CE0" w:rsidP="00024CE0">
            <w:pPr>
              <w:pStyle w:val="TableText"/>
            </w:pPr>
            <w:r w:rsidRPr="009A6C54">
              <w:t>A</w:t>
            </w:r>
          </w:p>
        </w:tc>
        <w:tc>
          <w:tcPr>
            <w:tcW w:w="4788" w:type="dxa"/>
            <w:shd w:val="clear" w:color="auto" w:fill="auto"/>
          </w:tcPr>
          <w:p w14:paraId="26F28939" w14:textId="77777777" w:rsidR="00024CE0" w:rsidRPr="009A6C54" w:rsidRDefault="00024CE0" w:rsidP="00024CE0">
            <w:pPr>
              <w:pStyle w:val="TableText"/>
            </w:pPr>
            <w:r w:rsidRPr="009A6C54">
              <w:t>SEPARATED</w:t>
            </w:r>
          </w:p>
        </w:tc>
      </w:tr>
      <w:tr w:rsidR="00024CE0" w:rsidRPr="009A6C54" w14:paraId="26F2893D" w14:textId="77777777" w:rsidTr="002B5785">
        <w:tc>
          <w:tcPr>
            <w:tcW w:w="4788" w:type="dxa"/>
            <w:shd w:val="clear" w:color="auto" w:fill="auto"/>
          </w:tcPr>
          <w:p w14:paraId="26F2893B" w14:textId="77777777" w:rsidR="00024CE0" w:rsidRPr="009A6C54" w:rsidRDefault="00024CE0" w:rsidP="00024CE0">
            <w:pPr>
              <w:pStyle w:val="TableText"/>
            </w:pPr>
            <w:r w:rsidRPr="009A6C54">
              <w:t>D</w:t>
            </w:r>
          </w:p>
        </w:tc>
        <w:tc>
          <w:tcPr>
            <w:tcW w:w="4788" w:type="dxa"/>
            <w:shd w:val="clear" w:color="auto" w:fill="auto"/>
          </w:tcPr>
          <w:p w14:paraId="26F2893C" w14:textId="77777777" w:rsidR="00024CE0" w:rsidRPr="009A6C54" w:rsidRDefault="00024CE0" w:rsidP="00024CE0">
            <w:pPr>
              <w:pStyle w:val="TableText"/>
            </w:pPr>
            <w:r w:rsidRPr="009A6C54">
              <w:t>DIVORCED</w:t>
            </w:r>
          </w:p>
        </w:tc>
      </w:tr>
      <w:tr w:rsidR="00024CE0" w:rsidRPr="009A6C54" w14:paraId="26F28940" w14:textId="77777777" w:rsidTr="002B5785">
        <w:tc>
          <w:tcPr>
            <w:tcW w:w="4788" w:type="dxa"/>
            <w:shd w:val="clear" w:color="auto" w:fill="auto"/>
          </w:tcPr>
          <w:p w14:paraId="26F2893E" w14:textId="77777777" w:rsidR="00024CE0" w:rsidRPr="009A6C54" w:rsidRDefault="00024CE0" w:rsidP="00024CE0">
            <w:pPr>
              <w:pStyle w:val="TableText"/>
            </w:pPr>
            <w:r w:rsidRPr="009A6C54">
              <w:t>M</w:t>
            </w:r>
          </w:p>
        </w:tc>
        <w:tc>
          <w:tcPr>
            <w:tcW w:w="4788" w:type="dxa"/>
            <w:shd w:val="clear" w:color="auto" w:fill="auto"/>
          </w:tcPr>
          <w:p w14:paraId="26F2893F" w14:textId="77777777" w:rsidR="00024CE0" w:rsidRPr="009A6C54" w:rsidRDefault="00024CE0" w:rsidP="00024CE0">
            <w:pPr>
              <w:pStyle w:val="TableText"/>
            </w:pPr>
            <w:r w:rsidRPr="009A6C54">
              <w:t>MARRIED</w:t>
            </w:r>
          </w:p>
        </w:tc>
      </w:tr>
      <w:tr w:rsidR="00024CE0" w:rsidRPr="009A6C54" w14:paraId="26F28943" w14:textId="77777777" w:rsidTr="002B5785">
        <w:tc>
          <w:tcPr>
            <w:tcW w:w="4788" w:type="dxa"/>
            <w:shd w:val="clear" w:color="auto" w:fill="auto"/>
          </w:tcPr>
          <w:p w14:paraId="26F28941" w14:textId="77777777" w:rsidR="00024CE0" w:rsidRPr="009A6C54" w:rsidRDefault="00024CE0" w:rsidP="00024CE0">
            <w:pPr>
              <w:pStyle w:val="TableText"/>
            </w:pPr>
            <w:r w:rsidRPr="009A6C54">
              <w:t>S</w:t>
            </w:r>
          </w:p>
        </w:tc>
        <w:tc>
          <w:tcPr>
            <w:tcW w:w="4788" w:type="dxa"/>
            <w:shd w:val="clear" w:color="auto" w:fill="auto"/>
          </w:tcPr>
          <w:p w14:paraId="26F28942" w14:textId="77777777" w:rsidR="00024CE0" w:rsidRPr="009A6C54" w:rsidRDefault="00024CE0" w:rsidP="00024CE0">
            <w:pPr>
              <w:pStyle w:val="TableText"/>
            </w:pPr>
            <w:r w:rsidRPr="009A6C54">
              <w:t>SINGLE</w:t>
            </w:r>
          </w:p>
        </w:tc>
      </w:tr>
      <w:tr w:rsidR="00024CE0" w:rsidRPr="009A6C54" w14:paraId="26F28946" w14:textId="77777777" w:rsidTr="002B5785">
        <w:tc>
          <w:tcPr>
            <w:tcW w:w="4788" w:type="dxa"/>
            <w:shd w:val="clear" w:color="auto" w:fill="auto"/>
          </w:tcPr>
          <w:p w14:paraId="26F28944" w14:textId="77777777" w:rsidR="00024CE0" w:rsidRPr="009A6C54" w:rsidRDefault="00024CE0" w:rsidP="00024CE0">
            <w:pPr>
              <w:pStyle w:val="TableText"/>
            </w:pPr>
            <w:r w:rsidRPr="009A6C54">
              <w:t>W</w:t>
            </w:r>
          </w:p>
        </w:tc>
        <w:tc>
          <w:tcPr>
            <w:tcW w:w="4788" w:type="dxa"/>
            <w:shd w:val="clear" w:color="auto" w:fill="auto"/>
          </w:tcPr>
          <w:p w14:paraId="26F28945" w14:textId="77777777" w:rsidR="00024CE0" w:rsidRPr="009A6C54" w:rsidRDefault="00024CE0" w:rsidP="00024CE0">
            <w:pPr>
              <w:pStyle w:val="TableText"/>
            </w:pPr>
            <w:r w:rsidRPr="009A6C54">
              <w:t>WIDOWED</w:t>
            </w:r>
          </w:p>
        </w:tc>
      </w:tr>
    </w:tbl>
    <w:p w14:paraId="26F28947" w14:textId="77777777" w:rsidR="00FC1FD6" w:rsidRPr="009A6C54" w:rsidRDefault="00FC1FD6" w:rsidP="00106BBA">
      <w:pPr>
        <w:pStyle w:val="BodyText"/>
      </w:pPr>
    </w:p>
    <w:p w14:paraId="26F28948" w14:textId="77777777" w:rsidR="003539BA" w:rsidRPr="009A6C54" w:rsidRDefault="00FC1FD6" w:rsidP="00A22020">
      <w:pPr>
        <w:pStyle w:val="Heading3"/>
      </w:pPr>
      <w:bookmarkStart w:id="364" w:name="_Toc518911331"/>
      <w:r w:rsidRPr="009A6C54">
        <w:t>TABLE 0003 - EVENT TYPE CODE</w:t>
      </w:r>
      <w:bookmarkEnd w:id="364"/>
    </w:p>
    <w:p w14:paraId="26F28949" w14:textId="37AFBCBC" w:rsidR="00024CE0" w:rsidRPr="009A6C54" w:rsidRDefault="00024CE0" w:rsidP="00024CE0">
      <w:pPr>
        <w:pStyle w:val="Caption"/>
        <w:rPr>
          <w:lang w:val="en-US"/>
        </w:rPr>
      </w:pPr>
      <w:bookmarkStart w:id="365" w:name="_Toc517426467"/>
      <w:r w:rsidRPr="009A6C54">
        <w:t xml:space="preserve">Table </w:t>
      </w:r>
      <w:r w:rsidR="007E52CE">
        <w:fldChar w:fldCharType="begin"/>
      </w:r>
      <w:r w:rsidR="007E52CE">
        <w:instrText xml:space="preserve"> SEQ Table \* ARABIC </w:instrText>
      </w:r>
      <w:r w:rsidR="007E52CE">
        <w:fldChar w:fldCharType="separate"/>
      </w:r>
      <w:r w:rsidR="00D555E0">
        <w:rPr>
          <w:noProof/>
        </w:rPr>
        <w:t>63</w:t>
      </w:r>
      <w:r w:rsidR="007E52CE">
        <w:rPr>
          <w:noProof/>
        </w:rPr>
        <w:fldChar w:fldCharType="end"/>
      </w:r>
      <w:r w:rsidRPr="009A6C54">
        <w:rPr>
          <w:lang w:val="en-US"/>
        </w:rPr>
        <w:t>: Table 0003 – Event Type Code</w:t>
      </w:r>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024CE0" w:rsidRPr="009A6C54" w14:paraId="26F2894C" w14:textId="77777777" w:rsidTr="002B5785">
        <w:trPr>
          <w:tblHeader/>
        </w:trPr>
        <w:tc>
          <w:tcPr>
            <w:tcW w:w="4788" w:type="dxa"/>
            <w:shd w:val="clear" w:color="auto" w:fill="BFBFBF"/>
          </w:tcPr>
          <w:p w14:paraId="26F2894A" w14:textId="77777777" w:rsidR="00024CE0" w:rsidRPr="009A6C54" w:rsidRDefault="00024CE0" w:rsidP="00650AFE">
            <w:pPr>
              <w:pStyle w:val="TableHeading"/>
            </w:pPr>
            <w:bookmarkStart w:id="366" w:name="ColumnTitle_62"/>
            <w:bookmarkEnd w:id="366"/>
            <w:r w:rsidRPr="009A6C54">
              <w:t>VALUE</w:t>
            </w:r>
          </w:p>
        </w:tc>
        <w:tc>
          <w:tcPr>
            <w:tcW w:w="4788" w:type="dxa"/>
            <w:shd w:val="clear" w:color="auto" w:fill="BFBFBF"/>
          </w:tcPr>
          <w:p w14:paraId="26F2894B" w14:textId="77777777" w:rsidR="00024CE0" w:rsidRPr="009A6C54" w:rsidRDefault="00024CE0" w:rsidP="00650AFE">
            <w:pPr>
              <w:pStyle w:val="TableHeading"/>
            </w:pPr>
            <w:r w:rsidRPr="009A6C54">
              <w:t>DESCRIPTION</w:t>
            </w:r>
          </w:p>
        </w:tc>
      </w:tr>
      <w:tr w:rsidR="00024CE0" w:rsidRPr="009A6C54" w14:paraId="26F2894F" w14:textId="77777777" w:rsidTr="002B5785">
        <w:tc>
          <w:tcPr>
            <w:tcW w:w="4788" w:type="dxa"/>
            <w:shd w:val="clear" w:color="auto" w:fill="auto"/>
          </w:tcPr>
          <w:p w14:paraId="26F2894D" w14:textId="77777777" w:rsidR="00024CE0" w:rsidRPr="009A6C54" w:rsidRDefault="00024CE0" w:rsidP="00650AFE">
            <w:pPr>
              <w:pStyle w:val="TableText"/>
              <w:rPr>
                <w:lang w:val="en-US"/>
              </w:rPr>
            </w:pPr>
            <w:r w:rsidRPr="009A6C54">
              <w:t>A08</w:t>
            </w:r>
          </w:p>
        </w:tc>
        <w:tc>
          <w:tcPr>
            <w:tcW w:w="4788" w:type="dxa"/>
            <w:shd w:val="clear" w:color="auto" w:fill="auto"/>
          </w:tcPr>
          <w:p w14:paraId="26F2894E" w14:textId="77777777" w:rsidR="00024CE0" w:rsidRPr="009A6C54" w:rsidRDefault="00024CE0" w:rsidP="00650AFE">
            <w:pPr>
              <w:pStyle w:val="TableText"/>
            </w:pPr>
            <w:r w:rsidRPr="009A6C54">
              <w:t>UPDATE PATIENT INFORMATION</w:t>
            </w:r>
          </w:p>
        </w:tc>
      </w:tr>
      <w:tr w:rsidR="00024CE0" w:rsidRPr="009A6C54" w14:paraId="26F28952" w14:textId="77777777" w:rsidTr="002B5785">
        <w:tc>
          <w:tcPr>
            <w:tcW w:w="4788" w:type="dxa"/>
            <w:shd w:val="clear" w:color="auto" w:fill="auto"/>
          </w:tcPr>
          <w:p w14:paraId="26F28950" w14:textId="77777777" w:rsidR="00024CE0" w:rsidRPr="009A6C54" w:rsidRDefault="00024CE0" w:rsidP="00650AFE">
            <w:pPr>
              <w:pStyle w:val="TableText"/>
              <w:rPr>
                <w:lang w:val="en-US"/>
              </w:rPr>
            </w:pPr>
            <w:r w:rsidRPr="009A6C54">
              <w:t>A23</w:t>
            </w:r>
          </w:p>
        </w:tc>
        <w:tc>
          <w:tcPr>
            <w:tcW w:w="4788" w:type="dxa"/>
            <w:shd w:val="clear" w:color="auto" w:fill="auto"/>
          </w:tcPr>
          <w:p w14:paraId="26F28951" w14:textId="77777777" w:rsidR="00024CE0" w:rsidRPr="009A6C54" w:rsidRDefault="00024CE0" w:rsidP="00650AFE">
            <w:pPr>
              <w:pStyle w:val="TableText"/>
            </w:pPr>
            <w:r w:rsidRPr="009A6C54">
              <w:t>DELETE PATIENT RECORD</w:t>
            </w:r>
          </w:p>
        </w:tc>
      </w:tr>
    </w:tbl>
    <w:p w14:paraId="26F28953" w14:textId="77777777" w:rsidR="003539BA" w:rsidRPr="009A6C54" w:rsidRDefault="003539BA" w:rsidP="00106BBA">
      <w:pPr>
        <w:pStyle w:val="BodyText"/>
      </w:pPr>
    </w:p>
    <w:p w14:paraId="26F28954" w14:textId="77777777" w:rsidR="003539BA" w:rsidRPr="009A6C54" w:rsidRDefault="00FC1FD6" w:rsidP="00A22020">
      <w:pPr>
        <w:pStyle w:val="Heading3"/>
      </w:pPr>
      <w:bookmarkStart w:id="367" w:name="_Toc518911332"/>
      <w:r w:rsidRPr="009A6C54">
        <w:lastRenderedPageBreak/>
        <w:t>TABLE 0008 - ACKNOWLEDGMENT CODE</w:t>
      </w:r>
      <w:bookmarkEnd w:id="367"/>
    </w:p>
    <w:p w14:paraId="26F28955" w14:textId="2B3A74FF" w:rsidR="00024CE0" w:rsidRPr="009A6C54" w:rsidRDefault="00024CE0" w:rsidP="00024CE0">
      <w:pPr>
        <w:pStyle w:val="Caption"/>
        <w:rPr>
          <w:lang w:val="en-US"/>
        </w:rPr>
      </w:pPr>
      <w:bookmarkStart w:id="368" w:name="_Toc517426468"/>
      <w:r w:rsidRPr="009A6C54">
        <w:t xml:space="preserve">Table </w:t>
      </w:r>
      <w:r w:rsidR="007E52CE">
        <w:fldChar w:fldCharType="begin"/>
      </w:r>
      <w:r w:rsidR="007E52CE">
        <w:instrText xml:space="preserve"> SEQ Table \* ARABIC </w:instrText>
      </w:r>
      <w:r w:rsidR="007E52CE">
        <w:fldChar w:fldCharType="separate"/>
      </w:r>
      <w:r w:rsidR="00D555E0">
        <w:rPr>
          <w:noProof/>
        </w:rPr>
        <w:t>64</w:t>
      </w:r>
      <w:r w:rsidR="007E52CE">
        <w:rPr>
          <w:noProof/>
        </w:rPr>
        <w:fldChar w:fldCharType="end"/>
      </w:r>
      <w:r w:rsidRPr="009A6C54">
        <w:rPr>
          <w:lang w:val="en-US"/>
        </w:rPr>
        <w:t>: Table 0008 – Acknowledgment Code</w:t>
      </w:r>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703"/>
      </w:tblGrid>
      <w:tr w:rsidR="00024CE0" w:rsidRPr="009A6C54" w14:paraId="26F28958" w14:textId="77777777" w:rsidTr="002B5785">
        <w:trPr>
          <w:tblHeader/>
        </w:trPr>
        <w:tc>
          <w:tcPr>
            <w:tcW w:w="4788" w:type="dxa"/>
            <w:shd w:val="clear" w:color="auto" w:fill="BFBFBF"/>
          </w:tcPr>
          <w:p w14:paraId="26F28956" w14:textId="77777777" w:rsidR="00024CE0" w:rsidRPr="009A6C54" w:rsidRDefault="00024CE0" w:rsidP="00024CE0">
            <w:pPr>
              <w:pStyle w:val="TableHeading"/>
            </w:pPr>
            <w:bookmarkStart w:id="369" w:name="ColumnTitle_63"/>
            <w:bookmarkEnd w:id="369"/>
            <w:r w:rsidRPr="009A6C54">
              <w:t>VALUE</w:t>
            </w:r>
          </w:p>
        </w:tc>
        <w:tc>
          <w:tcPr>
            <w:tcW w:w="4788" w:type="dxa"/>
            <w:shd w:val="clear" w:color="auto" w:fill="BFBFBF"/>
          </w:tcPr>
          <w:p w14:paraId="26F28957" w14:textId="77777777" w:rsidR="00024CE0" w:rsidRPr="009A6C54" w:rsidRDefault="00024CE0" w:rsidP="00024CE0">
            <w:pPr>
              <w:pStyle w:val="TableHeading"/>
            </w:pPr>
            <w:r w:rsidRPr="009A6C54">
              <w:t>DESCRIPTION</w:t>
            </w:r>
          </w:p>
        </w:tc>
      </w:tr>
      <w:tr w:rsidR="00024CE0" w:rsidRPr="009A6C54" w14:paraId="26F2895B" w14:textId="77777777" w:rsidTr="002B5785">
        <w:tc>
          <w:tcPr>
            <w:tcW w:w="4788" w:type="dxa"/>
            <w:shd w:val="clear" w:color="auto" w:fill="auto"/>
          </w:tcPr>
          <w:p w14:paraId="26F28959" w14:textId="77777777" w:rsidR="00024CE0" w:rsidRPr="009A6C54" w:rsidRDefault="00024CE0" w:rsidP="00024CE0">
            <w:pPr>
              <w:pStyle w:val="TableText"/>
            </w:pPr>
            <w:r w:rsidRPr="009A6C54">
              <w:t>AA</w:t>
            </w:r>
          </w:p>
        </w:tc>
        <w:tc>
          <w:tcPr>
            <w:tcW w:w="4788" w:type="dxa"/>
            <w:shd w:val="clear" w:color="auto" w:fill="auto"/>
          </w:tcPr>
          <w:p w14:paraId="26F2895A" w14:textId="77777777" w:rsidR="00024CE0" w:rsidRPr="009A6C54" w:rsidRDefault="00024CE0" w:rsidP="00024CE0">
            <w:pPr>
              <w:pStyle w:val="TableText"/>
            </w:pPr>
            <w:r w:rsidRPr="009A6C54">
              <w:t>APPLICATION ACKNOWLEDGMENT:  ACCEPT</w:t>
            </w:r>
          </w:p>
        </w:tc>
      </w:tr>
      <w:tr w:rsidR="00024CE0" w:rsidRPr="009A6C54" w14:paraId="26F2895E" w14:textId="77777777" w:rsidTr="002B5785">
        <w:tc>
          <w:tcPr>
            <w:tcW w:w="4788" w:type="dxa"/>
            <w:shd w:val="clear" w:color="auto" w:fill="auto"/>
          </w:tcPr>
          <w:p w14:paraId="26F2895C" w14:textId="77777777" w:rsidR="00024CE0" w:rsidRPr="009A6C54" w:rsidRDefault="00024CE0" w:rsidP="00024CE0">
            <w:pPr>
              <w:pStyle w:val="TableText"/>
            </w:pPr>
            <w:r w:rsidRPr="009A6C54">
              <w:t>AE</w:t>
            </w:r>
          </w:p>
        </w:tc>
        <w:tc>
          <w:tcPr>
            <w:tcW w:w="4788" w:type="dxa"/>
            <w:shd w:val="clear" w:color="auto" w:fill="auto"/>
          </w:tcPr>
          <w:p w14:paraId="26F2895D" w14:textId="77777777" w:rsidR="00024CE0" w:rsidRPr="009A6C54" w:rsidRDefault="00024CE0" w:rsidP="00024CE0">
            <w:pPr>
              <w:pStyle w:val="TableText"/>
            </w:pPr>
            <w:r w:rsidRPr="009A6C54">
              <w:t>APPLICATION ACKNOWLEDGMENT: ERROR</w:t>
            </w:r>
          </w:p>
        </w:tc>
      </w:tr>
      <w:tr w:rsidR="00024CE0" w:rsidRPr="009A6C54" w14:paraId="26F28961" w14:textId="77777777" w:rsidTr="002B5785">
        <w:tc>
          <w:tcPr>
            <w:tcW w:w="4788" w:type="dxa"/>
            <w:shd w:val="clear" w:color="auto" w:fill="auto"/>
          </w:tcPr>
          <w:p w14:paraId="26F2895F" w14:textId="77777777" w:rsidR="00024CE0" w:rsidRPr="009A6C54" w:rsidRDefault="00024CE0" w:rsidP="00024CE0">
            <w:pPr>
              <w:pStyle w:val="TableText"/>
            </w:pPr>
            <w:r w:rsidRPr="009A6C54">
              <w:t>AR</w:t>
            </w:r>
          </w:p>
        </w:tc>
        <w:tc>
          <w:tcPr>
            <w:tcW w:w="4788" w:type="dxa"/>
            <w:shd w:val="clear" w:color="auto" w:fill="auto"/>
          </w:tcPr>
          <w:p w14:paraId="26F28960" w14:textId="77777777" w:rsidR="00024CE0" w:rsidRPr="009A6C54" w:rsidRDefault="00024CE0" w:rsidP="00024CE0">
            <w:pPr>
              <w:pStyle w:val="TableText"/>
            </w:pPr>
            <w:r w:rsidRPr="009A6C54">
              <w:t>APPLICATION ACKNOWLEDGMENT: REJECT</w:t>
            </w:r>
          </w:p>
        </w:tc>
      </w:tr>
      <w:tr w:rsidR="00024CE0" w:rsidRPr="009A6C54" w14:paraId="26F28964" w14:textId="77777777" w:rsidTr="002B5785">
        <w:tc>
          <w:tcPr>
            <w:tcW w:w="4788" w:type="dxa"/>
            <w:shd w:val="clear" w:color="auto" w:fill="auto"/>
          </w:tcPr>
          <w:p w14:paraId="26F28962" w14:textId="77777777" w:rsidR="00024CE0" w:rsidRPr="009A6C54" w:rsidRDefault="00024CE0" w:rsidP="00024CE0">
            <w:pPr>
              <w:pStyle w:val="TableText"/>
            </w:pPr>
            <w:r w:rsidRPr="009A6C54">
              <w:t>CA</w:t>
            </w:r>
          </w:p>
        </w:tc>
        <w:tc>
          <w:tcPr>
            <w:tcW w:w="4788" w:type="dxa"/>
            <w:shd w:val="clear" w:color="auto" w:fill="auto"/>
          </w:tcPr>
          <w:p w14:paraId="26F28963" w14:textId="77777777" w:rsidR="00024CE0" w:rsidRPr="009A6C54" w:rsidRDefault="00024CE0" w:rsidP="00024CE0">
            <w:pPr>
              <w:pStyle w:val="TableText"/>
            </w:pPr>
            <w:r w:rsidRPr="009A6C54">
              <w:t>ACCEPT ACKNOWLEDGMENT: COMMIT ACCEPT</w:t>
            </w:r>
          </w:p>
        </w:tc>
      </w:tr>
      <w:tr w:rsidR="00024CE0" w:rsidRPr="009A6C54" w14:paraId="26F28967" w14:textId="77777777" w:rsidTr="002B5785">
        <w:tc>
          <w:tcPr>
            <w:tcW w:w="4788" w:type="dxa"/>
            <w:shd w:val="clear" w:color="auto" w:fill="auto"/>
          </w:tcPr>
          <w:p w14:paraId="26F28965" w14:textId="77777777" w:rsidR="00024CE0" w:rsidRPr="009A6C54" w:rsidRDefault="00024CE0" w:rsidP="00024CE0">
            <w:pPr>
              <w:pStyle w:val="TableText"/>
            </w:pPr>
            <w:r w:rsidRPr="009A6C54">
              <w:t>CE</w:t>
            </w:r>
          </w:p>
        </w:tc>
        <w:tc>
          <w:tcPr>
            <w:tcW w:w="4788" w:type="dxa"/>
            <w:shd w:val="clear" w:color="auto" w:fill="auto"/>
          </w:tcPr>
          <w:p w14:paraId="26F28966" w14:textId="77777777" w:rsidR="00024CE0" w:rsidRPr="009A6C54" w:rsidRDefault="00024CE0" w:rsidP="00024CE0">
            <w:pPr>
              <w:pStyle w:val="TableText"/>
            </w:pPr>
            <w:r w:rsidRPr="009A6C54">
              <w:t>ACCEPT ACKNOWLEDGMENT: COMMIT ERROR</w:t>
            </w:r>
          </w:p>
        </w:tc>
      </w:tr>
      <w:tr w:rsidR="00024CE0" w:rsidRPr="009A6C54" w14:paraId="26F2896A" w14:textId="77777777" w:rsidTr="002B5785">
        <w:tc>
          <w:tcPr>
            <w:tcW w:w="4788" w:type="dxa"/>
            <w:shd w:val="clear" w:color="auto" w:fill="auto"/>
          </w:tcPr>
          <w:p w14:paraId="26F28968" w14:textId="77777777" w:rsidR="00024CE0" w:rsidRPr="009A6C54" w:rsidRDefault="00024CE0" w:rsidP="00024CE0">
            <w:pPr>
              <w:pStyle w:val="TableText"/>
            </w:pPr>
            <w:r w:rsidRPr="009A6C54">
              <w:t>CR</w:t>
            </w:r>
          </w:p>
        </w:tc>
        <w:tc>
          <w:tcPr>
            <w:tcW w:w="4788" w:type="dxa"/>
            <w:shd w:val="clear" w:color="auto" w:fill="auto"/>
          </w:tcPr>
          <w:p w14:paraId="26F28969" w14:textId="77777777" w:rsidR="00024CE0" w:rsidRPr="009A6C54" w:rsidRDefault="00024CE0" w:rsidP="00024CE0">
            <w:pPr>
              <w:pStyle w:val="TableText"/>
            </w:pPr>
            <w:r w:rsidRPr="009A6C54">
              <w:t>ACCEPT ACKNOWLEDGMENT: COMMIT REJECT</w:t>
            </w:r>
          </w:p>
        </w:tc>
      </w:tr>
    </w:tbl>
    <w:p w14:paraId="26F2896B" w14:textId="77777777" w:rsidR="00FC1FD6" w:rsidRPr="009A6C54" w:rsidRDefault="00FC1FD6" w:rsidP="00106BBA">
      <w:pPr>
        <w:pStyle w:val="BodyText"/>
      </w:pPr>
    </w:p>
    <w:p w14:paraId="26F2896C" w14:textId="77777777" w:rsidR="003539BA" w:rsidRPr="009A6C54" w:rsidRDefault="00FC1FD6" w:rsidP="00A22020">
      <w:pPr>
        <w:pStyle w:val="Heading3"/>
      </w:pPr>
      <w:r w:rsidRPr="009A6C54">
        <w:br w:type="page"/>
      </w:r>
      <w:bookmarkStart w:id="370" w:name="_Toc518911333"/>
      <w:r w:rsidRPr="009A6C54">
        <w:lastRenderedPageBreak/>
        <w:t>TABLE 0023 - ADMIT SOURCE (USER DEFINED)</w:t>
      </w:r>
      <w:bookmarkEnd w:id="370"/>
    </w:p>
    <w:p w14:paraId="26F2896D" w14:textId="77777777" w:rsidR="003539BA" w:rsidRPr="009A6C54" w:rsidRDefault="003539BA" w:rsidP="00106BBA">
      <w:pPr>
        <w:pStyle w:val="BodyText"/>
      </w:pPr>
      <w:r w:rsidRPr="009A6C54">
        <w:t>Used for Location of Visit.  Sample listing of possible values.</w:t>
      </w:r>
    </w:p>
    <w:p w14:paraId="26F2896E" w14:textId="77777777" w:rsidR="003539BA" w:rsidRPr="009A6C54" w:rsidRDefault="003539BA" w:rsidP="00106BBA">
      <w:pPr>
        <w:pStyle w:val="BodyText"/>
      </w:pPr>
      <w:r w:rsidRPr="009A6C54">
        <w:t>VALUE</w:t>
      </w:r>
      <w:r w:rsidRPr="009A6C54">
        <w:tab/>
        <w:t>DESCRIPTION</w:t>
      </w:r>
    </w:p>
    <w:p w14:paraId="26F2896F" w14:textId="77777777" w:rsidR="003539BA" w:rsidRPr="009A6C54" w:rsidRDefault="003539BA" w:rsidP="00106BBA">
      <w:pPr>
        <w:pStyle w:val="BodyText"/>
      </w:pPr>
      <w:r w:rsidRPr="009A6C54">
        <w:t>1</w:t>
      </w:r>
      <w:r w:rsidRPr="009A6C54">
        <w:tab/>
        <w:t>THIS FACILITY</w:t>
      </w:r>
    </w:p>
    <w:p w14:paraId="26F28970" w14:textId="77777777" w:rsidR="003539BA" w:rsidRPr="009A6C54" w:rsidRDefault="003539BA" w:rsidP="00106BBA">
      <w:pPr>
        <w:pStyle w:val="BodyText"/>
      </w:pPr>
      <w:r w:rsidRPr="009A6C54">
        <w:t>6</w:t>
      </w:r>
      <w:r w:rsidRPr="009A6C54">
        <w:tab/>
        <w:t>OTHER FACILITY</w:t>
      </w:r>
    </w:p>
    <w:p w14:paraId="26F28971" w14:textId="77777777" w:rsidR="003539BA" w:rsidRPr="009A6C54" w:rsidRDefault="003539BA" w:rsidP="00106BBA">
      <w:pPr>
        <w:pStyle w:val="BodyText"/>
      </w:pPr>
    </w:p>
    <w:p w14:paraId="26F28972" w14:textId="77777777" w:rsidR="003539BA" w:rsidRPr="009A6C54" w:rsidRDefault="00FC1FD6" w:rsidP="00A22020">
      <w:pPr>
        <w:pStyle w:val="Heading3"/>
      </w:pPr>
      <w:bookmarkStart w:id="371" w:name="_Toc518911334"/>
      <w:r w:rsidRPr="009A6C54">
        <w:t>TABLE 0051 - DIAGNOSIS CODE (USER DEFINED)</w:t>
      </w:r>
      <w:bookmarkEnd w:id="371"/>
    </w:p>
    <w:p w14:paraId="26F28973" w14:textId="77777777" w:rsidR="003539BA" w:rsidRPr="009A6C54" w:rsidRDefault="003539BA" w:rsidP="00106BBA">
      <w:pPr>
        <w:pStyle w:val="BodyText"/>
      </w:pPr>
      <w:r w:rsidRPr="009A6C54">
        <w:t>Use ICD DIAGNOSIS (#80) file, Code Number (.01) for value and Diagnosis (3) for</w:t>
      </w:r>
    </w:p>
    <w:p w14:paraId="26F28974" w14:textId="77777777" w:rsidR="003539BA" w:rsidRPr="009A6C54" w:rsidRDefault="003539BA" w:rsidP="00106BBA">
      <w:pPr>
        <w:pStyle w:val="BodyText"/>
      </w:pPr>
      <w:r w:rsidRPr="009A6C54">
        <w:t>Description.  Sample listing of possible values.</w:t>
      </w:r>
    </w:p>
    <w:p w14:paraId="26F28975" w14:textId="77777777" w:rsidR="003539BA" w:rsidRPr="009A6C54" w:rsidRDefault="003539BA" w:rsidP="00106BBA">
      <w:pPr>
        <w:pStyle w:val="BodyText"/>
      </w:pPr>
      <w:r w:rsidRPr="009A6C54">
        <w:t>VALUE</w:t>
      </w:r>
      <w:r w:rsidRPr="009A6C54">
        <w:tab/>
        <w:t>DESCRIPTION</w:t>
      </w:r>
    </w:p>
    <w:p w14:paraId="26F28976" w14:textId="77777777" w:rsidR="003539BA" w:rsidRPr="009A6C54" w:rsidRDefault="003539BA" w:rsidP="00106BBA">
      <w:pPr>
        <w:pStyle w:val="BodyText"/>
      </w:pPr>
      <w:r w:rsidRPr="009A6C54">
        <w:t>253.2</w:t>
      </w:r>
      <w:r w:rsidRPr="009A6C54">
        <w:tab/>
        <w:t>PANHYPOPITUITARISM</w:t>
      </w:r>
    </w:p>
    <w:p w14:paraId="26F28977" w14:textId="77777777" w:rsidR="003539BA" w:rsidRPr="009A6C54" w:rsidRDefault="003539BA" w:rsidP="00106BBA">
      <w:pPr>
        <w:pStyle w:val="BodyText"/>
      </w:pPr>
      <w:r w:rsidRPr="009A6C54">
        <w:t>253.3</w:t>
      </w:r>
      <w:r w:rsidRPr="009A6C54">
        <w:tab/>
        <w:t>PITUITARY DWARFISM</w:t>
      </w:r>
    </w:p>
    <w:p w14:paraId="26F28978" w14:textId="77777777" w:rsidR="003539BA" w:rsidRPr="009A6C54" w:rsidRDefault="003539BA" w:rsidP="00106BBA">
      <w:pPr>
        <w:pStyle w:val="BodyText"/>
      </w:pPr>
      <w:r w:rsidRPr="009A6C54">
        <w:t>253.4</w:t>
      </w:r>
      <w:r w:rsidRPr="009A6C54">
        <w:tab/>
        <w:t>ANTER PITUITARY DIS NEC</w:t>
      </w:r>
    </w:p>
    <w:p w14:paraId="26F28979" w14:textId="77777777" w:rsidR="003539BA" w:rsidRPr="009A6C54" w:rsidRDefault="003539BA" w:rsidP="00106BBA">
      <w:pPr>
        <w:pStyle w:val="BodyText"/>
      </w:pPr>
      <w:r w:rsidRPr="009A6C54">
        <w:t>253.5</w:t>
      </w:r>
      <w:r w:rsidRPr="009A6C54">
        <w:tab/>
        <w:t>DIABETES INSIPIDUS</w:t>
      </w:r>
    </w:p>
    <w:p w14:paraId="26F2897A" w14:textId="77777777" w:rsidR="003539BA" w:rsidRPr="009A6C54" w:rsidRDefault="003539BA" w:rsidP="00106BBA">
      <w:pPr>
        <w:pStyle w:val="BodyText"/>
      </w:pPr>
      <w:r w:rsidRPr="009A6C54">
        <w:t>253.6</w:t>
      </w:r>
      <w:r w:rsidRPr="009A6C54">
        <w:tab/>
        <w:t>NEUROHYPOPHYSIS DIS NEC</w:t>
      </w:r>
    </w:p>
    <w:p w14:paraId="26F2897B" w14:textId="77777777" w:rsidR="003539BA" w:rsidRPr="009A6C54" w:rsidRDefault="003539BA" w:rsidP="00106BBA">
      <w:pPr>
        <w:pStyle w:val="BodyText"/>
      </w:pPr>
      <w:r w:rsidRPr="009A6C54">
        <w:t>253.7</w:t>
      </w:r>
      <w:r w:rsidRPr="009A6C54">
        <w:tab/>
        <w:t>IATROGENIC PITUITARY DIS</w:t>
      </w:r>
    </w:p>
    <w:p w14:paraId="26F2897C" w14:textId="77777777" w:rsidR="003539BA" w:rsidRPr="009A6C54" w:rsidRDefault="003539BA" w:rsidP="00106BBA">
      <w:pPr>
        <w:pStyle w:val="BodyText"/>
      </w:pPr>
      <w:r w:rsidRPr="009A6C54">
        <w:t>253.8</w:t>
      </w:r>
      <w:r w:rsidRPr="009A6C54">
        <w:tab/>
        <w:t>DISEASES OF THYMUS NEC</w:t>
      </w:r>
    </w:p>
    <w:p w14:paraId="26F2897D" w14:textId="77777777" w:rsidR="003539BA" w:rsidRPr="009A6C54" w:rsidRDefault="003539BA" w:rsidP="00106BBA">
      <w:pPr>
        <w:pStyle w:val="BodyText"/>
      </w:pPr>
      <w:r w:rsidRPr="009A6C54">
        <w:t>253.9</w:t>
      </w:r>
      <w:r w:rsidRPr="009A6C54">
        <w:tab/>
        <w:t>PITUITARY DISORDER NOS</w:t>
      </w:r>
    </w:p>
    <w:p w14:paraId="26F2897E" w14:textId="77777777" w:rsidR="003539BA" w:rsidRPr="009A6C54" w:rsidRDefault="003539BA" w:rsidP="00106BBA">
      <w:pPr>
        <w:pStyle w:val="BodyText"/>
      </w:pPr>
      <w:r w:rsidRPr="009A6C54">
        <w:t>254.1</w:t>
      </w:r>
      <w:r w:rsidRPr="009A6C54">
        <w:tab/>
        <w:t>ABSCESS OF THYMUS</w:t>
      </w:r>
    </w:p>
    <w:p w14:paraId="26F2897F" w14:textId="77777777" w:rsidR="003539BA" w:rsidRPr="009A6C54" w:rsidRDefault="003539BA" w:rsidP="00106BBA">
      <w:pPr>
        <w:pStyle w:val="BodyText"/>
      </w:pPr>
      <w:r w:rsidRPr="009A6C54">
        <w:t>254.8</w:t>
      </w:r>
      <w:r w:rsidRPr="009A6C54">
        <w:tab/>
        <w:t>DISEASES OF THYMUS NEC</w:t>
      </w:r>
    </w:p>
    <w:p w14:paraId="26F28980" w14:textId="77777777" w:rsidR="003539BA" w:rsidRPr="009A6C54" w:rsidRDefault="003539BA" w:rsidP="00106BBA">
      <w:pPr>
        <w:pStyle w:val="BodyText"/>
      </w:pPr>
      <w:r w:rsidRPr="009A6C54">
        <w:t>254.9</w:t>
      </w:r>
      <w:r w:rsidRPr="009A6C54">
        <w:tab/>
        <w:t>DISEASE OF THYMUS NOS</w:t>
      </w:r>
    </w:p>
    <w:p w14:paraId="26F28981" w14:textId="77777777" w:rsidR="003539BA" w:rsidRPr="009A6C54" w:rsidRDefault="003539BA" w:rsidP="00106BBA">
      <w:pPr>
        <w:pStyle w:val="BodyText"/>
      </w:pPr>
      <w:r w:rsidRPr="009A6C54">
        <w:t>255.1</w:t>
      </w:r>
      <w:r w:rsidRPr="009A6C54">
        <w:tab/>
        <w:t>HYPERALDOSTERONISM</w:t>
      </w:r>
    </w:p>
    <w:p w14:paraId="26F28982" w14:textId="77777777" w:rsidR="003539BA" w:rsidRPr="009A6C54" w:rsidRDefault="003539BA" w:rsidP="00106BBA">
      <w:pPr>
        <w:pStyle w:val="BodyText"/>
      </w:pPr>
      <w:r w:rsidRPr="009A6C54">
        <w:t>255.2</w:t>
      </w:r>
      <w:r w:rsidRPr="009A6C54">
        <w:tab/>
        <w:t>ADRENOGENITAL DISORDERS</w:t>
      </w:r>
    </w:p>
    <w:p w14:paraId="26F28983" w14:textId="77777777" w:rsidR="003539BA" w:rsidRPr="009A6C54" w:rsidRDefault="003539BA" w:rsidP="00106BBA">
      <w:pPr>
        <w:pStyle w:val="BodyText"/>
      </w:pPr>
    </w:p>
    <w:p w14:paraId="26F28984" w14:textId="77777777" w:rsidR="003539BA" w:rsidRPr="009A6C54" w:rsidRDefault="00FC1FD6" w:rsidP="00A22020">
      <w:pPr>
        <w:pStyle w:val="Heading3"/>
      </w:pPr>
      <w:bookmarkStart w:id="372" w:name="_Toc518911335"/>
      <w:r w:rsidRPr="009A6C54">
        <w:t>TABLE 0069 - HOSPITAL SERVICE (USER DEFINED)</w:t>
      </w:r>
      <w:bookmarkEnd w:id="372"/>
    </w:p>
    <w:p w14:paraId="26F28985" w14:textId="77777777" w:rsidR="003539BA" w:rsidRPr="009A6C54" w:rsidRDefault="003539BA" w:rsidP="00106BBA">
      <w:pPr>
        <w:pStyle w:val="BodyText"/>
      </w:pPr>
      <w:r w:rsidRPr="009A6C54">
        <w:t>Use SPECIALTY file (#42.4), PTF Code (.001).  Sample listing of possible values.</w:t>
      </w:r>
    </w:p>
    <w:p w14:paraId="26F28986" w14:textId="77777777" w:rsidR="003539BA" w:rsidRPr="009A6C54" w:rsidRDefault="003539BA" w:rsidP="00106BBA">
      <w:pPr>
        <w:pStyle w:val="BodyText"/>
      </w:pPr>
      <w:r w:rsidRPr="009A6C54">
        <w:t>VALUE</w:t>
      </w:r>
      <w:r w:rsidRPr="009A6C54">
        <w:tab/>
        <w:t>DESCRIPTION</w:t>
      </w:r>
    </w:p>
    <w:p w14:paraId="26F28987" w14:textId="77777777" w:rsidR="003539BA" w:rsidRPr="009A6C54" w:rsidRDefault="003539BA" w:rsidP="00106BBA">
      <w:pPr>
        <w:pStyle w:val="BodyText"/>
      </w:pPr>
      <w:r w:rsidRPr="009A6C54">
        <w:t>2</w:t>
      </w:r>
      <w:r w:rsidRPr="009A6C54">
        <w:tab/>
        <w:t>CARDIOLOGY</w:t>
      </w:r>
    </w:p>
    <w:p w14:paraId="26F28988" w14:textId="77777777" w:rsidR="003539BA" w:rsidRPr="009A6C54" w:rsidRDefault="003539BA" w:rsidP="00106BBA">
      <w:pPr>
        <w:pStyle w:val="BodyText"/>
      </w:pPr>
      <w:r w:rsidRPr="009A6C54">
        <w:t>6</w:t>
      </w:r>
      <w:r w:rsidRPr="009A6C54">
        <w:tab/>
        <w:t>DERMATOLOGY</w:t>
      </w:r>
    </w:p>
    <w:p w14:paraId="26F28989" w14:textId="77777777" w:rsidR="003539BA" w:rsidRPr="009A6C54" w:rsidRDefault="003539BA" w:rsidP="00106BBA">
      <w:pPr>
        <w:pStyle w:val="BodyText"/>
      </w:pPr>
      <w:r w:rsidRPr="009A6C54">
        <w:t>7</w:t>
      </w:r>
      <w:r w:rsidRPr="009A6C54">
        <w:tab/>
        <w:t>ENDOCRINOLOGY</w:t>
      </w:r>
    </w:p>
    <w:p w14:paraId="26F2898A" w14:textId="77777777" w:rsidR="003539BA" w:rsidRPr="009A6C54" w:rsidRDefault="003539BA" w:rsidP="00106BBA">
      <w:pPr>
        <w:pStyle w:val="BodyText"/>
      </w:pPr>
      <w:r w:rsidRPr="009A6C54">
        <w:t>8</w:t>
      </w:r>
      <w:r w:rsidRPr="009A6C54">
        <w:tab/>
        <w:t>GEM ACUTE MEDICINE</w:t>
      </w:r>
    </w:p>
    <w:p w14:paraId="26F2898B" w14:textId="77777777" w:rsidR="003539BA" w:rsidRPr="009A6C54" w:rsidRDefault="003539BA" w:rsidP="00106BBA">
      <w:pPr>
        <w:pStyle w:val="BodyText"/>
      </w:pPr>
      <w:r w:rsidRPr="009A6C54">
        <w:t>12</w:t>
      </w:r>
      <w:r w:rsidRPr="009A6C54">
        <w:tab/>
        <w:t>CORONARY CARE UNIT</w:t>
      </w:r>
    </w:p>
    <w:p w14:paraId="26F2898C" w14:textId="77777777" w:rsidR="003539BA" w:rsidRPr="009A6C54" w:rsidRDefault="003539BA" w:rsidP="00106BBA">
      <w:pPr>
        <w:pStyle w:val="BodyText"/>
      </w:pPr>
      <w:r w:rsidRPr="009A6C54">
        <w:lastRenderedPageBreak/>
        <w:t>12</w:t>
      </w:r>
      <w:r w:rsidRPr="009A6C54">
        <w:tab/>
        <w:t>EMERGENCY MEDICINE</w:t>
      </w:r>
    </w:p>
    <w:p w14:paraId="26F2898D" w14:textId="77777777" w:rsidR="003539BA" w:rsidRPr="009A6C54" w:rsidRDefault="003539BA" w:rsidP="00106BBA">
      <w:pPr>
        <w:pStyle w:val="BodyText"/>
      </w:pPr>
      <w:r w:rsidRPr="009A6C54">
        <w:t>15</w:t>
      </w:r>
      <w:r w:rsidRPr="009A6C54">
        <w:tab/>
        <w:t>GENERAL MEDICINE</w:t>
      </w:r>
    </w:p>
    <w:p w14:paraId="26F2898E" w14:textId="77777777" w:rsidR="003539BA" w:rsidRPr="009A6C54" w:rsidRDefault="003539BA" w:rsidP="00106BBA">
      <w:pPr>
        <w:pStyle w:val="BodyText"/>
      </w:pPr>
      <w:r w:rsidRPr="009A6C54">
        <w:t>21</w:t>
      </w:r>
      <w:r w:rsidRPr="009A6C54">
        <w:tab/>
        <w:t>BLIND REHAB</w:t>
      </w:r>
    </w:p>
    <w:p w14:paraId="26F2898F" w14:textId="77777777" w:rsidR="003539BA" w:rsidRPr="009A6C54" w:rsidRDefault="003539BA" w:rsidP="00106BBA">
      <w:pPr>
        <w:pStyle w:val="BodyText"/>
      </w:pPr>
      <w:r w:rsidRPr="009A6C54">
        <w:t>31</w:t>
      </w:r>
      <w:r w:rsidRPr="009A6C54">
        <w:tab/>
        <w:t>GEM INTERMEDIAT E CARE</w:t>
      </w:r>
    </w:p>
    <w:p w14:paraId="26F28990" w14:textId="77777777" w:rsidR="003539BA" w:rsidRPr="009A6C54" w:rsidRDefault="003539BA" w:rsidP="00106BBA">
      <w:pPr>
        <w:pStyle w:val="BodyText"/>
      </w:pPr>
      <w:r w:rsidRPr="009A6C54">
        <w:t>55</w:t>
      </w:r>
      <w:r w:rsidRPr="009A6C54">
        <w:tab/>
        <w:t>EVAL/BRF TRMT PTSD</w:t>
      </w:r>
    </w:p>
    <w:p w14:paraId="26F28991" w14:textId="77777777" w:rsidR="003539BA" w:rsidRPr="009A6C54" w:rsidRDefault="003539BA" w:rsidP="00106BBA">
      <w:pPr>
        <w:pStyle w:val="BodyText"/>
      </w:pPr>
      <w:r w:rsidRPr="009A6C54">
        <w:t>72</w:t>
      </w:r>
      <w:r w:rsidRPr="009A6C54">
        <w:tab/>
        <w:t>ALCOHOL</w:t>
      </w:r>
    </w:p>
    <w:p w14:paraId="26F28992" w14:textId="77777777" w:rsidR="003539BA" w:rsidRPr="009A6C54" w:rsidRDefault="003539BA" w:rsidP="00106BBA">
      <w:pPr>
        <w:pStyle w:val="BodyText"/>
      </w:pPr>
      <w:r w:rsidRPr="009A6C54">
        <w:t>85</w:t>
      </w:r>
      <w:r w:rsidRPr="009A6C54">
        <w:tab/>
        <w:t>DOM</w:t>
      </w:r>
    </w:p>
    <w:p w14:paraId="26F28993" w14:textId="77777777" w:rsidR="003539BA" w:rsidRPr="009A6C54" w:rsidRDefault="003539BA" w:rsidP="00106BBA">
      <w:pPr>
        <w:pStyle w:val="BodyText"/>
      </w:pPr>
      <w:r w:rsidRPr="009A6C54">
        <w:t>88</w:t>
      </w:r>
      <w:r w:rsidRPr="009A6C54">
        <w:tab/>
        <w:t>DOMICILIARY PTSD</w:t>
      </w:r>
    </w:p>
    <w:p w14:paraId="26F28994" w14:textId="77777777" w:rsidR="003539BA" w:rsidRPr="009A6C54" w:rsidRDefault="003539BA" w:rsidP="00106BBA">
      <w:pPr>
        <w:pStyle w:val="BodyText"/>
      </w:pPr>
      <w:r w:rsidRPr="009A6C54">
        <w:t>91</w:t>
      </w:r>
      <w:r w:rsidRPr="009A6C54">
        <w:tab/>
        <w:t>GASTROENTEROLOGY</w:t>
      </w:r>
    </w:p>
    <w:p w14:paraId="26F28995" w14:textId="77777777" w:rsidR="003539BA" w:rsidRPr="009A6C54" w:rsidRDefault="003539BA" w:rsidP="00106BBA">
      <w:pPr>
        <w:pStyle w:val="BodyText"/>
      </w:pPr>
      <w:r w:rsidRPr="009A6C54">
        <w:t>92</w:t>
      </w:r>
      <w:r w:rsidRPr="009A6C54">
        <w:tab/>
        <w:t>GEN INTERMEDIATE PSYCH</w:t>
      </w:r>
    </w:p>
    <w:p w14:paraId="26F28996" w14:textId="77777777" w:rsidR="003539BA" w:rsidRPr="009A6C54" w:rsidRDefault="003539BA" w:rsidP="00106BBA">
      <w:pPr>
        <w:pStyle w:val="BodyText"/>
      </w:pPr>
    </w:p>
    <w:p w14:paraId="26F28997" w14:textId="77777777" w:rsidR="003539BA" w:rsidRPr="009A6C54" w:rsidRDefault="00FC1FD6" w:rsidP="00A22020">
      <w:pPr>
        <w:pStyle w:val="Heading3"/>
      </w:pPr>
      <w:bookmarkStart w:id="373" w:name="_Toc518911336"/>
      <w:r w:rsidRPr="009A6C54">
        <w:t>TABLE 0076 - MESSAGE TYPE</w:t>
      </w:r>
      <w:bookmarkEnd w:id="373"/>
    </w:p>
    <w:p w14:paraId="26F28998" w14:textId="77777777" w:rsidR="003539BA" w:rsidRPr="009A6C54" w:rsidRDefault="003539BA" w:rsidP="00106BBA">
      <w:pPr>
        <w:pStyle w:val="BodyText"/>
      </w:pPr>
      <w:r w:rsidRPr="009A6C54">
        <w:t>VALUE</w:t>
      </w:r>
      <w:r w:rsidRPr="009A6C54">
        <w:tab/>
        <w:t>DESCRIPTION</w:t>
      </w:r>
    </w:p>
    <w:p w14:paraId="26F28999" w14:textId="77777777" w:rsidR="003539BA" w:rsidRPr="009A6C54" w:rsidRDefault="003539BA" w:rsidP="00106BBA">
      <w:pPr>
        <w:pStyle w:val="BodyText"/>
      </w:pPr>
      <w:r w:rsidRPr="009A6C54">
        <w:t>ADT</w:t>
      </w:r>
      <w:r w:rsidRPr="009A6C54">
        <w:tab/>
        <w:t>ADT MESSAGE</w:t>
      </w:r>
    </w:p>
    <w:p w14:paraId="26F2899A" w14:textId="77777777" w:rsidR="003539BA" w:rsidRPr="009A6C54" w:rsidRDefault="003539BA" w:rsidP="00106BBA">
      <w:pPr>
        <w:pStyle w:val="BodyText"/>
      </w:pPr>
      <w:r w:rsidRPr="009A6C54">
        <w:t>ACK</w:t>
      </w:r>
      <w:r w:rsidRPr="009A6C54">
        <w:tab/>
        <w:t>GENERAL ACKNOWLEDGMENT</w:t>
      </w:r>
    </w:p>
    <w:p w14:paraId="26F2899B" w14:textId="77777777" w:rsidR="003539BA" w:rsidRPr="009A6C54" w:rsidRDefault="003539BA" w:rsidP="00106BBA">
      <w:pPr>
        <w:pStyle w:val="BodyText"/>
      </w:pPr>
    </w:p>
    <w:p w14:paraId="26F2899C" w14:textId="77777777" w:rsidR="003539BA" w:rsidRPr="009A6C54" w:rsidRDefault="00FC1FD6" w:rsidP="00A22020">
      <w:pPr>
        <w:pStyle w:val="Heading3"/>
      </w:pPr>
      <w:bookmarkStart w:id="374" w:name="_Toc518911337"/>
      <w:r w:rsidRPr="009A6C54">
        <w:t>TABLE 0088 - PROCEDURE CODE (USER DEFINED)</w:t>
      </w:r>
      <w:bookmarkEnd w:id="374"/>
    </w:p>
    <w:p w14:paraId="26F2899D" w14:textId="77777777" w:rsidR="003539BA" w:rsidRPr="009A6C54" w:rsidRDefault="003539BA" w:rsidP="00106BBA">
      <w:pPr>
        <w:pStyle w:val="BodyText"/>
      </w:pPr>
      <w:r w:rsidRPr="009A6C54">
        <w:t>Sample listing of possible values.</w:t>
      </w:r>
    </w:p>
    <w:p w14:paraId="26F2899E" w14:textId="77777777" w:rsidR="003539BA" w:rsidRPr="009A6C54" w:rsidRDefault="003539BA" w:rsidP="00106BBA">
      <w:pPr>
        <w:pStyle w:val="BodyText"/>
      </w:pPr>
      <w:r w:rsidRPr="009A6C54">
        <w:t>VALUE</w:t>
      </w:r>
      <w:r w:rsidRPr="009A6C54">
        <w:tab/>
        <w:t>DESCRIPTION</w:t>
      </w:r>
    </w:p>
    <w:p w14:paraId="26F2899F" w14:textId="77777777" w:rsidR="003539BA" w:rsidRPr="009A6C54" w:rsidRDefault="003539BA" w:rsidP="00106BBA">
      <w:pPr>
        <w:pStyle w:val="BodyText"/>
      </w:pPr>
      <w:r w:rsidRPr="009A6C54">
        <w:t>10141</w:t>
      </w:r>
      <w:r w:rsidRPr="009A6C54">
        <w:tab/>
        <w:t>INCISION AND DRAINAGE OF HEMATOMA; COMPLICATED</w:t>
      </w:r>
    </w:p>
    <w:p w14:paraId="26F289A0" w14:textId="77777777" w:rsidR="003539BA" w:rsidRPr="009A6C54" w:rsidRDefault="003539BA" w:rsidP="00106BBA">
      <w:pPr>
        <w:pStyle w:val="BodyText"/>
      </w:pPr>
    </w:p>
    <w:p w14:paraId="26F289A1" w14:textId="77777777" w:rsidR="003539BA" w:rsidRPr="009A6C54" w:rsidRDefault="00FC1FD6" w:rsidP="00A22020">
      <w:pPr>
        <w:pStyle w:val="Heading3"/>
      </w:pPr>
      <w:bookmarkStart w:id="375" w:name="_Toc518911338"/>
      <w:r w:rsidRPr="009A6C54">
        <w:t>TABLE 0115 - SERVICING FACILITY (USER DEFINED)</w:t>
      </w:r>
      <w:bookmarkEnd w:id="375"/>
    </w:p>
    <w:p w14:paraId="26F289A2" w14:textId="77777777" w:rsidR="003539BA" w:rsidRPr="009A6C54" w:rsidRDefault="003539BA" w:rsidP="00106BBA">
      <w:pPr>
        <w:pStyle w:val="BodyText"/>
      </w:pPr>
      <w:r w:rsidRPr="009A6C54">
        <w:t>Sample listing of possible values.</w:t>
      </w:r>
    </w:p>
    <w:p w14:paraId="26F289A3" w14:textId="77777777" w:rsidR="003539BA" w:rsidRPr="009A6C54" w:rsidRDefault="003539BA" w:rsidP="00106BBA">
      <w:pPr>
        <w:pStyle w:val="BodyText"/>
      </w:pPr>
      <w:r w:rsidRPr="009A6C54">
        <w:t>VALUE</w:t>
      </w:r>
      <w:r w:rsidRPr="009A6C54">
        <w:tab/>
        <w:t>DESCRIPTION</w:t>
      </w:r>
    </w:p>
    <w:p w14:paraId="26F289A4" w14:textId="77777777" w:rsidR="003539BA" w:rsidRPr="009A6C54" w:rsidRDefault="003539BA" w:rsidP="00106BBA">
      <w:pPr>
        <w:pStyle w:val="BodyText"/>
      </w:pPr>
      <w:r w:rsidRPr="009A6C54">
        <w:t>512 9AC</w:t>
      </w:r>
      <w:r w:rsidRPr="009A6C54">
        <w:tab/>
        <w:t>Perry Point (Nursing Home)</w:t>
      </w:r>
    </w:p>
    <w:p w14:paraId="26F289A5"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76" w:name="_Toc518911339"/>
      <w:r w:rsidR="00FC1FD6" w:rsidRPr="009A6C54">
        <w:lastRenderedPageBreak/>
        <w:t>TABLE 0133 - PROCEDURE PRACTITIONER TYPE (USER DEFINED)</w:t>
      </w:r>
      <w:bookmarkEnd w:id="376"/>
    </w:p>
    <w:p w14:paraId="26F289A6" w14:textId="77777777" w:rsidR="003539BA" w:rsidRPr="009A6C54" w:rsidRDefault="003539BA" w:rsidP="00106BBA">
      <w:pPr>
        <w:pStyle w:val="BodyText"/>
      </w:pPr>
      <w:r w:rsidRPr="009A6C54">
        <w:t>Sample listing of possible values.</w:t>
      </w:r>
    </w:p>
    <w:p w14:paraId="26F289A7" w14:textId="77777777" w:rsidR="003539BA" w:rsidRPr="009A6C54" w:rsidRDefault="003539BA" w:rsidP="00106BBA">
      <w:pPr>
        <w:pStyle w:val="BodyText"/>
      </w:pPr>
      <w:r w:rsidRPr="009A6C54">
        <w:t>VALUE</w:t>
      </w:r>
      <w:r w:rsidRPr="009A6C54">
        <w:tab/>
        <w:t>OCCUPATION</w:t>
      </w:r>
      <w:r w:rsidRPr="009A6C54">
        <w:tab/>
        <w:t>SPECIALTY</w:t>
      </w:r>
      <w:r w:rsidRPr="009A6C54">
        <w:tab/>
        <w:t>SUBSPECIALTY</w:t>
      </w:r>
    </w:p>
    <w:p w14:paraId="26F289A8" w14:textId="77777777" w:rsidR="003539BA" w:rsidRPr="009A6C54" w:rsidRDefault="003539BA" w:rsidP="00106BBA">
      <w:pPr>
        <w:pStyle w:val="BodyText"/>
      </w:pPr>
      <w:r w:rsidRPr="009A6C54">
        <w:t>V110000</w:t>
      </w:r>
      <w:r w:rsidRPr="009A6C54">
        <w:tab/>
        <w:t>Physicians (M.D.) and Osteopaths (D.O.)</w:t>
      </w:r>
      <w:r w:rsidRPr="009A6C54">
        <w:tab/>
      </w:r>
      <w:r w:rsidRPr="009A6C54">
        <w:tab/>
      </w:r>
    </w:p>
    <w:p w14:paraId="26F289A9" w14:textId="77777777"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14:paraId="26F289AA" w14:textId="77777777"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14:paraId="26F289AB" w14:textId="77777777"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14:paraId="26F289AC" w14:textId="77777777" w:rsidR="003539BA" w:rsidRPr="009A6C54" w:rsidRDefault="003539BA" w:rsidP="00106BBA">
      <w:pPr>
        <w:pStyle w:val="BodyText"/>
      </w:pPr>
      <w:r w:rsidRPr="009A6C54">
        <w:t>V110200</w:t>
      </w:r>
      <w:r w:rsidRPr="009A6C54">
        <w:tab/>
        <w:t>Physicians (M.D.) and Osteopaths (D.O.)</w:t>
      </w:r>
      <w:r w:rsidRPr="009A6C54">
        <w:tab/>
        <w:t>Allergy</w:t>
      </w:r>
      <w:r w:rsidRPr="009A6C54">
        <w:tab/>
      </w:r>
    </w:p>
    <w:p w14:paraId="26F289AD" w14:textId="77777777"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14:paraId="26F289AE" w14:textId="77777777"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14:paraId="26F289AF" w14:textId="77777777"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14:paraId="26F289B0" w14:textId="77777777" w:rsidR="003539BA" w:rsidRPr="009A6C54" w:rsidRDefault="00FC1FD6" w:rsidP="00A22020">
      <w:pPr>
        <w:pStyle w:val="Heading3"/>
      </w:pPr>
      <w:bookmarkStart w:id="377" w:name="_Toc518911340"/>
      <w:r w:rsidRPr="009A6C54">
        <w:t>TABLE 0136 - YES/NO INDICATOR</w:t>
      </w:r>
      <w:bookmarkEnd w:id="377"/>
    </w:p>
    <w:p w14:paraId="26F289B1" w14:textId="77777777" w:rsidR="003539BA" w:rsidRPr="009A6C54" w:rsidRDefault="003539BA" w:rsidP="00106BBA">
      <w:pPr>
        <w:pStyle w:val="BodyText"/>
      </w:pPr>
      <w:r w:rsidRPr="009A6C54">
        <w:t>VALUE</w:t>
      </w:r>
      <w:r w:rsidRPr="009A6C54">
        <w:tab/>
        <w:t>DESCRIPTION</w:t>
      </w:r>
    </w:p>
    <w:p w14:paraId="26F289B2" w14:textId="77777777" w:rsidR="003539BA" w:rsidRPr="009A6C54" w:rsidRDefault="003539BA" w:rsidP="00106BBA">
      <w:pPr>
        <w:pStyle w:val="BodyText"/>
      </w:pPr>
      <w:r w:rsidRPr="009A6C54">
        <w:t>Y</w:t>
      </w:r>
      <w:r w:rsidRPr="009A6C54">
        <w:tab/>
        <w:t>YES</w:t>
      </w:r>
    </w:p>
    <w:p w14:paraId="26F289B3" w14:textId="77777777" w:rsidR="003539BA" w:rsidRPr="009A6C54" w:rsidRDefault="003539BA" w:rsidP="00106BBA">
      <w:pPr>
        <w:pStyle w:val="BodyText"/>
      </w:pPr>
      <w:r w:rsidRPr="009A6C54">
        <w:t>N</w:t>
      </w:r>
      <w:r w:rsidRPr="009A6C54">
        <w:tab/>
        <w:t>NO</w:t>
      </w:r>
    </w:p>
    <w:p w14:paraId="26F289B4" w14:textId="77777777" w:rsidR="003539BA" w:rsidRPr="009A6C54" w:rsidRDefault="00FC1FD6" w:rsidP="00A22020">
      <w:pPr>
        <w:pStyle w:val="Heading3"/>
      </w:pPr>
      <w:bookmarkStart w:id="378" w:name="_Toc518911341"/>
      <w:r w:rsidRPr="009A6C54">
        <w:t>TABLE SD001 - SERVICE INDICATOR (STOP CODE)</w:t>
      </w:r>
      <w:bookmarkEnd w:id="378"/>
    </w:p>
    <w:p w14:paraId="26F289B5" w14:textId="77777777" w:rsidR="003539BA" w:rsidRPr="009A6C54" w:rsidRDefault="003539BA" w:rsidP="00106BBA">
      <w:pPr>
        <w:pStyle w:val="BodyText"/>
      </w:pPr>
      <w:r w:rsidRPr="009A6C54">
        <w:t>Sample listing of possible values.</w:t>
      </w:r>
    </w:p>
    <w:p w14:paraId="26F289B6" w14:textId="77777777" w:rsidR="003539BA" w:rsidRPr="009A6C54" w:rsidRDefault="003539BA" w:rsidP="00106BBA">
      <w:pPr>
        <w:pStyle w:val="BodyText"/>
      </w:pPr>
      <w:r w:rsidRPr="009A6C54">
        <w:t>VALUE</w:t>
      </w:r>
      <w:r w:rsidRPr="009A6C54">
        <w:tab/>
        <w:t>DESCRIPTION</w:t>
      </w:r>
    </w:p>
    <w:p w14:paraId="26F289B7" w14:textId="77777777" w:rsidR="003539BA" w:rsidRPr="009A6C54" w:rsidRDefault="003539BA" w:rsidP="00106BBA">
      <w:pPr>
        <w:pStyle w:val="BodyText"/>
      </w:pPr>
      <w:r w:rsidRPr="009A6C54">
        <w:t>104</w:t>
      </w:r>
      <w:r w:rsidRPr="009A6C54">
        <w:tab/>
        <w:t>PULMONARY FUNCTION</w:t>
      </w:r>
    </w:p>
    <w:p w14:paraId="26F289B8" w14:textId="77777777" w:rsidR="003539BA" w:rsidRPr="009A6C54" w:rsidRDefault="003539BA" w:rsidP="00106BBA">
      <w:pPr>
        <w:pStyle w:val="BodyText"/>
      </w:pPr>
      <w:r w:rsidRPr="009A6C54">
        <w:t>105</w:t>
      </w:r>
      <w:r w:rsidRPr="009A6C54">
        <w:tab/>
        <w:t>X-RAY</w:t>
      </w:r>
    </w:p>
    <w:p w14:paraId="26F289B9" w14:textId="77777777" w:rsidR="003539BA" w:rsidRPr="009A6C54" w:rsidRDefault="003539BA" w:rsidP="00106BBA">
      <w:pPr>
        <w:pStyle w:val="BodyText"/>
      </w:pPr>
      <w:r w:rsidRPr="009A6C54">
        <w:t>106</w:t>
      </w:r>
      <w:r w:rsidRPr="009A6C54">
        <w:tab/>
        <w:t>EEG</w:t>
      </w:r>
    </w:p>
    <w:p w14:paraId="26F289BA" w14:textId="77777777" w:rsidR="003539BA" w:rsidRPr="009A6C54" w:rsidRDefault="003539BA" w:rsidP="00106BBA">
      <w:pPr>
        <w:pStyle w:val="BodyText"/>
      </w:pPr>
      <w:r w:rsidRPr="009A6C54">
        <w:t>107</w:t>
      </w:r>
      <w:r w:rsidRPr="009A6C54">
        <w:tab/>
        <w:t>EKG</w:t>
      </w:r>
    </w:p>
    <w:p w14:paraId="26F289BB" w14:textId="77777777" w:rsidR="003539BA" w:rsidRPr="009A6C54" w:rsidRDefault="003539BA" w:rsidP="00106BBA">
      <w:pPr>
        <w:pStyle w:val="BodyText"/>
      </w:pPr>
      <w:r w:rsidRPr="009A6C54">
        <w:t>108</w:t>
      </w:r>
      <w:r w:rsidRPr="009A6C54">
        <w:tab/>
        <w:t>LABORATORY</w:t>
      </w:r>
    </w:p>
    <w:p w14:paraId="26F289BC" w14:textId="77777777" w:rsidR="003539BA" w:rsidRPr="009A6C54" w:rsidRDefault="003539BA" w:rsidP="00106BBA">
      <w:pPr>
        <w:pStyle w:val="BodyText"/>
      </w:pPr>
      <w:r w:rsidRPr="009A6C54">
        <w:t>109</w:t>
      </w:r>
      <w:r w:rsidRPr="009A6C54">
        <w:tab/>
        <w:t>NUCLEAR MEDICINE</w:t>
      </w:r>
    </w:p>
    <w:p w14:paraId="26F289BD" w14:textId="77777777" w:rsidR="003539BA" w:rsidRPr="009A6C54" w:rsidRDefault="003539BA" w:rsidP="00106BBA">
      <w:pPr>
        <w:pStyle w:val="BodyText"/>
      </w:pPr>
      <w:r w:rsidRPr="009A6C54">
        <w:t>110</w:t>
      </w:r>
      <w:r w:rsidRPr="009A6C54">
        <w:tab/>
        <w:t>CARDIOVASCULAR NUCLEAR MED</w:t>
      </w:r>
    </w:p>
    <w:p w14:paraId="26F289BE" w14:textId="77777777" w:rsidR="003539BA" w:rsidRPr="009A6C54" w:rsidRDefault="003539BA" w:rsidP="00106BBA">
      <w:pPr>
        <w:pStyle w:val="BodyText"/>
      </w:pPr>
      <w:r w:rsidRPr="009A6C54">
        <w:t>111</w:t>
      </w:r>
      <w:r w:rsidRPr="009A6C54">
        <w:tab/>
        <w:t>ONCOLOGICAL NUCLEAR MED</w:t>
      </w:r>
    </w:p>
    <w:p w14:paraId="26F289BF" w14:textId="77777777" w:rsidR="003539BA" w:rsidRPr="009A6C54" w:rsidRDefault="003539BA" w:rsidP="00106BBA">
      <w:pPr>
        <w:pStyle w:val="BodyText"/>
      </w:pPr>
      <w:r w:rsidRPr="009A6C54">
        <w:t>112</w:t>
      </w:r>
      <w:r w:rsidRPr="009A6C54">
        <w:tab/>
        <w:t>INFECTIOUS DISEASE NUCLEAR MED</w:t>
      </w:r>
    </w:p>
    <w:p w14:paraId="26F289C0" w14:textId="77777777" w:rsidR="003539BA" w:rsidRPr="009A6C54" w:rsidRDefault="003539BA" w:rsidP="00106BBA">
      <w:pPr>
        <w:pStyle w:val="BodyText"/>
      </w:pPr>
      <w:r w:rsidRPr="009A6C54">
        <w:t>113</w:t>
      </w:r>
      <w:r w:rsidRPr="009A6C54">
        <w:tab/>
        <w:t>RADIONUCLIDE TREATMENT</w:t>
      </w:r>
    </w:p>
    <w:p w14:paraId="26F289C1" w14:textId="77777777" w:rsidR="003539BA" w:rsidRPr="009A6C54" w:rsidRDefault="003539BA" w:rsidP="00106BBA">
      <w:pPr>
        <w:pStyle w:val="BodyText"/>
      </w:pPr>
      <w:r w:rsidRPr="009A6C54">
        <w:t>114</w:t>
      </w:r>
      <w:r w:rsidRPr="009A6C54">
        <w:tab/>
        <w:t>SING PHOTON EMISS TOMOGRAPHY</w:t>
      </w:r>
    </w:p>
    <w:p w14:paraId="26F289C2" w14:textId="77777777" w:rsidR="003539BA" w:rsidRPr="009A6C54" w:rsidRDefault="003539BA" w:rsidP="00106BBA">
      <w:pPr>
        <w:pStyle w:val="BodyText"/>
      </w:pPr>
      <w:r w:rsidRPr="009A6C54">
        <w:lastRenderedPageBreak/>
        <w:t>115</w:t>
      </w:r>
      <w:r w:rsidRPr="009A6C54">
        <w:tab/>
        <w:t>ULTRASOUND</w:t>
      </w:r>
    </w:p>
    <w:p w14:paraId="26F289C3" w14:textId="77777777" w:rsidR="003539BA" w:rsidRPr="009A6C54" w:rsidRDefault="003539BA" w:rsidP="00106BBA">
      <w:pPr>
        <w:pStyle w:val="BodyText"/>
      </w:pPr>
      <w:r w:rsidRPr="009A6C54">
        <w:t>117</w:t>
      </w:r>
      <w:r w:rsidRPr="009A6C54">
        <w:tab/>
        <w:t>NURSING</w:t>
      </w:r>
    </w:p>
    <w:p w14:paraId="26F289C4" w14:textId="77777777" w:rsidR="003539BA" w:rsidRPr="009A6C54" w:rsidRDefault="003539BA" w:rsidP="00106BBA">
      <w:pPr>
        <w:pStyle w:val="BodyText"/>
      </w:pPr>
      <w:r w:rsidRPr="009A6C54">
        <w:t>118</w:t>
      </w:r>
      <w:r w:rsidRPr="009A6C54">
        <w:tab/>
        <w:t>HOME TREATMENT SERVICES</w:t>
      </w:r>
    </w:p>
    <w:p w14:paraId="26F289C5" w14:textId="77777777" w:rsidR="003539BA" w:rsidRPr="009A6C54" w:rsidRDefault="003539BA" w:rsidP="00106BBA">
      <w:pPr>
        <w:pStyle w:val="BodyText"/>
      </w:pPr>
      <w:r w:rsidRPr="009A6C54">
        <w:t>119</w:t>
      </w:r>
      <w:r w:rsidRPr="009A6C54">
        <w:tab/>
        <w:t>COMM NURSING HOME FOLLOW-UP</w:t>
      </w:r>
    </w:p>
    <w:p w14:paraId="26F289C6" w14:textId="77777777" w:rsidR="003539BA" w:rsidRPr="009A6C54" w:rsidRDefault="006624C4" w:rsidP="00A22020">
      <w:pPr>
        <w:pStyle w:val="Heading3"/>
      </w:pPr>
      <w:bookmarkStart w:id="379" w:name="_Toc518911342"/>
      <w:r w:rsidRPr="009A6C54">
        <w:t>TABLE SD008 - OUTPATIENT CLASSIFICATION TYPE</w:t>
      </w:r>
      <w:bookmarkEnd w:id="379"/>
    </w:p>
    <w:p w14:paraId="26F289C7" w14:textId="77777777" w:rsidR="003539BA" w:rsidRPr="009A6C54" w:rsidRDefault="003539BA" w:rsidP="00106BBA">
      <w:pPr>
        <w:pStyle w:val="BodyText"/>
      </w:pPr>
      <w:r w:rsidRPr="009A6C54">
        <w:t>VALUE</w:t>
      </w:r>
      <w:r w:rsidRPr="009A6C54">
        <w:tab/>
        <w:t>DESCRIPTION</w:t>
      </w:r>
    </w:p>
    <w:p w14:paraId="26F289C8" w14:textId="77777777" w:rsidR="003539BA" w:rsidRPr="009A6C54" w:rsidRDefault="003539BA" w:rsidP="00106BBA">
      <w:pPr>
        <w:pStyle w:val="BodyText"/>
      </w:pPr>
      <w:r w:rsidRPr="009A6C54">
        <w:t>1</w:t>
      </w:r>
      <w:r w:rsidRPr="009A6C54">
        <w:tab/>
        <w:t>AGENT ORANGE</w:t>
      </w:r>
    </w:p>
    <w:p w14:paraId="26F289C9" w14:textId="77777777" w:rsidR="003539BA" w:rsidRPr="009A6C54" w:rsidRDefault="003539BA" w:rsidP="00106BBA">
      <w:pPr>
        <w:pStyle w:val="BodyText"/>
      </w:pPr>
      <w:r w:rsidRPr="009A6C54">
        <w:t>2</w:t>
      </w:r>
      <w:r w:rsidRPr="009A6C54">
        <w:tab/>
        <w:t>IONIZING RADIATION</w:t>
      </w:r>
    </w:p>
    <w:p w14:paraId="26F289CA" w14:textId="77777777" w:rsidR="003539BA" w:rsidRPr="009A6C54" w:rsidRDefault="003539BA" w:rsidP="00106BBA">
      <w:pPr>
        <w:pStyle w:val="BodyText"/>
      </w:pPr>
      <w:r w:rsidRPr="009A6C54">
        <w:t>3</w:t>
      </w:r>
      <w:r w:rsidRPr="009A6C54">
        <w:tab/>
        <w:t>SERVICE CONNECTED</w:t>
      </w:r>
    </w:p>
    <w:p w14:paraId="26F289CB" w14:textId="77777777" w:rsidR="003539BA" w:rsidRPr="009A6C54" w:rsidRDefault="003539BA" w:rsidP="00106BBA">
      <w:pPr>
        <w:pStyle w:val="BodyText"/>
      </w:pPr>
      <w:r w:rsidRPr="009A6C54">
        <w:t>4</w:t>
      </w:r>
      <w:r w:rsidRPr="009A6C54">
        <w:tab/>
        <w:t>SW ASIA CONDITIONS</w:t>
      </w:r>
    </w:p>
    <w:p w14:paraId="26F289CC" w14:textId="77777777" w:rsidR="003539BA" w:rsidRPr="009A6C54" w:rsidRDefault="003539BA" w:rsidP="00106BBA">
      <w:pPr>
        <w:pStyle w:val="BodyText"/>
      </w:pPr>
      <w:r w:rsidRPr="009A6C54">
        <w:t>5</w:t>
      </w:r>
      <w:r w:rsidRPr="009A6C54">
        <w:tab/>
        <w:t>MILITARY SEXUAL TRAUMA</w:t>
      </w:r>
    </w:p>
    <w:p w14:paraId="26F289CD" w14:textId="77777777" w:rsidR="003539BA" w:rsidRPr="009A6C54" w:rsidRDefault="003539BA" w:rsidP="00106BBA">
      <w:pPr>
        <w:pStyle w:val="BodyText"/>
      </w:pPr>
      <w:r w:rsidRPr="009A6C54">
        <w:t>6</w:t>
      </w:r>
      <w:r w:rsidRPr="009A6C54">
        <w:tab/>
        <w:t>HEAD AND/OR NECK CANCER</w:t>
      </w:r>
    </w:p>
    <w:p w14:paraId="26F289CE" w14:textId="77777777" w:rsidR="003539BA" w:rsidRPr="009A6C54" w:rsidRDefault="003539BA" w:rsidP="00106BBA">
      <w:pPr>
        <w:pStyle w:val="BodyText"/>
      </w:pPr>
      <w:r w:rsidRPr="009A6C54">
        <w:t>7</w:t>
      </w:r>
      <w:r w:rsidRPr="009A6C54">
        <w:tab/>
        <w:t>COMBAT VETERAN</w:t>
      </w:r>
    </w:p>
    <w:p w14:paraId="26F289CF" w14:textId="77777777" w:rsidR="003539BA" w:rsidRPr="009A6C54" w:rsidRDefault="003539BA" w:rsidP="00106BBA">
      <w:pPr>
        <w:pStyle w:val="BodyText"/>
      </w:pPr>
      <w:r w:rsidRPr="009A6C54">
        <w:t>8</w:t>
      </w:r>
      <w:r w:rsidRPr="009A6C54">
        <w:tab/>
        <w:t>PROJECT 112/SHAD</w:t>
      </w:r>
    </w:p>
    <w:p w14:paraId="26F289D0" w14:textId="77777777" w:rsidR="003539BA" w:rsidRPr="009A6C54" w:rsidRDefault="003539BA" w:rsidP="00106BBA">
      <w:pPr>
        <w:pStyle w:val="BodyText"/>
      </w:pPr>
    </w:p>
    <w:p w14:paraId="26F289D1" w14:textId="77777777" w:rsidR="003539BA" w:rsidRPr="009A6C54" w:rsidRDefault="006624C4" w:rsidP="00A22020">
      <w:pPr>
        <w:pStyle w:val="Heading3"/>
      </w:pPr>
      <w:bookmarkStart w:id="380" w:name="_Toc518911343"/>
      <w:r w:rsidRPr="009A6C54">
        <w:t>TABLE SD009 - PURPOSE OF VISIT</w:t>
      </w:r>
      <w:bookmarkEnd w:id="380"/>
    </w:p>
    <w:p w14:paraId="26F289D2" w14:textId="77777777" w:rsidR="003539BA" w:rsidRPr="009A6C54" w:rsidRDefault="003539BA" w:rsidP="00106BBA">
      <w:pPr>
        <w:pStyle w:val="BodyText"/>
      </w:pPr>
      <w:r w:rsidRPr="009A6C54">
        <w:t>Value denotes a combination of Purpose of Visit &amp; Appointment Type.</w:t>
      </w:r>
    </w:p>
    <w:p w14:paraId="26F289D3" w14:textId="77777777" w:rsidR="003539BA" w:rsidRPr="009A6C54" w:rsidRDefault="003539BA" w:rsidP="00106BBA">
      <w:pPr>
        <w:pStyle w:val="BodyText"/>
      </w:pPr>
      <w:r w:rsidRPr="009A6C54">
        <w:t>VALUE</w:t>
      </w:r>
      <w:r w:rsidRPr="009A6C54">
        <w:tab/>
        <w:t>PURPOSE OF VISIT</w:t>
      </w:r>
      <w:r w:rsidRPr="009A6C54">
        <w:tab/>
        <w:t>APPOINTMENT TYPE</w:t>
      </w:r>
    </w:p>
    <w:p w14:paraId="26F289D4" w14:textId="77777777" w:rsidR="003539BA" w:rsidRPr="009A6C54" w:rsidRDefault="003539BA" w:rsidP="00106BBA">
      <w:pPr>
        <w:pStyle w:val="BodyText"/>
      </w:pPr>
      <w:r w:rsidRPr="009A6C54">
        <w:t>0101</w:t>
      </w:r>
      <w:r w:rsidRPr="009A6C54">
        <w:tab/>
        <w:t>C&amp;P</w:t>
      </w:r>
      <w:r w:rsidRPr="009A6C54">
        <w:tab/>
        <w:t>COMPENSATION &amp; PENSION</w:t>
      </w:r>
    </w:p>
    <w:p w14:paraId="26F289D5" w14:textId="77777777" w:rsidR="003539BA" w:rsidRPr="009A6C54" w:rsidRDefault="003539BA" w:rsidP="00106BBA">
      <w:pPr>
        <w:pStyle w:val="BodyText"/>
      </w:pPr>
      <w:r w:rsidRPr="009A6C54">
        <w:t>0102</w:t>
      </w:r>
      <w:r w:rsidRPr="009A6C54">
        <w:tab/>
        <w:t>C&amp;P</w:t>
      </w:r>
      <w:r w:rsidRPr="009A6C54">
        <w:tab/>
        <w:t>CLASS II DENTAL</w:t>
      </w:r>
    </w:p>
    <w:p w14:paraId="26F289D6" w14:textId="77777777" w:rsidR="003539BA" w:rsidRPr="009A6C54" w:rsidRDefault="003539BA" w:rsidP="00106BBA">
      <w:pPr>
        <w:pStyle w:val="BodyText"/>
      </w:pPr>
      <w:r w:rsidRPr="009A6C54">
        <w:t>0103</w:t>
      </w:r>
      <w:r w:rsidRPr="009A6C54">
        <w:tab/>
        <w:t>C&amp;P</w:t>
      </w:r>
      <w:r w:rsidRPr="009A6C54">
        <w:tab/>
        <w:t>ORGAN DONORS</w:t>
      </w:r>
    </w:p>
    <w:p w14:paraId="26F289D7" w14:textId="77777777" w:rsidR="003539BA" w:rsidRPr="009A6C54" w:rsidRDefault="003539BA" w:rsidP="00106BBA">
      <w:pPr>
        <w:pStyle w:val="BodyText"/>
      </w:pPr>
      <w:r w:rsidRPr="009A6C54">
        <w:t>0104</w:t>
      </w:r>
      <w:r w:rsidRPr="009A6C54">
        <w:tab/>
        <w:t>C&amp;P</w:t>
      </w:r>
      <w:r w:rsidRPr="009A6C54">
        <w:tab/>
        <w:t>EMPLOYEE</w:t>
      </w:r>
    </w:p>
    <w:p w14:paraId="26F289D8" w14:textId="77777777" w:rsidR="003539BA" w:rsidRPr="009A6C54" w:rsidRDefault="003539BA" w:rsidP="00106BBA">
      <w:pPr>
        <w:pStyle w:val="BodyText"/>
      </w:pPr>
      <w:r w:rsidRPr="009A6C54">
        <w:t>0105</w:t>
      </w:r>
      <w:r w:rsidRPr="009A6C54">
        <w:tab/>
        <w:t>C&amp;P</w:t>
      </w:r>
      <w:r w:rsidRPr="009A6C54">
        <w:tab/>
        <w:t>PRIMA FACIA</w:t>
      </w:r>
    </w:p>
    <w:p w14:paraId="26F289D9" w14:textId="77777777" w:rsidR="003539BA" w:rsidRPr="009A6C54" w:rsidRDefault="003539BA" w:rsidP="00106BBA">
      <w:pPr>
        <w:pStyle w:val="BodyText"/>
      </w:pPr>
      <w:r w:rsidRPr="009A6C54">
        <w:t>0106</w:t>
      </w:r>
      <w:r w:rsidRPr="009A6C54">
        <w:tab/>
        <w:t>C&amp;P</w:t>
      </w:r>
      <w:r w:rsidRPr="009A6C54">
        <w:tab/>
        <w:t>RESEARCH</w:t>
      </w:r>
    </w:p>
    <w:p w14:paraId="26F289DA" w14:textId="77777777" w:rsidR="003539BA" w:rsidRPr="009A6C54" w:rsidRDefault="003539BA" w:rsidP="00106BBA">
      <w:pPr>
        <w:pStyle w:val="BodyText"/>
      </w:pPr>
      <w:r w:rsidRPr="009A6C54">
        <w:t>0107</w:t>
      </w:r>
      <w:r w:rsidRPr="009A6C54">
        <w:tab/>
        <w:t>C&amp;P</w:t>
      </w:r>
      <w:r w:rsidRPr="009A6C54">
        <w:tab/>
        <w:t>COLLATERAL OF VET.</w:t>
      </w:r>
    </w:p>
    <w:p w14:paraId="26F289DB" w14:textId="77777777" w:rsidR="003539BA" w:rsidRPr="009A6C54" w:rsidRDefault="003539BA" w:rsidP="00106BBA">
      <w:pPr>
        <w:pStyle w:val="BodyText"/>
      </w:pPr>
      <w:r w:rsidRPr="009A6C54">
        <w:t>0108</w:t>
      </w:r>
      <w:r w:rsidRPr="009A6C54">
        <w:tab/>
        <w:t>C&amp;P</w:t>
      </w:r>
      <w:r w:rsidRPr="009A6C54">
        <w:tab/>
        <w:t>SHARING AGREEMENT</w:t>
      </w:r>
    </w:p>
    <w:p w14:paraId="26F289DC" w14:textId="77777777" w:rsidR="003539BA" w:rsidRPr="009A6C54" w:rsidRDefault="003539BA" w:rsidP="00106BBA">
      <w:pPr>
        <w:pStyle w:val="BodyText"/>
      </w:pPr>
      <w:r w:rsidRPr="009A6C54">
        <w:t>0109</w:t>
      </w:r>
      <w:r w:rsidRPr="009A6C54">
        <w:tab/>
        <w:t>C&amp;P</w:t>
      </w:r>
      <w:r w:rsidRPr="009A6C54">
        <w:tab/>
        <w:t>REGULAR</w:t>
      </w:r>
    </w:p>
    <w:p w14:paraId="26F289DD" w14:textId="77777777" w:rsidR="003539BA" w:rsidRPr="009A6C54" w:rsidRDefault="003539BA" w:rsidP="00106BBA">
      <w:pPr>
        <w:pStyle w:val="BodyText"/>
      </w:pPr>
      <w:r w:rsidRPr="009A6C54">
        <w:t>0111</w:t>
      </w:r>
      <w:r w:rsidRPr="009A6C54">
        <w:tab/>
        <w:t>C&amp;P</w:t>
      </w:r>
      <w:r w:rsidRPr="009A6C54">
        <w:tab/>
        <w:t>SERVICE CONNECTED</w:t>
      </w:r>
    </w:p>
    <w:p w14:paraId="26F289DE" w14:textId="77777777" w:rsidR="003539BA" w:rsidRPr="009A6C54" w:rsidRDefault="003539BA" w:rsidP="00106BBA">
      <w:pPr>
        <w:pStyle w:val="BodyText"/>
      </w:pPr>
      <w:r w:rsidRPr="009A6C54">
        <w:t>0201</w:t>
      </w:r>
      <w:r w:rsidRPr="009A6C54">
        <w:tab/>
        <w:t>10-10</w:t>
      </w:r>
      <w:r w:rsidRPr="009A6C54">
        <w:tab/>
        <w:t>COMPENSATION &amp; PENSION</w:t>
      </w:r>
    </w:p>
    <w:p w14:paraId="26F289DF" w14:textId="77777777" w:rsidR="003539BA" w:rsidRPr="009A6C54" w:rsidRDefault="003539BA" w:rsidP="00106BBA">
      <w:pPr>
        <w:pStyle w:val="BodyText"/>
      </w:pPr>
      <w:r w:rsidRPr="009A6C54">
        <w:t>0202</w:t>
      </w:r>
      <w:r w:rsidRPr="009A6C54">
        <w:tab/>
        <w:t>10-10</w:t>
      </w:r>
      <w:r w:rsidRPr="009A6C54">
        <w:tab/>
        <w:t>CLASS II DENTAL</w:t>
      </w:r>
    </w:p>
    <w:p w14:paraId="26F289E0" w14:textId="77777777" w:rsidR="003539BA" w:rsidRPr="009A6C54" w:rsidRDefault="003539BA" w:rsidP="00106BBA">
      <w:pPr>
        <w:pStyle w:val="BodyText"/>
      </w:pPr>
      <w:r w:rsidRPr="009A6C54">
        <w:t>0203</w:t>
      </w:r>
      <w:r w:rsidRPr="009A6C54">
        <w:tab/>
        <w:t>10-10</w:t>
      </w:r>
      <w:r w:rsidRPr="009A6C54">
        <w:tab/>
        <w:t>ORGAN DONORS</w:t>
      </w:r>
    </w:p>
    <w:p w14:paraId="26F289E1" w14:textId="77777777" w:rsidR="003539BA" w:rsidRPr="009A6C54" w:rsidRDefault="003539BA" w:rsidP="00106BBA">
      <w:pPr>
        <w:pStyle w:val="BodyText"/>
      </w:pPr>
      <w:r w:rsidRPr="009A6C54">
        <w:t>0204</w:t>
      </w:r>
      <w:r w:rsidRPr="009A6C54">
        <w:tab/>
        <w:t>10-10</w:t>
      </w:r>
      <w:r w:rsidRPr="009A6C54">
        <w:tab/>
        <w:t>EMPLOYEE</w:t>
      </w:r>
    </w:p>
    <w:p w14:paraId="26F289E2" w14:textId="77777777" w:rsidR="003539BA" w:rsidRPr="009A6C54" w:rsidRDefault="003539BA" w:rsidP="00106BBA">
      <w:pPr>
        <w:pStyle w:val="BodyText"/>
      </w:pPr>
      <w:r w:rsidRPr="009A6C54">
        <w:lastRenderedPageBreak/>
        <w:t>0205</w:t>
      </w:r>
      <w:r w:rsidRPr="009A6C54">
        <w:tab/>
        <w:t>10-10</w:t>
      </w:r>
      <w:r w:rsidRPr="009A6C54">
        <w:tab/>
        <w:t>PRIMA FACIA</w:t>
      </w:r>
    </w:p>
    <w:p w14:paraId="26F289E3" w14:textId="77777777" w:rsidR="003539BA" w:rsidRPr="009A6C54" w:rsidRDefault="003539BA" w:rsidP="00106BBA">
      <w:pPr>
        <w:pStyle w:val="BodyText"/>
      </w:pPr>
      <w:r w:rsidRPr="009A6C54">
        <w:t>0206</w:t>
      </w:r>
      <w:r w:rsidRPr="009A6C54">
        <w:tab/>
        <w:t>10-10</w:t>
      </w:r>
      <w:r w:rsidRPr="009A6C54">
        <w:tab/>
        <w:t>RESEARCH</w:t>
      </w:r>
    </w:p>
    <w:p w14:paraId="26F289E4" w14:textId="77777777" w:rsidR="003539BA" w:rsidRPr="009A6C54" w:rsidRDefault="003539BA" w:rsidP="00106BBA">
      <w:pPr>
        <w:pStyle w:val="BodyText"/>
      </w:pPr>
      <w:r w:rsidRPr="009A6C54">
        <w:t>0207</w:t>
      </w:r>
      <w:r w:rsidRPr="009A6C54">
        <w:tab/>
        <w:t>10-10</w:t>
      </w:r>
      <w:r w:rsidRPr="009A6C54">
        <w:tab/>
        <w:t>COLLATERAL OF VET.</w:t>
      </w:r>
    </w:p>
    <w:p w14:paraId="26F289E5" w14:textId="77777777" w:rsidR="003539BA" w:rsidRPr="009A6C54" w:rsidRDefault="003539BA" w:rsidP="00106BBA">
      <w:pPr>
        <w:pStyle w:val="BodyText"/>
      </w:pPr>
      <w:r w:rsidRPr="009A6C54">
        <w:t>0208</w:t>
      </w:r>
      <w:r w:rsidRPr="009A6C54">
        <w:tab/>
        <w:t>10-10</w:t>
      </w:r>
      <w:r w:rsidRPr="009A6C54">
        <w:tab/>
        <w:t>SHARING AGREEMENT</w:t>
      </w:r>
    </w:p>
    <w:p w14:paraId="26F289E6" w14:textId="77777777" w:rsidR="003539BA" w:rsidRPr="009A6C54" w:rsidRDefault="003539BA" w:rsidP="00106BBA">
      <w:pPr>
        <w:pStyle w:val="BodyText"/>
      </w:pPr>
      <w:r w:rsidRPr="009A6C54">
        <w:t>0209</w:t>
      </w:r>
      <w:r w:rsidRPr="009A6C54">
        <w:tab/>
        <w:t>10-10</w:t>
      </w:r>
      <w:r w:rsidRPr="009A6C54">
        <w:tab/>
        <w:t>REGULAR</w:t>
      </w:r>
    </w:p>
    <w:p w14:paraId="26F289E7" w14:textId="77777777" w:rsidR="003539BA" w:rsidRPr="009A6C54" w:rsidRDefault="003539BA" w:rsidP="00106BBA">
      <w:pPr>
        <w:pStyle w:val="BodyText"/>
      </w:pPr>
      <w:r w:rsidRPr="009A6C54">
        <w:t>0211</w:t>
      </w:r>
      <w:r w:rsidRPr="009A6C54">
        <w:tab/>
        <w:t>10-10</w:t>
      </w:r>
      <w:r w:rsidRPr="009A6C54">
        <w:tab/>
        <w:t>SERVICE CONNECTED</w:t>
      </w:r>
    </w:p>
    <w:p w14:paraId="26F289E8" w14:textId="77777777" w:rsidR="003539BA" w:rsidRPr="009A6C54" w:rsidRDefault="003539BA" w:rsidP="00106BBA">
      <w:pPr>
        <w:pStyle w:val="BodyText"/>
      </w:pPr>
      <w:r w:rsidRPr="009A6C54">
        <w:t>0301</w:t>
      </w:r>
      <w:r w:rsidRPr="009A6C54">
        <w:tab/>
        <w:t>SCHEDULED VISIT</w:t>
      </w:r>
      <w:r w:rsidRPr="009A6C54">
        <w:tab/>
        <w:t>COMPENSATION &amp; PENSION</w:t>
      </w:r>
    </w:p>
    <w:p w14:paraId="26F289E9" w14:textId="77777777" w:rsidR="003539BA" w:rsidRPr="009A6C54" w:rsidRDefault="003539BA" w:rsidP="00106BBA">
      <w:pPr>
        <w:pStyle w:val="BodyText"/>
      </w:pPr>
      <w:r w:rsidRPr="009A6C54">
        <w:t>0302</w:t>
      </w:r>
      <w:r w:rsidRPr="009A6C54">
        <w:tab/>
        <w:t>SCHEDULED VISIT</w:t>
      </w:r>
      <w:r w:rsidRPr="009A6C54">
        <w:tab/>
        <w:t>CLASS II DENTAL</w:t>
      </w:r>
    </w:p>
    <w:p w14:paraId="26F289EA" w14:textId="77777777" w:rsidR="003539BA" w:rsidRPr="009A6C54" w:rsidRDefault="003539BA" w:rsidP="00106BBA">
      <w:pPr>
        <w:pStyle w:val="BodyText"/>
      </w:pPr>
      <w:r w:rsidRPr="009A6C54">
        <w:t>0303</w:t>
      </w:r>
      <w:r w:rsidRPr="009A6C54">
        <w:tab/>
        <w:t>SCHEDULED VISIT</w:t>
      </w:r>
      <w:r w:rsidRPr="009A6C54">
        <w:tab/>
        <w:t>ORGAN DONORS</w:t>
      </w:r>
    </w:p>
    <w:p w14:paraId="26F289EB" w14:textId="77777777" w:rsidR="003539BA" w:rsidRPr="009A6C54" w:rsidRDefault="003539BA" w:rsidP="00106BBA">
      <w:pPr>
        <w:pStyle w:val="BodyText"/>
      </w:pPr>
      <w:r w:rsidRPr="009A6C54">
        <w:t>0304</w:t>
      </w:r>
      <w:r w:rsidRPr="009A6C54">
        <w:tab/>
        <w:t>SCHEDULED VISIT</w:t>
      </w:r>
      <w:r w:rsidRPr="009A6C54">
        <w:tab/>
        <w:t>EMPLOYEE</w:t>
      </w:r>
    </w:p>
    <w:p w14:paraId="26F289EC" w14:textId="77777777" w:rsidR="003539BA" w:rsidRPr="009A6C54" w:rsidRDefault="003539BA" w:rsidP="00106BBA">
      <w:pPr>
        <w:pStyle w:val="BodyText"/>
      </w:pPr>
      <w:r w:rsidRPr="009A6C54">
        <w:t>0305</w:t>
      </w:r>
      <w:r w:rsidRPr="009A6C54">
        <w:tab/>
        <w:t>SCHEDULED VISIT</w:t>
      </w:r>
      <w:r w:rsidRPr="009A6C54">
        <w:tab/>
        <w:t>PRIMA FACIA</w:t>
      </w:r>
    </w:p>
    <w:p w14:paraId="26F289ED" w14:textId="77777777" w:rsidR="003539BA" w:rsidRPr="009A6C54" w:rsidRDefault="003539BA" w:rsidP="00106BBA">
      <w:pPr>
        <w:pStyle w:val="BodyText"/>
      </w:pPr>
      <w:r w:rsidRPr="009A6C54">
        <w:t>0306</w:t>
      </w:r>
      <w:r w:rsidRPr="009A6C54">
        <w:tab/>
        <w:t>SCHEDULED VISIT</w:t>
      </w:r>
      <w:r w:rsidRPr="009A6C54">
        <w:tab/>
        <w:t>RESEARCH</w:t>
      </w:r>
    </w:p>
    <w:p w14:paraId="26F289EE" w14:textId="77777777" w:rsidR="003539BA" w:rsidRPr="009A6C54" w:rsidRDefault="003539BA" w:rsidP="00106BBA">
      <w:pPr>
        <w:pStyle w:val="BodyText"/>
      </w:pPr>
      <w:r w:rsidRPr="009A6C54">
        <w:t>0307</w:t>
      </w:r>
      <w:r w:rsidRPr="009A6C54">
        <w:tab/>
        <w:t>SCHEDULED VISIT</w:t>
      </w:r>
      <w:r w:rsidRPr="009A6C54">
        <w:tab/>
        <w:t>COLLATERAL OF VET.</w:t>
      </w:r>
    </w:p>
    <w:p w14:paraId="26F289EF" w14:textId="77777777" w:rsidR="003539BA" w:rsidRPr="009A6C54" w:rsidRDefault="003539BA" w:rsidP="00106BBA">
      <w:pPr>
        <w:pStyle w:val="BodyText"/>
      </w:pPr>
      <w:r w:rsidRPr="009A6C54">
        <w:t>0308</w:t>
      </w:r>
      <w:r w:rsidRPr="009A6C54">
        <w:tab/>
        <w:t>SCHEDULED VISIT</w:t>
      </w:r>
      <w:r w:rsidRPr="009A6C54">
        <w:tab/>
        <w:t>SHARING AGREEMENT</w:t>
      </w:r>
    </w:p>
    <w:p w14:paraId="26F289F0" w14:textId="77777777" w:rsidR="003539BA" w:rsidRPr="009A6C54" w:rsidRDefault="003539BA" w:rsidP="00106BBA">
      <w:pPr>
        <w:pStyle w:val="BodyText"/>
      </w:pPr>
      <w:r w:rsidRPr="009A6C54">
        <w:t>0309</w:t>
      </w:r>
      <w:r w:rsidRPr="009A6C54">
        <w:tab/>
        <w:t>SCHEDULED VISIT</w:t>
      </w:r>
      <w:r w:rsidRPr="009A6C54">
        <w:tab/>
        <w:t>REGULAR</w:t>
      </w:r>
    </w:p>
    <w:p w14:paraId="26F289F1" w14:textId="77777777" w:rsidR="003539BA" w:rsidRPr="009A6C54" w:rsidRDefault="003539BA" w:rsidP="00106BBA">
      <w:pPr>
        <w:pStyle w:val="BodyText"/>
      </w:pPr>
      <w:r w:rsidRPr="009A6C54">
        <w:t>0311</w:t>
      </w:r>
      <w:r w:rsidRPr="009A6C54">
        <w:tab/>
        <w:t>SCHEDULED VISIT</w:t>
      </w:r>
      <w:r w:rsidRPr="009A6C54">
        <w:tab/>
        <w:t>SERVICE CONNECTED</w:t>
      </w:r>
    </w:p>
    <w:p w14:paraId="26F289F2" w14:textId="77777777" w:rsidR="003539BA" w:rsidRPr="009A6C54" w:rsidRDefault="003539BA" w:rsidP="00106BBA">
      <w:pPr>
        <w:pStyle w:val="BodyText"/>
      </w:pPr>
      <w:r w:rsidRPr="009A6C54">
        <w:t>0401</w:t>
      </w:r>
      <w:r w:rsidRPr="009A6C54">
        <w:tab/>
        <w:t>UNSCHED. VISIT</w:t>
      </w:r>
      <w:r w:rsidRPr="009A6C54">
        <w:tab/>
        <w:t>COMPENSATION &amp; PENSION</w:t>
      </w:r>
    </w:p>
    <w:p w14:paraId="26F289F3" w14:textId="77777777" w:rsidR="003539BA" w:rsidRPr="009A6C54" w:rsidRDefault="003539BA" w:rsidP="00106BBA">
      <w:pPr>
        <w:pStyle w:val="BodyText"/>
      </w:pPr>
      <w:r w:rsidRPr="009A6C54">
        <w:t>0402</w:t>
      </w:r>
      <w:r w:rsidRPr="009A6C54">
        <w:tab/>
        <w:t>UNSCHED. VISIT</w:t>
      </w:r>
      <w:r w:rsidRPr="009A6C54">
        <w:tab/>
        <w:t>CLASS II DENTAL</w:t>
      </w:r>
    </w:p>
    <w:p w14:paraId="26F289F4" w14:textId="77777777" w:rsidR="003539BA" w:rsidRPr="009A6C54" w:rsidRDefault="003539BA" w:rsidP="00106BBA">
      <w:pPr>
        <w:pStyle w:val="BodyText"/>
      </w:pPr>
      <w:r w:rsidRPr="009A6C54">
        <w:t>0403</w:t>
      </w:r>
      <w:r w:rsidRPr="009A6C54">
        <w:tab/>
        <w:t>UNSCHED. VISIT</w:t>
      </w:r>
      <w:r w:rsidRPr="009A6C54">
        <w:tab/>
        <w:t>ORGAN DONORS</w:t>
      </w:r>
    </w:p>
    <w:p w14:paraId="26F289F5" w14:textId="77777777" w:rsidR="003539BA" w:rsidRPr="009A6C54" w:rsidRDefault="003539BA" w:rsidP="00106BBA">
      <w:pPr>
        <w:pStyle w:val="BodyText"/>
      </w:pPr>
      <w:r w:rsidRPr="009A6C54">
        <w:t>0404</w:t>
      </w:r>
      <w:r w:rsidRPr="009A6C54">
        <w:tab/>
        <w:t>UNSCHED. VISIT</w:t>
      </w:r>
      <w:r w:rsidRPr="009A6C54">
        <w:tab/>
        <w:t>EMPLOYEE</w:t>
      </w:r>
    </w:p>
    <w:p w14:paraId="26F289F6" w14:textId="77777777" w:rsidR="003539BA" w:rsidRPr="009A6C54" w:rsidRDefault="003539BA" w:rsidP="00106BBA">
      <w:pPr>
        <w:pStyle w:val="BodyText"/>
      </w:pPr>
      <w:r w:rsidRPr="009A6C54">
        <w:t>0405</w:t>
      </w:r>
      <w:r w:rsidRPr="009A6C54">
        <w:tab/>
        <w:t>UNSCHED. VISIT</w:t>
      </w:r>
      <w:r w:rsidRPr="009A6C54">
        <w:tab/>
        <w:t>PRIMA FACIA</w:t>
      </w:r>
    </w:p>
    <w:p w14:paraId="26F289F7" w14:textId="77777777" w:rsidR="003539BA" w:rsidRPr="009A6C54" w:rsidRDefault="003539BA" w:rsidP="00106BBA">
      <w:pPr>
        <w:pStyle w:val="BodyText"/>
      </w:pPr>
      <w:r w:rsidRPr="009A6C54">
        <w:t>0406</w:t>
      </w:r>
      <w:r w:rsidRPr="009A6C54">
        <w:tab/>
        <w:t>UNSCHED. VISIT</w:t>
      </w:r>
      <w:r w:rsidRPr="009A6C54">
        <w:tab/>
        <w:t>RESEARCH</w:t>
      </w:r>
    </w:p>
    <w:p w14:paraId="26F289F8" w14:textId="77777777" w:rsidR="003539BA" w:rsidRPr="009A6C54" w:rsidRDefault="003539BA" w:rsidP="00106BBA">
      <w:pPr>
        <w:pStyle w:val="BodyText"/>
      </w:pPr>
      <w:r w:rsidRPr="009A6C54">
        <w:t>0407</w:t>
      </w:r>
      <w:r w:rsidRPr="009A6C54">
        <w:tab/>
        <w:t>UNSCHED. VISIT</w:t>
      </w:r>
      <w:r w:rsidRPr="009A6C54">
        <w:tab/>
        <w:t>COLLATERAL OF VET.</w:t>
      </w:r>
    </w:p>
    <w:p w14:paraId="26F289F9" w14:textId="77777777" w:rsidR="003539BA" w:rsidRPr="009A6C54" w:rsidRDefault="003539BA" w:rsidP="00106BBA">
      <w:pPr>
        <w:pStyle w:val="BodyText"/>
      </w:pPr>
      <w:r w:rsidRPr="009A6C54">
        <w:t>0408</w:t>
      </w:r>
      <w:r w:rsidRPr="009A6C54">
        <w:tab/>
        <w:t>UNSCHED. VISIT</w:t>
      </w:r>
      <w:r w:rsidRPr="009A6C54">
        <w:tab/>
        <w:t>SHARING AGREEMENT</w:t>
      </w:r>
    </w:p>
    <w:p w14:paraId="26F289FA" w14:textId="77777777" w:rsidR="003539BA" w:rsidRPr="009A6C54" w:rsidRDefault="003539BA" w:rsidP="00106BBA">
      <w:pPr>
        <w:pStyle w:val="BodyText"/>
      </w:pPr>
      <w:r w:rsidRPr="009A6C54">
        <w:t>0409</w:t>
      </w:r>
      <w:r w:rsidRPr="009A6C54">
        <w:tab/>
        <w:t>UNSCHED. VISIT</w:t>
      </w:r>
      <w:r w:rsidRPr="009A6C54">
        <w:tab/>
        <w:t>REGULAR</w:t>
      </w:r>
    </w:p>
    <w:p w14:paraId="26F289FB" w14:textId="77777777" w:rsidR="003539BA" w:rsidRPr="009A6C54" w:rsidRDefault="003539BA" w:rsidP="00106BBA">
      <w:pPr>
        <w:pStyle w:val="BodyText"/>
      </w:pPr>
      <w:r w:rsidRPr="009A6C54">
        <w:t>0411</w:t>
      </w:r>
      <w:r w:rsidRPr="009A6C54">
        <w:tab/>
        <w:t>UNSCHED. VISIT</w:t>
      </w:r>
      <w:r w:rsidRPr="009A6C54">
        <w:tab/>
        <w:t>SERVICE CONNECTED</w:t>
      </w:r>
    </w:p>
    <w:p w14:paraId="26F289FC" w14:textId="77777777" w:rsidR="003539BA" w:rsidRPr="009A6C54" w:rsidRDefault="006624C4" w:rsidP="00A22020">
      <w:pPr>
        <w:pStyle w:val="Heading3"/>
      </w:pPr>
      <w:bookmarkStart w:id="381" w:name="_Toc518911344"/>
      <w:r w:rsidRPr="009A6C54">
        <w:t>TABLE VA01 - YES/NO</w:t>
      </w:r>
      <w:bookmarkEnd w:id="381"/>
    </w:p>
    <w:p w14:paraId="26F289FD" w14:textId="77777777" w:rsidR="003539BA" w:rsidRPr="009A6C54" w:rsidRDefault="003539BA" w:rsidP="00534CB6">
      <w:pPr>
        <w:pStyle w:val="BodyText"/>
        <w:spacing w:before="60" w:after="60"/>
      </w:pPr>
      <w:r w:rsidRPr="009A6C54">
        <w:t>VALUE</w:t>
      </w:r>
      <w:r w:rsidRPr="009A6C54">
        <w:tab/>
        <w:t>DESCRIPTION</w:t>
      </w:r>
    </w:p>
    <w:p w14:paraId="26F289FE" w14:textId="77777777" w:rsidR="003539BA" w:rsidRPr="009A6C54" w:rsidRDefault="003539BA" w:rsidP="00534CB6">
      <w:pPr>
        <w:pStyle w:val="BodyText"/>
        <w:spacing w:before="60" w:after="60"/>
      </w:pPr>
      <w:r w:rsidRPr="009A6C54">
        <w:t>0</w:t>
      </w:r>
      <w:r w:rsidRPr="009A6C54">
        <w:tab/>
        <w:t>NO</w:t>
      </w:r>
    </w:p>
    <w:p w14:paraId="26F289FF" w14:textId="77777777" w:rsidR="003539BA" w:rsidRPr="009A6C54" w:rsidRDefault="003539BA" w:rsidP="00106BBA">
      <w:pPr>
        <w:pStyle w:val="BodyText"/>
      </w:pPr>
      <w:r w:rsidRPr="009A6C54">
        <w:t>1</w:t>
      </w:r>
      <w:r w:rsidRPr="009A6C54">
        <w:tab/>
        <w:t>YES</w:t>
      </w:r>
    </w:p>
    <w:p w14:paraId="26F28A00" w14:textId="77777777" w:rsidR="003539BA" w:rsidRPr="009A6C54" w:rsidRDefault="003539BA" w:rsidP="00106BBA">
      <w:pPr>
        <w:pStyle w:val="BodyText"/>
      </w:pPr>
      <w:r w:rsidRPr="009A6C54">
        <w:t>N</w:t>
      </w:r>
      <w:r w:rsidRPr="009A6C54">
        <w:tab/>
        <w:t>NO</w:t>
      </w:r>
    </w:p>
    <w:p w14:paraId="26F28A01" w14:textId="77777777" w:rsidR="003539BA" w:rsidRPr="009A6C54" w:rsidRDefault="003539BA" w:rsidP="00106BBA">
      <w:pPr>
        <w:pStyle w:val="BodyText"/>
      </w:pPr>
      <w:r w:rsidRPr="009A6C54">
        <w:t>Y</w:t>
      </w:r>
      <w:r w:rsidRPr="009A6C54">
        <w:tab/>
        <w:t>YES</w:t>
      </w:r>
    </w:p>
    <w:p w14:paraId="26F28A02" w14:textId="77777777" w:rsidR="003539BA" w:rsidRPr="009A6C54" w:rsidRDefault="003539BA" w:rsidP="00106BBA">
      <w:pPr>
        <w:pStyle w:val="BodyText"/>
      </w:pPr>
      <w:r w:rsidRPr="009A6C54">
        <w:lastRenderedPageBreak/>
        <w:t>U</w:t>
      </w:r>
      <w:r w:rsidRPr="009A6C54">
        <w:tab/>
        <w:t>UNKNOWN</w:t>
      </w:r>
    </w:p>
    <w:p w14:paraId="26F28A03"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2" w:name="_Toc518911345"/>
      <w:r w:rsidR="006624C4" w:rsidRPr="009A6C54">
        <w:lastRenderedPageBreak/>
        <w:t>TABLE VA02 - CURRENT MEANS TEST STATUS</w:t>
      </w:r>
      <w:bookmarkEnd w:id="382"/>
    </w:p>
    <w:p w14:paraId="26F28A04" w14:textId="77777777" w:rsidR="003539BA" w:rsidRPr="009A6C54" w:rsidRDefault="003539BA" w:rsidP="00106BBA">
      <w:pPr>
        <w:pStyle w:val="BodyText"/>
      </w:pPr>
      <w:r w:rsidRPr="009A6C54">
        <w:t>Type of Care (#.03) field of MEANS TEST STATUS (#408.32) file.</w:t>
      </w:r>
    </w:p>
    <w:p w14:paraId="26F28A05" w14:textId="77777777" w:rsidR="003539BA" w:rsidRPr="009A6C54" w:rsidRDefault="003539BA" w:rsidP="00106BBA">
      <w:pPr>
        <w:pStyle w:val="BodyText"/>
      </w:pPr>
      <w:r w:rsidRPr="009A6C54">
        <w:t>VALUE</w:t>
      </w:r>
      <w:r w:rsidRPr="009A6C54">
        <w:tab/>
        <w:t>DESCRIPTION</w:t>
      </w:r>
    </w:p>
    <w:p w14:paraId="26F28A06" w14:textId="77777777" w:rsidR="003539BA" w:rsidRPr="009A6C54" w:rsidRDefault="003539BA" w:rsidP="00106BBA">
      <w:pPr>
        <w:pStyle w:val="BodyText"/>
      </w:pPr>
      <w:r w:rsidRPr="009A6C54">
        <w:t>D</w:t>
      </w:r>
      <w:r w:rsidRPr="009A6C54">
        <w:tab/>
        <w:t>DISCRETIONARY</w:t>
      </w:r>
    </w:p>
    <w:p w14:paraId="26F28A07" w14:textId="77777777" w:rsidR="003539BA" w:rsidRPr="009A6C54" w:rsidRDefault="003539BA" w:rsidP="00106BBA">
      <w:pPr>
        <w:pStyle w:val="BodyText"/>
      </w:pPr>
      <w:r w:rsidRPr="009A6C54">
        <w:t>M</w:t>
      </w:r>
      <w:r w:rsidRPr="009A6C54">
        <w:tab/>
        <w:t>MANDATORY</w:t>
      </w:r>
    </w:p>
    <w:p w14:paraId="26F28A08" w14:textId="77777777" w:rsidR="003539BA" w:rsidRPr="009A6C54" w:rsidRDefault="003539BA" w:rsidP="00106BBA">
      <w:pPr>
        <w:pStyle w:val="BodyText"/>
      </w:pPr>
      <w:r w:rsidRPr="009A6C54">
        <w:t>N</w:t>
      </w:r>
      <w:r w:rsidRPr="009A6C54">
        <w:tab/>
        <w:t>NOT APPLICABLE</w:t>
      </w:r>
    </w:p>
    <w:p w14:paraId="26F28A09" w14:textId="77777777" w:rsidR="003539BA" w:rsidRPr="009A6C54" w:rsidRDefault="006624C4" w:rsidP="00A22020">
      <w:pPr>
        <w:pStyle w:val="Heading3"/>
      </w:pPr>
      <w:bookmarkStart w:id="383" w:name="_Toc518911346"/>
      <w:r w:rsidRPr="009A6C54">
        <w:t>TABLE VA04 - ELIGIBILITY</w:t>
      </w:r>
      <w:bookmarkEnd w:id="383"/>
    </w:p>
    <w:p w14:paraId="26F28A0A" w14:textId="77777777" w:rsidR="003539BA" w:rsidRPr="009A6C54" w:rsidRDefault="003539BA" w:rsidP="00106BBA">
      <w:pPr>
        <w:pStyle w:val="BodyText"/>
      </w:pPr>
      <w:r w:rsidRPr="009A6C54">
        <w:t>Name (#.01) field of MAS ELIGIBILITY CODE (#8.1) file.</w:t>
      </w:r>
    </w:p>
    <w:p w14:paraId="26F28A0B" w14:textId="77777777" w:rsidR="003539BA" w:rsidRPr="009A6C54" w:rsidRDefault="003539BA" w:rsidP="00106BBA">
      <w:pPr>
        <w:pStyle w:val="BodyText"/>
      </w:pPr>
      <w:r w:rsidRPr="009A6C54">
        <w:t>VALUE</w:t>
      </w:r>
      <w:r w:rsidRPr="009A6C54">
        <w:tab/>
        <w:t>DESCRIPTION</w:t>
      </w:r>
    </w:p>
    <w:p w14:paraId="26F28A0C" w14:textId="77777777" w:rsidR="003539BA" w:rsidRPr="009A6C54" w:rsidRDefault="003539BA" w:rsidP="00106BBA">
      <w:pPr>
        <w:pStyle w:val="BodyText"/>
      </w:pPr>
      <w:r w:rsidRPr="009A6C54">
        <w:t>1</w:t>
      </w:r>
      <w:r w:rsidRPr="009A6C54">
        <w:tab/>
        <w:t>SERVICE CONNECTED 50% to 100%</w:t>
      </w:r>
    </w:p>
    <w:p w14:paraId="26F28A0D" w14:textId="77777777" w:rsidR="003539BA" w:rsidRPr="009A6C54" w:rsidRDefault="003539BA" w:rsidP="00106BBA">
      <w:pPr>
        <w:pStyle w:val="BodyText"/>
      </w:pPr>
      <w:r w:rsidRPr="009A6C54">
        <w:t>2</w:t>
      </w:r>
      <w:r w:rsidRPr="009A6C54">
        <w:tab/>
        <w:t>AID &amp; ATTENDANCE</w:t>
      </w:r>
    </w:p>
    <w:p w14:paraId="26F28A0E" w14:textId="77777777" w:rsidR="003539BA" w:rsidRPr="009A6C54" w:rsidRDefault="003539BA" w:rsidP="00106BBA">
      <w:pPr>
        <w:pStyle w:val="BodyText"/>
      </w:pPr>
      <w:r w:rsidRPr="009A6C54">
        <w:t>3</w:t>
      </w:r>
      <w:r w:rsidRPr="009A6C54">
        <w:tab/>
        <w:t>SC LESS THAN 50%</w:t>
      </w:r>
    </w:p>
    <w:p w14:paraId="26F28A0F" w14:textId="77777777" w:rsidR="003539BA" w:rsidRPr="009A6C54" w:rsidRDefault="003539BA" w:rsidP="00106BBA">
      <w:pPr>
        <w:pStyle w:val="BodyText"/>
      </w:pPr>
      <w:r w:rsidRPr="009A6C54">
        <w:t>4</w:t>
      </w:r>
      <w:r w:rsidRPr="009A6C54">
        <w:tab/>
        <w:t>NSC - VA PENSION</w:t>
      </w:r>
    </w:p>
    <w:p w14:paraId="26F28A10" w14:textId="77777777" w:rsidR="003539BA" w:rsidRPr="009A6C54" w:rsidRDefault="003539BA" w:rsidP="00106BBA">
      <w:pPr>
        <w:pStyle w:val="BodyText"/>
      </w:pPr>
      <w:r w:rsidRPr="009A6C54">
        <w:t>5</w:t>
      </w:r>
      <w:r w:rsidRPr="009A6C54">
        <w:tab/>
        <w:t>NSC</w:t>
      </w:r>
    </w:p>
    <w:p w14:paraId="26F28A11" w14:textId="77777777" w:rsidR="003539BA" w:rsidRPr="009A6C54" w:rsidRDefault="003539BA" w:rsidP="00106BBA">
      <w:pPr>
        <w:pStyle w:val="BodyText"/>
      </w:pPr>
      <w:r w:rsidRPr="009A6C54">
        <w:t>6</w:t>
      </w:r>
      <w:r w:rsidRPr="009A6C54">
        <w:tab/>
        <w:t>OTHER FEDERAL AGENCY</w:t>
      </w:r>
    </w:p>
    <w:p w14:paraId="26F28A12" w14:textId="77777777" w:rsidR="003539BA" w:rsidRPr="009A6C54" w:rsidRDefault="003539BA" w:rsidP="00106BBA">
      <w:pPr>
        <w:pStyle w:val="BodyText"/>
      </w:pPr>
      <w:r w:rsidRPr="009A6C54">
        <w:t>7</w:t>
      </w:r>
      <w:r w:rsidRPr="009A6C54">
        <w:tab/>
        <w:t>ALLIED VETERAN</w:t>
      </w:r>
    </w:p>
    <w:p w14:paraId="26F28A13" w14:textId="77777777" w:rsidR="003539BA" w:rsidRPr="009A6C54" w:rsidRDefault="003539BA" w:rsidP="00106BBA">
      <w:pPr>
        <w:pStyle w:val="BodyText"/>
      </w:pPr>
      <w:r w:rsidRPr="009A6C54">
        <w:t>8</w:t>
      </w:r>
      <w:r w:rsidRPr="009A6C54">
        <w:tab/>
        <w:t>HUMANITARIAN EMERGENCY</w:t>
      </w:r>
    </w:p>
    <w:p w14:paraId="26F28A14" w14:textId="77777777" w:rsidR="003539BA" w:rsidRPr="009A6C54" w:rsidRDefault="003539BA" w:rsidP="00106BBA">
      <w:pPr>
        <w:pStyle w:val="BodyText"/>
      </w:pPr>
      <w:r w:rsidRPr="009A6C54">
        <w:t>9</w:t>
      </w:r>
      <w:r w:rsidRPr="009A6C54">
        <w:tab/>
        <w:t>SHARING AGREEMENT</w:t>
      </w:r>
    </w:p>
    <w:p w14:paraId="26F28A15" w14:textId="77777777" w:rsidR="003539BA" w:rsidRPr="009A6C54" w:rsidRDefault="003539BA" w:rsidP="00106BBA">
      <w:pPr>
        <w:pStyle w:val="BodyText"/>
      </w:pPr>
      <w:r w:rsidRPr="009A6C54">
        <w:t>10</w:t>
      </w:r>
      <w:r w:rsidRPr="009A6C54">
        <w:tab/>
        <w:t>REIMBURSABLE INSURANCE</w:t>
      </w:r>
    </w:p>
    <w:p w14:paraId="26F28A16" w14:textId="77777777" w:rsidR="003539BA" w:rsidRPr="009A6C54" w:rsidRDefault="003539BA" w:rsidP="00106BBA">
      <w:pPr>
        <w:pStyle w:val="BodyText"/>
      </w:pPr>
      <w:r w:rsidRPr="009A6C54">
        <w:t>12</w:t>
      </w:r>
      <w:r w:rsidRPr="009A6C54">
        <w:tab/>
        <w:t>CHAMPVA</w:t>
      </w:r>
    </w:p>
    <w:p w14:paraId="26F28A17" w14:textId="77777777" w:rsidR="003539BA" w:rsidRPr="009A6C54" w:rsidRDefault="003539BA" w:rsidP="00106BBA">
      <w:pPr>
        <w:pStyle w:val="BodyText"/>
      </w:pPr>
      <w:r w:rsidRPr="009A6C54">
        <w:t>13</w:t>
      </w:r>
      <w:r w:rsidRPr="009A6C54">
        <w:tab/>
        <w:t>COLLATERAL OF VET.</w:t>
      </w:r>
    </w:p>
    <w:p w14:paraId="26F28A18" w14:textId="77777777" w:rsidR="003539BA" w:rsidRPr="009A6C54" w:rsidRDefault="003539BA" w:rsidP="00106BBA">
      <w:pPr>
        <w:pStyle w:val="BodyText"/>
      </w:pPr>
      <w:r w:rsidRPr="009A6C54">
        <w:t>14</w:t>
      </w:r>
      <w:r w:rsidRPr="009A6C54">
        <w:tab/>
        <w:t>EMPLOYEE</w:t>
      </w:r>
    </w:p>
    <w:p w14:paraId="26F28A19" w14:textId="77777777" w:rsidR="003539BA" w:rsidRPr="009A6C54" w:rsidRDefault="003539BA" w:rsidP="00106BBA">
      <w:pPr>
        <w:pStyle w:val="BodyText"/>
      </w:pPr>
      <w:r w:rsidRPr="009A6C54">
        <w:t>15</w:t>
      </w:r>
      <w:r w:rsidRPr="009A6C54">
        <w:tab/>
        <w:t>HOUSEBOUND</w:t>
      </w:r>
    </w:p>
    <w:p w14:paraId="26F28A1A" w14:textId="77777777" w:rsidR="003539BA" w:rsidRPr="009A6C54" w:rsidRDefault="003539BA" w:rsidP="00106BBA">
      <w:pPr>
        <w:pStyle w:val="BodyText"/>
      </w:pPr>
      <w:r w:rsidRPr="009A6C54">
        <w:t>16</w:t>
      </w:r>
      <w:r w:rsidRPr="009A6C54">
        <w:tab/>
        <w:t>MEXICAN BORDER WAR</w:t>
      </w:r>
    </w:p>
    <w:p w14:paraId="26F28A1B" w14:textId="77777777" w:rsidR="003539BA" w:rsidRPr="009A6C54" w:rsidRDefault="003539BA" w:rsidP="00106BBA">
      <w:pPr>
        <w:pStyle w:val="BodyText"/>
      </w:pPr>
      <w:r w:rsidRPr="009A6C54">
        <w:t>17</w:t>
      </w:r>
      <w:r w:rsidRPr="009A6C54">
        <w:tab/>
        <w:t>WORLD WAR I</w:t>
      </w:r>
    </w:p>
    <w:p w14:paraId="26F28A1C" w14:textId="77777777" w:rsidR="003539BA" w:rsidRPr="009A6C54" w:rsidRDefault="003539BA" w:rsidP="00106BBA">
      <w:pPr>
        <w:pStyle w:val="BodyText"/>
      </w:pPr>
      <w:r w:rsidRPr="009A6C54">
        <w:t>18</w:t>
      </w:r>
      <w:r w:rsidRPr="009A6C54">
        <w:tab/>
        <w:t>PRISONER OF WAR</w:t>
      </w:r>
    </w:p>
    <w:p w14:paraId="26F28A1D" w14:textId="77777777" w:rsidR="003539BA" w:rsidRPr="009A6C54" w:rsidRDefault="003539BA" w:rsidP="00106BBA">
      <w:pPr>
        <w:pStyle w:val="BodyText"/>
      </w:pPr>
      <w:r w:rsidRPr="009A6C54">
        <w:t>19</w:t>
      </w:r>
      <w:r w:rsidRPr="009A6C54">
        <w:tab/>
        <w:t>TRICARE/CHAMPUS</w:t>
      </w:r>
    </w:p>
    <w:p w14:paraId="26F28A1E" w14:textId="77777777" w:rsidR="003539BA" w:rsidRPr="009A6C54" w:rsidRDefault="003539BA" w:rsidP="00106BBA">
      <w:pPr>
        <w:pStyle w:val="BodyText"/>
      </w:pPr>
      <w:r w:rsidRPr="009A6C54">
        <w:t>21</w:t>
      </w:r>
      <w:r w:rsidRPr="009A6C54">
        <w:tab/>
        <w:t>CATASTROPHIC DISABILITY</w:t>
      </w:r>
    </w:p>
    <w:p w14:paraId="26F28A1F" w14:textId="77777777" w:rsidR="003539BA" w:rsidRPr="009A6C54" w:rsidRDefault="003539BA" w:rsidP="00106BBA">
      <w:pPr>
        <w:pStyle w:val="BodyText"/>
      </w:pPr>
      <w:r w:rsidRPr="009A6C54">
        <w:t>22</w:t>
      </w:r>
      <w:r w:rsidRPr="009A6C54">
        <w:tab/>
        <w:t>PURPLE HEART RECIPIENT</w:t>
      </w:r>
    </w:p>
    <w:p w14:paraId="26F28A20" w14:textId="77777777" w:rsidR="003539BA" w:rsidRPr="009A6C54" w:rsidRDefault="00E603E0" w:rsidP="00A22020">
      <w:pPr>
        <w:pStyle w:val="Heading3"/>
      </w:pPr>
      <w:r w:rsidRPr="009A6C54">
        <w:rPr>
          <w:rFonts w:ascii="Times New Roman" w:hAnsi="Times New Roman"/>
          <w:b w:val="0"/>
          <w:bCs w:val="0"/>
          <w:sz w:val="22"/>
          <w:szCs w:val="24"/>
        </w:rPr>
        <w:br w:type="page"/>
      </w:r>
      <w:bookmarkStart w:id="384" w:name="_Toc518911347"/>
      <w:r w:rsidR="006624C4" w:rsidRPr="009A6C54">
        <w:lastRenderedPageBreak/>
        <w:t>TABLE VA05 - DISABILITY RETIREMENT FROM MILITARY</w:t>
      </w:r>
      <w:bookmarkEnd w:id="384"/>
    </w:p>
    <w:p w14:paraId="26F28A21" w14:textId="77777777" w:rsidR="003539BA" w:rsidRPr="009A6C54" w:rsidRDefault="003539BA" w:rsidP="00106BBA">
      <w:pPr>
        <w:pStyle w:val="BodyText"/>
      </w:pPr>
      <w:r w:rsidRPr="009A6C54">
        <w:t>Disability Ret. From Military? (#.362) field of PATIENT (#2) file.</w:t>
      </w:r>
    </w:p>
    <w:p w14:paraId="26F28A22" w14:textId="77777777" w:rsidR="003539BA" w:rsidRPr="009A6C54" w:rsidRDefault="003539BA" w:rsidP="00106BBA">
      <w:pPr>
        <w:pStyle w:val="BodyText"/>
      </w:pPr>
      <w:r w:rsidRPr="009A6C54">
        <w:t>VALUE</w:t>
      </w:r>
      <w:r w:rsidRPr="009A6C54">
        <w:tab/>
        <w:t>DESCRIPTION</w:t>
      </w:r>
    </w:p>
    <w:p w14:paraId="26F28A23" w14:textId="77777777" w:rsidR="003539BA" w:rsidRPr="009A6C54" w:rsidRDefault="003539BA" w:rsidP="00106BBA">
      <w:pPr>
        <w:pStyle w:val="BodyText"/>
      </w:pPr>
      <w:r w:rsidRPr="009A6C54">
        <w:t>0</w:t>
      </w:r>
      <w:r w:rsidRPr="009A6C54">
        <w:tab/>
        <w:t>NO</w:t>
      </w:r>
    </w:p>
    <w:p w14:paraId="26F28A24" w14:textId="77777777" w:rsidR="003539BA" w:rsidRPr="009A6C54" w:rsidRDefault="003539BA" w:rsidP="00106BBA">
      <w:pPr>
        <w:pStyle w:val="BodyText"/>
      </w:pPr>
      <w:r w:rsidRPr="009A6C54">
        <w:t>1</w:t>
      </w:r>
      <w:r w:rsidRPr="009A6C54">
        <w:tab/>
        <w:t>YES, RECEIVING MILITARY RETIREMENT</w:t>
      </w:r>
    </w:p>
    <w:p w14:paraId="26F28A25" w14:textId="77777777" w:rsidR="003539BA" w:rsidRPr="009A6C54" w:rsidRDefault="003539BA" w:rsidP="00106BBA">
      <w:pPr>
        <w:pStyle w:val="BodyText"/>
      </w:pPr>
      <w:r w:rsidRPr="009A6C54">
        <w:t>2</w:t>
      </w:r>
      <w:r w:rsidRPr="009A6C54">
        <w:tab/>
        <w:t>YES, RECEIVING MILITARY RETIREMENT IN LIEU OF VA COMPENSATION</w:t>
      </w:r>
    </w:p>
    <w:p w14:paraId="26F28A26" w14:textId="77777777" w:rsidR="003539BA" w:rsidRPr="009A6C54" w:rsidRDefault="003539BA" w:rsidP="00106BBA">
      <w:pPr>
        <w:pStyle w:val="BodyText"/>
      </w:pPr>
      <w:r w:rsidRPr="009A6C54">
        <w:t>3</w:t>
      </w:r>
      <w:r w:rsidRPr="009A6C54">
        <w:tab/>
        <w:t>UNKNOWN</w:t>
      </w:r>
    </w:p>
    <w:p w14:paraId="26F28A27" w14:textId="77777777" w:rsidR="003539BA" w:rsidRPr="009A6C54" w:rsidRDefault="006624C4" w:rsidP="00A22020">
      <w:pPr>
        <w:pStyle w:val="Heading3"/>
      </w:pPr>
      <w:bookmarkStart w:id="385" w:name="_Toc518911348"/>
      <w:r w:rsidRPr="009A6C54">
        <w:t>TABLE VA06 - ELIGIBILITY STATUS</w:t>
      </w:r>
      <w:bookmarkEnd w:id="385"/>
    </w:p>
    <w:p w14:paraId="26F28A28" w14:textId="77777777" w:rsidR="003539BA" w:rsidRPr="009A6C54" w:rsidRDefault="003539BA" w:rsidP="00106BBA">
      <w:pPr>
        <w:pStyle w:val="BodyText"/>
      </w:pPr>
      <w:r w:rsidRPr="009A6C54">
        <w:t>Eligibility Status (#.3611) field of PATIENT (#2) file.</w:t>
      </w:r>
    </w:p>
    <w:p w14:paraId="26F28A29" w14:textId="77777777" w:rsidR="003539BA" w:rsidRPr="009A6C54" w:rsidRDefault="003539BA" w:rsidP="00106BBA">
      <w:pPr>
        <w:pStyle w:val="BodyText"/>
      </w:pPr>
      <w:r w:rsidRPr="009A6C54">
        <w:t>VALUE</w:t>
      </w:r>
      <w:r w:rsidRPr="009A6C54">
        <w:tab/>
        <w:t>DESCRIPTION</w:t>
      </w:r>
    </w:p>
    <w:p w14:paraId="26F28A2A" w14:textId="77777777" w:rsidR="003539BA" w:rsidRPr="009A6C54" w:rsidRDefault="003539BA" w:rsidP="00106BBA">
      <w:pPr>
        <w:pStyle w:val="BodyText"/>
      </w:pPr>
      <w:r w:rsidRPr="009A6C54">
        <w:t>P</w:t>
      </w:r>
      <w:r w:rsidRPr="009A6C54">
        <w:tab/>
        <w:t>PENDING VERIFICATION</w:t>
      </w:r>
    </w:p>
    <w:p w14:paraId="26F28A2B" w14:textId="77777777" w:rsidR="003539BA" w:rsidRPr="009A6C54" w:rsidRDefault="003539BA" w:rsidP="00106BBA">
      <w:pPr>
        <w:pStyle w:val="BodyText"/>
      </w:pPr>
      <w:r w:rsidRPr="009A6C54">
        <w:t>R</w:t>
      </w:r>
      <w:r w:rsidRPr="009A6C54">
        <w:tab/>
        <w:t>PENDING RE-VERIFICATION</w:t>
      </w:r>
    </w:p>
    <w:p w14:paraId="26F28A2C" w14:textId="77777777" w:rsidR="003539BA" w:rsidRPr="009A6C54" w:rsidRDefault="003539BA" w:rsidP="00106BBA">
      <w:pPr>
        <w:pStyle w:val="BodyText"/>
      </w:pPr>
      <w:r w:rsidRPr="009A6C54">
        <w:t>V</w:t>
      </w:r>
      <w:r w:rsidRPr="009A6C54">
        <w:tab/>
        <w:t>VERIFIED</w:t>
      </w:r>
    </w:p>
    <w:p w14:paraId="26F28A2D" w14:textId="77777777" w:rsidR="003539BA" w:rsidRPr="009A6C54" w:rsidRDefault="006624C4" w:rsidP="00A22020">
      <w:pPr>
        <w:pStyle w:val="Heading3"/>
      </w:pPr>
      <w:bookmarkStart w:id="386" w:name="_Toc518911349"/>
      <w:r w:rsidRPr="009A6C54">
        <w:t>TABLE VA07 - RACE</w:t>
      </w:r>
      <w:bookmarkEnd w:id="386"/>
    </w:p>
    <w:p w14:paraId="26F28A2E" w14:textId="77777777" w:rsidR="003539BA" w:rsidRPr="009A6C54" w:rsidRDefault="003539BA" w:rsidP="00106BBA">
      <w:pPr>
        <w:pStyle w:val="BodyText"/>
      </w:pPr>
      <w:r w:rsidRPr="009A6C54">
        <w:t>Abbreviation (#2) field of RACE (#10) file.</w:t>
      </w:r>
    </w:p>
    <w:p w14:paraId="26F28A2F" w14:textId="77777777" w:rsidR="003539BA" w:rsidRPr="009A6C54" w:rsidRDefault="003539BA" w:rsidP="00106BBA">
      <w:pPr>
        <w:pStyle w:val="BodyText"/>
      </w:pPr>
      <w:r w:rsidRPr="009A6C54">
        <w:t>VALUE</w:t>
      </w:r>
      <w:r w:rsidRPr="009A6C54">
        <w:tab/>
        <w:t>DESCRIPTION</w:t>
      </w:r>
    </w:p>
    <w:p w14:paraId="26F28A30" w14:textId="77777777" w:rsidR="003539BA" w:rsidRPr="009A6C54" w:rsidRDefault="003539BA" w:rsidP="00106BBA">
      <w:pPr>
        <w:pStyle w:val="BodyText"/>
      </w:pPr>
      <w:r w:rsidRPr="009A6C54">
        <w:t>1</w:t>
      </w:r>
      <w:r w:rsidRPr="009A6C54">
        <w:tab/>
        <w:t>HISPANIC, WHITE</w:t>
      </w:r>
    </w:p>
    <w:p w14:paraId="26F28A31" w14:textId="77777777" w:rsidR="003539BA" w:rsidRPr="009A6C54" w:rsidRDefault="003539BA" w:rsidP="00106BBA">
      <w:pPr>
        <w:pStyle w:val="BodyText"/>
      </w:pPr>
      <w:r w:rsidRPr="009A6C54">
        <w:t>2</w:t>
      </w:r>
      <w:r w:rsidRPr="009A6C54">
        <w:tab/>
        <w:t>HISPANIC, BLACK</w:t>
      </w:r>
    </w:p>
    <w:p w14:paraId="26F28A32" w14:textId="77777777" w:rsidR="003539BA" w:rsidRPr="009A6C54" w:rsidRDefault="003539BA" w:rsidP="00106BBA">
      <w:pPr>
        <w:pStyle w:val="BodyText"/>
      </w:pPr>
      <w:r w:rsidRPr="009A6C54">
        <w:t>3</w:t>
      </w:r>
      <w:r w:rsidRPr="009A6C54">
        <w:tab/>
        <w:t>AMERICAN INDIAN OR ALASKA NATIVE</w:t>
      </w:r>
    </w:p>
    <w:p w14:paraId="26F28A33" w14:textId="77777777" w:rsidR="003539BA" w:rsidRPr="009A6C54" w:rsidRDefault="003539BA" w:rsidP="00106BBA">
      <w:pPr>
        <w:pStyle w:val="BodyText"/>
      </w:pPr>
      <w:r w:rsidRPr="009A6C54">
        <w:t>4</w:t>
      </w:r>
      <w:r w:rsidRPr="009A6C54">
        <w:tab/>
        <w:t>BLACK, NOT OF HISPANIC ORIGIN</w:t>
      </w:r>
    </w:p>
    <w:p w14:paraId="26F28A34" w14:textId="77777777" w:rsidR="003539BA" w:rsidRPr="009A6C54" w:rsidRDefault="003539BA" w:rsidP="00106BBA">
      <w:pPr>
        <w:pStyle w:val="BodyText"/>
      </w:pPr>
      <w:r w:rsidRPr="009A6C54">
        <w:t>5</w:t>
      </w:r>
      <w:r w:rsidRPr="009A6C54">
        <w:tab/>
        <w:t>ASIAN OR PACIFIC ISLANDER</w:t>
      </w:r>
    </w:p>
    <w:p w14:paraId="26F28A35" w14:textId="77777777" w:rsidR="003539BA" w:rsidRPr="009A6C54" w:rsidRDefault="003539BA" w:rsidP="00106BBA">
      <w:pPr>
        <w:pStyle w:val="BodyText"/>
      </w:pPr>
      <w:r w:rsidRPr="009A6C54">
        <w:t>6</w:t>
      </w:r>
      <w:r w:rsidRPr="009A6C54">
        <w:tab/>
        <w:t>WHITE, NOT OF HISPANIC ORIGIN</w:t>
      </w:r>
    </w:p>
    <w:p w14:paraId="26F28A36" w14:textId="77777777" w:rsidR="003539BA" w:rsidRPr="009A6C54" w:rsidRDefault="003539BA" w:rsidP="00106BBA">
      <w:pPr>
        <w:pStyle w:val="BodyText"/>
      </w:pPr>
      <w:r w:rsidRPr="009A6C54">
        <w:t>7</w:t>
      </w:r>
      <w:r w:rsidRPr="009A6C54">
        <w:tab/>
        <w:t>UNKNOWN</w:t>
      </w:r>
    </w:p>
    <w:p w14:paraId="26F28A37" w14:textId="77777777" w:rsidR="003539BA" w:rsidRPr="009A6C54" w:rsidRDefault="006624C4" w:rsidP="00A22020">
      <w:pPr>
        <w:pStyle w:val="Heading3"/>
      </w:pPr>
      <w:bookmarkStart w:id="387" w:name="_Toc518911350"/>
      <w:r w:rsidRPr="009A6C54">
        <w:t>TABLE VA08 - RELIGION</w:t>
      </w:r>
      <w:bookmarkEnd w:id="387"/>
    </w:p>
    <w:p w14:paraId="26F28A38" w14:textId="77777777" w:rsidR="003539BA" w:rsidRPr="009A6C54" w:rsidRDefault="003539BA" w:rsidP="00106BBA">
      <w:pPr>
        <w:pStyle w:val="BodyText"/>
      </w:pPr>
      <w:r w:rsidRPr="009A6C54">
        <w:t>Code (#3) field of RELIGION (#13) file.</w:t>
      </w:r>
    </w:p>
    <w:p w14:paraId="26F28A39" w14:textId="77777777" w:rsidR="003539BA" w:rsidRPr="009A6C54" w:rsidRDefault="003539BA" w:rsidP="00106BBA">
      <w:pPr>
        <w:pStyle w:val="BodyText"/>
      </w:pPr>
      <w:r w:rsidRPr="009A6C54">
        <w:t>VALUE</w:t>
      </w:r>
      <w:r w:rsidRPr="009A6C54">
        <w:tab/>
        <w:t>DESCRIPTION</w:t>
      </w:r>
    </w:p>
    <w:p w14:paraId="26F28A3A" w14:textId="77777777" w:rsidR="003539BA" w:rsidRPr="009A6C54" w:rsidRDefault="003539BA" w:rsidP="00106BBA">
      <w:pPr>
        <w:pStyle w:val="BodyText"/>
      </w:pPr>
      <w:r w:rsidRPr="009A6C54">
        <w:t>0</w:t>
      </w:r>
      <w:r w:rsidRPr="009A6C54">
        <w:tab/>
        <w:t>ROMAN CATHOLIC CHURCH</w:t>
      </w:r>
    </w:p>
    <w:p w14:paraId="26F28A3B" w14:textId="77777777" w:rsidR="003539BA" w:rsidRPr="009A6C54" w:rsidRDefault="003539BA" w:rsidP="00106BBA">
      <w:pPr>
        <w:pStyle w:val="BodyText"/>
      </w:pPr>
      <w:r w:rsidRPr="009A6C54">
        <w:t>1</w:t>
      </w:r>
      <w:r w:rsidRPr="009A6C54">
        <w:tab/>
        <w:t>JUDAISM</w:t>
      </w:r>
    </w:p>
    <w:p w14:paraId="26F28A3C" w14:textId="77777777" w:rsidR="003539BA" w:rsidRPr="009A6C54" w:rsidRDefault="003539BA" w:rsidP="00106BBA">
      <w:pPr>
        <w:pStyle w:val="BodyText"/>
      </w:pPr>
      <w:r w:rsidRPr="009A6C54">
        <w:t>2</w:t>
      </w:r>
      <w:r w:rsidRPr="009A6C54">
        <w:tab/>
        <w:t>EASTERN ORTHODOX</w:t>
      </w:r>
    </w:p>
    <w:p w14:paraId="26F28A3D" w14:textId="77777777" w:rsidR="003539BA" w:rsidRPr="009A6C54" w:rsidRDefault="003539BA" w:rsidP="00106BBA">
      <w:pPr>
        <w:pStyle w:val="BodyText"/>
      </w:pPr>
      <w:r w:rsidRPr="009A6C54">
        <w:t>3</w:t>
      </w:r>
      <w:r w:rsidRPr="009A6C54">
        <w:tab/>
        <w:t>BAPTIST</w:t>
      </w:r>
    </w:p>
    <w:p w14:paraId="26F28A3E" w14:textId="77777777" w:rsidR="003539BA" w:rsidRPr="009A6C54" w:rsidRDefault="003539BA" w:rsidP="00106BBA">
      <w:pPr>
        <w:pStyle w:val="BodyText"/>
      </w:pPr>
      <w:r w:rsidRPr="009A6C54">
        <w:t>4</w:t>
      </w:r>
      <w:r w:rsidRPr="009A6C54">
        <w:tab/>
        <w:t>METHODIST</w:t>
      </w:r>
    </w:p>
    <w:p w14:paraId="26F28A3F" w14:textId="77777777" w:rsidR="003539BA" w:rsidRPr="009A6C54" w:rsidRDefault="003539BA" w:rsidP="00106BBA">
      <w:pPr>
        <w:pStyle w:val="BodyText"/>
      </w:pPr>
      <w:r w:rsidRPr="009A6C54">
        <w:lastRenderedPageBreak/>
        <w:t>5</w:t>
      </w:r>
      <w:r w:rsidRPr="009A6C54">
        <w:tab/>
        <w:t>LUTHERAN</w:t>
      </w:r>
    </w:p>
    <w:p w14:paraId="26F28A40" w14:textId="77777777" w:rsidR="003539BA" w:rsidRPr="009A6C54" w:rsidRDefault="003539BA" w:rsidP="00106BBA">
      <w:pPr>
        <w:pStyle w:val="BodyText"/>
      </w:pPr>
      <w:r w:rsidRPr="009A6C54">
        <w:t>6</w:t>
      </w:r>
      <w:r w:rsidRPr="009A6C54">
        <w:tab/>
        <w:t>PRESBYTERIAN</w:t>
      </w:r>
    </w:p>
    <w:p w14:paraId="26F28A41" w14:textId="77777777" w:rsidR="003539BA" w:rsidRPr="009A6C54" w:rsidRDefault="003539BA" w:rsidP="00106BBA">
      <w:pPr>
        <w:pStyle w:val="BodyText"/>
      </w:pPr>
      <w:r w:rsidRPr="009A6C54">
        <w:t>7</w:t>
      </w:r>
      <w:r w:rsidRPr="009A6C54">
        <w:tab/>
        <w:t>UNITED CHURCH OF CHRIST</w:t>
      </w:r>
    </w:p>
    <w:p w14:paraId="26F28A42" w14:textId="77777777" w:rsidR="003539BA" w:rsidRPr="009A6C54" w:rsidRDefault="003539BA" w:rsidP="00106BBA">
      <w:pPr>
        <w:pStyle w:val="BodyText"/>
      </w:pPr>
      <w:r w:rsidRPr="009A6C54">
        <w:t>8</w:t>
      </w:r>
      <w:r w:rsidRPr="009A6C54">
        <w:tab/>
        <w:t>EPISCOPALIAN</w:t>
      </w:r>
    </w:p>
    <w:p w14:paraId="26F28A43" w14:textId="77777777" w:rsidR="003539BA" w:rsidRPr="009A6C54" w:rsidRDefault="003539BA" w:rsidP="00106BBA">
      <w:pPr>
        <w:pStyle w:val="BodyText"/>
      </w:pPr>
      <w:r w:rsidRPr="009A6C54">
        <w:t>9</w:t>
      </w:r>
      <w:r w:rsidRPr="009A6C54">
        <w:tab/>
        <w:t>ADVENTIST</w:t>
      </w:r>
    </w:p>
    <w:p w14:paraId="26F28A44" w14:textId="77777777" w:rsidR="003539BA" w:rsidRPr="009A6C54" w:rsidRDefault="003539BA" w:rsidP="00106BBA">
      <w:pPr>
        <w:pStyle w:val="BodyText"/>
      </w:pPr>
      <w:r w:rsidRPr="009A6C54">
        <w:t>10</w:t>
      </w:r>
      <w:r w:rsidRPr="009A6C54">
        <w:tab/>
        <w:t>ASSEMBLY OF GOD</w:t>
      </w:r>
    </w:p>
    <w:p w14:paraId="26F28A45" w14:textId="77777777" w:rsidR="003539BA" w:rsidRPr="009A6C54" w:rsidRDefault="003539BA" w:rsidP="00106BBA">
      <w:pPr>
        <w:pStyle w:val="BodyText"/>
      </w:pPr>
      <w:r w:rsidRPr="009A6C54">
        <w:t>11</w:t>
      </w:r>
      <w:r w:rsidRPr="009A6C54">
        <w:tab/>
        <w:t>BRETHREN</w:t>
      </w:r>
    </w:p>
    <w:p w14:paraId="26F28A46" w14:textId="77777777" w:rsidR="003539BA" w:rsidRPr="009A6C54" w:rsidRDefault="003539BA" w:rsidP="00106BBA">
      <w:pPr>
        <w:pStyle w:val="BodyText"/>
      </w:pPr>
      <w:r w:rsidRPr="009A6C54">
        <w:t>12</w:t>
      </w:r>
      <w:r w:rsidRPr="009A6C54">
        <w:tab/>
        <w:t>CHRISTIAN SCIENTIST</w:t>
      </w:r>
    </w:p>
    <w:p w14:paraId="26F28A47" w14:textId="77777777" w:rsidR="003539BA" w:rsidRPr="009A6C54" w:rsidRDefault="003539BA" w:rsidP="00106BBA">
      <w:pPr>
        <w:pStyle w:val="BodyText"/>
      </w:pPr>
      <w:r w:rsidRPr="009A6C54">
        <w:t>13</w:t>
      </w:r>
      <w:r w:rsidRPr="009A6C54">
        <w:tab/>
        <w:t>CHURCH OF CHRIST</w:t>
      </w:r>
    </w:p>
    <w:p w14:paraId="26F28A48" w14:textId="77777777" w:rsidR="003539BA" w:rsidRPr="009A6C54" w:rsidRDefault="003539BA" w:rsidP="00106BBA">
      <w:pPr>
        <w:pStyle w:val="BodyText"/>
      </w:pPr>
      <w:r w:rsidRPr="009A6C54">
        <w:t>14</w:t>
      </w:r>
      <w:r w:rsidRPr="009A6C54">
        <w:tab/>
        <w:t>CHURCH OF GOD</w:t>
      </w:r>
    </w:p>
    <w:p w14:paraId="26F28A49" w14:textId="77777777" w:rsidR="003539BA" w:rsidRPr="009A6C54" w:rsidRDefault="003539BA" w:rsidP="00106BBA">
      <w:pPr>
        <w:pStyle w:val="BodyText"/>
      </w:pPr>
      <w:r w:rsidRPr="009A6C54">
        <w:t>15</w:t>
      </w:r>
      <w:r w:rsidRPr="009A6C54">
        <w:tab/>
        <w:t>DISCIPLES OF CHRIST</w:t>
      </w:r>
    </w:p>
    <w:p w14:paraId="26F28A4A" w14:textId="77777777" w:rsidR="003539BA" w:rsidRPr="009A6C54" w:rsidRDefault="003539BA" w:rsidP="00106BBA">
      <w:pPr>
        <w:pStyle w:val="BodyText"/>
      </w:pPr>
      <w:r w:rsidRPr="009A6C54">
        <w:t>16</w:t>
      </w:r>
      <w:r w:rsidRPr="009A6C54">
        <w:tab/>
        <w:t>EVANGELICAL COVENANT</w:t>
      </w:r>
    </w:p>
    <w:p w14:paraId="26F28A4B" w14:textId="77777777" w:rsidR="003539BA" w:rsidRPr="009A6C54" w:rsidRDefault="003539BA" w:rsidP="00106BBA">
      <w:pPr>
        <w:pStyle w:val="BodyText"/>
      </w:pPr>
      <w:r w:rsidRPr="009A6C54">
        <w:t>17</w:t>
      </w:r>
      <w:r w:rsidRPr="009A6C54">
        <w:tab/>
        <w:t>FRIENDS</w:t>
      </w:r>
    </w:p>
    <w:p w14:paraId="26F28A4C" w14:textId="77777777" w:rsidR="003539BA" w:rsidRPr="009A6C54" w:rsidRDefault="003539BA" w:rsidP="00106BBA">
      <w:pPr>
        <w:pStyle w:val="BodyText"/>
      </w:pPr>
      <w:r w:rsidRPr="009A6C54">
        <w:t>18</w:t>
      </w:r>
      <w:r w:rsidRPr="009A6C54">
        <w:tab/>
        <w:t>JEHOVAH'S WITNESSES</w:t>
      </w:r>
    </w:p>
    <w:p w14:paraId="26F28A4D" w14:textId="77777777" w:rsidR="003539BA" w:rsidRPr="009A6C54" w:rsidRDefault="003539BA" w:rsidP="00106BBA">
      <w:pPr>
        <w:pStyle w:val="BodyText"/>
      </w:pPr>
      <w:r w:rsidRPr="009A6C54">
        <w:t>19</w:t>
      </w:r>
      <w:r w:rsidRPr="009A6C54">
        <w:tab/>
        <w:t>LATTER DAY SAINTS</w:t>
      </w:r>
    </w:p>
    <w:p w14:paraId="26F28A4E" w14:textId="77777777" w:rsidR="003539BA" w:rsidRPr="009A6C54" w:rsidRDefault="003539BA" w:rsidP="00106BBA">
      <w:pPr>
        <w:pStyle w:val="BodyText"/>
      </w:pPr>
      <w:r w:rsidRPr="009A6C54">
        <w:t>20</w:t>
      </w:r>
      <w:r w:rsidRPr="009A6C54">
        <w:tab/>
        <w:t>ISLAM</w:t>
      </w:r>
    </w:p>
    <w:p w14:paraId="26F28A4F" w14:textId="77777777" w:rsidR="003539BA" w:rsidRPr="009A6C54" w:rsidRDefault="003539BA" w:rsidP="00106BBA">
      <w:pPr>
        <w:pStyle w:val="BodyText"/>
      </w:pPr>
      <w:r w:rsidRPr="009A6C54">
        <w:t>21</w:t>
      </w:r>
      <w:r w:rsidRPr="009A6C54">
        <w:tab/>
        <w:t>NAZARENE</w:t>
      </w:r>
    </w:p>
    <w:p w14:paraId="26F28A50" w14:textId="77777777" w:rsidR="003539BA" w:rsidRPr="009A6C54" w:rsidRDefault="003539BA" w:rsidP="00106BBA">
      <w:pPr>
        <w:pStyle w:val="BodyText"/>
      </w:pPr>
      <w:r w:rsidRPr="009A6C54">
        <w:t>22</w:t>
      </w:r>
      <w:r w:rsidRPr="009A6C54">
        <w:tab/>
        <w:t>OTHER</w:t>
      </w:r>
    </w:p>
    <w:p w14:paraId="26F28A51" w14:textId="77777777" w:rsidR="003539BA" w:rsidRPr="009A6C54" w:rsidRDefault="003539BA" w:rsidP="00106BBA">
      <w:pPr>
        <w:pStyle w:val="BodyText"/>
      </w:pPr>
      <w:r w:rsidRPr="009A6C54">
        <w:t>23</w:t>
      </w:r>
      <w:r w:rsidRPr="009A6C54">
        <w:tab/>
        <w:t>PENTECOSTAL</w:t>
      </w:r>
    </w:p>
    <w:p w14:paraId="26F28A52" w14:textId="77777777" w:rsidR="003539BA" w:rsidRPr="009A6C54" w:rsidRDefault="003539BA" w:rsidP="00106BBA">
      <w:pPr>
        <w:pStyle w:val="BodyText"/>
      </w:pPr>
      <w:r w:rsidRPr="009A6C54">
        <w:t>24</w:t>
      </w:r>
      <w:r w:rsidRPr="009A6C54">
        <w:tab/>
        <w:t>PROTESTANT</w:t>
      </w:r>
    </w:p>
    <w:p w14:paraId="26F28A53" w14:textId="77777777" w:rsidR="003539BA" w:rsidRPr="009A6C54" w:rsidRDefault="003539BA" w:rsidP="00106BBA">
      <w:pPr>
        <w:pStyle w:val="BodyText"/>
      </w:pPr>
      <w:r w:rsidRPr="009A6C54">
        <w:t>25</w:t>
      </w:r>
      <w:r w:rsidRPr="009A6C54">
        <w:tab/>
        <w:t>PROTESTANT, NO DENOMINATION</w:t>
      </w:r>
    </w:p>
    <w:p w14:paraId="26F28A54" w14:textId="77777777" w:rsidR="003539BA" w:rsidRPr="009A6C54" w:rsidRDefault="003539BA" w:rsidP="00106BBA">
      <w:pPr>
        <w:pStyle w:val="BodyText"/>
      </w:pPr>
      <w:r w:rsidRPr="009A6C54">
        <w:t>26</w:t>
      </w:r>
      <w:r w:rsidRPr="009A6C54">
        <w:tab/>
        <w:t>REFORMED</w:t>
      </w:r>
    </w:p>
    <w:p w14:paraId="26F28A55" w14:textId="77777777" w:rsidR="003539BA" w:rsidRPr="009A6C54" w:rsidRDefault="003539BA" w:rsidP="00106BBA">
      <w:pPr>
        <w:pStyle w:val="BodyText"/>
      </w:pPr>
      <w:r w:rsidRPr="009A6C54">
        <w:t>27</w:t>
      </w:r>
      <w:r w:rsidRPr="009A6C54">
        <w:tab/>
        <w:t>SALVATION ARMY</w:t>
      </w:r>
    </w:p>
    <w:p w14:paraId="26F28A56" w14:textId="77777777" w:rsidR="003539BA" w:rsidRPr="009A6C54" w:rsidRDefault="003539BA" w:rsidP="00106BBA">
      <w:pPr>
        <w:pStyle w:val="BodyText"/>
      </w:pPr>
      <w:r w:rsidRPr="009A6C54">
        <w:t>28</w:t>
      </w:r>
      <w:r w:rsidRPr="009A6C54">
        <w:tab/>
        <w:t>UNITARIAN-UNIVERSALISM</w:t>
      </w:r>
    </w:p>
    <w:p w14:paraId="26F28A57" w14:textId="77777777" w:rsidR="003539BA" w:rsidRPr="009A6C54" w:rsidRDefault="003539BA" w:rsidP="00106BBA">
      <w:pPr>
        <w:pStyle w:val="BodyText"/>
      </w:pPr>
      <w:r w:rsidRPr="009A6C54">
        <w:t>29</w:t>
      </w:r>
      <w:r w:rsidRPr="009A6C54">
        <w:tab/>
        <w:t>UNKNOWN/NO PREFERENCE</w:t>
      </w:r>
    </w:p>
    <w:p w14:paraId="26F28A58" w14:textId="77777777" w:rsidR="003539BA" w:rsidRPr="009A6C54" w:rsidRDefault="003539BA" w:rsidP="00106BBA">
      <w:pPr>
        <w:pStyle w:val="BodyText"/>
      </w:pPr>
      <w:r w:rsidRPr="009A6C54">
        <w:t>30</w:t>
      </w:r>
      <w:r w:rsidRPr="009A6C54">
        <w:tab/>
        <w:t>NATIVE AMERICAN</w:t>
      </w:r>
    </w:p>
    <w:p w14:paraId="26F28A59" w14:textId="77777777" w:rsidR="003539BA" w:rsidRPr="009A6C54" w:rsidRDefault="003539BA" w:rsidP="00106BBA">
      <w:pPr>
        <w:pStyle w:val="BodyText"/>
      </w:pPr>
      <w:r w:rsidRPr="009A6C54">
        <w:t>31</w:t>
      </w:r>
      <w:r w:rsidRPr="009A6C54">
        <w:tab/>
        <w:t>ZEN BUDDHISM</w:t>
      </w:r>
    </w:p>
    <w:p w14:paraId="26F28A5A" w14:textId="77777777" w:rsidR="003539BA" w:rsidRPr="009A6C54" w:rsidRDefault="00B20871" w:rsidP="00A22020">
      <w:pPr>
        <w:pStyle w:val="Heading3"/>
      </w:pPr>
      <w:r w:rsidRPr="009A6C54">
        <w:rPr>
          <w:rFonts w:ascii="Times New Roman" w:hAnsi="Times New Roman"/>
          <w:b w:val="0"/>
          <w:bCs w:val="0"/>
          <w:sz w:val="22"/>
          <w:szCs w:val="24"/>
        </w:rPr>
        <w:br w:type="page"/>
      </w:r>
      <w:bookmarkStart w:id="388" w:name="_Toc518911351"/>
      <w:r w:rsidR="006624C4" w:rsidRPr="009A6C54">
        <w:lastRenderedPageBreak/>
        <w:t>TABLE VA08 – RELIGION (CONT.)</w:t>
      </w:r>
      <w:bookmarkEnd w:id="388"/>
    </w:p>
    <w:p w14:paraId="26F28A5B" w14:textId="77777777" w:rsidR="003539BA" w:rsidRPr="009A6C54" w:rsidRDefault="003539BA" w:rsidP="00106BBA">
      <w:pPr>
        <w:pStyle w:val="BodyText"/>
      </w:pPr>
      <w:r w:rsidRPr="009A6C54">
        <w:t>Code (#3) field of RELIGION (#13) file.</w:t>
      </w:r>
    </w:p>
    <w:p w14:paraId="26F28A5C" w14:textId="77777777" w:rsidR="003539BA" w:rsidRPr="009A6C54" w:rsidRDefault="003539BA" w:rsidP="00106BBA">
      <w:pPr>
        <w:pStyle w:val="BodyText"/>
      </w:pPr>
      <w:r w:rsidRPr="009A6C54">
        <w:t>VALUE</w:t>
      </w:r>
      <w:r w:rsidRPr="009A6C54">
        <w:tab/>
        <w:t>DESCRIPTION</w:t>
      </w:r>
    </w:p>
    <w:p w14:paraId="26F28A5D" w14:textId="77777777" w:rsidR="003539BA" w:rsidRPr="009A6C54" w:rsidRDefault="003539BA" w:rsidP="00106BBA">
      <w:pPr>
        <w:pStyle w:val="BodyText"/>
      </w:pPr>
      <w:r w:rsidRPr="009A6C54">
        <w:t>32</w:t>
      </w:r>
      <w:r w:rsidRPr="009A6C54">
        <w:tab/>
        <w:t>AFRICAN RELIGIONS</w:t>
      </w:r>
    </w:p>
    <w:p w14:paraId="26F28A5E" w14:textId="77777777" w:rsidR="003539BA" w:rsidRPr="009A6C54" w:rsidRDefault="003539BA" w:rsidP="00106BBA">
      <w:pPr>
        <w:pStyle w:val="BodyText"/>
      </w:pPr>
      <w:r w:rsidRPr="009A6C54">
        <w:t>33</w:t>
      </w:r>
      <w:r w:rsidRPr="009A6C54">
        <w:tab/>
        <w:t>AFRO-CARIBBEAN RELIGIONS</w:t>
      </w:r>
    </w:p>
    <w:p w14:paraId="26F28A5F" w14:textId="77777777" w:rsidR="003539BA" w:rsidRPr="009A6C54" w:rsidRDefault="003539BA" w:rsidP="00106BBA">
      <w:pPr>
        <w:pStyle w:val="BodyText"/>
      </w:pPr>
      <w:r w:rsidRPr="009A6C54">
        <w:t>34</w:t>
      </w:r>
      <w:r w:rsidRPr="009A6C54">
        <w:tab/>
        <w:t>AGNOSTICISM</w:t>
      </w:r>
    </w:p>
    <w:p w14:paraId="26F28A60" w14:textId="77777777" w:rsidR="003539BA" w:rsidRPr="009A6C54" w:rsidRDefault="003539BA" w:rsidP="00106BBA">
      <w:pPr>
        <w:pStyle w:val="BodyText"/>
      </w:pPr>
      <w:r w:rsidRPr="009A6C54">
        <w:t>35</w:t>
      </w:r>
      <w:r w:rsidRPr="009A6C54">
        <w:tab/>
        <w:t>ANGLICAN</w:t>
      </w:r>
    </w:p>
    <w:p w14:paraId="26F28A61" w14:textId="77777777" w:rsidR="003539BA" w:rsidRPr="009A6C54" w:rsidRDefault="003539BA" w:rsidP="00106BBA">
      <w:pPr>
        <w:pStyle w:val="BodyText"/>
      </w:pPr>
      <w:r w:rsidRPr="009A6C54">
        <w:t>36</w:t>
      </w:r>
      <w:r w:rsidRPr="009A6C54">
        <w:tab/>
        <w:t>ANIMISM</w:t>
      </w:r>
    </w:p>
    <w:p w14:paraId="26F28A62" w14:textId="77777777" w:rsidR="003539BA" w:rsidRPr="009A6C54" w:rsidRDefault="003539BA" w:rsidP="00106BBA">
      <w:pPr>
        <w:pStyle w:val="BodyText"/>
      </w:pPr>
      <w:r w:rsidRPr="009A6C54">
        <w:t>37</w:t>
      </w:r>
      <w:r w:rsidRPr="009A6C54">
        <w:tab/>
        <w:t>ATHEISM</w:t>
      </w:r>
    </w:p>
    <w:p w14:paraId="26F28A63" w14:textId="77777777" w:rsidR="003539BA" w:rsidRPr="009A6C54" w:rsidRDefault="003539BA" w:rsidP="00106BBA">
      <w:pPr>
        <w:pStyle w:val="BodyText"/>
      </w:pPr>
      <w:r w:rsidRPr="009A6C54">
        <w:t>38</w:t>
      </w:r>
      <w:r w:rsidRPr="009A6C54">
        <w:tab/>
        <w:t>BABI &amp; BAHA’I FAITHS</w:t>
      </w:r>
    </w:p>
    <w:p w14:paraId="26F28A64" w14:textId="77777777" w:rsidR="003539BA" w:rsidRPr="009A6C54" w:rsidRDefault="003539BA" w:rsidP="00106BBA">
      <w:pPr>
        <w:pStyle w:val="BodyText"/>
      </w:pPr>
      <w:r w:rsidRPr="009A6C54">
        <w:t>39</w:t>
      </w:r>
      <w:r w:rsidRPr="009A6C54">
        <w:tab/>
        <w:t>BON</w:t>
      </w:r>
    </w:p>
    <w:p w14:paraId="26F28A65" w14:textId="77777777" w:rsidR="003539BA" w:rsidRPr="009A6C54" w:rsidRDefault="003539BA" w:rsidP="00106BBA">
      <w:pPr>
        <w:pStyle w:val="BodyText"/>
      </w:pPr>
      <w:r w:rsidRPr="009A6C54">
        <w:t>40</w:t>
      </w:r>
      <w:r w:rsidRPr="009A6C54">
        <w:tab/>
        <w:t>CAO DAI</w:t>
      </w:r>
    </w:p>
    <w:p w14:paraId="26F28A66" w14:textId="77777777" w:rsidR="003539BA" w:rsidRPr="009A6C54" w:rsidRDefault="003539BA" w:rsidP="00106BBA">
      <w:pPr>
        <w:pStyle w:val="BodyText"/>
      </w:pPr>
      <w:r w:rsidRPr="009A6C54">
        <w:t>41</w:t>
      </w:r>
      <w:r w:rsidRPr="009A6C54">
        <w:tab/>
        <w:t>CELTICISM</w:t>
      </w:r>
    </w:p>
    <w:p w14:paraId="26F28A67" w14:textId="77777777" w:rsidR="003539BA" w:rsidRPr="009A6C54" w:rsidRDefault="003539BA" w:rsidP="00106BBA">
      <w:pPr>
        <w:pStyle w:val="BodyText"/>
      </w:pPr>
      <w:r w:rsidRPr="009A6C54">
        <w:t>42</w:t>
      </w:r>
      <w:r w:rsidRPr="009A6C54">
        <w:tab/>
        <w:t>CHRISTIAN (NON-SPECIFIC)</w:t>
      </w:r>
    </w:p>
    <w:p w14:paraId="26F28A68" w14:textId="77777777" w:rsidR="003539BA" w:rsidRPr="009A6C54" w:rsidRDefault="003539BA" w:rsidP="00106BBA">
      <w:pPr>
        <w:pStyle w:val="BodyText"/>
      </w:pPr>
      <w:r w:rsidRPr="009A6C54">
        <w:t>43</w:t>
      </w:r>
      <w:r w:rsidRPr="009A6C54">
        <w:tab/>
        <w:t>CONFUCIANISM</w:t>
      </w:r>
    </w:p>
    <w:p w14:paraId="26F28A69" w14:textId="77777777" w:rsidR="003539BA" w:rsidRPr="009A6C54" w:rsidRDefault="003539BA" w:rsidP="00106BBA">
      <w:pPr>
        <w:pStyle w:val="BodyText"/>
      </w:pPr>
      <w:r w:rsidRPr="009A6C54">
        <w:t>44</w:t>
      </w:r>
      <w:r w:rsidRPr="009A6C54">
        <w:tab/>
        <w:t>CONGREGATIONAL</w:t>
      </w:r>
    </w:p>
    <w:p w14:paraId="26F28A6A" w14:textId="77777777" w:rsidR="003539BA" w:rsidRPr="009A6C54" w:rsidRDefault="003539BA" w:rsidP="00106BBA">
      <w:pPr>
        <w:pStyle w:val="BodyText"/>
      </w:pPr>
      <w:r w:rsidRPr="009A6C54">
        <w:t>45</w:t>
      </w:r>
      <w:r w:rsidRPr="009A6C54">
        <w:tab/>
        <w:t>CYBERCULTURE RELIGIONS</w:t>
      </w:r>
    </w:p>
    <w:p w14:paraId="26F28A6B" w14:textId="77777777" w:rsidR="003539BA" w:rsidRPr="009A6C54" w:rsidRDefault="003539BA" w:rsidP="00106BBA">
      <w:pPr>
        <w:pStyle w:val="BodyText"/>
      </w:pPr>
      <w:r w:rsidRPr="009A6C54">
        <w:t>46</w:t>
      </w:r>
      <w:r w:rsidRPr="009A6C54">
        <w:tab/>
        <w:t>DIVINATION</w:t>
      </w:r>
    </w:p>
    <w:p w14:paraId="26F28A6C" w14:textId="77777777" w:rsidR="003539BA" w:rsidRPr="009A6C54" w:rsidRDefault="003539BA" w:rsidP="00106BBA">
      <w:pPr>
        <w:pStyle w:val="BodyText"/>
      </w:pPr>
      <w:r w:rsidRPr="009A6C54">
        <w:t>47</w:t>
      </w:r>
      <w:r w:rsidRPr="009A6C54">
        <w:tab/>
        <w:t>FOURTH WAY</w:t>
      </w:r>
    </w:p>
    <w:p w14:paraId="26F28A6D" w14:textId="77777777" w:rsidR="003539BA" w:rsidRPr="009A6C54" w:rsidRDefault="003539BA" w:rsidP="00106BBA">
      <w:pPr>
        <w:pStyle w:val="BodyText"/>
      </w:pPr>
      <w:r w:rsidRPr="009A6C54">
        <w:t>48</w:t>
      </w:r>
      <w:r w:rsidRPr="009A6C54">
        <w:tab/>
        <w:t>FREE DAISM</w:t>
      </w:r>
    </w:p>
    <w:p w14:paraId="26F28A6E" w14:textId="77777777" w:rsidR="003539BA" w:rsidRPr="009A6C54" w:rsidRDefault="003539BA" w:rsidP="00106BBA">
      <w:pPr>
        <w:pStyle w:val="BodyText"/>
      </w:pPr>
      <w:r w:rsidRPr="009A6C54">
        <w:t>49</w:t>
      </w:r>
      <w:r w:rsidRPr="009A6C54">
        <w:tab/>
        <w:t>FULL GOSPEL</w:t>
      </w:r>
    </w:p>
    <w:p w14:paraId="26F28A6F" w14:textId="77777777" w:rsidR="003539BA" w:rsidRPr="009A6C54" w:rsidRDefault="003539BA" w:rsidP="00106BBA">
      <w:pPr>
        <w:pStyle w:val="BodyText"/>
      </w:pPr>
      <w:r w:rsidRPr="009A6C54">
        <w:t>50</w:t>
      </w:r>
      <w:r w:rsidRPr="009A6C54">
        <w:tab/>
        <w:t>GNOSIS</w:t>
      </w:r>
    </w:p>
    <w:p w14:paraId="26F28A70" w14:textId="77777777" w:rsidR="003539BA" w:rsidRPr="009A6C54" w:rsidRDefault="003539BA" w:rsidP="00106BBA">
      <w:pPr>
        <w:pStyle w:val="BodyText"/>
      </w:pPr>
      <w:r w:rsidRPr="009A6C54">
        <w:t>51</w:t>
      </w:r>
      <w:r w:rsidRPr="009A6C54">
        <w:tab/>
        <w:t>HINDUISM</w:t>
      </w:r>
    </w:p>
    <w:p w14:paraId="26F28A71" w14:textId="77777777" w:rsidR="003539BA" w:rsidRPr="009A6C54" w:rsidRDefault="003539BA" w:rsidP="00106BBA">
      <w:pPr>
        <w:pStyle w:val="BodyText"/>
      </w:pPr>
      <w:r w:rsidRPr="009A6C54">
        <w:t>52</w:t>
      </w:r>
      <w:r w:rsidRPr="009A6C54">
        <w:tab/>
        <w:t>HUMANISM</w:t>
      </w:r>
    </w:p>
    <w:p w14:paraId="26F28A72" w14:textId="77777777" w:rsidR="003539BA" w:rsidRPr="009A6C54" w:rsidRDefault="003539BA" w:rsidP="00106BBA">
      <w:pPr>
        <w:pStyle w:val="BodyText"/>
      </w:pPr>
      <w:r w:rsidRPr="009A6C54">
        <w:t>53</w:t>
      </w:r>
      <w:r w:rsidRPr="009A6C54">
        <w:tab/>
        <w:t>INDEPENDENT</w:t>
      </w:r>
    </w:p>
    <w:p w14:paraId="26F28A73" w14:textId="77777777" w:rsidR="003539BA" w:rsidRPr="009A6C54" w:rsidRDefault="003539BA" w:rsidP="00106BBA">
      <w:pPr>
        <w:pStyle w:val="BodyText"/>
      </w:pPr>
      <w:r w:rsidRPr="009A6C54">
        <w:t>54</w:t>
      </w:r>
      <w:r w:rsidRPr="009A6C54">
        <w:tab/>
        <w:t>JAINISM</w:t>
      </w:r>
    </w:p>
    <w:p w14:paraId="26F28A74" w14:textId="77777777" w:rsidR="003539BA" w:rsidRPr="009A6C54" w:rsidRDefault="003539BA" w:rsidP="00106BBA">
      <w:pPr>
        <w:pStyle w:val="BodyText"/>
      </w:pPr>
      <w:r w:rsidRPr="009A6C54">
        <w:t>55</w:t>
      </w:r>
      <w:r w:rsidRPr="009A6C54">
        <w:tab/>
        <w:t>MAHAYANA</w:t>
      </w:r>
    </w:p>
    <w:p w14:paraId="26F28A75" w14:textId="77777777" w:rsidR="003539BA" w:rsidRPr="009A6C54" w:rsidRDefault="003539BA" w:rsidP="00106BBA">
      <w:pPr>
        <w:pStyle w:val="BodyText"/>
      </w:pPr>
      <w:r w:rsidRPr="009A6C54">
        <w:t>56</w:t>
      </w:r>
      <w:r w:rsidRPr="009A6C54">
        <w:tab/>
        <w:t>MEDITATION</w:t>
      </w:r>
    </w:p>
    <w:p w14:paraId="26F28A76" w14:textId="77777777" w:rsidR="003539BA" w:rsidRPr="009A6C54" w:rsidRDefault="003539BA" w:rsidP="00106BBA">
      <w:pPr>
        <w:pStyle w:val="BodyText"/>
      </w:pPr>
      <w:r w:rsidRPr="009A6C54">
        <w:t>57</w:t>
      </w:r>
      <w:r w:rsidRPr="009A6C54">
        <w:tab/>
        <w:t>MESSIANIC JUDAISM</w:t>
      </w:r>
    </w:p>
    <w:p w14:paraId="26F28A77" w14:textId="77777777" w:rsidR="003539BA" w:rsidRPr="009A6C54" w:rsidRDefault="003539BA" w:rsidP="00106BBA">
      <w:pPr>
        <w:pStyle w:val="BodyText"/>
      </w:pPr>
      <w:r w:rsidRPr="009A6C54">
        <w:t>58</w:t>
      </w:r>
      <w:r w:rsidRPr="009A6C54">
        <w:tab/>
        <w:t>MITRAISM</w:t>
      </w:r>
    </w:p>
    <w:p w14:paraId="26F28A78" w14:textId="77777777" w:rsidR="003539BA" w:rsidRPr="009A6C54" w:rsidRDefault="003539BA" w:rsidP="00106BBA">
      <w:pPr>
        <w:pStyle w:val="BodyText"/>
      </w:pPr>
      <w:r w:rsidRPr="009A6C54">
        <w:t>59</w:t>
      </w:r>
      <w:r w:rsidRPr="009A6C54">
        <w:tab/>
        <w:t>NEW AGE</w:t>
      </w:r>
    </w:p>
    <w:p w14:paraId="26F28A79" w14:textId="77777777" w:rsidR="003539BA" w:rsidRPr="009A6C54" w:rsidRDefault="003539BA" w:rsidP="00106BBA">
      <w:pPr>
        <w:pStyle w:val="BodyText"/>
      </w:pPr>
      <w:r w:rsidRPr="009A6C54">
        <w:t>60</w:t>
      </w:r>
      <w:r w:rsidRPr="009A6C54">
        <w:tab/>
        <w:t>NON-ROMAN CATHOLIC</w:t>
      </w:r>
    </w:p>
    <w:p w14:paraId="26F28A7A" w14:textId="77777777" w:rsidR="003539BA" w:rsidRPr="009A6C54" w:rsidRDefault="003539BA" w:rsidP="00106BBA">
      <w:pPr>
        <w:pStyle w:val="BodyText"/>
      </w:pPr>
      <w:r w:rsidRPr="009A6C54">
        <w:lastRenderedPageBreak/>
        <w:t>61</w:t>
      </w:r>
      <w:r w:rsidRPr="009A6C54">
        <w:tab/>
        <w:t>OCCULT</w:t>
      </w:r>
    </w:p>
    <w:p w14:paraId="26F28A7B" w14:textId="77777777" w:rsidR="003539BA" w:rsidRPr="009A6C54" w:rsidRDefault="003539BA" w:rsidP="00106BBA">
      <w:pPr>
        <w:pStyle w:val="BodyText"/>
      </w:pPr>
      <w:r w:rsidRPr="009A6C54">
        <w:t>62</w:t>
      </w:r>
      <w:r w:rsidRPr="009A6C54">
        <w:tab/>
        <w:t>ORTHODOX</w:t>
      </w:r>
    </w:p>
    <w:p w14:paraId="26F28A7C" w14:textId="77777777" w:rsidR="003539BA" w:rsidRPr="009A6C54" w:rsidRDefault="003539BA" w:rsidP="00106BBA">
      <w:pPr>
        <w:pStyle w:val="BodyText"/>
      </w:pPr>
      <w:r w:rsidRPr="009A6C54">
        <w:t>63</w:t>
      </w:r>
      <w:r w:rsidRPr="009A6C54">
        <w:tab/>
        <w:t>PAGANISM</w:t>
      </w:r>
    </w:p>
    <w:p w14:paraId="26F28A7D" w14:textId="77777777" w:rsidR="003539BA" w:rsidRPr="009A6C54" w:rsidRDefault="003539BA" w:rsidP="00106BBA">
      <w:pPr>
        <w:pStyle w:val="BodyText"/>
      </w:pPr>
      <w:r w:rsidRPr="009A6C54">
        <w:t>64</w:t>
      </w:r>
      <w:r w:rsidRPr="009A6C54">
        <w:tab/>
        <w:t>PROCESS, THE</w:t>
      </w:r>
    </w:p>
    <w:p w14:paraId="26F28A7E" w14:textId="77777777" w:rsidR="003539BA" w:rsidRPr="009A6C54" w:rsidRDefault="003539BA" w:rsidP="00106BBA">
      <w:pPr>
        <w:pStyle w:val="BodyText"/>
      </w:pPr>
      <w:r w:rsidRPr="009A6C54">
        <w:t>65</w:t>
      </w:r>
      <w:r w:rsidRPr="009A6C54">
        <w:tab/>
        <w:t>REFORMED/PRESBYTERIAN</w:t>
      </w:r>
    </w:p>
    <w:p w14:paraId="26F28A7F" w14:textId="77777777" w:rsidR="003539BA" w:rsidRPr="009A6C54" w:rsidRDefault="003539BA" w:rsidP="00106BBA">
      <w:pPr>
        <w:pStyle w:val="BodyText"/>
      </w:pPr>
      <w:r w:rsidRPr="009A6C54">
        <w:t>66</w:t>
      </w:r>
      <w:r w:rsidRPr="009A6C54">
        <w:tab/>
        <w:t>SATANISM</w:t>
      </w:r>
    </w:p>
    <w:p w14:paraId="26F28A80" w14:textId="77777777" w:rsidR="003539BA" w:rsidRPr="009A6C54" w:rsidRDefault="003539BA" w:rsidP="00106BBA">
      <w:pPr>
        <w:pStyle w:val="BodyText"/>
      </w:pPr>
      <w:r w:rsidRPr="009A6C54">
        <w:t>67</w:t>
      </w:r>
      <w:r w:rsidRPr="009A6C54">
        <w:tab/>
        <w:t>SCIENTOLOGY</w:t>
      </w:r>
    </w:p>
    <w:p w14:paraId="26F28A81" w14:textId="77777777" w:rsidR="003539BA" w:rsidRPr="009A6C54" w:rsidRDefault="003539BA" w:rsidP="00106BBA">
      <w:pPr>
        <w:pStyle w:val="BodyText"/>
      </w:pPr>
      <w:r w:rsidRPr="009A6C54">
        <w:t>68</w:t>
      </w:r>
      <w:r w:rsidRPr="009A6C54">
        <w:tab/>
        <w:t>SHAMANISM</w:t>
      </w:r>
    </w:p>
    <w:p w14:paraId="26F28A82" w14:textId="77777777" w:rsidR="003539BA" w:rsidRPr="009A6C54" w:rsidRDefault="003539BA" w:rsidP="00106BBA">
      <w:pPr>
        <w:pStyle w:val="BodyText"/>
      </w:pPr>
      <w:r w:rsidRPr="009A6C54">
        <w:t>69</w:t>
      </w:r>
      <w:r w:rsidRPr="009A6C54">
        <w:tab/>
        <w:t>SHIITE (ISLAM)</w:t>
      </w:r>
    </w:p>
    <w:p w14:paraId="26F28A83" w14:textId="77777777" w:rsidR="003539BA" w:rsidRPr="009A6C54" w:rsidRDefault="003539BA" w:rsidP="00106BBA">
      <w:pPr>
        <w:pStyle w:val="BodyText"/>
      </w:pPr>
      <w:r w:rsidRPr="009A6C54">
        <w:t>70</w:t>
      </w:r>
      <w:r w:rsidRPr="009A6C54">
        <w:tab/>
        <w:t>SHINTO</w:t>
      </w:r>
    </w:p>
    <w:p w14:paraId="26F28A84" w14:textId="77777777" w:rsidR="003539BA" w:rsidRPr="009A6C54" w:rsidRDefault="003539BA" w:rsidP="00106BBA">
      <w:pPr>
        <w:pStyle w:val="BodyText"/>
      </w:pPr>
      <w:r w:rsidRPr="009A6C54">
        <w:t>71</w:t>
      </w:r>
      <w:r w:rsidRPr="009A6C54">
        <w:tab/>
        <w:t>SIKISM</w:t>
      </w:r>
    </w:p>
    <w:p w14:paraId="26F28A85" w14:textId="77777777" w:rsidR="003539BA" w:rsidRPr="009A6C54" w:rsidRDefault="003539BA" w:rsidP="00106BBA">
      <w:pPr>
        <w:pStyle w:val="BodyText"/>
      </w:pPr>
      <w:r w:rsidRPr="009A6C54">
        <w:t>72</w:t>
      </w:r>
      <w:r w:rsidRPr="009A6C54">
        <w:tab/>
        <w:t>SPIRITUALISM</w:t>
      </w:r>
    </w:p>
    <w:p w14:paraId="26F28A86" w14:textId="77777777" w:rsidR="003539BA" w:rsidRPr="009A6C54" w:rsidRDefault="003539BA" w:rsidP="00106BBA">
      <w:pPr>
        <w:pStyle w:val="BodyText"/>
      </w:pPr>
      <w:r w:rsidRPr="009A6C54">
        <w:t>73</w:t>
      </w:r>
      <w:r w:rsidRPr="009A6C54">
        <w:tab/>
        <w:t>SUNNI (ISLAM)</w:t>
      </w:r>
    </w:p>
    <w:p w14:paraId="26F28A87" w14:textId="77777777" w:rsidR="003539BA" w:rsidRPr="009A6C54" w:rsidRDefault="003539BA" w:rsidP="00106BBA">
      <w:pPr>
        <w:pStyle w:val="BodyText"/>
      </w:pPr>
      <w:r w:rsidRPr="009A6C54">
        <w:t>74</w:t>
      </w:r>
      <w:r w:rsidRPr="009A6C54">
        <w:tab/>
        <w:t>TAOISM</w:t>
      </w:r>
    </w:p>
    <w:p w14:paraId="26F28A88" w14:textId="77777777" w:rsidR="003539BA" w:rsidRPr="009A6C54" w:rsidRDefault="003539BA" w:rsidP="00106BBA">
      <w:pPr>
        <w:pStyle w:val="BodyText"/>
      </w:pPr>
      <w:r w:rsidRPr="009A6C54">
        <w:t>75</w:t>
      </w:r>
      <w:r w:rsidRPr="009A6C54">
        <w:tab/>
        <w:t>THERAVADA</w:t>
      </w:r>
    </w:p>
    <w:p w14:paraId="26F28A89" w14:textId="77777777" w:rsidR="003539BA" w:rsidRPr="009A6C54" w:rsidRDefault="003539BA" w:rsidP="00106BBA">
      <w:pPr>
        <w:pStyle w:val="BodyText"/>
      </w:pPr>
      <w:r w:rsidRPr="009A6C54">
        <w:t>76</w:t>
      </w:r>
      <w:r w:rsidRPr="009A6C54">
        <w:tab/>
        <w:t>UNIVERSAL LIFE CHURCH</w:t>
      </w:r>
    </w:p>
    <w:p w14:paraId="26F28A8A" w14:textId="77777777" w:rsidR="003539BA" w:rsidRPr="009A6C54" w:rsidRDefault="003539BA" w:rsidP="00106BBA">
      <w:pPr>
        <w:pStyle w:val="BodyText"/>
      </w:pPr>
      <w:r w:rsidRPr="009A6C54">
        <w:t>77</w:t>
      </w:r>
      <w:r w:rsidRPr="009A6C54">
        <w:tab/>
        <w:t>VAJRAYANA (TIBETAN)</w:t>
      </w:r>
    </w:p>
    <w:p w14:paraId="26F28A8B" w14:textId="77777777" w:rsidR="003539BA" w:rsidRPr="009A6C54" w:rsidRDefault="003539BA" w:rsidP="00106BBA">
      <w:pPr>
        <w:pStyle w:val="BodyText"/>
      </w:pPr>
      <w:r w:rsidRPr="009A6C54">
        <w:t>78</w:t>
      </w:r>
      <w:r w:rsidRPr="009A6C54">
        <w:tab/>
        <w:t>VEDA</w:t>
      </w:r>
    </w:p>
    <w:p w14:paraId="26F28A8C" w14:textId="77777777" w:rsidR="003539BA" w:rsidRPr="009A6C54" w:rsidRDefault="003539BA" w:rsidP="00106BBA">
      <w:pPr>
        <w:pStyle w:val="BodyText"/>
      </w:pPr>
      <w:r w:rsidRPr="009A6C54">
        <w:t>79</w:t>
      </w:r>
      <w:r w:rsidRPr="009A6C54">
        <w:tab/>
        <w:t>VOODOO</w:t>
      </w:r>
    </w:p>
    <w:p w14:paraId="26F28A8D" w14:textId="77777777" w:rsidR="003539BA" w:rsidRPr="009A6C54" w:rsidRDefault="003539BA" w:rsidP="00106BBA">
      <w:pPr>
        <w:pStyle w:val="BodyText"/>
      </w:pPr>
      <w:r w:rsidRPr="009A6C54">
        <w:t>80</w:t>
      </w:r>
      <w:r w:rsidRPr="009A6C54">
        <w:tab/>
        <w:t>WICCA</w:t>
      </w:r>
    </w:p>
    <w:p w14:paraId="26F28A8E" w14:textId="77777777" w:rsidR="003539BA" w:rsidRPr="009A6C54" w:rsidRDefault="003539BA" w:rsidP="00106BBA">
      <w:pPr>
        <w:pStyle w:val="BodyText"/>
      </w:pPr>
      <w:r w:rsidRPr="009A6C54">
        <w:t>81</w:t>
      </w:r>
      <w:r w:rsidRPr="009A6C54">
        <w:tab/>
        <w:t>YAOHUSHUA</w:t>
      </w:r>
    </w:p>
    <w:p w14:paraId="26F28A8F" w14:textId="77777777" w:rsidR="003539BA" w:rsidRPr="009A6C54" w:rsidRDefault="003539BA" w:rsidP="00106BBA">
      <w:pPr>
        <w:pStyle w:val="BodyText"/>
      </w:pPr>
      <w:r w:rsidRPr="009A6C54">
        <w:t>82</w:t>
      </w:r>
      <w:r w:rsidRPr="009A6C54">
        <w:tab/>
        <w:t>ZOROASTRIANISM</w:t>
      </w:r>
    </w:p>
    <w:p w14:paraId="26F28A90" w14:textId="77777777" w:rsidR="003539BA" w:rsidRPr="009A6C54" w:rsidRDefault="003539BA" w:rsidP="00106BBA">
      <w:pPr>
        <w:pStyle w:val="BodyText"/>
        <w:rPr>
          <w:lang w:val="en-US"/>
        </w:rPr>
      </w:pPr>
      <w:r w:rsidRPr="009A6C54">
        <w:t>83</w:t>
      </w:r>
      <w:r w:rsidRPr="009A6C54">
        <w:tab/>
        <w:t>ASKED BUT DECLINED TO ANSWER</w:t>
      </w:r>
    </w:p>
    <w:p w14:paraId="26F28A91" w14:textId="77777777"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389" w:name="_Toc518911352"/>
      <w:r w:rsidR="006624C4" w:rsidRPr="009A6C54">
        <w:lastRenderedPageBreak/>
        <w:t>TABLE VA10 - MEANS TEST INDICATOR</w:t>
      </w:r>
      <w:bookmarkEnd w:id="389"/>
    </w:p>
    <w:p w14:paraId="26F28A92" w14:textId="54CFDACB" w:rsidR="000E6F8B" w:rsidRPr="009A6C54" w:rsidRDefault="000E6F8B" w:rsidP="00741C15">
      <w:pPr>
        <w:pStyle w:val="Caption"/>
      </w:pPr>
      <w:bookmarkStart w:id="390" w:name="_Toc517426469"/>
      <w:r w:rsidRPr="009A6C54">
        <w:t xml:space="preserve">Table </w:t>
      </w:r>
      <w:r w:rsidR="007E52CE">
        <w:fldChar w:fldCharType="begin"/>
      </w:r>
      <w:r w:rsidR="007E52CE">
        <w:instrText xml:space="preserve"> SEQ Table \* ARABIC </w:instrText>
      </w:r>
      <w:r w:rsidR="007E52CE">
        <w:fldChar w:fldCharType="separate"/>
      </w:r>
      <w:r w:rsidR="00D555E0">
        <w:rPr>
          <w:noProof/>
        </w:rPr>
        <w:t>65</w:t>
      </w:r>
      <w:r w:rsidR="007E52CE">
        <w:rPr>
          <w:noProof/>
        </w:rPr>
        <w:fldChar w:fldCharType="end"/>
      </w:r>
      <w:r w:rsidRPr="009A6C54">
        <w:t>: Table VA10 – Means Test Indicator</w:t>
      </w:r>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320"/>
      </w:tblGrid>
      <w:tr w:rsidR="00A22020" w:rsidRPr="009A6C54" w14:paraId="26F28A95" w14:textId="77777777" w:rsidTr="003B64DE">
        <w:tc>
          <w:tcPr>
            <w:tcW w:w="962" w:type="dxa"/>
            <w:shd w:val="clear" w:color="auto" w:fill="auto"/>
          </w:tcPr>
          <w:p w14:paraId="26F28A93" w14:textId="77777777" w:rsidR="00A22020" w:rsidRPr="009A6C54" w:rsidRDefault="00A22020" w:rsidP="003B64DE">
            <w:pPr>
              <w:pStyle w:val="BodyText"/>
              <w:tabs>
                <w:tab w:val="clear" w:pos="72"/>
              </w:tabs>
            </w:pPr>
            <w:r w:rsidRPr="009A6C54">
              <w:t>VALUE</w:t>
            </w:r>
          </w:p>
        </w:tc>
        <w:tc>
          <w:tcPr>
            <w:tcW w:w="8614" w:type="dxa"/>
            <w:shd w:val="clear" w:color="auto" w:fill="auto"/>
          </w:tcPr>
          <w:p w14:paraId="26F28A94" w14:textId="77777777" w:rsidR="00A22020" w:rsidRPr="009A6C54" w:rsidRDefault="00A22020" w:rsidP="003B64DE">
            <w:pPr>
              <w:pStyle w:val="BodyText"/>
              <w:tabs>
                <w:tab w:val="clear" w:pos="72"/>
              </w:tabs>
            </w:pPr>
            <w:r w:rsidRPr="009A6C54">
              <w:t>DESCRIPTION</w:t>
            </w:r>
          </w:p>
        </w:tc>
      </w:tr>
      <w:tr w:rsidR="00A22020" w:rsidRPr="009A6C54" w14:paraId="26F28A98" w14:textId="77777777" w:rsidTr="003B64DE">
        <w:tc>
          <w:tcPr>
            <w:tcW w:w="962" w:type="dxa"/>
            <w:shd w:val="clear" w:color="auto" w:fill="auto"/>
          </w:tcPr>
          <w:p w14:paraId="26F28A96" w14:textId="77777777" w:rsidR="00A22020" w:rsidRPr="009A6C54" w:rsidRDefault="00A22020" w:rsidP="003B64DE">
            <w:pPr>
              <w:pStyle w:val="BodyText"/>
              <w:tabs>
                <w:tab w:val="clear" w:pos="72"/>
              </w:tabs>
            </w:pPr>
            <w:r w:rsidRPr="009A6C54">
              <w:t>AS</w:t>
            </w:r>
          </w:p>
        </w:tc>
        <w:tc>
          <w:tcPr>
            <w:tcW w:w="8614" w:type="dxa"/>
            <w:shd w:val="clear" w:color="auto" w:fill="auto"/>
          </w:tcPr>
          <w:p w14:paraId="26F28A97" w14:textId="77777777"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14:paraId="26F28A9B" w14:textId="77777777" w:rsidTr="003B64DE">
        <w:tc>
          <w:tcPr>
            <w:tcW w:w="962" w:type="dxa"/>
            <w:shd w:val="clear" w:color="auto" w:fill="auto"/>
          </w:tcPr>
          <w:p w14:paraId="26F28A99" w14:textId="77777777" w:rsidR="00A22020" w:rsidRPr="009A6C54" w:rsidRDefault="00A22020" w:rsidP="003B64DE">
            <w:pPr>
              <w:pStyle w:val="BodyText"/>
              <w:tabs>
                <w:tab w:val="clear" w:pos="72"/>
              </w:tabs>
            </w:pPr>
            <w:r w:rsidRPr="009A6C54">
              <w:t>AN</w:t>
            </w:r>
          </w:p>
        </w:tc>
        <w:tc>
          <w:tcPr>
            <w:tcW w:w="8614" w:type="dxa"/>
            <w:shd w:val="clear" w:color="auto" w:fill="auto"/>
          </w:tcPr>
          <w:p w14:paraId="26F28A9A" w14:textId="77777777"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14:paraId="26F28A9E" w14:textId="77777777" w:rsidTr="003B64DE">
        <w:tc>
          <w:tcPr>
            <w:tcW w:w="962" w:type="dxa"/>
            <w:shd w:val="clear" w:color="auto" w:fill="auto"/>
          </w:tcPr>
          <w:p w14:paraId="26F28A9C" w14:textId="77777777" w:rsidR="00A22020" w:rsidRPr="009A6C54" w:rsidRDefault="00A22020" w:rsidP="003B64DE">
            <w:pPr>
              <w:pStyle w:val="BodyText"/>
              <w:tabs>
                <w:tab w:val="clear" w:pos="72"/>
              </w:tabs>
            </w:pPr>
            <w:r w:rsidRPr="009A6C54">
              <w:t>C</w:t>
            </w:r>
          </w:p>
        </w:tc>
        <w:tc>
          <w:tcPr>
            <w:tcW w:w="8614" w:type="dxa"/>
            <w:shd w:val="clear" w:color="auto" w:fill="auto"/>
          </w:tcPr>
          <w:p w14:paraId="26F28A9D" w14:textId="77777777"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14:paraId="26F28AA1" w14:textId="77777777" w:rsidTr="003B64DE">
        <w:tc>
          <w:tcPr>
            <w:tcW w:w="962" w:type="dxa"/>
            <w:shd w:val="clear" w:color="auto" w:fill="auto"/>
          </w:tcPr>
          <w:p w14:paraId="26F28A9F" w14:textId="77777777" w:rsidR="00A22020" w:rsidRPr="009A6C54" w:rsidRDefault="00A22020" w:rsidP="003B64DE">
            <w:pPr>
              <w:pStyle w:val="BodyText"/>
              <w:tabs>
                <w:tab w:val="clear" w:pos="72"/>
              </w:tabs>
            </w:pPr>
            <w:r w:rsidRPr="009A6C54">
              <w:t>G</w:t>
            </w:r>
          </w:p>
        </w:tc>
        <w:tc>
          <w:tcPr>
            <w:tcW w:w="8614" w:type="dxa"/>
            <w:shd w:val="clear" w:color="auto" w:fill="auto"/>
          </w:tcPr>
          <w:p w14:paraId="26F28AA0" w14:textId="77777777"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14:paraId="26F28AA4" w14:textId="77777777" w:rsidTr="003B64DE">
        <w:tc>
          <w:tcPr>
            <w:tcW w:w="962" w:type="dxa"/>
            <w:shd w:val="clear" w:color="auto" w:fill="auto"/>
          </w:tcPr>
          <w:p w14:paraId="26F28AA2" w14:textId="77777777" w:rsidR="00A22020" w:rsidRPr="009A6C54" w:rsidRDefault="00A22020" w:rsidP="003B64DE">
            <w:pPr>
              <w:pStyle w:val="BodyText"/>
              <w:tabs>
                <w:tab w:val="clear" w:pos="72"/>
              </w:tabs>
            </w:pPr>
            <w:r w:rsidRPr="009A6C54">
              <w:t>N</w:t>
            </w:r>
          </w:p>
        </w:tc>
        <w:tc>
          <w:tcPr>
            <w:tcW w:w="8614" w:type="dxa"/>
            <w:shd w:val="clear" w:color="auto" w:fill="auto"/>
          </w:tcPr>
          <w:p w14:paraId="26F28AA3" w14:textId="77777777"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14:paraId="26F28AA7" w14:textId="77777777" w:rsidTr="003B64DE">
        <w:tc>
          <w:tcPr>
            <w:tcW w:w="962" w:type="dxa"/>
            <w:shd w:val="clear" w:color="auto" w:fill="auto"/>
          </w:tcPr>
          <w:p w14:paraId="26F28AA5" w14:textId="77777777" w:rsidR="00A22020" w:rsidRPr="009A6C54" w:rsidRDefault="00A22020" w:rsidP="003B64DE">
            <w:pPr>
              <w:pStyle w:val="BodyText"/>
              <w:tabs>
                <w:tab w:val="clear" w:pos="72"/>
              </w:tabs>
            </w:pPr>
            <w:r w:rsidRPr="009A6C54">
              <w:t>X</w:t>
            </w:r>
          </w:p>
        </w:tc>
        <w:tc>
          <w:tcPr>
            <w:tcW w:w="8614" w:type="dxa"/>
            <w:shd w:val="clear" w:color="auto" w:fill="auto"/>
          </w:tcPr>
          <w:p w14:paraId="26F28AA6" w14:textId="77777777"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14:paraId="26F28AAA" w14:textId="77777777" w:rsidTr="00534CB6">
        <w:trPr>
          <w:cantSplit/>
        </w:trPr>
        <w:tc>
          <w:tcPr>
            <w:tcW w:w="962" w:type="dxa"/>
            <w:shd w:val="clear" w:color="auto" w:fill="auto"/>
          </w:tcPr>
          <w:p w14:paraId="26F28AA8" w14:textId="77777777" w:rsidR="00A22020" w:rsidRPr="009A6C54" w:rsidRDefault="00A22020" w:rsidP="003B64DE">
            <w:pPr>
              <w:pStyle w:val="BodyText"/>
              <w:tabs>
                <w:tab w:val="clear" w:pos="72"/>
              </w:tabs>
            </w:pPr>
            <w:r w:rsidRPr="009A6C54">
              <w:lastRenderedPageBreak/>
              <w:t>U</w:t>
            </w:r>
          </w:p>
        </w:tc>
        <w:tc>
          <w:tcPr>
            <w:tcW w:w="8614" w:type="dxa"/>
            <w:shd w:val="clear" w:color="auto" w:fill="auto"/>
          </w:tcPr>
          <w:p w14:paraId="26F28AA9" w14:textId="77777777"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14:paraId="26F28AAB" w14:textId="77777777" w:rsidR="003539BA" w:rsidRPr="009A6C54" w:rsidRDefault="003539BA" w:rsidP="00106BBA">
      <w:pPr>
        <w:pStyle w:val="BodyText"/>
        <w:rPr>
          <w:lang w:val="en-US"/>
        </w:rPr>
      </w:pPr>
    </w:p>
    <w:p w14:paraId="26F28AAC" w14:textId="77777777" w:rsidR="003539BA" w:rsidRPr="009A6C54" w:rsidRDefault="006624C4" w:rsidP="00A22020">
      <w:pPr>
        <w:pStyle w:val="Heading3"/>
      </w:pPr>
      <w:bookmarkStart w:id="391" w:name="_Toc518911353"/>
      <w:r w:rsidRPr="009A6C54">
        <w:t>TABLE VA11 - PERIOD OF SERVICE</w:t>
      </w:r>
      <w:bookmarkEnd w:id="391"/>
    </w:p>
    <w:p w14:paraId="26F28AAD" w14:textId="77777777" w:rsidR="003539BA" w:rsidRPr="009A6C54" w:rsidRDefault="003539BA" w:rsidP="00106BBA">
      <w:pPr>
        <w:pStyle w:val="BodyText"/>
      </w:pPr>
      <w:r w:rsidRPr="009A6C54">
        <w:t>VALUE</w:t>
      </w:r>
      <w:r w:rsidRPr="009A6C54">
        <w:tab/>
        <w:t>DESCRIPTION</w:t>
      </w:r>
    </w:p>
    <w:p w14:paraId="26F28AAE" w14:textId="77777777" w:rsidR="003539BA" w:rsidRPr="009A6C54" w:rsidRDefault="003539BA" w:rsidP="00106BBA">
      <w:pPr>
        <w:pStyle w:val="BodyText"/>
      </w:pPr>
      <w:r w:rsidRPr="009A6C54">
        <w:t>0</w:t>
      </w:r>
      <w:r w:rsidRPr="009A6C54">
        <w:tab/>
      </w:r>
      <w:r w:rsidR="001A78C9" w:rsidRPr="009A6C54">
        <w:tab/>
      </w:r>
      <w:r w:rsidRPr="009A6C54">
        <w:t>KOREAN</w:t>
      </w:r>
    </w:p>
    <w:p w14:paraId="26F28AAF" w14:textId="77777777" w:rsidR="003539BA" w:rsidRPr="009A6C54" w:rsidRDefault="003539BA" w:rsidP="00106BBA">
      <w:pPr>
        <w:pStyle w:val="BodyText"/>
      </w:pPr>
      <w:r w:rsidRPr="009A6C54">
        <w:t>1</w:t>
      </w:r>
      <w:r w:rsidR="001A78C9" w:rsidRPr="009A6C54">
        <w:tab/>
      </w:r>
      <w:r w:rsidRPr="009A6C54">
        <w:tab/>
        <w:t>WORLD WAR I</w:t>
      </w:r>
    </w:p>
    <w:p w14:paraId="26F28AB0" w14:textId="77777777" w:rsidR="003539BA" w:rsidRPr="009A6C54" w:rsidRDefault="003539BA" w:rsidP="00106BBA">
      <w:pPr>
        <w:pStyle w:val="BodyText"/>
      </w:pPr>
      <w:r w:rsidRPr="009A6C54">
        <w:t>2</w:t>
      </w:r>
      <w:r w:rsidR="001A78C9" w:rsidRPr="009A6C54">
        <w:tab/>
      </w:r>
      <w:r w:rsidRPr="009A6C54">
        <w:tab/>
        <w:t>WORLD WAR II</w:t>
      </w:r>
    </w:p>
    <w:p w14:paraId="26F28AB1" w14:textId="77777777" w:rsidR="003539BA" w:rsidRPr="009A6C54" w:rsidRDefault="003539BA" w:rsidP="00106BBA">
      <w:pPr>
        <w:pStyle w:val="BodyText"/>
      </w:pPr>
      <w:r w:rsidRPr="009A6C54">
        <w:t>3</w:t>
      </w:r>
      <w:r w:rsidR="001A78C9" w:rsidRPr="009A6C54">
        <w:tab/>
      </w:r>
      <w:r w:rsidRPr="009A6C54">
        <w:tab/>
        <w:t>SPANISH AMERICAN</w:t>
      </w:r>
    </w:p>
    <w:p w14:paraId="26F28AB2" w14:textId="77777777" w:rsidR="003539BA" w:rsidRPr="009A6C54" w:rsidRDefault="003539BA" w:rsidP="00106BBA">
      <w:pPr>
        <w:pStyle w:val="BodyText"/>
      </w:pPr>
      <w:r w:rsidRPr="009A6C54">
        <w:t>4</w:t>
      </w:r>
      <w:r w:rsidR="001A78C9" w:rsidRPr="009A6C54">
        <w:tab/>
      </w:r>
      <w:r w:rsidRPr="009A6C54">
        <w:tab/>
        <w:t>PRE-KOREAN</w:t>
      </w:r>
    </w:p>
    <w:p w14:paraId="26F28AB3" w14:textId="77777777" w:rsidR="003539BA" w:rsidRPr="009A6C54" w:rsidRDefault="003539BA" w:rsidP="00106BBA">
      <w:pPr>
        <w:pStyle w:val="BodyText"/>
      </w:pPr>
      <w:r w:rsidRPr="009A6C54">
        <w:t>5</w:t>
      </w:r>
      <w:r w:rsidR="001A78C9" w:rsidRPr="009A6C54">
        <w:tab/>
      </w:r>
      <w:r w:rsidRPr="009A6C54">
        <w:tab/>
        <w:t>POST-KOREAN</w:t>
      </w:r>
    </w:p>
    <w:p w14:paraId="26F28AB4" w14:textId="77777777" w:rsidR="003539BA" w:rsidRPr="009A6C54" w:rsidRDefault="003539BA" w:rsidP="00106BBA">
      <w:pPr>
        <w:pStyle w:val="BodyText"/>
      </w:pPr>
      <w:r w:rsidRPr="009A6C54">
        <w:t>6</w:t>
      </w:r>
      <w:r w:rsidR="001A78C9" w:rsidRPr="009A6C54">
        <w:tab/>
      </w:r>
      <w:r w:rsidRPr="009A6C54">
        <w:tab/>
        <w:t>OPERATION DESERT SHIELD</w:t>
      </w:r>
    </w:p>
    <w:p w14:paraId="26F28AB5" w14:textId="77777777" w:rsidR="003539BA" w:rsidRPr="009A6C54" w:rsidRDefault="003539BA" w:rsidP="00106BBA">
      <w:pPr>
        <w:pStyle w:val="BodyText"/>
      </w:pPr>
      <w:r w:rsidRPr="009A6C54">
        <w:t>7</w:t>
      </w:r>
      <w:r w:rsidR="001A78C9" w:rsidRPr="009A6C54">
        <w:tab/>
      </w:r>
      <w:r w:rsidRPr="009A6C54">
        <w:tab/>
        <w:t>VIETNAM ERA</w:t>
      </w:r>
    </w:p>
    <w:p w14:paraId="26F28AB6" w14:textId="77777777" w:rsidR="003539BA" w:rsidRPr="009A6C54" w:rsidRDefault="003539BA" w:rsidP="00106BBA">
      <w:pPr>
        <w:pStyle w:val="BodyText"/>
      </w:pPr>
      <w:r w:rsidRPr="009A6C54">
        <w:t>8</w:t>
      </w:r>
      <w:r w:rsidR="001A78C9" w:rsidRPr="009A6C54">
        <w:tab/>
      </w:r>
      <w:r w:rsidRPr="009A6C54">
        <w:tab/>
        <w:t>POST-VIETNAM</w:t>
      </w:r>
    </w:p>
    <w:p w14:paraId="26F28AB7" w14:textId="77777777" w:rsidR="003539BA" w:rsidRPr="009A6C54" w:rsidRDefault="003539BA" w:rsidP="00106BBA">
      <w:pPr>
        <w:pStyle w:val="BodyText"/>
      </w:pPr>
      <w:r w:rsidRPr="009A6C54">
        <w:t>9</w:t>
      </w:r>
      <w:r w:rsidR="001A78C9" w:rsidRPr="009A6C54">
        <w:tab/>
      </w:r>
      <w:r w:rsidRPr="009A6C54">
        <w:tab/>
        <w:t>OTHER OR NONE</w:t>
      </w:r>
    </w:p>
    <w:p w14:paraId="26F28AB8" w14:textId="77777777" w:rsidR="003539BA" w:rsidRPr="009A6C54" w:rsidRDefault="003539BA" w:rsidP="00106BBA">
      <w:pPr>
        <w:pStyle w:val="BodyText"/>
      </w:pPr>
      <w:r w:rsidRPr="009A6C54">
        <w:t>A</w:t>
      </w:r>
      <w:r w:rsidR="001A78C9" w:rsidRPr="009A6C54">
        <w:tab/>
      </w:r>
      <w:r w:rsidRPr="009A6C54">
        <w:tab/>
        <w:t>ARMY - ACTIVE DUTY</w:t>
      </w:r>
    </w:p>
    <w:p w14:paraId="26F28AB9" w14:textId="77777777" w:rsidR="003539BA" w:rsidRPr="009A6C54" w:rsidRDefault="003539BA" w:rsidP="00106BBA">
      <w:pPr>
        <w:pStyle w:val="BodyText"/>
      </w:pPr>
      <w:r w:rsidRPr="009A6C54">
        <w:t>B</w:t>
      </w:r>
      <w:r w:rsidR="001A78C9" w:rsidRPr="009A6C54">
        <w:tab/>
      </w:r>
      <w:r w:rsidRPr="009A6C54">
        <w:tab/>
        <w:t>NAVY, MARINE - ACTIVE DUTY</w:t>
      </w:r>
    </w:p>
    <w:p w14:paraId="26F28ABA" w14:textId="77777777" w:rsidR="003539BA" w:rsidRPr="009A6C54" w:rsidRDefault="003539BA" w:rsidP="00106BBA">
      <w:pPr>
        <w:pStyle w:val="BodyText"/>
      </w:pPr>
      <w:r w:rsidRPr="009A6C54">
        <w:t>C</w:t>
      </w:r>
      <w:r w:rsidR="001A78C9" w:rsidRPr="009A6C54">
        <w:tab/>
      </w:r>
      <w:r w:rsidRPr="009A6C54">
        <w:tab/>
        <w:t>AIR FORCE - ACTIVE DUTY</w:t>
      </w:r>
    </w:p>
    <w:p w14:paraId="26F28ABB" w14:textId="77777777" w:rsidR="003539BA" w:rsidRPr="009A6C54" w:rsidRDefault="003539BA" w:rsidP="00106BBA">
      <w:pPr>
        <w:pStyle w:val="BodyText"/>
      </w:pPr>
      <w:r w:rsidRPr="009A6C54">
        <w:t>D</w:t>
      </w:r>
      <w:r w:rsidRPr="009A6C54">
        <w:tab/>
      </w:r>
      <w:r w:rsidR="001A78C9" w:rsidRPr="009A6C54">
        <w:tab/>
      </w:r>
      <w:r w:rsidRPr="009A6C54">
        <w:t>COAST GUARD - ACTIVE DUTY</w:t>
      </w:r>
    </w:p>
    <w:p w14:paraId="26F28ABC" w14:textId="77777777" w:rsidR="003539BA" w:rsidRPr="009A6C54" w:rsidRDefault="003539BA" w:rsidP="00106BBA">
      <w:pPr>
        <w:pStyle w:val="BodyText"/>
      </w:pPr>
      <w:r w:rsidRPr="009A6C54">
        <w:t>E</w:t>
      </w:r>
      <w:r w:rsidRPr="009A6C54">
        <w:tab/>
      </w:r>
      <w:r w:rsidR="001A78C9" w:rsidRPr="009A6C54">
        <w:tab/>
      </w:r>
      <w:r w:rsidRPr="009A6C54">
        <w:t>RETIRED, UNIFORMED FORCES</w:t>
      </w:r>
    </w:p>
    <w:p w14:paraId="26F28ABD" w14:textId="77777777" w:rsidR="003539BA" w:rsidRPr="009A6C54" w:rsidRDefault="003539BA" w:rsidP="00106BBA">
      <w:pPr>
        <w:pStyle w:val="BodyText"/>
      </w:pPr>
      <w:r w:rsidRPr="009A6C54">
        <w:t>F</w:t>
      </w:r>
      <w:r w:rsidRPr="009A6C54">
        <w:tab/>
      </w:r>
      <w:r w:rsidR="001A78C9" w:rsidRPr="009A6C54">
        <w:tab/>
      </w:r>
      <w:r w:rsidRPr="009A6C54">
        <w:t>MEDICAL REMEDIAL ENLIST</w:t>
      </w:r>
    </w:p>
    <w:p w14:paraId="26F28ABE" w14:textId="77777777" w:rsidR="003539BA" w:rsidRPr="009A6C54" w:rsidRDefault="003539BA" w:rsidP="00106BBA">
      <w:pPr>
        <w:pStyle w:val="BodyText"/>
      </w:pPr>
      <w:r w:rsidRPr="009A6C54">
        <w:t>G</w:t>
      </w:r>
      <w:r w:rsidR="001A78C9" w:rsidRPr="009A6C54">
        <w:tab/>
      </w:r>
      <w:r w:rsidRPr="009A6C54">
        <w:tab/>
        <w:t>MERCHANT SEAMEN - USPHS</w:t>
      </w:r>
    </w:p>
    <w:p w14:paraId="26F28ABF" w14:textId="77777777" w:rsidR="003539BA" w:rsidRPr="009A6C54" w:rsidRDefault="003539BA" w:rsidP="00106BBA">
      <w:pPr>
        <w:pStyle w:val="BodyText"/>
      </w:pPr>
      <w:r w:rsidRPr="009A6C54">
        <w:t>H</w:t>
      </w:r>
      <w:r w:rsidRPr="009A6C54">
        <w:tab/>
      </w:r>
      <w:r w:rsidR="001A78C9" w:rsidRPr="009A6C54">
        <w:tab/>
      </w:r>
      <w:r w:rsidRPr="009A6C54">
        <w:t>OTHER USPHS BENEFICIARIES</w:t>
      </w:r>
    </w:p>
    <w:p w14:paraId="26F28AC0" w14:textId="77777777" w:rsidR="003539BA" w:rsidRPr="009A6C54" w:rsidRDefault="003539BA" w:rsidP="00106BBA">
      <w:pPr>
        <w:pStyle w:val="BodyText"/>
      </w:pPr>
      <w:r w:rsidRPr="009A6C54">
        <w:t>I</w:t>
      </w:r>
      <w:r w:rsidRPr="009A6C54">
        <w:tab/>
      </w:r>
      <w:r w:rsidR="001A78C9" w:rsidRPr="009A6C54">
        <w:tab/>
      </w:r>
      <w:r w:rsidRPr="009A6C54">
        <w:t>OBSERVATION/EXAMINATION</w:t>
      </w:r>
    </w:p>
    <w:p w14:paraId="26F28AC1" w14:textId="77777777" w:rsidR="003539BA" w:rsidRPr="009A6C54" w:rsidRDefault="003539BA" w:rsidP="00106BBA">
      <w:pPr>
        <w:pStyle w:val="BodyText"/>
      </w:pPr>
      <w:r w:rsidRPr="009A6C54">
        <w:t>J</w:t>
      </w:r>
      <w:r w:rsidR="001A78C9" w:rsidRPr="009A6C54">
        <w:tab/>
      </w:r>
      <w:r w:rsidRPr="009A6C54">
        <w:tab/>
        <w:t>OFFICE OF WORKERS COMP</w:t>
      </w:r>
    </w:p>
    <w:p w14:paraId="26F28AC2" w14:textId="77777777" w:rsidR="003539BA" w:rsidRPr="009A6C54" w:rsidRDefault="003539BA" w:rsidP="00106BBA">
      <w:pPr>
        <w:pStyle w:val="BodyText"/>
      </w:pPr>
      <w:r w:rsidRPr="009A6C54">
        <w:t>K</w:t>
      </w:r>
      <w:r w:rsidRPr="009A6C54">
        <w:tab/>
      </w:r>
      <w:r w:rsidR="001A78C9" w:rsidRPr="009A6C54">
        <w:tab/>
      </w:r>
      <w:r w:rsidRPr="009A6C54">
        <w:t>JOB CORPS/PEACE CORPS</w:t>
      </w:r>
    </w:p>
    <w:p w14:paraId="26F28AC3" w14:textId="77777777" w:rsidR="003539BA" w:rsidRPr="009A6C54" w:rsidRDefault="003539BA" w:rsidP="00106BBA">
      <w:pPr>
        <w:pStyle w:val="BodyText"/>
      </w:pPr>
      <w:r w:rsidRPr="009A6C54">
        <w:t>L</w:t>
      </w:r>
      <w:r w:rsidRPr="009A6C54">
        <w:tab/>
      </w:r>
      <w:r w:rsidR="001A78C9" w:rsidRPr="009A6C54">
        <w:tab/>
      </w:r>
      <w:r w:rsidRPr="009A6C54">
        <w:t>RAILROAD RETIREMENT</w:t>
      </w:r>
    </w:p>
    <w:p w14:paraId="26F28AC4" w14:textId="77777777" w:rsidR="003539BA" w:rsidRPr="009A6C54" w:rsidRDefault="003539BA" w:rsidP="00106BBA">
      <w:pPr>
        <w:pStyle w:val="BodyText"/>
      </w:pPr>
      <w:r w:rsidRPr="009A6C54">
        <w:t>M</w:t>
      </w:r>
      <w:r w:rsidRPr="009A6C54">
        <w:tab/>
      </w:r>
      <w:r w:rsidR="001A78C9" w:rsidRPr="009A6C54">
        <w:tab/>
      </w:r>
      <w:r w:rsidRPr="009A6C54">
        <w:t>BENEFICIARIES-FOREIGN GOV</w:t>
      </w:r>
    </w:p>
    <w:p w14:paraId="26F28AC5" w14:textId="77777777" w:rsidR="003539BA" w:rsidRPr="009A6C54" w:rsidRDefault="003539BA" w:rsidP="00106BBA">
      <w:pPr>
        <w:pStyle w:val="BodyText"/>
      </w:pPr>
      <w:r w:rsidRPr="009A6C54">
        <w:t>N</w:t>
      </w:r>
      <w:r w:rsidRPr="009A6C54">
        <w:tab/>
      </w:r>
      <w:r w:rsidR="001A78C9" w:rsidRPr="009A6C54">
        <w:tab/>
      </w:r>
      <w:r w:rsidRPr="009A6C54">
        <w:t>HUMANITARIAN (NON-VET)</w:t>
      </w:r>
    </w:p>
    <w:p w14:paraId="26F28AC6" w14:textId="77777777" w:rsidR="003539BA" w:rsidRPr="009A6C54" w:rsidRDefault="003539BA" w:rsidP="00106BBA">
      <w:pPr>
        <w:pStyle w:val="BodyText"/>
      </w:pPr>
      <w:r w:rsidRPr="009A6C54">
        <w:t>O</w:t>
      </w:r>
      <w:r w:rsidRPr="009A6C54">
        <w:tab/>
      </w:r>
      <w:r w:rsidR="001A78C9" w:rsidRPr="009A6C54">
        <w:tab/>
      </w:r>
      <w:r w:rsidRPr="009A6C54">
        <w:t>CHAMPUS RESTORE</w:t>
      </w:r>
    </w:p>
    <w:p w14:paraId="26F28AC7" w14:textId="77777777" w:rsidR="003539BA" w:rsidRPr="009A6C54" w:rsidRDefault="003539BA" w:rsidP="00106BBA">
      <w:pPr>
        <w:pStyle w:val="BodyText"/>
      </w:pPr>
      <w:r w:rsidRPr="009A6C54">
        <w:t>P</w:t>
      </w:r>
      <w:r w:rsidRPr="009A6C54">
        <w:tab/>
      </w:r>
      <w:r w:rsidR="001A78C9" w:rsidRPr="009A6C54">
        <w:tab/>
      </w:r>
      <w:r w:rsidRPr="009A6C54">
        <w:t>OTHER REIMBURS. (NON-VET)</w:t>
      </w:r>
    </w:p>
    <w:p w14:paraId="26F28AC8" w14:textId="77777777" w:rsidR="003539BA" w:rsidRPr="009A6C54" w:rsidRDefault="003539BA" w:rsidP="00106BBA">
      <w:pPr>
        <w:pStyle w:val="BodyText"/>
      </w:pPr>
      <w:r w:rsidRPr="009A6C54">
        <w:lastRenderedPageBreak/>
        <w:t>Q</w:t>
      </w:r>
      <w:r w:rsidRPr="009A6C54">
        <w:tab/>
      </w:r>
      <w:r w:rsidR="001A78C9" w:rsidRPr="009A6C54">
        <w:tab/>
      </w:r>
      <w:r w:rsidRPr="009A6C54">
        <w:t>OTHER FEDERAL - DEPENDENT</w:t>
      </w:r>
    </w:p>
    <w:p w14:paraId="26F28AC9" w14:textId="77777777" w:rsidR="003539BA" w:rsidRPr="009A6C54" w:rsidRDefault="003539BA" w:rsidP="00106BBA">
      <w:pPr>
        <w:pStyle w:val="BodyText"/>
      </w:pPr>
      <w:r w:rsidRPr="009A6C54">
        <w:t>R</w:t>
      </w:r>
      <w:r w:rsidRPr="009A6C54">
        <w:tab/>
      </w:r>
      <w:r w:rsidR="001A78C9" w:rsidRPr="009A6C54">
        <w:tab/>
      </w:r>
      <w:r w:rsidRPr="009A6C54">
        <w:t>DONORS (NON-VET)</w:t>
      </w:r>
    </w:p>
    <w:p w14:paraId="26F28ACA" w14:textId="77777777" w:rsidR="003539BA" w:rsidRPr="009A6C54" w:rsidRDefault="003539BA" w:rsidP="00106BBA">
      <w:pPr>
        <w:pStyle w:val="BodyText"/>
      </w:pPr>
      <w:r w:rsidRPr="009A6C54">
        <w:t>S</w:t>
      </w:r>
      <w:r w:rsidRPr="009A6C54">
        <w:tab/>
      </w:r>
      <w:r w:rsidR="001A78C9" w:rsidRPr="009A6C54">
        <w:tab/>
      </w:r>
      <w:r w:rsidRPr="009A6C54">
        <w:t>SPECIAL STUDIES (NON-VET)</w:t>
      </w:r>
    </w:p>
    <w:p w14:paraId="26F28ACB" w14:textId="77777777" w:rsidR="003539BA" w:rsidRPr="009A6C54" w:rsidRDefault="003539BA" w:rsidP="00106BBA">
      <w:pPr>
        <w:pStyle w:val="BodyText"/>
      </w:pPr>
      <w:r w:rsidRPr="009A6C54">
        <w:t>T</w:t>
      </w:r>
      <w:r w:rsidR="001A78C9" w:rsidRPr="009A6C54">
        <w:tab/>
      </w:r>
      <w:r w:rsidRPr="009A6C54">
        <w:tab/>
        <w:t>OTHER NON-VETERANS</w:t>
      </w:r>
    </w:p>
    <w:p w14:paraId="26F28ACC" w14:textId="77777777" w:rsidR="003539BA" w:rsidRPr="009A6C54" w:rsidRDefault="003539BA" w:rsidP="00106BBA">
      <w:pPr>
        <w:pStyle w:val="BodyText"/>
      </w:pPr>
      <w:r w:rsidRPr="009A6C54">
        <w:t>U</w:t>
      </w:r>
      <w:r w:rsidR="001A78C9" w:rsidRPr="009A6C54">
        <w:tab/>
      </w:r>
      <w:r w:rsidRPr="009A6C54">
        <w:tab/>
        <w:t>CHAMPVA - SPOUSE, CHILD</w:t>
      </w:r>
    </w:p>
    <w:p w14:paraId="26F28ACD" w14:textId="77777777" w:rsidR="003539BA" w:rsidRPr="009A6C54" w:rsidRDefault="003539BA" w:rsidP="00106BBA">
      <w:pPr>
        <w:pStyle w:val="BodyText"/>
      </w:pPr>
      <w:r w:rsidRPr="009A6C54">
        <w:t>V</w:t>
      </w:r>
      <w:r w:rsidR="001A78C9" w:rsidRPr="009A6C54">
        <w:tab/>
      </w:r>
      <w:r w:rsidRPr="009A6C54">
        <w:tab/>
        <w:t>CHAMPUS</w:t>
      </w:r>
    </w:p>
    <w:p w14:paraId="26F28ACE" w14:textId="77777777" w:rsidR="003539BA" w:rsidRPr="009A6C54" w:rsidRDefault="003539BA" w:rsidP="00106BBA">
      <w:pPr>
        <w:pStyle w:val="BodyText"/>
      </w:pPr>
      <w:r w:rsidRPr="009A6C54">
        <w:t>W</w:t>
      </w:r>
      <w:r w:rsidR="001A78C9" w:rsidRPr="009A6C54">
        <w:tab/>
      </w:r>
      <w:r w:rsidRPr="009A6C54">
        <w:tab/>
        <w:t>CZECHOSLOVAKIA/POLAND SVC</w:t>
      </w:r>
    </w:p>
    <w:p w14:paraId="26F28ACF" w14:textId="77777777" w:rsidR="003539BA" w:rsidRPr="009A6C54" w:rsidRDefault="003539BA" w:rsidP="00106BBA">
      <w:pPr>
        <w:pStyle w:val="BodyText"/>
      </w:pPr>
      <w:r w:rsidRPr="009A6C54">
        <w:t>X</w:t>
      </w:r>
      <w:r w:rsidR="001A78C9" w:rsidRPr="009A6C54">
        <w:tab/>
      </w:r>
      <w:r w:rsidRPr="009A6C54">
        <w:tab/>
        <w:t>PERSIAN GULF WAR</w:t>
      </w:r>
    </w:p>
    <w:p w14:paraId="26F28AD0" w14:textId="77777777" w:rsidR="003539BA" w:rsidRPr="009A6C54" w:rsidRDefault="003539BA" w:rsidP="00106BBA">
      <w:pPr>
        <w:pStyle w:val="BodyText"/>
      </w:pPr>
      <w:r w:rsidRPr="009A6C54">
        <w:t>Y</w:t>
      </w:r>
      <w:r w:rsidR="001A78C9" w:rsidRPr="009A6C54">
        <w:tab/>
      </w:r>
      <w:r w:rsidRPr="009A6C54">
        <w:tab/>
        <w:t>CAV/NPS</w:t>
      </w:r>
    </w:p>
    <w:p w14:paraId="26F28AD1" w14:textId="77777777" w:rsidR="003539BA" w:rsidRPr="009A6C54" w:rsidRDefault="003539BA" w:rsidP="00106BBA">
      <w:pPr>
        <w:pStyle w:val="BodyText"/>
      </w:pPr>
      <w:r w:rsidRPr="009A6C54">
        <w:t>Z</w:t>
      </w:r>
      <w:r w:rsidRPr="009A6C54">
        <w:tab/>
      </w:r>
      <w:r w:rsidR="001A78C9" w:rsidRPr="009A6C54">
        <w:tab/>
      </w:r>
      <w:r w:rsidRPr="009A6C54">
        <w:t>MERCHANT MARINE</w:t>
      </w:r>
    </w:p>
    <w:p w14:paraId="26F28AD2" w14:textId="77777777" w:rsidR="003539BA" w:rsidRPr="009A6C54" w:rsidRDefault="006624C4" w:rsidP="001A78C9">
      <w:pPr>
        <w:pStyle w:val="Heading3"/>
      </w:pPr>
      <w:bookmarkStart w:id="392" w:name="_Toc518911354"/>
      <w:r w:rsidRPr="009A6C54">
        <w:t>TABLE VA12 - TYPE OF INSURANCE</w:t>
      </w:r>
      <w:bookmarkEnd w:id="392"/>
    </w:p>
    <w:p w14:paraId="26F28AD3" w14:textId="77777777" w:rsidR="003539BA" w:rsidRPr="009A6C54" w:rsidRDefault="003539BA" w:rsidP="00106BBA">
      <w:pPr>
        <w:pStyle w:val="BodyText"/>
      </w:pPr>
      <w:r w:rsidRPr="009A6C54">
        <w:t>VALUE</w:t>
      </w:r>
      <w:r w:rsidRPr="009A6C54">
        <w:tab/>
        <w:t>DESCRIPTION</w:t>
      </w:r>
    </w:p>
    <w:p w14:paraId="26F28AD4" w14:textId="77777777" w:rsidR="003539BA" w:rsidRPr="009A6C54" w:rsidRDefault="003539BA" w:rsidP="00106BBA">
      <w:pPr>
        <w:pStyle w:val="BodyText"/>
      </w:pPr>
      <w:r w:rsidRPr="009A6C54">
        <w:t>0</w:t>
      </w:r>
      <w:r w:rsidRPr="009A6C54">
        <w:tab/>
      </w:r>
      <w:r w:rsidR="001A78C9" w:rsidRPr="009A6C54">
        <w:tab/>
      </w:r>
      <w:r w:rsidRPr="009A6C54">
        <w:t>NO INSURANCE</w:t>
      </w:r>
    </w:p>
    <w:p w14:paraId="26F28AD5" w14:textId="77777777" w:rsidR="003539BA" w:rsidRPr="009A6C54" w:rsidRDefault="003539BA" w:rsidP="00106BBA">
      <w:pPr>
        <w:pStyle w:val="BodyText"/>
      </w:pPr>
      <w:r w:rsidRPr="009A6C54">
        <w:t>1</w:t>
      </w:r>
      <w:r w:rsidR="001A78C9" w:rsidRPr="009A6C54">
        <w:tab/>
      </w:r>
      <w:r w:rsidRPr="009A6C54">
        <w:tab/>
        <w:t>MAJOR MEDICAL</w:t>
      </w:r>
    </w:p>
    <w:p w14:paraId="26F28AD6" w14:textId="77777777" w:rsidR="003539BA" w:rsidRPr="009A6C54" w:rsidRDefault="003539BA" w:rsidP="00106BBA">
      <w:pPr>
        <w:pStyle w:val="BodyText"/>
      </w:pPr>
      <w:r w:rsidRPr="009A6C54">
        <w:t>2</w:t>
      </w:r>
      <w:r w:rsidR="001A78C9" w:rsidRPr="009A6C54">
        <w:tab/>
      </w:r>
      <w:r w:rsidRPr="009A6C54">
        <w:tab/>
        <w:t>DENTAL</w:t>
      </w:r>
    </w:p>
    <w:p w14:paraId="26F28AD7" w14:textId="77777777" w:rsidR="003539BA" w:rsidRPr="009A6C54" w:rsidRDefault="003539BA" w:rsidP="00106BBA">
      <w:pPr>
        <w:pStyle w:val="BodyText"/>
      </w:pPr>
      <w:r w:rsidRPr="009A6C54">
        <w:t>3</w:t>
      </w:r>
      <w:r w:rsidR="001A78C9" w:rsidRPr="009A6C54">
        <w:tab/>
      </w:r>
      <w:r w:rsidRPr="009A6C54">
        <w:tab/>
        <w:t>HMO</w:t>
      </w:r>
    </w:p>
    <w:p w14:paraId="26F28AD8" w14:textId="77777777" w:rsidR="003539BA" w:rsidRPr="009A6C54" w:rsidRDefault="003539BA" w:rsidP="00106BBA">
      <w:pPr>
        <w:pStyle w:val="BodyText"/>
      </w:pPr>
      <w:r w:rsidRPr="009A6C54">
        <w:t>4</w:t>
      </w:r>
      <w:r w:rsidR="001A78C9" w:rsidRPr="009A6C54">
        <w:tab/>
      </w:r>
      <w:r w:rsidRPr="009A6C54">
        <w:tab/>
        <w:t>PPO</w:t>
      </w:r>
    </w:p>
    <w:p w14:paraId="26F28AD9" w14:textId="77777777" w:rsidR="003539BA" w:rsidRPr="009A6C54" w:rsidRDefault="003539BA" w:rsidP="00106BBA">
      <w:pPr>
        <w:pStyle w:val="BodyText"/>
      </w:pPr>
      <w:r w:rsidRPr="009A6C54">
        <w:t>5</w:t>
      </w:r>
      <w:r w:rsidRPr="009A6C54">
        <w:tab/>
      </w:r>
      <w:r w:rsidR="001A78C9" w:rsidRPr="009A6C54">
        <w:tab/>
      </w:r>
      <w:r w:rsidRPr="009A6C54">
        <w:t>MEDICARE</w:t>
      </w:r>
    </w:p>
    <w:p w14:paraId="26F28ADA" w14:textId="77777777" w:rsidR="003539BA" w:rsidRPr="009A6C54" w:rsidRDefault="003539BA" w:rsidP="00106BBA">
      <w:pPr>
        <w:pStyle w:val="BodyText"/>
      </w:pPr>
      <w:r w:rsidRPr="009A6C54">
        <w:t>6</w:t>
      </w:r>
      <w:r w:rsidRPr="009A6C54">
        <w:tab/>
      </w:r>
      <w:r w:rsidR="001A78C9" w:rsidRPr="009A6C54">
        <w:tab/>
      </w:r>
      <w:r w:rsidRPr="009A6C54">
        <w:t>MEDICAID</w:t>
      </w:r>
    </w:p>
    <w:p w14:paraId="26F28ADB" w14:textId="77777777" w:rsidR="003539BA" w:rsidRPr="009A6C54" w:rsidRDefault="003539BA" w:rsidP="00106BBA">
      <w:pPr>
        <w:pStyle w:val="BodyText"/>
      </w:pPr>
      <w:r w:rsidRPr="009A6C54">
        <w:t>7</w:t>
      </w:r>
      <w:r w:rsidRPr="009A6C54">
        <w:tab/>
      </w:r>
      <w:r w:rsidR="001A78C9" w:rsidRPr="009A6C54">
        <w:tab/>
      </w:r>
      <w:r w:rsidRPr="009A6C54">
        <w:t>CHAMPUS</w:t>
      </w:r>
    </w:p>
    <w:p w14:paraId="26F28ADC" w14:textId="77777777" w:rsidR="003539BA" w:rsidRPr="009A6C54" w:rsidRDefault="003539BA" w:rsidP="00106BBA">
      <w:pPr>
        <w:pStyle w:val="BodyText"/>
      </w:pPr>
      <w:r w:rsidRPr="009A6C54">
        <w:t>8</w:t>
      </w:r>
      <w:r w:rsidRPr="009A6C54">
        <w:tab/>
      </w:r>
      <w:r w:rsidR="001A78C9" w:rsidRPr="009A6C54">
        <w:tab/>
      </w:r>
      <w:r w:rsidRPr="009A6C54">
        <w:t>WORKMAN COMP</w:t>
      </w:r>
    </w:p>
    <w:p w14:paraId="26F28ADD" w14:textId="77777777" w:rsidR="003539BA" w:rsidRPr="009A6C54" w:rsidRDefault="003539BA" w:rsidP="00106BBA">
      <w:pPr>
        <w:pStyle w:val="BodyText"/>
      </w:pPr>
      <w:r w:rsidRPr="009A6C54">
        <w:t>9</w:t>
      </w:r>
      <w:r w:rsidRPr="009A6C54">
        <w:tab/>
      </w:r>
      <w:r w:rsidR="001A78C9" w:rsidRPr="009A6C54">
        <w:tab/>
      </w:r>
      <w:r w:rsidRPr="009A6C54">
        <w:t>INDEMNITY</w:t>
      </w:r>
    </w:p>
    <w:p w14:paraId="26F28ADE" w14:textId="77777777" w:rsidR="003539BA" w:rsidRPr="009A6C54" w:rsidRDefault="003539BA" w:rsidP="00106BBA">
      <w:pPr>
        <w:pStyle w:val="BodyText"/>
      </w:pPr>
      <w:r w:rsidRPr="009A6C54">
        <w:t>10</w:t>
      </w:r>
      <w:r w:rsidRPr="009A6C54">
        <w:tab/>
      </w:r>
      <w:r w:rsidR="001A78C9" w:rsidRPr="009A6C54">
        <w:tab/>
      </w:r>
      <w:r w:rsidRPr="009A6C54">
        <w:t>PRESCRIPTION</w:t>
      </w:r>
    </w:p>
    <w:p w14:paraId="26F28ADF" w14:textId="77777777" w:rsidR="003539BA" w:rsidRPr="009A6C54" w:rsidRDefault="003539BA" w:rsidP="00106BBA">
      <w:pPr>
        <w:pStyle w:val="BodyText"/>
      </w:pPr>
      <w:r w:rsidRPr="009A6C54">
        <w:t>11</w:t>
      </w:r>
      <w:r w:rsidR="001A78C9" w:rsidRPr="009A6C54">
        <w:tab/>
      </w:r>
      <w:r w:rsidRPr="009A6C54">
        <w:tab/>
        <w:t>MEDICARE SUPPLEMENTAL</w:t>
      </w:r>
    </w:p>
    <w:p w14:paraId="26F28AE0" w14:textId="77777777" w:rsidR="003539BA" w:rsidRPr="009A6C54" w:rsidRDefault="003539BA" w:rsidP="00106BBA">
      <w:pPr>
        <w:pStyle w:val="BodyText"/>
      </w:pPr>
      <w:r w:rsidRPr="009A6C54">
        <w:t>12</w:t>
      </w:r>
      <w:r w:rsidR="001A78C9" w:rsidRPr="009A6C54">
        <w:tab/>
      </w:r>
      <w:r w:rsidRPr="009A6C54">
        <w:tab/>
        <w:t>ALL OTHER</w:t>
      </w:r>
    </w:p>
    <w:p w14:paraId="26F28AE1" w14:textId="77777777" w:rsidR="003539BA" w:rsidRPr="009A6C54" w:rsidRDefault="006624C4" w:rsidP="001A78C9">
      <w:pPr>
        <w:pStyle w:val="Heading3"/>
      </w:pPr>
      <w:bookmarkStart w:id="393" w:name="_Toc518911355"/>
      <w:r w:rsidRPr="009A6C54">
        <w:t>TABLE VA0015 - ENROLLMENT STATUS</w:t>
      </w:r>
      <w:bookmarkEnd w:id="393"/>
    </w:p>
    <w:p w14:paraId="26F28AE2" w14:textId="77777777" w:rsidR="003539BA" w:rsidRPr="009A6C54" w:rsidRDefault="003539BA" w:rsidP="00106BBA">
      <w:pPr>
        <w:pStyle w:val="BodyText"/>
      </w:pPr>
      <w:r w:rsidRPr="009A6C54">
        <w:t>VALUE</w:t>
      </w:r>
      <w:r w:rsidRPr="009A6C54">
        <w:tab/>
        <w:t>DESCRIPTION</w:t>
      </w:r>
    </w:p>
    <w:p w14:paraId="26F28AE3" w14:textId="77777777" w:rsidR="003539BA" w:rsidRPr="009A6C54" w:rsidRDefault="003539BA" w:rsidP="00106BBA">
      <w:pPr>
        <w:pStyle w:val="BodyText"/>
      </w:pPr>
      <w:r w:rsidRPr="009A6C54">
        <w:t>1</w:t>
      </w:r>
      <w:r w:rsidRPr="009A6C54">
        <w:tab/>
      </w:r>
      <w:r w:rsidR="001A78C9" w:rsidRPr="009A6C54">
        <w:tab/>
      </w:r>
      <w:r w:rsidRPr="009A6C54">
        <w:t>UNVERIFIED</w:t>
      </w:r>
    </w:p>
    <w:p w14:paraId="26F28AE4" w14:textId="77777777" w:rsidR="003539BA" w:rsidRPr="009A6C54" w:rsidRDefault="003539BA" w:rsidP="00106BBA">
      <w:pPr>
        <w:pStyle w:val="BodyText"/>
      </w:pPr>
      <w:r w:rsidRPr="009A6C54">
        <w:t>2</w:t>
      </w:r>
      <w:r w:rsidRPr="009A6C54">
        <w:tab/>
      </w:r>
      <w:r w:rsidR="001A78C9" w:rsidRPr="009A6C54">
        <w:tab/>
      </w:r>
      <w:r w:rsidRPr="009A6C54">
        <w:t>VERIFIED</w:t>
      </w:r>
    </w:p>
    <w:p w14:paraId="26F28AE5" w14:textId="77777777" w:rsidR="003539BA" w:rsidRPr="009A6C54" w:rsidRDefault="003539BA" w:rsidP="00106BBA">
      <w:pPr>
        <w:pStyle w:val="BodyText"/>
      </w:pPr>
      <w:r w:rsidRPr="009A6C54">
        <w:t>3</w:t>
      </w:r>
      <w:r w:rsidRPr="009A6C54">
        <w:tab/>
      </w:r>
      <w:r w:rsidR="001A78C9" w:rsidRPr="009A6C54">
        <w:tab/>
      </w:r>
      <w:r w:rsidRPr="009A6C54">
        <w:t>INACTIVE</w:t>
      </w:r>
    </w:p>
    <w:p w14:paraId="26F28AE6" w14:textId="77777777" w:rsidR="003539BA" w:rsidRPr="009A6C54" w:rsidRDefault="003539BA" w:rsidP="00106BBA">
      <w:pPr>
        <w:pStyle w:val="BodyText"/>
      </w:pPr>
      <w:r w:rsidRPr="009A6C54">
        <w:t>4</w:t>
      </w:r>
      <w:r w:rsidRPr="009A6C54">
        <w:tab/>
      </w:r>
      <w:r w:rsidR="001A78C9" w:rsidRPr="009A6C54">
        <w:tab/>
      </w:r>
      <w:r w:rsidRPr="009A6C54">
        <w:t>REJECTED</w:t>
      </w:r>
    </w:p>
    <w:p w14:paraId="26F28AE7" w14:textId="77777777" w:rsidR="003539BA" w:rsidRPr="009A6C54" w:rsidRDefault="003539BA" w:rsidP="00106BBA">
      <w:pPr>
        <w:pStyle w:val="BodyText"/>
      </w:pPr>
      <w:r w:rsidRPr="009A6C54">
        <w:t>5</w:t>
      </w:r>
      <w:r w:rsidRPr="009A6C54">
        <w:tab/>
      </w:r>
      <w:r w:rsidR="001A78C9" w:rsidRPr="009A6C54">
        <w:tab/>
      </w:r>
      <w:r w:rsidRPr="009A6C54">
        <w:t>SUSPENDED</w:t>
      </w:r>
    </w:p>
    <w:p w14:paraId="26F28AE8" w14:textId="77777777" w:rsidR="003539BA" w:rsidRPr="009A6C54" w:rsidRDefault="003539BA" w:rsidP="00106BBA">
      <w:pPr>
        <w:pStyle w:val="BodyText"/>
      </w:pPr>
      <w:r w:rsidRPr="009A6C54">
        <w:lastRenderedPageBreak/>
        <w:t>6</w:t>
      </w:r>
      <w:r w:rsidRPr="009A6C54">
        <w:tab/>
      </w:r>
      <w:r w:rsidR="001A78C9" w:rsidRPr="009A6C54">
        <w:tab/>
      </w:r>
      <w:r w:rsidRPr="009A6C54">
        <w:t>TERMINATED</w:t>
      </w:r>
    </w:p>
    <w:p w14:paraId="26F28AE9" w14:textId="77777777" w:rsidR="003539BA" w:rsidRPr="009A6C54" w:rsidRDefault="003539BA" w:rsidP="00106BBA">
      <w:pPr>
        <w:pStyle w:val="BodyText"/>
      </w:pPr>
      <w:r w:rsidRPr="009A6C54">
        <w:t>7</w:t>
      </w:r>
      <w:r w:rsidRPr="009A6C54">
        <w:tab/>
      </w:r>
      <w:r w:rsidR="001A78C9" w:rsidRPr="009A6C54">
        <w:tab/>
      </w:r>
      <w:r w:rsidRPr="009A6C54">
        <w:t>CANCELED/DECLINED</w:t>
      </w:r>
    </w:p>
    <w:p w14:paraId="26F28AEA" w14:textId="77777777" w:rsidR="003539BA" w:rsidRPr="009A6C54" w:rsidRDefault="003539BA" w:rsidP="00106BBA">
      <w:pPr>
        <w:pStyle w:val="BodyText"/>
      </w:pPr>
      <w:r w:rsidRPr="009A6C54">
        <w:t>8</w:t>
      </w:r>
      <w:r w:rsidRPr="009A6C54">
        <w:tab/>
      </w:r>
      <w:r w:rsidR="001A78C9" w:rsidRPr="009A6C54">
        <w:tab/>
      </w:r>
      <w:r w:rsidRPr="009A6C54">
        <w:t>EXPIRED</w:t>
      </w:r>
    </w:p>
    <w:p w14:paraId="26F28AEB" w14:textId="77777777" w:rsidR="003539BA" w:rsidRPr="009A6C54" w:rsidRDefault="003539BA" w:rsidP="00106BBA">
      <w:pPr>
        <w:pStyle w:val="BodyText"/>
        <w:rPr>
          <w:lang w:val="en-US"/>
        </w:rPr>
      </w:pPr>
      <w:r w:rsidRPr="009A6C54">
        <w:t>9</w:t>
      </w:r>
      <w:r w:rsidRPr="009A6C54">
        <w:tab/>
      </w:r>
      <w:r w:rsidR="001A78C9" w:rsidRPr="009A6C54">
        <w:tab/>
      </w:r>
      <w:r w:rsidRPr="009A6C54">
        <w:t>PENDING</w:t>
      </w:r>
    </w:p>
    <w:p w14:paraId="26F28AEC" w14:textId="77777777" w:rsidR="00B20871" w:rsidRPr="009A6C54" w:rsidRDefault="00B20871" w:rsidP="00106BBA">
      <w:pPr>
        <w:pStyle w:val="BodyText"/>
        <w:rPr>
          <w:lang w:val="en-US"/>
        </w:rPr>
      </w:pPr>
    </w:p>
    <w:p w14:paraId="26F28AED" w14:textId="77777777" w:rsidR="00B20871" w:rsidRPr="009A6C54" w:rsidRDefault="00B20871" w:rsidP="00106BBA">
      <w:pPr>
        <w:pStyle w:val="BodyText"/>
        <w:rPr>
          <w:lang w:val="en-US"/>
        </w:rPr>
      </w:pPr>
    </w:p>
    <w:p w14:paraId="26F28AEE" w14:textId="77777777" w:rsidR="003539BA" w:rsidRPr="009A6C54" w:rsidRDefault="006624C4" w:rsidP="001A78C9">
      <w:pPr>
        <w:pStyle w:val="Heading3"/>
      </w:pPr>
      <w:bookmarkStart w:id="394" w:name="_Toc518911356"/>
      <w:r w:rsidRPr="009A6C54">
        <w:t>TABLE VA0016 - REASON CANCELED/DECLINED</w:t>
      </w:r>
      <w:bookmarkEnd w:id="394"/>
    </w:p>
    <w:p w14:paraId="26F28AEF" w14:textId="77777777" w:rsidR="003539BA" w:rsidRPr="009A6C54" w:rsidRDefault="003539BA" w:rsidP="00106BBA">
      <w:pPr>
        <w:pStyle w:val="BodyText"/>
      </w:pPr>
      <w:r w:rsidRPr="009A6C54">
        <w:t>VALUE</w:t>
      </w:r>
      <w:r w:rsidRPr="009A6C54">
        <w:tab/>
        <w:t>DESCRIPTION</w:t>
      </w:r>
    </w:p>
    <w:p w14:paraId="26F28AF0" w14:textId="77777777" w:rsidR="003539BA" w:rsidRPr="009A6C54" w:rsidRDefault="003539BA" w:rsidP="00106BBA">
      <w:pPr>
        <w:pStyle w:val="BodyText"/>
      </w:pPr>
      <w:r w:rsidRPr="009A6C54">
        <w:t>1</w:t>
      </w:r>
      <w:r w:rsidRPr="009A6C54">
        <w:tab/>
      </w:r>
      <w:r w:rsidR="001A78C9" w:rsidRPr="009A6C54">
        <w:tab/>
      </w:r>
      <w:r w:rsidRPr="009A6C54">
        <w:t>DISSATISFIED WITH CARE</w:t>
      </w:r>
    </w:p>
    <w:p w14:paraId="26F28AF1" w14:textId="77777777" w:rsidR="003539BA" w:rsidRPr="009A6C54" w:rsidRDefault="003539BA" w:rsidP="00106BBA">
      <w:pPr>
        <w:pStyle w:val="BodyText"/>
      </w:pPr>
      <w:r w:rsidRPr="009A6C54">
        <w:t>2</w:t>
      </w:r>
      <w:r w:rsidRPr="009A6C54">
        <w:tab/>
      </w:r>
      <w:r w:rsidR="001A78C9" w:rsidRPr="009A6C54">
        <w:tab/>
      </w:r>
      <w:r w:rsidRPr="009A6C54">
        <w:t>GEOGRAPHIC ACCESS</w:t>
      </w:r>
    </w:p>
    <w:p w14:paraId="26F28AF2" w14:textId="77777777" w:rsidR="003539BA" w:rsidRPr="009A6C54" w:rsidRDefault="003539BA" w:rsidP="00106BBA">
      <w:pPr>
        <w:pStyle w:val="BodyText"/>
      </w:pPr>
      <w:r w:rsidRPr="009A6C54">
        <w:t>3</w:t>
      </w:r>
      <w:r w:rsidRPr="009A6C54">
        <w:tab/>
      </w:r>
      <w:r w:rsidR="001A78C9" w:rsidRPr="009A6C54">
        <w:tab/>
      </w:r>
      <w:r w:rsidRPr="009A6C54">
        <w:t>OTHER INSURANCE</w:t>
      </w:r>
    </w:p>
    <w:p w14:paraId="26F28AF3" w14:textId="77777777" w:rsidR="003539BA" w:rsidRPr="009A6C54" w:rsidRDefault="003539BA" w:rsidP="00106BBA">
      <w:pPr>
        <w:pStyle w:val="BodyText"/>
      </w:pPr>
      <w:r w:rsidRPr="009A6C54">
        <w:t>4</w:t>
      </w:r>
      <w:r w:rsidRPr="009A6C54">
        <w:tab/>
      </w:r>
      <w:r w:rsidR="001A78C9" w:rsidRPr="009A6C54">
        <w:tab/>
      </w:r>
      <w:r w:rsidRPr="009A6C54">
        <w:t>OTHER</w:t>
      </w:r>
    </w:p>
    <w:p w14:paraId="26F28AF4" w14:textId="77777777" w:rsidR="003539BA" w:rsidRPr="009A6C54" w:rsidRDefault="006624C4" w:rsidP="001A78C9">
      <w:pPr>
        <w:pStyle w:val="Heading3"/>
      </w:pPr>
      <w:bookmarkStart w:id="395" w:name="_Toc518911357"/>
      <w:r w:rsidRPr="009A6C54">
        <w:t>TABLE VA0021 - ENROLLMENT PRIORITY</w:t>
      </w:r>
      <w:bookmarkEnd w:id="395"/>
    </w:p>
    <w:p w14:paraId="26F28AF5" w14:textId="77777777" w:rsidR="003539BA" w:rsidRPr="009A6C54" w:rsidRDefault="003539BA" w:rsidP="00106BBA">
      <w:pPr>
        <w:pStyle w:val="BodyText"/>
      </w:pPr>
      <w:r w:rsidRPr="009A6C54">
        <w:t>VALUE</w:t>
      </w:r>
      <w:r w:rsidRPr="009A6C54">
        <w:tab/>
        <w:t>DESCRIPTION</w:t>
      </w:r>
    </w:p>
    <w:p w14:paraId="26F28AF6" w14:textId="77777777" w:rsidR="003539BA" w:rsidRPr="009A6C54" w:rsidRDefault="003539BA" w:rsidP="00106BBA">
      <w:pPr>
        <w:pStyle w:val="BodyText"/>
      </w:pPr>
      <w:r w:rsidRPr="009A6C54">
        <w:t>1</w:t>
      </w:r>
      <w:r w:rsidRPr="009A6C54">
        <w:tab/>
      </w:r>
      <w:r w:rsidR="001A78C9" w:rsidRPr="009A6C54">
        <w:tab/>
      </w:r>
      <w:r w:rsidRPr="009A6C54">
        <w:t>PRIORITY 1</w:t>
      </w:r>
    </w:p>
    <w:p w14:paraId="26F28AF7" w14:textId="77777777" w:rsidR="003539BA" w:rsidRPr="009A6C54" w:rsidRDefault="003539BA" w:rsidP="00106BBA">
      <w:pPr>
        <w:pStyle w:val="BodyText"/>
      </w:pPr>
      <w:r w:rsidRPr="009A6C54">
        <w:t>2</w:t>
      </w:r>
      <w:r w:rsidRPr="009A6C54">
        <w:tab/>
      </w:r>
      <w:r w:rsidR="001A78C9" w:rsidRPr="009A6C54">
        <w:tab/>
      </w:r>
      <w:r w:rsidRPr="009A6C54">
        <w:t>PRIORITY 2</w:t>
      </w:r>
    </w:p>
    <w:p w14:paraId="26F28AF8" w14:textId="77777777" w:rsidR="003539BA" w:rsidRPr="009A6C54" w:rsidRDefault="003539BA" w:rsidP="00106BBA">
      <w:pPr>
        <w:pStyle w:val="BodyText"/>
      </w:pPr>
      <w:r w:rsidRPr="009A6C54">
        <w:t>3</w:t>
      </w:r>
      <w:r w:rsidRPr="009A6C54">
        <w:tab/>
      </w:r>
      <w:r w:rsidR="001A78C9" w:rsidRPr="009A6C54">
        <w:tab/>
      </w:r>
      <w:r w:rsidRPr="009A6C54">
        <w:t>PRIORITY 3</w:t>
      </w:r>
    </w:p>
    <w:p w14:paraId="26F28AF9" w14:textId="77777777" w:rsidR="003539BA" w:rsidRPr="009A6C54" w:rsidRDefault="003539BA" w:rsidP="00106BBA">
      <w:pPr>
        <w:pStyle w:val="BodyText"/>
      </w:pPr>
      <w:r w:rsidRPr="009A6C54">
        <w:t>4</w:t>
      </w:r>
      <w:r w:rsidR="001A78C9" w:rsidRPr="009A6C54">
        <w:tab/>
      </w:r>
      <w:r w:rsidRPr="009A6C54">
        <w:tab/>
        <w:t>PRIORITY 4</w:t>
      </w:r>
    </w:p>
    <w:p w14:paraId="26F28AFA" w14:textId="77777777" w:rsidR="003539BA" w:rsidRPr="009A6C54" w:rsidRDefault="003539BA" w:rsidP="00106BBA">
      <w:pPr>
        <w:pStyle w:val="BodyText"/>
      </w:pPr>
      <w:r w:rsidRPr="009A6C54">
        <w:t>5</w:t>
      </w:r>
      <w:r w:rsidRPr="009A6C54">
        <w:tab/>
      </w:r>
      <w:r w:rsidR="001A78C9" w:rsidRPr="009A6C54">
        <w:tab/>
      </w:r>
      <w:r w:rsidRPr="009A6C54">
        <w:t>PRIORITY 5</w:t>
      </w:r>
    </w:p>
    <w:p w14:paraId="26F28AFB" w14:textId="77777777" w:rsidR="003539BA" w:rsidRPr="009A6C54" w:rsidRDefault="003539BA" w:rsidP="00106BBA">
      <w:pPr>
        <w:pStyle w:val="BodyText"/>
      </w:pPr>
      <w:r w:rsidRPr="009A6C54">
        <w:t>6</w:t>
      </w:r>
      <w:r w:rsidRPr="009A6C54">
        <w:tab/>
      </w:r>
      <w:r w:rsidR="001A78C9" w:rsidRPr="009A6C54">
        <w:tab/>
      </w:r>
      <w:r w:rsidRPr="009A6C54">
        <w:t>PRIORITY 6</w:t>
      </w:r>
    </w:p>
    <w:p w14:paraId="26F28AFC" w14:textId="77777777" w:rsidR="003539BA" w:rsidRPr="009A6C54" w:rsidRDefault="003539BA" w:rsidP="00106BBA">
      <w:pPr>
        <w:pStyle w:val="BodyText"/>
      </w:pPr>
      <w:r w:rsidRPr="009A6C54">
        <w:t>7</w:t>
      </w:r>
      <w:r w:rsidRPr="009A6C54">
        <w:tab/>
      </w:r>
      <w:r w:rsidR="001A78C9" w:rsidRPr="009A6C54">
        <w:tab/>
      </w:r>
      <w:r w:rsidRPr="009A6C54">
        <w:t>PRIORITY 7</w:t>
      </w:r>
    </w:p>
    <w:p w14:paraId="26F28AFD" w14:textId="77777777" w:rsidR="003539BA" w:rsidRPr="009A6C54" w:rsidRDefault="003539BA" w:rsidP="00106BBA">
      <w:pPr>
        <w:pStyle w:val="BodyText"/>
      </w:pPr>
      <w:r w:rsidRPr="009A6C54">
        <w:t>8</w:t>
      </w:r>
      <w:r w:rsidRPr="009A6C54">
        <w:tab/>
      </w:r>
      <w:r w:rsidR="001A78C9" w:rsidRPr="009A6C54">
        <w:tab/>
      </w:r>
      <w:r w:rsidRPr="009A6C54">
        <w:t>PRIORITY 8</w:t>
      </w:r>
    </w:p>
    <w:p w14:paraId="26F28AFE" w14:textId="77777777" w:rsidR="003539BA" w:rsidRPr="009A6C54" w:rsidRDefault="006624C4" w:rsidP="001A78C9">
      <w:pPr>
        <w:pStyle w:val="Heading3"/>
      </w:pPr>
      <w:bookmarkStart w:id="396" w:name="_Toc518911358"/>
      <w:r w:rsidRPr="009A6C54">
        <w:t>TABLE VA0022 - RADIATION EXPOSURE METHOD</w:t>
      </w:r>
      <w:bookmarkEnd w:id="396"/>
    </w:p>
    <w:p w14:paraId="26F28AFF" w14:textId="77777777" w:rsidR="003539BA" w:rsidRPr="009A6C54" w:rsidRDefault="003539BA" w:rsidP="00106BBA">
      <w:pPr>
        <w:pStyle w:val="BodyText"/>
      </w:pPr>
      <w:r w:rsidRPr="009A6C54">
        <w:t>VALUE</w:t>
      </w:r>
      <w:r w:rsidRPr="009A6C54">
        <w:tab/>
        <w:t>DESCRIPTION</w:t>
      </w:r>
    </w:p>
    <w:p w14:paraId="26F28B00" w14:textId="77777777" w:rsidR="003539BA" w:rsidRPr="009A6C54" w:rsidRDefault="003539BA" w:rsidP="00106BBA">
      <w:pPr>
        <w:pStyle w:val="BodyText"/>
      </w:pPr>
      <w:r w:rsidRPr="009A6C54">
        <w:t>2</w:t>
      </w:r>
      <w:r w:rsidRPr="009A6C54">
        <w:tab/>
      </w:r>
      <w:r w:rsidR="001A78C9" w:rsidRPr="009A6C54">
        <w:tab/>
      </w:r>
      <w:r w:rsidRPr="009A6C54">
        <w:t>NAGASAKI - HIROSHIMA</w:t>
      </w:r>
    </w:p>
    <w:p w14:paraId="26F28B01" w14:textId="77777777" w:rsidR="003539BA" w:rsidRPr="009A6C54" w:rsidRDefault="003539BA" w:rsidP="00106BBA">
      <w:pPr>
        <w:pStyle w:val="BodyText"/>
      </w:pPr>
      <w:r w:rsidRPr="009A6C54">
        <w:t>3</w:t>
      </w:r>
      <w:r w:rsidRPr="009A6C54">
        <w:tab/>
      </w:r>
      <w:r w:rsidR="001A78C9" w:rsidRPr="009A6C54">
        <w:tab/>
      </w:r>
      <w:r w:rsidRPr="009A6C54">
        <w:t>NUCLEAR TESTING</w:t>
      </w:r>
    </w:p>
    <w:p w14:paraId="26F28B02" w14:textId="77777777" w:rsidR="003539BA" w:rsidRPr="009A6C54" w:rsidRDefault="003539BA" w:rsidP="00106BBA">
      <w:pPr>
        <w:pStyle w:val="BodyText"/>
      </w:pPr>
      <w:r w:rsidRPr="009A6C54">
        <w:t>4</w:t>
      </w:r>
      <w:r w:rsidRPr="009A6C54">
        <w:tab/>
      </w:r>
      <w:r w:rsidR="001A78C9" w:rsidRPr="009A6C54">
        <w:tab/>
      </w:r>
      <w:r w:rsidRPr="009A6C54">
        <w:t>BOTH</w:t>
      </w:r>
    </w:p>
    <w:p w14:paraId="26F28B03" w14:textId="77777777" w:rsidR="003539BA" w:rsidRPr="009A6C54" w:rsidRDefault="006624C4" w:rsidP="001A78C9">
      <w:pPr>
        <w:pStyle w:val="Heading3"/>
      </w:pPr>
      <w:bookmarkStart w:id="397" w:name="_Toc518911359"/>
      <w:r w:rsidRPr="009A6C54">
        <w:t>TABLE VA0023 - PRISONER OF WAR LOCATION</w:t>
      </w:r>
      <w:bookmarkEnd w:id="397"/>
    </w:p>
    <w:p w14:paraId="26F28B04" w14:textId="77777777" w:rsidR="003539BA" w:rsidRPr="009A6C54" w:rsidRDefault="003539BA" w:rsidP="00106BBA">
      <w:pPr>
        <w:pStyle w:val="BodyText"/>
      </w:pPr>
      <w:r w:rsidRPr="009A6C54">
        <w:t>VALUE</w:t>
      </w:r>
      <w:r w:rsidRPr="009A6C54">
        <w:tab/>
        <w:t>DESCRIPTION</w:t>
      </w:r>
    </w:p>
    <w:p w14:paraId="26F28B05" w14:textId="77777777" w:rsidR="003539BA" w:rsidRPr="009A6C54" w:rsidRDefault="003539BA" w:rsidP="00106BBA">
      <w:pPr>
        <w:pStyle w:val="BodyText"/>
      </w:pPr>
      <w:r w:rsidRPr="009A6C54">
        <w:t>4</w:t>
      </w:r>
      <w:r w:rsidRPr="009A6C54">
        <w:tab/>
      </w:r>
      <w:r w:rsidR="00207FE9" w:rsidRPr="009A6C54">
        <w:tab/>
      </w:r>
      <w:r w:rsidRPr="009A6C54">
        <w:t>WORLD WAR I</w:t>
      </w:r>
    </w:p>
    <w:p w14:paraId="26F28B06" w14:textId="77777777" w:rsidR="003539BA" w:rsidRPr="009A6C54" w:rsidRDefault="003539BA" w:rsidP="00106BBA">
      <w:pPr>
        <w:pStyle w:val="BodyText"/>
      </w:pPr>
      <w:r w:rsidRPr="009A6C54">
        <w:t>5</w:t>
      </w:r>
      <w:r w:rsidRPr="009A6C54">
        <w:tab/>
      </w:r>
      <w:r w:rsidR="00207FE9" w:rsidRPr="009A6C54">
        <w:tab/>
      </w:r>
      <w:r w:rsidRPr="009A6C54">
        <w:t>WORLD WAR II - EUROPE</w:t>
      </w:r>
    </w:p>
    <w:p w14:paraId="26F28B07" w14:textId="77777777" w:rsidR="003539BA" w:rsidRPr="009A6C54" w:rsidRDefault="003539BA" w:rsidP="00106BBA">
      <w:pPr>
        <w:pStyle w:val="BodyText"/>
      </w:pPr>
      <w:r w:rsidRPr="009A6C54">
        <w:lastRenderedPageBreak/>
        <w:t>6</w:t>
      </w:r>
      <w:r w:rsidRPr="009A6C54">
        <w:tab/>
      </w:r>
      <w:r w:rsidR="00207FE9" w:rsidRPr="009A6C54">
        <w:tab/>
      </w:r>
      <w:r w:rsidRPr="009A6C54">
        <w:t>WORLD WAR II - PACIFIC</w:t>
      </w:r>
    </w:p>
    <w:p w14:paraId="26F28B08" w14:textId="77777777" w:rsidR="003539BA" w:rsidRPr="009A6C54" w:rsidRDefault="003539BA" w:rsidP="00106BBA">
      <w:pPr>
        <w:pStyle w:val="BodyText"/>
      </w:pPr>
      <w:r w:rsidRPr="009A6C54">
        <w:t>7</w:t>
      </w:r>
      <w:r w:rsidRPr="009A6C54">
        <w:tab/>
      </w:r>
      <w:r w:rsidR="00207FE9" w:rsidRPr="009A6C54">
        <w:tab/>
      </w:r>
      <w:r w:rsidRPr="009A6C54">
        <w:t>KOREAN</w:t>
      </w:r>
    </w:p>
    <w:p w14:paraId="26F28B09" w14:textId="77777777" w:rsidR="003539BA" w:rsidRPr="009A6C54" w:rsidRDefault="003539BA" w:rsidP="00106BBA">
      <w:pPr>
        <w:pStyle w:val="BodyText"/>
      </w:pPr>
      <w:r w:rsidRPr="009A6C54">
        <w:t>8</w:t>
      </w:r>
      <w:r w:rsidRPr="009A6C54">
        <w:tab/>
      </w:r>
      <w:r w:rsidR="00207FE9" w:rsidRPr="009A6C54">
        <w:tab/>
      </w:r>
      <w:r w:rsidRPr="009A6C54">
        <w:t>VIETNAM</w:t>
      </w:r>
    </w:p>
    <w:p w14:paraId="26F28B0A" w14:textId="77777777" w:rsidR="003539BA" w:rsidRPr="009A6C54" w:rsidRDefault="003539BA" w:rsidP="00106BBA">
      <w:pPr>
        <w:pStyle w:val="BodyText"/>
      </w:pPr>
      <w:r w:rsidRPr="009A6C54">
        <w:t>9</w:t>
      </w:r>
      <w:r w:rsidR="00207FE9" w:rsidRPr="009A6C54">
        <w:tab/>
      </w:r>
      <w:r w:rsidRPr="009A6C54">
        <w:tab/>
        <w:t>OTHER</w:t>
      </w:r>
    </w:p>
    <w:p w14:paraId="26F28B0B" w14:textId="77777777" w:rsidR="003539BA" w:rsidRPr="009A6C54" w:rsidRDefault="003539BA" w:rsidP="00106BBA">
      <w:pPr>
        <w:pStyle w:val="BodyText"/>
      </w:pPr>
      <w:r w:rsidRPr="009A6C54">
        <w:t>A</w:t>
      </w:r>
      <w:r w:rsidRPr="009A6C54">
        <w:tab/>
      </w:r>
      <w:r w:rsidR="00207FE9" w:rsidRPr="009A6C54">
        <w:tab/>
      </w:r>
      <w:r w:rsidRPr="009A6C54">
        <w:t>PERSIAN GULF WAR</w:t>
      </w:r>
    </w:p>
    <w:p w14:paraId="26F28B0C" w14:textId="77777777"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14:paraId="26F28B0D" w14:textId="77777777" w:rsidR="003539BA" w:rsidRPr="009A6C54" w:rsidRDefault="006624C4" w:rsidP="00207FE9">
      <w:pPr>
        <w:pStyle w:val="Heading3"/>
      </w:pPr>
      <w:bookmarkStart w:id="398" w:name="_Toc518911360"/>
      <w:r w:rsidRPr="009A6C54">
        <w:t>TABLE VA0024 - SOURCE OF ENROLLMENT</w:t>
      </w:r>
      <w:bookmarkEnd w:id="398"/>
    </w:p>
    <w:p w14:paraId="26F28B0E" w14:textId="77777777" w:rsidR="003539BA" w:rsidRPr="009A6C54" w:rsidRDefault="003539BA" w:rsidP="00106BBA">
      <w:pPr>
        <w:pStyle w:val="BodyText"/>
      </w:pPr>
      <w:r w:rsidRPr="009A6C54">
        <w:t>VALUE</w:t>
      </w:r>
      <w:r w:rsidRPr="009A6C54">
        <w:tab/>
        <w:t>DESCRIPTION</w:t>
      </w:r>
    </w:p>
    <w:p w14:paraId="26F28B0F" w14:textId="77777777" w:rsidR="003539BA" w:rsidRPr="009A6C54" w:rsidRDefault="003539BA" w:rsidP="00106BBA">
      <w:pPr>
        <w:pStyle w:val="BodyText"/>
      </w:pPr>
      <w:r w:rsidRPr="009A6C54">
        <w:t>1</w:t>
      </w:r>
      <w:r w:rsidRPr="009A6C54">
        <w:tab/>
      </w:r>
      <w:r w:rsidR="00207FE9" w:rsidRPr="009A6C54">
        <w:tab/>
      </w:r>
      <w:r w:rsidRPr="009A6C54">
        <w:t>VAMC</w:t>
      </w:r>
    </w:p>
    <w:p w14:paraId="26F28B10" w14:textId="77777777" w:rsidR="003539BA" w:rsidRPr="009A6C54" w:rsidRDefault="003539BA" w:rsidP="00106BBA">
      <w:pPr>
        <w:pStyle w:val="BodyText"/>
      </w:pPr>
      <w:r w:rsidRPr="009A6C54">
        <w:t>2</w:t>
      </w:r>
      <w:r w:rsidRPr="009A6C54">
        <w:tab/>
      </w:r>
      <w:r w:rsidR="00207FE9" w:rsidRPr="009A6C54">
        <w:tab/>
      </w:r>
      <w:r w:rsidRPr="009A6C54">
        <w:t>HEC</w:t>
      </w:r>
    </w:p>
    <w:p w14:paraId="26F28B11" w14:textId="77777777" w:rsidR="003539BA" w:rsidRPr="009A6C54" w:rsidRDefault="003539BA" w:rsidP="00106BBA">
      <w:pPr>
        <w:pStyle w:val="BodyText"/>
      </w:pPr>
      <w:r w:rsidRPr="009A6C54">
        <w:t>3</w:t>
      </w:r>
      <w:r w:rsidRPr="009A6C54">
        <w:tab/>
      </w:r>
      <w:r w:rsidR="00207FE9" w:rsidRPr="009A6C54">
        <w:tab/>
      </w:r>
      <w:r w:rsidRPr="009A6C54">
        <w:t>OTHER VAMC</w:t>
      </w:r>
    </w:p>
    <w:p w14:paraId="26F28B12" w14:textId="77777777" w:rsidR="003539BA" w:rsidRPr="009A6C54" w:rsidRDefault="006624C4" w:rsidP="00207FE9">
      <w:pPr>
        <w:pStyle w:val="Heading3"/>
      </w:pPr>
      <w:bookmarkStart w:id="399" w:name="_Toc518911361"/>
      <w:r w:rsidRPr="009A6C54">
        <w:t>TABLE VA0046 - AGENT ORANGE EXPOSURE LOCATION</w:t>
      </w:r>
      <w:bookmarkEnd w:id="399"/>
    </w:p>
    <w:p w14:paraId="26F28B13" w14:textId="77777777" w:rsidR="003539BA" w:rsidRPr="009A6C54" w:rsidRDefault="003539BA" w:rsidP="00106BBA">
      <w:pPr>
        <w:pStyle w:val="BodyText"/>
      </w:pPr>
      <w:r w:rsidRPr="009A6C54">
        <w:t>VALUE</w:t>
      </w:r>
      <w:r w:rsidRPr="009A6C54">
        <w:tab/>
        <w:t>DESCRIPTION</w:t>
      </w:r>
    </w:p>
    <w:p w14:paraId="26F28B14" w14:textId="77777777" w:rsidR="003539BA" w:rsidRPr="009A6C54" w:rsidRDefault="003539BA" w:rsidP="00106BBA">
      <w:pPr>
        <w:pStyle w:val="BodyText"/>
      </w:pPr>
      <w:r w:rsidRPr="009A6C54">
        <w:t>K</w:t>
      </w:r>
      <w:r w:rsidRPr="009A6C54">
        <w:tab/>
      </w:r>
      <w:r w:rsidR="00207FE9" w:rsidRPr="009A6C54">
        <w:tab/>
      </w:r>
      <w:r w:rsidRPr="009A6C54">
        <w:t>KOREAN DMZ</w:t>
      </w:r>
    </w:p>
    <w:p w14:paraId="26F28B15" w14:textId="77777777" w:rsidR="003539BA" w:rsidRPr="009A6C54" w:rsidRDefault="003539BA" w:rsidP="00106BBA">
      <w:pPr>
        <w:pStyle w:val="BodyText"/>
      </w:pPr>
      <w:r w:rsidRPr="009A6C54">
        <w:t>V</w:t>
      </w:r>
      <w:r w:rsidRPr="009A6C54">
        <w:tab/>
      </w:r>
      <w:r w:rsidR="00207FE9" w:rsidRPr="009A6C54">
        <w:tab/>
      </w:r>
      <w:r w:rsidRPr="009A6C54">
        <w:t>VIETNAM</w:t>
      </w:r>
    </w:p>
    <w:p w14:paraId="26F28B16" w14:textId="77777777" w:rsidR="003539BA" w:rsidRPr="009A6C54" w:rsidRDefault="003539BA" w:rsidP="00106BBA">
      <w:pPr>
        <w:pStyle w:val="BodyText"/>
      </w:pPr>
      <w:r w:rsidRPr="009A6C54">
        <w:t>O</w:t>
      </w:r>
      <w:r w:rsidRPr="009A6C54">
        <w:tab/>
      </w:r>
      <w:r w:rsidR="00207FE9" w:rsidRPr="009A6C54">
        <w:tab/>
      </w:r>
      <w:r w:rsidRPr="009A6C54">
        <w:t>OTHER</w:t>
      </w:r>
    </w:p>
    <w:p w14:paraId="26F28B17" w14:textId="77777777" w:rsidR="003539BA" w:rsidRPr="009A6C54" w:rsidRDefault="006624C4" w:rsidP="00207FE9">
      <w:pPr>
        <w:pStyle w:val="Heading3"/>
      </w:pPr>
      <w:bookmarkStart w:id="400" w:name="_Toc518911362"/>
      <w:r w:rsidRPr="009A6C54">
        <w:t>TABLE NPCD 001 - NATIONAL PATIENT CARE DATABASE ERROR CODES</w:t>
      </w:r>
      <w:bookmarkEnd w:id="400"/>
    </w:p>
    <w:p w14:paraId="26F28B18" w14:textId="77777777" w:rsidR="003539BA" w:rsidRPr="009A6C54" w:rsidRDefault="003539BA" w:rsidP="00106BBA">
      <w:pPr>
        <w:pStyle w:val="BodyText"/>
      </w:pPr>
      <w:r w:rsidRPr="009A6C54">
        <w:t>Sample listing of possible values.</w:t>
      </w:r>
    </w:p>
    <w:p w14:paraId="26F28B19" w14:textId="77777777" w:rsidR="003539BA" w:rsidRPr="009A6C54" w:rsidRDefault="003539BA" w:rsidP="00106BBA">
      <w:pPr>
        <w:pStyle w:val="BodyText"/>
      </w:pPr>
      <w:r w:rsidRPr="009A6C54">
        <w:t>VALUE</w:t>
      </w:r>
      <w:r w:rsidRPr="009A6C54">
        <w:tab/>
        <w:t>DESCRIPTION</w:t>
      </w:r>
    </w:p>
    <w:p w14:paraId="26F28B1A" w14:textId="77777777" w:rsidR="003539BA" w:rsidRPr="009A6C54" w:rsidRDefault="003539BA" w:rsidP="00106BBA">
      <w:pPr>
        <w:pStyle w:val="BodyText"/>
      </w:pPr>
      <w:r w:rsidRPr="009A6C54">
        <w:t>100</w:t>
      </w:r>
      <w:r w:rsidRPr="009A6C54">
        <w:tab/>
      </w:r>
      <w:r w:rsidR="00475432" w:rsidRPr="009A6C54">
        <w:tab/>
      </w:r>
      <w:r w:rsidRPr="009A6C54">
        <w:t>EVENT TYPE SEGMENT</w:t>
      </w:r>
    </w:p>
    <w:p w14:paraId="26F28B1B" w14:textId="77777777" w:rsidR="003539BA" w:rsidRPr="009A6C54" w:rsidRDefault="003539BA" w:rsidP="00106BBA">
      <w:pPr>
        <w:pStyle w:val="BodyText"/>
      </w:pPr>
      <w:r w:rsidRPr="009A6C54">
        <w:t>200</w:t>
      </w:r>
      <w:r w:rsidR="00475432" w:rsidRPr="009A6C54">
        <w:tab/>
      </w:r>
      <w:r w:rsidRPr="009A6C54">
        <w:tab/>
        <w:t>PATIENT NAME</w:t>
      </w:r>
    </w:p>
    <w:p w14:paraId="26F28B1C" w14:textId="77777777" w:rsidR="003539BA" w:rsidRPr="009A6C54" w:rsidRDefault="003539BA" w:rsidP="00106BBA">
      <w:pPr>
        <w:pStyle w:val="BodyText"/>
      </w:pPr>
      <w:r w:rsidRPr="009A6C54">
        <w:t>205</w:t>
      </w:r>
      <w:r w:rsidR="00475432" w:rsidRPr="009A6C54">
        <w:tab/>
      </w:r>
      <w:r w:rsidRPr="009A6C54">
        <w:tab/>
        <w:t>DATE OF BIRTH</w:t>
      </w:r>
    </w:p>
    <w:p w14:paraId="26F28B1D" w14:textId="77777777" w:rsidR="003539BA" w:rsidRPr="009A6C54" w:rsidRDefault="003539BA" w:rsidP="00106BBA">
      <w:pPr>
        <w:pStyle w:val="BodyText"/>
      </w:pPr>
      <w:r w:rsidRPr="009A6C54">
        <w:t>210</w:t>
      </w:r>
      <w:r w:rsidR="00475432" w:rsidRPr="009A6C54">
        <w:tab/>
      </w:r>
      <w:r w:rsidRPr="009A6C54">
        <w:tab/>
        <w:t>SEX</w:t>
      </w:r>
    </w:p>
    <w:p w14:paraId="26F28B1E" w14:textId="77777777" w:rsidR="003539BA" w:rsidRPr="009A6C54" w:rsidRDefault="003539BA" w:rsidP="00106BBA">
      <w:pPr>
        <w:pStyle w:val="BodyText"/>
      </w:pPr>
      <w:r w:rsidRPr="009A6C54">
        <w:t>215</w:t>
      </w:r>
      <w:r w:rsidR="00475432" w:rsidRPr="009A6C54">
        <w:tab/>
      </w:r>
      <w:r w:rsidRPr="009A6C54">
        <w:tab/>
        <w:t>RACE</w:t>
      </w:r>
    </w:p>
    <w:p w14:paraId="26F28B1F" w14:textId="77777777" w:rsidR="003539BA" w:rsidRPr="009A6C54" w:rsidRDefault="00475432" w:rsidP="0011406C">
      <w:pPr>
        <w:pStyle w:val="Heading2"/>
        <w:tabs>
          <w:tab w:val="clear" w:pos="72"/>
          <w:tab w:val="clear" w:pos="576"/>
          <w:tab w:val="left" w:pos="900"/>
        </w:tabs>
        <w:ind w:left="900" w:hanging="900"/>
      </w:pPr>
      <w:r w:rsidRPr="009A6C54">
        <w:br w:type="page"/>
      </w:r>
      <w:bookmarkStart w:id="401" w:name="_Toc518911363"/>
      <w:r w:rsidR="003539BA" w:rsidRPr="009A6C54">
        <w:lastRenderedPageBreak/>
        <w:t>HL7 Interface Specification for the Transmission of PCMM Primary Care Data</w:t>
      </w:r>
      <w:bookmarkEnd w:id="401"/>
    </w:p>
    <w:p w14:paraId="26F28B20"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1" w14:textId="77777777" w:rsidR="003539BA" w:rsidRPr="009A6C54" w:rsidRDefault="003539BA" w:rsidP="0011406C">
      <w:pPr>
        <w:pStyle w:val="Heading2"/>
        <w:tabs>
          <w:tab w:val="clear" w:pos="72"/>
          <w:tab w:val="clear" w:pos="576"/>
          <w:tab w:val="left" w:pos="900"/>
        </w:tabs>
      </w:pPr>
      <w:bookmarkStart w:id="402" w:name="_Toc518911364"/>
      <w:r w:rsidRPr="009A6C54">
        <w:t>Assumptions</w:t>
      </w:r>
      <w:bookmarkEnd w:id="402"/>
    </w:p>
    <w:p w14:paraId="26F28B22" w14:textId="77777777"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14:paraId="26F28B23" w14:textId="77777777" w:rsidR="003539BA" w:rsidRPr="009A6C54" w:rsidRDefault="003539BA" w:rsidP="00C0500A">
      <w:pPr>
        <w:pStyle w:val="Heading2"/>
        <w:tabs>
          <w:tab w:val="clear" w:pos="72"/>
          <w:tab w:val="clear" w:pos="576"/>
          <w:tab w:val="left" w:pos="900"/>
        </w:tabs>
      </w:pPr>
      <w:bookmarkStart w:id="403" w:name="_Toc518911365"/>
      <w:r w:rsidRPr="009A6C54">
        <w:t>Message Definitions</w:t>
      </w:r>
      <w:bookmarkEnd w:id="403"/>
    </w:p>
    <w:p w14:paraId="26F28B24" w14:textId="77777777"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14:paraId="26F28B25" w14:textId="77777777" w:rsidR="003539BA" w:rsidRPr="009A6C54" w:rsidRDefault="003539BA" w:rsidP="00C0500A">
      <w:pPr>
        <w:pStyle w:val="Heading2"/>
        <w:tabs>
          <w:tab w:val="clear" w:pos="72"/>
          <w:tab w:val="clear" w:pos="576"/>
          <w:tab w:val="left" w:pos="900"/>
        </w:tabs>
      </w:pPr>
      <w:bookmarkStart w:id="404" w:name="_Toc518911366"/>
      <w:r w:rsidRPr="009A6C54">
        <w:t>Segment Table Definitions</w:t>
      </w:r>
      <w:bookmarkEnd w:id="404"/>
    </w:p>
    <w:p w14:paraId="26F28B26"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7" w14:textId="77777777" w:rsidR="003539BA" w:rsidRPr="009A6C54" w:rsidRDefault="003539BA" w:rsidP="00C0500A">
      <w:pPr>
        <w:pStyle w:val="Heading2"/>
        <w:tabs>
          <w:tab w:val="clear" w:pos="72"/>
          <w:tab w:val="clear" w:pos="576"/>
          <w:tab w:val="left" w:pos="900"/>
        </w:tabs>
      </w:pPr>
      <w:bookmarkStart w:id="405" w:name="_Toc518911367"/>
      <w:r w:rsidRPr="009A6C54">
        <w:t>Message Control Segments</w:t>
      </w:r>
      <w:bookmarkEnd w:id="405"/>
    </w:p>
    <w:p w14:paraId="26F28B28"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9" w14:textId="77777777" w:rsidR="00FA2700" w:rsidRPr="009A6C54" w:rsidRDefault="00FA2700" w:rsidP="00101FB2">
      <w:pPr>
        <w:pStyle w:val="Heading1"/>
      </w:pPr>
      <w:bookmarkStart w:id="406" w:name="_Toc518911368"/>
      <w:r w:rsidRPr="009A6C54">
        <w:lastRenderedPageBreak/>
        <w:t>HL7 message transactions</w:t>
      </w:r>
      <w:bookmarkEnd w:id="406"/>
      <w:r w:rsidRPr="009A6C54">
        <w:t xml:space="preserve"> </w:t>
      </w:r>
    </w:p>
    <w:p w14:paraId="26F28B2A" w14:textId="77777777"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14:paraId="26F28B2B" w14:textId="77777777" w:rsidR="003539BA" w:rsidRPr="009A6C54" w:rsidRDefault="003539BA" w:rsidP="00101FB2">
      <w:pPr>
        <w:pStyle w:val="Heading1"/>
      </w:pPr>
      <w:bookmarkStart w:id="407" w:name="_Toc518911369"/>
      <w:r w:rsidRPr="009A6C54">
        <w:lastRenderedPageBreak/>
        <w:t>SUPPORTED AND USER-DEFINED HL7 TABLES</w:t>
      </w:r>
      <w:bookmarkEnd w:id="407"/>
    </w:p>
    <w:p w14:paraId="26F28B2C" w14:textId="77777777" w:rsidR="003539BA" w:rsidRPr="009A6C54" w:rsidRDefault="003539BA" w:rsidP="00FA2700">
      <w:pPr>
        <w:pStyle w:val="Heading2"/>
      </w:pPr>
      <w:bookmarkStart w:id="408" w:name="_Toc518911370"/>
      <w:r w:rsidRPr="009A6C54">
        <w:t>Table 0001 - Sex</w:t>
      </w:r>
      <w:bookmarkEnd w:id="408"/>
    </w:p>
    <w:p w14:paraId="26F28B2D" w14:textId="77777777" w:rsidR="003539BA" w:rsidRPr="009A6C54" w:rsidRDefault="003539BA" w:rsidP="00106BBA">
      <w:pPr>
        <w:pStyle w:val="BodyText"/>
      </w:pPr>
      <w:r w:rsidRPr="009A6C54">
        <w:t>VALUE</w:t>
      </w:r>
      <w:r w:rsidRPr="009A6C54">
        <w:tab/>
        <w:t>DESCRIPTION</w:t>
      </w:r>
    </w:p>
    <w:p w14:paraId="26F28B2E" w14:textId="77777777" w:rsidR="003539BA" w:rsidRPr="009A6C54" w:rsidRDefault="003539BA" w:rsidP="00106BBA">
      <w:pPr>
        <w:pStyle w:val="BodyText"/>
      </w:pPr>
      <w:r w:rsidRPr="009A6C54">
        <w:t>F</w:t>
      </w:r>
      <w:r w:rsidRPr="009A6C54">
        <w:tab/>
      </w:r>
      <w:r w:rsidR="00995A5E" w:rsidRPr="009A6C54">
        <w:tab/>
      </w:r>
      <w:r w:rsidRPr="009A6C54">
        <w:t>FEMALE</w:t>
      </w:r>
    </w:p>
    <w:p w14:paraId="26F28B2F" w14:textId="77777777" w:rsidR="003539BA" w:rsidRPr="009A6C54" w:rsidRDefault="003539BA" w:rsidP="00106BBA">
      <w:pPr>
        <w:pStyle w:val="BodyText"/>
      </w:pPr>
      <w:r w:rsidRPr="009A6C54">
        <w:t>M</w:t>
      </w:r>
      <w:r w:rsidR="00995A5E" w:rsidRPr="009A6C54">
        <w:tab/>
      </w:r>
      <w:r w:rsidRPr="009A6C54">
        <w:tab/>
        <w:t>MALE</w:t>
      </w:r>
    </w:p>
    <w:p w14:paraId="26F28B30" w14:textId="77777777" w:rsidR="003539BA" w:rsidRPr="009A6C54" w:rsidRDefault="003539BA" w:rsidP="00106BBA">
      <w:pPr>
        <w:pStyle w:val="BodyText"/>
      </w:pPr>
      <w:r w:rsidRPr="009A6C54">
        <w:t>O</w:t>
      </w:r>
      <w:r w:rsidRPr="009A6C54">
        <w:tab/>
      </w:r>
      <w:r w:rsidR="00995A5E" w:rsidRPr="009A6C54">
        <w:tab/>
      </w:r>
      <w:r w:rsidRPr="009A6C54">
        <w:t>OTHER</w:t>
      </w:r>
    </w:p>
    <w:p w14:paraId="26F28B31" w14:textId="77777777" w:rsidR="003539BA" w:rsidRPr="009A6C54" w:rsidRDefault="003539BA" w:rsidP="00106BBA">
      <w:pPr>
        <w:pStyle w:val="BodyText"/>
      </w:pPr>
      <w:r w:rsidRPr="009A6C54">
        <w:t>U</w:t>
      </w:r>
      <w:r w:rsidR="00995A5E" w:rsidRPr="009A6C54">
        <w:tab/>
      </w:r>
      <w:r w:rsidRPr="009A6C54">
        <w:tab/>
        <w:t>UNKNOWN</w:t>
      </w:r>
    </w:p>
    <w:p w14:paraId="26F28B32" w14:textId="77777777" w:rsidR="003539BA" w:rsidRPr="009A6C54" w:rsidRDefault="003539BA" w:rsidP="00FA2700">
      <w:pPr>
        <w:pStyle w:val="Heading2"/>
      </w:pPr>
      <w:bookmarkStart w:id="409" w:name="_Toc518911371"/>
      <w:r w:rsidRPr="009A6C54">
        <w:t>Table 0002 - Marital Status</w:t>
      </w:r>
      <w:bookmarkEnd w:id="409"/>
    </w:p>
    <w:p w14:paraId="26F28B33" w14:textId="77777777" w:rsidR="003539BA" w:rsidRPr="009A6C54" w:rsidRDefault="003539BA" w:rsidP="00106BBA">
      <w:pPr>
        <w:pStyle w:val="BodyText"/>
      </w:pPr>
      <w:r w:rsidRPr="009A6C54">
        <w:t>VALUE</w:t>
      </w:r>
      <w:r w:rsidRPr="009A6C54">
        <w:tab/>
        <w:t>DESCRIPTION</w:t>
      </w:r>
    </w:p>
    <w:p w14:paraId="26F28B34" w14:textId="77777777" w:rsidR="003539BA" w:rsidRPr="009A6C54" w:rsidRDefault="003539BA" w:rsidP="00106BBA">
      <w:pPr>
        <w:pStyle w:val="BodyText"/>
      </w:pPr>
      <w:r w:rsidRPr="009A6C54">
        <w:t>A</w:t>
      </w:r>
      <w:r w:rsidRPr="009A6C54">
        <w:tab/>
      </w:r>
      <w:r w:rsidR="00995A5E" w:rsidRPr="009A6C54">
        <w:tab/>
      </w:r>
      <w:r w:rsidRPr="009A6C54">
        <w:t>SEPARATED</w:t>
      </w:r>
    </w:p>
    <w:p w14:paraId="26F28B35" w14:textId="77777777" w:rsidR="003539BA" w:rsidRPr="009A6C54" w:rsidRDefault="003539BA" w:rsidP="00106BBA">
      <w:pPr>
        <w:pStyle w:val="BodyText"/>
      </w:pPr>
      <w:r w:rsidRPr="009A6C54">
        <w:t>D</w:t>
      </w:r>
      <w:r w:rsidRPr="009A6C54">
        <w:tab/>
      </w:r>
      <w:r w:rsidR="00995A5E" w:rsidRPr="009A6C54">
        <w:tab/>
      </w:r>
      <w:r w:rsidRPr="009A6C54">
        <w:t>DIVORCED</w:t>
      </w:r>
    </w:p>
    <w:p w14:paraId="26F28B36" w14:textId="77777777" w:rsidR="003539BA" w:rsidRPr="009A6C54" w:rsidRDefault="003539BA" w:rsidP="00106BBA">
      <w:pPr>
        <w:pStyle w:val="BodyText"/>
      </w:pPr>
      <w:r w:rsidRPr="009A6C54">
        <w:t>M</w:t>
      </w:r>
      <w:r w:rsidR="00995A5E" w:rsidRPr="009A6C54">
        <w:tab/>
      </w:r>
      <w:r w:rsidRPr="009A6C54">
        <w:tab/>
        <w:t>MARRIED</w:t>
      </w:r>
    </w:p>
    <w:p w14:paraId="26F28B37" w14:textId="77777777" w:rsidR="003539BA" w:rsidRPr="009A6C54" w:rsidRDefault="003539BA" w:rsidP="00106BBA">
      <w:pPr>
        <w:pStyle w:val="BodyText"/>
      </w:pPr>
      <w:r w:rsidRPr="009A6C54">
        <w:t>S</w:t>
      </w:r>
      <w:r w:rsidR="00995A5E" w:rsidRPr="009A6C54">
        <w:tab/>
      </w:r>
      <w:r w:rsidRPr="009A6C54">
        <w:tab/>
        <w:t>SINGLE</w:t>
      </w:r>
    </w:p>
    <w:p w14:paraId="26F28B38" w14:textId="77777777" w:rsidR="003539BA" w:rsidRPr="009A6C54" w:rsidRDefault="003539BA" w:rsidP="00106BBA">
      <w:pPr>
        <w:pStyle w:val="BodyText"/>
      </w:pPr>
      <w:r w:rsidRPr="009A6C54">
        <w:t>W</w:t>
      </w:r>
      <w:r w:rsidR="00995A5E" w:rsidRPr="009A6C54">
        <w:tab/>
      </w:r>
      <w:r w:rsidRPr="009A6C54">
        <w:tab/>
        <w:t>WIDOWED</w:t>
      </w:r>
    </w:p>
    <w:p w14:paraId="26F28B39" w14:textId="77777777" w:rsidR="003539BA" w:rsidRPr="009A6C54" w:rsidRDefault="003539BA" w:rsidP="00FA2700">
      <w:pPr>
        <w:pStyle w:val="Heading2"/>
      </w:pPr>
      <w:bookmarkStart w:id="410" w:name="_Toc518911372"/>
      <w:r w:rsidRPr="009A6C54">
        <w:t>Table 0003 - Event Type Code</w:t>
      </w:r>
      <w:bookmarkEnd w:id="410"/>
    </w:p>
    <w:p w14:paraId="26F28B3A" w14:textId="77777777" w:rsidR="003539BA" w:rsidRPr="009A6C54" w:rsidRDefault="003539BA" w:rsidP="00106BBA">
      <w:pPr>
        <w:pStyle w:val="BodyText"/>
      </w:pPr>
      <w:r w:rsidRPr="009A6C54">
        <w:t>VALUE</w:t>
      </w:r>
      <w:r w:rsidRPr="009A6C54">
        <w:tab/>
        <w:t>DESCRIPTION</w:t>
      </w:r>
    </w:p>
    <w:p w14:paraId="26F28B3B" w14:textId="77777777" w:rsidR="003539BA" w:rsidRPr="009A6C54" w:rsidRDefault="003539BA" w:rsidP="00106BBA">
      <w:pPr>
        <w:pStyle w:val="BodyText"/>
      </w:pPr>
      <w:r w:rsidRPr="009A6C54">
        <w:t>A08</w:t>
      </w:r>
      <w:r w:rsidRPr="009A6C54">
        <w:tab/>
      </w:r>
      <w:r w:rsidR="00995A5E" w:rsidRPr="009A6C54">
        <w:tab/>
      </w:r>
      <w:r w:rsidRPr="009A6C54">
        <w:t>UPDATE PATIENT INFORMATION</w:t>
      </w:r>
    </w:p>
    <w:p w14:paraId="26F28B3C" w14:textId="77777777" w:rsidR="003539BA" w:rsidRPr="009A6C54" w:rsidRDefault="003539BA" w:rsidP="00FA2700">
      <w:pPr>
        <w:pStyle w:val="Heading2"/>
      </w:pPr>
      <w:bookmarkStart w:id="411" w:name="_Toc518911373"/>
      <w:r w:rsidRPr="009A6C54">
        <w:t>Table 0005 - Race</w:t>
      </w:r>
      <w:bookmarkEnd w:id="411"/>
    </w:p>
    <w:p w14:paraId="26F28B3D" w14:textId="77777777" w:rsidR="003539BA" w:rsidRPr="009A6C54" w:rsidRDefault="003539BA" w:rsidP="00106BBA">
      <w:pPr>
        <w:pStyle w:val="BodyText"/>
      </w:pPr>
      <w:r w:rsidRPr="009A6C54">
        <w:t>VALUE</w:t>
      </w:r>
      <w:r w:rsidRPr="009A6C54">
        <w:tab/>
        <w:t>DESCRIPTION</w:t>
      </w:r>
    </w:p>
    <w:p w14:paraId="26F28B3E" w14:textId="77777777" w:rsidR="003539BA" w:rsidRPr="009A6C54" w:rsidRDefault="003539BA" w:rsidP="00106BBA">
      <w:pPr>
        <w:pStyle w:val="BodyText"/>
      </w:pPr>
      <w:r w:rsidRPr="009A6C54">
        <w:t>1</w:t>
      </w:r>
      <w:r w:rsidR="00995A5E" w:rsidRPr="009A6C54">
        <w:tab/>
      </w:r>
      <w:r w:rsidRPr="009A6C54">
        <w:tab/>
        <w:t>HISPANIC, WHITE</w:t>
      </w:r>
    </w:p>
    <w:p w14:paraId="26F28B3F" w14:textId="77777777" w:rsidR="003539BA" w:rsidRPr="009A6C54" w:rsidRDefault="003539BA" w:rsidP="00106BBA">
      <w:pPr>
        <w:pStyle w:val="BodyText"/>
      </w:pPr>
      <w:r w:rsidRPr="009A6C54">
        <w:t>2</w:t>
      </w:r>
      <w:r w:rsidR="00995A5E" w:rsidRPr="009A6C54">
        <w:tab/>
      </w:r>
      <w:r w:rsidRPr="009A6C54">
        <w:tab/>
        <w:t>HISPANIC, BLACK</w:t>
      </w:r>
    </w:p>
    <w:p w14:paraId="26F28B40" w14:textId="77777777" w:rsidR="003539BA" w:rsidRPr="009A6C54" w:rsidRDefault="003539BA" w:rsidP="00106BBA">
      <w:pPr>
        <w:pStyle w:val="BodyText"/>
      </w:pPr>
      <w:r w:rsidRPr="009A6C54">
        <w:t>3</w:t>
      </w:r>
      <w:r w:rsidR="00995A5E" w:rsidRPr="009A6C54">
        <w:tab/>
      </w:r>
      <w:r w:rsidRPr="009A6C54">
        <w:tab/>
        <w:t>AMERICAN INDIAN OR ALASKA NATIVE</w:t>
      </w:r>
    </w:p>
    <w:p w14:paraId="26F28B41" w14:textId="77777777" w:rsidR="003539BA" w:rsidRPr="009A6C54" w:rsidRDefault="003539BA" w:rsidP="00106BBA">
      <w:pPr>
        <w:pStyle w:val="BodyText"/>
      </w:pPr>
      <w:r w:rsidRPr="009A6C54">
        <w:t>4</w:t>
      </w:r>
      <w:r w:rsidR="00995A5E" w:rsidRPr="009A6C54">
        <w:tab/>
      </w:r>
      <w:r w:rsidRPr="009A6C54">
        <w:tab/>
        <w:t>BLACK, NOT OF HISPANIC ORIGIN</w:t>
      </w:r>
    </w:p>
    <w:p w14:paraId="26F28B42" w14:textId="77777777" w:rsidR="003539BA" w:rsidRPr="009A6C54" w:rsidRDefault="003539BA" w:rsidP="00106BBA">
      <w:pPr>
        <w:pStyle w:val="BodyText"/>
      </w:pPr>
      <w:r w:rsidRPr="009A6C54">
        <w:t>5</w:t>
      </w:r>
      <w:r w:rsidR="00995A5E" w:rsidRPr="009A6C54">
        <w:tab/>
      </w:r>
      <w:r w:rsidRPr="009A6C54">
        <w:tab/>
        <w:t>ASIAN OR PACIFIC ISLANDER</w:t>
      </w:r>
    </w:p>
    <w:p w14:paraId="26F28B43" w14:textId="77777777" w:rsidR="003539BA" w:rsidRPr="009A6C54" w:rsidRDefault="003539BA" w:rsidP="00106BBA">
      <w:pPr>
        <w:pStyle w:val="BodyText"/>
      </w:pPr>
      <w:r w:rsidRPr="009A6C54">
        <w:t>6</w:t>
      </w:r>
      <w:r w:rsidR="00995A5E" w:rsidRPr="009A6C54">
        <w:tab/>
      </w:r>
      <w:r w:rsidRPr="009A6C54">
        <w:tab/>
        <w:t>WHITE, NOT OF HISPANIC ORIGIN</w:t>
      </w:r>
    </w:p>
    <w:p w14:paraId="26F28B44" w14:textId="77777777" w:rsidR="003539BA" w:rsidRPr="009A6C54" w:rsidRDefault="003539BA" w:rsidP="00106BBA">
      <w:pPr>
        <w:pStyle w:val="BodyText"/>
      </w:pPr>
      <w:r w:rsidRPr="009A6C54">
        <w:t>7</w:t>
      </w:r>
      <w:r w:rsidR="00995A5E" w:rsidRPr="009A6C54">
        <w:tab/>
      </w:r>
      <w:r w:rsidRPr="009A6C54">
        <w:tab/>
        <w:t>UNKNOWN</w:t>
      </w:r>
    </w:p>
    <w:p w14:paraId="26F28B45" w14:textId="77777777" w:rsidR="003539BA" w:rsidRPr="009A6C54" w:rsidRDefault="003539BA" w:rsidP="00FA2700">
      <w:pPr>
        <w:pStyle w:val="Heading2"/>
      </w:pPr>
      <w:bookmarkStart w:id="412" w:name="_Toc518911374"/>
      <w:r w:rsidRPr="009A6C54">
        <w:t>Table 0006 - Religion</w:t>
      </w:r>
      <w:bookmarkEnd w:id="412"/>
    </w:p>
    <w:p w14:paraId="26F28B46" w14:textId="77777777" w:rsidR="003539BA" w:rsidRPr="009A6C54" w:rsidRDefault="003539BA" w:rsidP="00106BBA">
      <w:pPr>
        <w:pStyle w:val="BodyText"/>
      </w:pPr>
      <w:r w:rsidRPr="009A6C54">
        <w:t>VALUE</w:t>
      </w:r>
      <w:r w:rsidRPr="009A6C54">
        <w:tab/>
        <w:t>DESCRIPTION</w:t>
      </w:r>
    </w:p>
    <w:p w14:paraId="26F28B47" w14:textId="77777777" w:rsidR="003539BA" w:rsidRPr="009A6C54" w:rsidRDefault="003539BA" w:rsidP="00106BBA">
      <w:pPr>
        <w:pStyle w:val="BodyText"/>
      </w:pPr>
      <w:r w:rsidRPr="009A6C54">
        <w:t>0</w:t>
      </w:r>
      <w:r w:rsidR="00995A5E" w:rsidRPr="009A6C54">
        <w:tab/>
      </w:r>
      <w:r w:rsidRPr="009A6C54">
        <w:tab/>
        <w:t>ROMAN CATHOLIC CHURCH</w:t>
      </w:r>
    </w:p>
    <w:p w14:paraId="26F28B48" w14:textId="77777777" w:rsidR="003539BA" w:rsidRPr="009A6C54" w:rsidRDefault="003539BA" w:rsidP="00106BBA">
      <w:pPr>
        <w:pStyle w:val="BodyText"/>
      </w:pPr>
      <w:r w:rsidRPr="009A6C54">
        <w:t>1</w:t>
      </w:r>
      <w:r w:rsidR="00995A5E" w:rsidRPr="009A6C54">
        <w:tab/>
      </w:r>
      <w:r w:rsidRPr="009A6C54">
        <w:tab/>
        <w:t>JUDAISM</w:t>
      </w:r>
    </w:p>
    <w:p w14:paraId="26F28B49" w14:textId="77777777" w:rsidR="003539BA" w:rsidRPr="009A6C54" w:rsidRDefault="003539BA" w:rsidP="00106BBA">
      <w:pPr>
        <w:pStyle w:val="BodyText"/>
      </w:pPr>
      <w:r w:rsidRPr="009A6C54">
        <w:lastRenderedPageBreak/>
        <w:t>2</w:t>
      </w:r>
      <w:r w:rsidR="00995A5E" w:rsidRPr="009A6C54">
        <w:tab/>
      </w:r>
      <w:r w:rsidRPr="009A6C54">
        <w:tab/>
        <w:t>EASTERN ORTHODOX</w:t>
      </w:r>
    </w:p>
    <w:p w14:paraId="26F28B4A" w14:textId="77777777" w:rsidR="003539BA" w:rsidRPr="009A6C54" w:rsidRDefault="003539BA" w:rsidP="00106BBA">
      <w:pPr>
        <w:pStyle w:val="BodyText"/>
      </w:pPr>
      <w:r w:rsidRPr="009A6C54">
        <w:t>3</w:t>
      </w:r>
      <w:r w:rsidR="00995A5E" w:rsidRPr="009A6C54">
        <w:tab/>
      </w:r>
      <w:r w:rsidRPr="009A6C54">
        <w:tab/>
        <w:t>BAPTIST</w:t>
      </w:r>
    </w:p>
    <w:p w14:paraId="26F28B4B" w14:textId="77777777" w:rsidR="003539BA" w:rsidRPr="009A6C54" w:rsidRDefault="003539BA" w:rsidP="00106BBA">
      <w:pPr>
        <w:pStyle w:val="BodyText"/>
      </w:pPr>
      <w:r w:rsidRPr="009A6C54">
        <w:t>4</w:t>
      </w:r>
      <w:r w:rsidRPr="009A6C54">
        <w:tab/>
      </w:r>
      <w:r w:rsidR="00995A5E" w:rsidRPr="009A6C54">
        <w:tab/>
      </w:r>
      <w:r w:rsidRPr="009A6C54">
        <w:t>METHODIST</w:t>
      </w:r>
    </w:p>
    <w:p w14:paraId="26F28B4C" w14:textId="77777777" w:rsidR="003539BA" w:rsidRPr="009A6C54" w:rsidRDefault="003539BA" w:rsidP="00106BBA">
      <w:pPr>
        <w:pStyle w:val="BodyText"/>
      </w:pPr>
      <w:r w:rsidRPr="009A6C54">
        <w:t>5</w:t>
      </w:r>
      <w:r w:rsidR="00995A5E" w:rsidRPr="009A6C54">
        <w:tab/>
      </w:r>
      <w:r w:rsidRPr="009A6C54">
        <w:tab/>
        <w:t>LUTHERAN</w:t>
      </w:r>
    </w:p>
    <w:p w14:paraId="26F28B4D" w14:textId="77777777" w:rsidR="003539BA" w:rsidRPr="009A6C54" w:rsidRDefault="003539BA" w:rsidP="00106BBA">
      <w:pPr>
        <w:pStyle w:val="BodyText"/>
      </w:pPr>
      <w:r w:rsidRPr="009A6C54">
        <w:t>6</w:t>
      </w:r>
      <w:r w:rsidR="00995A5E" w:rsidRPr="009A6C54">
        <w:tab/>
      </w:r>
      <w:r w:rsidRPr="009A6C54">
        <w:tab/>
        <w:t>PRESBYTERIAN</w:t>
      </w:r>
    </w:p>
    <w:p w14:paraId="26F28B4E" w14:textId="77777777" w:rsidR="003539BA" w:rsidRPr="009A6C54" w:rsidRDefault="003539BA" w:rsidP="00106BBA">
      <w:pPr>
        <w:pStyle w:val="BodyText"/>
      </w:pPr>
      <w:r w:rsidRPr="009A6C54">
        <w:t>7</w:t>
      </w:r>
      <w:r w:rsidR="00995A5E" w:rsidRPr="009A6C54">
        <w:tab/>
      </w:r>
      <w:r w:rsidRPr="009A6C54">
        <w:tab/>
        <w:t>UNITED CHURCH OF CHRIST</w:t>
      </w:r>
    </w:p>
    <w:p w14:paraId="26F28B4F" w14:textId="77777777" w:rsidR="003539BA" w:rsidRPr="009A6C54" w:rsidRDefault="003539BA" w:rsidP="00106BBA">
      <w:pPr>
        <w:pStyle w:val="BodyText"/>
      </w:pPr>
      <w:r w:rsidRPr="009A6C54">
        <w:t>8</w:t>
      </w:r>
      <w:r w:rsidRPr="009A6C54">
        <w:tab/>
      </w:r>
      <w:r w:rsidR="00995A5E" w:rsidRPr="009A6C54">
        <w:tab/>
      </w:r>
      <w:r w:rsidRPr="009A6C54">
        <w:t>EPISCOPALIAN</w:t>
      </w:r>
    </w:p>
    <w:p w14:paraId="26F28B50" w14:textId="77777777" w:rsidR="003539BA" w:rsidRPr="009A6C54" w:rsidRDefault="003539BA" w:rsidP="00106BBA">
      <w:pPr>
        <w:pStyle w:val="BodyText"/>
      </w:pPr>
      <w:r w:rsidRPr="009A6C54">
        <w:t>9</w:t>
      </w:r>
      <w:r w:rsidR="00995A5E" w:rsidRPr="009A6C54">
        <w:tab/>
      </w:r>
      <w:r w:rsidRPr="009A6C54">
        <w:tab/>
        <w:t>ADVENTIST</w:t>
      </w:r>
    </w:p>
    <w:p w14:paraId="26F28B51" w14:textId="77777777" w:rsidR="003539BA" w:rsidRPr="009A6C54" w:rsidRDefault="003539BA" w:rsidP="00106BBA">
      <w:pPr>
        <w:pStyle w:val="BodyText"/>
      </w:pPr>
      <w:r w:rsidRPr="009A6C54">
        <w:t>10</w:t>
      </w:r>
      <w:r w:rsidR="00995A5E" w:rsidRPr="009A6C54">
        <w:tab/>
      </w:r>
      <w:r w:rsidRPr="009A6C54">
        <w:tab/>
        <w:t>ASSEMBLY OF GOD</w:t>
      </w:r>
    </w:p>
    <w:p w14:paraId="26F28B52" w14:textId="77777777" w:rsidR="003539BA" w:rsidRPr="009A6C54" w:rsidRDefault="003539BA" w:rsidP="00106BBA">
      <w:pPr>
        <w:pStyle w:val="BodyText"/>
      </w:pPr>
      <w:r w:rsidRPr="009A6C54">
        <w:t>11</w:t>
      </w:r>
      <w:r w:rsidR="00995A5E" w:rsidRPr="009A6C54">
        <w:tab/>
      </w:r>
      <w:r w:rsidRPr="009A6C54">
        <w:tab/>
        <w:t>BRETHREN</w:t>
      </w:r>
    </w:p>
    <w:p w14:paraId="26F28B53" w14:textId="77777777" w:rsidR="003539BA" w:rsidRPr="009A6C54" w:rsidRDefault="003539BA" w:rsidP="00106BBA">
      <w:pPr>
        <w:pStyle w:val="BodyText"/>
      </w:pPr>
      <w:r w:rsidRPr="009A6C54">
        <w:t>12</w:t>
      </w:r>
      <w:r w:rsidR="00995A5E" w:rsidRPr="009A6C54">
        <w:tab/>
      </w:r>
      <w:r w:rsidRPr="009A6C54">
        <w:tab/>
        <w:t>CHRISTIAN SCIENTIST</w:t>
      </w:r>
    </w:p>
    <w:p w14:paraId="26F28B54" w14:textId="77777777" w:rsidR="003539BA" w:rsidRPr="009A6C54" w:rsidRDefault="003539BA" w:rsidP="00106BBA">
      <w:pPr>
        <w:pStyle w:val="BodyText"/>
      </w:pPr>
      <w:r w:rsidRPr="009A6C54">
        <w:t>13</w:t>
      </w:r>
      <w:r w:rsidR="00995A5E" w:rsidRPr="009A6C54">
        <w:tab/>
      </w:r>
      <w:r w:rsidRPr="009A6C54">
        <w:tab/>
        <w:t>CHURCH OF CHRIST</w:t>
      </w:r>
    </w:p>
    <w:p w14:paraId="26F28B55" w14:textId="77777777" w:rsidR="003539BA" w:rsidRPr="009A6C54" w:rsidRDefault="003539BA" w:rsidP="00106BBA">
      <w:pPr>
        <w:pStyle w:val="BodyText"/>
      </w:pPr>
      <w:r w:rsidRPr="009A6C54">
        <w:t>14</w:t>
      </w:r>
      <w:r w:rsidR="00995A5E" w:rsidRPr="009A6C54">
        <w:tab/>
      </w:r>
      <w:r w:rsidRPr="009A6C54">
        <w:tab/>
        <w:t>CHURCH OF GOD</w:t>
      </w:r>
    </w:p>
    <w:p w14:paraId="26F28B56" w14:textId="77777777" w:rsidR="003539BA" w:rsidRPr="009A6C54" w:rsidRDefault="003539BA" w:rsidP="00106BBA">
      <w:pPr>
        <w:pStyle w:val="BodyText"/>
      </w:pPr>
      <w:r w:rsidRPr="009A6C54">
        <w:t>15</w:t>
      </w:r>
      <w:r w:rsidR="00995A5E" w:rsidRPr="009A6C54">
        <w:tab/>
      </w:r>
      <w:r w:rsidRPr="009A6C54">
        <w:tab/>
        <w:t>DISCIPLES OF CHRIST</w:t>
      </w:r>
    </w:p>
    <w:p w14:paraId="26F28B57" w14:textId="77777777" w:rsidR="003539BA" w:rsidRPr="009A6C54" w:rsidRDefault="003539BA" w:rsidP="00106BBA">
      <w:pPr>
        <w:pStyle w:val="BodyText"/>
      </w:pPr>
      <w:r w:rsidRPr="009A6C54">
        <w:t>16</w:t>
      </w:r>
      <w:r w:rsidR="00995A5E" w:rsidRPr="009A6C54">
        <w:tab/>
      </w:r>
      <w:r w:rsidRPr="009A6C54">
        <w:tab/>
        <w:t>EVANGELICAL COVENANT</w:t>
      </w:r>
    </w:p>
    <w:p w14:paraId="26F28B58" w14:textId="77777777" w:rsidR="003539BA" w:rsidRPr="009A6C54" w:rsidRDefault="003539BA" w:rsidP="00106BBA">
      <w:pPr>
        <w:pStyle w:val="BodyText"/>
      </w:pPr>
      <w:r w:rsidRPr="009A6C54">
        <w:t>17</w:t>
      </w:r>
      <w:r w:rsidR="00995A5E" w:rsidRPr="009A6C54">
        <w:tab/>
      </w:r>
      <w:r w:rsidRPr="009A6C54">
        <w:tab/>
        <w:t>FRIENDS</w:t>
      </w:r>
    </w:p>
    <w:p w14:paraId="26F28B59" w14:textId="77777777" w:rsidR="003539BA" w:rsidRPr="009A6C54" w:rsidRDefault="003539BA" w:rsidP="00106BBA">
      <w:pPr>
        <w:pStyle w:val="BodyText"/>
      </w:pPr>
      <w:r w:rsidRPr="009A6C54">
        <w:t>18</w:t>
      </w:r>
      <w:r w:rsidR="00995A5E" w:rsidRPr="009A6C54">
        <w:tab/>
      </w:r>
      <w:r w:rsidRPr="009A6C54">
        <w:tab/>
        <w:t>JEHOVAH'S WITNESSES</w:t>
      </w:r>
    </w:p>
    <w:p w14:paraId="26F28B5A" w14:textId="77777777" w:rsidR="003539BA" w:rsidRPr="009A6C54" w:rsidRDefault="003539BA" w:rsidP="00106BBA">
      <w:pPr>
        <w:pStyle w:val="BodyText"/>
      </w:pPr>
      <w:r w:rsidRPr="009A6C54">
        <w:t>19</w:t>
      </w:r>
      <w:r w:rsidR="00995A5E" w:rsidRPr="009A6C54">
        <w:tab/>
      </w:r>
      <w:r w:rsidRPr="009A6C54">
        <w:tab/>
        <w:t>LATTER DAY SAINTS</w:t>
      </w:r>
    </w:p>
    <w:p w14:paraId="26F28B5B" w14:textId="77777777" w:rsidR="003539BA" w:rsidRPr="009A6C54" w:rsidRDefault="003539BA" w:rsidP="00106BBA">
      <w:pPr>
        <w:pStyle w:val="BodyText"/>
      </w:pPr>
      <w:r w:rsidRPr="009A6C54">
        <w:t>20</w:t>
      </w:r>
      <w:r w:rsidR="00995A5E" w:rsidRPr="009A6C54">
        <w:tab/>
      </w:r>
      <w:r w:rsidRPr="009A6C54">
        <w:tab/>
        <w:t>ISLAM</w:t>
      </w:r>
    </w:p>
    <w:p w14:paraId="26F28B5C" w14:textId="77777777" w:rsidR="003539BA" w:rsidRPr="009A6C54" w:rsidRDefault="003539BA" w:rsidP="00106BBA">
      <w:pPr>
        <w:pStyle w:val="BodyText"/>
      </w:pPr>
      <w:r w:rsidRPr="009A6C54">
        <w:t>21</w:t>
      </w:r>
      <w:r w:rsidR="00995A5E" w:rsidRPr="009A6C54">
        <w:tab/>
      </w:r>
      <w:r w:rsidRPr="009A6C54">
        <w:tab/>
        <w:t>NAZARENE</w:t>
      </w:r>
    </w:p>
    <w:p w14:paraId="26F28B5D" w14:textId="77777777" w:rsidR="003539BA" w:rsidRPr="009A6C54" w:rsidRDefault="003539BA" w:rsidP="00106BBA">
      <w:pPr>
        <w:pStyle w:val="BodyText"/>
      </w:pPr>
      <w:r w:rsidRPr="009A6C54">
        <w:t>22</w:t>
      </w:r>
      <w:r w:rsidR="00995A5E" w:rsidRPr="009A6C54">
        <w:tab/>
      </w:r>
      <w:r w:rsidRPr="009A6C54">
        <w:tab/>
        <w:t>OTHER</w:t>
      </w:r>
    </w:p>
    <w:p w14:paraId="26F28B5E" w14:textId="77777777" w:rsidR="003539BA" w:rsidRPr="009A6C54" w:rsidRDefault="003539BA" w:rsidP="00106BBA">
      <w:pPr>
        <w:pStyle w:val="BodyText"/>
      </w:pPr>
      <w:r w:rsidRPr="009A6C54">
        <w:t>23</w:t>
      </w:r>
      <w:r w:rsidR="00995A5E" w:rsidRPr="009A6C54">
        <w:tab/>
      </w:r>
      <w:r w:rsidRPr="009A6C54">
        <w:tab/>
        <w:t>PENTECOSTAL</w:t>
      </w:r>
    </w:p>
    <w:p w14:paraId="26F28B5F" w14:textId="77777777" w:rsidR="003539BA" w:rsidRPr="009A6C54" w:rsidRDefault="003539BA" w:rsidP="00106BBA">
      <w:pPr>
        <w:pStyle w:val="BodyText"/>
      </w:pPr>
      <w:r w:rsidRPr="009A6C54">
        <w:t>24</w:t>
      </w:r>
      <w:r w:rsidR="00995A5E" w:rsidRPr="009A6C54">
        <w:tab/>
      </w:r>
      <w:r w:rsidRPr="009A6C54">
        <w:tab/>
        <w:t>PROTESTANT</w:t>
      </w:r>
    </w:p>
    <w:p w14:paraId="26F28B60" w14:textId="77777777" w:rsidR="003539BA" w:rsidRPr="009A6C54" w:rsidRDefault="003539BA" w:rsidP="00106BBA">
      <w:pPr>
        <w:pStyle w:val="BodyText"/>
      </w:pPr>
      <w:r w:rsidRPr="009A6C54">
        <w:t>25</w:t>
      </w:r>
      <w:r w:rsidR="00995A5E" w:rsidRPr="009A6C54">
        <w:tab/>
      </w:r>
      <w:r w:rsidRPr="009A6C54">
        <w:tab/>
        <w:t>PROTESTANT, NO DENOMINATION</w:t>
      </w:r>
    </w:p>
    <w:p w14:paraId="26F28B61" w14:textId="77777777" w:rsidR="003539BA" w:rsidRPr="009A6C54" w:rsidRDefault="003539BA" w:rsidP="00106BBA">
      <w:pPr>
        <w:pStyle w:val="BodyText"/>
      </w:pPr>
      <w:r w:rsidRPr="009A6C54">
        <w:t>26</w:t>
      </w:r>
      <w:r w:rsidR="00995A5E" w:rsidRPr="009A6C54">
        <w:tab/>
      </w:r>
      <w:r w:rsidRPr="009A6C54">
        <w:tab/>
        <w:t>REFORMED</w:t>
      </w:r>
    </w:p>
    <w:p w14:paraId="26F28B62" w14:textId="77777777" w:rsidR="003539BA" w:rsidRPr="009A6C54" w:rsidRDefault="003539BA" w:rsidP="00106BBA">
      <w:pPr>
        <w:pStyle w:val="BodyText"/>
      </w:pPr>
      <w:r w:rsidRPr="009A6C54">
        <w:t>27</w:t>
      </w:r>
      <w:r w:rsidR="00995A5E" w:rsidRPr="009A6C54">
        <w:tab/>
      </w:r>
      <w:r w:rsidRPr="009A6C54">
        <w:tab/>
        <w:t>SALVATION ARMY</w:t>
      </w:r>
    </w:p>
    <w:p w14:paraId="26F28B63" w14:textId="77777777" w:rsidR="003539BA" w:rsidRPr="009A6C54" w:rsidRDefault="003539BA" w:rsidP="00106BBA">
      <w:pPr>
        <w:pStyle w:val="BodyText"/>
      </w:pPr>
      <w:r w:rsidRPr="009A6C54">
        <w:t>28</w:t>
      </w:r>
      <w:r w:rsidR="00995A5E" w:rsidRPr="009A6C54">
        <w:tab/>
      </w:r>
      <w:r w:rsidRPr="009A6C54">
        <w:tab/>
        <w:t>UNITARIAN-UNIVERSALISM</w:t>
      </w:r>
    </w:p>
    <w:p w14:paraId="26F28B64" w14:textId="77777777" w:rsidR="003539BA" w:rsidRPr="009A6C54" w:rsidRDefault="003539BA" w:rsidP="00106BBA">
      <w:pPr>
        <w:pStyle w:val="BodyText"/>
      </w:pPr>
      <w:r w:rsidRPr="009A6C54">
        <w:t>29</w:t>
      </w:r>
      <w:r w:rsidR="00995A5E" w:rsidRPr="009A6C54">
        <w:tab/>
      </w:r>
      <w:r w:rsidRPr="009A6C54">
        <w:tab/>
        <w:t>UNKNOWN/NO PREFERENCE</w:t>
      </w:r>
    </w:p>
    <w:p w14:paraId="26F28B65" w14:textId="77777777" w:rsidR="003539BA" w:rsidRPr="009A6C54" w:rsidRDefault="003539BA" w:rsidP="00106BBA">
      <w:pPr>
        <w:pStyle w:val="BodyText"/>
      </w:pPr>
      <w:r w:rsidRPr="009A6C54">
        <w:t>30</w:t>
      </w:r>
      <w:r w:rsidR="00995A5E" w:rsidRPr="009A6C54">
        <w:tab/>
      </w:r>
      <w:r w:rsidRPr="009A6C54">
        <w:tab/>
        <w:t>NATIVE AMERICAN</w:t>
      </w:r>
    </w:p>
    <w:p w14:paraId="26F28B66" w14:textId="77777777" w:rsidR="003539BA" w:rsidRPr="009A6C54" w:rsidRDefault="003539BA" w:rsidP="00106BBA">
      <w:pPr>
        <w:pStyle w:val="BodyText"/>
      </w:pPr>
      <w:r w:rsidRPr="009A6C54">
        <w:t>31</w:t>
      </w:r>
      <w:r w:rsidR="00995A5E" w:rsidRPr="009A6C54">
        <w:tab/>
      </w:r>
      <w:r w:rsidRPr="009A6C54">
        <w:tab/>
        <w:t>ZEN BUDDHISM</w:t>
      </w:r>
    </w:p>
    <w:p w14:paraId="26F28B67" w14:textId="77777777" w:rsidR="003539BA" w:rsidRPr="009A6C54" w:rsidRDefault="003539BA" w:rsidP="00106BBA">
      <w:pPr>
        <w:pStyle w:val="BodyText"/>
      </w:pPr>
      <w:r w:rsidRPr="009A6C54">
        <w:t>32</w:t>
      </w:r>
      <w:r w:rsidR="00995A5E" w:rsidRPr="009A6C54">
        <w:tab/>
      </w:r>
      <w:r w:rsidRPr="009A6C54">
        <w:tab/>
        <w:t>AFRICAN RELIGIONS</w:t>
      </w:r>
    </w:p>
    <w:p w14:paraId="26F28B68" w14:textId="77777777" w:rsidR="003539BA" w:rsidRPr="009A6C54" w:rsidRDefault="003539BA" w:rsidP="00106BBA">
      <w:pPr>
        <w:pStyle w:val="BodyText"/>
      </w:pPr>
      <w:r w:rsidRPr="009A6C54">
        <w:t>33</w:t>
      </w:r>
      <w:r w:rsidR="00995A5E" w:rsidRPr="009A6C54">
        <w:tab/>
      </w:r>
      <w:r w:rsidRPr="009A6C54">
        <w:tab/>
        <w:t>AFRO-CARIBBEAN RELIGIONS</w:t>
      </w:r>
    </w:p>
    <w:p w14:paraId="26F28B69" w14:textId="77777777" w:rsidR="003539BA" w:rsidRPr="009A6C54" w:rsidRDefault="003539BA" w:rsidP="00106BBA">
      <w:pPr>
        <w:pStyle w:val="BodyText"/>
      </w:pPr>
      <w:r w:rsidRPr="009A6C54">
        <w:t>34</w:t>
      </w:r>
      <w:r w:rsidR="00995A5E" w:rsidRPr="009A6C54">
        <w:tab/>
      </w:r>
      <w:r w:rsidRPr="009A6C54">
        <w:tab/>
        <w:t>AGNOSTICISM</w:t>
      </w:r>
    </w:p>
    <w:p w14:paraId="26F28B6A" w14:textId="77777777" w:rsidR="003539BA" w:rsidRPr="009A6C54" w:rsidRDefault="003539BA" w:rsidP="00106BBA">
      <w:pPr>
        <w:pStyle w:val="BodyText"/>
      </w:pPr>
      <w:r w:rsidRPr="009A6C54">
        <w:lastRenderedPageBreak/>
        <w:t>35</w:t>
      </w:r>
      <w:r w:rsidR="00995A5E" w:rsidRPr="009A6C54">
        <w:tab/>
      </w:r>
      <w:r w:rsidRPr="009A6C54">
        <w:tab/>
        <w:t>ANGLICAN</w:t>
      </w:r>
    </w:p>
    <w:p w14:paraId="26F28B6B" w14:textId="77777777" w:rsidR="003539BA" w:rsidRPr="009A6C54" w:rsidRDefault="003539BA" w:rsidP="00106BBA">
      <w:pPr>
        <w:pStyle w:val="BodyText"/>
      </w:pPr>
      <w:r w:rsidRPr="009A6C54">
        <w:t>36</w:t>
      </w:r>
      <w:r w:rsidR="00995A5E" w:rsidRPr="009A6C54">
        <w:tab/>
      </w:r>
      <w:r w:rsidRPr="009A6C54">
        <w:tab/>
        <w:t>ANIMISM</w:t>
      </w:r>
    </w:p>
    <w:p w14:paraId="26F28B6C" w14:textId="77777777" w:rsidR="003539BA" w:rsidRPr="009A6C54" w:rsidRDefault="003539BA" w:rsidP="00106BBA">
      <w:pPr>
        <w:pStyle w:val="BodyText"/>
      </w:pPr>
      <w:r w:rsidRPr="009A6C54">
        <w:t>37</w:t>
      </w:r>
      <w:r w:rsidR="00995A5E" w:rsidRPr="009A6C54">
        <w:tab/>
      </w:r>
      <w:r w:rsidRPr="009A6C54">
        <w:tab/>
        <w:t>ATHEISM</w:t>
      </w:r>
    </w:p>
    <w:p w14:paraId="26F28B6D" w14:textId="77777777" w:rsidR="003539BA" w:rsidRPr="009A6C54" w:rsidRDefault="003539BA" w:rsidP="00106BBA">
      <w:pPr>
        <w:pStyle w:val="BodyText"/>
      </w:pPr>
      <w:r w:rsidRPr="009A6C54">
        <w:t>38</w:t>
      </w:r>
      <w:r w:rsidR="00995A5E" w:rsidRPr="009A6C54">
        <w:tab/>
      </w:r>
      <w:r w:rsidRPr="009A6C54">
        <w:tab/>
        <w:t>BABI &amp; BAHA’I FAITHS</w:t>
      </w:r>
    </w:p>
    <w:p w14:paraId="26F28B6E" w14:textId="77777777" w:rsidR="003539BA" w:rsidRPr="009A6C54" w:rsidRDefault="003539BA" w:rsidP="00106BBA">
      <w:pPr>
        <w:pStyle w:val="BodyText"/>
      </w:pPr>
      <w:r w:rsidRPr="009A6C54">
        <w:t>39</w:t>
      </w:r>
      <w:r w:rsidR="00995A5E" w:rsidRPr="009A6C54">
        <w:tab/>
      </w:r>
      <w:r w:rsidRPr="009A6C54">
        <w:tab/>
        <w:t>BON</w:t>
      </w:r>
    </w:p>
    <w:p w14:paraId="26F28B6F" w14:textId="77777777" w:rsidR="003539BA" w:rsidRPr="009A6C54" w:rsidRDefault="003539BA" w:rsidP="00106BBA">
      <w:pPr>
        <w:pStyle w:val="BodyText"/>
      </w:pPr>
      <w:r w:rsidRPr="009A6C54">
        <w:t>40</w:t>
      </w:r>
      <w:r w:rsidR="00995A5E" w:rsidRPr="009A6C54">
        <w:tab/>
      </w:r>
      <w:r w:rsidRPr="009A6C54">
        <w:tab/>
        <w:t>CAO DAI</w:t>
      </w:r>
    </w:p>
    <w:p w14:paraId="26F28B70" w14:textId="77777777" w:rsidR="003539BA" w:rsidRPr="009A6C54" w:rsidRDefault="003539BA" w:rsidP="00106BBA">
      <w:pPr>
        <w:pStyle w:val="BodyText"/>
      </w:pPr>
      <w:r w:rsidRPr="009A6C54">
        <w:t>41</w:t>
      </w:r>
      <w:r w:rsidR="00995A5E" w:rsidRPr="009A6C54">
        <w:tab/>
      </w:r>
      <w:r w:rsidRPr="009A6C54">
        <w:tab/>
        <w:t>CELTICISM</w:t>
      </w:r>
    </w:p>
    <w:p w14:paraId="26F28B71" w14:textId="77777777" w:rsidR="003539BA" w:rsidRPr="009A6C54" w:rsidRDefault="003539BA" w:rsidP="00106BBA">
      <w:pPr>
        <w:pStyle w:val="BodyText"/>
      </w:pPr>
      <w:r w:rsidRPr="009A6C54">
        <w:t>42</w:t>
      </w:r>
      <w:r w:rsidR="00995A5E" w:rsidRPr="009A6C54">
        <w:tab/>
      </w:r>
      <w:r w:rsidRPr="009A6C54">
        <w:tab/>
        <w:t>CHRISTIAN (NON-SPECIFIC)</w:t>
      </w:r>
    </w:p>
    <w:p w14:paraId="26F28B72" w14:textId="77777777" w:rsidR="003539BA" w:rsidRPr="009A6C54" w:rsidRDefault="003539BA" w:rsidP="00106BBA">
      <w:pPr>
        <w:pStyle w:val="BodyText"/>
      </w:pPr>
      <w:r w:rsidRPr="009A6C54">
        <w:t>43</w:t>
      </w:r>
      <w:r w:rsidR="00995A5E" w:rsidRPr="009A6C54">
        <w:tab/>
      </w:r>
      <w:r w:rsidRPr="009A6C54">
        <w:tab/>
        <w:t>CONFUCIANISM</w:t>
      </w:r>
    </w:p>
    <w:p w14:paraId="26F28B73" w14:textId="77777777" w:rsidR="003539BA" w:rsidRPr="009A6C54" w:rsidRDefault="003539BA" w:rsidP="00106BBA">
      <w:pPr>
        <w:pStyle w:val="BodyText"/>
      </w:pPr>
      <w:r w:rsidRPr="009A6C54">
        <w:t>44</w:t>
      </w:r>
      <w:r w:rsidR="00995A5E" w:rsidRPr="009A6C54">
        <w:tab/>
      </w:r>
      <w:r w:rsidRPr="009A6C54">
        <w:tab/>
        <w:t>CONGREGATIONAL</w:t>
      </w:r>
    </w:p>
    <w:p w14:paraId="26F28B74" w14:textId="77777777" w:rsidR="003539BA" w:rsidRPr="009A6C54" w:rsidRDefault="003539BA" w:rsidP="00106BBA">
      <w:pPr>
        <w:pStyle w:val="BodyText"/>
      </w:pPr>
      <w:r w:rsidRPr="009A6C54">
        <w:t>45</w:t>
      </w:r>
      <w:r w:rsidRPr="009A6C54">
        <w:tab/>
      </w:r>
      <w:r w:rsidR="00995A5E" w:rsidRPr="009A6C54">
        <w:tab/>
      </w:r>
      <w:r w:rsidRPr="009A6C54">
        <w:t>CYBERCULTURE RELIGIONS</w:t>
      </w:r>
    </w:p>
    <w:p w14:paraId="26F28B75" w14:textId="77777777" w:rsidR="003539BA" w:rsidRPr="009A6C54" w:rsidRDefault="003539BA" w:rsidP="00106BBA">
      <w:pPr>
        <w:pStyle w:val="BodyText"/>
      </w:pPr>
      <w:r w:rsidRPr="009A6C54">
        <w:t>46</w:t>
      </w:r>
      <w:r w:rsidR="00995A5E" w:rsidRPr="009A6C54">
        <w:tab/>
      </w:r>
      <w:r w:rsidRPr="009A6C54">
        <w:tab/>
        <w:t>DIVINATION</w:t>
      </w:r>
    </w:p>
    <w:p w14:paraId="26F28B76" w14:textId="77777777" w:rsidR="003539BA" w:rsidRPr="009A6C54" w:rsidRDefault="003539BA" w:rsidP="00106BBA">
      <w:pPr>
        <w:pStyle w:val="BodyText"/>
      </w:pPr>
      <w:r w:rsidRPr="009A6C54">
        <w:t>47</w:t>
      </w:r>
      <w:r w:rsidR="00995A5E" w:rsidRPr="009A6C54">
        <w:tab/>
      </w:r>
      <w:r w:rsidRPr="009A6C54">
        <w:tab/>
        <w:t>FOURTH WAY</w:t>
      </w:r>
    </w:p>
    <w:p w14:paraId="26F28B77" w14:textId="77777777" w:rsidR="003539BA" w:rsidRPr="009A6C54" w:rsidRDefault="003539BA" w:rsidP="00106BBA">
      <w:pPr>
        <w:pStyle w:val="BodyText"/>
      </w:pPr>
      <w:r w:rsidRPr="009A6C54">
        <w:t>48</w:t>
      </w:r>
      <w:r w:rsidRPr="009A6C54">
        <w:tab/>
      </w:r>
      <w:r w:rsidR="00995A5E" w:rsidRPr="009A6C54">
        <w:tab/>
      </w:r>
      <w:r w:rsidRPr="009A6C54">
        <w:t>FREE DAISM</w:t>
      </w:r>
    </w:p>
    <w:p w14:paraId="26F28B78" w14:textId="77777777" w:rsidR="003539BA" w:rsidRPr="009A6C54" w:rsidRDefault="003539BA" w:rsidP="00106BBA">
      <w:pPr>
        <w:pStyle w:val="BodyText"/>
      </w:pPr>
      <w:r w:rsidRPr="009A6C54">
        <w:t>49</w:t>
      </w:r>
      <w:r w:rsidRPr="009A6C54">
        <w:tab/>
      </w:r>
      <w:r w:rsidR="00995A5E" w:rsidRPr="009A6C54">
        <w:tab/>
      </w:r>
      <w:r w:rsidRPr="009A6C54">
        <w:t>FULL GOSPEL</w:t>
      </w:r>
    </w:p>
    <w:p w14:paraId="26F28B79" w14:textId="77777777" w:rsidR="003539BA" w:rsidRPr="009A6C54" w:rsidRDefault="003539BA" w:rsidP="00FA2700">
      <w:pPr>
        <w:pStyle w:val="Heading2"/>
      </w:pPr>
      <w:bookmarkStart w:id="413" w:name="_Toc518911375"/>
      <w:r w:rsidRPr="009A6C54">
        <w:t>Table 0006 – Religion (cont.)</w:t>
      </w:r>
      <w:bookmarkEnd w:id="413"/>
    </w:p>
    <w:p w14:paraId="26F28B7A" w14:textId="77777777" w:rsidR="003539BA" w:rsidRPr="009A6C54" w:rsidRDefault="003539BA" w:rsidP="00106BBA">
      <w:pPr>
        <w:pStyle w:val="BodyText"/>
      </w:pPr>
      <w:r w:rsidRPr="009A6C54">
        <w:t>VALUE</w:t>
      </w:r>
      <w:r w:rsidRPr="009A6C54">
        <w:tab/>
        <w:t>DESCRIPTION</w:t>
      </w:r>
    </w:p>
    <w:p w14:paraId="26F28B7B" w14:textId="77777777" w:rsidR="003539BA" w:rsidRPr="009A6C54" w:rsidRDefault="003539BA" w:rsidP="00106BBA">
      <w:pPr>
        <w:pStyle w:val="BodyText"/>
      </w:pPr>
      <w:r w:rsidRPr="009A6C54">
        <w:t>50</w:t>
      </w:r>
      <w:r w:rsidR="00995A5E" w:rsidRPr="009A6C54">
        <w:tab/>
      </w:r>
      <w:r w:rsidRPr="009A6C54">
        <w:tab/>
        <w:t>GNOSIS</w:t>
      </w:r>
    </w:p>
    <w:p w14:paraId="26F28B7C" w14:textId="77777777" w:rsidR="003539BA" w:rsidRPr="009A6C54" w:rsidRDefault="003539BA" w:rsidP="00106BBA">
      <w:pPr>
        <w:pStyle w:val="BodyText"/>
      </w:pPr>
      <w:r w:rsidRPr="009A6C54">
        <w:t>51</w:t>
      </w:r>
      <w:r w:rsidRPr="009A6C54">
        <w:tab/>
      </w:r>
      <w:r w:rsidR="00995A5E" w:rsidRPr="009A6C54">
        <w:tab/>
      </w:r>
      <w:r w:rsidRPr="009A6C54">
        <w:t>HINDUISM</w:t>
      </w:r>
    </w:p>
    <w:p w14:paraId="26F28B7D" w14:textId="77777777" w:rsidR="003539BA" w:rsidRPr="009A6C54" w:rsidRDefault="003539BA" w:rsidP="00106BBA">
      <w:pPr>
        <w:pStyle w:val="BodyText"/>
      </w:pPr>
      <w:r w:rsidRPr="009A6C54">
        <w:t>52</w:t>
      </w:r>
      <w:r w:rsidR="00995A5E" w:rsidRPr="009A6C54">
        <w:tab/>
      </w:r>
      <w:r w:rsidRPr="009A6C54">
        <w:tab/>
        <w:t>HUMANISM</w:t>
      </w:r>
    </w:p>
    <w:p w14:paraId="26F28B7E" w14:textId="77777777" w:rsidR="003539BA" w:rsidRPr="009A6C54" w:rsidRDefault="003539BA" w:rsidP="00106BBA">
      <w:pPr>
        <w:pStyle w:val="BodyText"/>
      </w:pPr>
      <w:r w:rsidRPr="009A6C54">
        <w:t>53</w:t>
      </w:r>
      <w:r w:rsidR="00995A5E" w:rsidRPr="009A6C54">
        <w:tab/>
      </w:r>
      <w:r w:rsidRPr="009A6C54">
        <w:tab/>
        <w:t>INDEPENDENT</w:t>
      </w:r>
    </w:p>
    <w:p w14:paraId="26F28B7F" w14:textId="77777777" w:rsidR="003539BA" w:rsidRPr="009A6C54" w:rsidRDefault="003539BA" w:rsidP="00106BBA">
      <w:pPr>
        <w:pStyle w:val="BodyText"/>
      </w:pPr>
      <w:r w:rsidRPr="009A6C54">
        <w:t>54</w:t>
      </w:r>
      <w:r w:rsidR="00995A5E" w:rsidRPr="009A6C54">
        <w:tab/>
      </w:r>
      <w:r w:rsidRPr="009A6C54">
        <w:tab/>
        <w:t>JAINISM</w:t>
      </w:r>
    </w:p>
    <w:p w14:paraId="26F28B80" w14:textId="77777777" w:rsidR="003539BA" w:rsidRPr="009A6C54" w:rsidRDefault="003539BA" w:rsidP="00106BBA">
      <w:pPr>
        <w:pStyle w:val="BodyText"/>
      </w:pPr>
      <w:r w:rsidRPr="009A6C54">
        <w:t>55</w:t>
      </w:r>
      <w:r w:rsidR="00995A5E" w:rsidRPr="009A6C54">
        <w:tab/>
      </w:r>
      <w:r w:rsidRPr="009A6C54">
        <w:tab/>
        <w:t>MAHAYANA</w:t>
      </w:r>
    </w:p>
    <w:p w14:paraId="26F28B81" w14:textId="77777777" w:rsidR="003539BA" w:rsidRPr="009A6C54" w:rsidRDefault="003539BA" w:rsidP="00106BBA">
      <w:pPr>
        <w:pStyle w:val="BodyText"/>
      </w:pPr>
      <w:r w:rsidRPr="009A6C54">
        <w:t>56</w:t>
      </w:r>
      <w:r w:rsidR="00995A5E" w:rsidRPr="009A6C54">
        <w:tab/>
      </w:r>
      <w:r w:rsidRPr="009A6C54">
        <w:tab/>
        <w:t>MEDITATION</w:t>
      </w:r>
    </w:p>
    <w:p w14:paraId="26F28B82" w14:textId="77777777" w:rsidR="003539BA" w:rsidRPr="009A6C54" w:rsidRDefault="003539BA" w:rsidP="00106BBA">
      <w:pPr>
        <w:pStyle w:val="BodyText"/>
      </w:pPr>
      <w:r w:rsidRPr="009A6C54">
        <w:t>57</w:t>
      </w:r>
      <w:r w:rsidR="00995A5E" w:rsidRPr="009A6C54">
        <w:tab/>
      </w:r>
      <w:r w:rsidRPr="009A6C54">
        <w:tab/>
        <w:t>MESSIANIC JUDAISM</w:t>
      </w:r>
    </w:p>
    <w:p w14:paraId="26F28B83" w14:textId="77777777" w:rsidR="003539BA" w:rsidRPr="009A6C54" w:rsidRDefault="003539BA" w:rsidP="00106BBA">
      <w:pPr>
        <w:pStyle w:val="BodyText"/>
      </w:pPr>
      <w:r w:rsidRPr="009A6C54">
        <w:t>58</w:t>
      </w:r>
      <w:r w:rsidR="00995A5E" w:rsidRPr="009A6C54">
        <w:tab/>
      </w:r>
      <w:r w:rsidRPr="009A6C54">
        <w:tab/>
        <w:t>MITRAISM</w:t>
      </w:r>
    </w:p>
    <w:p w14:paraId="26F28B84" w14:textId="77777777" w:rsidR="003539BA" w:rsidRPr="009A6C54" w:rsidRDefault="003539BA" w:rsidP="00106BBA">
      <w:pPr>
        <w:pStyle w:val="BodyText"/>
      </w:pPr>
      <w:r w:rsidRPr="009A6C54">
        <w:t>59</w:t>
      </w:r>
      <w:r w:rsidR="00995A5E" w:rsidRPr="009A6C54">
        <w:tab/>
      </w:r>
      <w:r w:rsidRPr="009A6C54">
        <w:tab/>
        <w:t>NEW AGE</w:t>
      </w:r>
    </w:p>
    <w:p w14:paraId="26F28B85" w14:textId="77777777" w:rsidR="003539BA" w:rsidRPr="009A6C54" w:rsidRDefault="003539BA" w:rsidP="00106BBA">
      <w:pPr>
        <w:pStyle w:val="BodyText"/>
      </w:pPr>
      <w:r w:rsidRPr="009A6C54">
        <w:t>60</w:t>
      </w:r>
      <w:r w:rsidR="00995A5E" w:rsidRPr="009A6C54">
        <w:tab/>
      </w:r>
      <w:r w:rsidRPr="009A6C54">
        <w:tab/>
        <w:t>NON-ROMAN CATHOLIC</w:t>
      </w:r>
    </w:p>
    <w:p w14:paraId="26F28B86" w14:textId="77777777" w:rsidR="003539BA" w:rsidRPr="009A6C54" w:rsidRDefault="003539BA" w:rsidP="00106BBA">
      <w:pPr>
        <w:pStyle w:val="BodyText"/>
      </w:pPr>
      <w:r w:rsidRPr="009A6C54">
        <w:t>61</w:t>
      </w:r>
      <w:r w:rsidR="00995A5E" w:rsidRPr="009A6C54">
        <w:tab/>
      </w:r>
      <w:r w:rsidRPr="009A6C54">
        <w:tab/>
        <w:t>OCCULT</w:t>
      </w:r>
    </w:p>
    <w:p w14:paraId="26F28B87" w14:textId="77777777" w:rsidR="003539BA" w:rsidRPr="009A6C54" w:rsidRDefault="003539BA" w:rsidP="00106BBA">
      <w:pPr>
        <w:pStyle w:val="BodyText"/>
      </w:pPr>
      <w:r w:rsidRPr="009A6C54">
        <w:t>62</w:t>
      </w:r>
      <w:r w:rsidR="00995A5E" w:rsidRPr="009A6C54">
        <w:tab/>
      </w:r>
      <w:r w:rsidRPr="009A6C54">
        <w:tab/>
        <w:t>ORTHODOX</w:t>
      </w:r>
    </w:p>
    <w:p w14:paraId="26F28B88" w14:textId="77777777" w:rsidR="003539BA" w:rsidRPr="009A6C54" w:rsidRDefault="003539BA" w:rsidP="00106BBA">
      <w:pPr>
        <w:pStyle w:val="BodyText"/>
      </w:pPr>
      <w:r w:rsidRPr="009A6C54">
        <w:t>63</w:t>
      </w:r>
      <w:r w:rsidR="00995A5E" w:rsidRPr="009A6C54">
        <w:tab/>
      </w:r>
      <w:r w:rsidRPr="009A6C54">
        <w:tab/>
        <w:t>PAGANISM</w:t>
      </w:r>
    </w:p>
    <w:p w14:paraId="26F28B89" w14:textId="77777777" w:rsidR="003539BA" w:rsidRPr="009A6C54" w:rsidRDefault="003539BA" w:rsidP="00106BBA">
      <w:pPr>
        <w:pStyle w:val="BodyText"/>
      </w:pPr>
      <w:r w:rsidRPr="009A6C54">
        <w:t>64</w:t>
      </w:r>
      <w:r w:rsidR="00995A5E" w:rsidRPr="009A6C54">
        <w:tab/>
      </w:r>
      <w:r w:rsidRPr="009A6C54">
        <w:tab/>
        <w:t>PROCESS, THE</w:t>
      </w:r>
    </w:p>
    <w:p w14:paraId="26F28B8A" w14:textId="77777777" w:rsidR="003539BA" w:rsidRPr="009A6C54" w:rsidRDefault="003539BA" w:rsidP="00106BBA">
      <w:pPr>
        <w:pStyle w:val="BodyText"/>
      </w:pPr>
      <w:r w:rsidRPr="009A6C54">
        <w:lastRenderedPageBreak/>
        <w:t>65</w:t>
      </w:r>
      <w:r w:rsidR="00995A5E" w:rsidRPr="009A6C54">
        <w:tab/>
      </w:r>
      <w:r w:rsidRPr="009A6C54">
        <w:tab/>
        <w:t>REFORMED/PRESBYTERIAN</w:t>
      </w:r>
    </w:p>
    <w:p w14:paraId="26F28B8B" w14:textId="77777777" w:rsidR="003539BA" w:rsidRPr="009A6C54" w:rsidRDefault="003539BA" w:rsidP="00106BBA">
      <w:pPr>
        <w:pStyle w:val="BodyText"/>
      </w:pPr>
      <w:r w:rsidRPr="009A6C54">
        <w:t>66</w:t>
      </w:r>
      <w:r w:rsidR="00995A5E" w:rsidRPr="009A6C54">
        <w:tab/>
      </w:r>
      <w:r w:rsidRPr="009A6C54">
        <w:tab/>
        <w:t>SATANISM</w:t>
      </w:r>
    </w:p>
    <w:p w14:paraId="26F28B8C" w14:textId="77777777" w:rsidR="003539BA" w:rsidRPr="009A6C54" w:rsidRDefault="003539BA" w:rsidP="00106BBA">
      <w:pPr>
        <w:pStyle w:val="BodyText"/>
      </w:pPr>
      <w:r w:rsidRPr="009A6C54">
        <w:t>67</w:t>
      </w:r>
      <w:r w:rsidR="00995A5E" w:rsidRPr="009A6C54">
        <w:tab/>
      </w:r>
      <w:r w:rsidRPr="009A6C54">
        <w:tab/>
        <w:t>SCIENTOLOGY</w:t>
      </w:r>
    </w:p>
    <w:p w14:paraId="26F28B8D" w14:textId="77777777" w:rsidR="003539BA" w:rsidRPr="009A6C54" w:rsidRDefault="003539BA" w:rsidP="00106BBA">
      <w:pPr>
        <w:pStyle w:val="BodyText"/>
      </w:pPr>
      <w:r w:rsidRPr="009A6C54">
        <w:t>68</w:t>
      </w:r>
      <w:r w:rsidR="00995A5E" w:rsidRPr="009A6C54">
        <w:tab/>
      </w:r>
      <w:r w:rsidRPr="009A6C54">
        <w:tab/>
        <w:t>SHAMANISM</w:t>
      </w:r>
    </w:p>
    <w:p w14:paraId="26F28B8E" w14:textId="77777777" w:rsidR="003539BA" w:rsidRPr="009A6C54" w:rsidRDefault="003539BA" w:rsidP="00106BBA">
      <w:pPr>
        <w:pStyle w:val="BodyText"/>
      </w:pPr>
      <w:r w:rsidRPr="009A6C54">
        <w:t>69</w:t>
      </w:r>
      <w:r w:rsidR="00995A5E" w:rsidRPr="009A6C54">
        <w:tab/>
      </w:r>
      <w:r w:rsidRPr="009A6C54">
        <w:tab/>
        <w:t>SHIITE (ISLAM)</w:t>
      </w:r>
    </w:p>
    <w:p w14:paraId="26F28B8F" w14:textId="77777777" w:rsidR="003539BA" w:rsidRPr="009A6C54" w:rsidRDefault="003539BA" w:rsidP="00106BBA">
      <w:pPr>
        <w:pStyle w:val="BodyText"/>
      </w:pPr>
      <w:r w:rsidRPr="009A6C54">
        <w:t>70</w:t>
      </w:r>
      <w:r w:rsidRPr="009A6C54">
        <w:tab/>
      </w:r>
      <w:r w:rsidR="00995A5E" w:rsidRPr="009A6C54">
        <w:tab/>
      </w:r>
      <w:r w:rsidRPr="009A6C54">
        <w:t>SHINTO</w:t>
      </w:r>
    </w:p>
    <w:p w14:paraId="26F28B90" w14:textId="77777777" w:rsidR="003539BA" w:rsidRPr="009A6C54" w:rsidRDefault="003539BA" w:rsidP="00106BBA">
      <w:pPr>
        <w:pStyle w:val="BodyText"/>
      </w:pPr>
      <w:r w:rsidRPr="009A6C54">
        <w:t>71</w:t>
      </w:r>
      <w:r w:rsidR="00995A5E" w:rsidRPr="009A6C54">
        <w:tab/>
      </w:r>
      <w:r w:rsidRPr="009A6C54">
        <w:tab/>
        <w:t>SIKISM</w:t>
      </w:r>
    </w:p>
    <w:p w14:paraId="26F28B91" w14:textId="77777777" w:rsidR="003539BA" w:rsidRPr="009A6C54" w:rsidRDefault="003539BA" w:rsidP="00106BBA">
      <w:pPr>
        <w:pStyle w:val="BodyText"/>
      </w:pPr>
      <w:r w:rsidRPr="009A6C54">
        <w:t>72</w:t>
      </w:r>
      <w:r w:rsidR="00995A5E" w:rsidRPr="009A6C54">
        <w:tab/>
      </w:r>
      <w:r w:rsidRPr="009A6C54">
        <w:tab/>
        <w:t>SPIRITUALISM</w:t>
      </w:r>
    </w:p>
    <w:p w14:paraId="26F28B92" w14:textId="77777777" w:rsidR="003539BA" w:rsidRPr="009A6C54" w:rsidRDefault="003539BA" w:rsidP="00106BBA">
      <w:pPr>
        <w:pStyle w:val="BodyText"/>
      </w:pPr>
      <w:r w:rsidRPr="009A6C54">
        <w:t>73</w:t>
      </w:r>
      <w:r w:rsidR="00995A5E" w:rsidRPr="009A6C54">
        <w:tab/>
      </w:r>
      <w:r w:rsidRPr="009A6C54">
        <w:tab/>
        <w:t>SUNNI (ISLAM)</w:t>
      </w:r>
    </w:p>
    <w:p w14:paraId="26F28B93" w14:textId="77777777" w:rsidR="003539BA" w:rsidRPr="009A6C54" w:rsidRDefault="003539BA" w:rsidP="00106BBA">
      <w:pPr>
        <w:pStyle w:val="BodyText"/>
      </w:pPr>
      <w:r w:rsidRPr="009A6C54">
        <w:t>74</w:t>
      </w:r>
      <w:r w:rsidR="00995A5E" w:rsidRPr="009A6C54">
        <w:tab/>
      </w:r>
      <w:r w:rsidRPr="009A6C54">
        <w:tab/>
        <w:t>TAOISM</w:t>
      </w:r>
    </w:p>
    <w:p w14:paraId="26F28B94" w14:textId="77777777" w:rsidR="003539BA" w:rsidRPr="009A6C54" w:rsidRDefault="003539BA" w:rsidP="00106BBA">
      <w:pPr>
        <w:pStyle w:val="BodyText"/>
      </w:pPr>
      <w:r w:rsidRPr="009A6C54">
        <w:t>75</w:t>
      </w:r>
      <w:r w:rsidR="00995A5E" w:rsidRPr="009A6C54">
        <w:tab/>
      </w:r>
      <w:r w:rsidRPr="009A6C54">
        <w:tab/>
        <w:t>THERAVADA</w:t>
      </w:r>
    </w:p>
    <w:p w14:paraId="26F28B95" w14:textId="77777777" w:rsidR="003539BA" w:rsidRPr="009A6C54" w:rsidRDefault="003539BA" w:rsidP="00106BBA">
      <w:pPr>
        <w:pStyle w:val="BodyText"/>
      </w:pPr>
      <w:r w:rsidRPr="009A6C54">
        <w:t>76</w:t>
      </w:r>
      <w:r w:rsidR="00995A5E" w:rsidRPr="009A6C54">
        <w:tab/>
      </w:r>
      <w:r w:rsidRPr="009A6C54">
        <w:tab/>
        <w:t>UNIVERSAL LIFE CHURCH</w:t>
      </w:r>
    </w:p>
    <w:p w14:paraId="26F28B96" w14:textId="77777777" w:rsidR="003539BA" w:rsidRPr="009A6C54" w:rsidRDefault="003539BA" w:rsidP="00106BBA">
      <w:pPr>
        <w:pStyle w:val="BodyText"/>
      </w:pPr>
      <w:r w:rsidRPr="009A6C54">
        <w:t>77</w:t>
      </w:r>
      <w:r w:rsidR="00995A5E" w:rsidRPr="009A6C54">
        <w:tab/>
      </w:r>
      <w:r w:rsidRPr="009A6C54">
        <w:tab/>
        <w:t>VAJRAYANA (TIBETAN)</w:t>
      </w:r>
    </w:p>
    <w:p w14:paraId="26F28B97" w14:textId="77777777" w:rsidR="003539BA" w:rsidRPr="009A6C54" w:rsidRDefault="003539BA" w:rsidP="00106BBA">
      <w:pPr>
        <w:pStyle w:val="BodyText"/>
      </w:pPr>
      <w:r w:rsidRPr="009A6C54">
        <w:t>78</w:t>
      </w:r>
      <w:r w:rsidR="00995A5E" w:rsidRPr="009A6C54">
        <w:tab/>
      </w:r>
      <w:r w:rsidRPr="009A6C54">
        <w:tab/>
        <w:t>VEDA</w:t>
      </w:r>
    </w:p>
    <w:p w14:paraId="26F28B98" w14:textId="77777777" w:rsidR="003539BA" w:rsidRPr="009A6C54" w:rsidRDefault="003539BA" w:rsidP="00106BBA">
      <w:pPr>
        <w:pStyle w:val="BodyText"/>
      </w:pPr>
      <w:r w:rsidRPr="009A6C54">
        <w:t>79</w:t>
      </w:r>
      <w:r w:rsidR="00995A5E" w:rsidRPr="009A6C54">
        <w:tab/>
      </w:r>
      <w:r w:rsidRPr="009A6C54">
        <w:tab/>
        <w:t>VOODOO</w:t>
      </w:r>
    </w:p>
    <w:p w14:paraId="26F28B99" w14:textId="77777777" w:rsidR="003539BA" w:rsidRPr="009A6C54" w:rsidRDefault="003539BA" w:rsidP="00106BBA">
      <w:pPr>
        <w:pStyle w:val="BodyText"/>
      </w:pPr>
      <w:r w:rsidRPr="009A6C54">
        <w:t>80</w:t>
      </w:r>
      <w:r w:rsidR="00995A5E" w:rsidRPr="009A6C54">
        <w:tab/>
      </w:r>
      <w:r w:rsidRPr="009A6C54">
        <w:tab/>
        <w:t>WICCA</w:t>
      </w:r>
    </w:p>
    <w:p w14:paraId="26F28B9A" w14:textId="77777777" w:rsidR="003539BA" w:rsidRPr="009A6C54" w:rsidRDefault="003539BA" w:rsidP="00106BBA">
      <w:pPr>
        <w:pStyle w:val="BodyText"/>
      </w:pPr>
      <w:r w:rsidRPr="009A6C54">
        <w:t>81</w:t>
      </w:r>
      <w:r w:rsidR="00995A5E" w:rsidRPr="009A6C54">
        <w:tab/>
      </w:r>
      <w:r w:rsidRPr="009A6C54">
        <w:tab/>
        <w:t>YAOHUSHUA</w:t>
      </w:r>
    </w:p>
    <w:p w14:paraId="26F28B9B" w14:textId="77777777" w:rsidR="003539BA" w:rsidRPr="009A6C54" w:rsidRDefault="003539BA" w:rsidP="00106BBA">
      <w:pPr>
        <w:pStyle w:val="BodyText"/>
      </w:pPr>
      <w:r w:rsidRPr="009A6C54">
        <w:t>82</w:t>
      </w:r>
      <w:r w:rsidR="00995A5E" w:rsidRPr="009A6C54">
        <w:tab/>
      </w:r>
      <w:r w:rsidRPr="009A6C54">
        <w:tab/>
        <w:t>ZOROASTRIANISM</w:t>
      </w:r>
    </w:p>
    <w:p w14:paraId="26F28B9C" w14:textId="77777777" w:rsidR="003539BA" w:rsidRPr="009A6C54" w:rsidRDefault="003539BA" w:rsidP="00106BBA">
      <w:pPr>
        <w:pStyle w:val="BodyText"/>
      </w:pPr>
      <w:r w:rsidRPr="009A6C54">
        <w:t>83</w:t>
      </w:r>
      <w:r w:rsidR="00995A5E" w:rsidRPr="009A6C54">
        <w:tab/>
      </w:r>
      <w:r w:rsidRPr="009A6C54">
        <w:tab/>
        <w:t>ASKED BUT DECLINED TO ANSWER</w:t>
      </w:r>
    </w:p>
    <w:p w14:paraId="26F28B9D" w14:textId="77777777" w:rsidR="003539BA" w:rsidRPr="009A6C54" w:rsidRDefault="003539BA" w:rsidP="00FA2700">
      <w:pPr>
        <w:pStyle w:val="Heading2"/>
      </w:pPr>
      <w:bookmarkStart w:id="414" w:name="_Toc518911376"/>
      <w:r w:rsidRPr="009A6C54">
        <w:t>Table 0076 - Message Type</w:t>
      </w:r>
      <w:bookmarkEnd w:id="414"/>
    </w:p>
    <w:p w14:paraId="26F28B9E" w14:textId="77777777" w:rsidR="003539BA" w:rsidRPr="009A6C54" w:rsidRDefault="003539BA" w:rsidP="00106BBA">
      <w:pPr>
        <w:pStyle w:val="BodyText"/>
      </w:pPr>
      <w:r w:rsidRPr="009A6C54">
        <w:t>VALUE</w:t>
      </w:r>
      <w:r w:rsidRPr="009A6C54">
        <w:tab/>
        <w:t>DESCRIPTION</w:t>
      </w:r>
    </w:p>
    <w:p w14:paraId="26F28B9F" w14:textId="77777777" w:rsidR="00995A5E" w:rsidRPr="009A6C54" w:rsidRDefault="003539BA" w:rsidP="00106BBA">
      <w:pPr>
        <w:pStyle w:val="BodyText"/>
        <w:rPr>
          <w:lang w:val="en-US"/>
        </w:rPr>
      </w:pPr>
      <w:r w:rsidRPr="009A6C54">
        <w:t>ADT</w:t>
      </w:r>
      <w:r w:rsidR="00995A5E" w:rsidRPr="009A6C54">
        <w:tab/>
      </w:r>
      <w:r w:rsidRPr="009A6C54">
        <w:tab/>
        <w:t>ADT MESSAGE</w:t>
      </w:r>
    </w:p>
    <w:p w14:paraId="26F28BA0" w14:textId="77777777" w:rsidR="003539BA" w:rsidRPr="009A6C54" w:rsidRDefault="003539BA" w:rsidP="00101FB2">
      <w:pPr>
        <w:pStyle w:val="Heading1"/>
      </w:pPr>
      <w:bookmarkStart w:id="415" w:name="_Toc518911377"/>
      <w:r w:rsidRPr="009A6C54">
        <w:lastRenderedPageBreak/>
        <w:t>HL7 Interface Specification for VIC Card VistA to NCMD</w:t>
      </w:r>
      <w:bookmarkEnd w:id="415"/>
    </w:p>
    <w:p w14:paraId="26F28BA1" w14:textId="77777777"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14:paraId="26F28BA2" w14:textId="77777777" w:rsidR="003539BA" w:rsidRPr="009A6C54" w:rsidRDefault="003539BA" w:rsidP="00BE3E49">
      <w:pPr>
        <w:pStyle w:val="BodyText"/>
        <w:numPr>
          <w:ilvl w:val="0"/>
          <w:numId w:val="21"/>
        </w:numPr>
      </w:pPr>
      <w:r w:rsidRPr="009A6C54">
        <w:t>The patient does not have a National Integrated Control Number (ICN).</w:t>
      </w:r>
    </w:p>
    <w:p w14:paraId="26F28BA3" w14:textId="77777777"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14:paraId="26F28BA4" w14:textId="77777777" w:rsidR="003539BA" w:rsidRPr="009A6C54" w:rsidRDefault="003539BA" w:rsidP="00BE3E49">
      <w:pPr>
        <w:pStyle w:val="BodyText"/>
        <w:numPr>
          <w:ilvl w:val="0"/>
          <w:numId w:val="21"/>
        </w:numPr>
      </w:pPr>
      <w:r w:rsidRPr="009A6C54">
        <w:t>The current status of the veteran’s claim for Purple Heart eligibility is either pending or in-process.</w:t>
      </w:r>
    </w:p>
    <w:p w14:paraId="26F28BA5" w14:textId="77777777" w:rsidR="003539BA" w:rsidRPr="009A6C54" w:rsidRDefault="003539BA" w:rsidP="00106BBA">
      <w:pPr>
        <w:pStyle w:val="BodyText"/>
      </w:pPr>
      <w:r w:rsidRPr="009A6C54">
        <w:t>A Health Level 7 (HL7) message will be used to notify the National Card Management Directory (NCMD) when these exceptions have been resolved.</w:t>
      </w:r>
    </w:p>
    <w:p w14:paraId="26F28BA6" w14:textId="77777777"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14:paraId="26F28BA7" w14:textId="77777777"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14:paraId="26F28BA8" w14:textId="77777777" w:rsidR="003539BA" w:rsidRPr="009A6C54" w:rsidRDefault="003539BA" w:rsidP="00106BBA">
      <w:pPr>
        <w:pStyle w:val="BodyText"/>
      </w:pPr>
      <w:r w:rsidRPr="009A6C54">
        <w:t>The basic communication protocol will be addressed, as well as the information that will be made available and how it will be obtained.</w:t>
      </w:r>
    </w:p>
    <w:p w14:paraId="26F28BA9"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BAA" w14:textId="77777777" w:rsidR="003539BA" w:rsidRPr="009A6C54" w:rsidRDefault="003539BA" w:rsidP="00106BBA">
      <w:pPr>
        <w:pStyle w:val="BodyText"/>
      </w:pPr>
      <w:r w:rsidRPr="009A6C54">
        <w:t>The formats of these messages conform to the Version 2.4 HL7 Interface Standards where applicable.</w:t>
      </w:r>
    </w:p>
    <w:p w14:paraId="26F28BAB" w14:textId="77777777" w:rsidR="003539BA" w:rsidRPr="009A6C54" w:rsidRDefault="003539BA" w:rsidP="00266A3D">
      <w:pPr>
        <w:pStyle w:val="Heading2"/>
      </w:pPr>
      <w:bookmarkStart w:id="416" w:name="_Toc518911378"/>
      <w:r w:rsidRPr="009A6C54">
        <w:t>Assumptions</w:t>
      </w:r>
      <w:bookmarkEnd w:id="416"/>
    </w:p>
    <w:p w14:paraId="26F28BAC" w14:textId="77777777" w:rsidR="003539BA" w:rsidRPr="009A6C54" w:rsidRDefault="003539BA" w:rsidP="00106BBA">
      <w:pPr>
        <w:pStyle w:val="BodyText"/>
      </w:pPr>
      <w:r w:rsidRPr="009A6C54">
        <w:t>The transmission of VIC requests from VistA to the NCMD assumes the following.</w:t>
      </w:r>
    </w:p>
    <w:p w14:paraId="26F28BAD" w14:textId="77777777" w:rsidR="003539BA" w:rsidRPr="009A6C54" w:rsidRDefault="003539BA" w:rsidP="00BE3E49">
      <w:pPr>
        <w:pStyle w:val="BodyText"/>
        <w:numPr>
          <w:ilvl w:val="0"/>
          <w:numId w:val="22"/>
        </w:numPr>
      </w:pPr>
      <w:r w:rsidRPr="009A6C54">
        <w:t>All VistA sites will have installed VistA HL7 software and it is operational.</w:t>
      </w:r>
    </w:p>
    <w:p w14:paraId="26F28BAE" w14:textId="77777777" w:rsidR="003539BA" w:rsidRPr="009A6C54" w:rsidRDefault="003539BA" w:rsidP="00BE3E49">
      <w:pPr>
        <w:pStyle w:val="BodyText"/>
        <w:numPr>
          <w:ilvl w:val="0"/>
          <w:numId w:val="22"/>
        </w:numPr>
      </w:pPr>
      <w:r w:rsidRPr="009A6C54">
        <w:t>The veteran’s demographics and digital photograph have been previously loaded into the NCMD.</w:t>
      </w:r>
    </w:p>
    <w:p w14:paraId="26F28BAF" w14:textId="77777777" w:rsidR="003539BA" w:rsidRPr="009A6C54" w:rsidRDefault="003539BA" w:rsidP="00266A3D">
      <w:pPr>
        <w:pStyle w:val="Heading2"/>
      </w:pPr>
      <w:bookmarkStart w:id="417" w:name="_Toc518911379"/>
      <w:r w:rsidRPr="009A6C54">
        <w:t>Message Content</w:t>
      </w:r>
      <w:bookmarkEnd w:id="417"/>
    </w:p>
    <w:p w14:paraId="26F28BB0" w14:textId="77777777"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14:paraId="26F28BB1" w14:textId="77777777" w:rsidR="003539BA" w:rsidRPr="009A6C54" w:rsidRDefault="003539BA" w:rsidP="00266A3D">
      <w:pPr>
        <w:pStyle w:val="Heading2"/>
      </w:pPr>
      <w:bookmarkStart w:id="418" w:name="_Toc518911380"/>
      <w:r w:rsidRPr="009A6C54">
        <w:t>Data Capture and Transmission</w:t>
      </w:r>
      <w:bookmarkEnd w:id="418"/>
    </w:p>
    <w:p w14:paraId="26F28BB2" w14:textId="77777777" w:rsidR="003539BA" w:rsidRPr="009A6C54" w:rsidRDefault="003539BA" w:rsidP="00BE3E49">
      <w:pPr>
        <w:pStyle w:val="BodyText"/>
        <w:numPr>
          <w:ilvl w:val="0"/>
          <w:numId w:val="23"/>
        </w:numPr>
      </w:pPr>
      <w:r w:rsidRPr="009A6C54">
        <w:t>The following event trigger will generate a General Order Message (ORM~O01).</w:t>
      </w:r>
    </w:p>
    <w:p w14:paraId="26F28BB3" w14:textId="77777777" w:rsidR="003539BA" w:rsidRPr="009A6C54" w:rsidRDefault="003539BA" w:rsidP="00BE3E49">
      <w:pPr>
        <w:pStyle w:val="BodyText"/>
        <w:numPr>
          <w:ilvl w:val="0"/>
          <w:numId w:val="23"/>
        </w:numPr>
      </w:pPr>
      <w:r w:rsidRPr="009A6C54">
        <w:lastRenderedPageBreak/>
        <w:t>VistA re-evaluates a pending VIC card request and the associated patient has a nationally assigned ICN and the necessary eligibility/enrollment information needed to determine the patient’s VIC eligibility.</w:t>
      </w:r>
    </w:p>
    <w:p w14:paraId="26F28B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14:paraId="26F28BB5" w14:textId="77777777" w:rsidR="003539BA" w:rsidRPr="009A6C54" w:rsidRDefault="003539BA" w:rsidP="00106BBA">
      <w:pPr>
        <w:pStyle w:val="BodyText"/>
      </w:pPr>
    </w:p>
    <w:p w14:paraId="26F28BB6" w14:textId="77777777" w:rsidR="003539BA" w:rsidRPr="009A6C54" w:rsidRDefault="003539BA" w:rsidP="00760B70">
      <w:pPr>
        <w:pStyle w:val="Heading2"/>
      </w:pPr>
      <w:bookmarkStart w:id="419" w:name="_Toc518911381"/>
      <w:r w:rsidRPr="009A6C54">
        <w:t>VA TCP/IP Lower Level Protocol</w:t>
      </w:r>
      <w:bookmarkEnd w:id="419"/>
    </w:p>
    <w:p w14:paraId="26F28BB7"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14:paraId="26F28BB8" w14:textId="77777777"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14:paraId="26F28BB9" w14:textId="77777777" w:rsidR="003539BA" w:rsidRPr="009A6C54" w:rsidRDefault="003539BA" w:rsidP="00760B70">
      <w:pPr>
        <w:pStyle w:val="Heading3"/>
      </w:pPr>
      <w:bookmarkStart w:id="420" w:name="_Toc518911382"/>
      <w:r w:rsidRPr="009A6C54">
        <w:t>Message Definitions</w:t>
      </w:r>
      <w:bookmarkEnd w:id="420"/>
    </w:p>
    <w:p w14:paraId="26F28BBA" w14:textId="77777777" w:rsidR="003539BA" w:rsidRPr="009A6C54" w:rsidRDefault="003539BA" w:rsidP="00106BBA">
      <w:pPr>
        <w:pStyle w:val="BodyText"/>
      </w:pPr>
      <w:r w:rsidRPr="009A6C54">
        <w:t>From the VistA perspective, all incoming or outgoing messages are handled or generated based on an event.</w:t>
      </w:r>
    </w:p>
    <w:p w14:paraId="26F28BBB" w14:textId="77777777" w:rsidR="003539BA" w:rsidRPr="009A6C54" w:rsidRDefault="003539BA" w:rsidP="00106BBA">
      <w:pPr>
        <w:pStyle w:val="BodyText"/>
      </w:pPr>
      <w:r w:rsidRPr="009A6C54">
        <w:t>In this section and the following sections, the following elements will be defined for each message.</w:t>
      </w:r>
    </w:p>
    <w:p w14:paraId="26F28BBC" w14:textId="77777777" w:rsidR="003539BA" w:rsidRPr="009A6C54" w:rsidRDefault="003539BA" w:rsidP="00BE3E49">
      <w:pPr>
        <w:pStyle w:val="BodyText"/>
        <w:numPr>
          <w:ilvl w:val="0"/>
          <w:numId w:val="24"/>
        </w:numPr>
      </w:pPr>
      <w:r w:rsidRPr="009A6C54">
        <w:t>Trigger events</w:t>
      </w:r>
    </w:p>
    <w:p w14:paraId="26F28BBD" w14:textId="77777777" w:rsidR="003539BA" w:rsidRPr="009A6C54" w:rsidRDefault="003539BA" w:rsidP="00BE3E49">
      <w:pPr>
        <w:pStyle w:val="BodyText"/>
        <w:numPr>
          <w:ilvl w:val="0"/>
          <w:numId w:val="24"/>
        </w:numPr>
      </w:pPr>
      <w:r w:rsidRPr="009A6C54">
        <w:t>Message event code</w:t>
      </w:r>
    </w:p>
    <w:p w14:paraId="26F28BBE" w14:textId="77777777" w:rsidR="003539BA" w:rsidRPr="009A6C54" w:rsidRDefault="003539BA" w:rsidP="00BE3E49">
      <w:pPr>
        <w:pStyle w:val="BodyText"/>
        <w:numPr>
          <w:ilvl w:val="0"/>
          <w:numId w:val="24"/>
        </w:numPr>
      </w:pPr>
      <w:r w:rsidRPr="009A6C54">
        <w:t>List of segments used in the message</w:t>
      </w:r>
    </w:p>
    <w:p w14:paraId="26F28BBF" w14:textId="77777777" w:rsidR="003539BA" w:rsidRPr="009A6C54" w:rsidRDefault="003539BA" w:rsidP="00BE3E49">
      <w:pPr>
        <w:pStyle w:val="BodyText"/>
        <w:numPr>
          <w:ilvl w:val="0"/>
          <w:numId w:val="24"/>
        </w:numPr>
      </w:pPr>
      <w:r w:rsidRPr="009A6C54">
        <w:t>List of fields for each segment in the message</w:t>
      </w:r>
    </w:p>
    <w:p w14:paraId="26F28B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BC1" w14:textId="77777777" w:rsidR="003539BA" w:rsidRPr="009A6C54" w:rsidRDefault="003539BA" w:rsidP="00266A3D">
      <w:pPr>
        <w:pStyle w:val="Heading3"/>
      </w:pPr>
      <w:bookmarkStart w:id="421" w:name="_Toc518911383"/>
      <w:r w:rsidRPr="009A6C54">
        <w:t>Segment Table Definitions</w:t>
      </w:r>
      <w:bookmarkEnd w:id="421"/>
    </w:p>
    <w:p w14:paraId="26F28B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BC3" w14:textId="77777777" w:rsidR="003539BA" w:rsidRPr="009A6C54" w:rsidRDefault="003539BA" w:rsidP="00760B70">
      <w:pPr>
        <w:pStyle w:val="Heading3"/>
      </w:pPr>
      <w:bookmarkStart w:id="422" w:name="_Toc518911384"/>
      <w:r w:rsidRPr="009A6C54">
        <w:t>Message Control Segments</w:t>
      </w:r>
      <w:bookmarkEnd w:id="422"/>
    </w:p>
    <w:p w14:paraId="26F28B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BC5" w14:textId="77777777" w:rsidR="003539BA" w:rsidRPr="009A6C54" w:rsidRDefault="00266A3D" w:rsidP="00760B70">
      <w:pPr>
        <w:pStyle w:val="Heading3"/>
        <w:rPr>
          <w:lang w:val="en-US"/>
        </w:rPr>
      </w:pPr>
      <w:r w:rsidRPr="009A6C54">
        <w:br w:type="page"/>
      </w:r>
      <w:bookmarkStart w:id="423" w:name="_Toc518911385"/>
      <w:r w:rsidR="003539BA" w:rsidRPr="009A6C54">
        <w:lastRenderedPageBreak/>
        <w:t>MSH - Message Header Segment</w:t>
      </w:r>
      <w:bookmarkEnd w:id="423"/>
    </w:p>
    <w:p w14:paraId="26F28BC6" w14:textId="661D4CE2" w:rsidR="000E6F8B" w:rsidRPr="009A6C54" w:rsidRDefault="000E6F8B" w:rsidP="00741C15">
      <w:pPr>
        <w:pStyle w:val="Caption"/>
        <w:rPr>
          <w:lang w:val="en-US"/>
        </w:rPr>
      </w:pPr>
      <w:bookmarkStart w:id="424" w:name="_Toc517426470"/>
      <w:r w:rsidRPr="009A6C54">
        <w:t xml:space="preserve">Table </w:t>
      </w:r>
      <w:r w:rsidR="007E52CE">
        <w:fldChar w:fldCharType="begin"/>
      </w:r>
      <w:r w:rsidR="007E52CE">
        <w:instrText xml:space="preserve"> SEQ Table \* ARABIC </w:instrText>
      </w:r>
      <w:r w:rsidR="007E52CE">
        <w:fldChar w:fldCharType="separate"/>
      </w:r>
      <w:r w:rsidR="00D555E0">
        <w:rPr>
          <w:noProof/>
        </w:rPr>
        <w:t>66</w:t>
      </w:r>
      <w:r w:rsidR="007E52CE">
        <w:rPr>
          <w:noProof/>
        </w:rPr>
        <w:fldChar w:fldCharType="end"/>
      </w:r>
      <w:r w:rsidRPr="009A6C54">
        <w:rPr>
          <w:lang w:val="en-US"/>
        </w:rPr>
        <w:t>: MSH – Message Header Segment</w:t>
      </w:r>
      <w:bookmarkEnd w:id="42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14:paraId="26F28BCF" w14:textId="77777777" w:rsidTr="00266A3D">
        <w:trPr>
          <w:cantSplit/>
          <w:tblHeader/>
        </w:trPr>
        <w:tc>
          <w:tcPr>
            <w:tcW w:w="725" w:type="dxa"/>
            <w:tcBorders>
              <w:top w:val="single" w:sz="6" w:space="0" w:color="000000"/>
              <w:left w:val="single" w:sz="6" w:space="0" w:color="000000"/>
              <w:bottom w:val="nil"/>
            </w:tcBorders>
            <w:shd w:val="pct15" w:color="auto" w:fill="FFFFFF"/>
          </w:tcPr>
          <w:p w14:paraId="26F28BC7" w14:textId="77777777"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14:paraId="26F28BC8" w14:textId="77777777"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14:paraId="26F28BC9" w14:textId="77777777"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14:paraId="26F28BCA" w14:textId="77777777"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14:paraId="26F28BCB" w14:textId="77777777"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14:paraId="26F28BCC" w14:textId="77777777"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14:paraId="26F28BCD"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14:paraId="26F28BCE"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BD8" w14:textId="77777777" w:rsidTr="00266A3D">
        <w:trPr>
          <w:cantSplit/>
        </w:trPr>
        <w:tc>
          <w:tcPr>
            <w:tcW w:w="725" w:type="dxa"/>
            <w:tcBorders>
              <w:top w:val="single" w:sz="6" w:space="0" w:color="000000"/>
              <w:left w:val="single" w:sz="6" w:space="0" w:color="000000"/>
              <w:bottom w:val="single" w:sz="6" w:space="0" w:color="000000"/>
            </w:tcBorders>
          </w:tcPr>
          <w:p w14:paraId="26F28BD0"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1"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BD2"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3"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5"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6" w14:textId="77777777"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14:paraId="26F28BD7" w14:textId="77777777"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14:paraId="26F28BE5" w14:textId="77777777" w:rsidTr="00266A3D">
        <w:trPr>
          <w:cantSplit/>
        </w:trPr>
        <w:tc>
          <w:tcPr>
            <w:tcW w:w="725" w:type="dxa"/>
            <w:tcBorders>
              <w:top w:val="single" w:sz="6" w:space="0" w:color="000000"/>
              <w:left w:val="single" w:sz="6" w:space="0" w:color="000000"/>
              <w:bottom w:val="single" w:sz="6" w:space="0" w:color="000000"/>
            </w:tcBorders>
          </w:tcPr>
          <w:p w14:paraId="26F28BD9"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BDA"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DB"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DC"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BD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D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DF" w14:textId="77777777"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14:paraId="26F28BE0" w14:textId="77777777" w:rsidR="00266A3D" w:rsidRPr="009A6C54" w:rsidRDefault="00266A3D" w:rsidP="00266A3D">
            <w:pPr>
              <w:pStyle w:val="BodyText"/>
              <w:rPr>
                <w:rFonts w:ascii="Arial" w:hAnsi="Arial" w:cs="Arial"/>
              </w:rPr>
            </w:pPr>
            <w:r w:rsidRPr="009A6C54">
              <w:rPr>
                <w:rFonts w:ascii="Arial" w:hAnsi="Arial" w:cs="Arial"/>
              </w:rPr>
              <w:t>Recommended delimiter values:</w:t>
            </w:r>
          </w:p>
          <w:p w14:paraId="26F28BE1" w14:textId="77777777" w:rsidR="00266A3D" w:rsidRPr="009A6C54" w:rsidRDefault="00266A3D" w:rsidP="00266A3D">
            <w:pPr>
              <w:pStyle w:val="BodyText"/>
              <w:rPr>
                <w:rFonts w:ascii="Arial" w:hAnsi="Arial" w:cs="Arial"/>
              </w:rPr>
            </w:pPr>
            <w:r w:rsidRPr="009A6C54">
              <w:rPr>
                <w:rFonts w:ascii="Arial" w:hAnsi="Arial" w:cs="Arial"/>
              </w:rPr>
              <w:t>Component = ~ (tilde)</w:t>
            </w:r>
          </w:p>
          <w:p w14:paraId="26F28BE2" w14:textId="77777777" w:rsidR="00266A3D" w:rsidRPr="009A6C54" w:rsidRDefault="00266A3D" w:rsidP="00266A3D">
            <w:pPr>
              <w:pStyle w:val="BodyText"/>
              <w:rPr>
                <w:rFonts w:ascii="Arial" w:hAnsi="Arial" w:cs="Arial"/>
              </w:rPr>
            </w:pPr>
            <w:r w:rsidRPr="009A6C54">
              <w:rPr>
                <w:rFonts w:ascii="Arial" w:hAnsi="Arial" w:cs="Arial"/>
              </w:rPr>
              <w:t>Repeat = | (bar)</w:t>
            </w:r>
          </w:p>
          <w:p w14:paraId="26F28BE3" w14:textId="77777777" w:rsidR="00266A3D" w:rsidRPr="009A6C54" w:rsidRDefault="00266A3D" w:rsidP="00266A3D">
            <w:pPr>
              <w:pStyle w:val="BodyText"/>
              <w:rPr>
                <w:rFonts w:ascii="Arial" w:hAnsi="Arial" w:cs="Arial"/>
              </w:rPr>
            </w:pPr>
            <w:r w:rsidRPr="009A6C54">
              <w:rPr>
                <w:rFonts w:ascii="Arial" w:hAnsi="Arial" w:cs="Arial"/>
              </w:rPr>
              <w:t>Escape = \ (back slash)</w:t>
            </w:r>
          </w:p>
          <w:p w14:paraId="26F28BE4" w14:textId="77777777"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14:paraId="26F28BEE" w14:textId="77777777" w:rsidTr="00266A3D">
        <w:trPr>
          <w:cantSplit/>
        </w:trPr>
        <w:tc>
          <w:tcPr>
            <w:tcW w:w="725" w:type="dxa"/>
            <w:tcBorders>
              <w:top w:val="single" w:sz="6" w:space="0" w:color="000000"/>
              <w:left w:val="single" w:sz="6" w:space="0" w:color="000000"/>
              <w:bottom w:val="single" w:sz="6" w:space="0" w:color="000000"/>
            </w:tcBorders>
          </w:tcPr>
          <w:p w14:paraId="26F28BE6" w14:textId="77777777"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14:paraId="26F28BE7"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BE8"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E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EB"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EC" w14:textId="77777777"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14:paraId="26F28BED"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BF7" w14:textId="77777777" w:rsidTr="00266A3D">
        <w:trPr>
          <w:cantSplit/>
        </w:trPr>
        <w:tc>
          <w:tcPr>
            <w:tcW w:w="725" w:type="dxa"/>
            <w:tcBorders>
              <w:top w:val="single" w:sz="6" w:space="0" w:color="000000"/>
              <w:left w:val="single" w:sz="6" w:space="0" w:color="000000"/>
              <w:bottom w:val="single" w:sz="6" w:space="0" w:color="000000"/>
            </w:tcBorders>
          </w:tcPr>
          <w:p w14:paraId="26F28BEF" w14:textId="77777777"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14:paraId="26F28BF0"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BF1"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4"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5" w14:textId="77777777"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14:paraId="26F28BF6" w14:textId="77777777"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14:paraId="26F28C00" w14:textId="77777777" w:rsidTr="00266A3D">
        <w:trPr>
          <w:cantSplit/>
        </w:trPr>
        <w:tc>
          <w:tcPr>
            <w:tcW w:w="725" w:type="dxa"/>
            <w:tcBorders>
              <w:top w:val="single" w:sz="6" w:space="0" w:color="000000"/>
              <w:left w:val="single" w:sz="6" w:space="0" w:color="000000"/>
              <w:bottom w:val="single" w:sz="6" w:space="0" w:color="000000"/>
            </w:tcBorders>
          </w:tcPr>
          <w:p w14:paraId="26F28BF8" w14:textId="77777777"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14:paraId="26F28BF9"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BF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BF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BF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BFE" w14:textId="77777777"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14:paraId="26F28BFF" w14:textId="77777777"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14:paraId="26F28C09" w14:textId="77777777" w:rsidTr="00266A3D">
        <w:trPr>
          <w:cantSplit/>
        </w:trPr>
        <w:tc>
          <w:tcPr>
            <w:tcW w:w="725" w:type="dxa"/>
            <w:tcBorders>
              <w:top w:val="single" w:sz="6" w:space="0" w:color="000000"/>
              <w:left w:val="single" w:sz="6" w:space="0" w:color="000000"/>
              <w:bottom w:val="single" w:sz="6" w:space="0" w:color="000000"/>
            </w:tcBorders>
          </w:tcPr>
          <w:p w14:paraId="26F28C0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02" w14:textId="77777777"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14:paraId="26F28C03"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04"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6"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07" w14:textId="77777777"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14:paraId="26F28C08" w14:textId="77777777"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14:paraId="26F28C12" w14:textId="77777777" w:rsidTr="00266A3D">
        <w:trPr>
          <w:cantSplit/>
        </w:trPr>
        <w:tc>
          <w:tcPr>
            <w:tcW w:w="725" w:type="dxa"/>
            <w:tcBorders>
              <w:top w:val="single" w:sz="6" w:space="0" w:color="000000"/>
              <w:left w:val="single" w:sz="6" w:space="0" w:color="000000"/>
              <w:bottom w:val="single" w:sz="6" w:space="0" w:color="000000"/>
            </w:tcBorders>
          </w:tcPr>
          <w:p w14:paraId="26F28C0A"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0B" w14:textId="77777777"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14:paraId="26F28C0C" w14:textId="77777777"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14:paraId="26F28C0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0F"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0" w14:textId="77777777"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14:paraId="26F28C11" w14:textId="77777777"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14:paraId="26F28C1B" w14:textId="77777777" w:rsidTr="00266A3D">
        <w:trPr>
          <w:cantSplit/>
        </w:trPr>
        <w:tc>
          <w:tcPr>
            <w:tcW w:w="725" w:type="dxa"/>
            <w:tcBorders>
              <w:top w:val="single" w:sz="6" w:space="0" w:color="000000"/>
              <w:left w:val="single" w:sz="6" w:space="0" w:color="000000"/>
              <w:bottom w:val="single" w:sz="6" w:space="0" w:color="000000"/>
            </w:tcBorders>
          </w:tcPr>
          <w:p w14:paraId="26F28C13"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14" w14:textId="77777777"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14:paraId="26F28C15"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1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1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19" w14:textId="77777777"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14:paraId="26F28C1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27" w14:textId="77777777" w:rsidTr="00266A3D">
        <w:trPr>
          <w:cantSplit/>
        </w:trPr>
        <w:tc>
          <w:tcPr>
            <w:tcW w:w="725" w:type="dxa"/>
            <w:tcBorders>
              <w:top w:val="single" w:sz="6" w:space="0" w:color="000000"/>
              <w:left w:val="single" w:sz="6" w:space="0" w:color="000000"/>
              <w:bottom w:val="single" w:sz="6" w:space="0" w:color="000000"/>
            </w:tcBorders>
          </w:tcPr>
          <w:p w14:paraId="26F28C1C" w14:textId="77777777"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14:paraId="26F28C1D" w14:textId="77777777"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14:paraId="26F28C1E" w14:textId="77777777"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14:paraId="26F28C1F"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1" w14:textId="77777777" w:rsidR="00266A3D" w:rsidRPr="009A6C54" w:rsidRDefault="00266A3D" w:rsidP="00266A3D">
            <w:pPr>
              <w:pStyle w:val="BodyText"/>
              <w:rPr>
                <w:rFonts w:ascii="Arial" w:hAnsi="Arial" w:cs="Arial"/>
              </w:rPr>
            </w:pPr>
            <w:r w:rsidRPr="009A6C54">
              <w:rPr>
                <w:rFonts w:ascii="Arial" w:hAnsi="Arial" w:cs="Arial"/>
              </w:rPr>
              <w:t>0076</w:t>
            </w:r>
          </w:p>
          <w:p w14:paraId="26F28C22" w14:textId="77777777"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14:paraId="26F28C23" w14:textId="77777777"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14:paraId="26F28C24" w14:textId="77777777" w:rsidR="00266A3D" w:rsidRPr="009A6C54" w:rsidRDefault="00266A3D" w:rsidP="00266A3D">
            <w:pPr>
              <w:pStyle w:val="BodyText"/>
              <w:rPr>
                <w:rFonts w:ascii="Arial" w:hAnsi="Arial" w:cs="Arial"/>
              </w:rPr>
            </w:pPr>
            <w:r w:rsidRPr="009A6C54">
              <w:rPr>
                <w:rFonts w:ascii="Arial" w:hAnsi="Arial" w:cs="Arial"/>
              </w:rPr>
              <w:t>2 Components</w:t>
            </w:r>
          </w:p>
          <w:p w14:paraId="26F28C25" w14:textId="77777777" w:rsidR="00266A3D" w:rsidRPr="009A6C54" w:rsidRDefault="00266A3D" w:rsidP="00266A3D">
            <w:pPr>
              <w:pStyle w:val="BodyText"/>
              <w:rPr>
                <w:rFonts w:ascii="Arial" w:hAnsi="Arial" w:cs="Arial"/>
              </w:rPr>
            </w:pPr>
            <w:r w:rsidRPr="009A6C54">
              <w:rPr>
                <w:rFonts w:ascii="Arial" w:hAnsi="Arial" w:cs="Arial"/>
              </w:rPr>
              <w:t>Refer to Table 0076</w:t>
            </w:r>
          </w:p>
          <w:p w14:paraId="26F28C26" w14:textId="77777777"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14:paraId="26F28C30" w14:textId="77777777" w:rsidTr="00266A3D">
        <w:trPr>
          <w:cantSplit/>
        </w:trPr>
        <w:tc>
          <w:tcPr>
            <w:tcW w:w="725" w:type="dxa"/>
            <w:tcBorders>
              <w:top w:val="single" w:sz="6" w:space="0" w:color="000000"/>
              <w:left w:val="single" w:sz="6" w:space="0" w:color="000000"/>
              <w:bottom w:val="single" w:sz="6" w:space="0" w:color="000000"/>
            </w:tcBorders>
          </w:tcPr>
          <w:p w14:paraId="26F28C28" w14:textId="77777777" w:rsidR="00266A3D" w:rsidRPr="009A6C54" w:rsidRDefault="00266A3D" w:rsidP="00266A3D">
            <w:pPr>
              <w:pStyle w:val="BodyText"/>
              <w:rPr>
                <w:rFonts w:ascii="Arial" w:hAnsi="Arial" w:cs="Arial"/>
              </w:rPr>
            </w:pPr>
            <w:r w:rsidRPr="009A6C54">
              <w:rPr>
                <w:rFonts w:ascii="Arial" w:hAnsi="Arial" w:cs="Arial"/>
              </w:rPr>
              <w:lastRenderedPageBreak/>
              <w:t>10</w:t>
            </w:r>
          </w:p>
        </w:tc>
        <w:tc>
          <w:tcPr>
            <w:tcW w:w="725" w:type="dxa"/>
            <w:tcBorders>
              <w:top w:val="single" w:sz="6" w:space="0" w:color="000000"/>
              <w:bottom w:val="single" w:sz="6" w:space="0" w:color="000000"/>
            </w:tcBorders>
          </w:tcPr>
          <w:p w14:paraId="26F28C29" w14:textId="77777777"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14:paraId="26F28C2A"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2B"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2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2D"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2E"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14:paraId="26F28C2F" w14:textId="77777777"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14:paraId="26F28C39" w14:textId="77777777" w:rsidTr="00266A3D">
        <w:trPr>
          <w:cantSplit/>
        </w:trPr>
        <w:tc>
          <w:tcPr>
            <w:tcW w:w="725" w:type="dxa"/>
            <w:tcBorders>
              <w:top w:val="single" w:sz="6" w:space="0" w:color="000000"/>
              <w:left w:val="single" w:sz="6" w:space="0" w:color="000000"/>
              <w:bottom w:val="single" w:sz="6" w:space="0" w:color="000000"/>
            </w:tcBorders>
          </w:tcPr>
          <w:p w14:paraId="26F28C31" w14:textId="77777777"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14:paraId="26F28C32" w14:textId="77777777"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14:paraId="26F28C33"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4"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5"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6" w14:textId="77777777"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14:paraId="26F28C37" w14:textId="77777777"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14:paraId="26F28C38" w14:textId="77777777"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14:paraId="26F28C42" w14:textId="77777777" w:rsidTr="00266A3D">
        <w:trPr>
          <w:cantSplit/>
        </w:trPr>
        <w:tc>
          <w:tcPr>
            <w:tcW w:w="725" w:type="dxa"/>
            <w:tcBorders>
              <w:top w:val="single" w:sz="6" w:space="0" w:color="000000"/>
              <w:left w:val="single" w:sz="6" w:space="0" w:color="000000"/>
              <w:bottom w:val="single" w:sz="6" w:space="0" w:color="000000"/>
            </w:tcBorders>
          </w:tcPr>
          <w:p w14:paraId="26F28C3A" w14:textId="77777777"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14:paraId="26F28C3B" w14:textId="77777777"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14:paraId="26F28C3C"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3D" w14:textId="77777777"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14:paraId="26F28C3E"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3F" w14:textId="77777777"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14:paraId="26F28C40" w14:textId="77777777"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14:paraId="26F28C41" w14:textId="77777777"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14:paraId="26F28C4B" w14:textId="77777777" w:rsidTr="00266A3D">
        <w:trPr>
          <w:cantSplit/>
        </w:trPr>
        <w:tc>
          <w:tcPr>
            <w:tcW w:w="725" w:type="dxa"/>
            <w:tcBorders>
              <w:top w:val="single" w:sz="6" w:space="0" w:color="000000"/>
              <w:left w:val="single" w:sz="6" w:space="0" w:color="000000"/>
              <w:bottom w:val="single" w:sz="6" w:space="0" w:color="000000"/>
            </w:tcBorders>
          </w:tcPr>
          <w:p w14:paraId="26F28C43" w14:textId="77777777"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14:paraId="26F28C44"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45" w14:textId="77777777"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14:paraId="26F28C46"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7"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48"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49" w14:textId="77777777"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14:paraId="26F28C4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4" w14:textId="77777777" w:rsidTr="00266A3D">
        <w:trPr>
          <w:cantSplit/>
        </w:trPr>
        <w:tc>
          <w:tcPr>
            <w:tcW w:w="725" w:type="dxa"/>
            <w:tcBorders>
              <w:top w:val="single" w:sz="6" w:space="0" w:color="000000"/>
              <w:left w:val="single" w:sz="6" w:space="0" w:color="000000"/>
              <w:bottom w:val="single" w:sz="6" w:space="0" w:color="000000"/>
            </w:tcBorders>
          </w:tcPr>
          <w:p w14:paraId="26F28C4C" w14:textId="77777777"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14:paraId="26F28C4D" w14:textId="77777777"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14:paraId="26F28C4E" w14:textId="77777777"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14:paraId="26F28C4F"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0"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1"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52" w14:textId="77777777"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14:paraId="26F28C5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5D" w14:textId="77777777" w:rsidTr="00266A3D">
        <w:trPr>
          <w:cantSplit/>
        </w:trPr>
        <w:tc>
          <w:tcPr>
            <w:tcW w:w="725" w:type="dxa"/>
            <w:tcBorders>
              <w:top w:val="single" w:sz="6" w:space="0" w:color="000000"/>
              <w:left w:val="single" w:sz="6" w:space="0" w:color="000000"/>
              <w:bottom w:val="single" w:sz="6" w:space="0" w:color="000000"/>
            </w:tcBorders>
          </w:tcPr>
          <w:p w14:paraId="26F28C55" w14:textId="77777777"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14:paraId="26F28C56"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57"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58"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9"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5A"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5B" w14:textId="77777777"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14:paraId="26F28C5C" w14:textId="77777777"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14:paraId="26F28C66" w14:textId="77777777" w:rsidTr="00266A3D">
        <w:trPr>
          <w:cantSplit/>
        </w:trPr>
        <w:tc>
          <w:tcPr>
            <w:tcW w:w="725" w:type="dxa"/>
            <w:tcBorders>
              <w:top w:val="single" w:sz="6" w:space="0" w:color="000000"/>
              <w:left w:val="single" w:sz="6" w:space="0" w:color="000000"/>
              <w:bottom w:val="single" w:sz="6" w:space="0" w:color="000000"/>
            </w:tcBorders>
          </w:tcPr>
          <w:p w14:paraId="26F28C5E" w14:textId="77777777"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14:paraId="26F28C5F"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0"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1"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2"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3" w14:textId="77777777"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14:paraId="26F28C64" w14:textId="77777777"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14:paraId="26F28C65" w14:textId="77777777"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14:paraId="26F28C6F" w14:textId="77777777" w:rsidTr="00266A3D">
        <w:trPr>
          <w:cantSplit/>
        </w:trPr>
        <w:tc>
          <w:tcPr>
            <w:tcW w:w="725" w:type="dxa"/>
            <w:tcBorders>
              <w:top w:val="single" w:sz="6" w:space="0" w:color="000000"/>
              <w:left w:val="single" w:sz="6" w:space="0" w:color="000000"/>
              <w:bottom w:val="single" w:sz="6" w:space="0" w:color="000000"/>
            </w:tcBorders>
          </w:tcPr>
          <w:p w14:paraId="26F28C67" w14:textId="77777777"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14:paraId="26F28C68" w14:textId="77777777"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14:paraId="26F28C69"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6A"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B"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6C"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6D" w14:textId="77777777"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14:paraId="26F28C6E" w14:textId="77777777"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14:paraId="26F28C78" w14:textId="77777777" w:rsidTr="00266A3D">
        <w:trPr>
          <w:cantSplit/>
        </w:trPr>
        <w:tc>
          <w:tcPr>
            <w:tcW w:w="725" w:type="dxa"/>
            <w:tcBorders>
              <w:top w:val="single" w:sz="6" w:space="0" w:color="000000"/>
              <w:left w:val="single" w:sz="6" w:space="0" w:color="000000"/>
              <w:bottom w:val="single" w:sz="6" w:space="0" w:color="000000"/>
            </w:tcBorders>
          </w:tcPr>
          <w:p w14:paraId="26F28C70" w14:textId="77777777"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14:paraId="26F28C71" w14:textId="77777777"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14:paraId="26F28C72" w14:textId="77777777"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14:paraId="26F28C73"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4" w14:textId="77777777"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14:paraId="26F28C75" w14:textId="77777777"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14:paraId="26F28C76" w14:textId="77777777"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14:paraId="26F28C7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81" w14:textId="77777777" w:rsidTr="00266A3D">
        <w:trPr>
          <w:cantSplit/>
        </w:trPr>
        <w:tc>
          <w:tcPr>
            <w:tcW w:w="725" w:type="dxa"/>
            <w:tcBorders>
              <w:top w:val="single" w:sz="6" w:space="0" w:color="000000"/>
              <w:left w:val="single" w:sz="6" w:space="0" w:color="000000"/>
              <w:bottom w:val="single" w:sz="6" w:space="0" w:color="000000"/>
            </w:tcBorders>
          </w:tcPr>
          <w:p w14:paraId="26F28C79" w14:textId="77777777"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14:paraId="26F28C7A" w14:textId="77777777"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14:paraId="26F28C7B" w14:textId="77777777"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14:paraId="26F28C7C"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D" w14:textId="77777777"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14:paraId="26F28C7E" w14:textId="77777777"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14:paraId="26F28C7F" w14:textId="77777777"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14:paraId="26F28C80"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82" w14:textId="77777777" w:rsidR="00266A3D" w:rsidRPr="009A6C54" w:rsidRDefault="00266A3D" w:rsidP="00266A3D">
      <w:pPr>
        <w:pStyle w:val="Heading3"/>
        <w:rPr>
          <w:lang w:val="en-US"/>
        </w:rPr>
      </w:pPr>
      <w:bookmarkStart w:id="425" w:name="_Toc63492884"/>
      <w:bookmarkStart w:id="426" w:name="_Toc518911386"/>
      <w:r w:rsidRPr="009A6C54">
        <w:t>MSA – Message Acknowledg</w:t>
      </w:r>
      <w:r w:rsidR="000E6F8B" w:rsidRPr="009A6C54">
        <w:rPr>
          <w:lang w:val="en-US"/>
        </w:rPr>
        <w:t>e</w:t>
      </w:r>
      <w:r w:rsidRPr="009A6C54">
        <w:t>ment Segment</w:t>
      </w:r>
      <w:bookmarkEnd w:id="425"/>
      <w:bookmarkEnd w:id="426"/>
    </w:p>
    <w:p w14:paraId="26F28C83" w14:textId="2C0C1A7B" w:rsidR="000E6F8B" w:rsidRPr="009A6C54" w:rsidRDefault="000E6F8B" w:rsidP="00741C15">
      <w:pPr>
        <w:pStyle w:val="Caption"/>
      </w:pPr>
      <w:bookmarkStart w:id="427" w:name="_Toc517426471"/>
      <w:r w:rsidRPr="009A6C54">
        <w:t xml:space="preserve">Table </w:t>
      </w:r>
      <w:r w:rsidR="007E52CE">
        <w:fldChar w:fldCharType="begin"/>
      </w:r>
      <w:r w:rsidR="007E52CE">
        <w:instrText xml:space="preserve"> SEQ Table \* ARABIC </w:instrText>
      </w:r>
      <w:r w:rsidR="007E52CE">
        <w:fldChar w:fldCharType="separate"/>
      </w:r>
      <w:r w:rsidR="00D555E0">
        <w:rPr>
          <w:noProof/>
        </w:rPr>
        <w:t>67</w:t>
      </w:r>
      <w:r w:rsidR="007E52CE">
        <w:rPr>
          <w:noProof/>
        </w:rPr>
        <w:fldChar w:fldCharType="end"/>
      </w:r>
      <w:r w:rsidRPr="009A6C54">
        <w:t>: MSA – Message Acknowledgement Segment</w:t>
      </w:r>
      <w:bookmarkEnd w:id="427"/>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8C"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84" w14:textId="77777777"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14:paraId="26F28C85"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86"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87"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88"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89"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8A"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8B"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95" w14:textId="77777777" w:rsidTr="00266A3D">
        <w:trPr>
          <w:cantSplit/>
        </w:trPr>
        <w:tc>
          <w:tcPr>
            <w:tcW w:w="720" w:type="dxa"/>
            <w:tcBorders>
              <w:top w:val="single" w:sz="6" w:space="0" w:color="auto"/>
              <w:left w:val="single" w:sz="6" w:space="0" w:color="auto"/>
              <w:bottom w:val="single" w:sz="6" w:space="0" w:color="auto"/>
            </w:tcBorders>
          </w:tcPr>
          <w:p w14:paraId="26F28C8D"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8E"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8F"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90"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2" w14:textId="77777777"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14:paraId="26F28C93" w14:textId="77777777"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14:paraId="26F28C94" w14:textId="77777777"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14:paraId="26F28C9E" w14:textId="77777777" w:rsidTr="00266A3D">
        <w:trPr>
          <w:cantSplit/>
        </w:trPr>
        <w:tc>
          <w:tcPr>
            <w:tcW w:w="720" w:type="dxa"/>
            <w:tcBorders>
              <w:top w:val="single" w:sz="6" w:space="0" w:color="auto"/>
              <w:left w:val="single" w:sz="6" w:space="0" w:color="auto"/>
              <w:bottom w:val="single" w:sz="6" w:space="0" w:color="auto"/>
            </w:tcBorders>
          </w:tcPr>
          <w:p w14:paraId="26F28C9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97"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98"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99"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9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9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9C" w14:textId="77777777"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14:paraId="26F28C9D" w14:textId="77777777"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14:paraId="26F28CA7" w14:textId="77777777" w:rsidTr="00266A3D">
        <w:trPr>
          <w:cantSplit/>
        </w:trPr>
        <w:tc>
          <w:tcPr>
            <w:tcW w:w="720" w:type="dxa"/>
            <w:tcBorders>
              <w:top w:val="nil"/>
              <w:left w:val="single" w:sz="6" w:space="0" w:color="auto"/>
              <w:bottom w:val="single" w:sz="6" w:space="0" w:color="auto"/>
            </w:tcBorders>
          </w:tcPr>
          <w:p w14:paraId="26F28C9F"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A0"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14:paraId="26F28CA1"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14:paraId="26F28CA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CA3"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CA4"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A5" w14:textId="77777777"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14:paraId="26F28CA6" w14:textId="77777777"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14:paraId="26F28CB0" w14:textId="77777777" w:rsidTr="00266A3D">
        <w:trPr>
          <w:cantSplit/>
        </w:trPr>
        <w:tc>
          <w:tcPr>
            <w:tcW w:w="720" w:type="dxa"/>
            <w:tcBorders>
              <w:top w:val="single" w:sz="6" w:space="0" w:color="auto"/>
              <w:left w:val="single" w:sz="6" w:space="0" w:color="auto"/>
              <w:bottom w:val="single" w:sz="6" w:space="0" w:color="auto"/>
            </w:tcBorders>
          </w:tcPr>
          <w:p w14:paraId="26F28CA8" w14:textId="77777777" w:rsidR="00266A3D" w:rsidRPr="009A6C54" w:rsidRDefault="00266A3D" w:rsidP="00266A3D">
            <w:pPr>
              <w:pStyle w:val="BodyText"/>
              <w:rPr>
                <w:rFonts w:ascii="Arial" w:hAnsi="Arial" w:cs="Arial"/>
              </w:rPr>
            </w:pPr>
            <w:r w:rsidRPr="009A6C54">
              <w:rPr>
                <w:rFonts w:ascii="Arial" w:hAnsi="Arial" w:cs="Arial"/>
              </w:rPr>
              <w:lastRenderedPageBreak/>
              <w:t>4</w:t>
            </w:r>
          </w:p>
        </w:tc>
        <w:tc>
          <w:tcPr>
            <w:tcW w:w="720" w:type="dxa"/>
            <w:tcBorders>
              <w:top w:val="single" w:sz="6" w:space="0" w:color="auto"/>
              <w:bottom w:val="single" w:sz="6" w:space="0" w:color="auto"/>
            </w:tcBorders>
          </w:tcPr>
          <w:p w14:paraId="26F28CA9"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CAA"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CA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A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A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AE" w14:textId="77777777"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14:paraId="26F28CA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B9" w14:textId="77777777" w:rsidTr="00266A3D">
        <w:trPr>
          <w:cantSplit/>
        </w:trPr>
        <w:tc>
          <w:tcPr>
            <w:tcW w:w="720" w:type="dxa"/>
            <w:tcBorders>
              <w:top w:val="single" w:sz="6" w:space="0" w:color="auto"/>
              <w:left w:val="single" w:sz="6" w:space="0" w:color="auto"/>
              <w:bottom w:val="single" w:sz="6" w:space="0" w:color="auto"/>
            </w:tcBorders>
          </w:tcPr>
          <w:p w14:paraId="26F28CB1"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B2"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B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CB4" w14:textId="77777777"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14:paraId="26F28CB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6" w14:textId="77777777"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14:paraId="26F28CB7" w14:textId="77777777"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14:paraId="26F28CB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C2" w14:textId="77777777" w:rsidTr="00266A3D">
        <w:trPr>
          <w:cantSplit/>
        </w:trPr>
        <w:tc>
          <w:tcPr>
            <w:tcW w:w="720" w:type="dxa"/>
            <w:tcBorders>
              <w:top w:val="single" w:sz="6" w:space="0" w:color="auto"/>
              <w:left w:val="single" w:sz="6" w:space="0" w:color="auto"/>
              <w:bottom w:val="single" w:sz="6" w:space="0" w:color="auto"/>
            </w:tcBorders>
          </w:tcPr>
          <w:p w14:paraId="26F28CBA"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CBB" w14:textId="77777777"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14:paraId="26F28CB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CBD"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CB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B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C0" w14:textId="77777777"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14:paraId="26F28CC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CC3" w14:textId="77777777" w:rsidR="00266A3D" w:rsidRPr="009A6C54" w:rsidRDefault="00266A3D" w:rsidP="00266A3D">
      <w:pPr>
        <w:pStyle w:val="Heading3"/>
        <w:rPr>
          <w:lang w:val="en-US"/>
        </w:rPr>
      </w:pPr>
      <w:bookmarkStart w:id="428" w:name="_Toc63492885"/>
      <w:r w:rsidRPr="009A6C54">
        <w:br w:type="page"/>
      </w:r>
      <w:bookmarkStart w:id="429" w:name="_Toc518911387"/>
      <w:r w:rsidRPr="009A6C54">
        <w:lastRenderedPageBreak/>
        <w:t>PID - Patient Identification Segment</w:t>
      </w:r>
      <w:bookmarkEnd w:id="428"/>
      <w:bookmarkEnd w:id="429"/>
    </w:p>
    <w:p w14:paraId="26F28CC4" w14:textId="57A47F2B" w:rsidR="000E6F8B" w:rsidRPr="009A6C54" w:rsidRDefault="000E6F8B" w:rsidP="00741C15">
      <w:pPr>
        <w:pStyle w:val="Caption"/>
      </w:pPr>
      <w:bookmarkStart w:id="430" w:name="_Toc517426472"/>
      <w:r w:rsidRPr="009A6C54">
        <w:t xml:space="preserve">Table </w:t>
      </w:r>
      <w:r w:rsidR="007E52CE">
        <w:fldChar w:fldCharType="begin"/>
      </w:r>
      <w:r w:rsidR="007E52CE">
        <w:instrText xml:space="preserve"> SEQ Table \* ARABIC </w:instrText>
      </w:r>
      <w:r w:rsidR="007E52CE">
        <w:fldChar w:fldCharType="separate"/>
      </w:r>
      <w:r w:rsidR="00D555E0">
        <w:rPr>
          <w:noProof/>
        </w:rPr>
        <w:t>68</w:t>
      </w:r>
      <w:r w:rsidR="007E52CE">
        <w:rPr>
          <w:noProof/>
        </w:rPr>
        <w:fldChar w:fldCharType="end"/>
      </w:r>
      <w:r w:rsidRPr="009A6C54">
        <w:t>: PID – Patient Idenfification Segment</w:t>
      </w:r>
      <w:bookmarkEnd w:id="430"/>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CCD" w14:textId="77777777" w:rsidTr="00266A3D">
        <w:trPr>
          <w:cantSplit/>
          <w:tblHeader/>
        </w:trPr>
        <w:tc>
          <w:tcPr>
            <w:tcW w:w="720" w:type="dxa"/>
            <w:tcBorders>
              <w:top w:val="single" w:sz="6" w:space="0" w:color="auto"/>
              <w:left w:val="single" w:sz="6" w:space="0" w:color="auto"/>
              <w:bottom w:val="nil"/>
            </w:tcBorders>
            <w:shd w:val="pct15" w:color="auto" w:fill="FFFFFF"/>
          </w:tcPr>
          <w:p w14:paraId="26F28CC5"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CC6"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CC7"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CC8"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CC9"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CCA"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CCB"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CCC"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CD6" w14:textId="77777777" w:rsidTr="00266A3D">
        <w:trPr>
          <w:cantSplit/>
        </w:trPr>
        <w:tc>
          <w:tcPr>
            <w:tcW w:w="720" w:type="dxa"/>
            <w:tcBorders>
              <w:top w:val="single" w:sz="6" w:space="0" w:color="auto"/>
              <w:left w:val="single" w:sz="6" w:space="0" w:color="auto"/>
              <w:bottom w:val="single" w:sz="6" w:space="0" w:color="auto"/>
            </w:tcBorders>
          </w:tcPr>
          <w:p w14:paraId="26F28CCE"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CCF"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D0"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CD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4" w14:textId="77777777"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14:paraId="26F28CD5"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CDF" w14:textId="77777777" w:rsidTr="00266A3D">
        <w:trPr>
          <w:cantSplit/>
        </w:trPr>
        <w:tc>
          <w:tcPr>
            <w:tcW w:w="720" w:type="dxa"/>
            <w:tcBorders>
              <w:top w:val="single" w:sz="6" w:space="0" w:color="auto"/>
              <w:left w:val="single" w:sz="6" w:space="0" w:color="auto"/>
              <w:bottom w:val="single" w:sz="6" w:space="0" w:color="auto"/>
            </w:tcBorders>
          </w:tcPr>
          <w:p w14:paraId="26F28CD7"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CD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CD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CD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D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DD" w14:textId="77777777"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14:paraId="26F28CDE" w14:textId="77777777"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14:paraId="26F28CED" w14:textId="77777777" w:rsidTr="00266A3D">
        <w:trPr>
          <w:cantSplit/>
        </w:trPr>
        <w:tc>
          <w:tcPr>
            <w:tcW w:w="720" w:type="dxa"/>
            <w:tcBorders>
              <w:top w:val="nil"/>
              <w:left w:val="single" w:sz="6" w:space="0" w:color="auto"/>
              <w:bottom w:val="single" w:sz="6" w:space="0" w:color="auto"/>
            </w:tcBorders>
          </w:tcPr>
          <w:p w14:paraId="26F28CE0"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CE1"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14:paraId="26F28CE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14:paraId="26F28CE3"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14:paraId="26F28CE4"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CE5"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CE6" w14:textId="77777777"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14:paraId="26F28CE7" w14:textId="77777777"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14:paraId="26F28CE8" w14:textId="77777777" w:rsidR="00266A3D" w:rsidRPr="009A6C54" w:rsidRDefault="00266A3D" w:rsidP="00266A3D">
            <w:pPr>
              <w:pStyle w:val="BodyText"/>
              <w:rPr>
                <w:rFonts w:ascii="Arial" w:hAnsi="Arial" w:cs="Arial"/>
              </w:rPr>
            </w:pPr>
            <w:r w:rsidRPr="009A6C54">
              <w:rPr>
                <w:rFonts w:ascii="Arial" w:hAnsi="Arial" w:cs="Arial"/>
              </w:rPr>
              <w:t>Component 1:  ICN w/checksum</w:t>
            </w:r>
          </w:p>
          <w:p w14:paraId="26F28CE9" w14:textId="77777777" w:rsidR="00266A3D" w:rsidRPr="009A6C54" w:rsidRDefault="00266A3D" w:rsidP="00266A3D">
            <w:pPr>
              <w:pStyle w:val="BodyText"/>
              <w:rPr>
                <w:rFonts w:ascii="Arial" w:hAnsi="Arial" w:cs="Arial"/>
              </w:rPr>
            </w:pPr>
            <w:r w:rsidRPr="009A6C54">
              <w:rPr>
                <w:rFonts w:ascii="Arial" w:hAnsi="Arial" w:cs="Arial"/>
              </w:rPr>
              <w:t>Component 2:  Null</w:t>
            </w:r>
          </w:p>
          <w:p w14:paraId="26F28CEA" w14:textId="77777777" w:rsidR="00266A3D" w:rsidRPr="009A6C54" w:rsidRDefault="00266A3D" w:rsidP="00266A3D">
            <w:pPr>
              <w:pStyle w:val="BodyText"/>
              <w:rPr>
                <w:rFonts w:ascii="Arial" w:hAnsi="Arial" w:cs="Arial"/>
              </w:rPr>
            </w:pPr>
            <w:r w:rsidRPr="009A6C54">
              <w:rPr>
                <w:rFonts w:ascii="Arial" w:hAnsi="Arial" w:cs="Arial"/>
              </w:rPr>
              <w:t>Component 3:  Null</w:t>
            </w:r>
          </w:p>
          <w:p w14:paraId="26F28CEB" w14:textId="77777777"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14:paraId="26F28CEC" w14:textId="77777777"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14:paraId="26F28CF6" w14:textId="77777777" w:rsidTr="00266A3D">
        <w:trPr>
          <w:cantSplit/>
        </w:trPr>
        <w:tc>
          <w:tcPr>
            <w:tcW w:w="720" w:type="dxa"/>
            <w:tcBorders>
              <w:top w:val="single" w:sz="6" w:space="0" w:color="auto"/>
              <w:left w:val="single" w:sz="6" w:space="0" w:color="auto"/>
              <w:bottom w:val="single" w:sz="6" w:space="0" w:color="auto"/>
            </w:tcBorders>
          </w:tcPr>
          <w:p w14:paraId="26F28CEE"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CEF"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CF0"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CF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4" w14:textId="77777777"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14:paraId="26F28CF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CFF" w14:textId="77777777" w:rsidTr="00266A3D">
        <w:trPr>
          <w:cantSplit/>
        </w:trPr>
        <w:tc>
          <w:tcPr>
            <w:tcW w:w="720" w:type="dxa"/>
            <w:tcBorders>
              <w:top w:val="single" w:sz="6" w:space="0" w:color="auto"/>
              <w:left w:val="single" w:sz="6" w:space="0" w:color="auto"/>
              <w:bottom w:val="single" w:sz="6" w:space="0" w:color="auto"/>
            </w:tcBorders>
          </w:tcPr>
          <w:p w14:paraId="26F28CF7"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CF8"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CF9"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CFA"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CF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CF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CFD" w14:textId="77777777"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14:paraId="26F28CFE" w14:textId="77777777"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14:paraId="26F28D08" w14:textId="77777777" w:rsidTr="00266A3D">
        <w:trPr>
          <w:cantSplit/>
        </w:trPr>
        <w:tc>
          <w:tcPr>
            <w:tcW w:w="720" w:type="dxa"/>
            <w:tcBorders>
              <w:top w:val="single" w:sz="6" w:space="0" w:color="auto"/>
              <w:left w:val="single" w:sz="6" w:space="0" w:color="auto"/>
              <w:bottom w:val="single" w:sz="6" w:space="0" w:color="auto"/>
            </w:tcBorders>
          </w:tcPr>
          <w:p w14:paraId="26F28D00"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01"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D02"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0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6" w14:textId="77777777"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14:paraId="26F28D0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11" w14:textId="77777777" w:rsidTr="00266A3D">
        <w:trPr>
          <w:cantSplit/>
        </w:trPr>
        <w:tc>
          <w:tcPr>
            <w:tcW w:w="720" w:type="dxa"/>
            <w:tcBorders>
              <w:top w:val="single" w:sz="6" w:space="0" w:color="auto"/>
              <w:left w:val="single" w:sz="6" w:space="0" w:color="auto"/>
              <w:bottom w:val="single" w:sz="6" w:space="0" w:color="auto"/>
            </w:tcBorders>
          </w:tcPr>
          <w:p w14:paraId="26F28D09"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D0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0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D0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0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0F" w14:textId="77777777"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14:paraId="26F28D10" w14:textId="77777777"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14:paraId="26F28D1A" w14:textId="77777777" w:rsidTr="00266A3D">
        <w:trPr>
          <w:cantSplit/>
        </w:trPr>
        <w:tc>
          <w:tcPr>
            <w:tcW w:w="720" w:type="dxa"/>
            <w:tcBorders>
              <w:top w:val="single" w:sz="6" w:space="0" w:color="auto"/>
              <w:left w:val="single" w:sz="6" w:space="0" w:color="auto"/>
              <w:bottom w:val="single" w:sz="6" w:space="0" w:color="auto"/>
            </w:tcBorders>
          </w:tcPr>
          <w:p w14:paraId="26F28D12"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D13"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1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1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7" w14:textId="77777777"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14:paraId="26F28D18" w14:textId="77777777"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14:paraId="26F28D1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3" w14:textId="77777777" w:rsidTr="00266A3D">
        <w:trPr>
          <w:cantSplit/>
        </w:trPr>
        <w:tc>
          <w:tcPr>
            <w:tcW w:w="720" w:type="dxa"/>
            <w:tcBorders>
              <w:top w:val="single" w:sz="6" w:space="0" w:color="auto"/>
              <w:left w:val="single" w:sz="6" w:space="0" w:color="auto"/>
              <w:bottom w:val="single" w:sz="6" w:space="0" w:color="auto"/>
            </w:tcBorders>
          </w:tcPr>
          <w:p w14:paraId="26F28D1B"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D1C" w14:textId="77777777"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14:paraId="26F28D1D" w14:textId="77777777"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14:paraId="26F28D1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1F"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2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21" w14:textId="77777777"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14:paraId="26F28D2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2C" w14:textId="77777777" w:rsidTr="00266A3D">
        <w:trPr>
          <w:cantSplit/>
        </w:trPr>
        <w:tc>
          <w:tcPr>
            <w:tcW w:w="720" w:type="dxa"/>
            <w:tcBorders>
              <w:top w:val="single" w:sz="6" w:space="0" w:color="auto"/>
              <w:left w:val="single" w:sz="6" w:space="0" w:color="auto"/>
              <w:bottom w:val="single" w:sz="6" w:space="0" w:color="auto"/>
            </w:tcBorders>
          </w:tcPr>
          <w:p w14:paraId="26F28D24"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D25"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2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2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29" w14:textId="77777777"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14:paraId="26F28D2A" w14:textId="77777777"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14:paraId="26F28D2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5" w14:textId="77777777" w:rsidTr="00266A3D">
        <w:trPr>
          <w:cantSplit/>
        </w:trPr>
        <w:tc>
          <w:tcPr>
            <w:tcW w:w="720" w:type="dxa"/>
            <w:tcBorders>
              <w:top w:val="single" w:sz="6" w:space="0" w:color="auto"/>
              <w:left w:val="single" w:sz="6" w:space="0" w:color="auto"/>
              <w:bottom w:val="single" w:sz="6" w:space="0" w:color="auto"/>
            </w:tcBorders>
          </w:tcPr>
          <w:p w14:paraId="26F28D2D"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D2E" w14:textId="77777777"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14:paraId="26F28D2F" w14:textId="77777777"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14:paraId="26F28D3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1"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3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3" w14:textId="77777777"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14:paraId="26F28D3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3E" w14:textId="77777777" w:rsidTr="00266A3D">
        <w:trPr>
          <w:cantSplit/>
        </w:trPr>
        <w:tc>
          <w:tcPr>
            <w:tcW w:w="720" w:type="dxa"/>
            <w:tcBorders>
              <w:top w:val="single" w:sz="6" w:space="0" w:color="auto"/>
              <w:left w:val="single" w:sz="6" w:space="0" w:color="auto"/>
              <w:bottom w:val="single" w:sz="6" w:space="0" w:color="auto"/>
            </w:tcBorders>
          </w:tcPr>
          <w:p w14:paraId="26F28D36" w14:textId="77777777" w:rsidR="00266A3D" w:rsidRPr="009A6C54" w:rsidRDefault="00266A3D" w:rsidP="00266A3D">
            <w:pPr>
              <w:pStyle w:val="BodyText"/>
              <w:rPr>
                <w:rFonts w:ascii="Arial" w:hAnsi="Arial" w:cs="Arial"/>
              </w:rPr>
            </w:pPr>
            <w:r w:rsidRPr="009A6C54">
              <w:rPr>
                <w:rFonts w:ascii="Arial" w:hAnsi="Arial" w:cs="Arial"/>
              </w:rPr>
              <w:lastRenderedPageBreak/>
              <w:t>12</w:t>
            </w:r>
          </w:p>
        </w:tc>
        <w:tc>
          <w:tcPr>
            <w:tcW w:w="720" w:type="dxa"/>
            <w:tcBorders>
              <w:top w:val="single" w:sz="6" w:space="0" w:color="auto"/>
              <w:bottom w:val="single" w:sz="6" w:space="0" w:color="auto"/>
            </w:tcBorders>
          </w:tcPr>
          <w:p w14:paraId="26F28D37"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38"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3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3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3C" w14:textId="77777777"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14:paraId="26F28D3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47" w14:textId="77777777" w:rsidTr="00266A3D">
        <w:trPr>
          <w:cantSplit/>
        </w:trPr>
        <w:tc>
          <w:tcPr>
            <w:tcW w:w="720" w:type="dxa"/>
            <w:tcBorders>
              <w:top w:val="single" w:sz="6" w:space="0" w:color="auto"/>
              <w:left w:val="single" w:sz="6" w:space="0" w:color="auto"/>
              <w:bottom w:val="single" w:sz="6" w:space="0" w:color="auto"/>
            </w:tcBorders>
          </w:tcPr>
          <w:p w14:paraId="26F28D3F"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D40"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1"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3"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5" w14:textId="77777777"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14:paraId="26F28D4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0" w14:textId="77777777" w:rsidTr="00266A3D">
        <w:trPr>
          <w:cantSplit/>
        </w:trPr>
        <w:tc>
          <w:tcPr>
            <w:tcW w:w="720" w:type="dxa"/>
            <w:tcBorders>
              <w:top w:val="single" w:sz="6" w:space="0" w:color="auto"/>
              <w:left w:val="single" w:sz="6" w:space="0" w:color="auto"/>
              <w:bottom w:val="single" w:sz="6" w:space="0" w:color="auto"/>
            </w:tcBorders>
          </w:tcPr>
          <w:p w14:paraId="26F28D48"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D49"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D4A" w14:textId="77777777"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14:paraId="26F28D4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4C"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4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4E" w14:textId="77777777"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14:paraId="26F28D4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59" w14:textId="77777777" w:rsidTr="00266A3D">
        <w:trPr>
          <w:cantSplit/>
        </w:trPr>
        <w:tc>
          <w:tcPr>
            <w:tcW w:w="720" w:type="dxa"/>
            <w:tcBorders>
              <w:top w:val="single" w:sz="6" w:space="0" w:color="auto"/>
              <w:left w:val="single" w:sz="6" w:space="0" w:color="auto"/>
              <w:bottom w:val="single" w:sz="6" w:space="0" w:color="auto"/>
            </w:tcBorders>
          </w:tcPr>
          <w:p w14:paraId="26F28D51"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D52"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53"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5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57" w14:textId="77777777"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14:paraId="26F28D5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2" w14:textId="77777777" w:rsidTr="00266A3D">
        <w:trPr>
          <w:cantSplit/>
        </w:trPr>
        <w:tc>
          <w:tcPr>
            <w:tcW w:w="720" w:type="dxa"/>
            <w:tcBorders>
              <w:top w:val="single" w:sz="6" w:space="0" w:color="auto"/>
              <w:left w:val="single" w:sz="6" w:space="0" w:color="auto"/>
              <w:bottom w:val="single" w:sz="6" w:space="0" w:color="auto"/>
            </w:tcBorders>
          </w:tcPr>
          <w:p w14:paraId="26F28D5A"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5B"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5C"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5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5F" w14:textId="77777777"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14:paraId="26F28D60" w14:textId="77777777"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14:paraId="26F28D6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6B" w14:textId="77777777" w:rsidTr="00266A3D">
        <w:trPr>
          <w:cantSplit/>
        </w:trPr>
        <w:tc>
          <w:tcPr>
            <w:tcW w:w="720" w:type="dxa"/>
            <w:tcBorders>
              <w:top w:val="single" w:sz="6" w:space="0" w:color="auto"/>
              <w:left w:val="single" w:sz="6" w:space="0" w:color="auto"/>
              <w:bottom w:val="single" w:sz="6" w:space="0" w:color="auto"/>
            </w:tcBorders>
          </w:tcPr>
          <w:p w14:paraId="26F28D63"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D64"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65"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6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68" w14:textId="77777777"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14:paraId="26F28D69" w14:textId="77777777"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14:paraId="26F28D6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4" w14:textId="77777777" w:rsidTr="00266A3D">
        <w:trPr>
          <w:cantSplit/>
        </w:trPr>
        <w:tc>
          <w:tcPr>
            <w:tcW w:w="720" w:type="dxa"/>
            <w:tcBorders>
              <w:top w:val="single" w:sz="6" w:space="0" w:color="auto"/>
              <w:left w:val="single" w:sz="6" w:space="0" w:color="auto"/>
              <w:bottom w:val="single" w:sz="6" w:space="0" w:color="auto"/>
            </w:tcBorders>
          </w:tcPr>
          <w:p w14:paraId="26F28D6C"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D6D"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6E"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6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2" w14:textId="77777777"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14:paraId="26F28D7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7D" w14:textId="77777777" w:rsidTr="00266A3D">
        <w:trPr>
          <w:cantSplit/>
        </w:trPr>
        <w:tc>
          <w:tcPr>
            <w:tcW w:w="720" w:type="dxa"/>
            <w:tcBorders>
              <w:top w:val="single" w:sz="6" w:space="0" w:color="auto"/>
              <w:left w:val="single" w:sz="6" w:space="0" w:color="auto"/>
              <w:bottom w:val="single" w:sz="6" w:space="0" w:color="auto"/>
            </w:tcBorders>
          </w:tcPr>
          <w:p w14:paraId="26F28D75"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D76"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D77"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7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7A"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7B" w14:textId="77777777"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14:paraId="26F28D7C" w14:textId="77777777"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14:paraId="26F28D86" w14:textId="77777777" w:rsidTr="00266A3D">
        <w:trPr>
          <w:cantSplit/>
        </w:trPr>
        <w:tc>
          <w:tcPr>
            <w:tcW w:w="720" w:type="dxa"/>
            <w:tcBorders>
              <w:top w:val="single" w:sz="6" w:space="0" w:color="auto"/>
              <w:left w:val="single" w:sz="6" w:space="0" w:color="auto"/>
              <w:bottom w:val="single" w:sz="6" w:space="0" w:color="auto"/>
            </w:tcBorders>
          </w:tcPr>
          <w:p w14:paraId="26F28D7E"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7F"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80"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D8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3"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4" w14:textId="77777777" w:rsidR="00266A3D" w:rsidRPr="009A6C54" w:rsidRDefault="00266A3D" w:rsidP="00266A3D">
            <w:pPr>
              <w:pStyle w:val="BodyText"/>
              <w:rPr>
                <w:rFonts w:ascii="Arial" w:hAnsi="Arial" w:cs="Arial"/>
              </w:rPr>
            </w:pPr>
            <w:r w:rsidRPr="009A6C54">
              <w:rPr>
                <w:rFonts w:ascii="Arial" w:hAnsi="Arial" w:cs="Arial"/>
              </w:rPr>
              <w:t>Driver's Lic Num – Patient</w:t>
            </w:r>
          </w:p>
        </w:tc>
        <w:tc>
          <w:tcPr>
            <w:tcW w:w="2462" w:type="dxa"/>
            <w:tcBorders>
              <w:top w:val="single" w:sz="6" w:space="0" w:color="auto"/>
              <w:bottom w:val="single" w:sz="6" w:space="0" w:color="auto"/>
              <w:right w:val="single" w:sz="6" w:space="0" w:color="auto"/>
            </w:tcBorders>
          </w:tcPr>
          <w:p w14:paraId="26F28D8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8F" w14:textId="77777777" w:rsidTr="00266A3D">
        <w:trPr>
          <w:cantSplit/>
        </w:trPr>
        <w:tc>
          <w:tcPr>
            <w:tcW w:w="720" w:type="dxa"/>
            <w:tcBorders>
              <w:top w:val="single" w:sz="6" w:space="0" w:color="auto"/>
              <w:left w:val="single" w:sz="6" w:space="0" w:color="auto"/>
              <w:bottom w:val="single" w:sz="6" w:space="0" w:color="auto"/>
            </w:tcBorders>
          </w:tcPr>
          <w:p w14:paraId="26F28D87" w14:textId="77777777"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14:paraId="26F28D88" w14:textId="77777777"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14:paraId="26F28D89" w14:textId="77777777"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14:paraId="26F28D8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8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8D" w14:textId="77777777"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14:paraId="26F28D8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98" w14:textId="77777777" w:rsidTr="00266A3D">
        <w:trPr>
          <w:cantSplit/>
        </w:trPr>
        <w:tc>
          <w:tcPr>
            <w:tcW w:w="720" w:type="dxa"/>
            <w:tcBorders>
              <w:top w:val="single" w:sz="6" w:space="0" w:color="auto"/>
              <w:left w:val="single" w:sz="6" w:space="0" w:color="auto"/>
              <w:bottom w:val="single" w:sz="6" w:space="0" w:color="auto"/>
            </w:tcBorders>
          </w:tcPr>
          <w:p w14:paraId="26F28D90"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9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92"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9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5" w14:textId="77777777"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14:paraId="26F28D96" w14:textId="77777777"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14:paraId="26F28D9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1" w14:textId="77777777" w:rsidTr="00266A3D">
        <w:trPr>
          <w:cantSplit/>
        </w:trPr>
        <w:tc>
          <w:tcPr>
            <w:tcW w:w="720" w:type="dxa"/>
            <w:tcBorders>
              <w:top w:val="single" w:sz="6" w:space="0" w:color="auto"/>
              <w:left w:val="single" w:sz="6" w:space="0" w:color="auto"/>
              <w:bottom w:val="single" w:sz="6" w:space="0" w:color="auto"/>
            </w:tcBorders>
          </w:tcPr>
          <w:p w14:paraId="26F28D99" w14:textId="77777777"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14:paraId="26F28D9A"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9B" w14:textId="77777777"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14:paraId="26F28D9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9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9F" w14:textId="77777777"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14:paraId="26F28DA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AA" w14:textId="77777777" w:rsidTr="00266A3D">
        <w:trPr>
          <w:cantSplit/>
        </w:trPr>
        <w:tc>
          <w:tcPr>
            <w:tcW w:w="720" w:type="dxa"/>
            <w:tcBorders>
              <w:top w:val="single" w:sz="6" w:space="0" w:color="auto"/>
              <w:left w:val="single" w:sz="6" w:space="0" w:color="auto"/>
              <w:bottom w:val="single" w:sz="6" w:space="0" w:color="auto"/>
            </w:tcBorders>
          </w:tcPr>
          <w:p w14:paraId="26F28DA2" w14:textId="77777777"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14:paraId="26F28DA3"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4"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A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A8" w14:textId="77777777"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14:paraId="26F28DA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3" w14:textId="77777777" w:rsidTr="00266A3D">
        <w:trPr>
          <w:cantSplit/>
        </w:trPr>
        <w:tc>
          <w:tcPr>
            <w:tcW w:w="720" w:type="dxa"/>
            <w:tcBorders>
              <w:top w:val="single" w:sz="6" w:space="0" w:color="auto"/>
              <w:left w:val="single" w:sz="6" w:space="0" w:color="auto"/>
              <w:bottom w:val="single" w:sz="6" w:space="0" w:color="auto"/>
            </w:tcBorders>
          </w:tcPr>
          <w:p w14:paraId="26F28DAB" w14:textId="77777777"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14:paraId="26F28DAC"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AD"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DA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A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B1" w14:textId="77777777"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14:paraId="26F28DB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BC" w14:textId="77777777" w:rsidTr="00266A3D">
        <w:trPr>
          <w:cantSplit/>
        </w:trPr>
        <w:tc>
          <w:tcPr>
            <w:tcW w:w="720" w:type="dxa"/>
            <w:tcBorders>
              <w:top w:val="single" w:sz="6" w:space="0" w:color="auto"/>
              <w:left w:val="single" w:sz="6" w:space="0" w:color="auto"/>
              <w:bottom w:val="single" w:sz="6" w:space="0" w:color="auto"/>
            </w:tcBorders>
          </w:tcPr>
          <w:p w14:paraId="26F28DB4"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DB5"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14:paraId="26F28DB6"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B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B8"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14:paraId="26F28DB9" w14:textId="77777777"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14:paraId="26F28DBA" w14:textId="77777777"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14:paraId="26F28DB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C5" w14:textId="77777777" w:rsidTr="00266A3D">
        <w:trPr>
          <w:cantSplit/>
        </w:trPr>
        <w:tc>
          <w:tcPr>
            <w:tcW w:w="720" w:type="dxa"/>
            <w:tcBorders>
              <w:top w:val="nil"/>
              <w:left w:val="single" w:sz="6" w:space="0" w:color="auto"/>
              <w:bottom w:val="single" w:sz="6" w:space="0" w:color="auto"/>
            </w:tcBorders>
          </w:tcPr>
          <w:p w14:paraId="26F28DBD" w14:textId="77777777"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14:paraId="26F28DBE"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DBF"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DC0"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1"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C2" w14:textId="77777777"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14:paraId="26F28DC3" w14:textId="77777777"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14:paraId="26F28DC4"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DC6" w14:textId="77777777" w:rsidR="00266A3D" w:rsidRPr="009A6C54" w:rsidRDefault="00266A3D" w:rsidP="00266A3D">
      <w:pPr>
        <w:pStyle w:val="Heading3"/>
        <w:rPr>
          <w:lang w:val="en-US"/>
        </w:rPr>
      </w:pPr>
      <w:r w:rsidRPr="009A6C54">
        <w:br w:type="page"/>
      </w:r>
      <w:bookmarkStart w:id="431" w:name="_Toc63492886"/>
      <w:bookmarkStart w:id="432" w:name="_Toc518911388"/>
      <w:r w:rsidRPr="009A6C54">
        <w:lastRenderedPageBreak/>
        <w:t>ORC-Common Order Segment</w:t>
      </w:r>
      <w:bookmarkEnd w:id="431"/>
      <w:bookmarkEnd w:id="432"/>
    </w:p>
    <w:p w14:paraId="26F28DC7" w14:textId="10F7E82F" w:rsidR="000E6F8B" w:rsidRPr="009A6C54" w:rsidRDefault="000E6F8B" w:rsidP="00741C15">
      <w:pPr>
        <w:pStyle w:val="Caption"/>
        <w:rPr>
          <w:lang w:val="en-US"/>
        </w:rPr>
      </w:pPr>
      <w:bookmarkStart w:id="433" w:name="_Toc517426473"/>
      <w:r w:rsidRPr="009A6C54">
        <w:t xml:space="preserve">Table </w:t>
      </w:r>
      <w:r w:rsidR="007E52CE">
        <w:fldChar w:fldCharType="begin"/>
      </w:r>
      <w:r w:rsidR="007E52CE">
        <w:instrText xml:space="preserve"> SEQ Table \* ARABIC </w:instrText>
      </w:r>
      <w:r w:rsidR="007E52CE">
        <w:fldChar w:fldCharType="separate"/>
      </w:r>
      <w:r w:rsidR="00D555E0">
        <w:rPr>
          <w:noProof/>
        </w:rPr>
        <w:t>69</w:t>
      </w:r>
      <w:r w:rsidR="007E52CE">
        <w:rPr>
          <w:noProof/>
        </w:rPr>
        <w:fldChar w:fldCharType="end"/>
      </w:r>
      <w:r w:rsidRPr="009A6C54">
        <w:rPr>
          <w:lang w:val="en-US"/>
        </w:rPr>
        <w:t>: ORC – Common Order Segment</w:t>
      </w:r>
      <w:bookmarkEnd w:id="433"/>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DD0" w14:textId="77777777" w:rsidTr="00266A3D">
        <w:trPr>
          <w:cantSplit/>
          <w:tblHeader/>
        </w:trPr>
        <w:tc>
          <w:tcPr>
            <w:tcW w:w="720" w:type="dxa"/>
            <w:tcBorders>
              <w:top w:val="single" w:sz="6" w:space="0" w:color="auto"/>
              <w:left w:val="single" w:sz="6" w:space="0" w:color="auto"/>
              <w:bottom w:val="nil"/>
            </w:tcBorders>
            <w:shd w:val="pct15" w:color="auto" w:fill="FFFFFF"/>
          </w:tcPr>
          <w:p w14:paraId="26F28DC8"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DC9"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DCA"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DCB"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DCC"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DCD"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DCE"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DCF"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DD9" w14:textId="77777777" w:rsidTr="00266A3D">
        <w:trPr>
          <w:cantSplit/>
        </w:trPr>
        <w:tc>
          <w:tcPr>
            <w:tcW w:w="720" w:type="dxa"/>
            <w:tcBorders>
              <w:top w:val="single" w:sz="6" w:space="0" w:color="auto"/>
              <w:left w:val="single" w:sz="6" w:space="0" w:color="auto"/>
              <w:bottom w:val="single" w:sz="6" w:space="0" w:color="auto"/>
            </w:tcBorders>
          </w:tcPr>
          <w:p w14:paraId="26F28DD1"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DD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3"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D4" w14:textId="77777777"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14:paraId="26F28D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6" w14:textId="77777777"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14:paraId="26F28DD7" w14:textId="77777777"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14:paraId="26F28DD8" w14:textId="77777777"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14:paraId="26F28DE2" w14:textId="77777777" w:rsidTr="00266A3D">
        <w:trPr>
          <w:cantSplit/>
        </w:trPr>
        <w:tc>
          <w:tcPr>
            <w:tcW w:w="720" w:type="dxa"/>
            <w:tcBorders>
              <w:top w:val="single" w:sz="6" w:space="0" w:color="auto"/>
              <w:left w:val="single" w:sz="6" w:space="0" w:color="auto"/>
              <w:bottom w:val="single" w:sz="6" w:space="0" w:color="auto"/>
            </w:tcBorders>
          </w:tcPr>
          <w:p w14:paraId="26F28DDA"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DB"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DC"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DD"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D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E0" w14:textId="77777777"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14:paraId="26F28DE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EB" w14:textId="77777777" w:rsidTr="00266A3D">
        <w:trPr>
          <w:cantSplit/>
        </w:trPr>
        <w:tc>
          <w:tcPr>
            <w:tcW w:w="720" w:type="dxa"/>
            <w:tcBorders>
              <w:top w:val="nil"/>
              <w:left w:val="single" w:sz="6" w:space="0" w:color="auto"/>
              <w:bottom w:val="single" w:sz="6" w:space="0" w:color="auto"/>
            </w:tcBorders>
          </w:tcPr>
          <w:p w14:paraId="26F28DE3"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DE4"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14:paraId="26F28DE5"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14:paraId="26F28DE6"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DE7"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DE8"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DE9" w14:textId="77777777"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14:paraId="26F28DEA"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4" w14:textId="77777777" w:rsidTr="00266A3D">
        <w:trPr>
          <w:cantSplit/>
        </w:trPr>
        <w:tc>
          <w:tcPr>
            <w:tcW w:w="720" w:type="dxa"/>
            <w:tcBorders>
              <w:top w:val="single" w:sz="6" w:space="0" w:color="auto"/>
              <w:left w:val="single" w:sz="6" w:space="0" w:color="auto"/>
              <w:bottom w:val="single" w:sz="6" w:space="0" w:color="auto"/>
            </w:tcBorders>
          </w:tcPr>
          <w:p w14:paraId="26F28DEC"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DED" w14:textId="77777777"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14:paraId="26F28DEE" w14:textId="77777777"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14:paraId="26F28DE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1"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DF2" w14:textId="77777777"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14:paraId="26F28DF3"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DFD" w14:textId="77777777" w:rsidTr="00266A3D">
        <w:trPr>
          <w:cantSplit/>
        </w:trPr>
        <w:tc>
          <w:tcPr>
            <w:tcW w:w="720" w:type="dxa"/>
            <w:tcBorders>
              <w:top w:val="single" w:sz="6" w:space="0" w:color="auto"/>
              <w:left w:val="single" w:sz="6" w:space="0" w:color="auto"/>
              <w:bottom w:val="single" w:sz="6" w:space="0" w:color="auto"/>
            </w:tcBorders>
          </w:tcPr>
          <w:p w14:paraId="26F28DF5"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DF6"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DF7"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DF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DFA" w14:textId="77777777"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14:paraId="26F28DFB" w14:textId="77777777"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14:paraId="26F28DFC"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6" w14:textId="77777777" w:rsidTr="00266A3D">
        <w:trPr>
          <w:cantSplit/>
        </w:trPr>
        <w:tc>
          <w:tcPr>
            <w:tcW w:w="720" w:type="dxa"/>
            <w:tcBorders>
              <w:top w:val="single" w:sz="6" w:space="0" w:color="auto"/>
              <w:left w:val="single" w:sz="6" w:space="0" w:color="auto"/>
              <w:bottom w:val="single" w:sz="6" w:space="0" w:color="auto"/>
            </w:tcBorders>
          </w:tcPr>
          <w:p w14:paraId="26F28DF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DF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00" w14:textId="77777777"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14:paraId="26F28E0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3" w14:textId="77777777"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14:paraId="26F28E04" w14:textId="77777777"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14:paraId="26F28E05"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0F" w14:textId="77777777" w:rsidTr="00266A3D">
        <w:trPr>
          <w:cantSplit/>
        </w:trPr>
        <w:tc>
          <w:tcPr>
            <w:tcW w:w="720" w:type="dxa"/>
            <w:tcBorders>
              <w:top w:val="single" w:sz="6" w:space="0" w:color="auto"/>
              <w:left w:val="single" w:sz="6" w:space="0" w:color="auto"/>
              <w:bottom w:val="single" w:sz="6" w:space="0" w:color="auto"/>
            </w:tcBorders>
          </w:tcPr>
          <w:p w14:paraId="26F28E07"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08"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09" w14:textId="77777777"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14:paraId="26F28E0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0C"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0D" w14:textId="77777777"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14:paraId="26F28E0E"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18" w14:textId="77777777" w:rsidTr="00266A3D">
        <w:trPr>
          <w:cantSplit/>
        </w:trPr>
        <w:tc>
          <w:tcPr>
            <w:tcW w:w="720" w:type="dxa"/>
            <w:tcBorders>
              <w:top w:val="single" w:sz="6" w:space="0" w:color="auto"/>
              <w:left w:val="single" w:sz="6" w:space="0" w:color="auto"/>
              <w:bottom w:val="single" w:sz="6" w:space="0" w:color="auto"/>
            </w:tcBorders>
          </w:tcPr>
          <w:p w14:paraId="26F28E10"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11"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12" w14:textId="77777777"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14:paraId="26F28E1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5"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6" w14:textId="77777777"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14:paraId="26F28E17"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1" w14:textId="77777777" w:rsidTr="00266A3D">
        <w:trPr>
          <w:cantSplit/>
        </w:trPr>
        <w:tc>
          <w:tcPr>
            <w:tcW w:w="720" w:type="dxa"/>
            <w:tcBorders>
              <w:top w:val="single" w:sz="6" w:space="0" w:color="auto"/>
              <w:left w:val="single" w:sz="6" w:space="0" w:color="auto"/>
              <w:bottom w:val="single" w:sz="6" w:space="0" w:color="auto"/>
            </w:tcBorders>
          </w:tcPr>
          <w:p w14:paraId="26F28E19"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1A"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1B"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1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1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1F" w14:textId="77777777"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14:paraId="26F28E20"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2A" w14:textId="77777777" w:rsidTr="00266A3D">
        <w:trPr>
          <w:cantSplit/>
        </w:trPr>
        <w:tc>
          <w:tcPr>
            <w:tcW w:w="720" w:type="dxa"/>
            <w:tcBorders>
              <w:top w:val="single" w:sz="6" w:space="0" w:color="auto"/>
              <w:left w:val="single" w:sz="6" w:space="0" w:color="auto"/>
              <w:bottom w:val="single" w:sz="6" w:space="0" w:color="auto"/>
            </w:tcBorders>
          </w:tcPr>
          <w:p w14:paraId="26F28E22"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23"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4"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28" w14:textId="77777777"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14:paraId="26F28E2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3" w14:textId="77777777" w:rsidTr="00266A3D">
        <w:trPr>
          <w:cantSplit/>
        </w:trPr>
        <w:tc>
          <w:tcPr>
            <w:tcW w:w="720" w:type="dxa"/>
            <w:tcBorders>
              <w:top w:val="single" w:sz="6" w:space="0" w:color="auto"/>
              <w:left w:val="single" w:sz="6" w:space="0" w:color="auto"/>
              <w:bottom w:val="single" w:sz="6" w:space="0" w:color="auto"/>
            </w:tcBorders>
          </w:tcPr>
          <w:p w14:paraId="26F28E2B" w14:textId="77777777"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14:paraId="26F28E2C"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2D"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2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2F"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0"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1" w14:textId="77777777"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14:paraId="26F28E32"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3C" w14:textId="77777777" w:rsidTr="00266A3D">
        <w:trPr>
          <w:cantSplit/>
        </w:trPr>
        <w:tc>
          <w:tcPr>
            <w:tcW w:w="720" w:type="dxa"/>
            <w:tcBorders>
              <w:top w:val="single" w:sz="6" w:space="0" w:color="auto"/>
              <w:left w:val="single" w:sz="6" w:space="0" w:color="auto"/>
              <w:bottom w:val="single" w:sz="6" w:space="0" w:color="auto"/>
            </w:tcBorders>
          </w:tcPr>
          <w:p w14:paraId="26F28E34" w14:textId="77777777"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14:paraId="26F28E35"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36"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3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3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3A" w14:textId="77777777"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14:paraId="26F28E3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5" w14:textId="77777777" w:rsidTr="00266A3D">
        <w:trPr>
          <w:cantSplit/>
        </w:trPr>
        <w:tc>
          <w:tcPr>
            <w:tcW w:w="720" w:type="dxa"/>
            <w:tcBorders>
              <w:top w:val="single" w:sz="6" w:space="0" w:color="auto"/>
              <w:left w:val="single" w:sz="6" w:space="0" w:color="auto"/>
              <w:bottom w:val="single" w:sz="6" w:space="0" w:color="auto"/>
            </w:tcBorders>
          </w:tcPr>
          <w:p w14:paraId="26F28E3D" w14:textId="77777777"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14:paraId="26F28E3E" w14:textId="77777777"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14:paraId="26F28E3F" w14:textId="77777777"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14:paraId="26F28E4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3" w14:textId="77777777"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14:paraId="26F28E4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4E" w14:textId="77777777" w:rsidTr="00266A3D">
        <w:trPr>
          <w:cantSplit/>
        </w:trPr>
        <w:tc>
          <w:tcPr>
            <w:tcW w:w="720" w:type="dxa"/>
            <w:tcBorders>
              <w:top w:val="single" w:sz="6" w:space="0" w:color="auto"/>
              <w:left w:val="single" w:sz="6" w:space="0" w:color="auto"/>
              <w:bottom w:val="single" w:sz="6" w:space="0" w:color="auto"/>
            </w:tcBorders>
          </w:tcPr>
          <w:p w14:paraId="26F28E46" w14:textId="77777777"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14:paraId="26F28E47" w14:textId="77777777"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14:paraId="26F28E48" w14:textId="77777777"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14:paraId="26F28E4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4A" w14:textId="77777777"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14:paraId="26F28E4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4C" w14:textId="77777777"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14:paraId="26F28E4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57" w14:textId="77777777" w:rsidTr="00266A3D">
        <w:trPr>
          <w:cantSplit/>
        </w:trPr>
        <w:tc>
          <w:tcPr>
            <w:tcW w:w="720" w:type="dxa"/>
            <w:tcBorders>
              <w:top w:val="single" w:sz="6" w:space="0" w:color="auto"/>
              <w:left w:val="single" w:sz="6" w:space="0" w:color="auto"/>
              <w:bottom w:val="single" w:sz="6" w:space="0" w:color="auto"/>
            </w:tcBorders>
          </w:tcPr>
          <w:p w14:paraId="26F28E4F" w14:textId="77777777"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14:paraId="26F28E50" w14:textId="77777777"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14:paraId="26F28E51" w14:textId="77777777"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14:paraId="26F28E5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5" w14:textId="77777777"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14:paraId="26F28E5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0" w14:textId="77777777" w:rsidTr="00266A3D">
        <w:trPr>
          <w:cantSplit/>
        </w:trPr>
        <w:tc>
          <w:tcPr>
            <w:tcW w:w="720" w:type="dxa"/>
            <w:tcBorders>
              <w:top w:val="single" w:sz="6" w:space="0" w:color="auto"/>
              <w:left w:val="single" w:sz="6" w:space="0" w:color="auto"/>
              <w:bottom w:val="single" w:sz="6" w:space="0" w:color="auto"/>
            </w:tcBorders>
          </w:tcPr>
          <w:p w14:paraId="26F28E58" w14:textId="77777777"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14:paraId="26F28E59" w14:textId="77777777"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14:paraId="26F28E5A"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5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5D"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5E" w14:textId="77777777"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14:paraId="26F28E5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69" w14:textId="77777777" w:rsidTr="00266A3D">
        <w:trPr>
          <w:cantSplit/>
        </w:trPr>
        <w:tc>
          <w:tcPr>
            <w:tcW w:w="720" w:type="dxa"/>
            <w:tcBorders>
              <w:top w:val="single" w:sz="6" w:space="0" w:color="auto"/>
              <w:left w:val="single" w:sz="6" w:space="0" w:color="auto"/>
              <w:bottom w:val="single" w:sz="6" w:space="0" w:color="auto"/>
            </w:tcBorders>
          </w:tcPr>
          <w:p w14:paraId="26F28E61" w14:textId="77777777"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14:paraId="26F28E6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67" w14:textId="77777777"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14:paraId="26F28E6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2" w14:textId="77777777" w:rsidTr="00266A3D">
        <w:trPr>
          <w:cantSplit/>
        </w:trPr>
        <w:tc>
          <w:tcPr>
            <w:tcW w:w="720" w:type="dxa"/>
            <w:tcBorders>
              <w:top w:val="single" w:sz="6" w:space="0" w:color="auto"/>
              <w:left w:val="single" w:sz="6" w:space="0" w:color="auto"/>
              <w:bottom w:val="single" w:sz="6" w:space="0" w:color="auto"/>
            </w:tcBorders>
          </w:tcPr>
          <w:p w14:paraId="26F28E6A" w14:textId="77777777"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14:paraId="26F28E6B"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6C"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6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6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0" w14:textId="77777777"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14:paraId="26F28E71"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7B" w14:textId="77777777" w:rsidTr="00266A3D">
        <w:trPr>
          <w:cantSplit/>
        </w:trPr>
        <w:tc>
          <w:tcPr>
            <w:tcW w:w="720" w:type="dxa"/>
            <w:tcBorders>
              <w:top w:val="single" w:sz="6" w:space="0" w:color="auto"/>
              <w:left w:val="single" w:sz="6" w:space="0" w:color="auto"/>
              <w:bottom w:val="single" w:sz="6" w:space="0" w:color="auto"/>
            </w:tcBorders>
          </w:tcPr>
          <w:p w14:paraId="26F28E73" w14:textId="77777777"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14:paraId="26F28E74" w14:textId="77777777"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14:paraId="26F28E75" w14:textId="77777777"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14:paraId="26F28E7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7"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78"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79" w14:textId="77777777"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14:paraId="26F28E7A"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7C" w14:textId="77777777" w:rsidR="00266A3D" w:rsidRPr="009A6C54" w:rsidRDefault="00266A3D" w:rsidP="00266A3D"/>
    <w:p w14:paraId="26F28E7D" w14:textId="77777777" w:rsidR="00266A3D" w:rsidRPr="009A6C54" w:rsidRDefault="00266A3D" w:rsidP="00266A3D"/>
    <w:p w14:paraId="26F28E7E" w14:textId="77777777" w:rsidR="00266A3D" w:rsidRPr="009A6C54" w:rsidRDefault="00266A3D" w:rsidP="00266A3D">
      <w:pPr>
        <w:pStyle w:val="Heading3"/>
        <w:rPr>
          <w:lang w:val="en-US"/>
        </w:rPr>
      </w:pPr>
      <w:bookmarkStart w:id="434" w:name="_Toc63492887"/>
      <w:bookmarkStart w:id="435" w:name="_Toc518911389"/>
      <w:r w:rsidRPr="009A6C54">
        <w:t>RQD-Requisition Detail Segment</w:t>
      </w:r>
      <w:bookmarkEnd w:id="434"/>
      <w:bookmarkEnd w:id="435"/>
      <w:r w:rsidR="000E6F8B" w:rsidRPr="009A6C54">
        <w:rPr>
          <w:lang w:val="en-US"/>
        </w:rPr>
        <w:br/>
      </w:r>
    </w:p>
    <w:p w14:paraId="26F28E7F" w14:textId="0A8A3366" w:rsidR="000E6F8B" w:rsidRPr="009A6C54" w:rsidRDefault="000E6F8B" w:rsidP="00741C15">
      <w:pPr>
        <w:pStyle w:val="Caption"/>
      </w:pPr>
      <w:bookmarkStart w:id="436" w:name="_Toc517426474"/>
      <w:r w:rsidRPr="009A6C54">
        <w:t xml:space="preserve">Table </w:t>
      </w:r>
      <w:r w:rsidR="007E52CE">
        <w:fldChar w:fldCharType="begin"/>
      </w:r>
      <w:r w:rsidR="007E52CE">
        <w:instrText xml:space="preserve"> SEQ Table \* ARABIC </w:instrText>
      </w:r>
      <w:r w:rsidR="007E52CE">
        <w:fldChar w:fldCharType="separate"/>
      </w:r>
      <w:r w:rsidR="00D555E0">
        <w:rPr>
          <w:noProof/>
        </w:rPr>
        <w:t>70</w:t>
      </w:r>
      <w:r w:rsidR="007E52CE">
        <w:rPr>
          <w:noProof/>
        </w:rPr>
        <w:fldChar w:fldCharType="end"/>
      </w:r>
      <w:r w:rsidRPr="009A6C54">
        <w:t>: RQD – Requisition Detail Segment</w:t>
      </w:r>
      <w:bookmarkEnd w:id="436"/>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88"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80"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81"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82"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83"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84"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85"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86"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87" w14:textId="77777777"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14:paraId="26F28E91" w14:textId="77777777" w:rsidTr="00266A3D">
        <w:trPr>
          <w:cantSplit/>
        </w:trPr>
        <w:tc>
          <w:tcPr>
            <w:tcW w:w="720" w:type="dxa"/>
            <w:tcBorders>
              <w:top w:val="single" w:sz="6" w:space="0" w:color="auto"/>
              <w:left w:val="single" w:sz="6" w:space="0" w:color="auto"/>
              <w:bottom w:val="single" w:sz="6" w:space="0" w:color="auto"/>
            </w:tcBorders>
          </w:tcPr>
          <w:p w14:paraId="26F28E89"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8A"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8B" w14:textId="77777777"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14:paraId="26F28E8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8E"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8F" w14:textId="77777777"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14:paraId="26F28E90" w14:textId="77777777"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14:paraId="26F28E9A" w14:textId="77777777" w:rsidTr="00266A3D">
        <w:trPr>
          <w:cantSplit/>
        </w:trPr>
        <w:tc>
          <w:tcPr>
            <w:tcW w:w="720" w:type="dxa"/>
            <w:tcBorders>
              <w:top w:val="single" w:sz="6" w:space="0" w:color="auto"/>
              <w:left w:val="single" w:sz="6" w:space="0" w:color="auto"/>
              <w:bottom w:val="single" w:sz="6" w:space="0" w:color="auto"/>
            </w:tcBorders>
          </w:tcPr>
          <w:p w14:paraId="26F28E92"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93"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94"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95"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96"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97"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98" w14:textId="77777777"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14:paraId="26F28E99"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A3" w14:textId="77777777" w:rsidTr="00266A3D">
        <w:trPr>
          <w:cantSplit/>
        </w:trPr>
        <w:tc>
          <w:tcPr>
            <w:tcW w:w="720" w:type="dxa"/>
            <w:tcBorders>
              <w:top w:val="nil"/>
              <w:left w:val="single" w:sz="6" w:space="0" w:color="auto"/>
              <w:bottom w:val="single" w:sz="6" w:space="0" w:color="auto"/>
            </w:tcBorders>
          </w:tcPr>
          <w:p w14:paraId="26F28E9B"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E9C"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14:paraId="26F28E9D"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14:paraId="26F28E9E"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14:paraId="26F28E9F" w14:textId="77777777" w:rsidR="00266A3D" w:rsidRPr="009A6C54" w:rsidRDefault="00266A3D" w:rsidP="00266A3D">
            <w:pPr>
              <w:pStyle w:val="BodyText"/>
              <w:rPr>
                <w:rFonts w:ascii="Arial" w:hAnsi="Arial" w:cs="Arial"/>
              </w:rPr>
            </w:pPr>
          </w:p>
        </w:tc>
        <w:tc>
          <w:tcPr>
            <w:tcW w:w="720" w:type="dxa"/>
            <w:tcBorders>
              <w:top w:val="nil"/>
              <w:bottom w:val="single" w:sz="6" w:space="0" w:color="auto"/>
            </w:tcBorders>
          </w:tcPr>
          <w:p w14:paraId="26F28EA0"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EA1" w14:textId="77777777"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14:paraId="26F28EA2" w14:textId="77777777"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14:paraId="26F28EAC" w14:textId="77777777" w:rsidTr="00266A3D">
        <w:trPr>
          <w:cantSplit/>
        </w:trPr>
        <w:tc>
          <w:tcPr>
            <w:tcW w:w="720" w:type="dxa"/>
            <w:tcBorders>
              <w:top w:val="single" w:sz="6" w:space="0" w:color="auto"/>
              <w:left w:val="single" w:sz="6" w:space="0" w:color="auto"/>
              <w:bottom w:val="single" w:sz="6" w:space="0" w:color="auto"/>
            </w:tcBorders>
          </w:tcPr>
          <w:p w14:paraId="26F28EA4"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A5"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A6"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A7" w14:textId="77777777"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14:paraId="26F28EA8"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A9"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AA" w14:textId="77777777"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14:paraId="26F28EAB"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5" w14:textId="77777777" w:rsidTr="00266A3D">
        <w:trPr>
          <w:cantSplit/>
        </w:trPr>
        <w:tc>
          <w:tcPr>
            <w:tcW w:w="720" w:type="dxa"/>
            <w:tcBorders>
              <w:top w:val="single" w:sz="6" w:space="0" w:color="auto"/>
              <w:left w:val="single" w:sz="6" w:space="0" w:color="auto"/>
              <w:bottom w:val="single" w:sz="6" w:space="0" w:color="auto"/>
            </w:tcBorders>
          </w:tcPr>
          <w:p w14:paraId="26F28EAD" w14:textId="77777777"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14:paraId="26F28EAE"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AF" w14:textId="77777777"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14:paraId="26F28EB0"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1"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2"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3" w14:textId="77777777"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14:paraId="26F28EB4"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BE" w14:textId="77777777" w:rsidTr="00266A3D">
        <w:trPr>
          <w:cantSplit/>
        </w:trPr>
        <w:tc>
          <w:tcPr>
            <w:tcW w:w="720" w:type="dxa"/>
            <w:tcBorders>
              <w:top w:val="single" w:sz="6" w:space="0" w:color="auto"/>
              <w:left w:val="single" w:sz="6" w:space="0" w:color="auto"/>
              <w:bottom w:val="single" w:sz="6" w:space="0" w:color="auto"/>
            </w:tcBorders>
          </w:tcPr>
          <w:p w14:paraId="26F28EB6" w14:textId="77777777"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14:paraId="26F28EB7"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B8"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B9"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A"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BB"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BC" w14:textId="77777777"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14:paraId="26F28EBD"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C7" w14:textId="77777777" w:rsidTr="00266A3D">
        <w:trPr>
          <w:cantSplit/>
        </w:trPr>
        <w:tc>
          <w:tcPr>
            <w:tcW w:w="720" w:type="dxa"/>
            <w:tcBorders>
              <w:top w:val="single" w:sz="6" w:space="0" w:color="auto"/>
              <w:left w:val="single" w:sz="6" w:space="0" w:color="auto"/>
              <w:bottom w:val="single" w:sz="6" w:space="0" w:color="auto"/>
            </w:tcBorders>
          </w:tcPr>
          <w:p w14:paraId="26F28EBF" w14:textId="77777777"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14:paraId="26F28EC0"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1"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2"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4" w14:textId="77777777"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14:paraId="26F28EC5" w14:textId="77777777"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14:paraId="26F28EC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0" w14:textId="77777777" w:rsidTr="00266A3D">
        <w:trPr>
          <w:cantSplit/>
        </w:trPr>
        <w:tc>
          <w:tcPr>
            <w:tcW w:w="720" w:type="dxa"/>
            <w:tcBorders>
              <w:top w:val="single" w:sz="6" w:space="0" w:color="auto"/>
              <w:left w:val="single" w:sz="6" w:space="0" w:color="auto"/>
              <w:bottom w:val="single" w:sz="6" w:space="0" w:color="auto"/>
            </w:tcBorders>
          </w:tcPr>
          <w:p w14:paraId="26F28EC8"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C9" w14:textId="77777777"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14:paraId="26F28ECA" w14:textId="77777777"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14:paraId="26F28ECB"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CD" w14:textId="77777777"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14:paraId="26F28ECE" w14:textId="77777777"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14:paraId="26F28EC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D9" w14:textId="77777777" w:rsidTr="00266A3D">
        <w:trPr>
          <w:cantSplit/>
        </w:trPr>
        <w:tc>
          <w:tcPr>
            <w:tcW w:w="720" w:type="dxa"/>
            <w:tcBorders>
              <w:top w:val="single" w:sz="6" w:space="0" w:color="auto"/>
              <w:left w:val="single" w:sz="6" w:space="0" w:color="auto"/>
              <w:bottom w:val="single" w:sz="6" w:space="0" w:color="auto"/>
            </w:tcBorders>
          </w:tcPr>
          <w:p w14:paraId="26F28ED1" w14:textId="77777777"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14:paraId="26F28ED2" w14:textId="77777777"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14:paraId="26F28ED3" w14:textId="77777777"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14:paraId="26F28ED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5"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6"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D7" w14:textId="77777777"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14:paraId="26F28ED8"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EE2" w14:textId="77777777" w:rsidTr="00266A3D">
        <w:trPr>
          <w:cantSplit/>
        </w:trPr>
        <w:tc>
          <w:tcPr>
            <w:tcW w:w="720" w:type="dxa"/>
            <w:tcBorders>
              <w:top w:val="single" w:sz="6" w:space="0" w:color="auto"/>
              <w:left w:val="single" w:sz="6" w:space="0" w:color="auto"/>
              <w:bottom w:val="single" w:sz="6" w:space="0" w:color="auto"/>
            </w:tcBorders>
          </w:tcPr>
          <w:p w14:paraId="26F28EDA" w14:textId="77777777"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14:paraId="26F28EDB"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DC"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14:paraId="26F28EDD"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E"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DF"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E0" w14:textId="77777777"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14:paraId="26F28EE1"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EE3" w14:textId="77777777" w:rsidR="00266A3D" w:rsidRPr="009A6C54" w:rsidRDefault="00266A3D" w:rsidP="00266A3D">
      <w:pPr>
        <w:ind w:left="180"/>
      </w:pPr>
    </w:p>
    <w:p w14:paraId="26F28EE4" w14:textId="77777777" w:rsidR="00266A3D" w:rsidRPr="009A6C54" w:rsidRDefault="00266A3D" w:rsidP="00266A3D">
      <w:pPr>
        <w:pStyle w:val="Heading3"/>
        <w:rPr>
          <w:lang w:val="en-US"/>
        </w:rPr>
      </w:pPr>
      <w:r w:rsidRPr="009A6C54">
        <w:br w:type="page"/>
      </w:r>
      <w:bookmarkStart w:id="437" w:name="_Toc117921918"/>
      <w:bookmarkStart w:id="438" w:name="_Toc518911390"/>
      <w:r w:rsidRPr="009A6C54">
        <w:rPr>
          <w:caps/>
        </w:rPr>
        <w:lastRenderedPageBreak/>
        <w:t xml:space="preserve">NTE – </w:t>
      </w:r>
      <w:r w:rsidRPr="009A6C54">
        <w:t>Notes and Comments</w:t>
      </w:r>
      <w:bookmarkEnd w:id="437"/>
      <w:bookmarkEnd w:id="438"/>
    </w:p>
    <w:p w14:paraId="26F28EE5" w14:textId="0BBFAFF4" w:rsidR="00A633D5" w:rsidRPr="009A6C54" w:rsidRDefault="00A633D5" w:rsidP="00741C15">
      <w:pPr>
        <w:pStyle w:val="Caption"/>
        <w:rPr>
          <w:lang w:val="en-US"/>
        </w:rPr>
      </w:pPr>
      <w:bookmarkStart w:id="439" w:name="_Toc517426475"/>
      <w:r w:rsidRPr="009A6C54">
        <w:t xml:space="preserve">Table </w:t>
      </w:r>
      <w:r w:rsidR="007E52CE">
        <w:fldChar w:fldCharType="begin"/>
      </w:r>
      <w:r w:rsidR="007E52CE">
        <w:instrText xml:space="preserve"> SEQ Table \* ARABIC </w:instrText>
      </w:r>
      <w:r w:rsidR="007E52CE">
        <w:fldChar w:fldCharType="separate"/>
      </w:r>
      <w:r w:rsidR="00D555E0">
        <w:rPr>
          <w:noProof/>
        </w:rPr>
        <w:t>71</w:t>
      </w:r>
      <w:r w:rsidR="007E52CE">
        <w:rPr>
          <w:noProof/>
        </w:rPr>
        <w:fldChar w:fldCharType="end"/>
      </w:r>
      <w:r w:rsidRPr="009A6C54">
        <w:rPr>
          <w:lang w:val="en-US"/>
        </w:rPr>
        <w:t>: NTE – Notes and Comments</w:t>
      </w:r>
      <w:bookmarkEnd w:id="439"/>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14:paraId="26F28EEE" w14:textId="77777777" w:rsidTr="00266A3D">
        <w:trPr>
          <w:cantSplit/>
          <w:tblHeader/>
        </w:trPr>
        <w:tc>
          <w:tcPr>
            <w:tcW w:w="720" w:type="dxa"/>
            <w:tcBorders>
              <w:top w:val="single" w:sz="6" w:space="0" w:color="auto"/>
              <w:left w:val="single" w:sz="6" w:space="0" w:color="auto"/>
              <w:bottom w:val="nil"/>
            </w:tcBorders>
            <w:shd w:val="pct15" w:color="auto" w:fill="FFFFFF"/>
          </w:tcPr>
          <w:p w14:paraId="26F28EE6" w14:textId="77777777"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14:paraId="26F28EE7" w14:textId="77777777"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14:paraId="26F28EE8" w14:textId="77777777"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14:paraId="26F28EE9" w14:textId="77777777"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14:paraId="26F28EEA" w14:textId="77777777"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14:paraId="26F28EEB" w14:textId="77777777"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14:paraId="26F28EEC" w14:textId="77777777"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14:paraId="26F28EED" w14:textId="77777777"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14:paraId="26F28EF7" w14:textId="77777777" w:rsidTr="00266A3D">
        <w:trPr>
          <w:cantSplit/>
        </w:trPr>
        <w:tc>
          <w:tcPr>
            <w:tcW w:w="720" w:type="dxa"/>
            <w:tcBorders>
              <w:top w:val="single" w:sz="6" w:space="0" w:color="auto"/>
              <w:left w:val="single" w:sz="6" w:space="0" w:color="auto"/>
              <w:bottom w:val="single" w:sz="6" w:space="0" w:color="auto"/>
            </w:tcBorders>
          </w:tcPr>
          <w:p w14:paraId="26F28EEF" w14:textId="77777777"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14:paraId="26F28EF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EF1" w14:textId="77777777"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14:paraId="26F28EF2"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3"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4" w14:textId="77777777"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14:paraId="26F28EF5" w14:textId="77777777"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14:paraId="26F28EF6"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0" w14:textId="77777777" w:rsidTr="00266A3D">
        <w:trPr>
          <w:cantSplit/>
        </w:trPr>
        <w:tc>
          <w:tcPr>
            <w:tcW w:w="720" w:type="dxa"/>
            <w:tcBorders>
              <w:top w:val="single" w:sz="6" w:space="0" w:color="auto"/>
              <w:left w:val="single" w:sz="6" w:space="0" w:color="auto"/>
              <w:bottom w:val="single" w:sz="6" w:space="0" w:color="auto"/>
            </w:tcBorders>
          </w:tcPr>
          <w:p w14:paraId="26F28EF8" w14:textId="77777777"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14:paraId="26F28EF9" w14:textId="77777777"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14:paraId="26F28EFA" w14:textId="77777777"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14:paraId="26F28EFB"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EFC"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EFD" w14:textId="77777777"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14:paraId="26F28EFE" w14:textId="77777777"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14:paraId="26F28EFF" w14:textId="77777777"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14:paraId="26F28F0F" w14:textId="77777777" w:rsidTr="00266A3D">
        <w:trPr>
          <w:cantSplit/>
        </w:trPr>
        <w:tc>
          <w:tcPr>
            <w:tcW w:w="720" w:type="dxa"/>
            <w:tcBorders>
              <w:top w:val="nil"/>
              <w:left w:val="single" w:sz="6" w:space="0" w:color="auto"/>
              <w:bottom w:val="single" w:sz="6" w:space="0" w:color="auto"/>
            </w:tcBorders>
          </w:tcPr>
          <w:p w14:paraId="26F28F01" w14:textId="77777777"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14:paraId="26F28F02" w14:textId="77777777"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14:paraId="26F28F03" w14:textId="77777777"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14:paraId="26F28F04"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14:paraId="26F28F05" w14:textId="77777777"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14:paraId="26F28F06" w14:textId="77777777" w:rsidR="00266A3D" w:rsidRPr="009A6C54" w:rsidRDefault="00266A3D" w:rsidP="00266A3D">
            <w:pPr>
              <w:pStyle w:val="BodyText"/>
              <w:rPr>
                <w:rFonts w:ascii="Arial" w:hAnsi="Arial" w:cs="Arial"/>
              </w:rPr>
            </w:pPr>
          </w:p>
        </w:tc>
        <w:tc>
          <w:tcPr>
            <w:tcW w:w="2462" w:type="dxa"/>
            <w:tcBorders>
              <w:top w:val="nil"/>
              <w:bottom w:val="single" w:sz="6" w:space="0" w:color="auto"/>
            </w:tcBorders>
          </w:tcPr>
          <w:p w14:paraId="26F28F07" w14:textId="77777777"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14:paraId="26F28F08" w14:textId="77777777"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14:paraId="26F28F09" w14:textId="77777777" w:rsidR="00266A3D" w:rsidRPr="009A6C54" w:rsidRDefault="00266A3D" w:rsidP="00266A3D">
            <w:pPr>
              <w:pStyle w:val="BodyText"/>
              <w:rPr>
                <w:rFonts w:ascii="Arial" w:hAnsi="Arial" w:cs="Arial"/>
              </w:rPr>
            </w:pPr>
          </w:p>
          <w:p w14:paraId="26F28F0A" w14:textId="77777777"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14:paraId="26F28F0B" w14:textId="77777777" w:rsidR="00266A3D" w:rsidRPr="009A6C54" w:rsidRDefault="00266A3D" w:rsidP="00266A3D">
            <w:pPr>
              <w:pStyle w:val="BodyText"/>
              <w:rPr>
                <w:rFonts w:ascii="Arial" w:hAnsi="Arial" w:cs="Arial"/>
              </w:rPr>
            </w:pPr>
          </w:p>
          <w:p w14:paraId="26F28F0C" w14:textId="77777777"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14:paraId="26F28F0D" w14:textId="77777777" w:rsidR="00266A3D" w:rsidRPr="009A6C54" w:rsidRDefault="00266A3D" w:rsidP="00266A3D">
            <w:pPr>
              <w:pStyle w:val="BodyText"/>
              <w:rPr>
                <w:rFonts w:ascii="Arial" w:hAnsi="Arial" w:cs="Arial"/>
              </w:rPr>
            </w:pPr>
          </w:p>
          <w:p w14:paraId="26F28F0E" w14:textId="77777777"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14:paraId="26F28F18" w14:textId="77777777" w:rsidTr="00266A3D">
        <w:trPr>
          <w:cantSplit/>
        </w:trPr>
        <w:tc>
          <w:tcPr>
            <w:tcW w:w="720" w:type="dxa"/>
            <w:tcBorders>
              <w:top w:val="single" w:sz="6" w:space="0" w:color="auto"/>
              <w:left w:val="single" w:sz="6" w:space="0" w:color="auto"/>
              <w:bottom w:val="single" w:sz="6" w:space="0" w:color="auto"/>
            </w:tcBorders>
          </w:tcPr>
          <w:p w14:paraId="26F28F10" w14:textId="77777777"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14:paraId="26F28F11" w14:textId="77777777"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14:paraId="26F28F12" w14:textId="77777777"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14:paraId="26F28F13" w14:textId="77777777"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14:paraId="26F28F14" w14:textId="77777777"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14:paraId="26F28F15" w14:textId="77777777"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14:paraId="26F28F16" w14:textId="77777777"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14:paraId="26F28F17" w14:textId="77777777" w:rsidR="00266A3D" w:rsidRPr="009A6C54" w:rsidRDefault="00266A3D" w:rsidP="00266A3D">
            <w:pPr>
              <w:pStyle w:val="BodyText"/>
              <w:rPr>
                <w:rFonts w:ascii="Arial" w:hAnsi="Arial" w:cs="Arial"/>
              </w:rPr>
            </w:pPr>
            <w:r w:rsidRPr="009A6C54">
              <w:rPr>
                <w:rFonts w:ascii="Arial" w:hAnsi="Arial" w:cs="Arial"/>
              </w:rPr>
              <w:t>Not used</w:t>
            </w:r>
          </w:p>
        </w:tc>
      </w:tr>
    </w:tbl>
    <w:p w14:paraId="26F28F19" w14:textId="77777777" w:rsidR="00266A3D" w:rsidRPr="009A6C54" w:rsidRDefault="00266A3D" w:rsidP="00266A3D">
      <w:pPr>
        <w:ind w:left="180"/>
      </w:pPr>
    </w:p>
    <w:p w14:paraId="26F28F1A" w14:textId="77777777" w:rsidR="00266A3D" w:rsidRPr="009A6C54" w:rsidRDefault="00266A3D" w:rsidP="00106BBA">
      <w:pPr>
        <w:pStyle w:val="BodyText"/>
      </w:pPr>
    </w:p>
    <w:p w14:paraId="26F28F1B" w14:textId="77777777" w:rsidR="00266A3D" w:rsidRPr="009A6C54" w:rsidRDefault="00266A3D" w:rsidP="00106BBA">
      <w:pPr>
        <w:pStyle w:val="BodyText"/>
      </w:pPr>
    </w:p>
    <w:p w14:paraId="26F28F1C" w14:textId="77777777" w:rsidR="00266A3D" w:rsidRPr="009A6C54" w:rsidRDefault="00266A3D" w:rsidP="00106BBA">
      <w:pPr>
        <w:pStyle w:val="BodyText"/>
      </w:pPr>
    </w:p>
    <w:p w14:paraId="26F28F1D" w14:textId="77777777" w:rsidR="00266A3D" w:rsidRPr="009A6C54" w:rsidRDefault="00266A3D" w:rsidP="00106BBA">
      <w:pPr>
        <w:pStyle w:val="BodyText"/>
      </w:pPr>
    </w:p>
    <w:p w14:paraId="26F28F1E" w14:textId="77777777" w:rsidR="003539BA" w:rsidRPr="009A6C54" w:rsidRDefault="003539BA" w:rsidP="003D258B">
      <w:pPr>
        <w:pStyle w:val="Heading2"/>
      </w:pPr>
      <w:bookmarkStart w:id="440" w:name="_Toc518911391"/>
      <w:r w:rsidRPr="009A6C54">
        <w:t>Trigger Events and Message Definitions</w:t>
      </w:r>
      <w:bookmarkEnd w:id="440"/>
    </w:p>
    <w:p w14:paraId="26F28F1F" w14:textId="77777777"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14:paraId="26F28F20" w14:textId="77777777" w:rsidR="003539BA" w:rsidRPr="009A6C54" w:rsidRDefault="003539BA" w:rsidP="00266A3D">
      <w:pPr>
        <w:pStyle w:val="Heading2"/>
      </w:pPr>
      <w:bookmarkStart w:id="441" w:name="_Toc518911392"/>
      <w:r w:rsidRPr="009A6C54">
        <w:t>ORM - General Order Message (event O01)</w:t>
      </w:r>
      <w:bookmarkEnd w:id="441"/>
    </w:p>
    <w:p w14:paraId="26F28F21" w14:textId="77777777" w:rsidR="003539BA" w:rsidRPr="009A6C54" w:rsidRDefault="003539BA" w:rsidP="00106BBA">
      <w:pPr>
        <w:pStyle w:val="BodyText"/>
      </w:pPr>
      <w:r w:rsidRPr="009A6C54">
        <w:t>ORM~O01 message to be sent to the NCMD</w:t>
      </w:r>
    </w:p>
    <w:p w14:paraId="26F28F22" w14:textId="77777777"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14:paraId="26F28F23"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24" w14:textId="77777777" w:rsidR="003539BA" w:rsidRPr="009A6C54" w:rsidRDefault="003539BA" w:rsidP="00106BBA">
      <w:pPr>
        <w:pStyle w:val="BodyText"/>
      </w:pPr>
      <w:r w:rsidRPr="009A6C54">
        <w:t>PID</w:t>
      </w:r>
      <w:r w:rsidRPr="009A6C54">
        <w:tab/>
      </w:r>
      <w:r w:rsidR="00FF17F5" w:rsidRPr="009A6C54">
        <w:tab/>
      </w:r>
      <w:r w:rsidRPr="009A6C54">
        <w:t>Patient Identification</w:t>
      </w:r>
    </w:p>
    <w:p w14:paraId="26F28F25" w14:textId="77777777" w:rsidR="003539BA" w:rsidRPr="009A6C54" w:rsidRDefault="003539BA" w:rsidP="00106BBA">
      <w:pPr>
        <w:pStyle w:val="BodyText"/>
      </w:pPr>
      <w:r w:rsidRPr="009A6C54">
        <w:t>ORC</w:t>
      </w:r>
      <w:r w:rsidRPr="009A6C54">
        <w:tab/>
      </w:r>
      <w:r w:rsidR="00FF17F5" w:rsidRPr="009A6C54">
        <w:tab/>
      </w:r>
      <w:r w:rsidRPr="009A6C54">
        <w:t>Common Order</w:t>
      </w:r>
    </w:p>
    <w:p w14:paraId="26F28F26" w14:textId="77777777" w:rsidR="003539BA" w:rsidRPr="009A6C54" w:rsidRDefault="003539BA" w:rsidP="00106BBA">
      <w:pPr>
        <w:pStyle w:val="BodyText"/>
      </w:pPr>
      <w:r w:rsidRPr="009A6C54">
        <w:t>RQD</w:t>
      </w:r>
      <w:r w:rsidR="00FF17F5" w:rsidRPr="009A6C54">
        <w:tab/>
      </w:r>
      <w:r w:rsidRPr="009A6C54">
        <w:tab/>
        <w:t>Requisition Detail</w:t>
      </w:r>
    </w:p>
    <w:p w14:paraId="26F28F27" w14:textId="77777777" w:rsidR="003539BA" w:rsidRPr="009A6C54" w:rsidRDefault="003539BA" w:rsidP="00106BBA">
      <w:pPr>
        <w:pStyle w:val="BodyText"/>
      </w:pPr>
      <w:r w:rsidRPr="009A6C54">
        <w:t>NTE</w:t>
      </w:r>
      <w:r w:rsidRPr="009A6C54">
        <w:tab/>
      </w:r>
      <w:r w:rsidR="00FF17F5" w:rsidRPr="009A6C54">
        <w:tab/>
      </w:r>
      <w:r w:rsidRPr="009A6C54">
        <w:t>Notes and Comments</w:t>
      </w:r>
    </w:p>
    <w:p w14:paraId="26F28F28" w14:textId="77777777" w:rsidR="003539BA" w:rsidRPr="009A6C54" w:rsidRDefault="003D258B" w:rsidP="00106BBA">
      <w:pPr>
        <w:pStyle w:val="BodyText"/>
        <w:rPr>
          <w:b/>
        </w:rPr>
      </w:pPr>
      <w:r w:rsidRPr="009A6C54">
        <w:rPr>
          <w:b/>
        </w:rPr>
        <w:t>SAMPLE MESSAGE</w:t>
      </w:r>
    </w:p>
    <w:p w14:paraId="26F28F29"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14:paraId="26F28F2A"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14:paraId="26F28F2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14:paraId="26F28F2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14:paraId="26F28F2D"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14:paraId="26F28F2E"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14:paraId="26F28F2F" w14:textId="77777777" w:rsidR="003539BA" w:rsidRPr="009A6C54" w:rsidRDefault="003539BA" w:rsidP="00FF17F5">
      <w:pPr>
        <w:pStyle w:val="Heading2"/>
      </w:pPr>
      <w:bookmarkStart w:id="442" w:name="_Toc518911393"/>
      <w:r w:rsidRPr="009A6C54">
        <w:t>ORR – General Order Response Message response to any ORM (event O02)</w:t>
      </w:r>
      <w:bookmarkEnd w:id="442"/>
    </w:p>
    <w:p w14:paraId="26F28F30" w14:textId="77777777" w:rsidR="003539BA" w:rsidRPr="009A6C54" w:rsidRDefault="003539BA" w:rsidP="00106BBA">
      <w:pPr>
        <w:pStyle w:val="BodyText"/>
      </w:pPr>
      <w:r w:rsidRPr="009A6C54">
        <w:t>Upon receipt of a VIC Card request order message, the NCMD will respond with an ORR~O02 message.</w:t>
      </w:r>
    </w:p>
    <w:p w14:paraId="26F28F31" w14:textId="77777777" w:rsidR="003539BA" w:rsidRPr="009A6C54" w:rsidRDefault="003539BA" w:rsidP="00106BBA">
      <w:pPr>
        <w:pStyle w:val="BodyText"/>
      </w:pPr>
      <w:r w:rsidRPr="009A6C54">
        <w:t>ORR</w:t>
      </w:r>
      <w:r w:rsidRPr="009A6C54">
        <w:tab/>
      </w:r>
      <w:r w:rsidR="00FF17F5" w:rsidRPr="009A6C54">
        <w:tab/>
      </w:r>
      <w:r w:rsidRPr="009A6C54">
        <w:t>Order Response Message</w:t>
      </w:r>
    </w:p>
    <w:p w14:paraId="26F28F32" w14:textId="77777777" w:rsidR="003539BA" w:rsidRPr="009A6C54" w:rsidRDefault="003539BA" w:rsidP="00106BBA">
      <w:pPr>
        <w:pStyle w:val="BodyText"/>
      </w:pPr>
      <w:r w:rsidRPr="009A6C54">
        <w:t>MSH</w:t>
      </w:r>
      <w:r w:rsidRPr="009A6C54">
        <w:tab/>
      </w:r>
      <w:r w:rsidR="00FF17F5" w:rsidRPr="009A6C54">
        <w:tab/>
      </w:r>
      <w:r w:rsidRPr="009A6C54">
        <w:t>Message Header</w:t>
      </w:r>
    </w:p>
    <w:p w14:paraId="26F28F33" w14:textId="77777777" w:rsidR="003539BA" w:rsidRPr="009A6C54" w:rsidRDefault="003539BA" w:rsidP="00106BBA">
      <w:pPr>
        <w:pStyle w:val="BodyText"/>
      </w:pPr>
      <w:r w:rsidRPr="009A6C54">
        <w:t>MSA</w:t>
      </w:r>
      <w:r w:rsidRPr="009A6C54">
        <w:tab/>
      </w:r>
      <w:r w:rsidR="00FF17F5" w:rsidRPr="009A6C54">
        <w:tab/>
      </w:r>
      <w:r w:rsidRPr="009A6C54">
        <w:t>Message Acknowledgment</w:t>
      </w:r>
    </w:p>
    <w:p w14:paraId="26F28F34" w14:textId="77777777" w:rsidR="003539BA" w:rsidRPr="009A6C54" w:rsidRDefault="003D258B" w:rsidP="00106BBA">
      <w:pPr>
        <w:pStyle w:val="BodyText"/>
        <w:rPr>
          <w:b/>
        </w:rPr>
      </w:pPr>
      <w:r w:rsidRPr="009A6C54">
        <w:rPr>
          <w:b/>
        </w:rPr>
        <w:t>SAMPLE MESSAGES</w:t>
      </w:r>
    </w:p>
    <w:p w14:paraId="26F28F35" w14:textId="77777777" w:rsidR="003539BA" w:rsidRPr="009A6C54" w:rsidRDefault="003539BA" w:rsidP="00106BBA">
      <w:pPr>
        <w:pStyle w:val="BodyText"/>
      </w:pPr>
      <w:r w:rsidRPr="009A6C54">
        <w:lastRenderedPageBreak/>
        <w:t>General Order Response (ORR~O02) message when the General Order Message (ORM~O01) is successful.</w:t>
      </w:r>
    </w:p>
    <w:p w14:paraId="26F28F36"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14:paraId="26F28F37"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14:paraId="26F28F38" w14:textId="77777777" w:rsidR="00F33484" w:rsidRPr="009A6C54" w:rsidRDefault="00F33484" w:rsidP="00106BBA">
      <w:pPr>
        <w:pStyle w:val="BodyText"/>
        <w:rPr>
          <w:lang w:val="en-US"/>
        </w:rPr>
      </w:pPr>
    </w:p>
    <w:p w14:paraId="26F28F39" w14:textId="77777777" w:rsidR="00F33484" w:rsidRPr="009A6C54" w:rsidRDefault="00F33484" w:rsidP="00106BBA">
      <w:pPr>
        <w:pStyle w:val="BodyText"/>
        <w:rPr>
          <w:lang w:val="en-US"/>
        </w:rPr>
      </w:pPr>
    </w:p>
    <w:p w14:paraId="26F28F3A" w14:textId="77777777" w:rsidR="003539BA" w:rsidRPr="009A6C54" w:rsidRDefault="003539BA" w:rsidP="00106BBA">
      <w:pPr>
        <w:pStyle w:val="BodyText"/>
      </w:pPr>
      <w:r w:rsidRPr="009A6C54">
        <w:t>General Order Response (ORR~O02) message when the General Order Message (ORM~O01) fails.</w:t>
      </w:r>
    </w:p>
    <w:p w14:paraId="26F28F3B"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14:paraId="26F28F3C" w14:textId="77777777"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14:paraId="26F28F3D" w14:textId="77777777" w:rsidR="003539BA" w:rsidRPr="009A6C54" w:rsidRDefault="003539BA" w:rsidP="003D258B">
      <w:pPr>
        <w:pStyle w:val="Heading2"/>
      </w:pPr>
      <w:bookmarkStart w:id="443" w:name="_Toc518911394"/>
      <w:r w:rsidRPr="009A6C54">
        <w:t>Supported and User Defined HL7 Tables</w:t>
      </w:r>
      <w:bookmarkEnd w:id="443"/>
    </w:p>
    <w:p w14:paraId="26F28F3E" w14:textId="77777777" w:rsidR="003539BA" w:rsidRPr="009A6C54" w:rsidRDefault="003539BA" w:rsidP="00FF17F5">
      <w:pPr>
        <w:pStyle w:val="Heading3"/>
      </w:pPr>
      <w:bookmarkStart w:id="444" w:name="_Toc518911395"/>
      <w:r w:rsidRPr="009A6C54">
        <w:t>Table 0003 - Event Type Code</w:t>
      </w:r>
      <w:bookmarkEnd w:id="444"/>
    </w:p>
    <w:p w14:paraId="26F28F3F" w14:textId="77777777" w:rsidR="003539BA" w:rsidRPr="009A6C54" w:rsidRDefault="003539BA" w:rsidP="00106BBA">
      <w:pPr>
        <w:pStyle w:val="BodyText"/>
      </w:pPr>
      <w:r w:rsidRPr="009A6C54">
        <w:t>VALUE</w:t>
      </w:r>
      <w:r w:rsidRPr="009A6C54">
        <w:tab/>
        <w:t>DESCRIPTION</w:t>
      </w:r>
    </w:p>
    <w:p w14:paraId="26F28F40" w14:textId="77777777" w:rsidR="003539BA" w:rsidRPr="009A6C54" w:rsidRDefault="003539BA" w:rsidP="00106BBA">
      <w:pPr>
        <w:pStyle w:val="BodyText"/>
      </w:pPr>
      <w:r w:rsidRPr="009A6C54">
        <w:t>O01</w:t>
      </w:r>
      <w:r w:rsidRPr="009A6C54">
        <w:tab/>
      </w:r>
      <w:r w:rsidR="00FF17F5" w:rsidRPr="009A6C54">
        <w:tab/>
      </w:r>
      <w:r w:rsidRPr="009A6C54">
        <w:t>ORM – Order Message</w:t>
      </w:r>
    </w:p>
    <w:p w14:paraId="26F28F41" w14:textId="77777777" w:rsidR="003539BA" w:rsidRPr="009A6C54" w:rsidRDefault="003539BA" w:rsidP="00106BBA">
      <w:pPr>
        <w:pStyle w:val="BodyText"/>
      </w:pPr>
      <w:r w:rsidRPr="009A6C54">
        <w:t>O02</w:t>
      </w:r>
      <w:r w:rsidRPr="009A6C54">
        <w:tab/>
      </w:r>
      <w:r w:rsidR="00FF17F5" w:rsidRPr="009A6C54">
        <w:tab/>
      </w:r>
      <w:r w:rsidRPr="009A6C54">
        <w:t>ORR – Order Response</w:t>
      </w:r>
    </w:p>
    <w:p w14:paraId="26F28F42" w14:textId="77777777" w:rsidR="003539BA" w:rsidRPr="009A6C54" w:rsidRDefault="003539BA" w:rsidP="00FF17F5">
      <w:pPr>
        <w:pStyle w:val="Heading3"/>
      </w:pPr>
      <w:bookmarkStart w:id="445" w:name="_Toc518911396"/>
      <w:r w:rsidRPr="009A6C54">
        <w:t>Table 0008 – Acknowledgment Code</w:t>
      </w:r>
      <w:bookmarkEnd w:id="445"/>
    </w:p>
    <w:p w14:paraId="26F28F43" w14:textId="77777777" w:rsidR="003539BA" w:rsidRPr="009A6C54" w:rsidRDefault="003539BA" w:rsidP="00106BBA">
      <w:pPr>
        <w:pStyle w:val="BodyText"/>
      </w:pPr>
      <w:r w:rsidRPr="009A6C54">
        <w:t>VALUE</w:t>
      </w:r>
      <w:r w:rsidRPr="009A6C54">
        <w:tab/>
        <w:t>DESCRIPTION</w:t>
      </w:r>
    </w:p>
    <w:p w14:paraId="26F28F44" w14:textId="77777777" w:rsidR="003539BA" w:rsidRPr="009A6C54" w:rsidRDefault="003539BA" w:rsidP="00106BBA">
      <w:pPr>
        <w:pStyle w:val="BodyText"/>
      </w:pPr>
      <w:r w:rsidRPr="009A6C54">
        <w:t>AA</w:t>
      </w:r>
      <w:r w:rsidRPr="009A6C54">
        <w:tab/>
      </w:r>
      <w:r w:rsidR="00FF17F5" w:rsidRPr="009A6C54">
        <w:tab/>
      </w:r>
      <w:r w:rsidRPr="009A6C54">
        <w:t>Original mode: Application Accept</w:t>
      </w:r>
    </w:p>
    <w:p w14:paraId="26F28F45"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14:paraId="26F28F46" w14:textId="77777777" w:rsidR="003539BA" w:rsidRPr="009A6C54" w:rsidRDefault="003539BA" w:rsidP="00106BBA">
      <w:pPr>
        <w:pStyle w:val="BodyText"/>
      </w:pPr>
      <w:r w:rsidRPr="009A6C54">
        <w:t>AE</w:t>
      </w:r>
      <w:r w:rsidRPr="009A6C54">
        <w:tab/>
      </w:r>
      <w:r w:rsidR="00FF17F5" w:rsidRPr="009A6C54">
        <w:tab/>
      </w:r>
      <w:r w:rsidRPr="009A6C54">
        <w:t>Original mode: Application Error</w:t>
      </w:r>
    </w:p>
    <w:p w14:paraId="26F28F47"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14:paraId="26F28F48" w14:textId="77777777" w:rsidR="003539BA" w:rsidRPr="009A6C54" w:rsidRDefault="003539BA" w:rsidP="00106BBA">
      <w:pPr>
        <w:pStyle w:val="BodyText"/>
      </w:pPr>
      <w:r w:rsidRPr="009A6C54">
        <w:t>AR</w:t>
      </w:r>
      <w:r w:rsidRPr="009A6C54">
        <w:tab/>
      </w:r>
      <w:r w:rsidR="00FF17F5" w:rsidRPr="009A6C54">
        <w:tab/>
      </w:r>
      <w:r w:rsidRPr="009A6C54">
        <w:t>Original mode: Application Reject</w:t>
      </w:r>
    </w:p>
    <w:p w14:paraId="26F28F49" w14:textId="77777777"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14:paraId="26F28F4A" w14:textId="77777777"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14:paraId="26F28F4B" w14:textId="77777777"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14:paraId="26F28F4C" w14:textId="77777777"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14:paraId="26F28F4D" w14:textId="77777777" w:rsidR="003539BA" w:rsidRPr="009A6C54" w:rsidRDefault="003539BA" w:rsidP="003D258B">
      <w:pPr>
        <w:pStyle w:val="Heading3"/>
      </w:pPr>
      <w:bookmarkStart w:id="446" w:name="_Toc518911397"/>
      <w:r w:rsidRPr="009A6C54">
        <w:t>Table 0076 - Message Type</w:t>
      </w:r>
      <w:bookmarkEnd w:id="446"/>
    </w:p>
    <w:p w14:paraId="26F28F4E" w14:textId="77777777" w:rsidR="003539BA" w:rsidRPr="009A6C54" w:rsidRDefault="003539BA" w:rsidP="00106BBA">
      <w:pPr>
        <w:pStyle w:val="BodyText"/>
      </w:pPr>
      <w:r w:rsidRPr="009A6C54">
        <w:t>VALUE</w:t>
      </w:r>
      <w:r w:rsidRPr="009A6C54">
        <w:tab/>
        <w:t>DESCRIPTION</w:t>
      </w:r>
    </w:p>
    <w:p w14:paraId="26F28F4F" w14:textId="77777777" w:rsidR="003539BA" w:rsidRPr="009A6C54" w:rsidRDefault="003539BA" w:rsidP="00106BBA">
      <w:pPr>
        <w:pStyle w:val="BodyText"/>
      </w:pPr>
      <w:r w:rsidRPr="009A6C54">
        <w:t>ORM</w:t>
      </w:r>
      <w:r w:rsidRPr="009A6C54">
        <w:tab/>
      </w:r>
      <w:r w:rsidR="00FF17F5" w:rsidRPr="009A6C54">
        <w:tab/>
      </w:r>
      <w:r w:rsidRPr="009A6C54">
        <w:t>Order Message</w:t>
      </w:r>
    </w:p>
    <w:p w14:paraId="26F28F50" w14:textId="77777777" w:rsidR="003539BA" w:rsidRPr="009A6C54" w:rsidRDefault="003539BA" w:rsidP="00106BBA">
      <w:pPr>
        <w:pStyle w:val="BodyText"/>
      </w:pPr>
      <w:r w:rsidRPr="009A6C54">
        <w:lastRenderedPageBreak/>
        <w:t>ORR</w:t>
      </w:r>
      <w:r w:rsidRPr="009A6C54">
        <w:tab/>
      </w:r>
      <w:r w:rsidR="00FF17F5" w:rsidRPr="009A6C54">
        <w:tab/>
      </w:r>
      <w:r w:rsidRPr="009A6C54">
        <w:t>Order Acknowledgment Message</w:t>
      </w:r>
    </w:p>
    <w:p w14:paraId="26F28F51" w14:textId="77777777" w:rsidR="003539BA" w:rsidRPr="009A6C54" w:rsidRDefault="003539BA" w:rsidP="003D258B">
      <w:pPr>
        <w:pStyle w:val="Heading3"/>
      </w:pPr>
      <w:bookmarkStart w:id="447" w:name="_Toc518911398"/>
      <w:r w:rsidRPr="009A6C54">
        <w:t>Table 0119 – Order Control Codes</w:t>
      </w:r>
      <w:bookmarkEnd w:id="447"/>
    </w:p>
    <w:p w14:paraId="26F28F52" w14:textId="77777777" w:rsidR="003539BA" w:rsidRPr="009A6C54" w:rsidRDefault="003539BA" w:rsidP="00106BBA">
      <w:pPr>
        <w:pStyle w:val="BodyText"/>
      </w:pPr>
      <w:r w:rsidRPr="009A6C54">
        <w:t>VALUE</w:t>
      </w:r>
      <w:r w:rsidRPr="009A6C54">
        <w:tab/>
        <w:t>DESCRIPTION</w:t>
      </w:r>
    </w:p>
    <w:p w14:paraId="26F28F53" w14:textId="77777777" w:rsidR="003539BA" w:rsidRPr="009A6C54" w:rsidRDefault="003539BA" w:rsidP="00106BBA">
      <w:pPr>
        <w:pStyle w:val="BodyText"/>
      </w:pPr>
      <w:r w:rsidRPr="009A6C54">
        <w:t>RL</w:t>
      </w:r>
      <w:r w:rsidRPr="009A6C54">
        <w:tab/>
      </w:r>
      <w:r w:rsidR="00FF17F5" w:rsidRPr="009A6C54">
        <w:tab/>
      </w:r>
      <w:r w:rsidRPr="009A6C54">
        <w:t>Release Previous Hold</w:t>
      </w:r>
    </w:p>
    <w:p w14:paraId="26F28F54" w14:textId="77777777" w:rsidR="00995A5E" w:rsidRPr="009A6C54" w:rsidRDefault="003539BA" w:rsidP="00106BBA">
      <w:pPr>
        <w:pStyle w:val="BodyText"/>
      </w:pPr>
      <w:r w:rsidRPr="009A6C54">
        <w:t>CA</w:t>
      </w:r>
      <w:r w:rsidRPr="009A6C54">
        <w:tab/>
      </w:r>
      <w:r w:rsidR="00FF17F5" w:rsidRPr="009A6C54">
        <w:tab/>
      </w:r>
      <w:r w:rsidRPr="009A6C54">
        <w:t>Cancel Order Request</w:t>
      </w:r>
    </w:p>
    <w:p w14:paraId="26F28F55" w14:textId="77777777" w:rsidR="003539BA" w:rsidRPr="009A6C54" w:rsidRDefault="003539BA" w:rsidP="00106BBA">
      <w:pPr>
        <w:pStyle w:val="BodyText"/>
      </w:pPr>
    </w:p>
    <w:p w14:paraId="26F28F56" w14:textId="77777777" w:rsidR="003539BA" w:rsidRPr="009A6C54" w:rsidRDefault="003539BA" w:rsidP="00101FB2">
      <w:pPr>
        <w:pStyle w:val="Heading1"/>
      </w:pPr>
      <w:bookmarkStart w:id="448" w:name="_Toc518911399"/>
      <w:r w:rsidRPr="009A6C54">
        <w:lastRenderedPageBreak/>
        <w:t>HL7 GENERIC PID, EVN, PV1 SEGMENT BUILDER ESTABLISHED BY MPI</w:t>
      </w:r>
      <w:bookmarkEnd w:id="448"/>
    </w:p>
    <w:p w14:paraId="26F28F57" w14:textId="77777777" w:rsidR="003539BA" w:rsidRPr="009A6C54" w:rsidRDefault="003539BA" w:rsidP="00106BBA">
      <w:pPr>
        <w:pStyle w:val="BodyText"/>
      </w:pPr>
      <w:r w:rsidRPr="009A6C54">
        <w:t>This section describes functionality that can be used by other applications to dynamically build fully populated PID, EVN, and PV1 segments for use in communicating to and from VistA and/or HeV VistA.</w:t>
      </w:r>
    </w:p>
    <w:p w14:paraId="26F28F58" w14:textId="77777777"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14:paraId="26F28F59" w14:textId="77777777"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14:paraId="26F28F5A" w14:textId="77777777" w:rsidR="003539BA" w:rsidRPr="009A6C54" w:rsidRDefault="003539BA" w:rsidP="00106BBA">
      <w:pPr>
        <w:pStyle w:val="BodyText"/>
      </w:pPr>
      <w:r w:rsidRPr="009A6C54">
        <w:t xml:space="preserve">http://www.va.gov/vdl/documents/Infrastructure/Master_Patient_Index_(MPI) </w:t>
      </w:r>
    </w:p>
    <w:p w14:paraId="26F28F5B" w14:textId="77777777" w:rsidR="003539BA" w:rsidRPr="009A6C54" w:rsidRDefault="003539BA" w:rsidP="003D258B">
      <w:pPr>
        <w:pStyle w:val="Heading2"/>
      </w:pPr>
      <w:bookmarkStart w:id="449" w:name="_Toc518911400"/>
      <w:r w:rsidRPr="009A6C54">
        <w:t>Integration Agreement (IA) #3630</w:t>
      </w:r>
      <w:bookmarkEnd w:id="449"/>
    </w:p>
    <w:p w14:paraId="26F28F5C" w14:textId="77777777" w:rsidR="003539BA" w:rsidRPr="009A6C54" w:rsidRDefault="003539BA" w:rsidP="00106BBA">
      <w:pPr>
        <w:pStyle w:val="BodyText"/>
      </w:pPr>
      <w:r w:rsidRPr="009A6C54">
        <w:t>This Integration Agreement consists of three Health Level 7 (HL7), Version 2.4 segment builders in the form of the following APIs:</w:t>
      </w:r>
    </w:p>
    <w:p w14:paraId="26F28F5D" w14:textId="77777777" w:rsidR="003539BA" w:rsidRPr="009A6C54" w:rsidRDefault="003539BA" w:rsidP="00BE3E49">
      <w:pPr>
        <w:pStyle w:val="BodyText"/>
        <w:numPr>
          <w:ilvl w:val="0"/>
          <w:numId w:val="25"/>
        </w:numPr>
      </w:pPr>
      <w:r w:rsidRPr="009A6C54">
        <w:t xml:space="preserve">BLDEVN^VAFCQRY </w:t>
      </w:r>
    </w:p>
    <w:p w14:paraId="26F28F5E" w14:textId="77777777" w:rsidR="003539BA" w:rsidRPr="009A6C54" w:rsidRDefault="003539BA" w:rsidP="00BE3E49">
      <w:pPr>
        <w:pStyle w:val="BodyText"/>
        <w:numPr>
          <w:ilvl w:val="0"/>
          <w:numId w:val="25"/>
        </w:numPr>
      </w:pPr>
      <w:r w:rsidRPr="009A6C54">
        <w:t xml:space="preserve">BLDPD1^VAFCQRY </w:t>
      </w:r>
    </w:p>
    <w:p w14:paraId="26F28F5F" w14:textId="77777777" w:rsidR="003539BA" w:rsidRPr="009A6C54" w:rsidRDefault="003539BA" w:rsidP="00BE3E49">
      <w:pPr>
        <w:pStyle w:val="BodyText"/>
        <w:numPr>
          <w:ilvl w:val="0"/>
          <w:numId w:val="25"/>
        </w:numPr>
      </w:pPr>
      <w:r w:rsidRPr="009A6C54">
        <w:t xml:space="preserve">BLDPID^VAFCQRY </w:t>
      </w:r>
    </w:p>
    <w:p w14:paraId="26F28F60" w14:textId="77777777" w:rsidR="003539BA" w:rsidRPr="009A6C54" w:rsidRDefault="003539BA" w:rsidP="00106BBA">
      <w:pPr>
        <w:pStyle w:val="BodyText"/>
      </w:pPr>
      <w:r w:rsidRPr="009A6C54">
        <w:t>These generic segment builders can be used to build Version 2.4 HL7 PID, EVN and PD1 segments.</w:t>
      </w:r>
    </w:p>
    <w:p w14:paraId="26F28F61" w14:textId="77777777" w:rsidR="003539BA" w:rsidRPr="009A6C54" w:rsidRDefault="00947190" w:rsidP="00FF17F5">
      <w:pPr>
        <w:pStyle w:val="Heading3"/>
      </w:pPr>
      <w:bookmarkStart w:id="450" w:name="_Toc518911401"/>
      <w:r w:rsidRPr="009A6C54">
        <w:t>Custodial Package</w:t>
      </w:r>
      <w:bookmarkEnd w:id="450"/>
    </w:p>
    <w:p w14:paraId="26F28F62" w14:textId="77777777"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14:paraId="26F28F63" w14:textId="77777777" w:rsidR="003539BA" w:rsidRPr="009A6C54" w:rsidRDefault="003539BA" w:rsidP="00BE3E49">
      <w:pPr>
        <w:pStyle w:val="BodyText"/>
        <w:numPr>
          <w:ilvl w:val="0"/>
          <w:numId w:val="42"/>
        </w:numPr>
      </w:pPr>
      <w:r w:rsidRPr="009A6C54">
        <w:t>MASTER PATIENT INDEX VISTA</w:t>
      </w:r>
    </w:p>
    <w:p w14:paraId="26F28F64" w14:textId="77777777" w:rsidR="003539BA" w:rsidRPr="009A6C54" w:rsidRDefault="003539BA" w:rsidP="00BE3E49">
      <w:pPr>
        <w:pStyle w:val="BodyText"/>
        <w:numPr>
          <w:ilvl w:val="0"/>
          <w:numId w:val="42"/>
        </w:numPr>
      </w:pPr>
      <w:r w:rsidRPr="009A6C54">
        <w:t>CLINICAL INFO RESOURCE NETWORK</w:t>
      </w:r>
    </w:p>
    <w:p w14:paraId="26F28F65" w14:textId="77777777" w:rsidR="003539BA" w:rsidRPr="009A6C54" w:rsidRDefault="003539BA" w:rsidP="00BE3E49">
      <w:pPr>
        <w:pStyle w:val="BodyText"/>
        <w:numPr>
          <w:ilvl w:val="0"/>
          <w:numId w:val="42"/>
        </w:numPr>
      </w:pPr>
      <w:r w:rsidRPr="009A6C54">
        <w:t>OUTPATIENT PHARMACY</w:t>
      </w:r>
    </w:p>
    <w:p w14:paraId="26F28F66" w14:textId="77777777" w:rsidR="003539BA" w:rsidRPr="009A6C54" w:rsidRDefault="003539BA" w:rsidP="00BE3E49">
      <w:pPr>
        <w:pStyle w:val="BodyText"/>
        <w:numPr>
          <w:ilvl w:val="0"/>
          <w:numId w:val="42"/>
        </w:numPr>
      </w:pPr>
      <w:r w:rsidRPr="009A6C54">
        <w:t>CLINICAL PROCEDURES</w:t>
      </w:r>
    </w:p>
    <w:p w14:paraId="26F28F67" w14:textId="77777777" w:rsidR="003539BA" w:rsidRPr="009A6C54" w:rsidRDefault="003539BA" w:rsidP="00BE3E49">
      <w:pPr>
        <w:pStyle w:val="BodyText"/>
        <w:numPr>
          <w:ilvl w:val="0"/>
          <w:numId w:val="42"/>
        </w:numPr>
      </w:pPr>
      <w:r w:rsidRPr="009A6C54">
        <w:t>PHARMACY BENEFITS MANAGEMENT</w:t>
      </w:r>
    </w:p>
    <w:p w14:paraId="26F28F68" w14:textId="77777777" w:rsidR="003539BA" w:rsidRPr="009A6C54" w:rsidRDefault="003539BA" w:rsidP="00BE3E49">
      <w:pPr>
        <w:pStyle w:val="BodyText"/>
        <w:numPr>
          <w:ilvl w:val="0"/>
          <w:numId w:val="42"/>
        </w:numPr>
      </w:pPr>
      <w:r w:rsidRPr="009A6C54">
        <w:t>RADIOLOGY/NUCLEAR MEDICINE</w:t>
      </w:r>
    </w:p>
    <w:p w14:paraId="26F28F69" w14:textId="77777777" w:rsidR="003539BA" w:rsidRPr="009A6C54" w:rsidRDefault="003539BA" w:rsidP="00BE3E49">
      <w:pPr>
        <w:pStyle w:val="BodyText"/>
        <w:numPr>
          <w:ilvl w:val="0"/>
          <w:numId w:val="42"/>
        </w:numPr>
      </w:pPr>
      <w:r w:rsidRPr="009A6C54">
        <w:t>GEN. MED. REC. - VITALS</w:t>
      </w:r>
    </w:p>
    <w:p w14:paraId="26F28F6A" w14:textId="77777777" w:rsidR="003539BA" w:rsidRPr="009A6C54" w:rsidRDefault="003539BA" w:rsidP="00BE3E49">
      <w:pPr>
        <w:pStyle w:val="BodyText"/>
        <w:numPr>
          <w:ilvl w:val="0"/>
          <w:numId w:val="42"/>
        </w:numPr>
      </w:pPr>
      <w:r w:rsidRPr="009A6C54">
        <w:t>ADVERSE REACTION TRACKING</w:t>
      </w:r>
    </w:p>
    <w:p w14:paraId="26F28F6B" w14:textId="77777777" w:rsidR="003539BA" w:rsidRPr="009A6C54" w:rsidRDefault="003539BA" w:rsidP="00BE3E49">
      <w:pPr>
        <w:pStyle w:val="BodyText"/>
        <w:numPr>
          <w:ilvl w:val="0"/>
          <w:numId w:val="42"/>
        </w:numPr>
      </w:pPr>
      <w:r w:rsidRPr="009A6C54">
        <w:t>LAB SERVICE</w:t>
      </w:r>
    </w:p>
    <w:p w14:paraId="26F28F6C" w14:textId="77777777" w:rsidR="003539BA" w:rsidRPr="009A6C54" w:rsidRDefault="003539BA" w:rsidP="00BE3E49">
      <w:pPr>
        <w:pStyle w:val="BodyText"/>
        <w:numPr>
          <w:ilvl w:val="0"/>
          <w:numId w:val="42"/>
        </w:numPr>
      </w:pPr>
      <w:r w:rsidRPr="009A6C54">
        <w:t>CLINICAL CASE REGISTRIES</w:t>
      </w:r>
    </w:p>
    <w:p w14:paraId="26F28F6D" w14:textId="77777777" w:rsidR="003539BA" w:rsidRPr="009A6C54" w:rsidRDefault="003539BA" w:rsidP="00597F99">
      <w:pPr>
        <w:pStyle w:val="Heading2"/>
      </w:pPr>
      <w:bookmarkStart w:id="451" w:name="_Toc518911402"/>
      <w:r w:rsidRPr="009A6C54">
        <w:lastRenderedPageBreak/>
        <w:t>API: BLDEVN^VAFCQRY</w:t>
      </w:r>
      <w:bookmarkEnd w:id="451"/>
    </w:p>
    <w:p w14:paraId="26F28F6E" w14:textId="77777777"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14:paraId="26F28F6F" w14:textId="77777777" w:rsidR="003539BA" w:rsidRPr="009A6C54" w:rsidRDefault="003539BA" w:rsidP="00106BBA">
      <w:pPr>
        <w:pStyle w:val="BodyText"/>
      </w:pPr>
      <w:r w:rsidRPr="009A6C54">
        <w:t>Format</w:t>
      </w:r>
      <w:r w:rsidR="00947190" w:rsidRPr="009A6C54">
        <w:t xml:space="preserve"> </w:t>
      </w:r>
      <w:r w:rsidRPr="009A6C54">
        <w:t>BLDEVN^VAFCQRY</w:t>
      </w:r>
    </w:p>
    <w:p w14:paraId="26F28F70" w14:textId="77777777" w:rsidR="003539BA" w:rsidRPr="009A6C54" w:rsidRDefault="00947190" w:rsidP="00FF17F5">
      <w:pPr>
        <w:pStyle w:val="BodyText"/>
        <w:jc w:val="center"/>
      </w:pPr>
      <w:r w:rsidRPr="009A6C54">
        <w:t>INPUT VARIABLES</w:t>
      </w:r>
    </w:p>
    <w:p w14:paraId="26F28F71" w14:textId="77777777" w:rsidR="003539BA" w:rsidRPr="009A6C54" w:rsidRDefault="003539BA" w:rsidP="00106BBA">
      <w:pPr>
        <w:pStyle w:val="BodyText"/>
      </w:pPr>
      <w:r w:rsidRPr="009A6C54">
        <w:t>DFN:</w:t>
      </w:r>
      <w:r w:rsidR="00CA0FCF" w:rsidRPr="009A6C54">
        <w:tab/>
      </w:r>
      <w:r w:rsidRPr="009A6C54">
        <w:tab/>
        <w:t>Internal Entry Number of the patient in the PATIENT file (#2).</w:t>
      </w:r>
    </w:p>
    <w:p w14:paraId="26F28F72" w14:textId="77777777"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14:paraId="26F28F73" w14:textId="77777777" w:rsidR="003539BA" w:rsidRPr="009A6C54" w:rsidRDefault="00CA0FCF" w:rsidP="00106BBA">
      <w:pPr>
        <w:pStyle w:val="BodyText"/>
      </w:pPr>
      <w:r w:rsidRPr="009A6C54">
        <w:tab/>
      </w:r>
      <w:r w:rsidRPr="009A6C54">
        <w:tab/>
      </w:r>
      <w:r w:rsidRPr="009A6C54">
        <w:tab/>
      </w:r>
      <w:r w:rsidR="003539BA" w:rsidRPr="009A6C54">
        <w:t>build the message.</w:t>
      </w:r>
    </w:p>
    <w:p w14:paraId="26F28F74" w14:textId="77777777"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14:paraId="26F28F75" w14:textId="77777777"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14:paraId="26F28F76" w14:textId="77777777" w:rsidR="003539BA" w:rsidRPr="009A6C54" w:rsidRDefault="003539BA" w:rsidP="00106BBA">
      <w:pPr>
        <w:pStyle w:val="BodyText"/>
      </w:pPr>
      <w:r w:rsidRPr="009A6C54">
        <w:t>HL:</w:t>
      </w:r>
      <w:r w:rsidRPr="009A6C54">
        <w:tab/>
      </w:r>
      <w:r w:rsidR="00CA0FCF" w:rsidRPr="009A6C54">
        <w:tab/>
      </w:r>
      <w:r w:rsidRPr="009A6C54">
        <w:t>Array that contains the necessary HL variables (init^hlsub).</w:t>
      </w:r>
    </w:p>
    <w:p w14:paraId="26F28F77" w14:textId="77777777"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14:paraId="26F28F78" w14:textId="77777777" w:rsidR="003539BA" w:rsidRPr="009A6C54" w:rsidRDefault="003539BA" w:rsidP="00106BBA">
      <w:pPr>
        <w:pStyle w:val="BodyText"/>
      </w:pPr>
      <w:r w:rsidRPr="009A6C54">
        <w:t>ERR:</w:t>
      </w:r>
      <w:r w:rsidR="00CA0FCF" w:rsidRPr="009A6C54">
        <w:tab/>
      </w:r>
      <w:r w:rsidRPr="009A6C54">
        <w:tab/>
        <w:t>Array used to return an error.</w:t>
      </w:r>
    </w:p>
    <w:p w14:paraId="26F28F79" w14:textId="77777777" w:rsidR="003539BA" w:rsidRPr="009A6C54" w:rsidRDefault="003539BA" w:rsidP="00597F99">
      <w:pPr>
        <w:pStyle w:val="Heading2"/>
      </w:pPr>
      <w:bookmarkStart w:id="452" w:name="_Toc518911403"/>
      <w:r w:rsidRPr="009A6C54">
        <w:t>API: BLDPD1^VAFCQRY</w:t>
      </w:r>
      <w:bookmarkEnd w:id="452"/>
    </w:p>
    <w:p w14:paraId="26F28F7A" w14:textId="77777777"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14:paraId="26F28F7B" w14:textId="77777777" w:rsidR="003539BA" w:rsidRPr="009A6C54" w:rsidRDefault="003539BA" w:rsidP="00106BBA">
      <w:pPr>
        <w:pStyle w:val="BodyText"/>
      </w:pPr>
      <w:r w:rsidRPr="009A6C54">
        <w:t>Format</w:t>
      </w:r>
      <w:r w:rsidR="00947190" w:rsidRPr="009A6C54">
        <w:t xml:space="preserve"> </w:t>
      </w:r>
      <w:r w:rsidRPr="009A6C54">
        <w:t>BLDPD1^VAFCQRY</w:t>
      </w:r>
    </w:p>
    <w:p w14:paraId="26F28F7C" w14:textId="77777777" w:rsidR="003539BA" w:rsidRPr="009A6C54" w:rsidRDefault="00947190" w:rsidP="00CA0FCF">
      <w:pPr>
        <w:pStyle w:val="BodyText"/>
        <w:jc w:val="center"/>
      </w:pPr>
      <w:r w:rsidRPr="009A6C54">
        <w:t>INPUT VARIABLES</w:t>
      </w:r>
    </w:p>
    <w:p w14:paraId="26F28F7D" w14:textId="77777777" w:rsidR="003539BA" w:rsidRPr="009A6C54" w:rsidRDefault="003539BA" w:rsidP="00106BBA">
      <w:pPr>
        <w:pStyle w:val="BodyText"/>
      </w:pPr>
      <w:r w:rsidRPr="009A6C54">
        <w:t>DFN:</w:t>
      </w:r>
      <w:r w:rsidR="00597F99" w:rsidRPr="009A6C54">
        <w:tab/>
      </w:r>
      <w:r w:rsidRPr="009A6C54">
        <w:tab/>
        <w:t>Internal Entry Number of the patient in the PATIENT file (#2).</w:t>
      </w:r>
    </w:p>
    <w:p w14:paraId="26F28F7E" w14:textId="77777777"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14:paraId="26F28F7F" w14:textId="77777777"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14:paraId="26F28F80" w14:textId="77777777" w:rsidR="003539BA" w:rsidRPr="009A6C54" w:rsidRDefault="003539BA" w:rsidP="00106BBA">
      <w:pPr>
        <w:pStyle w:val="BodyText"/>
      </w:pPr>
      <w:r w:rsidRPr="009A6C54">
        <w:t>HL:</w:t>
      </w:r>
      <w:r w:rsidR="00597F99" w:rsidRPr="009A6C54">
        <w:tab/>
      </w:r>
      <w:r w:rsidRPr="009A6C54">
        <w:tab/>
        <w:t>Array that contains the necessary HL variables (init^hlsub).</w:t>
      </w:r>
    </w:p>
    <w:p w14:paraId="26F28F81" w14:textId="77777777" w:rsidR="003539BA" w:rsidRPr="009A6C54" w:rsidRDefault="003539BA" w:rsidP="00106BBA">
      <w:pPr>
        <w:pStyle w:val="BodyText"/>
      </w:pPr>
      <w:r w:rsidRPr="009A6C54">
        <w:t>ERR:</w:t>
      </w:r>
      <w:r w:rsidR="00597F99" w:rsidRPr="009A6C54">
        <w:tab/>
      </w:r>
      <w:r w:rsidRPr="009A6C54">
        <w:tab/>
        <w:t>Array used to return an error.</w:t>
      </w:r>
    </w:p>
    <w:p w14:paraId="26F28F82" w14:textId="77777777" w:rsidR="003539BA" w:rsidRPr="009A6C54" w:rsidRDefault="003539BA" w:rsidP="00597F99">
      <w:pPr>
        <w:pStyle w:val="Heading2"/>
      </w:pPr>
      <w:bookmarkStart w:id="453" w:name="_Toc518911404"/>
      <w:r w:rsidRPr="009A6C54">
        <w:t>API: BLDPID^VAFCQRY</w:t>
      </w:r>
      <w:bookmarkEnd w:id="453"/>
    </w:p>
    <w:p w14:paraId="26F28F83" w14:textId="77777777" w:rsidR="003539BA" w:rsidRPr="009A6C54" w:rsidRDefault="003539BA" w:rsidP="00106BBA">
      <w:pPr>
        <w:pStyle w:val="BodyText"/>
      </w:pPr>
      <w:r w:rsidRPr="009A6C54">
        <w:t>Description: This entry point will build the version 2.4 PID segment.</w:t>
      </w:r>
    </w:p>
    <w:p w14:paraId="26F28F84" w14:textId="77777777" w:rsidR="003539BA" w:rsidRPr="009A6C54" w:rsidRDefault="003539BA" w:rsidP="00106BBA">
      <w:pPr>
        <w:pStyle w:val="BodyText"/>
      </w:pPr>
      <w:r w:rsidRPr="009A6C54">
        <w:t>Format</w:t>
      </w:r>
    </w:p>
    <w:p w14:paraId="26F28F85" w14:textId="77777777" w:rsidR="003539BA" w:rsidRPr="009A6C54" w:rsidRDefault="003539BA" w:rsidP="00106BBA">
      <w:pPr>
        <w:pStyle w:val="BodyText"/>
      </w:pPr>
      <w:r w:rsidRPr="009A6C54">
        <w:t>BLDPID^VAFCQRY</w:t>
      </w:r>
    </w:p>
    <w:p w14:paraId="26F28F86" w14:textId="77777777" w:rsidR="003539BA" w:rsidRPr="009A6C54" w:rsidRDefault="00C8140A" w:rsidP="00597F99">
      <w:pPr>
        <w:pStyle w:val="BodyText"/>
        <w:jc w:val="center"/>
      </w:pPr>
      <w:r w:rsidRPr="009A6C54">
        <w:t>INPUT VARIABLES</w:t>
      </w:r>
    </w:p>
    <w:p w14:paraId="26F28F87" w14:textId="77777777"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14:paraId="26F28F88" w14:textId="77777777" w:rsidR="003539BA" w:rsidRPr="009A6C54" w:rsidRDefault="003539BA" w:rsidP="00106BBA">
      <w:pPr>
        <w:pStyle w:val="BodyText"/>
      </w:pPr>
      <w:r w:rsidRPr="009A6C54">
        <w:t>CNT:</w:t>
      </w:r>
      <w:r w:rsidRPr="009A6C54">
        <w:tab/>
      </w:r>
      <w:r w:rsidR="00597F99" w:rsidRPr="009A6C54">
        <w:tab/>
      </w:r>
      <w:r w:rsidRPr="009A6C54">
        <w:t>The value to be place in PID seq#1 (SET ID).</w:t>
      </w:r>
    </w:p>
    <w:p w14:paraId="26F28F89" w14:textId="77777777" w:rsidR="003539BA" w:rsidRPr="009A6C54" w:rsidRDefault="003539BA" w:rsidP="00597F99">
      <w:pPr>
        <w:pStyle w:val="BodyText"/>
        <w:ind w:left="1440" w:hanging="1440"/>
      </w:pPr>
      <w:r w:rsidRPr="009A6C54">
        <w:lastRenderedPageBreak/>
        <w:t>SEQ:</w:t>
      </w:r>
      <w:r w:rsidRPr="009A6C54">
        <w:tab/>
        <w:t>Variable consisting of sequence numbers delimited by commas that will be used to build the message.</w:t>
      </w:r>
    </w:p>
    <w:p w14:paraId="26F28F8A" w14:textId="77777777" w:rsidR="003539BA" w:rsidRPr="009A6C54" w:rsidRDefault="003539BA" w:rsidP="00106BBA">
      <w:pPr>
        <w:pStyle w:val="BodyText"/>
      </w:pPr>
      <w:r w:rsidRPr="009A6C54">
        <w:t>"ALL" can be passed to get all available fields in the PID Segment that are available.  This is the default.</w:t>
      </w:r>
    </w:p>
    <w:p w14:paraId="26F28F8B" w14:textId="77777777"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14:paraId="26F28F8C" w14:textId="77777777" w:rsidR="003539BA" w:rsidRPr="009A6C54" w:rsidRDefault="003539BA" w:rsidP="00106BBA">
      <w:pPr>
        <w:pStyle w:val="BodyText"/>
      </w:pPr>
      <w:r w:rsidRPr="009A6C54">
        <w:t>HL:</w:t>
      </w:r>
      <w:r w:rsidRPr="009A6C54">
        <w:tab/>
      </w:r>
      <w:r w:rsidR="00597F99" w:rsidRPr="009A6C54">
        <w:tab/>
      </w:r>
      <w:r w:rsidRPr="009A6C54">
        <w:t>Array that contains the necessary HL variables (init^hlsub).</w:t>
      </w:r>
    </w:p>
    <w:p w14:paraId="26F28F8D" w14:textId="77777777" w:rsidR="003539BA" w:rsidRPr="009A6C54" w:rsidRDefault="003539BA" w:rsidP="00106BBA">
      <w:pPr>
        <w:pStyle w:val="BodyText"/>
      </w:pPr>
      <w:r w:rsidRPr="009A6C54">
        <w:t>ERR:</w:t>
      </w:r>
      <w:r w:rsidRPr="009A6C54">
        <w:tab/>
      </w:r>
      <w:r w:rsidR="00597F99" w:rsidRPr="009A6C54">
        <w:tab/>
      </w:r>
      <w:r w:rsidRPr="009A6C54">
        <w:t>Array used to return an error.</w:t>
      </w:r>
    </w:p>
    <w:p w14:paraId="26F28F8E" w14:textId="77777777" w:rsidR="003539BA" w:rsidRPr="009A6C54" w:rsidRDefault="003539BA" w:rsidP="00101FB2">
      <w:pPr>
        <w:pStyle w:val="Heading1"/>
      </w:pPr>
      <w:bookmarkStart w:id="454" w:name="_Toc518911405"/>
      <w:r w:rsidRPr="009A6C54">
        <w:lastRenderedPageBreak/>
        <w:t>HL7 Interface Specification for Home Telehealth (HTH)</w:t>
      </w:r>
      <w:bookmarkEnd w:id="454"/>
    </w:p>
    <w:p w14:paraId="26F28F8F" w14:textId="77777777"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14:paraId="26F28F90" w14:textId="77777777" w:rsidR="003539BA" w:rsidRPr="009A6C54" w:rsidRDefault="003539BA" w:rsidP="00106BBA">
      <w:pPr>
        <w:pStyle w:val="BodyText"/>
      </w:pPr>
      <w:r w:rsidRPr="009A6C54">
        <w:t>This document specifies the information needed for activation and inactivation of Home Telehealth patients with their perspective HTH vendors.</w:t>
      </w:r>
    </w:p>
    <w:p w14:paraId="26F28F91" w14:textId="77777777"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14:paraId="26F28F92" w14:textId="77777777" w:rsidR="003539BA" w:rsidRPr="009A6C54" w:rsidRDefault="003539BA" w:rsidP="00106BBA">
      <w:pPr>
        <w:pStyle w:val="BodyText"/>
      </w:pPr>
      <w:r w:rsidRPr="009A6C54">
        <w:t>The formats of these messages conform to the Version 2.4 HL7 Interface Standards.</w:t>
      </w:r>
    </w:p>
    <w:p w14:paraId="26F28F93" w14:textId="77777777" w:rsidR="003539BA" w:rsidRPr="009A6C54" w:rsidRDefault="003539BA" w:rsidP="00C8140A">
      <w:pPr>
        <w:pStyle w:val="Heading2"/>
      </w:pPr>
      <w:bookmarkStart w:id="455" w:name="_Toc518911406"/>
      <w:r w:rsidRPr="009A6C54">
        <w:t>Assumptions</w:t>
      </w:r>
      <w:bookmarkEnd w:id="455"/>
    </w:p>
    <w:p w14:paraId="26F28F94" w14:textId="77777777" w:rsidR="003539BA" w:rsidRPr="009A6C54" w:rsidRDefault="003539BA" w:rsidP="00106BBA">
      <w:pPr>
        <w:pStyle w:val="BodyText"/>
      </w:pPr>
      <w:r w:rsidRPr="009A6C54">
        <w:t>The transmission of HTH registration/inactivation requests from VistA to the HTH vendors assumes the following.</w:t>
      </w:r>
    </w:p>
    <w:p w14:paraId="26F28F95" w14:textId="77777777" w:rsidR="003539BA" w:rsidRPr="009A6C54" w:rsidRDefault="003539BA" w:rsidP="00BE3E49">
      <w:pPr>
        <w:pStyle w:val="BodyText"/>
        <w:numPr>
          <w:ilvl w:val="0"/>
          <w:numId w:val="26"/>
        </w:numPr>
      </w:pPr>
      <w:r w:rsidRPr="009A6C54">
        <w:t>All VistA sites will have installed VistA HL7 software and it is operational.</w:t>
      </w:r>
    </w:p>
    <w:p w14:paraId="26F28F96" w14:textId="77777777" w:rsidR="003539BA" w:rsidRPr="009A6C54" w:rsidRDefault="003539BA" w:rsidP="00BE3E49">
      <w:pPr>
        <w:pStyle w:val="BodyText"/>
        <w:numPr>
          <w:ilvl w:val="0"/>
          <w:numId w:val="26"/>
        </w:numPr>
      </w:pPr>
      <w:r w:rsidRPr="009A6C54">
        <w:t>The associated VistA Consult Patch GMRC*3*42 has been installed and HTH consults activated.</w:t>
      </w:r>
    </w:p>
    <w:p w14:paraId="26F28F97" w14:textId="77777777" w:rsidR="003539BA" w:rsidRPr="009A6C54" w:rsidRDefault="003539BA" w:rsidP="00C8140A">
      <w:pPr>
        <w:pStyle w:val="Heading2"/>
      </w:pPr>
      <w:bookmarkStart w:id="456" w:name="_Toc518911407"/>
      <w:r w:rsidRPr="009A6C54">
        <w:t>Message Content</w:t>
      </w:r>
      <w:bookmarkEnd w:id="456"/>
    </w:p>
    <w:p w14:paraId="26F28F98" w14:textId="77777777"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14:paraId="26F28F99" w14:textId="77777777" w:rsidR="003539BA" w:rsidRPr="009A6C54" w:rsidRDefault="003539BA" w:rsidP="00C74DE9">
      <w:pPr>
        <w:pStyle w:val="Heading2"/>
      </w:pPr>
      <w:bookmarkStart w:id="457" w:name="_Toc518911408"/>
      <w:r w:rsidRPr="009A6C54">
        <w:t>Data Capture and Transmission</w:t>
      </w:r>
      <w:bookmarkEnd w:id="457"/>
    </w:p>
    <w:p w14:paraId="26F28F9A" w14:textId="77777777" w:rsidR="003539BA" w:rsidRPr="009A6C54" w:rsidRDefault="003539BA" w:rsidP="00106BBA">
      <w:pPr>
        <w:pStyle w:val="BodyText"/>
      </w:pPr>
      <w:r w:rsidRPr="009A6C54">
        <w:t>The following event trigger will generate a Register a Patient (Event A04).</w:t>
      </w:r>
    </w:p>
    <w:p w14:paraId="26F28F9B" w14:textId="77777777"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14:paraId="26F28F9C" w14:textId="77777777"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14:paraId="26F28F9D" w14:textId="77777777"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14:paraId="26F28F9E" w14:textId="77777777"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14:paraId="26F28F9F" w14:textId="77777777" w:rsidR="003539BA" w:rsidRPr="009A6C54" w:rsidRDefault="003539BA" w:rsidP="00C74DE9">
      <w:pPr>
        <w:pStyle w:val="BodyText"/>
      </w:pPr>
      <w:r w:rsidRPr="009A6C54">
        <w:lastRenderedPageBreak/>
        <w:t>The following entries in the HL LOGICAL LINK file (#870) facilitate the transmission of Home Telehealth patient data to Home Telehealth vendor server system via the Austin Interface.</w:t>
      </w:r>
    </w:p>
    <w:p w14:paraId="26F28FA0" w14:textId="77777777" w:rsidR="003539BA" w:rsidRPr="009A6C54" w:rsidRDefault="003539BA" w:rsidP="00BE3E49">
      <w:pPr>
        <w:pStyle w:val="BodyText"/>
        <w:numPr>
          <w:ilvl w:val="0"/>
          <w:numId w:val="28"/>
        </w:numPr>
      </w:pPr>
      <w:r w:rsidRPr="009A6C54">
        <w:t>DG HT AMD</w:t>
      </w:r>
    </w:p>
    <w:p w14:paraId="26F28FA1" w14:textId="77777777" w:rsidR="003539BA" w:rsidRPr="009A6C54" w:rsidRDefault="003539BA" w:rsidP="00BE3E49">
      <w:pPr>
        <w:pStyle w:val="BodyText"/>
        <w:numPr>
          <w:ilvl w:val="0"/>
          <w:numId w:val="28"/>
        </w:numPr>
      </w:pPr>
      <w:r w:rsidRPr="009A6C54">
        <w:t>DG HT ATI</w:t>
      </w:r>
    </w:p>
    <w:p w14:paraId="26F28FA2" w14:textId="77777777" w:rsidR="003539BA" w:rsidRPr="009A6C54" w:rsidRDefault="003539BA" w:rsidP="00BE3E49">
      <w:pPr>
        <w:pStyle w:val="BodyText"/>
        <w:numPr>
          <w:ilvl w:val="0"/>
          <w:numId w:val="28"/>
        </w:numPr>
      </w:pPr>
      <w:r w:rsidRPr="009A6C54">
        <w:t>DG HT HH</w:t>
      </w:r>
    </w:p>
    <w:p w14:paraId="26F28FA3" w14:textId="77777777" w:rsidR="003539BA" w:rsidRPr="009A6C54" w:rsidRDefault="003539BA" w:rsidP="00BE3E49">
      <w:pPr>
        <w:pStyle w:val="BodyText"/>
        <w:numPr>
          <w:ilvl w:val="0"/>
          <w:numId w:val="28"/>
        </w:numPr>
      </w:pPr>
      <w:r w:rsidRPr="009A6C54">
        <w:t>DG HT VIT</w:t>
      </w:r>
    </w:p>
    <w:p w14:paraId="26F28FA4" w14:textId="77777777" w:rsidR="003539BA" w:rsidRPr="009A6C54" w:rsidRDefault="003539BA" w:rsidP="00BE3E49">
      <w:pPr>
        <w:pStyle w:val="BodyText"/>
        <w:numPr>
          <w:ilvl w:val="0"/>
          <w:numId w:val="28"/>
        </w:numPr>
      </w:pPr>
      <w:r w:rsidRPr="009A6C54">
        <w:t>DG HT VN</w:t>
      </w:r>
    </w:p>
    <w:p w14:paraId="26F28FA5" w14:textId="77777777" w:rsidR="003539BA" w:rsidRPr="009A6C54" w:rsidRDefault="003539BA" w:rsidP="00BE3E49">
      <w:pPr>
        <w:pStyle w:val="BodyText"/>
        <w:numPr>
          <w:ilvl w:val="0"/>
          <w:numId w:val="28"/>
        </w:numPr>
      </w:pPr>
      <w:r w:rsidRPr="009A6C54">
        <w:t>DG HTH</w:t>
      </w:r>
    </w:p>
    <w:p w14:paraId="26F28FA6" w14:textId="77777777" w:rsidR="003539BA" w:rsidRPr="009A6C54" w:rsidRDefault="003539BA" w:rsidP="00106BBA">
      <w:pPr>
        <w:pStyle w:val="BodyText"/>
      </w:pPr>
      <w:r w:rsidRPr="009A6C54">
        <w:t>The mail group DGHTERR generates mail messages for any transmission rejects received from the vendor server.</w:t>
      </w:r>
    </w:p>
    <w:p w14:paraId="26F28FA7" w14:textId="77777777" w:rsidR="003539BA" w:rsidRPr="009A6C54" w:rsidRDefault="003539BA" w:rsidP="00106BBA">
      <w:pPr>
        <w:pStyle w:val="BodyText"/>
      </w:pPr>
      <w:r w:rsidRPr="009A6C54">
        <w:t>The following event trigger will generate an inactivation of a Patient (Event A03).</w:t>
      </w:r>
    </w:p>
    <w:p w14:paraId="26F28FA8" w14:textId="77777777"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14:paraId="26F28FA9" w14:textId="77777777"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14:paraId="26F28FAA" w14:textId="77777777"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14:paraId="26F28FAB" w14:textId="77777777"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14:paraId="26F28FAC" w14:textId="77777777"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14:paraId="26F28FAD" w14:textId="77777777" w:rsidR="003539BA" w:rsidRPr="009A6C54" w:rsidRDefault="003539BA" w:rsidP="00BE3E49">
      <w:pPr>
        <w:pStyle w:val="BodyText"/>
        <w:numPr>
          <w:ilvl w:val="0"/>
          <w:numId w:val="30"/>
        </w:numPr>
      </w:pPr>
      <w:r w:rsidRPr="009A6C54">
        <w:t>DG HT AMD</w:t>
      </w:r>
    </w:p>
    <w:p w14:paraId="26F28FAE" w14:textId="77777777" w:rsidR="003539BA" w:rsidRPr="009A6C54" w:rsidRDefault="003539BA" w:rsidP="00BE3E49">
      <w:pPr>
        <w:pStyle w:val="BodyText"/>
        <w:numPr>
          <w:ilvl w:val="0"/>
          <w:numId w:val="30"/>
        </w:numPr>
      </w:pPr>
      <w:r w:rsidRPr="009A6C54">
        <w:t>DG HT ATI</w:t>
      </w:r>
    </w:p>
    <w:p w14:paraId="26F28FAF" w14:textId="77777777" w:rsidR="003539BA" w:rsidRPr="009A6C54" w:rsidRDefault="003539BA" w:rsidP="00BE3E49">
      <w:pPr>
        <w:pStyle w:val="BodyText"/>
        <w:numPr>
          <w:ilvl w:val="0"/>
          <w:numId w:val="30"/>
        </w:numPr>
      </w:pPr>
      <w:r w:rsidRPr="009A6C54">
        <w:t>DG HT HH</w:t>
      </w:r>
    </w:p>
    <w:p w14:paraId="26F28FB0" w14:textId="77777777" w:rsidR="003539BA" w:rsidRPr="009A6C54" w:rsidRDefault="003539BA" w:rsidP="00BE3E49">
      <w:pPr>
        <w:pStyle w:val="BodyText"/>
        <w:numPr>
          <w:ilvl w:val="0"/>
          <w:numId w:val="30"/>
        </w:numPr>
      </w:pPr>
      <w:r w:rsidRPr="009A6C54">
        <w:t>DG HT VIT</w:t>
      </w:r>
    </w:p>
    <w:p w14:paraId="26F28FB1" w14:textId="77777777" w:rsidR="003539BA" w:rsidRPr="009A6C54" w:rsidRDefault="003539BA" w:rsidP="00BE3E49">
      <w:pPr>
        <w:pStyle w:val="BodyText"/>
        <w:numPr>
          <w:ilvl w:val="0"/>
          <w:numId w:val="30"/>
        </w:numPr>
      </w:pPr>
      <w:r w:rsidRPr="009A6C54">
        <w:t>DG HT VN</w:t>
      </w:r>
    </w:p>
    <w:p w14:paraId="26F28FB2" w14:textId="77777777" w:rsidR="003539BA" w:rsidRPr="009A6C54" w:rsidRDefault="003539BA" w:rsidP="00BE3E49">
      <w:pPr>
        <w:pStyle w:val="BodyText"/>
        <w:numPr>
          <w:ilvl w:val="0"/>
          <w:numId w:val="30"/>
        </w:numPr>
      </w:pPr>
      <w:r w:rsidRPr="009A6C54">
        <w:t>DG HTH</w:t>
      </w:r>
    </w:p>
    <w:p w14:paraId="26F28FB3" w14:textId="77777777" w:rsidR="003539BA" w:rsidRPr="009A6C54" w:rsidRDefault="003539BA" w:rsidP="00106BBA">
      <w:pPr>
        <w:pStyle w:val="BodyText"/>
      </w:pPr>
      <w:r w:rsidRPr="009A6C54">
        <w:t>The mail group DGHTERR generates mail messages for any transmission rejects received from the vendor server.</w:t>
      </w:r>
    </w:p>
    <w:p w14:paraId="26F28FB4" w14:textId="77777777"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14:paraId="26F28FB5" w14:textId="77777777" w:rsidR="003539BA" w:rsidRPr="009A6C54" w:rsidRDefault="003539BA" w:rsidP="00101FB2">
      <w:pPr>
        <w:pStyle w:val="Heading1"/>
      </w:pPr>
      <w:bookmarkStart w:id="458" w:name="_Toc518911409"/>
      <w:r w:rsidRPr="009A6C54">
        <w:lastRenderedPageBreak/>
        <w:t>VA TCP/IP Lower Level Protocol</w:t>
      </w:r>
      <w:bookmarkEnd w:id="458"/>
    </w:p>
    <w:p w14:paraId="26F28FB6" w14:textId="77777777"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14:paraId="26F28FB7" w14:textId="77777777" w:rsidR="003539BA" w:rsidRPr="009A6C54" w:rsidRDefault="003539BA" w:rsidP="00C74DE9">
      <w:pPr>
        <w:pStyle w:val="Heading2"/>
      </w:pPr>
      <w:bookmarkStart w:id="459" w:name="_Toc518911410"/>
      <w:r w:rsidRPr="009A6C54">
        <w:t>HL7 CONTROL SEGMENTS</w:t>
      </w:r>
      <w:bookmarkEnd w:id="459"/>
    </w:p>
    <w:p w14:paraId="26F28FB8" w14:textId="77777777"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14:paraId="26F28FB9" w14:textId="77777777" w:rsidR="003539BA" w:rsidRPr="009A6C54" w:rsidRDefault="003539BA" w:rsidP="00C74DE9">
      <w:pPr>
        <w:pStyle w:val="Heading2"/>
      </w:pPr>
      <w:bookmarkStart w:id="460" w:name="_Toc518911411"/>
      <w:r w:rsidRPr="009A6C54">
        <w:t>Message Definitions</w:t>
      </w:r>
      <w:bookmarkEnd w:id="460"/>
    </w:p>
    <w:p w14:paraId="26F28FBA" w14:textId="77777777" w:rsidR="003539BA" w:rsidRPr="009A6C54" w:rsidRDefault="003539BA" w:rsidP="00106BBA">
      <w:pPr>
        <w:pStyle w:val="BodyText"/>
      </w:pPr>
      <w:r w:rsidRPr="009A6C54">
        <w:t>From the VistA perspective, all incoming or outgoing messages are handled or generated based on an event.</w:t>
      </w:r>
    </w:p>
    <w:p w14:paraId="26F28FBB" w14:textId="77777777" w:rsidR="003539BA" w:rsidRPr="009A6C54" w:rsidRDefault="003539BA" w:rsidP="00106BBA">
      <w:pPr>
        <w:pStyle w:val="BodyText"/>
      </w:pPr>
      <w:r w:rsidRPr="009A6C54">
        <w:t>In this section and the following sections, the following elements will be defined for each message.</w:t>
      </w:r>
    </w:p>
    <w:p w14:paraId="26F28FBC" w14:textId="77777777" w:rsidR="003539BA" w:rsidRPr="009A6C54" w:rsidRDefault="003539BA" w:rsidP="00BE3E49">
      <w:pPr>
        <w:pStyle w:val="BodyText"/>
        <w:numPr>
          <w:ilvl w:val="0"/>
          <w:numId w:val="31"/>
        </w:numPr>
      </w:pPr>
      <w:r w:rsidRPr="009A6C54">
        <w:t>Trigger events</w:t>
      </w:r>
    </w:p>
    <w:p w14:paraId="26F28FBD" w14:textId="77777777" w:rsidR="003539BA" w:rsidRPr="009A6C54" w:rsidRDefault="003539BA" w:rsidP="00BE3E49">
      <w:pPr>
        <w:pStyle w:val="BodyText"/>
        <w:numPr>
          <w:ilvl w:val="0"/>
          <w:numId w:val="31"/>
        </w:numPr>
      </w:pPr>
      <w:r w:rsidRPr="009A6C54">
        <w:t>Message event code</w:t>
      </w:r>
    </w:p>
    <w:p w14:paraId="26F28FBE" w14:textId="77777777" w:rsidR="003539BA" w:rsidRPr="009A6C54" w:rsidRDefault="003539BA" w:rsidP="00BE3E49">
      <w:pPr>
        <w:pStyle w:val="BodyText"/>
        <w:numPr>
          <w:ilvl w:val="0"/>
          <w:numId w:val="31"/>
        </w:numPr>
      </w:pPr>
      <w:r w:rsidRPr="009A6C54">
        <w:t>List of segments used in the message</w:t>
      </w:r>
    </w:p>
    <w:p w14:paraId="26F28FBF" w14:textId="77777777" w:rsidR="003539BA" w:rsidRPr="009A6C54" w:rsidRDefault="003539BA" w:rsidP="00BE3E49">
      <w:pPr>
        <w:pStyle w:val="BodyText"/>
        <w:numPr>
          <w:ilvl w:val="0"/>
          <w:numId w:val="31"/>
        </w:numPr>
      </w:pPr>
      <w:r w:rsidRPr="009A6C54">
        <w:t>List of fields for each segment in the message</w:t>
      </w:r>
    </w:p>
    <w:p w14:paraId="26F28FC0" w14:textId="77777777"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14:paraId="26F28FC1" w14:textId="77777777" w:rsidR="003539BA" w:rsidRPr="009A6C54" w:rsidRDefault="003539BA" w:rsidP="00C74DE9">
      <w:pPr>
        <w:pStyle w:val="Heading2"/>
      </w:pPr>
      <w:bookmarkStart w:id="461" w:name="_Toc518911412"/>
      <w:r w:rsidRPr="009A6C54">
        <w:t>Segment Table Definitions</w:t>
      </w:r>
      <w:bookmarkEnd w:id="461"/>
    </w:p>
    <w:p w14:paraId="26F28FC2" w14:textId="77777777"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14:paraId="26F28FC3" w14:textId="77777777" w:rsidR="003539BA" w:rsidRPr="009A6C54" w:rsidRDefault="0080119B" w:rsidP="00C74DE9">
      <w:pPr>
        <w:pStyle w:val="Heading2"/>
      </w:pPr>
      <w:r w:rsidRPr="009A6C54">
        <w:br w:type="page"/>
      </w:r>
      <w:bookmarkStart w:id="462" w:name="_Toc518911413"/>
      <w:r w:rsidR="003539BA" w:rsidRPr="009A6C54">
        <w:lastRenderedPageBreak/>
        <w:t>Message Control Segments</w:t>
      </w:r>
      <w:bookmarkEnd w:id="462"/>
    </w:p>
    <w:p w14:paraId="26F28FC4" w14:textId="77777777"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14:paraId="26F28FC5" w14:textId="77777777" w:rsidR="003539BA" w:rsidRPr="009A6C54" w:rsidRDefault="0080119B" w:rsidP="0080119B">
      <w:pPr>
        <w:pStyle w:val="BodyText"/>
        <w:rPr>
          <w:b/>
          <w:lang w:val="en-US"/>
        </w:rPr>
      </w:pPr>
      <w:r w:rsidRPr="009A6C54">
        <w:rPr>
          <w:b/>
        </w:rPr>
        <w:t>MSH - MESSAGE HEADER SEGMENT</w:t>
      </w:r>
    </w:p>
    <w:p w14:paraId="26F28FC6" w14:textId="3F117B85" w:rsidR="00A633D5" w:rsidRPr="009A6C54" w:rsidRDefault="00A633D5" w:rsidP="00741C15">
      <w:pPr>
        <w:pStyle w:val="Caption"/>
        <w:rPr>
          <w:lang w:val="en-US"/>
        </w:rPr>
      </w:pPr>
      <w:bookmarkStart w:id="463" w:name="_Toc517426476"/>
      <w:r w:rsidRPr="009A6C54">
        <w:t xml:space="preserve">Table </w:t>
      </w:r>
      <w:r w:rsidR="007E52CE">
        <w:fldChar w:fldCharType="begin"/>
      </w:r>
      <w:r w:rsidR="007E52CE">
        <w:instrText xml:space="preserve"> SEQ Table \* ARABIC </w:instrText>
      </w:r>
      <w:r w:rsidR="007E52CE">
        <w:fldChar w:fldCharType="separate"/>
      </w:r>
      <w:r w:rsidR="00D555E0">
        <w:rPr>
          <w:noProof/>
        </w:rPr>
        <w:t>72</w:t>
      </w:r>
      <w:r w:rsidR="007E52CE">
        <w:rPr>
          <w:noProof/>
        </w:rPr>
        <w:fldChar w:fldCharType="end"/>
      </w:r>
      <w:r w:rsidRPr="009A6C54">
        <w:rPr>
          <w:lang w:val="en-US"/>
        </w:rPr>
        <w:t>: MSH – Message Header Segment</w:t>
      </w:r>
      <w:bookmarkEnd w:id="463"/>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14:paraId="26F28FCF" w14:textId="77777777" w:rsidTr="00553287">
        <w:tc>
          <w:tcPr>
            <w:tcW w:w="725" w:type="dxa"/>
            <w:tcBorders>
              <w:top w:val="single" w:sz="6" w:space="0" w:color="000000"/>
              <w:left w:val="single" w:sz="6" w:space="0" w:color="000000"/>
              <w:bottom w:val="nil"/>
              <w:right w:val="single" w:sz="6" w:space="0" w:color="000000"/>
            </w:tcBorders>
            <w:shd w:val="pct15" w:color="auto" w:fill="FFFFFF"/>
          </w:tcPr>
          <w:p w14:paraId="26F28FC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8FC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8FC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8FC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8FC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8FC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8FC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8FC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14:paraId="26F28FD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8FD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5"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8FD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14:paraId="26F28FE5"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D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8FD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D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D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8FD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D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D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8FE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14:paraId="26F28FE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14:paraId="26F28FE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14:paraId="26F28FE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14:paraId="26F28FE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14:paraId="26F28FEE"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14:paraId="26F28FE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8FE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E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EB"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E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8FE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8FF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E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8FF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8FF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4"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8FF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14:paraId="26F2900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8FF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8FF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8FF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8FF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8FF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8FF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8FF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14:paraId="26F2900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0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0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04"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6"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0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0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14:paraId="26F2901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0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0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0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0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0F"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1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14:paraId="26F2901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lastRenderedPageBreak/>
              <w:t>8</w:t>
            </w:r>
          </w:p>
        </w:tc>
        <w:tc>
          <w:tcPr>
            <w:tcW w:w="725" w:type="dxa"/>
            <w:tcBorders>
              <w:top w:val="single" w:sz="6" w:space="0" w:color="000000"/>
              <w:left w:val="single" w:sz="6" w:space="0" w:color="000000"/>
              <w:bottom w:val="single" w:sz="6" w:space="0" w:color="000000"/>
              <w:right w:val="single" w:sz="6" w:space="0" w:color="000000"/>
            </w:tcBorders>
          </w:tcPr>
          <w:p w14:paraId="26F2901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1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1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1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1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1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27"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1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1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1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1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14:paraId="26F2902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2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2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14:paraId="26F2902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14:paraId="26F2902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14:paraId="26F29030"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2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2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2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2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2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2D"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2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2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14:paraId="26F29039"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3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3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5"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3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3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14:paraId="26F29042"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3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3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3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3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3E"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3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4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4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14:paraId="26F2904B"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04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4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046"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7"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48"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4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04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4"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4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04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04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4F"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0"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1"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5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05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5D"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5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5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58"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9"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5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5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5C"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14:paraId="26F29066"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5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05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1"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2"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3"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06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06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14:paraId="26F2906F"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6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068"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6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6A"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B"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6C"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6D"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06E"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14:paraId="26F29078"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071"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72"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73"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4"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075"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076"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077"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14:paraId="26F29081" w14:textId="77777777" w:rsidTr="00553287">
        <w:tc>
          <w:tcPr>
            <w:tcW w:w="725" w:type="dxa"/>
            <w:tcBorders>
              <w:top w:val="single" w:sz="6" w:space="0" w:color="000000"/>
              <w:left w:val="single" w:sz="6" w:space="0" w:color="000000"/>
              <w:bottom w:val="single" w:sz="6" w:space="0" w:color="000000"/>
              <w:right w:val="single" w:sz="6" w:space="0" w:color="000000"/>
            </w:tcBorders>
          </w:tcPr>
          <w:p w14:paraId="26F29079"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07A"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07B"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07C"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D" w14:textId="77777777"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7E" w14:textId="77777777"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7F"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080" w14:textId="77777777"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14:paraId="26F29082" w14:textId="77777777" w:rsidR="003539BA" w:rsidRPr="009A6C54" w:rsidRDefault="0080119B" w:rsidP="0080119B">
      <w:pPr>
        <w:pStyle w:val="BodyText"/>
        <w:rPr>
          <w:b/>
          <w:lang w:val="en-US"/>
        </w:rPr>
      </w:pPr>
      <w:r w:rsidRPr="009A6C54">
        <w:rPr>
          <w:b/>
        </w:rPr>
        <w:t>EVN – EVENT TYPE SEGMENT</w:t>
      </w:r>
    </w:p>
    <w:p w14:paraId="26F29083" w14:textId="2B448F54" w:rsidR="00B5235D" w:rsidRPr="009A6C54" w:rsidRDefault="00B5235D" w:rsidP="00741C15">
      <w:pPr>
        <w:pStyle w:val="Caption"/>
        <w:rPr>
          <w:lang w:val="en-US"/>
        </w:rPr>
      </w:pPr>
      <w:bookmarkStart w:id="464" w:name="_Toc517426477"/>
      <w:r w:rsidRPr="009A6C54">
        <w:t xml:space="preserve">Table </w:t>
      </w:r>
      <w:r w:rsidR="007E52CE">
        <w:fldChar w:fldCharType="begin"/>
      </w:r>
      <w:r w:rsidR="007E52CE">
        <w:instrText xml:space="preserve"> SEQ Table \* ARABIC </w:instrText>
      </w:r>
      <w:r w:rsidR="007E52CE">
        <w:fldChar w:fldCharType="separate"/>
      </w:r>
      <w:r w:rsidR="00D555E0">
        <w:rPr>
          <w:noProof/>
        </w:rPr>
        <w:t>73</w:t>
      </w:r>
      <w:r w:rsidR="007E52CE">
        <w:rPr>
          <w:noProof/>
        </w:rPr>
        <w:fldChar w:fldCharType="end"/>
      </w:r>
      <w:r w:rsidRPr="009A6C54">
        <w:rPr>
          <w:lang w:val="en-US"/>
        </w:rPr>
        <w:t>: EVN – Event Type Segment</w:t>
      </w:r>
      <w:bookmarkEnd w:id="464"/>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14:paraId="26F2908C" w14:textId="77777777" w:rsidTr="0080119B">
        <w:tc>
          <w:tcPr>
            <w:tcW w:w="696" w:type="dxa"/>
            <w:tcBorders>
              <w:top w:val="single" w:sz="6" w:space="0" w:color="000000"/>
              <w:left w:val="single" w:sz="6" w:space="0" w:color="000000"/>
              <w:bottom w:val="nil"/>
              <w:right w:val="single" w:sz="6" w:space="0" w:color="000000"/>
            </w:tcBorders>
            <w:shd w:val="pct15" w:color="auto" w:fill="FFFFFF"/>
          </w:tcPr>
          <w:p w14:paraId="26F2908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14:paraId="26F2908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14:paraId="26F2908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14:paraId="26F2908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14:paraId="26F2908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14:paraId="26F2908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14:paraId="26F2908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14:paraId="26F2908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14:paraId="26F2909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8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8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2"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14:paraId="26F2909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14:paraId="26F290A2"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9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09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9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9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9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9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9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14:paraId="26F2909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14:paraId="26F2909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14:paraId="26F2909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Repeat = | (bar)</w:t>
            </w:r>
          </w:p>
          <w:p w14:paraId="26F290A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14:paraId="26F290A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14:paraId="26F290AB"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3</w:t>
            </w:r>
          </w:p>
        </w:tc>
        <w:tc>
          <w:tcPr>
            <w:tcW w:w="725" w:type="dxa"/>
            <w:tcBorders>
              <w:top w:val="single" w:sz="6" w:space="0" w:color="000000"/>
              <w:left w:val="single" w:sz="6" w:space="0" w:color="000000"/>
              <w:bottom w:val="single" w:sz="6" w:space="0" w:color="000000"/>
              <w:right w:val="single" w:sz="6" w:space="0" w:color="000000"/>
            </w:tcBorders>
          </w:tcPr>
          <w:p w14:paraId="26F290A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0A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A8"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A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14:paraId="26F290A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B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A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14:paraId="26F290A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A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A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1"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14:paraId="26F290B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14:paraId="26F290B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14:paraId="26F290B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B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B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B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B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14:paraId="26F290B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14:paraId="26F290C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B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0B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14:paraId="26F290C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C1"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3"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14:paraId="26F290C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14:paraId="26F290C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C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C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14:paraId="26F290C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14:paraId="26F290C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CC"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C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14:paraId="26F290C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14:paraId="26F290D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D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14:paraId="26F290D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D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D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14:paraId="26F290D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0E4"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D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14:paraId="26F290D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14:paraId="26F290D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14:paraId="26F290D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D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D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14:paraId="26F290D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14:paraId="26F290E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14:paraId="26F290E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14:paraId="26F290E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14:paraId="26F290E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14:paraId="26F290ED"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14:paraId="26F290E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14:paraId="26F290E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0E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E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EA"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0E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14:paraId="26F290E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14:paraId="26F290F6"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E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14:paraId="26F290E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14:paraId="26F290F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2"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14:paraId="26F290F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14:paraId="26F290F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14:paraId="26F290FF"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0F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14:paraId="26F290F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14:paraId="26F290F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0F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14:paraId="26F290FB"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0F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14:paraId="26F290F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14:paraId="26F290F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14:paraId="26F29108"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14:paraId="26F2910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14:paraId="26F2910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14:paraId="26F29103"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4"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5"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14:paraId="26F2910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1"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0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14:paraId="26F2910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14:paraId="26F2910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14:paraId="26F2910C"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D"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0E"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0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14:paraId="26F2911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1A"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lastRenderedPageBreak/>
              <w:t>15</w:t>
            </w:r>
          </w:p>
        </w:tc>
        <w:tc>
          <w:tcPr>
            <w:tcW w:w="725" w:type="dxa"/>
            <w:tcBorders>
              <w:top w:val="single" w:sz="6" w:space="0" w:color="000000"/>
              <w:left w:val="single" w:sz="6" w:space="0" w:color="000000"/>
              <w:bottom w:val="single" w:sz="6" w:space="0" w:color="000000"/>
              <w:right w:val="single" w:sz="6" w:space="0" w:color="000000"/>
            </w:tcBorders>
          </w:tcPr>
          <w:p w14:paraId="26F2911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5"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6"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1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19"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14:paraId="26F29123"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1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14:paraId="26F2911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1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1E"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1F"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0"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14:paraId="26F2912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14:paraId="26F2912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14:paraId="26F2912C"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14:paraId="26F29125"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14:paraId="26F2912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27"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8"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29"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2A"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14:paraId="26F2912B"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14:paraId="26F29135"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2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14:paraId="26F2912E"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14:paraId="26F2912F"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14:paraId="26F29130"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1"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14:paraId="26F29132"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14:paraId="26F29133"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14:paraId="26F29134"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14:paraId="26F2913E" w14:textId="77777777" w:rsidTr="0080119B">
        <w:tc>
          <w:tcPr>
            <w:tcW w:w="696" w:type="dxa"/>
            <w:tcBorders>
              <w:top w:val="single" w:sz="6" w:space="0" w:color="000000"/>
              <w:left w:val="single" w:sz="6" w:space="0" w:color="000000"/>
              <w:bottom w:val="single" w:sz="6" w:space="0" w:color="000000"/>
              <w:right w:val="single" w:sz="6" w:space="0" w:color="000000"/>
            </w:tcBorders>
          </w:tcPr>
          <w:p w14:paraId="26F29136"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14:paraId="26F29137"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14:paraId="26F29138"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14:paraId="26F29139"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A" w14:textId="77777777"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14:paraId="26F2913B" w14:textId="77777777"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14:paraId="26F2913C"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14:paraId="26F2913D" w14:textId="77777777"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14:paraId="26F2913F" w14:textId="77777777" w:rsidR="000A05AF" w:rsidRPr="009A6C54" w:rsidRDefault="000A05AF" w:rsidP="0080119B">
      <w:pPr>
        <w:pStyle w:val="BodyText"/>
        <w:rPr>
          <w:b/>
        </w:rPr>
      </w:pPr>
    </w:p>
    <w:p w14:paraId="26F29140" w14:textId="77777777" w:rsidR="003539BA" w:rsidRPr="009A6C54" w:rsidRDefault="000A05AF" w:rsidP="000A05AF">
      <w:pPr>
        <w:rPr>
          <w:b/>
        </w:rPr>
      </w:pPr>
      <w:r w:rsidRPr="009A6C54">
        <w:rPr>
          <w:b/>
        </w:rPr>
        <w:br w:type="page"/>
      </w:r>
      <w:r w:rsidR="0080119B" w:rsidRPr="009A6C54">
        <w:rPr>
          <w:b/>
        </w:rPr>
        <w:lastRenderedPageBreak/>
        <w:t>PID - PATIENT IDENTIFICATION SEGMENT</w:t>
      </w:r>
    </w:p>
    <w:p w14:paraId="26F29141" w14:textId="512C7189" w:rsidR="00B5235D" w:rsidRPr="009A6C54" w:rsidRDefault="000A05AF" w:rsidP="00741C15">
      <w:pPr>
        <w:pStyle w:val="Caption"/>
      </w:pPr>
      <w:bookmarkStart w:id="465" w:name="_Toc517426478"/>
      <w:r w:rsidRPr="009A6C54">
        <w:t xml:space="preserve">Table </w:t>
      </w:r>
      <w:r w:rsidR="007E52CE">
        <w:fldChar w:fldCharType="begin"/>
      </w:r>
      <w:r w:rsidR="007E52CE">
        <w:instrText xml:space="preserve"> SEQ Table \* ARABIC </w:instrText>
      </w:r>
      <w:r w:rsidR="007E52CE">
        <w:fldChar w:fldCharType="separate"/>
      </w:r>
      <w:r w:rsidR="00D555E0">
        <w:rPr>
          <w:noProof/>
        </w:rPr>
        <w:t>74</w:t>
      </w:r>
      <w:r w:rsidR="007E52CE">
        <w:rPr>
          <w:noProof/>
        </w:rPr>
        <w:fldChar w:fldCharType="end"/>
      </w:r>
      <w:r w:rsidRPr="009A6C54">
        <w:t>: PID – Patient Identification Segment</w:t>
      </w:r>
      <w:bookmarkEnd w:id="465"/>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14:paraId="26F2914A" w14:textId="77777777" w:rsidTr="0080119B">
        <w:tc>
          <w:tcPr>
            <w:tcW w:w="871" w:type="dxa"/>
            <w:tcBorders>
              <w:top w:val="single" w:sz="6" w:space="0" w:color="auto"/>
              <w:left w:val="single" w:sz="6" w:space="0" w:color="auto"/>
              <w:bottom w:val="nil"/>
              <w:right w:val="single" w:sz="6" w:space="0" w:color="auto"/>
            </w:tcBorders>
            <w:shd w:val="pct15" w:color="auto" w:fill="FFFFFF"/>
          </w:tcPr>
          <w:p w14:paraId="26F29142" w14:textId="77777777"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14:paraId="26F29143" w14:textId="77777777"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14:paraId="26F29144" w14:textId="77777777"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14:paraId="26F29145" w14:textId="77777777"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14:paraId="26F29146" w14:textId="77777777"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14:paraId="26F29147" w14:textId="77777777"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14:paraId="26F29148" w14:textId="77777777"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14:paraId="26F29149" w14:textId="77777777"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14:paraId="26F29153" w14:textId="77777777" w:rsidTr="0080119B">
        <w:tc>
          <w:tcPr>
            <w:tcW w:w="871" w:type="dxa"/>
            <w:tcBorders>
              <w:top w:val="single" w:sz="6" w:space="0" w:color="auto"/>
              <w:left w:val="single" w:sz="6" w:space="0" w:color="auto"/>
              <w:bottom w:val="single" w:sz="6" w:space="0" w:color="auto"/>
              <w:right w:val="single" w:sz="6" w:space="0" w:color="auto"/>
            </w:tcBorders>
          </w:tcPr>
          <w:p w14:paraId="26F2914B"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4C"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4D" w14:textId="77777777"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14:paraId="26F2914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4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1" w14:textId="77777777"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14:paraId="26F29152" w14:textId="77777777"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14:paraId="26F2915C" w14:textId="77777777" w:rsidTr="0080119B">
        <w:tc>
          <w:tcPr>
            <w:tcW w:w="871" w:type="dxa"/>
            <w:tcBorders>
              <w:top w:val="single" w:sz="6" w:space="0" w:color="auto"/>
              <w:left w:val="single" w:sz="6" w:space="0" w:color="auto"/>
              <w:bottom w:val="single" w:sz="6" w:space="0" w:color="auto"/>
              <w:right w:val="single" w:sz="6" w:space="0" w:color="auto"/>
            </w:tcBorders>
          </w:tcPr>
          <w:p w14:paraId="26F29154"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155"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56"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5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5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5A"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14:paraId="26F2915B"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14:paraId="26F2916A" w14:textId="77777777" w:rsidTr="0080119B">
        <w:tc>
          <w:tcPr>
            <w:tcW w:w="871" w:type="dxa"/>
            <w:tcBorders>
              <w:top w:val="nil"/>
              <w:left w:val="single" w:sz="6" w:space="0" w:color="auto"/>
              <w:bottom w:val="single" w:sz="6" w:space="0" w:color="auto"/>
              <w:right w:val="single" w:sz="6" w:space="0" w:color="auto"/>
            </w:tcBorders>
          </w:tcPr>
          <w:p w14:paraId="26F2915D"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14:paraId="26F2915E"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14:paraId="26F2915F"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14:paraId="26F29160"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14:paraId="26F29161"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14:paraId="26F29162" w14:textId="77777777"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14:paraId="26F29163" w14:textId="77777777"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14:paraId="26F29164" w14:textId="77777777"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14:paraId="26F29165" w14:textId="77777777"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14:paraId="26F29166" w14:textId="77777777" w:rsidR="001755A8" w:rsidRPr="009A6C54" w:rsidRDefault="001755A8" w:rsidP="001755A8">
            <w:pPr>
              <w:pStyle w:val="BodyText"/>
              <w:rPr>
                <w:rFonts w:ascii="Arial" w:hAnsi="Arial" w:cs="Arial"/>
                <w:szCs w:val="22"/>
              </w:rPr>
            </w:pPr>
            <w:r w:rsidRPr="009A6C54">
              <w:rPr>
                <w:rFonts w:ascii="Arial" w:hAnsi="Arial" w:cs="Arial"/>
                <w:szCs w:val="22"/>
              </w:rPr>
              <w:t>Component 2:  DFN</w:t>
            </w:r>
          </w:p>
          <w:p w14:paraId="26F29167" w14:textId="77777777"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14:paraId="26F29168" w14:textId="77777777"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14:paraId="26F29169" w14:textId="77777777"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14:paraId="26F29173" w14:textId="77777777" w:rsidTr="0080119B">
        <w:tc>
          <w:tcPr>
            <w:tcW w:w="871" w:type="dxa"/>
            <w:tcBorders>
              <w:top w:val="single" w:sz="6" w:space="0" w:color="auto"/>
              <w:left w:val="single" w:sz="6" w:space="0" w:color="auto"/>
              <w:bottom w:val="single" w:sz="6" w:space="0" w:color="auto"/>
              <w:right w:val="single" w:sz="6" w:space="0" w:color="auto"/>
            </w:tcBorders>
          </w:tcPr>
          <w:p w14:paraId="26F2916B"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6C"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6D"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6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6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0"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1" w14:textId="77777777"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14:paraId="26F2917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7C" w14:textId="77777777" w:rsidTr="0080119B">
        <w:tc>
          <w:tcPr>
            <w:tcW w:w="871" w:type="dxa"/>
            <w:tcBorders>
              <w:top w:val="single" w:sz="6" w:space="0" w:color="auto"/>
              <w:left w:val="single" w:sz="6" w:space="0" w:color="auto"/>
              <w:bottom w:val="single" w:sz="6" w:space="0" w:color="auto"/>
              <w:right w:val="single" w:sz="6" w:space="0" w:color="auto"/>
            </w:tcBorders>
          </w:tcPr>
          <w:p w14:paraId="26F29174" w14:textId="77777777"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14:paraId="26F29175"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76"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77" w14:textId="77777777"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14:paraId="26F2917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79"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7A" w14:textId="77777777"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14:paraId="26F2917B" w14:textId="77777777"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14:paraId="26F29185" w14:textId="77777777" w:rsidTr="0080119B">
        <w:tc>
          <w:tcPr>
            <w:tcW w:w="871" w:type="dxa"/>
            <w:tcBorders>
              <w:top w:val="single" w:sz="6" w:space="0" w:color="auto"/>
              <w:left w:val="single" w:sz="6" w:space="0" w:color="auto"/>
              <w:bottom w:val="single" w:sz="6" w:space="0" w:color="auto"/>
              <w:right w:val="single" w:sz="6" w:space="0" w:color="auto"/>
            </w:tcBorders>
          </w:tcPr>
          <w:p w14:paraId="26F2917D" w14:textId="77777777"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14:paraId="26F2917E" w14:textId="77777777"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14:paraId="26F2917F"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8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2"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3" w14:textId="77777777"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14:paraId="26F29184"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8E" w14:textId="77777777" w:rsidTr="0080119B">
        <w:tc>
          <w:tcPr>
            <w:tcW w:w="871" w:type="dxa"/>
            <w:tcBorders>
              <w:top w:val="single" w:sz="6" w:space="0" w:color="auto"/>
              <w:left w:val="single" w:sz="6" w:space="0" w:color="auto"/>
              <w:bottom w:val="single" w:sz="6" w:space="0" w:color="auto"/>
              <w:right w:val="single" w:sz="6" w:space="0" w:color="auto"/>
            </w:tcBorders>
          </w:tcPr>
          <w:p w14:paraId="26F29186" w14:textId="77777777"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14:paraId="26F29187"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188" w14:textId="77777777"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14:paraId="26F2918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8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8C"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14:paraId="26F2918D" w14:textId="77777777"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14:paraId="26F29197" w14:textId="77777777" w:rsidTr="0080119B">
        <w:tc>
          <w:tcPr>
            <w:tcW w:w="871" w:type="dxa"/>
            <w:tcBorders>
              <w:top w:val="single" w:sz="6" w:space="0" w:color="auto"/>
              <w:left w:val="single" w:sz="6" w:space="0" w:color="auto"/>
              <w:bottom w:val="single" w:sz="6" w:space="0" w:color="auto"/>
              <w:right w:val="single" w:sz="6" w:space="0" w:color="auto"/>
            </w:tcBorders>
          </w:tcPr>
          <w:p w14:paraId="26F2918F" w14:textId="77777777"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14:paraId="26F29190"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91"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9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4" w14:textId="77777777"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14:paraId="26F29195" w14:textId="77777777"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14:paraId="26F2919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0" w14:textId="77777777" w:rsidTr="0080119B">
        <w:tc>
          <w:tcPr>
            <w:tcW w:w="871" w:type="dxa"/>
            <w:tcBorders>
              <w:top w:val="single" w:sz="6" w:space="0" w:color="auto"/>
              <w:left w:val="single" w:sz="6" w:space="0" w:color="auto"/>
              <w:bottom w:val="single" w:sz="6" w:space="0" w:color="auto"/>
              <w:right w:val="single" w:sz="6" w:space="0" w:color="auto"/>
            </w:tcBorders>
          </w:tcPr>
          <w:p w14:paraId="26F29198" w14:textId="77777777"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14:paraId="26F29199" w14:textId="77777777"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14:paraId="26F2919A" w14:textId="77777777"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14:paraId="26F2919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9C"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9D"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9E" w14:textId="77777777"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14:paraId="26F2919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A9" w14:textId="77777777" w:rsidTr="0080119B">
        <w:tc>
          <w:tcPr>
            <w:tcW w:w="871" w:type="dxa"/>
            <w:tcBorders>
              <w:top w:val="single" w:sz="6" w:space="0" w:color="auto"/>
              <w:left w:val="single" w:sz="6" w:space="0" w:color="auto"/>
              <w:bottom w:val="single" w:sz="6" w:space="0" w:color="auto"/>
              <w:right w:val="single" w:sz="6" w:space="0" w:color="auto"/>
            </w:tcBorders>
          </w:tcPr>
          <w:p w14:paraId="26F291A1" w14:textId="77777777"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14:paraId="26F291A2"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A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A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6" w14:textId="77777777"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14:paraId="26F291A7" w14:textId="77777777"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14:paraId="26F291A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B2" w14:textId="77777777" w:rsidTr="0080119B">
        <w:tc>
          <w:tcPr>
            <w:tcW w:w="871" w:type="dxa"/>
            <w:tcBorders>
              <w:top w:val="single" w:sz="6" w:space="0" w:color="auto"/>
              <w:left w:val="single" w:sz="6" w:space="0" w:color="auto"/>
              <w:bottom w:val="single" w:sz="6" w:space="0" w:color="auto"/>
              <w:right w:val="single" w:sz="6" w:space="0" w:color="auto"/>
            </w:tcBorders>
          </w:tcPr>
          <w:p w14:paraId="26F291AA" w14:textId="77777777"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14:paraId="26F291AB" w14:textId="77777777"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14:paraId="26F291AC" w14:textId="77777777"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14:paraId="26F291A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AE"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A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0" w14:textId="77777777"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14:paraId="26F291B1" w14:textId="77777777"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14:paraId="26F291BB" w14:textId="77777777" w:rsidTr="0080119B">
        <w:tc>
          <w:tcPr>
            <w:tcW w:w="871" w:type="dxa"/>
            <w:tcBorders>
              <w:top w:val="single" w:sz="6" w:space="0" w:color="auto"/>
              <w:left w:val="single" w:sz="6" w:space="0" w:color="auto"/>
              <w:bottom w:val="single" w:sz="6" w:space="0" w:color="auto"/>
              <w:right w:val="single" w:sz="6" w:space="0" w:color="auto"/>
            </w:tcBorders>
          </w:tcPr>
          <w:p w14:paraId="26F291B3" w14:textId="77777777"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14:paraId="26F291B4" w14:textId="77777777"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14:paraId="26F291B5"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B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B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B9" w14:textId="77777777"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14:paraId="26F291BA"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C5" w14:textId="77777777" w:rsidTr="0080119B">
        <w:tc>
          <w:tcPr>
            <w:tcW w:w="871" w:type="dxa"/>
            <w:tcBorders>
              <w:top w:val="single" w:sz="6" w:space="0" w:color="auto"/>
              <w:left w:val="single" w:sz="6" w:space="0" w:color="auto"/>
              <w:bottom w:val="single" w:sz="6" w:space="0" w:color="auto"/>
              <w:right w:val="single" w:sz="6" w:space="0" w:color="auto"/>
            </w:tcBorders>
          </w:tcPr>
          <w:p w14:paraId="26F291BC" w14:textId="77777777"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14:paraId="26F291BD"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BE"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B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0"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2"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14:paraId="26F291C3" w14:textId="77777777"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14:paraId="26F291C4" w14:textId="77777777" w:rsidR="001755A8" w:rsidRPr="009A6C54" w:rsidRDefault="001755A8" w:rsidP="001755A8">
            <w:pPr>
              <w:pStyle w:val="BodyText"/>
              <w:rPr>
                <w:rFonts w:ascii="Arial" w:hAnsi="Arial" w:cs="Arial"/>
                <w:szCs w:val="22"/>
              </w:rPr>
            </w:pPr>
            <w:r w:rsidRPr="009A6C54">
              <w:rPr>
                <w:rFonts w:ascii="Arial" w:hAnsi="Arial" w:cs="Arial"/>
                <w:szCs w:val="22"/>
              </w:rPr>
              <w:lastRenderedPageBreak/>
              <w:t>Home Phone Validated</w:t>
            </w:r>
          </w:p>
        </w:tc>
      </w:tr>
      <w:tr w:rsidR="001755A8" w:rsidRPr="009A6C54" w14:paraId="26F291CE" w14:textId="77777777" w:rsidTr="0080119B">
        <w:tc>
          <w:tcPr>
            <w:tcW w:w="871" w:type="dxa"/>
            <w:tcBorders>
              <w:top w:val="single" w:sz="6" w:space="0" w:color="auto"/>
              <w:left w:val="single" w:sz="6" w:space="0" w:color="auto"/>
              <w:bottom w:val="single" w:sz="6" w:space="0" w:color="auto"/>
              <w:right w:val="single" w:sz="6" w:space="0" w:color="auto"/>
            </w:tcBorders>
          </w:tcPr>
          <w:p w14:paraId="26F291C6" w14:textId="77777777"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14:paraId="26F291C7" w14:textId="77777777"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14:paraId="26F291C8" w14:textId="77777777"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14:paraId="26F291C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CA"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1CB"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CC" w14:textId="77777777"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14:paraId="26F291CD"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D7" w14:textId="77777777" w:rsidTr="0080119B">
        <w:tc>
          <w:tcPr>
            <w:tcW w:w="871" w:type="dxa"/>
            <w:tcBorders>
              <w:top w:val="single" w:sz="6" w:space="0" w:color="auto"/>
              <w:left w:val="single" w:sz="6" w:space="0" w:color="auto"/>
              <w:bottom w:val="single" w:sz="6" w:space="0" w:color="auto"/>
              <w:right w:val="single" w:sz="6" w:space="0" w:color="auto"/>
            </w:tcBorders>
          </w:tcPr>
          <w:p w14:paraId="26F291CF" w14:textId="77777777"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14:paraId="26F291D0"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D1"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D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4"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D5" w14:textId="77777777"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14:paraId="26F291D6"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0" w14:textId="77777777" w:rsidTr="0080119B">
        <w:tc>
          <w:tcPr>
            <w:tcW w:w="871" w:type="dxa"/>
            <w:tcBorders>
              <w:top w:val="single" w:sz="6" w:space="0" w:color="auto"/>
              <w:left w:val="single" w:sz="6" w:space="0" w:color="auto"/>
              <w:bottom w:val="single" w:sz="6" w:space="0" w:color="auto"/>
              <w:right w:val="single" w:sz="6" w:space="0" w:color="auto"/>
            </w:tcBorders>
          </w:tcPr>
          <w:p w14:paraId="26F291D8"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D9"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1DA"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D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DD" w14:textId="77777777"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14:paraId="26F291DE" w14:textId="77777777"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14:paraId="26F291DF"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E9" w14:textId="77777777" w:rsidTr="0080119B">
        <w:tc>
          <w:tcPr>
            <w:tcW w:w="871" w:type="dxa"/>
            <w:tcBorders>
              <w:top w:val="single" w:sz="6" w:space="0" w:color="auto"/>
              <w:left w:val="single" w:sz="6" w:space="0" w:color="auto"/>
              <w:bottom w:val="single" w:sz="6" w:space="0" w:color="auto"/>
              <w:right w:val="single" w:sz="6" w:space="0" w:color="auto"/>
            </w:tcBorders>
          </w:tcPr>
          <w:p w14:paraId="26F291E1" w14:textId="77777777"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14:paraId="26F291E2"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1E3"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1E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6" w14:textId="77777777"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14:paraId="26F291E7" w14:textId="77777777"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14:paraId="26F291E8"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2" w14:textId="77777777" w:rsidTr="0080119B">
        <w:tc>
          <w:tcPr>
            <w:tcW w:w="871" w:type="dxa"/>
            <w:tcBorders>
              <w:top w:val="single" w:sz="6" w:space="0" w:color="auto"/>
              <w:left w:val="single" w:sz="6" w:space="0" w:color="auto"/>
              <w:bottom w:val="single" w:sz="6" w:space="0" w:color="auto"/>
              <w:right w:val="single" w:sz="6" w:space="0" w:color="auto"/>
            </w:tcBorders>
          </w:tcPr>
          <w:p w14:paraId="26F291EA" w14:textId="77777777"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14:paraId="26F291EB"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EC"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1E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E"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EF"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0" w14:textId="77777777"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14:paraId="26F291F1"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1FB" w14:textId="77777777" w:rsidTr="0080119B">
        <w:tc>
          <w:tcPr>
            <w:tcW w:w="871" w:type="dxa"/>
            <w:tcBorders>
              <w:top w:val="single" w:sz="6" w:space="0" w:color="auto"/>
              <w:left w:val="single" w:sz="6" w:space="0" w:color="auto"/>
              <w:bottom w:val="single" w:sz="6" w:space="0" w:color="auto"/>
              <w:right w:val="single" w:sz="6" w:space="0" w:color="auto"/>
            </w:tcBorders>
          </w:tcPr>
          <w:p w14:paraId="26F291F3" w14:textId="77777777"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14:paraId="26F291F4" w14:textId="77777777"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14:paraId="26F291F5"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1F6"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7"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1F8"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1F9" w14:textId="77777777"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14:paraId="26F291FA" w14:textId="77777777"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14:paraId="26F29204" w14:textId="77777777" w:rsidTr="0080119B">
        <w:tc>
          <w:tcPr>
            <w:tcW w:w="871" w:type="dxa"/>
            <w:tcBorders>
              <w:top w:val="single" w:sz="6" w:space="0" w:color="auto"/>
              <w:left w:val="single" w:sz="6" w:space="0" w:color="auto"/>
              <w:bottom w:val="single" w:sz="6" w:space="0" w:color="auto"/>
              <w:right w:val="single" w:sz="6" w:space="0" w:color="auto"/>
            </w:tcBorders>
          </w:tcPr>
          <w:p w14:paraId="26F291FC"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1FD"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1FE" w14:textId="77777777"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14:paraId="26F291FF"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0"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1"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2" w14:textId="77777777" w:rsidR="001755A8" w:rsidRPr="009A6C54" w:rsidRDefault="001755A8" w:rsidP="001755A8">
            <w:pPr>
              <w:pStyle w:val="BodyText"/>
              <w:rPr>
                <w:rFonts w:ascii="Arial" w:hAnsi="Arial" w:cs="Arial"/>
                <w:szCs w:val="22"/>
              </w:rPr>
            </w:pPr>
            <w:r w:rsidRPr="009A6C54">
              <w:rPr>
                <w:rFonts w:ascii="Arial" w:hAnsi="Arial" w:cs="Arial"/>
                <w:szCs w:val="22"/>
              </w:rPr>
              <w:t>Driver's Lic Num – Patient</w:t>
            </w:r>
          </w:p>
        </w:tc>
        <w:tc>
          <w:tcPr>
            <w:tcW w:w="2877" w:type="dxa"/>
            <w:tcBorders>
              <w:top w:val="single" w:sz="6" w:space="0" w:color="auto"/>
              <w:left w:val="single" w:sz="6" w:space="0" w:color="auto"/>
              <w:bottom w:val="single" w:sz="6" w:space="0" w:color="auto"/>
              <w:right w:val="single" w:sz="6" w:space="0" w:color="auto"/>
            </w:tcBorders>
          </w:tcPr>
          <w:p w14:paraId="26F29203"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0D" w14:textId="77777777" w:rsidTr="0080119B">
        <w:tc>
          <w:tcPr>
            <w:tcW w:w="871" w:type="dxa"/>
            <w:tcBorders>
              <w:top w:val="single" w:sz="6" w:space="0" w:color="auto"/>
              <w:left w:val="single" w:sz="6" w:space="0" w:color="auto"/>
              <w:bottom w:val="single" w:sz="6" w:space="0" w:color="auto"/>
              <w:right w:val="single" w:sz="6" w:space="0" w:color="auto"/>
            </w:tcBorders>
          </w:tcPr>
          <w:p w14:paraId="26F29205" w14:textId="77777777"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14:paraId="26F29206" w14:textId="77777777"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14:paraId="26F29207" w14:textId="77777777"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14:paraId="26F29208"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9"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0A"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0B" w14:textId="77777777"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14:paraId="26F2920C"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6" w14:textId="77777777" w:rsidTr="0080119B">
        <w:tc>
          <w:tcPr>
            <w:tcW w:w="871" w:type="dxa"/>
            <w:tcBorders>
              <w:top w:val="single" w:sz="6" w:space="0" w:color="auto"/>
              <w:left w:val="single" w:sz="6" w:space="0" w:color="auto"/>
              <w:bottom w:val="single" w:sz="6" w:space="0" w:color="auto"/>
              <w:right w:val="single" w:sz="6" w:space="0" w:color="auto"/>
            </w:tcBorders>
          </w:tcPr>
          <w:p w14:paraId="26F2920E" w14:textId="77777777"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14:paraId="26F2920F" w14:textId="77777777"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14:paraId="26F29210"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11"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2"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3" w14:textId="77777777"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14:paraId="26F29214" w14:textId="77777777"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14:paraId="26F29215"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1F" w14:textId="77777777" w:rsidTr="0080119B">
        <w:tc>
          <w:tcPr>
            <w:tcW w:w="871" w:type="dxa"/>
            <w:tcBorders>
              <w:top w:val="single" w:sz="6" w:space="0" w:color="auto"/>
              <w:left w:val="single" w:sz="6" w:space="0" w:color="auto"/>
              <w:bottom w:val="single" w:sz="6" w:space="0" w:color="auto"/>
              <w:right w:val="single" w:sz="6" w:space="0" w:color="auto"/>
            </w:tcBorders>
          </w:tcPr>
          <w:p w14:paraId="26F29217" w14:textId="77777777"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14:paraId="26F29218"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19" w14:textId="77777777"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14:paraId="26F2921A"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B"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1C"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1D" w14:textId="77777777"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14:paraId="26F2921E"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28" w14:textId="77777777" w:rsidTr="0080119B">
        <w:tc>
          <w:tcPr>
            <w:tcW w:w="871" w:type="dxa"/>
            <w:tcBorders>
              <w:top w:val="single" w:sz="6" w:space="0" w:color="auto"/>
              <w:left w:val="single" w:sz="6" w:space="0" w:color="auto"/>
              <w:bottom w:val="single" w:sz="6" w:space="0" w:color="auto"/>
              <w:right w:val="single" w:sz="6" w:space="0" w:color="auto"/>
            </w:tcBorders>
          </w:tcPr>
          <w:p w14:paraId="26F29220" w14:textId="77777777"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14:paraId="26F29221"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2"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23"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4"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5"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6" w14:textId="77777777"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14:paraId="26F29227"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1" w14:textId="77777777" w:rsidTr="0080119B">
        <w:tc>
          <w:tcPr>
            <w:tcW w:w="871" w:type="dxa"/>
            <w:tcBorders>
              <w:top w:val="single" w:sz="6" w:space="0" w:color="auto"/>
              <w:left w:val="single" w:sz="6" w:space="0" w:color="auto"/>
              <w:bottom w:val="single" w:sz="6" w:space="0" w:color="auto"/>
              <w:right w:val="single" w:sz="6" w:space="0" w:color="auto"/>
            </w:tcBorders>
          </w:tcPr>
          <w:p w14:paraId="26F29229" w14:textId="77777777"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14:paraId="26F2922A" w14:textId="77777777"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14:paraId="26F2922B" w14:textId="77777777"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14:paraId="26F2922C"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D"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2E" w14:textId="77777777"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14:paraId="26F2922F" w14:textId="77777777"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14:paraId="26F29230"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3A" w14:textId="77777777" w:rsidTr="0080119B">
        <w:tc>
          <w:tcPr>
            <w:tcW w:w="871" w:type="dxa"/>
            <w:tcBorders>
              <w:top w:val="single" w:sz="6" w:space="0" w:color="auto"/>
              <w:left w:val="single" w:sz="6" w:space="0" w:color="auto"/>
              <w:bottom w:val="single" w:sz="6" w:space="0" w:color="auto"/>
              <w:right w:val="single" w:sz="6" w:space="0" w:color="auto"/>
            </w:tcBorders>
          </w:tcPr>
          <w:p w14:paraId="26F29232" w14:textId="77777777"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14:paraId="26F29233" w14:textId="77777777"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14:paraId="26F29234" w14:textId="77777777"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14:paraId="26F29235" w14:textId="77777777"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14:paraId="26F29236" w14:textId="77777777"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14:paraId="26F29237" w14:textId="77777777"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14:paraId="26F29238" w14:textId="77777777"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14:paraId="26F29239"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14:paraId="26F29243" w14:textId="77777777" w:rsidTr="0080119B">
        <w:tc>
          <w:tcPr>
            <w:tcW w:w="871" w:type="dxa"/>
            <w:tcBorders>
              <w:top w:val="nil"/>
              <w:left w:val="single" w:sz="6" w:space="0" w:color="auto"/>
              <w:bottom w:val="single" w:sz="6" w:space="0" w:color="auto"/>
              <w:right w:val="single" w:sz="6" w:space="0" w:color="auto"/>
            </w:tcBorders>
          </w:tcPr>
          <w:p w14:paraId="26F2923B" w14:textId="77777777"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14:paraId="26F2923C" w14:textId="77777777"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14:paraId="26F2923D" w14:textId="77777777"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14:paraId="26F2923E"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3F" w14:textId="77777777"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14:paraId="26F29240" w14:textId="77777777"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14:paraId="26F29241" w14:textId="77777777"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14:paraId="26F29242" w14:textId="77777777"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14:paraId="26F29244" w14:textId="77777777" w:rsidR="003539BA" w:rsidRPr="009A6C54" w:rsidRDefault="0080119B" w:rsidP="0080119B">
      <w:pPr>
        <w:pStyle w:val="BodyText"/>
        <w:rPr>
          <w:b/>
          <w:lang w:val="en-US"/>
        </w:rPr>
      </w:pPr>
      <w:r w:rsidRPr="009A6C54">
        <w:rPr>
          <w:b/>
        </w:rPr>
        <w:t>PD1 - PATIENT ADDITIONAL DEMOGRAPHIC SEGMENT</w:t>
      </w:r>
    </w:p>
    <w:p w14:paraId="26F29245" w14:textId="6A0B0BE8" w:rsidR="000A05AF" w:rsidRPr="009A6C54" w:rsidRDefault="000A05AF" w:rsidP="00741C15">
      <w:pPr>
        <w:pStyle w:val="Caption"/>
      </w:pPr>
      <w:bookmarkStart w:id="466" w:name="_Toc517426479"/>
      <w:r w:rsidRPr="009A6C54">
        <w:t xml:space="preserve">Table </w:t>
      </w:r>
      <w:r w:rsidR="007E52CE">
        <w:fldChar w:fldCharType="begin"/>
      </w:r>
      <w:r w:rsidR="007E52CE">
        <w:instrText xml:space="preserve"> SEQ Table \* ARABIC </w:instrText>
      </w:r>
      <w:r w:rsidR="007E52CE">
        <w:fldChar w:fldCharType="separate"/>
      </w:r>
      <w:r w:rsidR="00D555E0">
        <w:rPr>
          <w:noProof/>
        </w:rPr>
        <w:t>75</w:t>
      </w:r>
      <w:r w:rsidR="007E52CE">
        <w:rPr>
          <w:noProof/>
        </w:rPr>
        <w:fldChar w:fldCharType="end"/>
      </w:r>
      <w:r w:rsidRPr="009A6C54">
        <w:t>: PDI – Patient Additional Demographic Segment</w:t>
      </w:r>
      <w:bookmarkEnd w:id="466"/>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14:paraId="26F2924E" w14:textId="77777777" w:rsidTr="0030403B">
        <w:trPr>
          <w:jc w:val="center"/>
        </w:trPr>
        <w:tc>
          <w:tcPr>
            <w:tcW w:w="648" w:type="dxa"/>
            <w:shd w:val="pct10" w:color="auto" w:fill="FFFFFF"/>
          </w:tcPr>
          <w:p w14:paraId="26F292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2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2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24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2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2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14:paraId="26F292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14:paraId="26F292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257" w14:textId="77777777" w:rsidTr="0030403B">
        <w:trPr>
          <w:jc w:val="center"/>
        </w:trPr>
        <w:tc>
          <w:tcPr>
            <w:tcW w:w="648" w:type="dxa"/>
          </w:tcPr>
          <w:p w14:paraId="26F292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14:paraId="26F292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14:paraId="26F292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14:paraId="26F29260" w14:textId="77777777" w:rsidTr="0030403B">
        <w:trPr>
          <w:jc w:val="center"/>
        </w:trPr>
        <w:tc>
          <w:tcPr>
            <w:tcW w:w="648" w:type="dxa"/>
          </w:tcPr>
          <w:p w14:paraId="26F292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5C" w14:textId="77777777" w:rsidR="0030403B" w:rsidRPr="009A6C54" w:rsidRDefault="0030403B" w:rsidP="0030403B">
            <w:pPr>
              <w:pStyle w:val="BodyText"/>
              <w:rPr>
                <w:rFonts w:ascii="Arial" w:hAnsi="Arial" w:cs="Arial"/>
                <w:szCs w:val="22"/>
                <w:lang w:eastAsia="en-US"/>
              </w:rPr>
            </w:pPr>
          </w:p>
        </w:tc>
        <w:tc>
          <w:tcPr>
            <w:tcW w:w="864" w:type="dxa"/>
          </w:tcPr>
          <w:p w14:paraId="26F292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14:paraId="26F292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14:paraId="26F292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14:paraId="26F29269" w14:textId="77777777" w:rsidTr="0030403B">
        <w:trPr>
          <w:jc w:val="center"/>
        </w:trPr>
        <w:tc>
          <w:tcPr>
            <w:tcW w:w="648" w:type="dxa"/>
          </w:tcPr>
          <w:p w14:paraId="26F292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3</w:t>
            </w:r>
          </w:p>
        </w:tc>
        <w:tc>
          <w:tcPr>
            <w:tcW w:w="648" w:type="dxa"/>
          </w:tcPr>
          <w:p w14:paraId="26F292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6" w14:textId="77777777" w:rsidR="0030403B" w:rsidRPr="009A6C54" w:rsidRDefault="0030403B" w:rsidP="0030403B">
            <w:pPr>
              <w:pStyle w:val="BodyText"/>
              <w:rPr>
                <w:rFonts w:ascii="Arial" w:hAnsi="Arial" w:cs="Arial"/>
                <w:szCs w:val="22"/>
                <w:lang w:eastAsia="en-US"/>
              </w:rPr>
            </w:pPr>
          </w:p>
        </w:tc>
        <w:tc>
          <w:tcPr>
            <w:tcW w:w="1022" w:type="dxa"/>
          </w:tcPr>
          <w:p w14:paraId="26F292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14:paraId="26F292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14:paraId="26F29272" w14:textId="77777777" w:rsidTr="0030403B">
        <w:trPr>
          <w:jc w:val="center"/>
        </w:trPr>
        <w:tc>
          <w:tcPr>
            <w:tcW w:w="648" w:type="dxa"/>
          </w:tcPr>
          <w:p w14:paraId="26F292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2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2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2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6F" w14:textId="77777777" w:rsidR="0030403B" w:rsidRPr="009A6C54" w:rsidRDefault="0030403B" w:rsidP="0030403B">
            <w:pPr>
              <w:pStyle w:val="BodyText"/>
              <w:rPr>
                <w:rFonts w:ascii="Arial" w:hAnsi="Arial" w:cs="Arial"/>
                <w:szCs w:val="22"/>
                <w:lang w:eastAsia="en-US"/>
              </w:rPr>
            </w:pPr>
          </w:p>
        </w:tc>
        <w:tc>
          <w:tcPr>
            <w:tcW w:w="1022" w:type="dxa"/>
          </w:tcPr>
          <w:p w14:paraId="26F292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14:paraId="26F292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14:paraId="26F2927B" w14:textId="77777777" w:rsidTr="0030403B">
        <w:trPr>
          <w:jc w:val="center"/>
        </w:trPr>
        <w:tc>
          <w:tcPr>
            <w:tcW w:w="648" w:type="dxa"/>
          </w:tcPr>
          <w:p w14:paraId="26F292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77" w14:textId="77777777" w:rsidR="0030403B" w:rsidRPr="009A6C54" w:rsidRDefault="0030403B" w:rsidP="0030403B">
            <w:pPr>
              <w:pStyle w:val="BodyText"/>
              <w:rPr>
                <w:rFonts w:ascii="Arial" w:hAnsi="Arial" w:cs="Arial"/>
                <w:szCs w:val="22"/>
                <w:lang w:eastAsia="en-US"/>
              </w:rPr>
            </w:pPr>
          </w:p>
        </w:tc>
        <w:tc>
          <w:tcPr>
            <w:tcW w:w="864" w:type="dxa"/>
          </w:tcPr>
          <w:p w14:paraId="26F292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14:paraId="26F292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14:paraId="26F292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14:paraId="26F29284" w14:textId="77777777" w:rsidTr="0030403B">
        <w:trPr>
          <w:jc w:val="center"/>
        </w:trPr>
        <w:tc>
          <w:tcPr>
            <w:tcW w:w="648" w:type="dxa"/>
          </w:tcPr>
          <w:p w14:paraId="26F292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2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0" w14:textId="77777777" w:rsidR="0030403B" w:rsidRPr="009A6C54" w:rsidRDefault="0030403B" w:rsidP="0030403B">
            <w:pPr>
              <w:pStyle w:val="BodyText"/>
              <w:rPr>
                <w:rFonts w:ascii="Arial" w:hAnsi="Arial" w:cs="Arial"/>
                <w:szCs w:val="22"/>
                <w:lang w:eastAsia="en-US"/>
              </w:rPr>
            </w:pPr>
          </w:p>
        </w:tc>
        <w:tc>
          <w:tcPr>
            <w:tcW w:w="864" w:type="dxa"/>
          </w:tcPr>
          <w:p w14:paraId="26F292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14:paraId="26F292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14:paraId="26F292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14:paraId="26F2928D" w14:textId="77777777" w:rsidTr="0030403B">
        <w:trPr>
          <w:jc w:val="center"/>
        </w:trPr>
        <w:tc>
          <w:tcPr>
            <w:tcW w:w="648" w:type="dxa"/>
          </w:tcPr>
          <w:p w14:paraId="26F292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2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89" w14:textId="77777777" w:rsidR="0030403B" w:rsidRPr="009A6C54" w:rsidRDefault="0030403B" w:rsidP="0030403B">
            <w:pPr>
              <w:pStyle w:val="BodyText"/>
              <w:rPr>
                <w:rFonts w:ascii="Arial" w:hAnsi="Arial" w:cs="Arial"/>
                <w:szCs w:val="22"/>
                <w:lang w:eastAsia="en-US"/>
              </w:rPr>
            </w:pPr>
          </w:p>
        </w:tc>
        <w:tc>
          <w:tcPr>
            <w:tcW w:w="864" w:type="dxa"/>
          </w:tcPr>
          <w:p w14:paraId="26F292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14:paraId="26F292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14:paraId="26F292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14:paraId="26F29296" w14:textId="77777777" w:rsidTr="0030403B">
        <w:trPr>
          <w:jc w:val="center"/>
        </w:trPr>
        <w:tc>
          <w:tcPr>
            <w:tcW w:w="648" w:type="dxa"/>
          </w:tcPr>
          <w:p w14:paraId="26F292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2" w14:textId="77777777" w:rsidR="0030403B" w:rsidRPr="009A6C54" w:rsidRDefault="0030403B" w:rsidP="0030403B">
            <w:pPr>
              <w:pStyle w:val="BodyText"/>
              <w:rPr>
                <w:rFonts w:ascii="Arial" w:hAnsi="Arial" w:cs="Arial"/>
                <w:szCs w:val="22"/>
                <w:lang w:eastAsia="en-US"/>
              </w:rPr>
            </w:pPr>
          </w:p>
        </w:tc>
        <w:tc>
          <w:tcPr>
            <w:tcW w:w="864" w:type="dxa"/>
          </w:tcPr>
          <w:p w14:paraId="26F292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14:paraId="26F292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14:paraId="26F292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14:paraId="26F2929F" w14:textId="77777777" w:rsidTr="0030403B">
        <w:trPr>
          <w:jc w:val="center"/>
        </w:trPr>
        <w:tc>
          <w:tcPr>
            <w:tcW w:w="648" w:type="dxa"/>
          </w:tcPr>
          <w:p w14:paraId="26F292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2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9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9B" w14:textId="77777777" w:rsidR="0030403B" w:rsidRPr="009A6C54" w:rsidRDefault="0030403B" w:rsidP="0030403B">
            <w:pPr>
              <w:pStyle w:val="BodyText"/>
              <w:rPr>
                <w:rFonts w:ascii="Arial" w:hAnsi="Arial" w:cs="Arial"/>
                <w:szCs w:val="22"/>
                <w:lang w:eastAsia="en-US"/>
              </w:rPr>
            </w:pPr>
          </w:p>
        </w:tc>
        <w:tc>
          <w:tcPr>
            <w:tcW w:w="864" w:type="dxa"/>
          </w:tcPr>
          <w:p w14:paraId="26F292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14:paraId="26F292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14:paraId="26F292A8" w14:textId="77777777" w:rsidTr="0030403B">
        <w:trPr>
          <w:jc w:val="center"/>
        </w:trPr>
        <w:tc>
          <w:tcPr>
            <w:tcW w:w="648" w:type="dxa"/>
          </w:tcPr>
          <w:p w14:paraId="26F292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2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2A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A5" w14:textId="77777777" w:rsidR="0030403B" w:rsidRPr="009A6C54" w:rsidRDefault="0030403B" w:rsidP="0030403B">
            <w:pPr>
              <w:pStyle w:val="BodyText"/>
              <w:rPr>
                <w:rFonts w:ascii="Arial" w:hAnsi="Arial" w:cs="Arial"/>
                <w:szCs w:val="22"/>
                <w:lang w:eastAsia="en-US"/>
              </w:rPr>
            </w:pPr>
          </w:p>
        </w:tc>
        <w:tc>
          <w:tcPr>
            <w:tcW w:w="1022" w:type="dxa"/>
          </w:tcPr>
          <w:p w14:paraId="26F292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14:paraId="26F292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14:paraId="26F292B1" w14:textId="77777777" w:rsidTr="0030403B">
        <w:trPr>
          <w:jc w:val="center"/>
        </w:trPr>
        <w:tc>
          <w:tcPr>
            <w:tcW w:w="648" w:type="dxa"/>
          </w:tcPr>
          <w:p w14:paraId="26F292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2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AD" w14:textId="77777777" w:rsidR="0030403B" w:rsidRPr="009A6C54" w:rsidRDefault="0030403B" w:rsidP="0030403B">
            <w:pPr>
              <w:pStyle w:val="BodyText"/>
              <w:rPr>
                <w:rFonts w:ascii="Arial" w:hAnsi="Arial" w:cs="Arial"/>
                <w:szCs w:val="22"/>
                <w:lang w:eastAsia="en-US"/>
              </w:rPr>
            </w:pPr>
          </w:p>
        </w:tc>
        <w:tc>
          <w:tcPr>
            <w:tcW w:w="864" w:type="dxa"/>
          </w:tcPr>
          <w:p w14:paraId="26F292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14:paraId="26F292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14:paraId="26F292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14:paraId="26F292BA" w14:textId="77777777" w:rsidTr="0030403B">
        <w:trPr>
          <w:jc w:val="center"/>
        </w:trPr>
        <w:tc>
          <w:tcPr>
            <w:tcW w:w="648" w:type="dxa"/>
          </w:tcPr>
          <w:p w14:paraId="26F292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2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14:paraId="26F292B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6" w14:textId="77777777" w:rsidR="0030403B" w:rsidRPr="009A6C54" w:rsidRDefault="0030403B" w:rsidP="0030403B">
            <w:pPr>
              <w:pStyle w:val="BodyText"/>
              <w:rPr>
                <w:rFonts w:ascii="Arial" w:hAnsi="Arial" w:cs="Arial"/>
                <w:szCs w:val="22"/>
                <w:lang w:eastAsia="en-US"/>
              </w:rPr>
            </w:pPr>
          </w:p>
        </w:tc>
        <w:tc>
          <w:tcPr>
            <w:tcW w:w="864" w:type="dxa"/>
          </w:tcPr>
          <w:p w14:paraId="26F292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14:paraId="26F292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14:paraId="26F292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14:paraId="26F292C3" w14:textId="77777777" w:rsidTr="0030403B">
        <w:trPr>
          <w:jc w:val="center"/>
        </w:trPr>
        <w:tc>
          <w:tcPr>
            <w:tcW w:w="648" w:type="dxa"/>
          </w:tcPr>
          <w:p w14:paraId="26F292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2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B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BF" w14:textId="77777777" w:rsidR="0030403B" w:rsidRPr="009A6C54" w:rsidRDefault="0030403B" w:rsidP="0030403B">
            <w:pPr>
              <w:pStyle w:val="BodyText"/>
              <w:rPr>
                <w:rFonts w:ascii="Arial" w:hAnsi="Arial" w:cs="Arial"/>
                <w:szCs w:val="22"/>
                <w:lang w:eastAsia="en-US"/>
              </w:rPr>
            </w:pPr>
          </w:p>
        </w:tc>
        <w:tc>
          <w:tcPr>
            <w:tcW w:w="864" w:type="dxa"/>
          </w:tcPr>
          <w:p w14:paraId="26F292C0" w14:textId="77777777" w:rsidR="0030403B" w:rsidRPr="009A6C54" w:rsidRDefault="0030403B" w:rsidP="0030403B">
            <w:pPr>
              <w:pStyle w:val="BodyText"/>
              <w:rPr>
                <w:rFonts w:ascii="Arial" w:hAnsi="Arial" w:cs="Arial"/>
                <w:szCs w:val="22"/>
                <w:lang w:eastAsia="en-US"/>
              </w:rPr>
            </w:pPr>
          </w:p>
        </w:tc>
        <w:tc>
          <w:tcPr>
            <w:tcW w:w="1022" w:type="dxa"/>
          </w:tcPr>
          <w:p w14:paraId="26F292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14:paraId="26F292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14:paraId="26F292CC" w14:textId="77777777" w:rsidTr="0030403B">
        <w:trPr>
          <w:jc w:val="center"/>
        </w:trPr>
        <w:tc>
          <w:tcPr>
            <w:tcW w:w="648" w:type="dxa"/>
          </w:tcPr>
          <w:p w14:paraId="26F292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2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14:paraId="26F292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C9" w14:textId="77777777" w:rsidR="0030403B" w:rsidRPr="009A6C54" w:rsidRDefault="0030403B" w:rsidP="0030403B">
            <w:pPr>
              <w:pStyle w:val="BodyText"/>
              <w:rPr>
                <w:rFonts w:ascii="Arial" w:hAnsi="Arial" w:cs="Arial"/>
                <w:szCs w:val="22"/>
                <w:lang w:eastAsia="en-US"/>
              </w:rPr>
            </w:pPr>
          </w:p>
        </w:tc>
        <w:tc>
          <w:tcPr>
            <w:tcW w:w="1022" w:type="dxa"/>
          </w:tcPr>
          <w:p w14:paraId="26F292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14:paraId="26F292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14:paraId="26F292D5" w14:textId="77777777" w:rsidTr="0030403B">
        <w:trPr>
          <w:jc w:val="center"/>
        </w:trPr>
        <w:tc>
          <w:tcPr>
            <w:tcW w:w="648" w:type="dxa"/>
          </w:tcPr>
          <w:p w14:paraId="26F292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2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2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2D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2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14:paraId="26F292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14:paraId="26F292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14:paraId="26F292DE" w14:textId="77777777" w:rsidTr="0030403B">
        <w:trPr>
          <w:jc w:val="center"/>
        </w:trPr>
        <w:tc>
          <w:tcPr>
            <w:tcW w:w="648" w:type="dxa"/>
          </w:tcPr>
          <w:p w14:paraId="26F292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2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2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D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DA" w14:textId="77777777" w:rsidR="0030403B" w:rsidRPr="009A6C54" w:rsidRDefault="0030403B" w:rsidP="0030403B">
            <w:pPr>
              <w:pStyle w:val="BodyText"/>
              <w:rPr>
                <w:rFonts w:ascii="Arial" w:hAnsi="Arial" w:cs="Arial"/>
                <w:szCs w:val="22"/>
                <w:lang w:eastAsia="en-US"/>
              </w:rPr>
            </w:pPr>
          </w:p>
        </w:tc>
        <w:tc>
          <w:tcPr>
            <w:tcW w:w="864" w:type="dxa"/>
          </w:tcPr>
          <w:p w14:paraId="26F292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14:paraId="26F292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14:paraId="26F292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14:paraId="26F292E7" w14:textId="77777777" w:rsidTr="0030403B">
        <w:trPr>
          <w:jc w:val="center"/>
        </w:trPr>
        <w:tc>
          <w:tcPr>
            <w:tcW w:w="648" w:type="dxa"/>
          </w:tcPr>
          <w:p w14:paraId="26F292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2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3" w14:textId="77777777" w:rsidR="0030403B" w:rsidRPr="009A6C54" w:rsidRDefault="0030403B" w:rsidP="0030403B">
            <w:pPr>
              <w:pStyle w:val="BodyText"/>
              <w:rPr>
                <w:rFonts w:ascii="Arial" w:hAnsi="Arial" w:cs="Arial"/>
                <w:szCs w:val="22"/>
                <w:lang w:eastAsia="en-US"/>
              </w:rPr>
            </w:pPr>
          </w:p>
        </w:tc>
        <w:tc>
          <w:tcPr>
            <w:tcW w:w="864" w:type="dxa"/>
          </w:tcPr>
          <w:p w14:paraId="26F292E4" w14:textId="77777777" w:rsidR="0030403B" w:rsidRPr="009A6C54" w:rsidRDefault="0030403B" w:rsidP="0030403B">
            <w:pPr>
              <w:pStyle w:val="BodyText"/>
              <w:rPr>
                <w:rFonts w:ascii="Arial" w:hAnsi="Arial" w:cs="Arial"/>
                <w:szCs w:val="22"/>
                <w:lang w:eastAsia="en-US"/>
              </w:rPr>
            </w:pPr>
          </w:p>
        </w:tc>
        <w:tc>
          <w:tcPr>
            <w:tcW w:w="1022" w:type="dxa"/>
          </w:tcPr>
          <w:p w14:paraId="26F292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14:paraId="26F292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14:paraId="26F292F0" w14:textId="77777777" w:rsidTr="0030403B">
        <w:trPr>
          <w:jc w:val="center"/>
        </w:trPr>
        <w:tc>
          <w:tcPr>
            <w:tcW w:w="648" w:type="dxa"/>
          </w:tcPr>
          <w:p w14:paraId="26F292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2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2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2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EC" w14:textId="77777777" w:rsidR="0030403B" w:rsidRPr="009A6C54" w:rsidRDefault="0030403B" w:rsidP="0030403B">
            <w:pPr>
              <w:pStyle w:val="BodyText"/>
              <w:rPr>
                <w:rFonts w:ascii="Arial" w:hAnsi="Arial" w:cs="Arial"/>
                <w:szCs w:val="22"/>
                <w:lang w:eastAsia="en-US"/>
              </w:rPr>
            </w:pPr>
          </w:p>
        </w:tc>
        <w:tc>
          <w:tcPr>
            <w:tcW w:w="864" w:type="dxa"/>
          </w:tcPr>
          <w:p w14:paraId="26F292ED" w14:textId="77777777" w:rsidR="0030403B" w:rsidRPr="009A6C54" w:rsidRDefault="0030403B" w:rsidP="0030403B">
            <w:pPr>
              <w:pStyle w:val="BodyText"/>
              <w:rPr>
                <w:rFonts w:ascii="Arial" w:hAnsi="Arial" w:cs="Arial"/>
                <w:szCs w:val="22"/>
                <w:lang w:eastAsia="en-US"/>
              </w:rPr>
            </w:pPr>
          </w:p>
        </w:tc>
        <w:tc>
          <w:tcPr>
            <w:tcW w:w="1022" w:type="dxa"/>
          </w:tcPr>
          <w:p w14:paraId="26F292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14:paraId="26F292E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14:paraId="26F292F9" w14:textId="77777777" w:rsidTr="0030403B">
        <w:trPr>
          <w:jc w:val="center"/>
        </w:trPr>
        <w:tc>
          <w:tcPr>
            <w:tcW w:w="648" w:type="dxa"/>
          </w:tcPr>
          <w:p w14:paraId="26F292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14:paraId="26F292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2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5" w14:textId="77777777" w:rsidR="0030403B" w:rsidRPr="009A6C54" w:rsidRDefault="0030403B" w:rsidP="0030403B">
            <w:pPr>
              <w:pStyle w:val="BodyText"/>
              <w:rPr>
                <w:rFonts w:ascii="Arial" w:hAnsi="Arial" w:cs="Arial"/>
                <w:szCs w:val="22"/>
                <w:lang w:eastAsia="en-US"/>
              </w:rPr>
            </w:pPr>
          </w:p>
        </w:tc>
        <w:tc>
          <w:tcPr>
            <w:tcW w:w="864" w:type="dxa"/>
          </w:tcPr>
          <w:p w14:paraId="26F292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14:paraId="26F292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14:paraId="26F292F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14:paraId="26F29302" w14:textId="77777777" w:rsidTr="0030403B">
        <w:trPr>
          <w:jc w:val="center"/>
        </w:trPr>
        <w:tc>
          <w:tcPr>
            <w:tcW w:w="648" w:type="dxa"/>
          </w:tcPr>
          <w:p w14:paraId="26F292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2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2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2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2FE" w14:textId="77777777" w:rsidR="0030403B" w:rsidRPr="009A6C54" w:rsidRDefault="0030403B" w:rsidP="0030403B">
            <w:pPr>
              <w:pStyle w:val="BodyText"/>
              <w:rPr>
                <w:rFonts w:ascii="Arial" w:hAnsi="Arial" w:cs="Arial"/>
                <w:szCs w:val="22"/>
                <w:lang w:eastAsia="en-US"/>
              </w:rPr>
            </w:pPr>
          </w:p>
        </w:tc>
        <w:tc>
          <w:tcPr>
            <w:tcW w:w="864" w:type="dxa"/>
          </w:tcPr>
          <w:p w14:paraId="26F292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14:paraId="26F293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14:paraId="26F2930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14:paraId="26F2930B" w14:textId="77777777" w:rsidTr="0030403B">
        <w:trPr>
          <w:jc w:val="center"/>
        </w:trPr>
        <w:tc>
          <w:tcPr>
            <w:tcW w:w="648" w:type="dxa"/>
          </w:tcPr>
          <w:p w14:paraId="26F293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07" w14:textId="77777777" w:rsidR="0030403B" w:rsidRPr="009A6C54" w:rsidRDefault="0030403B" w:rsidP="0030403B">
            <w:pPr>
              <w:pStyle w:val="BodyText"/>
              <w:rPr>
                <w:rFonts w:ascii="Arial" w:hAnsi="Arial" w:cs="Arial"/>
                <w:szCs w:val="22"/>
                <w:lang w:eastAsia="en-US"/>
              </w:rPr>
            </w:pPr>
          </w:p>
        </w:tc>
        <w:tc>
          <w:tcPr>
            <w:tcW w:w="864" w:type="dxa"/>
          </w:tcPr>
          <w:p w14:paraId="26F293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14:paraId="26F293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14:paraId="26F2930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14:paraId="26F2930C" w14:textId="77777777" w:rsidR="003539BA" w:rsidRPr="009A6C54" w:rsidRDefault="0080119B" w:rsidP="00534CB6">
      <w:pPr>
        <w:pStyle w:val="BodyText"/>
        <w:keepNext/>
        <w:keepLines/>
        <w:pageBreakBefore/>
        <w:rPr>
          <w:b/>
          <w:lang w:val="en-US"/>
        </w:rPr>
      </w:pPr>
      <w:r w:rsidRPr="009A6C54">
        <w:rPr>
          <w:b/>
        </w:rPr>
        <w:lastRenderedPageBreak/>
        <w:t>PV1   PATIENT VISIT SEGMENT</w:t>
      </w:r>
    </w:p>
    <w:p w14:paraId="26F2930D" w14:textId="3A9EFB96" w:rsidR="000A05AF" w:rsidRPr="009A6C54" w:rsidRDefault="000A05AF" w:rsidP="00534CB6">
      <w:pPr>
        <w:pStyle w:val="Caption"/>
        <w:rPr>
          <w:lang w:val="en-US"/>
        </w:rPr>
      </w:pPr>
      <w:bookmarkStart w:id="467" w:name="_Toc517426480"/>
      <w:r w:rsidRPr="009A6C54">
        <w:t xml:space="preserve">Table </w:t>
      </w:r>
      <w:r w:rsidR="007E52CE">
        <w:fldChar w:fldCharType="begin"/>
      </w:r>
      <w:r w:rsidR="007E52CE">
        <w:instrText xml:space="preserve"> SEQ Table \* ARABIC </w:instrText>
      </w:r>
      <w:r w:rsidR="007E52CE">
        <w:fldChar w:fldCharType="separate"/>
      </w:r>
      <w:r w:rsidR="00D555E0">
        <w:rPr>
          <w:noProof/>
        </w:rPr>
        <w:t>76</w:t>
      </w:r>
      <w:r w:rsidR="007E52CE">
        <w:rPr>
          <w:noProof/>
        </w:rPr>
        <w:fldChar w:fldCharType="end"/>
      </w:r>
      <w:r w:rsidRPr="009A6C54">
        <w:rPr>
          <w:lang w:val="en-US"/>
        </w:rPr>
        <w:t>: PVI  Patient Visit Segment</w:t>
      </w:r>
      <w:bookmarkEnd w:id="467"/>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14:paraId="26F29316" w14:textId="77777777" w:rsidTr="0080119B">
        <w:trPr>
          <w:tblHeader/>
          <w:jc w:val="center"/>
        </w:trPr>
        <w:tc>
          <w:tcPr>
            <w:tcW w:w="787" w:type="dxa"/>
            <w:shd w:val="pct10" w:color="auto" w:fill="FFFFFF"/>
          </w:tcPr>
          <w:p w14:paraId="26F293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14:paraId="26F2930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14:paraId="26F293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14:paraId="26F293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14:paraId="26F293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14:paraId="26F2931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14:paraId="26F293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14:paraId="26F293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14:paraId="26F2931F" w14:textId="77777777" w:rsidTr="0080119B">
        <w:trPr>
          <w:jc w:val="center"/>
        </w:trPr>
        <w:tc>
          <w:tcPr>
            <w:tcW w:w="787" w:type="dxa"/>
          </w:tcPr>
          <w:p w14:paraId="26F293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1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14:paraId="26F293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1B" w14:textId="77777777" w:rsidR="0030403B" w:rsidRPr="009A6C54" w:rsidRDefault="0030403B" w:rsidP="0030403B">
            <w:pPr>
              <w:pStyle w:val="BodyText"/>
              <w:rPr>
                <w:rFonts w:ascii="Arial" w:hAnsi="Arial" w:cs="Arial"/>
                <w:szCs w:val="22"/>
                <w:lang w:eastAsia="en-US"/>
              </w:rPr>
            </w:pPr>
          </w:p>
        </w:tc>
        <w:tc>
          <w:tcPr>
            <w:tcW w:w="864" w:type="dxa"/>
          </w:tcPr>
          <w:p w14:paraId="26F2931C" w14:textId="77777777" w:rsidR="0030403B" w:rsidRPr="009A6C54" w:rsidRDefault="0030403B" w:rsidP="0030403B">
            <w:pPr>
              <w:pStyle w:val="BodyText"/>
              <w:rPr>
                <w:rFonts w:ascii="Arial" w:hAnsi="Arial" w:cs="Arial"/>
                <w:szCs w:val="22"/>
                <w:lang w:eastAsia="en-US"/>
              </w:rPr>
            </w:pPr>
          </w:p>
        </w:tc>
        <w:tc>
          <w:tcPr>
            <w:tcW w:w="1017" w:type="dxa"/>
          </w:tcPr>
          <w:p w14:paraId="26F293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14:paraId="26F293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14:paraId="26F29328" w14:textId="77777777" w:rsidTr="0080119B">
        <w:trPr>
          <w:jc w:val="center"/>
        </w:trPr>
        <w:tc>
          <w:tcPr>
            <w:tcW w:w="787" w:type="dxa"/>
          </w:tcPr>
          <w:p w14:paraId="26F293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2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32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14:paraId="26F29324" w14:textId="77777777" w:rsidR="0030403B" w:rsidRPr="009A6C54" w:rsidRDefault="0030403B" w:rsidP="0030403B">
            <w:pPr>
              <w:pStyle w:val="BodyText"/>
              <w:rPr>
                <w:rFonts w:ascii="Arial" w:hAnsi="Arial" w:cs="Arial"/>
                <w:szCs w:val="22"/>
                <w:lang w:eastAsia="en-US"/>
              </w:rPr>
            </w:pPr>
          </w:p>
        </w:tc>
        <w:tc>
          <w:tcPr>
            <w:tcW w:w="864" w:type="dxa"/>
          </w:tcPr>
          <w:p w14:paraId="26F2932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14:paraId="26F293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14:paraId="26F293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14:paraId="26F29331" w14:textId="77777777" w:rsidTr="0080119B">
        <w:trPr>
          <w:jc w:val="center"/>
        </w:trPr>
        <w:tc>
          <w:tcPr>
            <w:tcW w:w="787" w:type="dxa"/>
          </w:tcPr>
          <w:p w14:paraId="26F293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2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2D" w14:textId="77777777" w:rsidR="0030403B" w:rsidRPr="009A6C54" w:rsidRDefault="0030403B" w:rsidP="0030403B">
            <w:pPr>
              <w:pStyle w:val="BodyText"/>
              <w:rPr>
                <w:rFonts w:ascii="Arial" w:hAnsi="Arial" w:cs="Arial"/>
                <w:szCs w:val="22"/>
                <w:lang w:eastAsia="en-US"/>
              </w:rPr>
            </w:pPr>
          </w:p>
        </w:tc>
        <w:tc>
          <w:tcPr>
            <w:tcW w:w="864" w:type="dxa"/>
          </w:tcPr>
          <w:p w14:paraId="26F2932E" w14:textId="77777777" w:rsidR="0030403B" w:rsidRPr="009A6C54" w:rsidRDefault="0030403B" w:rsidP="0030403B">
            <w:pPr>
              <w:pStyle w:val="BodyText"/>
              <w:rPr>
                <w:rFonts w:ascii="Arial" w:hAnsi="Arial" w:cs="Arial"/>
                <w:szCs w:val="22"/>
                <w:lang w:eastAsia="en-US"/>
              </w:rPr>
            </w:pPr>
          </w:p>
        </w:tc>
        <w:tc>
          <w:tcPr>
            <w:tcW w:w="1017" w:type="dxa"/>
          </w:tcPr>
          <w:p w14:paraId="26F293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14:paraId="26F293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14:paraId="26F2933A" w14:textId="77777777" w:rsidTr="0080119B">
        <w:trPr>
          <w:jc w:val="center"/>
        </w:trPr>
        <w:tc>
          <w:tcPr>
            <w:tcW w:w="787" w:type="dxa"/>
          </w:tcPr>
          <w:p w14:paraId="26F293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33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3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6" w14:textId="77777777" w:rsidR="0030403B" w:rsidRPr="009A6C54" w:rsidRDefault="0030403B" w:rsidP="0030403B">
            <w:pPr>
              <w:pStyle w:val="BodyText"/>
              <w:rPr>
                <w:rFonts w:ascii="Arial" w:hAnsi="Arial" w:cs="Arial"/>
                <w:szCs w:val="22"/>
                <w:lang w:eastAsia="en-US"/>
              </w:rPr>
            </w:pPr>
          </w:p>
        </w:tc>
        <w:tc>
          <w:tcPr>
            <w:tcW w:w="864" w:type="dxa"/>
          </w:tcPr>
          <w:p w14:paraId="26F2933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14:paraId="26F293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14:paraId="26F293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14:paraId="26F29343" w14:textId="77777777" w:rsidTr="0080119B">
        <w:trPr>
          <w:jc w:val="center"/>
        </w:trPr>
        <w:tc>
          <w:tcPr>
            <w:tcW w:w="787" w:type="dxa"/>
          </w:tcPr>
          <w:p w14:paraId="26F293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14:paraId="26F2933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3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3F" w14:textId="77777777" w:rsidR="0030403B" w:rsidRPr="009A6C54" w:rsidRDefault="0030403B" w:rsidP="0030403B">
            <w:pPr>
              <w:pStyle w:val="BodyText"/>
              <w:rPr>
                <w:rFonts w:ascii="Arial" w:hAnsi="Arial" w:cs="Arial"/>
                <w:szCs w:val="22"/>
                <w:lang w:eastAsia="en-US"/>
              </w:rPr>
            </w:pPr>
          </w:p>
        </w:tc>
        <w:tc>
          <w:tcPr>
            <w:tcW w:w="864" w:type="dxa"/>
          </w:tcPr>
          <w:p w14:paraId="26F29340" w14:textId="77777777" w:rsidR="0030403B" w:rsidRPr="009A6C54" w:rsidRDefault="0030403B" w:rsidP="0030403B">
            <w:pPr>
              <w:pStyle w:val="BodyText"/>
              <w:rPr>
                <w:rFonts w:ascii="Arial" w:hAnsi="Arial" w:cs="Arial"/>
                <w:szCs w:val="22"/>
                <w:lang w:eastAsia="en-US"/>
              </w:rPr>
            </w:pPr>
          </w:p>
        </w:tc>
        <w:tc>
          <w:tcPr>
            <w:tcW w:w="1017" w:type="dxa"/>
          </w:tcPr>
          <w:p w14:paraId="26F293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14:paraId="26F293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14:paraId="26F2934C" w14:textId="77777777" w:rsidTr="0080119B">
        <w:trPr>
          <w:jc w:val="center"/>
        </w:trPr>
        <w:tc>
          <w:tcPr>
            <w:tcW w:w="787" w:type="dxa"/>
          </w:tcPr>
          <w:p w14:paraId="26F293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4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48" w14:textId="77777777" w:rsidR="0030403B" w:rsidRPr="009A6C54" w:rsidRDefault="0030403B" w:rsidP="0030403B">
            <w:pPr>
              <w:pStyle w:val="BodyText"/>
              <w:rPr>
                <w:rFonts w:ascii="Arial" w:hAnsi="Arial" w:cs="Arial"/>
                <w:szCs w:val="22"/>
                <w:lang w:eastAsia="en-US"/>
              </w:rPr>
            </w:pPr>
          </w:p>
        </w:tc>
        <w:tc>
          <w:tcPr>
            <w:tcW w:w="864" w:type="dxa"/>
          </w:tcPr>
          <w:p w14:paraId="26F29349" w14:textId="77777777" w:rsidR="0030403B" w:rsidRPr="009A6C54" w:rsidRDefault="0030403B" w:rsidP="0030403B">
            <w:pPr>
              <w:pStyle w:val="BodyText"/>
              <w:rPr>
                <w:rFonts w:ascii="Arial" w:hAnsi="Arial" w:cs="Arial"/>
                <w:szCs w:val="22"/>
                <w:lang w:eastAsia="en-US"/>
              </w:rPr>
            </w:pPr>
          </w:p>
        </w:tc>
        <w:tc>
          <w:tcPr>
            <w:tcW w:w="1017" w:type="dxa"/>
          </w:tcPr>
          <w:p w14:paraId="26F293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14:paraId="26F293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14:paraId="26F29355" w14:textId="77777777" w:rsidTr="0080119B">
        <w:trPr>
          <w:jc w:val="center"/>
        </w:trPr>
        <w:tc>
          <w:tcPr>
            <w:tcW w:w="787" w:type="dxa"/>
          </w:tcPr>
          <w:p w14:paraId="26F293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14:paraId="26F2934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4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14:paraId="26F293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14:paraId="26F2935E" w14:textId="77777777" w:rsidTr="0080119B">
        <w:trPr>
          <w:jc w:val="center"/>
        </w:trPr>
        <w:tc>
          <w:tcPr>
            <w:tcW w:w="787" w:type="dxa"/>
          </w:tcPr>
          <w:p w14:paraId="26F293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5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5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14:paraId="26F293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14:paraId="26F29367" w14:textId="77777777" w:rsidTr="0080119B">
        <w:trPr>
          <w:jc w:val="center"/>
        </w:trPr>
        <w:tc>
          <w:tcPr>
            <w:tcW w:w="787" w:type="dxa"/>
          </w:tcPr>
          <w:p w14:paraId="26F293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14:paraId="26F2936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3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6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14:paraId="26F293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14:paraId="26F29370" w14:textId="77777777" w:rsidTr="0080119B">
        <w:trPr>
          <w:jc w:val="center"/>
        </w:trPr>
        <w:tc>
          <w:tcPr>
            <w:tcW w:w="787" w:type="dxa"/>
          </w:tcPr>
          <w:p w14:paraId="26F293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36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3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6C" w14:textId="77777777" w:rsidR="0030403B" w:rsidRPr="009A6C54" w:rsidRDefault="0030403B" w:rsidP="0030403B">
            <w:pPr>
              <w:pStyle w:val="BodyText"/>
              <w:rPr>
                <w:rFonts w:ascii="Arial" w:hAnsi="Arial" w:cs="Arial"/>
                <w:szCs w:val="22"/>
                <w:lang w:eastAsia="en-US"/>
              </w:rPr>
            </w:pPr>
          </w:p>
        </w:tc>
        <w:tc>
          <w:tcPr>
            <w:tcW w:w="864" w:type="dxa"/>
          </w:tcPr>
          <w:p w14:paraId="26F2936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14:paraId="26F293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14:paraId="26F293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14:paraId="26F29379" w14:textId="77777777" w:rsidTr="0080119B">
        <w:trPr>
          <w:jc w:val="center"/>
        </w:trPr>
        <w:tc>
          <w:tcPr>
            <w:tcW w:w="787" w:type="dxa"/>
          </w:tcPr>
          <w:p w14:paraId="26F293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14:paraId="26F2937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3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3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5" w14:textId="77777777" w:rsidR="0030403B" w:rsidRPr="009A6C54" w:rsidRDefault="0030403B" w:rsidP="0030403B">
            <w:pPr>
              <w:pStyle w:val="BodyText"/>
              <w:rPr>
                <w:rFonts w:ascii="Arial" w:hAnsi="Arial" w:cs="Arial"/>
                <w:szCs w:val="22"/>
                <w:lang w:eastAsia="en-US"/>
              </w:rPr>
            </w:pPr>
          </w:p>
        </w:tc>
        <w:tc>
          <w:tcPr>
            <w:tcW w:w="864" w:type="dxa"/>
          </w:tcPr>
          <w:p w14:paraId="26F29376" w14:textId="77777777" w:rsidR="0030403B" w:rsidRPr="009A6C54" w:rsidRDefault="0030403B" w:rsidP="0030403B">
            <w:pPr>
              <w:pStyle w:val="BodyText"/>
              <w:rPr>
                <w:rFonts w:ascii="Arial" w:hAnsi="Arial" w:cs="Arial"/>
                <w:szCs w:val="22"/>
                <w:lang w:eastAsia="en-US"/>
              </w:rPr>
            </w:pPr>
          </w:p>
        </w:tc>
        <w:tc>
          <w:tcPr>
            <w:tcW w:w="1017" w:type="dxa"/>
          </w:tcPr>
          <w:p w14:paraId="26F293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14:paraId="26F293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14:paraId="26F29382" w14:textId="77777777" w:rsidTr="0080119B">
        <w:trPr>
          <w:jc w:val="center"/>
        </w:trPr>
        <w:tc>
          <w:tcPr>
            <w:tcW w:w="787" w:type="dxa"/>
          </w:tcPr>
          <w:p w14:paraId="26F293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7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7E" w14:textId="77777777" w:rsidR="0030403B" w:rsidRPr="009A6C54" w:rsidRDefault="0030403B" w:rsidP="0030403B">
            <w:pPr>
              <w:pStyle w:val="BodyText"/>
              <w:rPr>
                <w:rFonts w:ascii="Arial" w:hAnsi="Arial" w:cs="Arial"/>
                <w:szCs w:val="22"/>
                <w:lang w:eastAsia="en-US"/>
              </w:rPr>
            </w:pPr>
          </w:p>
        </w:tc>
        <w:tc>
          <w:tcPr>
            <w:tcW w:w="864" w:type="dxa"/>
          </w:tcPr>
          <w:p w14:paraId="26F2937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14:paraId="26F293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14:paraId="26F293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14:paraId="26F2938B" w14:textId="77777777" w:rsidTr="0080119B">
        <w:trPr>
          <w:jc w:val="center"/>
        </w:trPr>
        <w:tc>
          <w:tcPr>
            <w:tcW w:w="787" w:type="dxa"/>
          </w:tcPr>
          <w:p w14:paraId="26F293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14:paraId="26F2938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87" w14:textId="77777777" w:rsidR="0030403B" w:rsidRPr="009A6C54" w:rsidRDefault="0030403B" w:rsidP="0030403B">
            <w:pPr>
              <w:pStyle w:val="BodyText"/>
              <w:rPr>
                <w:rFonts w:ascii="Arial" w:hAnsi="Arial" w:cs="Arial"/>
                <w:szCs w:val="22"/>
                <w:lang w:eastAsia="en-US"/>
              </w:rPr>
            </w:pPr>
          </w:p>
        </w:tc>
        <w:tc>
          <w:tcPr>
            <w:tcW w:w="864" w:type="dxa"/>
          </w:tcPr>
          <w:p w14:paraId="26F2938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14:paraId="26F293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14:paraId="26F293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14:paraId="26F29394" w14:textId="77777777" w:rsidTr="0080119B">
        <w:trPr>
          <w:jc w:val="center"/>
        </w:trPr>
        <w:tc>
          <w:tcPr>
            <w:tcW w:w="787" w:type="dxa"/>
          </w:tcPr>
          <w:p w14:paraId="26F293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14:paraId="26F2938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14:paraId="26F2938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0" w14:textId="77777777" w:rsidR="0030403B" w:rsidRPr="009A6C54" w:rsidRDefault="0030403B" w:rsidP="0030403B">
            <w:pPr>
              <w:pStyle w:val="BodyText"/>
              <w:rPr>
                <w:rFonts w:ascii="Arial" w:hAnsi="Arial" w:cs="Arial"/>
                <w:szCs w:val="22"/>
                <w:lang w:eastAsia="en-US"/>
              </w:rPr>
            </w:pPr>
          </w:p>
        </w:tc>
        <w:tc>
          <w:tcPr>
            <w:tcW w:w="864" w:type="dxa"/>
          </w:tcPr>
          <w:p w14:paraId="26F2939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14:paraId="26F293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14:paraId="26F293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14:paraId="26F2939E" w14:textId="77777777" w:rsidTr="0080119B">
        <w:trPr>
          <w:jc w:val="center"/>
        </w:trPr>
        <w:tc>
          <w:tcPr>
            <w:tcW w:w="787" w:type="dxa"/>
          </w:tcPr>
          <w:p w14:paraId="26F293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14:paraId="26F2939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9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9A" w14:textId="77777777" w:rsidR="0030403B" w:rsidRPr="009A6C54" w:rsidRDefault="00DC46C7" w:rsidP="0030403B">
            <w:pPr>
              <w:pStyle w:val="BodyText"/>
              <w:rPr>
                <w:rFonts w:ascii="Arial" w:hAnsi="Arial" w:cs="Arial"/>
                <w:szCs w:val="22"/>
                <w:lang w:eastAsia="en-US"/>
              </w:rPr>
            </w:pPr>
            <w:hyperlink r:id="rId31" w:history="1">
              <w:r w:rsidR="0030403B" w:rsidRPr="009A6C54">
                <w:rPr>
                  <w:rFonts w:ascii="Arial" w:hAnsi="Arial" w:cs="Arial"/>
                  <w:szCs w:val="22"/>
                  <w:lang w:eastAsia="en-US"/>
                </w:rPr>
                <w:t>0009</w:t>
              </w:r>
            </w:hyperlink>
          </w:p>
        </w:tc>
        <w:tc>
          <w:tcPr>
            <w:tcW w:w="1017" w:type="dxa"/>
          </w:tcPr>
          <w:p w14:paraId="26F293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14:paraId="26F2939C" w14:textId="77777777"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14:paraId="26F2939D" w14:textId="77777777" w:rsidR="00F95FC8" w:rsidRPr="009A6C54" w:rsidRDefault="00F95FC8" w:rsidP="0030403B">
            <w:pPr>
              <w:pStyle w:val="BodyText"/>
              <w:rPr>
                <w:rFonts w:ascii="Arial" w:hAnsi="Arial" w:cs="Arial"/>
                <w:szCs w:val="22"/>
                <w:lang w:eastAsia="en-US"/>
              </w:rPr>
            </w:pPr>
          </w:p>
        </w:tc>
      </w:tr>
      <w:tr w:rsidR="0030403B" w:rsidRPr="009A6C54" w14:paraId="26F293A7" w14:textId="77777777" w:rsidTr="0080119B">
        <w:trPr>
          <w:jc w:val="center"/>
        </w:trPr>
        <w:tc>
          <w:tcPr>
            <w:tcW w:w="787" w:type="dxa"/>
          </w:tcPr>
          <w:p w14:paraId="26F2939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14:paraId="26F293A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3" w14:textId="77777777" w:rsidR="0030403B" w:rsidRPr="009A6C54" w:rsidRDefault="0030403B" w:rsidP="0030403B">
            <w:pPr>
              <w:pStyle w:val="BodyText"/>
              <w:rPr>
                <w:rFonts w:ascii="Arial" w:hAnsi="Arial" w:cs="Arial"/>
                <w:szCs w:val="22"/>
                <w:lang w:eastAsia="en-US"/>
              </w:rPr>
            </w:pPr>
          </w:p>
        </w:tc>
        <w:tc>
          <w:tcPr>
            <w:tcW w:w="864" w:type="dxa"/>
          </w:tcPr>
          <w:p w14:paraId="26F293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14:paraId="26F293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14:paraId="26F293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14:paraId="26F293B0" w14:textId="77777777" w:rsidTr="0080119B">
        <w:trPr>
          <w:jc w:val="center"/>
        </w:trPr>
        <w:tc>
          <w:tcPr>
            <w:tcW w:w="787" w:type="dxa"/>
          </w:tcPr>
          <w:p w14:paraId="26F293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14:paraId="26F293A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3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A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3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14:paraId="26F293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14:paraId="26F293B9" w14:textId="77777777" w:rsidTr="0080119B">
        <w:trPr>
          <w:jc w:val="center"/>
        </w:trPr>
        <w:tc>
          <w:tcPr>
            <w:tcW w:w="787" w:type="dxa"/>
          </w:tcPr>
          <w:p w14:paraId="26F293B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14:paraId="26F293B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5" w14:textId="77777777" w:rsidR="0030403B" w:rsidRPr="009A6C54" w:rsidRDefault="0030403B" w:rsidP="0030403B">
            <w:pPr>
              <w:pStyle w:val="BodyText"/>
              <w:rPr>
                <w:rFonts w:ascii="Arial" w:hAnsi="Arial" w:cs="Arial"/>
                <w:szCs w:val="22"/>
                <w:lang w:eastAsia="en-US"/>
              </w:rPr>
            </w:pPr>
          </w:p>
        </w:tc>
        <w:tc>
          <w:tcPr>
            <w:tcW w:w="864" w:type="dxa"/>
          </w:tcPr>
          <w:p w14:paraId="26F293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14:paraId="26F293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14:paraId="26F293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14:paraId="26F293C2" w14:textId="77777777" w:rsidTr="0080119B">
        <w:trPr>
          <w:jc w:val="center"/>
        </w:trPr>
        <w:tc>
          <w:tcPr>
            <w:tcW w:w="787" w:type="dxa"/>
          </w:tcPr>
          <w:p w14:paraId="26F293B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19</w:t>
            </w:r>
          </w:p>
        </w:tc>
        <w:tc>
          <w:tcPr>
            <w:tcW w:w="648" w:type="dxa"/>
          </w:tcPr>
          <w:p w14:paraId="26F293B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3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3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BE" w14:textId="77777777" w:rsidR="0030403B" w:rsidRPr="009A6C54" w:rsidRDefault="0030403B" w:rsidP="0030403B">
            <w:pPr>
              <w:pStyle w:val="BodyText"/>
              <w:rPr>
                <w:rFonts w:ascii="Arial" w:hAnsi="Arial" w:cs="Arial"/>
                <w:szCs w:val="22"/>
                <w:lang w:eastAsia="en-US"/>
              </w:rPr>
            </w:pPr>
          </w:p>
        </w:tc>
        <w:tc>
          <w:tcPr>
            <w:tcW w:w="864" w:type="dxa"/>
          </w:tcPr>
          <w:p w14:paraId="26F293BF" w14:textId="77777777" w:rsidR="0030403B" w:rsidRPr="009A6C54" w:rsidRDefault="0030403B" w:rsidP="0030403B">
            <w:pPr>
              <w:pStyle w:val="BodyText"/>
              <w:rPr>
                <w:rFonts w:ascii="Arial" w:hAnsi="Arial" w:cs="Arial"/>
                <w:szCs w:val="22"/>
                <w:lang w:eastAsia="en-US"/>
              </w:rPr>
            </w:pPr>
          </w:p>
        </w:tc>
        <w:tc>
          <w:tcPr>
            <w:tcW w:w="1017" w:type="dxa"/>
          </w:tcPr>
          <w:p w14:paraId="26F293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14:paraId="26F293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14:paraId="26F293CB" w14:textId="77777777" w:rsidTr="0080119B">
        <w:trPr>
          <w:jc w:val="center"/>
        </w:trPr>
        <w:tc>
          <w:tcPr>
            <w:tcW w:w="787" w:type="dxa"/>
          </w:tcPr>
          <w:p w14:paraId="26F293C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14:paraId="26F293C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3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14:paraId="26F293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C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14:paraId="26F293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14:paraId="26F293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14:paraId="26F293D4" w14:textId="77777777" w:rsidTr="0080119B">
        <w:trPr>
          <w:jc w:val="center"/>
        </w:trPr>
        <w:tc>
          <w:tcPr>
            <w:tcW w:w="787" w:type="dxa"/>
          </w:tcPr>
          <w:p w14:paraId="26F293C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14:paraId="26F293C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0" w14:textId="77777777" w:rsidR="0030403B" w:rsidRPr="009A6C54" w:rsidRDefault="0030403B" w:rsidP="0030403B">
            <w:pPr>
              <w:pStyle w:val="BodyText"/>
              <w:rPr>
                <w:rFonts w:ascii="Arial" w:hAnsi="Arial" w:cs="Arial"/>
                <w:szCs w:val="22"/>
                <w:lang w:eastAsia="en-US"/>
              </w:rPr>
            </w:pPr>
          </w:p>
        </w:tc>
        <w:tc>
          <w:tcPr>
            <w:tcW w:w="864" w:type="dxa"/>
          </w:tcPr>
          <w:p w14:paraId="26F293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14:paraId="26F293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14:paraId="26F293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14:paraId="26F293DD" w14:textId="77777777" w:rsidTr="0080119B">
        <w:trPr>
          <w:jc w:val="center"/>
        </w:trPr>
        <w:tc>
          <w:tcPr>
            <w:tcW w:w="787" w:type="dxa"/>
          </w:tcPr>
          <w:p w14:paraId="26F293D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14:paraId="26F293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D9" w14:textId="77777777" w:rsidR="0030403B" w:rsidRPr="009A6C54" w:rsidRDefault="0030403B" w:rsidP="0030403B">
            <w:pPr>
              <w:pStyle w:val="BodyText"/>
              <w:rPr>
                <w:rFonts w:ascii="Arial" w:hAnsi="Arial" w:cs="Arial"/>
                <w:szCs w:val="22"/>
                <w:lang w:eastAsia="en-US"/>
              </w:rPr>
            </w:pPr>
          </w:p>
        </w:tc>
        <w:tc>
          <w:tcPr>
            <w:tcW w:w="864" w:type="dxa"/>
          </w:tcPr>
          <w:p w14:paraId="26F293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14:paraId="26F293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14:paraId="26F293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14:paraId="26F293E6" w14:textId="77777777" w:rsidTr="0080119B">
        <w:trPr>
          <w:jc w:val="center"/>
        </w:trPr>
        <w:tc>
          <w:tcPr>
            <w:tcW w:w="787" w:type="dxa"/>
          </w:tcPr>
          <w:p w14:paraId="26F293D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14:paraId="26F293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2" w14:textId="77777777" w:rsidR="0030403B" w:rsidRPr="009A6C54" w:rsidRDefault="0030403B" w:rsidP="0030403B">
            <w:pPr>
              <w:pStyle w:val="BodyText"/>
              <w:rPr>
                <w:rFonts w:ascii="Arial" w:hAnsi="Arial" w:cs="Arial"/>
                <w:szCs w:val="22"/>
                <w:lang w:eastAsia="en-US"/>
              </w:rPr>
            </w:pPr>
          </w:p>
        </w:tc>
        <w:tc>
          <w:tcPr>
            <w:tcW w:w="864" w:type="dxa"/>
          </w:tcPr>
          <w:p w14:paraId="26F293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14:paraId="26F293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14:paraId="26F293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14:paraId="26F293EF" w14:textId="77777777" w:rsidTr="0080119B">
        <w:trPr>
          <w:jc w:val="center"/>
        </w:trPr>
        <w:tc>
          <w:tcPr>
            <w:tcW w:w="787" w:type="dxa"/>
          </w:tcPr>
          <w:p w14:paraId="26F293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14:paraId="26F293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3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3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E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E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14:paraId="26F293E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14:paraId="26F293E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14:paraId="26F293F8" w14:textId="77777777" w:rsidTr="0080119B">
        <w:trPr>
          <w:jc w:val="center"/>
        </w:trPr>
        <w:tc>
          <w:tcPr>
            <w:tcW w:w="787" w:type="dxa"/>
          </w:tcPr>
          <w:p w14:paraId="26F293F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14:paraId="26F293F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3F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3F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5" w14:textId="77777777" w:rsidR="0030403B" w:rsidRPr="009A6C54" w:rsidRDefault="0030403B" w:rsidP="0030403B">
            <w:pPr>
              <w:pStyle w:val="BodyText"/>
              <w:rPr>
                <w:rFonts w:ascii="Arial" w:hAnsi="Arial" w:cs="Arial"/>
                <w:szCs w:val="22"/>
                <w:lang w:eastAsia="en-US"/>
              </w:rPr>
            </w:pPr>
          </w:p>
        </w:tc>
        <w:tc>
          <w:tcPr>
            <w:tcW w:w="1017" w:type="dxa"/>
          </w:tcPr>
          <w:p w14:paraId="26F293F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14:paraId="26F293F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14:paraId="26F29401" w14:textId="77777777" w:rsidTr="0080119B">
        <w:trPr>
          <w:jc w:val="center"/>
        </w:trPr>
        <w:tc>
          <w:tcPr>
            <w:tcW w:w="787" w:type="dxa"/>
          </w:tcPr>
          <w:p w14:paraId="26F293F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3F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3F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3F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3F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3FE" w14:textId="77777777" w:rsidR="0030403B" w:rsidRPr="009A6C54" w:rsidRDefault="0030403B" w:rsidP="0030403B">
            <w:pPr>
              <w:pStyle w:val="BodyText"/>
              <w:rPr>
                <w:rFonts w:ascii="Arial" w:hAnsi="Arial" w:cs="Arial"/>
                <w:szCs w:val="22"/>
                <w:lang w:eastAsia="en-US"/>
              </w:rPr>
            </w:pPr>
          </w:p>
        </w:tc>
        <w:tc>
          <w:tcPr>
            <w:tcW w:w="1017" w:type="dxa"/>
          </w:tcPr>
          <w:p w14:paraId="26F293F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14:paraId="26F2940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14:paraId="26F2940A" w14:textId="77777777" w:rsidTr="0080119B">
        <w:trPr>
          <w:jc w:val="center"/>
        </w:trPr>
        <w:tc>
          <w:tcPr>
            <w:tcW w:w="787" w:type="dxa"/>
          </w:tcPr>
          <w:p w14:paraId="26F2940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14:paraId="26F2940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0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0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07" w14:textId="77777777" w:rsidR="0030403B" w:rsidRPr="009A6C54" w:rsidRDefault="0030403B" w:rsidP="0030403B">
            <w:pPr>
              <w:pStyle w:val="BodyText"/>
              <w:rPr>
                <w:rFonts w:ascii="Arial" w:hAnsi="Arial" w:cs="Arial"/>
                <w:szCs w:val="22"/>
                <w:lang w:eastAsia="en-US"/>
              </w:rPr>
            </w:pPr>
          </w:p>
        </w:tc>
        <w:tc>
          <w:tcPr>
            <w:tcW w:w="1017" w:type="dxa"/>
          </w:tcPr>
          <w:p w14:paraId="26F2940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14:paraId="26F2940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14:paraId="26F29413" w14:textId="77777777" w:rsidTr="0080119B">
        <w:trPr>
          <w:jc w:val="center"/>
        </w:trPr>
        <w:tc>
          <w:tcPr>
            <w:tcW w:w="787" w:type="dxa"/>
          </w:tcPr>
          <w:p w14:paraId="26F2940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14:paraId="26F2940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0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0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0F" w14:textId="77777777" w:rsidR="0030403B" w:rsidRPr="009A6C54" w:rsidRDefault="0030403B" w:rsidP="0030403B">
            <w:pPr>
              <w:pStyle w:val="BodyText"/>
              <w:rPr>
                <w:rFonts w:ascii="Arial" w:hAnsi="Arial" w:cs="Arial"/>
                <w:szCs w:val="22"/>
                <w:lang w:eastAsia="en-US"/>
              </w:rPr>
            </w:pPr>
          </w:p>
        </w:tc>
        <w:tc>
          <w:tcPr>
            <w:tcW w:w="864" w:type="dxa"/>
          </w:tcPr>
          <w:p w14:paraId="26F2941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14:paraId="26F2941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14:paraId="26F2941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14:paraId="26F2941C" w14:textId="77777777" w:rsidTr="0080119B">
        <w:trPr>
          <w:jc w:val="center"/>
        </w:trPr>
        <w:tc>
          <w:tcPr>
            <w:tcW w:w="787" w:type="dxa"/>
          </w:tcPr>
          <w:p w14:paraId="26F2941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14:paraId="26F2941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14:paraId="26F2941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1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18" w14:textId="77777777" w:rsidR="0030403B" w:rsidRPr="009A6C54" w:rsidRDefault="0030403B" w:rsidP="0030403B">
            <w:pPr>
              <w:pStyle w:val="BodyText"/>
              <w:rPr>
                <w:rFonts w:ascii="Arial" w:hAnsi="Arial" w:cs="Arial"/>
                <w:szCs w:val="22"/>
                <w:lang w:eastAsia="en-US"/>
              </w:rPr>
            </w:pPr>
          </w:p>
        </w:tc>
        <w:tc>
          <w:tcPr>
            <w:tcW w:w="864" w:type="dxa"/>
          </w:tcPr>
          <w:p w14:paraId="26F2941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14:paraId="26F2941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14:paraId="26F2941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14:paraId="26F29425" w14:textId="77777777" w:rsidTr="0080119B">
        <w:trPr>
          <w:jc w:val="center"/>
        </w:trPr>
        <w:tc>
          <w:tcPr>
            <w:tcW w:w="787" w:type="dxa"/>
          </w:tcPr>
          <w:p w14:paraId="26F2941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14:paraId="26F2941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1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2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1" w14:textId="77777777" w:rsidR="0030403B" w:rsidRPr="009A6C54" w:rsidRDefault="0030403B" w:rsidP="0030403B">
            <w:pPr>
              <w:pStyle w:val="BodyText"/>
              <w:rPr>
                <w:rFonts w:ascii="Arial" w:hAnsi="Arial" w:cs="Arial"/>
                <w:szCs w:val="22"/>
                <w:lang w:eastAsia="en-US"/>
              </w:rPr>
            </w:pPr>
          </w:p>
        </w:tc>
        <w:tc>
          <w:tcPr>
            <w:tcW w:w="864" w:type="dxa"/>
          </w:tcPr>
          <w:p w14:paraId="26F29422" w14:textId="77777777" w:rsidR="0030403B" w:rsidRPr="009A6C54" w:rsidRDefault="0030403B" w:rsidP="0030403B">
            <w:pPr>
              <w:pStyle w:val="BodyText"/>
              <w:rPr>
                <w:rFonts w:ascii="Arial" w:hAnsi="Arial" w:cs="Arial"/>
                <w:szCs w:val="22"/>
                <w:lang w:eastAsia="en-US"/>
              </w:rPr>
            </w:pPr>
          </w:p>
        </w:tc>
        <w:tc>
          <w:tcPr>
            <w:tcW w:w="1017" w:type="dxa"/>
          </w:tcPr>
          <w:p w14:paraId="26F2942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14:paraId="26F2942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14:paraId="26F2942E" w14:textId="77777777" w:rsidTr="0080119B">
        <w:trPr>
          <w:jc w:val="center"/>
        </w:trPr>
        <w:tc>
          <w:tcPr>
            <w:tcW w:w="787" w:type="dxa"/>
          </w:tcPr>
          <w:p w14:paraId="26F2942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14:paraId="26F2942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14:paraId="26F2942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2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2A" w14:textId="77777777" w:rsidR="0030403B" w:rsidRPr="009A6C54" w:rsidRDefault="0030403B" w:rsidP="0030403B">
            <w:pPr>
              <w:pStyle w:val="BodyText"/>
              <w:rPr>
                <w:rFonts w:ascii="Arial" w:hAnsi="Arial" w:cs="Arial"/>
                <w:szCs w:val="22"/>
                <w:lang w:eastAsia="en-US"/>
              </w:rPr>
            </w:pPr>
          </w:p>
        </w:tc>
        <w:tc>
          <w:tcPr>
            <w:tcW w:w="864" w:type="dxa"/>
          </w:tcPr>
          <w:p w14:paraId="26F2942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14:paraId="26F2942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14:paraId="26F2942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14:paraId="26F29437" w14:textId="77777777" w:rsidTr="0080119B">
        <w:trPr>
          <w:jc w:val="center"/>
        </w:trPr>
        <w:tc>
          <w:tcPr>
            <w:tcW w:w="787" w:type="dxa"/>
          </w:tcPr>
          <w:p w14:paraId="26F2942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14:paraId="26F2943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3" w14:textId="77777777" w:rsidR="0030403B" w:rsidRPr="009A6C54" w:rsidRDefault="0030403B" w:rsidP="0030403B">
            <w:pPr>
              <w:pStyle w:val="BodyText"/>
              <w:rPr>
                <w:rFonts w:ascii="Arial" w:hAnsi="Arial" w:cs="Arial"/>
                <w:szCs w:val="22"/>
                <w:lang w:eastAsia="en-US"/>
              </w:rPr>
            </w:pPr>
          </w:p>
        </w:tc>
        <w:tc>
          <w:tcPr>
            <w:tcW w:w="864" w:type="dxa"/>
          </w:tcPr>
          <w:p w14:paraId="26F29434" w14:textId="77777777" w:rsidR="0030403B" w:rsidRPr="009A6C54" w:rsidRDefault="0030403B" w:rsidP="0030403B">
            <w:pPr>
              <w:pStyle w:val="BodyText"/>
              <w:rPr>
                <w:rFonts w:ascii="Arial" w:hAnsi="Arial" w:cs="Arial"/>
                <w:szCs w:val="22"/>
                <w:lang w:eastAsia="en-US"/>
              </w:rPr>
            </w:pPr>
          </w:p>
        </w:tc>
        <w:tc>
          <w:tcPr>
            <w:tcW w:w="1017" w:type="dxa"/>
          </w:tcPr>
          <w:p w14:paraId="26F2943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14:paraId="26F2943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14:paraId="26F29440" w14:textId="77777777" w:rsidTr="0080119B">
        <w:trPr>
          <w:jc w:val="center"/>
        </w:trPr>
        <w:tc>
          <w:tcPr>
            <w:tcW w:w="787" w:type="dxa"/>
          </w:tcPr>
          <w:p w14:paraId="26F2943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14:paraId="26F2943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3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3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3C" w14:textId="77777777" w:rsidR="0030403B" w:rsidRPr="009A6C54" w:rsidRDefault="0030403B" w:rsidP="0030403B">
            <w:pPr>
              <w:pStyle w:val="BodyText"/>
              <w:rPr>
                <w:rFonts w:ascii="Arial" w:hAnsi="Arial" w:cs="Arial"/>
                <w:szCs w:val="22"/>
                <w:lang w:eastAsia="en-US"/>
              </w:rPr>
            </w:pPr>
          </w:p>
        </w:tc>
        <w:tc>
          <w:tcPr>
            <w:tcW w:w="864" w:type="dxa"/>
          </w:tcPr>
          <w:p w14:paraId="26F2943D" w14:textId="77777777" w:rsidR="0030403B" w:rsidRPr="009A6C54" w:rsidRDefault="0030403B" w:rsidP="0030403B">
            <w:pPr>
              <w:pStyle w:val="BodyText"/>
              <w:rPr>
                <w:rFonts w:ascii="Arial" w:hAnsi="Arial" w:cs="Arial"/>
                <w:szCs w:val="22"/>
                <w:lang w:eastAsia="en-US"/>
              </w:rPr>
            </w:pPr>
          </w:p>
        </w:tc>
        <w:tc>
          <w:tcPr>
            <w:tcW w:w="1017" w:type="dxa"/>
          </w:tcPr>
          <w:p w14:paraId="26F2943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14:paraId="26F2943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14:paraId="26F29449" w14:textId="77777777" w:rsidTr="0080119B">
        <w:trPr>
          <w:jc w:val="center"/>
        </w:trPr>
        <w:tc>
          <w:tcPr>
            <w:tcW w:w="787" w:type="dxa"/>
          </w:tcPr>
          <w:p w14:paraId="26F2944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14:paraId="26F2944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4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4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5" w14:textId="77777777" w:rsidR="0030403B" w:rsidRPr="009A6C54" w:rsidRDefault="0030403B" w:rsidP="0030403B">
            <w:pPr>
              <w:pStyle w:val="BodyText"/>
              <w:rPr>
                <w:rFonts w:ascii="Arial" w:hAnsi="Arial" w:cs="Arial"/>
                <w:szCs w:val="22"/>
                <w:lang w:eastAsia="en-US"/>
              </w:rPr>
            </w:pPr>
          </w:p>
        </w:tc>
        <w:tc>
          <w:tcPr>
            <w:tcW w:w="864" w:type="dxa"/>
          </w:tcPr>
          <w:p w14:paraId="26F2944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14:paraId="26F2944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14:paraId="26F2944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14:paraId="26F29452" w14:textId="77777777" w:rsidTr="0080119B">
        <w:trPr>
          <w:jc w:val="center"/>
        </w:trPr>
        <w:tc>
          <w:tcPr>
            <w:tcW w:w="787" w:type="dxa"/>
          </w:tcPr>
          <w:p w14:paraId="26F2944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14:paraId="26F2944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14:paraId="26F2944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14:paraId="26F2944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4E" w14:textId="77777777" w:rsidR="0030403B" w:rsidRPr="009A6C54" w:rsidRDefault="0030403B" w:rsidP="0030403B">
            <w:pPr>
              <w:pStyle w:val="BodyText"/>
              <w:rPr>
                <w:rFonts w:ascii="Arial" w:hAnsi="Arial" w:cs="Arial"/>
                <w:szCs w:val="22"/>
                <w:lang w:eastAsia="en-US"/>
              </w:rPr>
            </w:pPr>
          </w:p>
        </w:tc>
        <w:tc>
          <w:tcPr>
            <w:tcW w:w="864" w:type="dxa"/>
          </w:tcPr>
          <w:p w14:paraId="26F2944F" w14:textId="77777777" w:rsidR="0030403B" w:rsidRPr="009A6C54" w:rsidRDefault="0030403B" w:rsidP="0030403B">
            <w:pPr>
              <w:pStyle w:val="BodyText"/>
              <w:rPr>
                <w:rFonts w:ascii="Arial" w:hAnsi="Arial" w:cs="Arial"/>
                <w:szCs w:val="22"/>
                <w:lang w:eastAsia="en-US"/>
              </w:rPr>
            </w:pPr>
          </w:p>
        </w:tc>
        <w:tc>
          <w:tcPr>
            <w:tcW w:w="1017" w:type="dxa"/>
          </w:tcPr>
          <w:p w14:paraId="26F2945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14:paraId="26F2945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14:paraId="26F2945B" w14:textId="77777777" w:rsidTr="0080119B">
        <w:trPr>
          <w:jc w:val="center"/>
        </w:trPr>
        <w:tc>
          <w:tcPr>
            <w:tcW w:w="787" w:type="dxa"/>
          </w:tcPr>
          <w:p w14:paraId="26F2945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14:paraId="26F2945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14:paraId="26F2945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5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57" w14:textId="77777777" w:rsidR="0030403B" w:rsidRPr="009A6C54" w:rsidRDefault="0030403B" w:rsidP="0030403B">
            <w:pPr>
              <w:pStyle w:val="BodyText"/>
              <w:rPr>
                <w:rFonts w:ascii="Arial" w:hAnsi="Arial" w:cs="Arial"/>
                <w:szCs w:val="22"/>
                <w:lang w:eastAsia="en-US"/>
              </w:rPr>
            </w:pPr>
          </w:p>
        </w:tc>
        <w:tc>
          <w:tcPr>
            <w:tcW w:w="864" w:type="dxa"/>
          </w:tcPr>
          <w:p w14:paraId="26F2945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14:paraId="26F2945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14:paraId="26F2945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14:paraId="26F29464" w14:textId="77777777" w:rsidTr="0080119B">
        <w:trPr>
          <w:jc w:val="center"/>
        </w:trPr>
        <w:tc>
          <w:tcPr>
            <w:tcW w:w="787" w:type="dxa"/>
          </w:tcPr>
          <w:p w14:paraId="26F2945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14:paraId="26F2945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5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14:paraId="26F2945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0" w14:textId="77777777" w:rsidR="0030403B" w:rsidRPr="009A6C54" w:rsidRDefault="0030403B" w:rsidP="0030403B">
            <w:pPr>
              <w:pStyle w:val="BodyText"/>
              <w:rPr>
                <w:rFonts w:ascii="Arial" w:hAnsi="Arial" w:cs="Arial"/>
                <w:szCs w:val="22"/>
                <w:lang w:eastAsia="en-US"/>
              </w:rPr>
            </w:pPr>
          </w:p>
        </w:tc>
        <w:tc>
          <w:tcPr>
            <w:tcW w:w="864" w:type="dxa"/>
          </w:tcPr>
          <w:p w14:paraId="26F2946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14:paraId="26F2946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14:paraId="26F2946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14:paraId="26F2946D" w14:textId="77777777" w:rsidTr="0080119B">
        <w:trPr>
          <w:jc w:val="center"/>
        </w:trPr>
        <w:tc>
          <w:tcPr>
            <w:tcW w:w="787" w:type="dxa"/>
          </w:tcPr>
          <w:p w14:paraId="26F2946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14:paraId="26F2946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6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14:paraId="26F2946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69" w14:textId="77777777" w:rsidR="0030403B" w:rsidRPr="009A6C54" w:rsidRDefault="0030403B" w:rsidP="0030403B">
            <w:pPr>
              <w:pStyle w:val="BodyText"/>
              <w:rPr>
                <w:rFonts w:ascii="Arial" w:hAnsi="Arial" w:cs="Arial"/>
                <w:szCs w:val="22"/>
                <w:lang w:eastAsia="en-US"/>
              </w:rPr>
            </w:pPr>
          </w:p>
        </w:tc>
        <w:tc>
          <w:tcPr>
            <w:tcW w:w="864" w:type="dxa"/>
          </w:tcPr>
          <w:p w14:paraId="26F2946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14:paraId="26F2946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14:paraId="26F2946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14:paraId="26F29476" w14:textId="77777777" w:rsidTr="0080119B">
        <w:trPr>
          <w:jc w:val="center"/>
        </w:trPr>
        <w:tc>
          <w:tcPr>
            <w:tcW w:w="787" w:type="dxa"/>
          </w:tcPr>
          <w:p w14:paraId="26F2946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14:paraId="26F2946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7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72" w14:textId="77777777" w:rsidR="0030403B" w:rsidRPr="009A6C54" w:rsidRDefault="0030403B" w:rsidP="0030403B">
            <w:pPr>
              <w:pStyle w:val="BodyText"/>
              <w:rPr>
                <w:rFonts w:ascii="Arial" w:hAnsi="Arial" w:cs="Arial"/>
                <w:szCs w:val="22"/>
                <w:lang w:eastAsia="en-US"/>
              </w:rPr>
            </w:pPr>
          </w:p>
        </w:tc>
        <w:tc>
          <w:tcPr>
            <w:tcW w:w="864" w:type="dxa"/>
          </w:tcPr>
          <w:p w14:paraId="26F2947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14:paraId="26F2947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14:paraId="26F2947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14:paraId="26F2947F" w14:textId="77777777" w:rsidTr="0080119B">
        <w:trPr>
          <w:jc w:val="center"/>
        </w:trPr>
        <w:tc>
          <w:tcPr>
            <w:tcW w:w="787" w:type="dxa"/>
          </w:tcPr>
          <w:p w14:paraId="26F2947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14:paraId="26F2947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7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7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7B" w14:textId="77777777" w:rsidR="0030403B" w:rsidRPr="009A6C54" w:rsidRDefault="0030403B" w:rsidP="0030403B">
            <w:pPr>
              <w:pStyle w:val="BodyText"/>
              <w:rPr>
                <w:rFonts w:ascii="Arial" w:hAnsi="Arial" w:cs="Arial"/>
                <w:szCs w:val="22"/>
                <w:lang w:eastAsia="en-US"/>
              </w:rPr>
            </w:pPr>
          </w:p>
        </w:tc>
        <w:tc>
          <w:tcPr>
            <w:tcW w:w="864" w:type="dxa"/>
          </w:tcPr>
          <w:p w14:paraId="26F2947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14:paraId="26F2947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14:paraId="26F2947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14:paraId="26F29488" w14:textId="77777777" w:rsidTr="0080119B">
        <w:trPr>
          <w:jc w:val="center"/>
        </w:trPr>
        <w:tc>
          <w:tcPr>
            <w:tcW w:w="787" w:type="dxa"/>
          </w:tcPr>
          <w:p w14:paraId="26F2948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lastRenderedPageBreak/>
              <w:t>41</w:t>
            </w:r>
          </w:p>
        </w:tc>
        <w:tc>
          <w:tcPr>
            <w:tcW w:w="648" w:type="dxa"/>
          </w:tcPr>
          <w:p w14:paraId="26F2948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14:paraId="26F2948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8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4" w14:textId="77777777" w:rsidR="0030403B" w:rsidRPr="009A6C54" w:rsidRDefault="0030403B" w:rsidP="0030403B">
            <w:pPr>
              <w:pStyle w:val="BodyText"/>
              <w:rPr>
                <w:rFonts w:ascii="Arial" w:hAnsi="Arial" w:cs="Arial"/>
                <w:szCs w:val="22"/>
                <w:lang w:eastAsia="en-US"/>
              </w:rPr>
            </w:pPr>
          </w:p>
        </w:tc>
        <w:tc>
          <w:tcPr>
            <w:tcW w:w="864" w:type="dxa"/>
          </w:tcPr>
          <w:p w14:paraId="26F2948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14:paraId="26F2948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14:paraId="26F2948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14:paraId="26F29491" w14:textId="77777777" w:rsidTr="0080119B">
        <w:trPr>
          <w:jc w:val="center"/>
        </w:trPr>
        <w:tc>
          <w:tcPr>
            <w:tcW w:w="787" w:type="dxa"/>
          </w:tcPr>
          <w:p w14:paraId="26F2948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14:paraId="26F2948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8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8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8D" w14:textId="77777777" w:rsidR="0030403B" w:rsidRPr="009A6C54" w:rsidRDefault="0030403B" w:rsidP="0030403B">
            <w:pPr>
              <w:pStyle w:val="BodyText"/>
              <w:rPr>
                <w:rFonts w:ascii="Arial" w:hAnsi="Arial" w:cs="Arial"/>
                <w:szCs w:val="22"/>
                <w:lang w:eastAsia="en-US"/>
              </w:rPr>
            </w:pPr>
          </w:p>
        </w:tc>
        <w:tc>
          <w:tcPr>
            <w:tcW w:w="864" w:type="dxa"/>
          </w:tcPr>
          <w:p w14:paraId="26F2948E" w14:textId="77777777" w:rsidR="0030403B" w:rsidRPr="009A6C54" w:rsidRDefault="0030403B" w:rsidP="0030403B">
            <w:pPr>
              <w:pStyle w:val="BodyText"/>
              <w:rPr>
                <w:rFonts w:ascii="Arial" w:hAnsi="Arial" w:cs="Arial"/>
                <w:szCs w:val="22"/>
                <w:lang w:eastAsia="en-US"/>
              </w:rPr>
            </w:pPr>
          </w:p>
        </w:tc>
        <w:tc>
          <w:tcPr>
            <w:tcW w:w="1017" w:type="dxa"/>
          </w:tcPr>
          <w:p w14:paraId="26F2948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14:paraId="26F2949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14:paraId="26F2949A" w14:textId="77777777" w:rsidTr="0080119B">
        <w:trPr>
          <w:jc w:val="center"/>
        </w:trPr>
        <w:tc>
          <w:tcPr>
            <w:tcW w:w="787" w:type="dxa"/>
          </w:tcPr>
          <w:p w14:paraId="26F2949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14:paraId="26F2949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14:paraId="26F2949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14:paraId="26F2949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6" w14:textId="77777777" w:rsidR="0030403B" w:rsidRPr="009A6C54" w:rsidRDefault="0030403B" w:rsidP="0030403B">
            <w:pPr>
              <w:pStyle w:val="BodyText"/>
              <w:rPr>
                <w:rFonts w:ascii="Arial" w:hAnsi="Arial" w:cs="Arial"/>
                <w:szCs w:val="22"/>
                <w:lang w:eastAsia="en-US"/>
              </w:rPr>
            </w:pPr>
          </w:p>
        </w:tc>
        <w:tc>
          <w:tcPr>
            <w:tcW w:w="864" w:type="dxa"/>
          </w:tcPr>
          <w:p w14:paraId="26F29497" w14:textId="77777777" w:rsidR="0030403B" w:rsidRPr="009A6C54" w:rsidRDefault="0030403B" w:rsidP="0030403B">
            <w:pPr>
              <w:pStyle w:val="BodyText"/>
              <w:rPr>
                <w:rFonts w:ascii="Arial" w:hAnsi="Arial" w:cs="Arial"/>
                <w:szCs w:val="22"/>
                <w:lang w:eastAsia="en-US"/>
              </w:rPr>
            </w:pPr>
          </w:p>
        </w:tc>
        <w:tc>
          <w:tcPr>
            <w:tcW w:w="1017" w:type="dxa"/>
          </w:tcPr>
          <w:p w14:paraId="26F2949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14:paraId="26F2949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14:paraId="26F294A3" w14:textId="77777777" w:rsidTr="0080119B">
        <w:trPr>
          <w:jc w:val="center"/>
        </w:trPr>
        <w:tc>
          <w:tcPr>
            <w:tcW w:w="787" w:type="dxa"/>
          </w:tcPr>
          <w:p w14:paraId="26F2949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14:paraId="26F2949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9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9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9F" w14:textId="77777777" w:rsidR="0030403B" w:rsidRPr="009A6C54" w:rsidRDefault="0030403B" w:rsidP="0030403B">
            <w:pPr>
              <w:pStyle w:val="BodyText"/>
              <w:rPr>
                <w:rFonts w:ascii="Arial" w:hAnsi="Arial" w:cs="Arial"/>
                <w:szCs w:val="22"/>
                <w:lang w:eastAsia="en-US"/>
              </w:rPr>
            </w:pPr>
          </w:p>
        </w:tc>
        <w:tc>
          <w:tcPr>
            <w:tcW w:w="864" w:type="dxa"/>
          </w:tcPr>
          <w:p w14:paraId="26F294A0" w14:textId="77777777" w:rsidR="0030403B" w:rsidRPr="009A6C54" w:rsidRDefault="0030403B" w:rsidP="0030403B">
            <w:pPr>
              <w:pStyle w:val="BodyText"/>
              <w:rPr>
                <w:rFonts w:ascii="Arial" w:hAnsi="Arial" w:cs="Arial"/>
                <w:szCs w:val="22"/>
                <w:lang w:eastAsia="en-US"/>
              </w:rPr>
            </w:pPr>
          </w:p>
        </w:tc>
        <w:tc>
          <w:tcPr>
            <w:tcW w:w="1017" w:type="dxa"/>
          </w:tcPr>
          <w:p w14:paraId="26F294A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14:paraId="26F294A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14:paraId="26F294AC" w14:textId="77777777" w:rsidTr="0080119B">
        <w:trPr>
          <w:jc w:val="center"/>
        </w:trPr>
        <w:tc>
          <w:tcPr>
            <w:tcW w:w="787" w:type="dxa"/>
          </w:tcPr>
          <w:p w14:paraId="26F294A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14:paraId="26F294A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14:paraId="26F294A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14:paraId="26F294A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A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A9" w14:textId="77777777" w:rsidR="0030403B" w:rsidRPr="009A6C54" w:rsidRDefault="0030403B" w:rsidP="0030403B">
            <w:pPr>
              <w:pStyle w:val="BodyText"/>
              <w:rPr>
                <w:rFonts w:ascii="Arial" w:hAnsi="Arial" w:cs="Arial"/>
                <w:szCs w:val="22"/>
                <w:lang w:eastAsia="en-US"/>
              </w:rPr>
            </w:pPr>
          </w:p>
        </w:tc>
        <w:tc>
          <w:tcPr>
            <w:tcW w:w="1017" w:type="dxa"/>
          </w:tcPr>
          <w:p w14:paraId="26F294A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14:paraId="26F294A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14:paraId="26F294B5" w14:textId="77777777" w:rsidTr="0080119B">
        <w:trPr>
          <w:jc w:val="center"/>
        </w:trPr>
        <w:tc>
          <w:tcPr>
            <w:tcW w:w="787" w:type="dxa"/>
          </w:tcPr>
          <w:p w14:paraId="26F294A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14:paraId="26F294A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A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1" w14:textId="77777777" w:rsidR="0030403B" w:rsidRPr="009A6C54" w:rsidRDefault="0030403B" w:rsidP="0030403B">
            <w:pPr>
              <w:pStyle w:val="BodyText"/>
              <w:rPr>
                <w:rFonts w:ascii="Arial" w:hAnsi="Arial" w:cs="Arial"/>
                <w:szCs w:val="22"/>
                <w:lang w:eastAsia="en-US"/>
              </w:rPr>
            </w:pPr>
          </w:p>
        </w:tc>
        <w:tc>
          <w:tcPr>
            <w:tcW w:w="864" w:type="dxa"/>
          </w:tcPr>
          <w:p w14:paraId="26F294B2" w14:textId="77777777" w:rsidR="0030403B" w:rsidRPr="009A6C54" w:rsidRDefault="0030403B" w:rsidP="0030403B">
            <w:pPr>
              <w:pStyle w:val="BodyText"/>
              <w:rPr>
                <w:rFonts w:ascii="Arial" w:hAnsi="Arial" w:cs="Arial"/>
                <w:szCs w:val="22"/>
                <w:lang w:eastAsia="en-US"/>
              </w:rPr>
            </w:pPr>
          </w:p>
        </w:tc>
        <w:tc>
          <w:tcPr>
            <w:tcW w:w="1017" w:type="dxa"/>
          </w:tcPr>
          <w:p w14:paraId="26F294B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14:paraId="26F294B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14:paraId="26F294BE" w14:textId="77777777" w:rsidTr="0080119B">
        <w:trPr>
          <w:jc w:val="center"/>
        </w:trPr>
        <w:tc>
          <w:tcPr>
            <w:tcW w:w="787" w:type="dxa"/>
          </w:tcPr>
          <w:p w14:paraId="26F294B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14:paraId="26F294B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B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B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BA" w14:textId="77777777" w:rsidR="0030403B" w:rsidRPr="009A6C54" w:rsidRDefault="0030403B" w:rsidP="0030403B">
            <w:pPr>
              <w:pStyle w:val="BodyText"/>
              <w:rPr>
                <w:rFonts w:ascii="Arial" w:hAnsi="Arial" w:cs="Arial"/>
                <w:szCs w:val="22"/>
                <w:lang w:eastAsia="en-US"/>
              </w:rPr>
            </w:pPr>
          </w:p>
        </w:tc>
        <w:tc>
          <w:tcPr>
            <w:tcW w:w="864" w:type="dxa"/>
          </w:tcPr>
          <w:p w14:paraId="26F294BB" w14:textId="77777777" w:rsidR="0030403B" w:rsidRPr="009A6C54" w:rsidRDefault="0030403B" w:rsidP="0030403B">
            <w:pPr>
              <w:pStyle w:val="BodyText"/>
              <w:rPr>
                <w:rFonts w:ascii="Arial" w:hAnsi="Arial" w:cs="Arial"/>
                <w:szCs w:val="22"/>
                <w:lang w:eastAsia="en-US"/>
              </w:rPr>
            </w:pPr>
          </w:p>
        </w:tc>
        <w:tc>
          <w:tcPr>
            <w:tcW w:w="1017" w:type="dxa"/>
          </w:tcPr>
          <w:p w14:paraId="26F294B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14:paraId="26F294B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14:paraId="26F294C7" w14:textId="77777777" w:rsidTr="0080119B">
        <w:trPr>
          <w:jc w:val="center"/>
        </w:trPr>
        <w:tc>
          <w:tcPr>
            <w:tcW w:w="787" w:type="dxa"/>
          </w:tcPr>
          <w:p w14:paraId="26F294B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14:paraId="26F294C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3" w14:textId="77777777" w:rsidR="0030403B" w:rsidRPr="009A6C54" w:rsidRDefault="0030403B" w:rsidP="0030403B">
            <w:pPr>
              <w:pStyle w:val="BodyText"/>
              <w:rPr>
                <w:rFonts w:ascii="Arial" w:hAnsi="Arial" w:cs="Arial"/>
                <w:szCs w:val="22"/>
                <w:lang w:eastAsia="en-US"/>
              </w:rPr>
            </w:pPr>
          </w:p>
        </w:tc>
        <w:tc>
          <w:tcPr>
            <w:tcW w:w="864" w:type="dxa"/>
          </w:tcPr>
          <w:p w14:paraId="26F294C4" w14:textId="77777777" w:rsidR="0030403B" w:rsidRPr="009A6C54" w:rsidRDefault="0030403B" w:rsidP="0030403B">
            <w:pPr>
              <w:pStyle w:val="BodyText"/>
              <w:rPr>
                <w:rFonts w:ascii="Arial" w:hAnsi="Arial" w:cs="Arial"/>
                <w:szCs w:val="22"/>
                <w:lang w:eastAsia="en-US"/>
              </w:rPr>
            </w:pPr>
          </w:p>
        </w:tc>
        <w:tc>
          <w:tcPr>
            <w:tcW w:w="1017" w:type="dxa"/>
          </w:tcPr>
          <w:p w14:paraId="26F294C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14:paraId="26F294C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14:paraId="26F294D0" w14:textId="77777777" w:rsidTr="0080119B">
        <w:trPr>
          <w:jc w:val="center"/>
        </w:trPr>
        <w:tc>
          <w:tcPr>
            <w:tcW w:w="787" w:type="dxa"/>
          </w:tcPr>
          <w:p w14:paraId="26F294C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14:paraId="26F294C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14:paraId="26F294C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14:paraId="26F294C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CC" w14:textId="77777777" w:rsidR="0030403B" w:rsidRPr="009A6C54" w:rsidRDefault="0030403B" w:rsidP="0030403B">
            <w:pPr>
              <w:pStyle w:val="BodyText"/>
              <w:rPr>
                <w:rFonts w:ascii="Arial" w:hAnsi="Arial" w:cs="Arial"/>
                <w:szCs w:val="22"/>
                <w:lang w:eastAsia="en-US"/>
              </w:rPr>
            </w:pPr>
          </w:p>
        </w:tc>
        <w:tc>
          <w:tcPr>
            <w:tcW w:w="864" w:type="dxa"/>
          </w:tcPr>
          <w:p w14:paraId="26F294CD" w14:textId="77777777" w:rsidR="0030403B" w:rsidRPr="009A6C54" w:rsidRDefault="0030403B" w:rsidP="0030403B">
            <w:pPr>
              <w:pStyle w:val="BodyText"/>
              <w:rPr>
                <w:rFonts w:ascii="Arial" w:hAnsi="Arial" w:cs="Arial"/>
                <w:szCs w:val="22"/>
                <w:lang w:eastAsia="en-US"/>
              </w:rPr>
            </w:pPr>
          </w:p>
        </w:tc>
        <w:tc>
          <w:tcPr>
            <w:tcW w:w="1017" w:type="dxa"/>
          </w:tcPr>
          <w:p w14:paraId="26F294CE"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14:paraId="26F294C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14:paraId="26F294D9" w14:textId="77777777" w:rsidTr="0080119B">
        <w:trPr>
          <w:jc w:val="center"/>
        </w:trPr>
        <w:tc>
          <w:tcPr>
            <w:tcW w:w="787" w:type="dxa"/>
          </w:tcPr>
          <w:p w14:paraId="26F294D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14:paraId="26F294D2"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D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14:paraId="26F294D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5" w14:textId="77777777" w:rsidR="0030403B" w:rsidRPr="009A6C54" w:rsidRDefault="0030403B" w:rsidP="0030403B">
            <w:pPr>
              <w:pStyle w:val="BodyText"/>
              <w:rPr>
                <w:rFonts w:ascii="Arial" w:hAnsi="Arial" w:cs="Arial"/>
                <w:szCs w:val="22"/>
                <w:lang w:eastAsia="en-US"/>
              </w:rPr>
            </w:pPr>
          </w:p>
        </w:tc>
        <w:tc>
          <w:tcPr>
            <w:tcW w:w="864" w:type="dxa"/>
          </w:tcPr>
          <w:p w14:paraId="26F294D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14:paraId="26F294D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14:paraId="26F294D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14:paraId="26F294E2" w14:textId="77777777" w:rsidTr="0080119B">
        <w:trPr>
          <w:jc w:val="center"/>
        </w:trPr>
        <w:tc>
          <w:tcPr>
            <w:tcW w:w="787" w:type="dxa"/>
          </w:tcPr>
          <w:p w14:paraId="26F294D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14:paraId="26F294DB"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14:paraId="26F294DC"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14:paraId="26F294DD"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14:paraId="26F294DE" w14:textId="77777777" w:rsidR="0030403B" w:rsidRPr="009A6C54" w:rsidRDefault="0030403B" w:rsidP="0030403B">
            <w:pPr>
              <w:pStyle w:val="BodyText"/>
              <w:rPr>
                <w:rFonts w:ascii="Arial" w:hAnsi="Arial" w:cs="Arial"/>
                <w:szCs w:val="22"/>
                <w:lang w:eastAsia="en-US"/>
              </w:rPr>
            </w:pPr>
          </w:p>
        </w:tc>
        <w:tc>
          <w:tcPr>
            <w:tcW w:w="864" w:type="dxa"/>
          </w:tcPr>
          <w:p w14:paraId="26F294DF"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14:paraId="26F294E0"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14:paraId="26F294E1"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14:paraId="26F294EB" w14:textId="77777777" w:rsidTr="0080119B">
        <w:trPr>
          <w:jc w:val="center"/>
        </w:trPr>
        <w:tc>
          <w:tcPr>
            <w:tcW w:w="787" w:type="dxa"/>
          </w:tcPr>
          <w:p w14:paraId="26F294E3"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14:paraId="26F294E4"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14:paraId="26F294E5"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14:paraId="26F294E6"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14:paraId="26F294E7"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14:paraId="26F294E8"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14:paraId="26F294E9"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14:paraId="26F294EA" w14:textId="77777777"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14:paraId="26F294EC" w14:textId="77777777" w:rsidR="0030403B" w:rsidRPr="009A6C54" w:rsidRDefault="0030403B" w:rsidP="0030403B">
      <w:pPr>
        <w:pStyle w:val="BodyText"/>
      </w:pPr>
    </w:p>
    <w:p w14:paraId="26F294ED" w14:textId="77777777" w:rsidR="003539BA" w:rsidRPr="009A6C54" w:rsidRDefault="0030403B" w:rsidP="0080119B">
      <w:pPr>
        <w:pStyle w:val="BodyText"/>
        <w:rPr>
          <w:b/>
          <w:lang w:val="en-US"/>
        </w:rPr>
      </w:pPr>
      <w:r w:rsidRPr="009A6C54">
        <w:br w:type="page"/>
      </w:r>
      <w:r w:rsidR="0080119B" w:rsidRPr="009A6C54">
        <w:rPr>
          <w:b/>
        </w:rPr>
        <w:lastRenderedPageBreak/>
        <w:t>MSA – MESSAGE ACKNOWLEDG</w:t>
      </w:r>
      <w:r w:rsidR="000A05AF" w:rsidRPr="009A6C54">
        <w:rPr>
          <w:b/>
          <w:lang w:val="en-US"/>
        </w:rPr>
        <w:t>E</w:t>
      </w:r>
      <w:r w:rsidR="0080119B" w:rsidRPr="009A6C54">
        <w:rPr>
          <w:b/>
        </w:rPr>
        <w:t>MENT SEGMENT</w:t>
      </w:r>
    </w:p>
    <w:p w14:paraId="26F294EE" w14:textId="0A737195" w:rsidR="000A05AF" w:rsidRPr="009A6C54" w:rsidRDefault="000A05AF" w:rsidP="00741C15">
      <w:pPr>
        <w:pStyle w:val="Caption"/>
      </w:pPr>
      <w:bookmarkStart w:id="468" w:name="_Toc517426481"/>
      <w:r w:rsidRPr="009A6C54">
        <w:t xml:space="preserve">Table </w:t>
      </w:r>
      <w:r w:rsidR="007E52CE">
        <w:fldChar w:fldCharType="begin"/>
      </w:r>
      <w:r w:rsidR="007E52CE">
        <w:instrText xml:space="preserve"> SEQ Table \* ARABIC </w:instrText>
      </w:r>
      <w:r w:rsidR="007E52CE">
        <w:fldChar w:fldCharType="separate"/>
      </w:r>
      <w:r w:rsidR="00D555E0">
        <w:rPr>
          <w:noProof/>
        </w:rPr>
        <w:t>77</w:t>
      </w:r>
      <w:r w:rsidR="007E52CE">
        <w:rPr>
          <w:noProof/>
        </w:rPr>
        <w:fldChar w:fldCharType="end"/>
      </w:r>
      <w:r w:rsidRPr="009A6C54">
        <w:t>: MSA – Message Acknowledgement Segment</w:t>
      </w:r>
      <w:bookmarkEnd w:id="46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14:paraId="26F294F7" w14:textId="77777777" w:rsidTr="00553287">
        <w:tc>
          <w:tcPr>
            <w:tcW w:w="720" w:type="dxa"/>
            <w:shd w:val="pct15" w:color="auto" w:fill="FFFFFF"/>
          </w:tcPr>
          <w:p w14:paraId="26F294E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14:paraId="26F294F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14:paraId="26F294F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14:paraId="26F294F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14:paraId="26F294F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14:paraId="26F294F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14:paraId="26F294F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14:paraId="26F294F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14:paraId="26F29500" w14:textId="77777777" w:rsidTr="00553287">
        <w:tc>
          <w:tcPr>
            <w:tcW w:w="720" w:type="dxa"/>
          </w:tcPr>
          <w:p w14:paraId="26F294F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4F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4F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4F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4FC" w14:textId="77777777" w:rsidR="0030403B" w:rsidRPr="009A6C54" w:rsidRDefault="0030403B" w:rsidP="0030403B">
            <w:pPr>
              <w:pStyle w:val="BodyText"/>
              <w:rPr>
                <w:rFonts w:ascii="Arial" w:hAnsi="Arial" w:cs="Arial"/>
                <w:lang w:eastAsia="en-US"/>
              </w:rPr>
            </w:pPr>
          </w:p>
        </w:tc>
        <w:tc>
          <w:tcPr>
            <w:tcW w:w="720" w:type="dxa"/>
          </w:tcPr>
          <w:p w14:paraId="26F294F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14:paraId="26F294F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14:paraId="26F294F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14:paraId="26F29509" w14:textId="77777777" w:rsidTr="00553287">
        <w:tc>
          <w:tcPr>
            <w:tcW w:w="720" w:type="dxa"/>
          </w:tcPr>
          <w:p w14:paraId="26F2950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14:paraId="26F2950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14:paraId="26F2950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14:paraId="26F29505" w14:textId="77777777" w:rsidR="0030403B" w:rsidRPr="009A6C54" w:rsidRDefault="0030403B" w:rsidP="0030403B">
            <w:pPr>
              <w:pStyle w:val="BodyText"/>
              <w:rPr>
                <w:rFonts w:ascii="Arial" w:hAnsi="Arial" w:cs="Arial"/>
                <w:lang w:eastAsia="en-US"/>
              </w:rPr>
            </w:pPr>
          </w:p>
        </w:tc>
        <w:tc>
          <w:tcPr>
            <w:tcW w:w="720" w:type="dxa"/>
          </w:tcPr>
          <w:p w14:paraId="26F29506" w14:textId="77777777" w:rsidR="0030403B" w:rsidRPr="009A6C54" w:rsidRDefault="0030403B" w:rsidP="0030403B">
            <w:pPr>
              <w:pStyle w:val="BodyText"/>
              <w:rPr>
                <w:rFonts w:ascii="Arial" w:hAnsi="Arial" w:cs="Arial"/>
                <w:lang w:eastAsia="en-US"/>
              </w:rPr>
            </w:pPr>
          </w:p>
        </w:tc>
        <w:tc>
          <w:tcPr>
            <w:tcW w:w="2462" w:type="dxa"/>
          </w:tcPr>
          <w:p w14:paraId="26F2950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14:paraId="26F2950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14:paraId="26F29512" w14:textId="77777777" w:rsidTr="00553287">
        <w:tc>
          <w:tcPr>
            <w:tcW w:w="720" w:type="dxa"/>
          </w:tcPr>
          <w:p w14:paraId="26F2950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14:paraId="26F2950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14:paraId="26F2950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14:paraId="26F2950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0E" w14:textId="77777777" w:rsidR="0030403B" w:rsidRPr="009A6C54" w:rsidRDefault="0030403B" w:rsidP="0030403B">
            <w:pPr>
              <w:pStyle w:val="BodyText"/>
              <w:rPr>
                <w:rFonts w:ascii="Arial" w:hAnsi="Arial" w:cs="Arial"/>
                <w:lang w:eastAsia="en-US"/>
              </w:rPr>
            </w:pPr>
          </w:p>
        </w:tc>
        <w:tc>
          <w:tcPr>
            <w:tcW w:w="720" w:type="dxa"/>
          </w:tcPr>
          <w:p w14:paraId="26F2950F" w14:textId="77777777" w:rsidR="0030403B" w:rsidRPr="009A6C54" w:rsidRDefault="0030403B" w:rsidP="0030403B">
            <w:pPr>
              <w:pStyle w:val="BodyText"/>
              <w:rPr>
                <w:rFonts w:ascii="Arial" w:hAnsi="Arial" w:cs="Arial"/>
                <w:lang w:eastAsia="en-US"/>
              </w:rPr>
            </w:pPr>
          </w:p>
        </w:tc>
        <w:tc>
          <w:tcPr>
            <w:tcW w:w="2462" w:type="dxa"/>
          </w:tcPr>
          <w:p w14:paraId="26F29510"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14:paraId="26F2951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14:paraId="26F2951B" w14:textId="77777777" w:rsidTr="00553287">
        <w:tc>
          <w:tcPr>
            <w:tcW w:w="720" w:type="dxa"/>
          </w:tcPr>
          <w:p w14:paraId="26F2951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14:paraId="26F29514"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14:paraId="26F2951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14:paraId="26F2951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17" w14:textId="77777777" w:rsidR="0030403B" w:rsidRPr="009A6C54" w:rsidRDefault="0030403B" w:rsidP="0030403B">
            <w:pPr>
              <w:pStyle w:val="BodyText"/>
              <w:rPr>
                <w:rFonts w:ascii="Arial" w:hAnsi="Arial" w:cs="Arial"/>
                <w:lang w:eastAsia="en-US"/>
              </w:rPr>
            </w:pPr>
          </w:p>
        </w:tc>
        <w:tc>
          <w:tcPr>
            <w:tcW w:w="720" w:type="dxa"/>
          </w:tcPr>
          <w:p w14:paraId="26F29518" w14:textId="77777777" w:rsidR="0030403B" w:rsidRPr="009A6C54" w:rsidRDefault="0030403B" w:rsidP="0030403B">
            <w:pPr>
              <w:pStyle w:val="BodyText"/>
              <w:rPr>
                <w:rFonts w:ascii="Arial" w:hAnsi="Arial" w:cs="Arial"/>
                <w:lang w:eastAsia="en-US"/>
              </w:rPr>
            </w:pPr>
          </w:p>
        </w:tc>
        <w:tc>
          <w:tcPr>
            <w:tcW w:w="2462" w:type="dxa"/>
          </w:tcPr>
          <w:p w14:paraId="26F29519"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14:paraId="26F2951A"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4" w14:textId="77777777" w:rsidTr="00553287">
        <w:tc>
          <w:tcPr>
            <w:tcW w:w="720" w:type="dxa"/>
          </w:tcPr>
          <w:p w14:paraId="26F2951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14:paraId="26F2951D"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14:paraId="26F2951E"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14:paraId="26F2951F"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14:paraId="26F29520" w14:textId="77777777" w:rsidR="0030403B" w:rsidRPr="009A6C54" w:rsidRDefault="0030403B" w:rsidP="0030403B">
            <w:pPr>
              <w:pStyle w:val="BodyText"/>
              <w:rPr>
                <w:rFonts w:ascii="Arial" w:hAnsi="Arial" w:cs="Arial"/>
                <w:lang w:eastAsia="en-US"/>
              </w:rPr>
            </w:pPr>
          </w:p>
        </w:tc>
        <w:tc>
          <w:tcPr>
            <w:tcW w:w="720" w:type="dxa"/>
          </w:tcPr>
          <w:p w14:paraId="26F29521"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14:paraId="26F29522"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14:paraId="26F29523"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14:paraId="26F2952D" w14:textId="77777777" w:rsidTr="00553287">
        <w:tc>
          <w:tcPr>
            <w:tcW w:w="720" w:type="dxa"/>
          </w:tcPr>
          <w:p w14:paraId="26F29525"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14:paraId="26F29526"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14:paraId="26F29527"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14:paraId="26F29528"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14:paraId="26F29529" w14:textId="77777777" w:rsidR="0030403B" w:rsidRPr="009A6C54" w:rsidRDefault="0030403B" w:rsidP="0030403B">
            <w:pPr>
              <w:pStyle w:val="BodyText"/>
              <w:rPr>
                <w:rFonts w:ascii="Arial" w:hAnsi="Arial" w:cs="Arial"/>
                <w:lang w:eastAsia="en-US"/>
              </w:rPr>
            </w:pPr>
          </w:p>
        </w:tc>
        <w:tc>
          <w:tcPr>
            <w:tcW w:w="720" w:type="dxa"/>
          </w:tcPr>
          <w:p w14:paraId="26F2952A" w14:textId="77777777" w:rsidR="0030403B" w:rsidRPr="009A6C54" w:rsidRDefault="0030403B" w:rsidP="0030403B">
            <w:pPr>
              <w:pStyle w:val="BodyText"/>
              <w:rPr>
                <w:rFonts w:ascii="Arial" w:hAnsi="Arial" w:cs="Arial"/>
                <w:lang w:eastAsia="en-US"/>
              </w:rPr>
            </w:pPr>
          </w:p>
        </w:tc>
        <w:tc>
          <w:tcPr>
            <w:tcW w:w="2462" w:type="dxa"/>
          </w:tcPr>
          <w:p w14:paraId="26F2952B"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14:paraId="26F2952C" w14:textId="77777777"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14:paraId="26F2952E" w14:textId="77777777"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14:paraId="26F2952F" w14:textId="77777777"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469" w:name="_Appendix_A:_Demographics"/>
      <w:bookmarkStart w:id="470" w:name="_Ref495674638"/>
      <w:bookmarkStart w:id="471" w:name="_Toc505163387"/>
      <w:bookmarkStart w:id="472" w:name="_Toc518911414"/>
      <w:bookmarkEnd w:id="469"/>
      <w:r w:rsidRPr="009E32D4">
        <w:rPr>
          <w:rFonts w:ascii="Arial" w:hAnsi="Arial"/>
          <w:b/>
          <w:bCs/>
          <w:kern w:val="32"/>
          <w:sz w:val="36"/>
          <w:szCs w:val="36"/>
          <w:lang w:val="x-none"/>
        </w:rPr>
        <w:lastRenderedPageBreak/>
        <w:t>Appendix A: Demographics Domain Native Domain Standardization (NDS)</w:t>
      </w:r>
      <w:bookmarkEnd w:id="470"/>
      <w:bookmarkEnd w:id="471"/>
      <w:bookmarkEnd w:id="472"/>
    </w:p>
    <w:p w14:paraId="26F29530" w14:textId="1090A41C"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D555E0">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D555E0">
        <w:t>Error! Reference source not 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D555E0">
        <w:t>Error! Reference source not found.</w:t>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14:paraId="26F29531" w14:textId="77777777"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14:paraId="26F29532" w14:textId="77777777"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14:paraId="26F29533" w14:textId="77777777"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14:paraId="26F29534"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3" w:name="_Toc505163388"/>
      <w:bookmarkStart w:id="474" w:name="_Toc518911415"/>
      <w:r w:rsidRPr="009E32D4">
        <w:rPr>
          <w:rFonts w:ascii="Arial" w:hAnsi="Arial"/>
          <w:b/>
          <w:bCs/>
          <w:iCs/>
          <w:sz w:val="28"/>
          <w:szCs w:val="28"/>
          <w:lang w:val="x-none"/>
        </w:rPr>
        <w:t>New Functionality</w:t>
      </w:r>
      <w:bookmarkEnd w:id="473"/>
      <w:bookmarkEnd w:id="474"/>
    </w:p>
    <w:p w14:paraId="26F29535" w14:textId="77777777" w:rsidR="009E32D4" w:rsidRPr="009E32D4" w:rsidRDefault="009E32D4" w:rsidP="009E32D4">
      <w:pPr>
        <w:tabs>
          <w:tab w:val="left" w:pos="1134"/>
        </w:tabs>
        <w:rPr>
          <w:lang w:val="x-none"/>
        </w:rPr>
      </w:pPr>
      <w:r w:rsidRPr="009E32D4">
        <w:rPr>
          <w:rFonts w:eastAsia="Times New Roman"/>
          <w:iCs/>
          <w:lang w:val="x-none"/>
        </w:rPr>
        <w:t>The added functional components are:</w:t>
      </w:r>
    </w:p>
    <w:p w14:paraId="26F29536"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14:paraId="26F29537"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14:paraId="26F29538"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14:paraId="26F29539"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14:paraId="26F2953A"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14:paraId="26F2953B" w14:textId="77777777" w:rsidR="009E32D4" w:rsidRPr="009E32D4" w:rsidRDefault="009E32D4" w:rsidP="009E32D4">
      <w:pPr>
        <w:tabs>
          <w:tab w:val="left" w:pos="72"/>
        </w:tabs>
        <w:rPr>
          <w:lang w:val="x-none"/>
        </w:rPr>
      </w:pPr>
      <w:r w:rsidRPr="009E32D4">
        <w:rPr>
          <w:lang w:val="x-none"/>
        </w:rPr>
        <w:lastRenderedPageBreak/>
        <w:t>Refer to the following CTT &amp;DM NDS documents for additional information:</w:t>
      </w:r>
    </w:p>
    <w:p w14:paraId="26F2953C"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14:paraId="26F2953D"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14:paraId="26F2953E" w14:textId="77777777"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14:paraId="26F2953F"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5" w:name="_Toc505163389"/>
      <w:bookmarkStart w:id="476" w:name="_Toc518911416"/>
      <w:r w:rsidRPr="009E32D4">
        <w:rPr>
          <w:rFonts w:ascii="Arial" w:hAnsi="Arial"/>
          <w:b/>
          <w:bCs/>
          <w:iCs/>
          <w:sz w:val="28"/>
          <w:szCs w:val="28"/>
          <w:lang w:val="x-none"/>
        </w:rPr>
        <w:t>Options and Build Components</w:t>
      </w:r>
      <w:bookmarkEnd w:id="475"/>
      <w:bookmarkEnd w:id="476"/>
    </w:p>
    <w:p w14:paraId="26F29540" w14:textId="77777777"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14:paraId="26F29541"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14:paraId="26F29542"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14:paraId="26F29543" w14:textId="77777777"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14:paraId="26F29544" w14:textId="77777777"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14:paraId="26F29545" w14:textId="77777777"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14:paraId="26F29546" w14:textId="77777777"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14:paraId="26F2954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14:paraId="26F2954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14:paraId="26F29549" w14:textId="77777777" w:rsidR="009E32D4" w:rsidRPr="009E32D4" w:rsidRDefault="009E32D4" w:rsidP="009E32D4">
      <w:pPr>
        <w:tabs>
          <w:tab w:val="left" w:pos="72"/>
        </w:tabs>
        <w:spacing w:after="0"/>
        <w:rPr>
          <w:rFonts w:ascii="Courier New" w:hAnsi="Courier New" w:cs="Courier New"/>
          <w:sz w:val="20"/>
          <w:szCs w:val="20"/>
          <w:lang w:val="x-none"/>
        </w:rPr>
      </w:pPr>
    </w:p>
    <w:p w14:paraId="26F2954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Patch Components:</w:t>
      </w:r>
    </w:p>
    <w:p w14:paraId="26F2954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14:paraId="26F2954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14:paraId="26F2954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14:paraId="26F2954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14:paraId="26F2954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14:paraId="26F2955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14:paraId="26F2955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14:paraId="26F2955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14:paraId="26F2955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14:paraId="26F2955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14:paraId="26F2955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5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14:paraId="26F2955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5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14:paraId="26F2955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14:paraId="26F2955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5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14:paraId="26F2955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14:paraId="26F2955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14:paraId="26F2956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14:paraId="26F2956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14:paraId="26F2956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14:paraId="26F2956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14:paraId="26F2956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6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14:paraId="26F2956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14:paraId="26F29568"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14:paraId="26F29569"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A"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14:paraId="26F2956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14:paraId="26F2956C"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14:paraId="26F2956D"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 xml:space="preserve"> (#13.99)               TERM (#99.97)</w:t>
      </w:r>
    </w:p>
    <w:p w14:paraId="26F2956E"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14:paraId="26F2956F"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0"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14:paraId="26F29571"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2"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14:paraId="26F29573"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14:paraId="26F29574"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14:paraId="26F29575"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6"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14:paraId="26F29577"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14:paraId="26F29578" w14:textId="77777777"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477" w:name="_Toc505163390"/>
      <w:bookmarkStart w:id="478" w:name="_Toc518911417"/>
      <w:r w:rsidRPr="009E32D4">
        <w:rPr>
          <w:rFonts w:ascii="Arial" w:hAnsi="Arial"/>
          <w:b/>
          <w:bCs/>
          <w:iCs/>
          <w:sz w:val="28"/>
          <w:szCs w:val="28"/>
          <w:lang w:val="x-none"/>
        </w:rPr>
        <w:t>Modified and New Routines</w:t>
      </w:r>
      <w:bookmarkEnd w:id="477"/>
      <w:bookmarkEnd w:id="478"/>
    </w:p>
    <w:p w14:paraId="26F29579" w14:textId="77777777" w:rsidR="009E32D4" w:rsidRPr="009E32D4" w:rsidRDefault="009E32D4" w:rsidP="009E32D4">
      <w:pPr>
        <w:tabs>
          <w:tab w:val="left" w:pos="72"/>
        </w:tabs>
        <w:rPr>
          <w:lang w:val="x-none"/>
        </w:rPr>
      </w:pPr>
      <w:r w:rsidRPr="009E32D4">
        <w:rPr>
          <w:lang w:val="x-none"/>
        </w:rPr>
        <w:t>Routine Information:</w:t>
      </w:r>
    </w:p>
    <w:p w14:paraId="26F2957A" w14:textId="77777777" w:rsidR="009E32D4" w:rsidRPr="009E32D4" w:rsidRDefault="009E32D4" w:rsidP="009E32D4">
      <w:pPr>
        <w:tabs>
          <w:tab w:val="left" w:pos="72"/>
        </w:tabs>
        <w:rPr>
          <w:lang w:val="x-none"/>
        </w:rPr>
      </w:pPr>
      <w:r w:rsidRPr="009E32D4">
        <w:rPr>
          <w:lang w:val="x-none"/>
        </w:rPr>
        <w:t>The second line of each of these routines now looks like:</w:t>
      </w:r>
    </w:p>
    <w:p w14:paraId="26F2957B" w14:textId="77777777"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14:paraId="26F2957C" w14:textId="77777777" w:rsidR="009E32D4" w:rsidRPr="009E32D4" w:rsidRDefault="009E32D4" w:rsidP="009E32D4">
      <w:pPr>
        <w:tabs>
          <w:tab w:val="left" w:pos="72"/>
        </w:tabs>
        <w:rPr>
          <w:lang w:val="x-none"/>
        </w:rPr>
      </w:pPr>
      <w:r w:rsidRPr="009E32D4">
        <w:rPr>
          <w:lang w:val="x-none"/>
        </w:rPr>
        <w:t>The checksums below are new checksums, and can be checked with CHECK1^XTSUMBLD.</w:t>
      </w:r>
    </w:p>
    <w:p w14:paraId="26F2957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14:paraId="26F2957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14:paraId="26F2957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14:paraId="26F2958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14:paraId="26F2958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14:paraId="26F2958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14:paraId="26F29583"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14:paraId="26F29584"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14:paraId="26F29585"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14:paraId="26F29586"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14:paraId="26F29587"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14:paraId="26F29588"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14:paraId="26F29589"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14:paraId="26F2958A"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14:paraId="26F2958B"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14:paraId="26F2958C"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14:paraId="26F2958D"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14:paraId="26F2958E"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14:paraId="26F2958F"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lastRenderedPageBreak/>
        <w:t>Routine Name: DGNDSU</w:t>
      </w:r>
    </w:p>
    <w:p w14:paraId="26F29590"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14:paraId="26F29591"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14:paraId="26F29592" w14:textId="77777777"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14:paraId="26F29593" w14:textId="77777777"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14:paraId="26F29594" w14:textId="77777777" w:rsidR="003539BA" w:rsidRPr="009A6C54" w:rsidRDefault="003539BA" w:rsidP="00101FB2">
      <w:pPr>
        <w:pStyle w:val="Heading1"/>
      </w:pPr>
      <w:bookmarkStart w:id="479" w:name="_Toc518911418"/>
      <w:r w:rsidRPr="009A6C54">
        <w:lastRenderedPageBreak/>
        <w:t>Glossary</w:t>
      </w:r>
      <w:bookmarkEnd w:id="479"/>
    </w:p>
    <w:p w14:paraId="26F29595" w14:textId="77777777" w:rsidR="000B092B" w:rsidRPr="009A6C54" w:rsidRDefault="00DD7D48" w:rsidP="000B092B">
      <w:pPr>
        <w:pStyle w:val="BodyText"/>
      </w:pPr>
      <w:r w:rsidRPr="009A6C54">
        <w:t xml:space="preserve">Also </w:t>
      </w:r>
      <w:r w:rsidR="000B092B" w:rsidRPr="009A6C54">
        <w:t xml:space="preserve">please refer to the following sites. </w:t>
      </w:r>
    </w:p>
    <w:p w14:paraId="26F29596" w14:textId="77777777" w:rsidR="000B092B" w:rsidRPr="009A6C54" w:rsidRDefault="00DD7D48" w:rsidP="000B092B">
      <w:pPr>
        <w:pStyle w:val="BodyText"/>
      </w:pPr>
      <w:r w:rsidRPr="009A6C54">
        <w:t>OI Master Glossary:</w:t>
      </w:r>
      <w:r w:rsidR="000B092B" w:rsidRPr="009A6C54">
        <w:t xml:space="preserve"> </w:t>
      </w:r>
      <w:hyperlink r:id="rId32" w:history="1">
        <w:r w:rsidRPr="009A6C54">
          <w:rPr>
            <w:rStyle w:val="Hyperlink"/>
            <w:color w:val="000000"/>
            <w:u w:val="none"/>
          </w:rPr>
          <w:t>http://vaww.oed.wss.va.gov/process/Library/master_glossary/masterglossary.htm</w:t>
        </w:r>
      </w:hyperlink>
    </w:p>
    <w:p w14:paraId="26F29597" w14:textId="77777777" w:rsidR="00DD7D48" w:rsidRPr="009A6C54" w:rsidRDefault="00DD7D48" w:rsidP="000B092B">
      <w:pPr>
        <w:pStyle w:val="BodyText"/>
      </w:pPr>
      <w:r w:rsidRPr="009A6C54">
        <w:t>National Acronym Directory:</w:t>
      </w:r>
      <w:r w:rsidR="000B092B" w:rsidRPr="009A6C54">
        <w:t xml:space="preserve"> </w:t>
      </w:r>
      <w:hyperlink r:id="rId33"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7356"/>
      </w:tblGrid>
      <w:tr w:rsidR="00233460" w:rsidRPr="009A6C54" w14:paraId="26F2959A" w14:textId="77777777" w:rsidTr="00570E13">
        <w:tc>
          <w:tcPr>
            <w:tcW w:w="1890" w:type="dxa"/>
            <w:shd w:val="clear" w:color="auto" w:fill="auto"/>
          </w:tcPr>
          <w:p w14:paraId="26F29598" w14:textId="77777777"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14:paraId="26F29599" w14:textId="77777777"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14:paraId="26F2959D" w14:textId="77777777" w:rsidTr="005D54B3">
        <w:trPr>
          <w:trHeight w:val="90"/>
        </w:trPr>
        <w:tc>
          <w:tcPr>
            <w:tcW w:w="1890" w:type="dxa"/>
            <w:shd w:val="clear" w:color="auto" w:fill="auto"/>
          </w:tcPr>
          <w:p w14:paraId="26F2959B" w14:textId="77777777"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14:paraId="26F2959C" w14:textId="77777777"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14:paraId="26F295A0" w14:textId="77777777" w:rsidTr="005D54B3">
        <w:tc>
          <w:tcPr>
            <w:tcW w:w="1890" w:type="dxa"/>
            <w:shd w:val="clear" w:color="auto" w:fill="auto"/>
          </w:tcPr>
          <w:p w14:paraId="26F2959E" w14:textId="77777777"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14:paraId="26F2959F" w14:textId="77777777"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14:paraId="26F295A3" w14:textId="77777777" w:rsidTr="00570E13">
        <w:tc>
          <w:tcPr>
            <w:tcW w:w="1890" w:type="dxa"/>
            <w:shd w:val="clear" w:color="auto" w:fill="auto"/>
          </w:tcPr>
          <w:p w14:paraId="26F295A1" w14:textId="77777777"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14:paraId="26F295A2" w14:textId="77777777"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14:paraId="26F295A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4" w14:textId="77777777"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5" w14:textId="77777777"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14:paraId="26F295A9" w14:textId="77777777" w:rsidTr="005D54B3">
        <w:tc>
          <w:tcPr>
            <w:tcW w:w="1890" w:type="dxa"/>
            <w:shd w:val="clear" w:color="auto" w:fill="auto"/>
          </w:tcPr>
          <w:p w14:paraId="26F295A7" w14:textId="77777777"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14:paraId="26F295A8" w14:textId="77777777"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14:paraId="26F295A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AA" w14:textId="77777777"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AB" w14:textId="77777777"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14:paraId="26F295AF" w14:textId="77777777" w:rsidTr="00570E13">
        <w:tc>
          <w:tcPr>
            <w:tcW w:w="1890" w:type="dxa"/>
            <w:shd w:val="clear" w:color="auto" w:fill="auto"/>
          </w:tcPr>
          <w:p w14:paraId="26F295AD" w14:textId="77777777"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14:paraId="26F295AE" w14:textId="77777777"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14:paraId="26F295B2" w14:textId="77777777" w:rsidTr="00570E13">
        <w:tc>
          <w:tcPr>
            <w:tcW w:w="1890" w:type="dxa"/>
            <w:shd w:val="clear" w:color="auto" w:fill="auto"/>
          </w:tcPr>
          <w:p w14:paraId="26F295B0" w14:textId="77777777"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14:paraId="26F295B1" w14:textId="77777777"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14:paraId="26F295B6"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3" w14:textId="77777777" w:rsidR="00233460" w:rsidRPr="009A6C54" w:rsidRDefault="00233460" w:rsidP="00233460">
            <w:pPr>
              <w:pStyle w:val="BodyText"/>
              <w:rPr>
                <w:rFonts w:ascii="Arial" w:hAnsi="Arial" w:cs="Arial"/>
              </w:rPr>
            </w:pPr>
            <w:r w:rsidRPr="009A6C54">
              <w:rPr>
                <w:rFonts w:ascii="Arial" w:hAnsi="Arial" w:cs="Arial"/>
              </w:rPr>
              <w:t>Computerized Patient Record System (CPRS)</w:t>
            </w:r>
          </w:p>
          <w:p w14:paraId="26F295B4" w14:textId="77777777"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5" w14:textId="77777777"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14:paraId="26F295B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7" w14:textId="77777777"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8" w14:textId="77777777"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14:paraId="26F295BC" w14:textId="77777777" w:rsidTr="00570E13">
        <w:tc>
          <w:tcPr>
            <w:tcW w:w="1890" w:type="dxa"/>
            <w:shd w:val="clear" w:color="auto" w:fill="auto"/>
          </w:tcPr>
          <w:p w14:paraId="26F295BA" w14:textId="77777777"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14:paraId="26F295BB" w14:textId="77777777"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14:paraId="26F295BF"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BD" w14:textId="77777777"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BE" w14:textId="77777777"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14:paraId="26F295C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0" w14:textId="77777777"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1" w14:textId="77777777"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14:paraId="26F295C5" w14:textId="77777777" w:rsidTr="005D54B3">
        <w:tc>
          <w:tcPr>
            <w:tcW w:w="1890" w:type="dxa"/>
            <w:shd w:val="clear" w:color="auto" w:fill="auto"/>
          </w:tcPr>
          <w:p w14:paraId="26F295C3" w14:textId="77777777"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14:paraId="26F295C4" w14:textId="77777777"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14:paraId="26F295C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6" w14:textId="77777777"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7" w14:textId="77777777"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14:paraId="26F295C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9" w14:textId="77777777" w:rsidR="00233460" w:rsidRPr="009A6C54" w:rsidRDefault="00233460" w:rsidP="00233460">
            <w:pPr>
              <w:pStyle w:val="BodyText"/>
              <w:rPr>
                <w:rFonts w:ascii="Arial" w:hAnsi="Arial" w:cs="Arial"/>
              </w:rPr>
            </w:pPr>
            <w:r w:rsidRPr="009A6C54">
              <w:rPr>
                <w:rFonts w:ascii="Arial" w:hAnsi="Arial" w:cs="Arial"/>
              </w:rPr>
              <w:lastRenderedPageBreak/>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CA" w14:textId="77777777"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14:paraId="26F295CE" w14:textId="77777777" w:rsidTr="005D54B3">
        <w:tc>
          <w:tcPr>
            <w:tcW w:w="1890" w:type="dxa"/>
            <w:shd w:val="clear" w:color="auto" w:fill="auto"/>
          </w:tcPr>
          <w:p w14:paraId="26F295CC" w14:textId="77777777"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14:paraId="26F295CD" w14:textId="77777777"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14:paraId="26F295D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CF" w14:textId="77777777"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0" w14:textId="77777777"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14:paraId="26F295D4" w14:textId="77777777" w:rsidTr="005D54B3">
        <w:tc>
          <w:tcPr>
            <w:tcW w:w="1890" w:type="dxa"/>
            <w:shd w:val="clear" w:color="auto" w:fill="auto"/>
          </w:tcPr>
          <w:p w14:paraId="26F295D2" w14:textId="77777777"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14:paraId="26F295D3" w14:textId="77777777"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14:paraId="26F295D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5" w14:textId="77777777"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6" w14:textId="77777777"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14:paraId="26F295DA" w14:textId="77777777" w:rsidTr="005D54B3">
        <w:tc>
          <w:tcPr>
            <w:tcW w:w="1890" w:type="dxa"/>
            <w:shd w:val="clear" w:color="auto" w:fill="auto"/>
          </w:tcPr>
          <w:p w14:paraId="26F295D8" w14:textId="77777777"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14:paraId="26F295D9" w14:textId="77777777"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14:paraId="26F295D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B" w14:textId="77777777"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DC" w14:textId="77777777"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14:paraId="26F295DD" w14:textId="77777777"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14:paraId="26F295E1"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DF" w14:textId="77777777"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0" w14:textId="77777777"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14:paraId="26F295E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2" w14:textId="77777777"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3" w14:textId="77777777"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14:paraId="26F295E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5" w14:textId="77777777"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6" w14:textId="77777777"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14:paraId="26F295EA" w14:textId="77777777" w:rsidTr="00570E13">
        <w:tc>
          <w:tcPr>
            <w:tcW w:w="1890" w:type="dxa"/>
            <w:shd w:val="clear" w:color="auto" w:fill="auto"/>
          </w:tcPr>
          <w:p w14:paraId="26F295E8" w14:textId="77777777"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14:paraId="26F295E9" w14:textId="77777777"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14:paraId="26F295ED" w14:textId="77777777" w:rsidTr="00570E13">
        <w:tc>
          <w:tcPr>
            <w:tcW w:w="1890" w:type="dxa"/>
            <w:shd w:val="clear" w:color="auto" w:fill="auto"/>
          </w:tcPr>
          <w:p w14:paraId="26F295EB" w14:textId="77777777"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14:paraId="26F295EC" w14:textId="77777777"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14:paraId="26F295F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EE" w14:textId="77777777"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EF" w14:textId="77777777"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14:paraId="26F295F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1" w14:textId="77777777"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2" w14:textId="77777777"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14:paraId="26F295F6" w14:textId="77777777" w:rsidTr="005D54B3">
        <w:tc>
          <w:tcPr>
            <w:tcW w:w="1890" w:type="dxa"/>
            <w:shd w:val="clear" w:color="auto" w:fill="auto"/>
          </w:tcPr>
          <w:p w14:paraId="26F295F4" w14:textId="77777777"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14:paraId="26F295F5" w14:textId="77777777"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14:paraId="26F295F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5F7" w14:textId="77777777"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5F8" w14:textId="77777777"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14:paraId="26F295FC" w14:textId="77777777" w:rsidTr="005D54B3">
        <w:tc>
          <w:tcPr>
            <w:tcW w:w="1890" w:type="dxa"/>
            <w:shd w:val="clear" w:color="auto" w:fill="auto"/>
          </w:tcPr>
          <w:p w14:paraId="26F295FA" w14:textId="77777777"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14:paraId="26F295FB" w14:textId="77777777"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14:paraId="26F295FF" w14:textId="77777777" w:rsidTr="005D54B3">
        <w:tc>
          <w:tcPr>
            <w:tcW w:w="1890" w:type="dxa"/>
            <w:shd w:val="clear" w:color="auto" w:fill="auto"/>
          </w:tcPr>
          <w:p w14:paraId="26F295FD" w14:textId="77777777"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14:paraId="26F295FE" w14:textId="77777777"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14:paraId="26F2960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0" w14:textId="77777777" w:rsidR="00233460" w:rsidRPr="009A6C54" w:rsidRDefault="00233460" w:rsidP="00233460">
            <w:pPr>
              <w:pStyle w:val="BodyText"/>
              <w:rPr>
                <w:rFonts w:ascii="Arial" w:hAnsi="Arial" w:cs="Arial"/>
              </w:rPr>
            </w:pPr>
            <w:r w:rsidRPr="009A6C54">
              <w:rPr>
                <w:rFonts w:ascii="Arial" w:hAnsi="Arial" w:cs="Arial"/>
              </w:rPr>
              <w:lastRenderedPageBreak/>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1" w14:textId="77777777"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14:paraId="26F2960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3" w14:textId="77777777"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4" w14:textId="77777777"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14:paraId="26F2960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6" w14:textId="77777777"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7" w14:textId="77777777"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14:paraId="26F2960B"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09" w14:textId="77777777"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0A" w14:textId="77777777"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14:paraId="26F2960E" w14:textId="77777777" w:rsidTr="005D54B3">
        <w:tc>
          <w:tcPr>
            <w:tcW w:w="1890" w:type="dxa"/>
            <w:shd w:val="clear" w:color="auto" w:fill="auto"/>
          </w:tcPr>
          <w:p w14:paraId="26F2960C" w14:textId="77777777"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14:paraId="26F2960D" w14:textId="77777777"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14:paraId="26F29611" w14:textId="77777777" w:rsidTr="005D54B3">
        <w:tc>
          <w:tcPr>
            <w:tcW w:w="1890" w:type="dxa"/>
            <w:shd w:val="clear" w:color="auto" w:fill="auto"/>
          </w:tcPr>
          <w:p w14:paraId="26F2960F" w14:textId="77777777"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14:paraId="26F29610" w14:textId="77777777"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14:paraId="26F29614"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2" w14:textId="77777777"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3" w14:textId="77777777"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14:paraId="26F29617"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5" w14:textId="77777777"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6" w14:textId="77777777"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14:paraId="26F2961A" w14:textId="77777777" w:rsidTr="00570E13">
        <w:tc>
          <w:tcPr>
            <w:tcW w:w="1890" w:type="dxa"/>
            <w:shd w:val="clear" w:color="auto" w:fill="auto"/>
          </w:tcPr>
          <w:p w14:paraId="26F29618" w14:textId="77777777"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14:paraId="26F29619" w14:textId="77777777"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14:paraId="26F2961D"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B" w14:textId="77777777"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C" w14:textId="77777777"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14:paraId="26F29620"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1E" w14:textId="77777777"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1F" w14:textId="77777777"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14:paraId="26F29623"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1" w14:textId="77777777"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2" w14:textId="77777777"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14:paraId="26F29626" w14:textId="77777777" w:rsidTr="00570E13">
        <w:tc>
          <w:tcPr>
            <w:tcW w:w="1890" w:type="dxa"/>
            <w:shd w:val="clear" w:color="auto" w:fill="auto"/>
          </w:tcPr>
          <w:p w14:paraId="26F29624" w14:textId="77777777"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14:paraId="26F29625" w14:textId="77777777"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14:paraId="26F29629"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7" w14:textId="77777777"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8" w14:textId="77777777"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14:paraId="26F2962C"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2A" w14:textId="77777777"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2B" w14:textId="77777777"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14:paraId="26F2962F" w14:textId="77777777" w:rsidTr="005D54B3">
        <w:tc>
          <w:tcPr>
            <w:tcW w:w="1890" w:type="dxa"/>
            <w:shd w:val="clear" w:color="auto" w:fill="auto"/>
          </w:tcPr>
          <w:p w14:paraId="26F2962D" w14:textId="77777777"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14:paraId="26F2962E" w14:textId="77777777"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14:paraId="26F29632"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0" w14:textId="77777777"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1" w14:textId="77777777"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14:paraId="26F29635" w14:textId="77777777" w:rsidTr="00570E13">
        <w:tc>
          <w:tcPr>
            <w:tcW w:w="1890" w:type="dxa"/>
            <w:shd w:val="clear" w:color="auto" w:fill="auto"/>
          </w:tcPr>
          <w:p w14:paraId="26F29633" w14:textId="77777777" w:rsidR="00233460" w:rsidRPr="009A6C54" w:rsidRDefault="00233460" w:rsidP="00233460">
            <w:pPr>
              <w:pStyle w:val="BodyText"/>
              <w:rPr>
                <w:rFonts w:ascii="Arial" w:hAnsi="Arial" w:cs="Arial"/>
              </w:rPr>
            </w:pPr>
            <w:r w:rsidRPr="009A6C54">
              <w:rPr>
                <w:rFonts w:ascii="Arial" w:hAnsi="Arial" w:cs="Arial"/>
              </w:rPr>
              <w:lastRenderedPageBreak/>
              <w:t>SHARING AGREEMENT</w:t>
            </w:r>
          </w:p>
        </w:tc>
        <w:tc>
          <w:tcPr>
            <w:tcW w:w="7578" w:type="dxa"/>
            <w:shd w:val="clear" w:color="auto" w:fill="auto"/>
          </w:tcPr>
          <w:p w14:paraId="26F29634" w14:textId="77777777"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14:paraId="26F2963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36" w14:textId="77777777"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37" w14:textId="77777777"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14:paraId="26F2963B" w14:textId="77777777" w:rsidTr="005D54B3">
        <w:tc>
          <w:tcPr>
            <w:tcW w:w="1890" w:type="dxa"/>
            <w:shd w:val="clear" w:color="auto" w:fill="auto"/>
          </w:tcPr>
          <w:p w14:paraId="26F29639" w14:textId="77777777"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14:paraId="26F2963A" w14:textId="77777777"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14:paraId="26F2963F" w14:textId="77777777" w:rsidTr="00570E13">
        <w:tc>
          <w:tcPr>
            <w:tcW w:w="1890" w:type="dxa"/>
            <w:shd w:val="clear" w:color="auto" w:fill="auto"/>
          </w:tcPr>
          <w:p w14:paraId="26F2963C" w14:textId="77777777"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14:paraId="26F2963D" w14:textId="77777777"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14:paraId="26F2963E" w14:textId="77777777"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14:paraId="26F29642" w14:textId="77777777" w:rsidTr="005D54B3">
        <w:tc>
          <w:tcPr>
            <w:tcW w:w="1890" w:type="dxa"/>
            <w:shd w:val="clear" w:color="auto" w:fill="auto"/>
          </w:tcPr>
          <w:p w14:paraId="26F29640" w14:textId="77777777"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14:paraId="26F29641" w14:textId="77777777"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14:paraId="26F29645"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3"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4" w14:textId="77777777"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14:paraId="26F29648"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6" w14:textId="77777777"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7" w14:textId="77777777"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14:paraId="26F2964B" w14:textId="77777777" w:rsidTr="005D54B3">
        <w:tc>
          <w:tcPr>
            <w:tcW w:w="1890" w:type="dxa"/>
            <w:shd w:val="clear" w:color="auto" w:fill="auto"/>
          </w:tcPr>
          <w:p w14:paraId="26F29649" w14:textId="77777777"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14:paraId="26F2964A" w14:textId="77777777"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14:paraId="26F2964E" w14:textId="77777777"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C" w14:textId="77777777"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4D" w14:textId="77777777" w:rsidR="00233460" w:rsidRPr="009A6C54" w:rsidRDefault="00233460" w:rsidP="00233460">
            <w:pPr>
              <w:pStyle w:val="BodyText"/>
              <w:rPr>
                <w:rFonts w:ascii="Arial" w:hAnsi="Arial" w:cs="Arial"/>
              </w:rPr>
            </w:pPr>
            <w:r w:rsidRPr="009A6C54">
              <w:rPr>
                <w:rFonts w:ascii="Arial" w:hAnsi="Arial" w:cs="Arial"/>
              </w:rPr>
              <w:t>Veterans Health Administration</w:t>
            </w:r>
          </w:p>
        </w:tc>
      </w:tr>
      <w:tr w:rsidR="00D131A1" w:rsidRPr="009A6C54" w14:paraId="26F29651" w14:textId="77777777"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14:paraId="26F2964F" w14:textId="77777777"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14:paraId="26F29650" w14:textId="77777777"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14:paraId="26F29652" w14:textId="77777777" w:rsidR="00D131A1" w:rsidRPr="009A6C54" w:rsidRDefault="00D131A1" w:rsidP="00233460">
      <w:pPr>
        <w:pStyle w:val="BodyText"/>
      </w:pPr>
    </w:p>
    <w:p w14:paraId="26F29653" w14:textId="77777777" w:rsidR="00D131A1" w:rsidRPr="009A6C54" w:rsidRDefault="00D131A1" w:rsidP="00233460">
      <w:pPr>
        <w:pStyle w:val="BodyText"/>
        <w:sectPr w:rsidR="00D131A1" w:rsidRPr="009A6C54" w:rsidSect="00414165">
          <w:headerReference w:type="even" r:id="rId34"/>
          <w:headerReference w:type="default" r:id="rId35"/>
          <w:footerReference w:type="even" r:id="rId36"/>
          <w:headerReference w:type="first" r:id="rId37"/>
          <w:pgSz w:w="12240" w:h="15840" w:code="1"/>
          <w:pgMar w:top="1440" w:right="1440" w:bottom="1440" w:left="1440" w:header="720" w:footer="720" w:gutter="0"/>
          <w:cols w:space="720"/>
          <w:titlePg/>
          <w:docGrid w:linePitch="360"/>
        </w:sectPr>
      </w:pPr>
    </w:p>
    <w:p w14:paraId="26F29654" w14:textId="77777777" w:rsidR="00523965" w:rsidRPr="009A6C54" w:rsidRDefault="00C86FCC" w:rsidP="00101FB2">
      <w:pPr>
        <w:pStyle w:val="Heading1"/>
        <w:rPr>
          <w:lang w:val="en-US"/>
        </w:rPr>
      </w:pPr>
      <w:bookmarkStart w:id="480" w:name="_Toc518911419"/>
      <w:r w:rsidRPr="009A6C54">
        <w:lastRenderedPageBreak/>
        <w:t>Military Time Conversion Table</w:t>
      </w:r>
      <w:bookmarkEnd w:id="48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14:paraId="26F29657" w14:textId="77777777" w:rsidTr="005135A0">
        <w:tc>
          <w:tcPr>
            <w:tcW w:w="2880" w:type="dxa"/>
            <w:shd w:val="clear" w:color="auto" w:fill="auto"/>
          </w:tcPr>
          <w:p w14:paraId="26F2965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14:paraId="26F2965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14:paraId="26F2965A" w14:textId="77777777" w:rsidTr="005135A0">
        <w:tc>
          <w:tcPr>
            <w:tcW w:w="2880" w:type="dxa"/>
            <w:shd w:val="clear" w:color="auto" w:fill="auto"/>
          </w:tcPr>
          <w:p w14:paraId="26F2965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14:paraId="26F2965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14:paraId="26F2965D" w14:textId="77777777" w:rsidTr="005135A0">
        <w:tc>
          <w:tcPr>
            <w:tcW w:w="2880" w:type="dxa"/>
            <w:shd w:val="clear" w:color="auto" w:fill="auto"/>
          </w:tcPr>
          <w:p w14:paraId="26F2965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14:paraId="26F2965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14:paraId="26F29660" w14:textId="77777777" w:rsidTr="005135A0">
        <w:tc>
          <w:tcPr>
            <w:tcW w:w="2880" w:type="dxa"/>
            <w:shd w:val="clear" w:color="auto" w:fill="auto"/>
          </w:tcPr>
          <w:p w14:paraId="26F2965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14:paraId="26F2965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14:paraId="26F29663" w14:textId="77777777" w:rsidTr="005135A0">
        <w:tc>
          <w:tcPr>
            <w:tcW w:w="2880" w:type="dxa"/>
            <w:shd w:val="clear" w:color="auto" w:fill="auto"/>
          </w:tcPr>
          <w:p w14:paraId="26F2966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14:paraId="26F2966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14:paraId="26F29666" w14:textId="77777777" w:rsidTr="005135A0">
        <w:tc>
          <w:tcPr>
            <w:tcW w:w="2880" w:type="dxa"/>
            <w:shd w:val="clear" w:color="auto" w:fill="auto"/>
          </w:tcPr>
          <w:p w14:paraId="26F2966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14:paraId="26F2966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14:paraId="26F29669" w14:textId="77777777" w:rsidTr="005135A0">
        <w:tc>
          <w:tcPr>
            <w:tcW w:w="2880" w:type="dxa"/>
            <w:shd w:val="clear" w:color="auto" w:fill="auto"/>
          </w:tcPr>
          <w:p w14:paraId="26F2966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14:paraId="26F2966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14:paraId="26F2966C" w14:textId="77777777" w:rsidTr="005135A0">
        <w:tc>
          <w:tcPr>
            <w:tcW w:w="2880" w:type="dxa"/>
            <w:shd w:val="clear" w:color="auto" w:fill="auto"/>
          </w:tcPr>
          <w:p w14:paraId="26F2966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14:paraId="26F2966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14:paraId="26F2966F" w14:textId="77777777" w:rsidTr="005135A0">
        <w:tc>
          <w:tcPr>
            <w:tcW w:w="2880" w:type="dxa"/>
            <w:shd w:val="clear" w:color="auto" w:fill="auto"/>
          </w:tcPr>
          <w:p w14:paraId="26F2966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14:paraId="26F2966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14:paraId="26F29672" w14:textId="77777777" w:rsidTr="005135A0">
        <w:tc>
          <w:tcPr>
            <w:tcW w:w="2880" w:type="dxa"/>
            <w:shd w:val="clear" w:color="auto" w:fill="auto"/>
          </w:tcPr>
          <w:p w14:paraId="26F2967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14:paraId="26F2967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14:paraId="26F29675" w14:textId="77777777" w:rsidTr="005135A0">
        <w:tc>
          <w:tcPr>
            <w:tcW w:w="2880" w:type="dxa"/>
            <w:shd w:val="clear" w:color="auto" w:fill="auto"/>
          </w:tcPr>
          <w:p w14:paraId="26F2967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14:paraId="26F2967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14:paraId="26F29678" w14:textId="77777777" w:rsidTr="005135A0">
        <w:tc>
          <w:tcPr>
            <w:tcW w:w="2880" w:type="dxa"/>
            <w:shd w:val="clear" w:color="auto" w:fill="auto"/>
          </w:tcPr>
          <w:p w14:paraId="26F2967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14:paraId="26F2967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14:paraId="26F2967B" w14:textId="77777777" w:rsidTr="005135A0">
        <w:tc>
          <w:tcPr>
            <w:tcW w:w="2880" w:type="dxa"/>
            <w:shd w:val="clear" w:color="auto" w:fill="auto"/>
          </w:tcPr>
          <w:p w14:paraId="26F2967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14:paraId="26F2967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14:paraId="26F2967E" w14:textId="77777777" w:rsidTr="005135A0">
        <w:tc>
          <w:tcPr>
            <w:tcW w:w="2880" w:type="dxa"/>
            <w:shd w:val="clear" w:color="auto" w:fill="auto"/>
          </w:tcPr>
          <w:p w14:paraId="26F2967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14:paraId="26F2967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14:paraId="26F29681" w14:textId="77777777" w:rsidTr="005135A0">
        <w:tc>
          <w:tcPr>
            <w:tcW w:w="2880" w:type="dxa"/>
            <w:shd w:val="clear" w:color="auto" w:fill="auto"/>
          </w:tcPr>
          <w:p w14:paraId="26F2967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14:paraId="26F29680"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14:paraId="26F29684" w14:textId="77777777" w:rsidTr="005135A0">
        <w:tc>
          <w:tcPr>
            <w:tcW w:w="2880" w:type="dxa"/>
            <w:shd w:val="clear" w:color="auto" w:fill="auto"/>
          </w:tcPr>
          <w:p w14:paraId="26F2968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14:paraId="26F29683"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14:paraId="26F29687" w14:textId="77777777" w:rsidTr="005135A0">
        <w:tc>
          <w:tcPr>
            <w:tcW w:w="2880" w:type="dxa"/>
            <w:shd w:val="clear" w:color="auto" w:fill="auto"/>
          </w:tcPr>
          <w:p w14:paraId="26F2968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14:paraId="26F29686"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14:paraId="26F2968A" w14:textId="77777777" w:rsidTr="005135A0">
        <w:tc>
          <w:tcPr>
            <w:tcW w:w="2880" w:type="dxa"/>
            <w:shd w:val="clear" w:color="auto" w:fill="auto"/>
          </w:tcPr>
          <w:p w14:paraId="26F2968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14:paraId="26F29689"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14:paraId="26F2968D" w14:textId="77777777" w:rsidTr="005135A0">
        <w:tc>
          <w:tcPr>
            <w:tcW w:w="2880" w:type="dxa"/>
            <w:shd w:val="clear" w:color="auto" w:fill="auto"/>
          </w:tcPr>
          <w:p w14:paraId="26F2968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14:paraId="26F2968C"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14:paraId="26F29690" w14:textId="77777777" w:rsidTr="005135A0">
        <w:tc>
          <w:tcPr>
            <w:tcW w:w="2880" w:type="dxa"/>
            <w:shd w:val="clear" w:color="auto" w:fill="auto"/>
          </w:tcPr>
          <w:p w14:paraId="26F2968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14:paraId="26F2968F"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14:paraId="26F29693" w14:textId="77777777" w:rsidTr="005135A0">
        <w:tc>
          <w:tcPr>
            <w:tcW w:w="2880" w:type="dxa"/>
            <w:shd w:val="clear" w:color="auto" w:fill="auto"/>
          </w:tcPr>
          <w:p w14:paraId="26F29691"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14:paraId="26F29692"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14:paraId="26F29696" w14:textId="77777777" w:rsidTr="005135A0">
        <w:tc>
          <w:tcPr>
            <w:tcW w:w="2880" w:type="dxa"/>
            <w:shd w:val="clear" w:color="auto" w:fill="auto"/>
          </w:tcPr>
          <w:p w14:paraId="26F29694"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14:paraId="26F29695"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14:paraId="26F29699" w14:textId="77777777" w:rsidTr="005135A0">
        <w:tc>
          <w:tcPr>
            <w:tcW w:w="2880" w:type="dxa"/>
            <w:shd w:val="clear" w:color="auto" w:fill="auto"/>
          </w:tcPr>
          <w:p w14:paraId="26F29697"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14:paraId="26F29698"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14:paraId="26F2969C" w14:textId="77777777" w:rsidTr="005135A0">
        <w:tc>
          <w:tcPr>
            <w:tcW w:w="2880" w:type="dxa"/>
            <w:shd w:val="clear" w:color="auto" w:fill="auto"/>
          </w:tcPr>
          <w:p w14:paraId="26F2969A"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14:paraId="26F2969B"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14:paraId="26F2969F" w14:textId="77777777" w:rsidTr="005135A0">
        <w:tc>
          <w:tcPr>
            <w:tcW w:w="2880" w:type="dxa"/>
            <w:shd w:val="clear" w:color="auto" w:fill="auto"/>
          </w:tcPr>
          <w:p w14:paraId="26F2969D"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14:paraId="26F2969E" w14:textId="77777777"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14:paraId="26F296A0" w14:textId="77777777" w:rsidR="00B5636D" w:rsidRPr="009A6C54" w:rsidRDefault="00B5636D" w:rsidP="00101FB2">
      <w:pPr>
        <w:pStyle w:val="Heading1"/>
      </w:pPr>
      <w:bookmarkStart w:id="481" w:name="_Toc518911420"/>
      <w:r w:rsidRPr="009A6C54">
        <w:lastRenderedPageBreak/>
        <w:t xml:space="preserve">Alphabetical Index of PIMS </w:t>
      </w:r>
      <w:r w:rsidR="00D11F5D" w:rsidRPr="009A6C54">
        <w:rPr>
          <w:lang w:val="en-US"/>
        </w:rPr>
        <w:t>T</w:t>
      </w:r>
      <w:r w:rsidRPr="009A6C54">
        <w:t>erms</w:t>
      </w:r>
      <w:bookmarkEnd w:id="481"/>
    </w:p>
    <w:p w14:paraId="26F296A1" w14:textId="77777777"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14:paraId="26F296A2" w14:textId="77777777" w:rsidR="0030403B" w:rsidRPr="009A6C54" w:rsidRDefault="0030403B" w:rsidP="00106BBA">
      <w:pPr>
        <w:pStyle w:val="BodyText"/>
      </w:pPr>
      <w:r w:rsidRPr="009A6C54">
        <w:t>ACRP Database Conversion</w:t>
      </w:r>
    </w:p>
    <w:p w14:paraId="26F296A3" w14:textId="77777777" w:rsidR="0030403B" w:rsidRPr="009A6C54" w:rsidRDefault="0030403B" w:rsidP="00106BBA">
      <w:pPr>
        <w:pStyle w:val="BodyText"/>
      </w:pPr>
      <w:r w:rsidRPr="009A6C54">
        <w:t>Add / Edit a Holiday</w:t>
      </w:r>
    </w:p>
    <w:p w14:paraId="26F296A4" w14:textId="77777777" w:rsidR="0030403B" w:rsidRPr="009A6C54" w:rsidRDefault="0030403B" w:rsidP="00106BBA">
      <w:pPr>
        <w:pStyle w:val="BodyText"/>
      </w:pPr>
      <w:r w:rsidRPr="009A6C54">
        <w:t>Add / Edit Stop Codes</w:t>
      </w:r>
    </w:p>
    <w:p w14:paraId="26F296A5" w14:textId="77777777" w:rsidR="0030403B" w:rsidRPr="009A6C54" w:rsidRDefault="0030403B" w:rsidP="00106BBA">
      <w:pPr>
        <w:pStyle w:val="BodyText"/>
      </w:pPr>
      <w:r w:rsidRPr="009A6C54">
        <w:t>Alpha List of Incomplete Encounters</w:t>
      </w:r>
    </w:p>
    <w:p w14:paraId="26F296A6" w14:textId="77777777" w:rsidR="0030403B" w:rsidRPr="009A6C54" w:rsidRDefault="0030403B" w:rsidP="00106BBA">
      <w:pPr>
        <w:pStyle w:val="BodyText"/>
      </w:pPr>
      <w:r w:rsidRPr="009A6C54">
        <w:t>Append Ancillary Test to Appt.</w:t>
      </w:r>
    </w:p>
    <w:p w14:paraId="26F296A7" w14:textId="77777777" w:rsidR="0030403B" w:rsidRPr="009A6C54" w:rsidRDefault="0030403B" w:rsidP="00106BBA">
      <w:pPr>
        <w:pStyle w:val="BodyText"/>
      </w:pPr>
      <w:r w:rsidRPr="009A6C54">
        <w:t>Appointment Check-in / Check-out</w:t>
      </w:r>
    </w:p>
    <w:p w14:paraId="26F296A8" w14:textId="77777777" w:rsidR="0030403B" w:rsidRPr="009A6C54" w:rsidRDefault="0030403B" w:rsidP="00106BBA">
      <w:pPr>
        <w:pStyle w:val="BodyText"/>
      </w:pPr>
      <w:r w:rsidRPr="009A6C54">
        <w:t>Appointment List</w:t>
      </w:r>
    </w:p>
    <w:p w14:paraId="26F296A9" w14:textId="77777777" w:rsidR="0030403B" w:rsidRPr="009A6C54" w:rsidRDefault="0030403B" w:rsidP="00106BBA">
      <w:pPr>
        <w:pStyle w:val="BodyText"/>
      </w:pPr>
      <w:r w:rsidRPr="009A6C54">
        <w:t>Appointment Management</w:t>
      </w:r>
    </w:p>
    <w:p w14:paraId="26F296AA" w14:textId="77777777" w:rsidR="0030403B" w:rsidRPr="009A6C54" w:rsidRDefault="0030403B" w:rsidP="00106BBA">
      <w:pPr>
        <w:pStyle w:val="BodyText"/>
      </w:pPr>
      <w:r w:rsidRPr="009A6C54">
        <w:t>Appointment Management Report</w:t>
      </w:r>
    </w:p>
    <w:p w14:paraId="26F296AB" w14:textId="77777777" w:rsidR="0030403B" w:rsidRPr="009A6C54" w:rsidRDefault="0030403B" w:rsidP="00106BBA">
      <w:pPr>
        <w:pStyle w:val="BodyText"/>
      </w:pPr>
      <w:r w:rsidRPr="009A6C54">
        <w:t>Appointment Status Update</w:t>
      </w:r>
    </w:p>
    <w:p w14:paraId="26F296AC" w14:textId="77777777" w:rsidR="0030403B" w:rsidRPr="009A6C54" w:rsidRDefault="0030403B" w:rsidP="00106BBA">
      <w:pPr>
        <w:pStyle w:val="BodyText"/>
      </w:pPr>
      <w:r w:rsidRPr="009A6C54">
        <w:t>Appointment Waiting Time Report</w:t>
      </w:r>
    </w:p>
    <w:p w14:paraId="26F296AD" w14:textId="77777777" w:rsidR="0030403B" w:rsidRPr="009A6C54" w:rsidRDefault="0030403B" w:rsidP="00106BBA">
      <w:pPr>
        <w:pStyle w:val="BodyText"/>
      </w:pPr>
      <w:r w:rsidRPr="009A6C54">
        <w:t>Batch Update Comp Gen Appt Type for C&amp;Ps</w:t>
      </w:r>
    </w:p>
    <w:p w14:paraId="26F296AE" w14:textId="77777777" w:rsidR="0030403B" w:rsidRPr="009A6C54" w:rsidRDefault="0030403B" w:rsidP="00106BBA">
      <w:pPr>
        <w:pStyle w:val="BodyText"/>
      </w:pPr>
      <w:r w:rsidRPr="009A6C54">
        <w:t>Call List</w:t>
      </w:r>
    </w:p>
    <w:p w14:paraId="26F296AF" w14:textId="77777777" w:rsidR="0030403B" w:rsidRPr="009A6C54" w:rsidRDefault="0030403B" w:rsidP="00106BBA">
      <w:pPr>
        <w:pStyle w:val="BodyText"/>
      </w:pPr>
      <w:r w:rsidRPr="009A6C54">
        <w:t>Cancel Appointment</w:t>
      </w:r>
    </w:p>
    <w:p w14:paraId="26F296B0" w14:textId="77777777" w:rsidR="0030403B" w:rsidRPr="009A6C54" w:rsidRDefault="0030403B" w:rsidP="00106BBA">
      <w:pPr>
        <w:pStyle w:val="BodyText"/>
      </w:pPr>
      <w:r w:rsidRPr="009A6C54">
        <w:t>Cancel Clinic Availability</w:t>
      </w:r>
    </w:p>
    <w:p w14:paraId="26F296B1" w14:textId="77777777" w:rsidR="0030403B" w:rsidRPr="009A6C54" w:rsidRDefault="0030403B" w:rsidP="00106BBA">
      <w:pPr>
        <w:pStyle w:val="BodyText"/>
      </w:pPr>
      <w:r w:rsidRPr="009A6C54">
        <w:t>Cancelled Clinic Report</w:t>
      </w:r>
    </w:p>
    <w:p w14:paraId="26F296B2" w14:textId="77777777" w:rsidR="0030403B" w:rsidRPr="009A6C54" w:rsidRDefault="0030403B" w:rsidP="00106BBA">
      <w:pPr>
        <w:pStyle w:val="BodyText"/>
      </w:pPr>
      <w:r w:rsidRPr="009A6C54">
        <w:t>Change Patterns to 30-60</w:t>
      </w:r>
    </w:p>
    <w:p w14:paraId="26F296B3" w14:textId="77777777" w:rsidR="0030403B" w:rsidRPr="009A6C54" w:rsidRDefault="0030403B" w:rsidP="00106BBA">
      <w:pPr>
        <w:pStyle w:val="BodyText"/>
      </w:pPr>
      <w:r w:rsidRPr="009A6C54">
        <w:t>Chart Request</w:t>
      </w:r>
    </w:p>
    <w:p w14:paraId="26F296B4" w14:textId="77777777" w:rsidR="0030403B" w:rsidRPr="009A6C54" w:rsidRDefault="0030403B" w:rsidP="00106BBA">
      <w:pPr>
        <w:pStyle w:val="BodyText"/>
      </w:pPr>
      <w:r w:rsidRPr="009A6C54">
        <w:t>Check Transmitted Outpatient Encounter Files</w:t>
      </w:r>
    </w:p>
    <w:p w14:paraId="26F296B5" w14:textId="77777777" w:rsidR="0030403B" w:rsidRPr="009A6C54" w:rsidRDefault="0030403B" w:rsidP="00106BBA">
      <w:pPr>
        <w:pStyle w:val="BodyText"/>
      </w:pPr>
      <w:r w:rsidRPr="009A6C54">
        <w:t>Check-in / Unsched. Visit</w:t>
      </w:r>
    </w:p>
    <w:p w14:paraId="26F296B6" w14:textId="77777777" w:rsidR="0030403B" w:rsidRPr="009A6C54" w:rsidRDefault="0030403B" w:rsidP="00106BBA">
      <w:pPr>
        <w:pStyle w:val="BodyText"/>
      </w:pPr>
      <w:r w:rsidRPr="009A6C54">
        <w:t>Clinic Appointment Availability Report</w:t>
      </w:r>
    </w:p>
    <w:p w14:paraId="26F296B7" w14:textId="77777777" w:rsidR="0030403B" w:rsidRPr="009A6C54" w:rsidRDefault="0030403B" w:rsidP="00106BBA">
      <w:pPr>
        <w:pStyle w:val="BodyText"/>
      </w:pPr>
      <w:r w:rsidRPr="009A6C54">
        <w:t>Clinic Assignment Listing</w:t>
      </w:r>
    </w:p>
    <w:p w14:paraId="26F296B8" w14:textId="77777777" w:rsidR="0030403B" w:rsidRPr="009A6C54" w:rsidRDefault="0030403B" w:rsidP="00106BBA">
      <w:pPr>
        <w:pStyle w:val="BodyText"/>
      </w:pPr>
      <w:r w:rsidRPr="009A6C54">
        <w:t>Clinic Edit Log Report</w:t>
      </w:r>
    </w:p>
    <w:p w14:paraId="26F296B9" w14:textId="77777777" w:rsidR="0030403B" w:rsidRPr="009A6C54" w:rsidRDefault="0030403B" w:rsidP="00106BBA">
      <w:pPr>
        <w:pStyle w:val="BodyText"/>
      </w:pPr>
      <w:r w:rsidRPr="009A6C54">
        <w:t>Clinic Group Maintenance for Reports</w:t>
      </w:r>
    </w:p>
    <w:p w14:paraId="26F296BA" w14:textId="77777777" w:rsidR="0030403B" w:rsidRPr="009A6C54" w:rsidRDefault="0030403B" w:rsidP="00106BBA">
      <w:pPr>
        <w:pStyle w:val="BodyText"/>
      </w:pPr>
      <w:r w:rsidRPr="009A6C54">
        <w:t>Clinic List (Day of Week)</w:t>
      </w:r>
    </w:p>
    <w:p w14:paraId="26F296BB" w14:textId="77777777" w:rsidR="0030403B" w:rsidRPr="009A6C54" w:rsidRDefault="0030403B" w:rsidP="00106BBA">
      <w:pPr>
        <w:pStyle w:val="BodyText"/>
      </w:pPr>
      <w:r w:rsidRPr="009A6C54">
        <w:t>Clinic Next Available Appt. Monitoring Report</w:t>
      </w:r>
    </w:p>
    <w:p w14:paraId="26F296BC" w14:textId="77777777" w:rsidR="0030403B" w:rsidRPr="009A6C54" w:rsidRDefault="0030403B" w:rsidP="00106BBA">
      <w:pPr>
        <w:pStyle w:val="BodyText"/>
      </w:pPr>
      <w:r w:rsidRPr="009A6C54">
        <w:t>Clinic Profile</w:t>
      </w:r>
    </w:p>
    <w:p w14:paraId="26F296BD" w14:textId="77777777" w:rsidR="0030403B" w:rsidRPr="009A6C54" w:rsidRDefault="0030403B" w:rsidP="00106BBA">
      <w:pPr>
        <w:pStyle w:val="BodyText"/>
      </w:pPr>
      <w:r w:rsidRPr="009A6C54">
        <w:t>Clinic Utilization Statistical Summary</w:t>
      </w:r>
    </w:p>
    <w:p w14:paraId="26F296BE" w14:textId="77777777" w:rsidR="0030403B" w:rsidRPr="009A6C54" w:rsidRDefault="0030403B" w:rsidP="00106BBA">
      <w:pPr>
        <w:pStyle w:val="BodyText"/>
      </w:pPr>
      <w:r w:rsidRPr="009A6C54">
        <w:t>Computer Generated Appointment Type Listing</w:t>
      </w:r>
    </w:p>
    <w:p w14:paraId="26F296BF" w14:textId="77777777" w:rsidR="0030403B" w:rsidRPr="009A6C54" w:rsidRDefault="0030403B" w:rsidP="00106BBA">
      <w:pPr>
        <w:pStyle w:val="BodyText"/>
      </w:pPr>
      <w:r w:rsidRPr="009A6C54">
        <w:t>Convert Patient File Fields to PCMM</w:t>
      </w:r>
    </w:p>
    <w:p w14:paraId="26F296C0" w14:textId="77777777" w:rsidR="0030403B" w:rsidRPr="009A6C54" w:rsidRDefault="0030403B" w:rsidP="00106BBA">
      <w:pPr>
        <w:pStyle w:val="BodyText"/>
      </w:pPr>
      <w:r w:rsidRPr="009A6C54">
        <w:lastRenderedPageBreak/>
        <w:t>Correct Incomplete Encounters</w:t>
      </w:r>
    </w:p>
    <w:p w14:paraId="26F296C1" w14:textId="77777777" w:rsidR="0030403B" w:rsidRPr="009A6C54" w:rsidRDefault="0030403B" w:rsidP="00106BBA">
      <w:pPr>
        <w:pStyle w:val="BodyText"/>
      </w:pPr>
      <w:r w:rsidRPr="009A6C54">
        <w:t>Current MAS Release Notes</w:t>
      </w:r>
    </w:p>
    <w:p w14:paraId="26F296C2" w14:textId="77777777" w:rsidR="0030403B" w:rsidRPr="009A6C54" w:rsidRDefault="0030403B" w:rsidP="00106BBA">
      <w:pPr>
        <w:pStyle w:val="BodyText"/>
      </w:pPr>
      <w:r w:rsidRPr="009A6C54">
        <w:t>Data Transmission Report</w:t>
      </w:r>
    </w:p>
    <w:p w14:paraId="26F296C3" w14:textId="77777777" w:rsidR="0030403B" w:rsidRPr="009A6C54" w:rsidRDefault="0030403B" w:rsidP="00106BBA">
      <w:pPr>
        <w:pStyle w:val="BodyText"/>
      </w:pPr>
      <w:r w:rsidRPr="009A6C54">
        <w:t>Delete an Ad Hoc Report Template</w:t>
      </w:r>
    </w:p>
    <w:p w14:paraId="26F296C4" w14:textId="77777777" w:rsidR="0030403B" w:rsidRPr="009A6C54" w:rsidRDefault="0030403B" w:rsidP="00106BBA">
      <w:pPr>
        <w:pStyle w:val="BodyText"/>
      </w:pPr>
      <w:r w:rsidRPr="009A6C54">
        <w:t>Delete Ancillary Test for Appt.</w:t>
      </w:r>
    </w:p>
    <w:p w14:paraId="26F296C5" w14:textId="77777777" w:rsidR="0030403B" w:rsidRPr="009A6C54" w:rsidRDefault="0030403B" w:rsidP="00106BBA">
      <w:pPr>
        <w:pStyle w:val="BodyText"/>
      </w:pPr>
      <w:r w:rsidRPr="009A6C54">
        <w:t>Discharge from Clinic</w:t>
      </w:r>
    </w:p>
    <w:p w14:paraId="26F296C6" w14:textId="77777777" w:rsidR="0030403B" w:rsidRPr="009A6C54" w:rsidRDefault="0030403B" w:rsidP="00106BBA">
      <w:pPr>
        <w:pStyle w:val="BodyText"/>
      </w:pPr>
      <w:r w:rsidRPr="009A6C54">
        <w:t>Display Ad Hoc Report Template Parameters</w:t>
      </w:r>
    </w:p>
    <w:p w14:paraId="26F296C7" w14:textId="77777777" w:rsidR="0030403B" w:rsidRPr="009A6C54" w:rsidRDefault="0030403B" w:rsidP="00106BBA">
      <w:pPr>
        <w:pStyle w:val="BodyText"/>
      </w:pPr>
      <w:r w:rsidRPr="009A6C54">
        <w:t>Display Appointments</w:t>
      </w:r>
    </w:p>
    <w:p w14:paraId="26F296C8" w14:textId="77777777" w:rsidR="0030403B" w:rsidRPr="009A6C54" w:rsidRDefault="0030403B" w:rsidP="00106BBA">
      <w:pPr>
        <w:pStyle w:val="BodyText"/>
      </w:pPr>
      <w:r w:rsidRPr="009A6C54">
        <w:t>Display Clinic Availability Report</w:t>
      </w:r>
    </w:p>
    <w:p w14:paraId="26F296C9" w14:textId="77777777" w:rsidR="0030403B" w:rsidRPr="009A6C54" w:rsidRDefault="0030403B" w:rsidP="00106BBA">
      <w:pPr>
        <w:pStyle w:val="BodyText"/>
      </w:pPr>
      <w:r w:rsidRPr="009A6C54">
        <w:t>Edit Appointment Type for Add / Edit Encounters</w:t>
      </w:r>
    </w:p>
    <w:p w14:paraId="26F296CA" w14:textId="77777777" w:rsidR="0030403B" w:rsidRPr="009A6C54" w:rsidRDefault="0030403B" w:rsidP="00106BBA">
      <w:pPr>
        <w:pStyle w:val="BodyText"/>
      </w:pPr>
      <w:r w:rsidRPr="009A6C54">
        <w:t>Edit Clinic Enrollment Data</w:t>
      </w:r>
    </w:p>
    <w:p w14:paraId="26F296CB" w14:textId="77777777" w:rsidR="0030403B" w:rsidRPr="009A6C54" w:rsidRDefault="0030403B" w:rsidP="00106BBA">
      <w:pPr>
        <w:pStyle w:val="BodyText"/>
      </w:pPr>
      <w:r w:rsidRPr="009A6C54">
        <w:t>Edit Clinic Stop Code Name- Local Entries Only</w:t>
      </w:r>
    </w:p>
    <w:p w14:paraId="26F296CC" w14:textId="77777777" w:rsidR="0030403B" w:rsidRPr="009A6C54" w:rsidRDefault="0030403B" w:rsidP="00106BBA">
      <w:pPr>
        <w:pStyle w:val="BodyText"/>
      </w:pPr>
      <w:r w:rsidRPr="009A6C54">
        <w:t>Edit Computer Generated Appointment Type</w:t>
      </w:r>
    </w:p>
    <w:p w14:paraId="26F296CD" w14:textId="77777777" w:rsidR="0030403B" w:rsidRPr="009A6C54" w:rsidRDefault="0030403B" w:rsidP="00106BBA">
      <w:pPr>
        <w:pStyle w:val="BodyText"/>
      </w:pPr>
      <w:r w:rsidRPr="009A6C54">
        <w:t>Edit Outpatient Encounter</w:t>
      </w:r>
    </w:p>
    <w:p w14:paraId="26F296CE" w14:textId="77777777" w:rsidR="0030403B" w:rsidRPr="009A6C54" w:rsidRDefault="0030403B" w:rsidP="00106BBA">
      <w:pPr>
        <w:pStyle w:val="BodyText"/>
      </w:pPr>
      <w:r w:rsidRPr="009A6C54">
        <w:t>Enc. by DSS ID / DSS ID by Freq. (OP0, OP1, OP2)</w:t>
      </w:r>
    </w:p>
    <w:p w14:paraId="26F296CF" w14:textId="77777777" w:rsidR="0030403B" w:rsidRPr="009A6C54" w:rsidRDefault="0030403B" w:rsidP="00106BBA">
      <w:pPr>
        <w:pStyle w:val="BodyText"/>
      </w:pPr>
      <w:r w:rsidRPr="009A6C54">
        <w:t>Enc. by IP DSS ID / DSS ID by Freq. (IP0, IP1, IP2)</w:t>
      </w:r>
    </w:p>
    <w:p w14:paraId="26F296D0" w14:textId="77777777" w:rsidR="0030403B" w:rsidRPr="009A6C54" w:rsidRDefault="0030403B" w:rsidP="00106BBA">
      <w:pPr>
        <w:pStyle w:val="BodyText"/>
      </w:pPr>
      <w:r w:rsidRPr="009A6C54">
        <w:t>Encounter ‘Action Required’ Report</w:t>
      </w:r>
    </w:p>
    <w:p w14:paraId="26F296D1" w14:textId="77777777" w:rsidR="0030403B" w:rsidRPr="009A6C54" w:rsidRDefault="0030403B" w:rsidP="00106BBA">
      <w:pPr>
        <w:pStyle w:val="BodyText"/>
      </w:pPr>
      <w:r w:rsidRPr="009A6C54">
        <w:t>Encounter Activity Report</w:t>
      </w:r>
    </w:p>
    <w:p w14:paraId="26F296D2" w14:textId="77777777" w:rsidR="0030403B" w:rsidRPr="009A6C54" w:rsidRDefault="0030403B" w:rsidP="00106BBA">
      <w:pPr>
        <w:pStyle w:val="BodyText"/>
      </w:pPr>
      <w:r w:rsidRPr="009A6C54">
        <w:t>Encounters Transmitted with MT Status of U</w:t>
      </w:r>
    </w:p>
    <w:p w14:paraId="26F296D3" w14:textId="77777777" w:rsidR="0030403B" w:rsidRPr="009A6C54" w:rsidRDefault="0030403B" w:rsidP="00106BBA">
      <w:pPr>
        <w:pStyle w:val="BodyText"/>
      </w:pPr>
      <w:r w:rsidRPr="009A6C54">
        <w:t>Enrollment Review Date Entry</w:t>
      </w:r>
    </w:p>
    <w:p w14:paraId="26F296D4" w14:textId="77777777" w:rsidR="0030403B" w:rsidRPr="009A6C54" w:rsidRDefault="0030403B" w:rsidP="00106BBA">
      <w:pPr>
        <w:pStyle w:val="BodyText"/>
      </w:pPr>
      <w:r w:rsidRPr="009A6C54">
        <w:t>Enrollments &gt; X Days</w:t>
      </w:r>
    </w:p>
    <w:p w14:paraId="26F296D5" w14:textId="77777777" w:rsidR="0030403B" w:rsidRPr="009A6C54" w:rsidRDefault="0030403B" w:rsidP="00106BBA">
      <w:pPr>
        <w:pStyle w:val="BodyText"/>
      </w:pPr>
      <w:r w:rsidRPr="009A6C54">
        <w:t>Enter / Edit Letters</w:t>
      </w:r>
    </w:p>
    <w:p w14:paraId="26F296D6" w14:textId="77777777" w:rsidR="0030403B" w:rsidRPr="009A6C54" w:rsidRDefault="0030403B" w:rsidP="00106BBA">
      <w:pPr>
        <w:pStyle w:val="BodyText"/>
        <w:rPr>
          <w:szCs w:val="22"/>
        </w:rPr>
      </w:pPr>
      <w:r w:rsidRPr="009A6C54">
        <w:rPr>
          <w:szCs w:val="22"/>
        </w:rPr>
        <w:t>Error Listing</w:t>
      </w:r>
    </w:p>
    <w:p w14:paraId="26F296D7" w14:textId="77777777" w:rsidR="0030403B" w:rsidRPr="009A6C54" w:rsidRDefault="0030403B" w:rsidP="00106BBA">
      <w:pPr>
        <w:pStyle w:val="BodyText"/>
        <w:rPr>
          <w:szCs w:val="22"/>
        </w:rPr>
      </w:pPr>
      <w:r w:rsidRPr="009A6C54">
        <w:rPr>
          <w:szCs w:val="22"/>
        </w:rPr>
        <w:t>File Room List</w:t>
      </w:r>
    </w:p>
    <w:p w14:paraId="26F296D8" w14:textId="77777777" w:rsidR="0030403B" w:rsidRPr="009A6C54" w:rsidRDefault="0030403B" w:rsidP="00106BBA">
      <w:pPr>
        <w:pStyle w:val="BodyText"/>
        <w:rPr>
          <w:szCs w:val="22"/>
        </w:rPr>
      </w:pPr>
      <w:r w:rsidRPr="009A6C54">
        <w:rPr>
          <w:szCs w:val="22"/>
        </w:rPr>
        <w:t>Find Next Available Appointment</w:t>
      </w:r>
    </w:p>
    <w:p w14:paraId="26F296D9" w14:textId="77777777" w:rsidR="0030403B" w:rsidRPr="009A6C54" w:rsidRDefault="0030403B" w:rsidP="00106BBA">
      <w:pPr>
        <w:pStyle w:val="BodyText"/>
        <w:rPr>
          <w:szCs w:val="22"/>
        </w:rPr>
      </w:pPr>
      <w:r w:rsidRPr="009A6C54">
        <w:rPr>
          <w:szCs w:val="22"/>
        </w:rPr>
        <w:t>Future Appointments for Inpatients</w:t>
      </w:r>
    </w:p>
    <w:p w14:paraId="26F296DA" w14:textId="77777777" w:rsidR="007F05CE" w:rsidRPr="009A6C54" w:rsidRDefault="007F05CE" w:rsidP="00106BBA">
      <w:pPr>
        <w:pStyle w:val="BodyText"/>
        <w:rPr>
          <w:szCs w:val="22"/>
          <w:lang w:eastAsia="en-US"/>
        </w:rPr>
      </w:pPr>
      <w:r w:rsidRPr="009A6C54">
        <w:rPr>
          <w:szCs w:val="22"/>
          <w:lang w:eastAsia="en-US"/>
        </w:rPr>
        <w:t xml:space="preserve">High Risk MH No-Show Adhoc Report </w:t>
      </w:r>
    </w:p>
    <w:p w14:paraId="26F296DB" w14:textId="77777777" w:rsidR="007F05CE" w:rsidRPr="009A6C54" w:rsidRDefault="007F05CE" w:rsidP="00106BBA">
      <w:pPr>
        <w:pStyle w:val="BodyText"/>
        <w:rPr>
          <w:szCs w:val="22"/>
        </w:rPr>
      </w:pPr>
      <w:r w:rsidRPr="009A6C54">
        <w:rPr>
          <w:szCs w:val="22"/>
          <w:lang w:eastAsia="en-US"/>
        </w:rPr>
        <w:t>High Risk MH No-Show Nightly Report</w:t>
      </w:r>
    </w:p>
    <w:p w14:paraId="26F296DC" w14:textId="77777777" w:rsidR="0030403B" w:rsidRPr="009A6C54" w:rsidRDefault="0030403B" w:rsidP="00106BBA">
      <w:pPr>
        <w:pStyle w:val="BodyText"/>
        <w:rPr>
          <w:szCs w:val="22"/>
        </w:rPr>
      </w:pPr>
      <w:r w:rsidRPr="009A6C54">
        <w:rPr>
          <w:szCs w:val="22"/>
        </w:rPr>
        <w:t>Inactivate a Clinic</w:t>
      </w:r>
    </w:p>
    <w:p w14:paraId="26F296DD" w14:textId="77777777" w:rsidR="0030403B" w:rsidRPr="009A6C54" w:rsidRDefault="0030403B" w:rsidP="00106BBA">
      <w:pPr>
        <w:pStyle w:val="BodyText"/>
        <w:rPr>
          <w:szCs w:val="22"/>
        </w:rPr>
      </w:pPr>
      <w:r w:rsidRPr="009A6C54">
        <w:rPr>
          <w:szCs w:val="22"/>
        </w:rPr>
        <w:t>Incomplete Encounter Error Report</w:t>
      </w:r>
    </w:p>
    <w:p w14:paraId="26F296DE" w14:textId="77777777" w:rsidR="0030403B" w:rsidRPr="009A6C54" w:rsidRDefault="0030403B" w:rsidP="00106BBA">
      <w:pPr>
        <w:pStyle w:val="BodyText"/>
        <w:rPr>
          <w:szCs w:val="22"/>
        </w:rPr>
      </w:pPr>
      <w:r w:rsidRPr="009A6C54">
        <w:rPr>
          <w:szCs w:val="22"/>
        </w:rPr>
        <w:t>Incomplete Encounters by Error Code</w:t>
      </w:r>
    </w:p>
    <w:p w14:paraId="26F296DF" w14:textId="77777777" w:rsidR="0030403B" w:rsidRPr="009A6C54" w:rsidRDefault="0030403B" w:rsidP="00106BBA">
      <w:pPr>
        <w:pStyle w:val="BodyText"/>
        <w:rPr>
          <w:szCs w:val="22"/>
        </w:rPr>
      </w:pPr>
      <w:r w:rsidRPr="009A6C54">
        <w:rPr>
          <w:szCs w:val="22"/>
        </w:rPr>
        <w:t>Inpatient Appointment List</w:t>
      </w:r>
    </w:p>
    <w:p w14:paraId="26F296E0" w14:textId="77777777" w:rsidR="0030403B" w:rsidRPr="009A6C54" w:rsidRDefault="0030403B" w:rsidP="00106BBA">
      <w:pPr>
        <w:pStyle w:val="BodyText"/>
        <w:rPr>
          <w:szCs w:val="22"/>
        </w:rPr>
      </w:pPr>
      <w:r w:rsidRPr="009A6C54">
        <w:rPr>
          <w:szCs w:val="22"/>
        </w:rPr>
        <w:t>Look Up on Clerk Who Made Appointment</w:t>
      </w:r>
    </w:p>
    <w:p w14:paraId="26F296E1" w14:textId="77777777" w:rsidR="0030403B" w:rsidRPr="009A6C54" w:rsidRDefault="0030403B" w:rsidP="00106BBA">
      <w:pPr>
        <w:pStyle w:val="BodyText"/>
        <w:rPr>
          <w:szCs w:val="22"/>
        </w:rPr>
      </w:pPr>
      <w:r w:rsidRPr="009A6C54">
        <w:rPr>
          <w:szCs w:val="22"/>
        </w:rPr>
        <w:lastRenderedPageBreak/>
        <w:t>Make Appointment</w:t>
      </w:r>
    </w:p>
    <w:p w14:paraId="26F296E2" w14:textId="77777777" w:rsidR="0030403B" w:rsidRPr="009A6C54" w:rsidRDefault="0030403B" w:rsidP="00106BBA">
      <w:pPr>
        <w:pStyle w:val="BodyText"/>
      </w:pPr>
      <w:r w:rsidRPr="009A6C54">
        <w:t>Make Consult Appointment</w:t>
      </w:r>
    </w:p>
    <w:p w14:paraId="26F296E3" w14:textId="77777777" w:rsidR="0030403B" w:rsidRPr="009A6C54" w:rsidRDefault="0030403B" w:rsidP="00106BBA">
      <w:pPr>
        <w:pStyle w:val="BodyText"/>
      </w:pPr>
      <w:r w:rsidRPr="009A6C54">
        <w:t>Management Edit</w:t>
      </w:r>
    </w:p>
    <w:p w14:paraId="26F296E4" w14:textId="77777777" w:rsidR="0030403B" w:rsidRPr="009A6C54" w:rsidRDefault="0030403B" w:rsidP="00106BBA">
      <w:pPr>
        <w:pStyle w:val="BodyText"/>
      </w:pPr>
      <w:r w:rsidRPr="009A6C54">
        <w:t>Management Report for Ambulatory Procedures</w:t>
      </w:r>
    </w:p>
    <w:p w14:paraId="26F296E5" w14:textId="77777777" w:rsidR="0030403B" w:rsidRPr="009A6C54" w:rsidRDefault="0030403B" w:rsidP="00106BBA">
      <w:pPr>
        <w:pStyle w:val="BodyText"/>
      </w:pPr>
      <w:r w:rsidRPr="009A6C54">
        <w:t>Means Test / Eligibility / Enrollment Report</w:t>
      </w:r>
    </w:p>
    <w:p w14:paraId="26F296E6" w14:textId="77777777" w:rsidR="0030403B" w:rsidRPr="009A6C54" w:rsidRDefault="0030403B" w:rsidP="00106BBA">
      <w:pPr>
        <w:pStyle w:val="BodyText"/>
      </w:pPr>
      <w:r w:rsidRPr="009A6C54">
        <w:t>Means Test IP Visits &amp; Unique (IP3, IP4, IP5)</w:t>
      </w:r>
    </w:p>
    <w:p w14:paraId="26F296E7" w14:textId="77777777" w:rsidR="0030403B" w:rsidRPr="009A6C54" w:rsidRDefault="0030403B" w:rsidP="00106BBA">
      <w:pPr>
        <w:pStyle w:val="BodyText"/>
      </w:pPr>
      <w:r w:rsidRPr="009A6C54">
        <w:t>Means Test Visits &amp; Uniques (OP3, OP4, OP5)</w:t>
      </w:r>
    </w:p>
    <w:p w14:paraId="26F296E8" w14:textId="77777777" w:rsidR="0030403B" w:rsidRPr="009A6C54" w:rsidRDefault="0030403B" w:rsidP="00106BBA">
      <w:pPr>
        <w:pStyle w:val="BodyText"/>
      </w:pPr>
      <w:r w:rsidRPr="009A6C54">
        <w:t>Most Frequent 20 IP Practitioner Types (IP8)</w:t>
      </w:r>
    </w:p>
    <w:p w14:paraId="26F296E9" w14:textId="77777777" w:rsidR="0030403B" w:rsidRPr="009A6C54" w:rsidRDefault="0030403B" w:rsidP="00106BBA">
      <w:pPr>
        <w:pStyle w:val="BodyText"/>
      </w:pPr>
      <w:r w:rsidRPr="009A6C54">
        <w:t>Most Frequent 20 Practitioner Types (OP8)</w:t>
      </w:r>
    </w:p>
    <w:p w14:paraId="26F296EA" w14:textId="77777777" w:rsidR="0030403B" w:rsidRPr="009A6C54" w:rsidRDefault="0030403B" w:rsidP="00106BBA">
      <w:pPr>
        <w:pStyle w:val="BodyText"/>
      </w:pPr>
      <w:r w:rsidRPr="009A6C54">
        <w:t>Most Frequent 50 CPT Codes (OP6)</w:t>
      </w:r>
    </w:p>
    <w:p w14:paraId="26F296EB" w14:textId="77777777" w:rsidR="0030403B" w:rsidRPr="009A6C54" w:rsidRDefault="0030403B" w:rsidP="00106BBA">
      <w:pPr>
        <w:pStyle w:val="BodyText"/>
      </w:pPr>
      <w:r w:rsidRPr="009A6C54">
        <w:t>Most Frequent 50 ICD-9-CM Codes (OP7)</w:t>
      </w:r>
    </w:p>
    <w:p w14:paraId="26F296EC" w14:textId="77777777" w:rsidR="0030403B" w:rsidRPr="009A6C54" w:rsidRDefault="0030403B" w:rsidP="00106BBA">
      <w:pPr>
        <w:pStyle w:val="BodyText"/>
      </w:pPr>
      <w:r w:rsidRPr="009A6C54">
        <w:t>Most Frequent 50 IP CPT Codes (IP6)</w:t>
      </w:r>
    </w:p>
    <w:p w14:paraId="26F296ED" w14:textId="77777777" w:rsidR="0030403B" w:rsidRPr="009A6C54" w:rsidRDefault="0030403B" w:rsidP="00106BBA">
      <w:pPr>
        <w:pStyle w:val="BodyText"/>
      </w:pPr>
      <w:r w:rsidRPr="009A6C54">
        <w:t>Most Frequent 50 IP ICD-9-CM Codes (IP7)</w:t>
      </w:r>
    </w:p>
    <w:p w14:paraId="26F296EE" w14:textId="77777777" w:rsidR="0030403B" w:rsidRPr="009A6C54" w:rsidRDefault="0030403B" w:rsidP="00106BBA">
      <w:pPr>
        <w:pStyle w:val="BodyText"/>
      </w:pPr>
      <w:r w:rsidRPr="009A6C54">
        <w:t>Multiple Appointment Booking</w:t>
      </w:r>
    </w:p>
    <w:p w14:paraId="26F296EF" w14:textId="77777777" w:rsidR="0030403B" w:rsidRPr="009A6C54" w:rsidRDefault="0030403B" w:rsidP="00106BBA">
      <w:pPr>
        <w:pStyle w:val="BodyText"/>
      </w:pPr>
      <w:r w:rsidRPr="009A6C54">
        <w:t>Multiple Clinic Display / Book</w:t>
      </w:r>
    </w:p>
    <w:p w14:paraId="26F296F0" w14:textId="77777777" w:rsidR="0030403B" w:rsidRPr="009A6C54" w:rsidRDefault="0030403B" w:rsidP="00106BBA">
      <w:pPr>
        <w:pStyle w:val="BodyText"/>
      </w:pPr>
      <w:r w:rsidRPr="009A6C54">
        <w:t>Non-Conforming Clinics Stop Code Report</w:t>
      </w:r>
    </w:p>
    <w:p w14:paraId="26F296F1" w14:textId="77777777" w:rsidR="0030403B" w:rsidRPr="009A6C54" w:rsidRDefault="0030403B" w:rsidP="00106BBA">
      <w:pPr>
        <w:pStyle w:val="BodyText"/>
      </w:pPr>
      <w:r w:rsidRPr="009A6C54">
        <w:t>No-Show Report</w:t>
      </w:r>
    </w:p>
    <w:p w14:paraId="26F296F2" w14:textId="77777777" w:rsidR="0030403B" w:rsidRPr="009A6C54" w:rsidRDefault="0030403B" w:rsidP="00106BBA">
      <w:pPr>
        <w:pStyle w:val="BodyText"/>
      </w:pPr>
      <w:r w:rsidRPr="009A6C54">
        <w:t>No-Shows</w:t>
      </w:r>
    </w:p>
    <w:p w14:paraId="26F296F3" w14:textId="77777777" w:rsidR="0030403B" w:rsidRPr="009A6C54" w:rsidRDefault="0030403B" w:rsidP="00106BBA">
      <w:pPr>
        <w:pStyle w:val="BodyText"/>
      </w:pPr>
      <w:r w:rsidRPr="009A6C54">
        <w:t>Outpatient Diagnosis / Procedure Code Search</w:t>
      </w:r>
    </w:p>
    <w:p w14:paraId="26F296F4" w14:textId="77777777" w:rsidR="0030403B" w:rsidRPr="009A6C54" w:rsidRDefault="0030403B" w:rsidP="00106BBA">
      <w:pPr>
        <w:pStyle w:val="BodyText"/>
      </w:pPr>
      <w:r w:rsidRPr="009A6C54">
        <w:t>Outpatient Diagnosis / Procedure Frequency Report</w:t>
      </w:r>
    </w:p>
    <w:p w14:paraId="26F296F5" w14:textId="77777777" w:rsidR="0030403B" w:rsidRPr="009A6C54" w:rsidRDefault="0030403B" w:rsidP="00106BBA">
      <w:pPr>
        <w:pStyle w:val="BodyText"/>
      </w:pPr>
      <w:r w:rsidRPr="009A6C54">
        <w:t>Outpatient Encounter Workload Statistics</w:t>
      </w:r>
    </w:p>
    <w:p w14:paraId="26F296F6" w14:textId="77777777" w:rsidR="0030403B" w:rsidRPr="009A6C54" w:rsidRDefault="0030403B" w:rsidP="00106BBA">
      <w:pPr>
        <w:pStyle w:val="BodyText"/>
      </w:pPr>
      <w:r w:rsidRPr="009A6C54">
        <w:t>Patient Activity by Appointment Frequency</w:t>
      </w:r>
    </w:p>
    <w:p w14:paraId="26F296F7" w14:textId="77777777" w:rsidR="0030403B" w:rsidRPr="009A6C54" w:rsidRDefault="0030403B" w:rsidP="00106BBA">
      <w:pPr>
        <w:pStyle w:val="BodyText"/>
      </w:pPr>
      <w:r w:rsidRPr="009A6C54">
        <w:t>Patient Appointment Statistics</w:t>
      </w:r>
    </w:p>
    <w:p w14:paraId="26F296F8" w14:textId="77777777" w:rsidR="0030403B" w:rsidRPr="009A6C54" w:rsidRDefault="0030403B" w:rsidP="00106BBA">
      <w:pPr>
        <w:pStyle w:val="BodyText"/>
      </w:pPr>
      <w:r w:rsidRPr="009A6C54">
        <w:t>Patient Encounter List</w:t>
      </w:r>
    </w:p>
    <w:p w14:paraId="26F296F9" w14:textId="77777777" w:rsidR="0030403B" w:rsidRPr="009A6C54" w:rsidRDefault="0030403B" w:rsidP="00106BBA">
      <w:pPr>
        <w:pStyle w:val="BodyText"/>
      </w:pPr>
      <w:r w:rsidRPr="009A6C54">
        <w:t>Patient Profile MAS</w:t>
      </w:r>
    </w:p>
    <w:p w14:paraId="26F296FA" w14:textId="77777777" w:rsidR="0030403B" w:rsidRPr="009A6C54" w:rsidRDefault="0030403B" w:rsidP="00106BBA">
      <w:pPr>
        <w:pStyle w:val="BodyText"/>
      </w:pPr>
      <w:r w:rsidRPr="009A6C54">
        <w:t>Performance Monitor Detailed Report</w:t>
      </w:r>
    </w:p>
    <w:p w14:paraId="26F296FB" w14:textId="77777777" w:rsidR="0030403B" w:rsidRPr="009A6C54" w:rsidRDefault="0030403B" w:rsidP="00106BBA">
      <w:pPr>
        <w:pStyle w:val="BodyText"/>
      </w:pPr>
      <w:r w:rsidRPr="009A6C54">
        <w:t>Performance Monitor Retransmit Report (AAC)</w:t>
      </w:r>
    </w:p>
    <w:p w14:paraId="26F296FC" w14:textId="77777777" w:rsidR="0030403B" w:rsidRPr="009A6C54" w:rsidRDefault="0030403B" w:rsidP="00106BBA">
      <w:pPr>
        <w:pStyle w:val="BodyText"/>
      </w:pPr>
      <w:r w:rsidRPr="009A6C54">
        <w:t>Performance Monitor Summary Report</w:t>
      </w:r>
    </w:p>
    <w:p w14:paraId="26F296FD" w14:textId="77777777" w:rsidR="0030403B" w:rsidRPr="009A6C54" w:rsidRDefault="0030403B" w:rsidP="00106BBA">
      <w:pPr>
        <w:pStyle w:val="BodyText"/>
      </w:pPr>
      <w:r w:rsidRPr="009A6C54">
        <w:t>Print Appointment Status Update (Date Range)</w:t>
      </w:r>
    </w:p>
    <w:p w14:paraId="26F296FE" w14:textId="77777777" w:rsidR="0030403B" w:rsidRPr="009A6C54" w:rsidRDefault="0030403B" w:rsidP="00106BBA">
      <w:pPr>
        <w:pStyle w:val="BodyText"/>
      </w:pPr>
      <w:r w:rsidRPr="009A6C54">
        <w:t>Print from Ad Hoc Template</w:t>
      </w:r>
    </w:p>
    <w:p w14:paraId="26F296FF" w14:textId="77777777" w:rsidR="0030403B" w:rsidRPr="009A6C54" w:rsidRDefault="0030403B" w:rsidP="00106BBA">
      <w:pPr>
        <w:pStyle w:val="BodyText"/>
      </w:pPr>
      <w:r w:rsidRPr="009A6C54">
        <w:t>Print Scheduling Letters</w:t>
      </w:r>
    </w:p>
    <w:p w14:paraId="26F29700" w14:textId="77777777" w:rsidR="0030403B" w:rsidRPr="009A6C54" w:rsidRDefault="0030403B" w:rsidP="00106BBA">
      <w:pPr>
        <w:pStyle w:val="BodyText"/>
      </w:pPr>
      <w:r w:rsidRPr="009A6C54">
        <w:t>Provider / Diagnosis Report</w:t>
      </w:r>
    </w:p>
    <w:p w14:paraId="26F29701" w14:textId="77777777" w:rsidR="0030403B" w:rsidRPr="009A6C54" w:rsidRDefault="0030403B" w:rsidP="00106BBA">
      <w:pPr>
        <w:pStyle w:val="BodyText"/>
      </w:pPr>
      <w:r w:rsidRPr="009A6C54">
        <w:t>Purge Ambulatory Care Reporting files</w:t>
      </w:r>
    </w:p>
    <w:p w14:paraId="26F29702" w14:textId="77777777" w:rsidR="0030403B" w:rsidRPr="009A6C54" w:rsidRDefault="0030403B" w:rsidP="00106BBA">
      <w:pPr>
        <w:pStyle w:val="BodyText"/>
      </w:pPr>
      <w:r w:rsidRPr="009A6C54">
        <w:lastRenderedPageBreak/>
        <w:t>Purge Appointment Status Update Log File</w:t>
      </w:r>
    </w:p>
    <w:p w14:paraId="26F29703" w14:textId="77777777" w:rsidR="0030403B" w:rsidRPr="009A6C54" w:rsidRDefault="0030403B" w:rsidP="00106BBA">
      <w:pPr>
        <w:pStyle w:val="BodyText"/>
      </w:pPr>
      <w:r w:rsidRPr="009A6C54">
        <w:t>Purge rejections that are past database close-out</w:t>
      </w:r>
    </w:p>
    <w:p w14:paraId="26F29704" w14:textId="77777777" w:rsidR="0030403B" w:rsidRPr="009A6C54" w:rsidRDefault="0030403B" w:rsidP="00106BBA">
      <w:pPr>
        <w:pStyle w:val="BodyText"/>
      </w:pPr>
      <w:r w:rsidRPr="009A6C54">
        <w:t>Purge Scheduling Data</w:t>
      </w:r>
    </w:p>
    <w:p w14:paraId="26F29705" w14:textId="77777777" w:rsidR="0030403B" w:rsidRPr="009A6C54" w:rsidRDefault="0030403B" w:rsidP="00106BBA">
      <w:pPr>
        <w:pStyle w:val="BodyText"/>
      </w:pPr>
      <w:r w:rsidRPr="009A6C54">
        <w:t>Radiology Pull List</w:t>
      </w:r>
    </w:p>
    <w:p w14:paraId="26F29706" w14:textId="77777777" w:rsidR="0030403B" w:rsidRPr="009A6C54" w:rsidRDefault="0030403B" w:rsidP="00106BBA">
      <w:pPr>
        <w:pStyle w:val="BodyText"/>
      </w:pPr>
      <w:r w:rsidRPr="009A6C54">
        <w:t>Reactivate a Clinic</w:t>
      </w:r>
    </w:p>
    <w:p w14:paraId="26F29707" w14:textId="77777777" w:rsidR="0030403B" w:rsidRPr="009A6C54" w:rsidRDefault="0030403B" w:rsidP="00106BBA">
      <w:pPr>
        <w:pStyle w:val="BodyText"/>
      </w:pPr>
      <w:r w:rsidRPr="009A6C54">
        <w:t>Remap Clinic</w:t>
      </w:r>
    </w:p>
    <w:p w14:paraId="26F29708" w14:textId="77777777" w:rsidR="0030403B" w:rsidRPr="009A6C54" w:rsidRDefault="0030403B" w:rsidP="00106BBA">
      <w:pPr>
        <w:pStyle w:val="BodyText"/>
      </w:pPr>
      <w:r w:rsidRPr="009A6C54">
        <w:t>Restore Clinic Availability</w:t>
      </w:r>
    </w:p>
    <w:p w14:paraId="26F29709" w14:textId="77777777" w:rsidR="0030403B" w:rsidRPr="009A6C54" w:rsidRDefault="0030403B" w:rsidP="00106BBA">
      <w:pPr>
        <w:pStyle w:val="BodyText"/>
      </w:pPr>
      <w:r w:rsidRPr="009A6C54">
        <w:t>Retransmit Ambulatory Care Data by Date Range</w:t>
      </w:r>
    </w:p>
    <w:p w14:paraId="26F2970A" w14:textId="77777777" w:rsidR="0030403B" w:rsidRPr="009A6C54" w:rsidRDefault="0030403B" w:rsidP="00106BBA">
      <w:pPr>
        <w:pStyle w:val="BodyText"/>
      </w:pPr>
      <w:r w:rsidRPr="009A6C54">
        <w:t>Retransmit Selected Error Code</w:t>
      </w:r>
    </w:p>
    <w:p w14:paraId="26F2970B" w14:textId="77777777" w:rsidR="0030403B" w:rsidRPr="009A6C54" w:rsidRDefault="0030403B" w:rsidP="00106BBA">
      <w:pPr>
        <w:pStyle w:val="BodyText"/>
      </w:pPr>
      <w:r w:rsidRPr="009A6C54">
        <w:t>Retroactive Visits List</w:t>
      </w:r>
    </w:p>
    <w:p w14:paraId="26F2970C" w14:textId="77777777" w:rsidR="0030403B" w:rsidRPr="009A6C54" w:rsidRDefault="0030403B" w:rsidP="00106BBA">
      <w:pPr>
        <w:pStyle w:val="BodyText"/>
      </w:pPr>
      <w:r w:rsidRPr="009A6C54">
        <w:t>Review of Scheduling / PCE / Problem List Data</w:t>
      </w:r>
    </w:p>
    <w:p w14:paraId="26F2970D" w14:textId="77777777" w:rsidR="0030403B" w:rsidRPr="009A6C54" w:rsidRDefault="0030403B" w:rsidP="00106BBA">
      <w:pPr>
        <w:pStyle w:val="BodyText"/>
      </w:pPr>
      <w:r w:rsidRPr="009A6C54">
        <w:t>Routing Slips</w:t>
      </w:r>
    </w:p>
    <w:p w14:paraId="26F2970E" w14:textId="77777777" w:rsidR="0030403B" w:rsidRPr="009A6C54" w:rsidRDefault="0030403B" w:rsidP="00106BBA">
      <w:pPr>
        <w:pStyle w:val="BodyText"/>
      </w:pPr>
      <w:r w:rsidRPr="009A6C54">
        <w:t>SC Veterans Awaiting Appointments</w:t>
      </w:r>
    </w:p>
    <w:p w14:paraId="26F2970F" w14:textId="77777777" w:rsidR="0030403B" w:rsidRPr="009A6C54" w:rsidRDefault="0030403B" w:rsidP="00106BBA">
      <w:pPr>
        <w:pStyle w:val="BodyText"/>
      </w:pPr>
      <w:r w:rsidRPr="009A6C54">
        <w:t>Scheduling / PCE Bad Pointer Count</w:t>
      </w:r>
    </w:p>
    <w:p w14:paraId="26F29710" w14:textId="77777777" w:rsidR="0030403B" w:rsidRPr="009A6C54" w:rsidRDefault="0030403B" w:rsidP="00106BBA">
      <w:pPr>
        <w:pStyle w:val="BodyText"/>
      </w:pPr>
      <w:r w:rsidRPr="009A6C54">
        <w:t>Scheduling Parameters</w:t>
      </w:r>
    </w:p>
    <w:p w14:paraId="26F29711" w14:textId="77777777" w:rsidR="0030403B" w:rsidRPr="009A6C54" w:rsidRDefault="0030403B" w:rsidP="00106BBA">
      <w:pPr>
        <w:pStyle w:val="BodyText"/>
      </w:pPr>
      <w:r w:rsidRPr="009A6C54">
        <w:t>Selective Retransmission of NPCDB Rejections</w:t>
      </w:r>
    </w:p>
    <w:p w14:paraId="26F29712" w14:textId="77777777" w:rsidR="0030403B" w:rsidRPr="009A6C54" w:rsidRDefault="0030403B" w:rsidP="00106BBA">
      <w:pPr>
        <w:pStyle w:val="BodyText"/>
      </w:pPr>
      <w:r w:rsidRPr="009A6C54">
        <w:t>Set up a Clinic</w:t>
      </w:r>
    </w:p>
    <w:p w14:paraId="26F29713" w14:textId="77777777" w:rsidR="0030403B" w:rsidRPr="009A6C54" w:rsidRDefault="0030403B" w:rsidP="00106BBA">
      <w:pPr>
        <w:pStyle w:val="BodyText"/>
      </w:pPr>
      <w:r w:rsidRPr="009A6C54">
        <w:t>Sharing Agreement Category Update</w:t>
      </w:r>
    </w:p>
    <w:p w14:paraId="26F29714" w14:textId="77777777" w:rsidR="0030403B" w:rsidRPr="009A6C54" w:rsidRDefault="0030403B" w:rsidP="00106BBA">
      <w:pPr>
        <w:pStyle w:val="BodyText"/>
      </w:pPr>
      <w:r w:rsidRPr="009A6C54">
        <w:t>Stop Code Listing (Computer Generated)</w:t>
      </w:r>
    </w:p>
    <w:p w14:paraId="26F29715" w14:textId="77777777" w:rsidR="0030403B" w:rsidRPr="009A6C54" w:rsidRDefault="0030403B" w:rsidP="00106BBA">
      <w:pPr>
        <w:pStyle w:val="BodyText"/>
      </w:pPr>
      <w:r w:rsidRPr="009A6C54">
        <w:t>Summary Report - IEMM</w:t>
      </w:r>
    </w:p>
    <w:p w14:paraId="26F29716" w14:textId="77777777" w:rsidR="0030403B" w:rsidRPr="009A6C54" w:rsidRDefault="0030403B" w:rsidP="00106BBA">
      <w:pPr>
        <w:pStyle w:val="BodyText"/>
      </w:pPr>
      <w:r w:rsidRPr="009A6C54">
        <w:t>Team / Position Assignment / Re-Assignment</w:t>
      </w:r>
    </w:p>
    <w:p w14:paraId="26F29717" w14:textId="77777777" w:rsidR="0030403B" w:rsidRPr="009A6C54" w:rsidRDefault="0030403B" w:rsidP="00106BBA">
      <w:pPr>
        <w:pStyle w:val="BodyText"/>
      </w:pPr>
      <w:r w:rsidRPr="009A6C54">
        <w:t>Tracking Report</w:t>
      </w:r>
    </w:p>
    <w:p w14:paraId="26F29718" w14:textId="77777777" w:rsidR="0030403B" w:rsidRPr="009A6C54" w:rsidRDefault="0030403B" w:rsidP="00106BBA">
      <w:pPr>
        <w:pStyle w:val="BodyText"/>
      </w:pPr>
      <w:r w:rsidRPr="009A6C54">
        <w:t>Transmission History for Patient</w:t>
      </w:r>
    </w:p>
    <w:p w14:paraId="26F29719" w14:textId="77777777" w:rsidR="0030403B" w:rsidRPr="009A6C54" w:rsidRDefault="0030403B" w:rsidP="00106BBA">
      <w:pPr>
        <w:pStyle w:val="BodyText"/>
      </w:pPr>
      <w:r w:rsidRPr="009A6C54">
        <w:t>Transmission History Report - Full</w:t>
      </w:r>
    </w:p>
    <w:p w14:paraId="26F2971A" w14:textId="77777777" w:rsidR="0030403B" w:rsidRPr="009A6C54" w:rsidRDefault="0030403B" w:rsidP="00106BBA">
      <w:pPr>
        <w:pStyle w:val="BodyText"/>
      </w:pPr>
      <w:r w:rsidRPr="009A6C54">
        <w:t>Trend of Facility Uniques by 12 Month Date Ranges</w:t>
      </w:r>
    </w:p>
    <w:p w14:paraId="26F2971B" w14:textId="77777777" w:rsidR="0030403B" w:rsidRPr="009A6C54" w:rsidRDefault="0030403B" w:rsidP="00106BBA">
      <w:pPr>
        <w:pStyle w:val="BodyText"/>
      </w:pPr>
      <w:r w:rsidRPr="009A6C54">
        <w:t>Veterans Without Activity Since a Specified Date</w:t>
      </w:r>
    </w:p>
    <w:p w14:paraId="26F2971C" w14:textId="77777777" w:rsidR="0030403B" w:rsidRPr="009A6C54" w:rsidRDefault="0030403B" w:rsidP="00106BBA">
      <w:pPr>
        <w:pStyle w:val="BodyText"/>
      </w:pPr>
      <w:r w:rsidRPr="009A6C54">
        <w:t>View Appointment Status Update Date (Single Date)</w:t>
      </w:r>
    </w:p>
    <w:p w14:paraId="26F2971D" w14:textId="77777777" w:rsidR="0030403B" w:rsidRPr="009A6C54" w:rsidRDefault="0030403B" w:rsidP="00106BBA">
      <w:pPr>
        <w:pStyle w:val="BodyText"/>
      </w:pPr>
      <w:r w:rsidRPr="009A6C54">
        <w:t>Visit Rpt by Transmitted OPT Encounter</w:t>
      </w:r>
    </w:p>
    <w:p w14:paraId="26F2971E" w14:textId="77777777" w:rsidR="0030403B" w:rsidRPr="009A6C54" w:rsidRDefault="0030403B" w:rsidP="00106BBA">
      <w:pPr>
        <w:pStyle w:val="BodyText"/>
      </w:pPr>
      <w:r w:rsidRPr="009A6C54">
        <w:t>Visits and Unique IP SSNs by County (IP9)</w:t>
      </w:r>
    </w:p>
    <w:p w14:paraId="26F2971F" w14:textId="77777777" w:rsidR="0030403B" w:rsidRPr="009A6C54" w:rsidRDefault="0030403B" w:rsidP="00106BBA">
      <w:pPr>
        <w:pStyle w:val="BodyText"/>
      </w:pPr>
      <w:r w:rsidRPr="009A6C54">
        <w:t>Visits and Unique SSNs by County (OP9)</w:t>
      </w:r>
    </w:p>
    <w:p w14:paraId="26F29720" w14:textId="77777777" w:rsidR="00783169" w:rsidRPr="00783169" w:rsidRDefault="0030403B" w:rsidP="00106BBA">
      <w:pPr>
        <w:pStyle w:val="BodyText"/>
        <w:rPr>
          <w:lang w:val="en-US"/>
        </w:rPr>
      </w:pPr>
      <w:r w:rsidRPr="009A6C54">
        <w:t>Workd Report</w:t>
      </w:r>
    </w:p>
    <w:sectPr w:rsidR="00783169" w:rsidRPr="00783169" w:rsidSect="00414165">
      <w:headerReference w:type="even" r:id="rId38"/>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BEC94" w14:textId="77777777" w:rsidR="00D40067" w:rsidRDefault="00D40067" w:rsidP="00240EE9">
      <w:r>
        <w:separator/>
      </w:r>
    </w:p>
    <w:p w14:paraId="537FC3E7" w14:textId="77777777" w:rsidR="00D40067" w:rsidRDefault="00D40067"/>
    <w:p w14:paraId="678B6276" w14:textId="77777777" w:rsidR="00D40067" w:rsidRDefault="00D40067"/>
    <w:p w14:paraId="694D3822" w14:textId="77777777" w:rsidR="00D40067" w:rsidRDefault="00D40067"/>
    <w:p w14:paraId="526F6670" w14:textId="77777777" w:rsidR="00D40067" w:rsidRDefault="00D40067"/>
  </w:endnote>
  <w:endnote w:type="continuationSeparator" w:id="0">
    <w:p w14:paraId="6E3CEB20" w14:textId="77777777" w:rsidR="00D40067" w:rsidRDefault="00D40067" w:rsidP="00240EE9">
      <w:r>
        <w:continuationSeparator/>
      </w:r>
    </w:p>
    <w:p w14:paraId="32151300" w14:textId="77777777" w:rsidR="00D40067" w:rsidRDefault="00D40067"/>
    <w:p w14:paraId="6D86C1E3" w14:textId="77777777" w:rsidR="00D40067" w:rsidRDefault="00D40067"/>
    <w:p w14:paraId="65C907F7" w14:textId="77777777" w:rsidR="00D40067" w:rsidRDefault="00D40067"/>
    <w:p w14:paraId="6C437B26" w14:textId="77777777" w:rsidR="00D40067" w:rsidRDefault="00D40067"/>
  </w:endnote>
  <w:endnote w:id="1">
    <w:p w14:paraId="26F29764" w14:textId="77777777" w:rsidR="00D40067" w:rsidRPr="009E32D4" w:rsidRDefault="00D40067" w:rsidP="009E32D4"/>
  </w:endnote>
  <w:endnote w:id="2">
    <w:p w14:paraId="26F29765" w14:textId="77777777" w:rsidR="00D40067" w:rsidRPr="009E32D4" w:rsidRDefault="00D40067"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3F" w14:textId="236502F6" w:rsidR="00D40067" w:rsidRPr="00D555E0" w:rsidRDefault="00D40067"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r>
      <w:rPr>
        <w:rStyle w:val="PageNumber"/>
      </w:rPr>
      <w:tab/>
    </w:r>
    <w:r>
      <w:t>September</w:t>
    </w:r>
    <w:r w:rsidRPr="00D555E0">
      <w:t xml:space="preserve"> 2018</w:t>
    </w:r>
  </w:p>
  <w:p w14:paraId="26F29740" w14:textId="77777777" w:rsidR="00D40067" w:rsidRDefault="00D40067" w:rsidP="002F6B97">
    <w:pPr>
      <w:pStyle w:val="Footer"/>
      <w:tabs>
        <w:tab w:val="clear" w:pos="4680"/>
        <w:tab w:val="center" w:pos="5940"/>
      </w:tabs>
      <w:spacing w:before="0" w:after="0"/>
      <w:rPr>
        <w:rStyle w:val="PageNumber"/>
      </w:rPr>
    </w:pPr>
    <w:r w:rsidRPr="00D555E0">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1" w14:textId="77777777" w:rsidR="00D40067" w:rsidRDefault="00D40067" w:rsidP="008D5CD6">
    <w:pPr>
      <w:pStyle w:val="Footer"/>
      <w:tabs>
        <w:tab w:val="clear" w:pos="4680"/>
        <w:tab w:val="center" w:pos="5760"/>
      </w:tabs>
      <w:spacing w:before="0" w:after="0"/>
    </w:pPr>
  </w:p>
  <w:p w14:paraId="26F29742" w14:textId="6B89D1BF" w:rsidR="00D40067" w:rsidRDefault="00D40067"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1</w:t>
    </w:r>
    <w:r w:rsidRPr="00B04411">
      <w:rPr>
        <w:rStyle w:val="PageNumber"/>
      </w:rPr>
      <w:fldChar w:fldCharType="end"/>
    </w:r>
    <w:r w:rsidRPr="00B04411">
      <w:tab/>
    </w:r>
    <w:r>
      <w:t>September 2018</w:t>
    </w:r>
  </w:p>
  <w:p w14:paraId="26F29743" w14:textId="77777777" w:rsidR="00D40067" w:rsidRPr="008D5CD6" w:rsidRDefault="00D40067"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4" w14:textId="13613C37" w:rsidR="00D40067" w:rsidRDefault="00D40067"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v</w:t>
    </w:r>
    <w:r w:rsidRPr="00B04411">
      <w:rPr>
        <w:rStyle w:val="PageNumber"/>
      </w:rPr>
      <w:fldChar w:fldCharType="end"/>
    </w:r>
    <w:r w:rsidRPr="00B04411">
      <w:tab/>
    </w:r>
    <w:r>
      <w:t>September 2018</w:t>
    </w:r>
  </w:p>
  <w:p w14:paraId="26F29745" w14:textId="77777777" w:rsidR="00D40067" w:rsidRDefault="00D40067"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8" w14:textId="162A56F3" w:rsidR="00D40067" w:rsidRPr="00D555E0" w:rsidRDefault="00D40067"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Pr>
        <w:rStyle w:val="PageNumber"/>
        <w:noProof/>
      </w:rPr>
      <w:t>xix</w:t>
    </w:r>
    <w:r w:rsidRPr="00A56854">
      <w:rPr>
        <w:rStyle w:val="PageNumber"/>
      </w:rPr>
      <w:fldChar w:fldCharType="end"/>
    </w:r>
    <w:r w:rsidRPr="00A56854">
      <w:tab/>
    </w:r>
    <w:r>
      <w:tab/>
      <w:t xml:space="preserve">September </w:t>
    </w:r>
    <w:r w:rsidRPr="00D555E0">
      <w:t>2018</w:t>
    </w:r>
  </w:p>
  <w:p w14:paraId="26F29749" w14:textId="77777777" w:rsidR="00D40067" w:rsidRPr="00A56854" w:rsidRDefault="00D40067" w:rsidP="002F6B97">
    <w:pPr>
      <w:pStyle w:val="Footer"/>
      <w:tabs>
        <w:tab w:val="clear" w:pos="4680"/>
        <w:tab w:val="clear" w:pos="9360"/>
      </w:tabs>
      <w:spacing w:before="0" w:after="0"/>
      <w:rPr>
        <w:rStyle w:val="PageNumber"/>
      </w:rPr>
    </w:pPr>
    <w:r w:rsidRPr="00D555E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4" w14:textId="15FB614F" w:rsidR="00D40067" w:rsidRDefault="00D40067" w:rsidP="00602BEC">
    <w:pPr>
      <w:pStyle w:val="Footer"/>
      <w:tabs>
        <w:tab w:val="clear" w:pos="4680"/>
        <w:tab w:val="center" w:pos="5400"/>
      </w:tabs>
      <w:spacing w:before="0" w:after="0"/>
    </w:pPr>
    <w:r>
      <w:t>Patient Information Management System (</w:t>
    </w:r>
    <w:r w:rsidRPr="00B04411">
      <w:t>PIMS</w:t>
    </w:r>
    <w:r>
      <w:t>)</w:t>
    </w:r>
    <w:r>
      <w:tab/>
    </w:r>
    <w:r>
      <w:fldChar w:fldCharType="begin"/>
    </w:r>
    <w:r>
      <w:instrText xml:space="preserve"> PAGE   \* MERGEFORMAT </w:instrText>
    </w:r>
    <w:r>
      <w:fldChar w:fldCharType="separate"/>
    </w:r>
    <w:r>
      <w:rPr>
        <w:noProof/>
      </w:rPr>
      <w:t>266</w:t>
    </w:r>
    <w:r>
      <w:rPr>
        <w:noProof/>
      </w:rPr>
      <w:fldChar w:fldCharType="end"/>
    </w:r>
    <w:r>
      <w:tab/>
      <w:t>February 2018</w:t>
    </w:r>
  </w:p>
  <w:p w14:paraId="26F29755" w14:textId="77777777" w:rsidR="00D40067" w:rsidRDefault="00D40067"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6D4F" w14:textId="77777777" w:rsidR="00D40067" w:rsidRDefault="00D40067" w:rsidP="00240EE9">
      <w:r>
        <w:separator/>
      </w:r>
    </w:p>
    <w:p w14:paraId="1DF457C7" w14:textId="77777777" w:rsidR="00D40067" w:rsidRDefault="00D40067"/>
    <w:p w14:paraId="41D82C3C" w14:textId="77777777" w:rsidR="00D40067" w:rsidRDefault="00D40067"/>
    <w:p w14:paraId="1D25C374" w14:textId="77777777" w:rsidR="00D40067" w:rsidRDefault="00D40067"/>
    <w:p w14:paraId="4CC801D2" w14:textId="77777777" w:rsidR="00D40067" w:rsidRDefault="00D40067"/>
  </w:footnote>
  <w:footnote w:type="continuationSeparator" w:id="0">
    <w:p w14:paraId="403709FD" w14:textId="77777777" w:rsidR="00D40067" w:rsidRDefault="00D40067" w:rsidP="00240EE9">
      <w:r>
        <w:continuationSeparator/>
      </w:r>
    </w:p>
    <w:p w14:paraId="1A86F412" w14:textId="77777777" w:rsidR="00D40067" w:rsidRDefault="00D40067"/>
    <w:p w14:paraId="464E231E" w14:textId="77777777" w:rsidR="00D40067" w:rsidRDefault="00D40067"/>
    <w:p w14:paraId="3EA601CD" w14:textId="77777777" w:rsidR="00D40067" w:rsidRDefault="00D40067"/>
    <w:p w14:paraId="019FEF64" w14:textId="77777777" w:rsidR="00D40067" w:rsidRDefault="00D40067"/>
  </w:footnote>
  <w:footnote w:id="1">
    <w:p w14:paraId="26F2975A" w14:textId="77777777" w:rsidR="00D40067" w:rsidRPr="00385888" w:rsidRDefault="00D40067" w:rsidP="00385888">
      <w:pPr>
        <w:pStyle w:val="FootnoteText"/>
      </w:pPr>
    </w:p>
  </w:footnote>
  <w:footnote w:id="2">
    <w:p w14:paraId="26F2975B" w14:textId="77777777" w:rsidR="00D40067" w:rsidRDefault="00D40067" w:rsidP="00ED223E">
      <w:pPr>
        <w:pStyle w:val="FootnoteText"/>
        <w:numPr>
          <w:ilvl w:val="12"/>
          <w:numId w:val="0"/>
        </w:numPr>
      </w:pPr>
    </w:p>
  </w:footnote>
  <w:footnote w:id="3">
    <w:p w14:paraId="26F2975C" w14:textId="77777777" w:rsidR="00D40067" w:rsidRDefault="00D40067"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14:paraId="26F2975D" w14:textId="77777777" w:rsidR="00D40067" w:rsidRDefault="00D40067"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14:paraId="26F2975E" w14:textId="77777777" w:rsidR="00D40067" w:rsidRDefault="00D40067" w:rsidP="00ED223E">
      <w:pPr>
        <w:pStyle w:val="FootnoteText"/>
      </w:pPr>
      <w:r>
        <w:rPr>
          <w:rStyle w:val="FootnoteReference"/>
        </w:rPr>
        <w:footnoteRef/>
      </w:r>
      <w:r>
        <w:t xml:space="preserve"> This element is only available from CIRN enabled facilities.</w:t>
      </w:r>
    </w:p>
  </w:footnote>
  <w:footnote w:id="6">
    <w:p w14:paraId="26F2975F" w14:textId="77777777" w:rsidR="00D40067" w:rsidRDefault="00D40067"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14:paraId="26F29760" w14:textId="77777777" w:rsidR="00D40067" w:rsidRDefault="00D40067"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14:paraId="26F29761" w14:textId="77777777" w:rsidR="00D40067" w:rsidRDefault="00D40067"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14:paraId="26F29762" w14:textId="77777777" w:rsidR="00D40067" w:rsidRDefault="00D40067"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14:paraId="26F29763" w14:textId="77777777" w:rsidR="00D40067" w:rsidRDefault="00D40067"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6" w14:textId="77777777" w:rsidR="00D40067" w:rsidRPr="002B2920" w:rsidRDefault="00D40067"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2" w14:textId="77777777" w:rsidR="00D40067" w:rsidRPr="0080381F" w:rsidRDefault="00D40067" w:rsidP="0080381F">
    <w:pPr>
      <w:pStyle w:val="Header"/>
    </w:pPr>
    <w:r>
      <w:rPr>
        <w:lang w:val="en-US"/>
      </w:rPr>
      <w:tab/>
    </w:r>
    <w:r>
      <w:rPr>
        <w:lang w:val="en-US"/>
      </w:rPr>
      <w:tab/>
    </w:r>
    <w:r>
      <w:t>Glossary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3" w14:textId="77777777" w:rsidR="00D40067" w:rsidRPr="007751D9" w:rsidRDefault="00D40067" w:rsidP="006160C3">
    <w:pPr>
      <w:pStyle w:val="Header"/>
      <w:tabs>
        <w:tab w:val="clear" w:pos="4680"/>
      </w:tabs>
    </w:pPr>
    <w:r>
      <w:t>Glossary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6" w14:textId="77777777" w:rsidR="00D40067" w:rsidRPr="002B2920" w:rsidRDefault="00D40067" w:rsidP="002B2920">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7" w14:textId="77777777" w:rsidR="00D40067" w:rsidRPr="0080381F" w:rsidRDefault="00D40067" w:rsidP="0080381F">
    <w:pPr>
      <w:pStyle w:val="Header"/>
    </w:pPr>
    <w:r>
      <w:rPr>
        <w:lang w:val="en-US"/>
      </w:rPr>
      <w:tab/>
    </w:r>
    <w:r>
      <w:rPr>
        <w:lang w:val="en-US"/>
      </w:rPr>
      <w:tab/>
    </w:r>
    <w:r>
      <w:t>Supplemental</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8" w14:textId="77777777" w:rsidR="00D40067" w:rsidRPr="007751D9" w:rsidRDefault="00D40067" w:rsidP="006160C3">
    <w:pPr>
      <w:pStyle w:val="Header"/>
      <w:tabs>
        <w:tab w:val="clear" w:pos="4680"/>
      </w:tabs>
    </w:pPr>
    <w:r w:rsidRPr="00384C7D">
      <w:t>Supplemental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9" w14:textId="77777777" w:rsidR="00D40067" w:rsidRPr="002B2920" w:rsidRDefault="00D40067"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7" w14:textId="77777777" w:rsidR="00D40067" w:rsidRPr="001868C3" w:rsidRDefault="00D40067"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A" w14:textId="77777777" w:rsidR="00D40067" w:rsidRPr="00F97544" w:rsidRDefault="00D40067"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B" w14:textId="77777777" w:rsidR="00D40067" w:rsidRPr="00982CA6" w:rsidRDefault="00D40067"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C" w14:textId="77777777" w:rsidR="00D40067" w:rsidRPr="00982CA6" w:rsidRDefault="00D40067"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D" w14:textId="77777777" w:rsidR="00D40067" w:rsidRPr="00A6259C" w:rsidRDefault="00D40067"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4E" w14:textId="77777777" w:rsidR="00D40067" w:rsidRPr="00CE3728" w:rsidRDefault="00D40067" w:rsidP="00CE3728">
    <w:pPr>
      <w:pStyle w:val="Header"/>
      <w:rPr>
        <w:lang w:val="en-US"/>
      </w:rPr>
    </w:pPr>
    <w:r>
      <w:rPr>
        <w:lang w:val="en-US"/>
      </w:rPr>
      <w:tab/>
    </w:r>
    <w:r>
      <w:rPr>
        <w:lang w:val="en-US"/>
      </w:rPr>
      <w:tab/>
      <w:t>PIMS</w:t>
    </w:r>
  </w:p>
  <w:p w14:paraId="26F2974F" w14:textId="77777777" w:rsidR="00D40067" w:rsidRPr="002B2920" w:rsidRDefault="00D40067"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0" w14:textId="77777777" w:rsidR="00D40067" w:rsidRPr="00CE3728" w:rsidRDefault="00D40067"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29751" w14:textId="77777777" w:rsidR="00D40067" w:rsidRPr="00CE3728" w:rsidRDefault="00D40067"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02100"/>
    <w:multiLevelType w:val="hybridMultilevel"/>
    <w:tmpl w:val="504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E4BC8"/>
    <w:multiLevelType w:val="hybridMultilevel"/>
    <w:tmpl w:val="D194ACBC"/>
    <w:lvl w:ilvl="0" w:tplc="04090001">
      <w:start w:val="4"/>
      <w:numFmt w:val="bullet"/>
      <w:lvlText w:val="•"/>
      <w:lvlJc w:val="left"/>
      <w:pPr>
        <w:ind w:left="1080" w:hanging="72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73915"/>
    <w:multiLevelType w:val="hybridMultilevel"/>
    <w:tmpl w:val="A78048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9" w15:restartNumberingAfterBreak="0">
    <w:nsid w:val="222C1DFA"/>
    <w:multiLevelType w:val="hybridMultilevel"/>
    <w:tmpl w:val="6FD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923333"/>
    <w:multiLevelType w:val="hybridMultilevel"/>
    <w:tmpl w:val="F784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29" w15:restartNumberingAfterBreak="0">
    <w:nsid w:val="38D220EF"/>
    <w:multiLevelType w:val="hybridMultilevel"/>
    <w:tmpl w:val="630AEE7A"/>
    <w:lvl w:ilvl="0" w:tplc="04090001">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1"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7"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E900F9"/>
    <w:multiLevelType w:val="hybridMultilevel"/>
    <w:tmpl w:val="0074AB78"/>
    <w:lvl w:ilvl="0" w:tplc="04090001">
      <w:start w:val="3"/>
      <w:numFmt w:val="bullet"/>
      <w:lvlText w:val="-"/>
      <w:lvlJc w:val="left"/>
      <w:pPr>
        <w:ind w:left="1350" w:hanging="360"/>
      </w:pPr>
      <w:rPr>
        <w:rFonts w:ascii="Times New Roman" w:eastAsia="Times New Roman" w:hAnsi="Times New Roman" w:cs="Times New Roman" w:hint="default"/>
      </w:rPr>
    </w:lvl>
    <w:lvl w:ilvl="1" w:tplc="A0485B90">
      <w:numFmt w:val="bullet"/>
      <w:lvlText w:val="•"/>
      <w:lvlJc w:val="left"/>
      <w:pPr>
        <w:ind w:left="2070" w:hanging="360"/>
      </w:pPr>
      <w:rPr>
        <w:rFonts w:ascii="Times New Roman" w:eastAsia="Batang" w:hAnsi="Times New Roman" w:cs="Times New Roman"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49"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53"/>
  </w:num>
  <w:num w:numId="4">
    <w:abstractNumId w:val="7"/>
  </w:num>
  <w:num w:numId="5">
    <w:abstractNumId w:val="12"/>
  </w:num>
  <w:num w:numId="6">
    <w:abstractNumId w:val="8"/>
  </w:num>
  <w:num w:numId="7">
    <w:abstractNumId w:val="30"/>
  </w:num>
  <w:num w:numId="8">
    <w:abstractNumId w:val="17"/>
  </w:num>
  <w:num w:numId="9">
    <w:abstractNumId w:val="39"/>
  </w:num>
  <w:num w:numId="10">
    <w:abstractNumId w:val="43"/>
  </w:num>
  <w:num w:numId="11">
    <w:abstractNumId w:val="44"/>
  </w:num>
  <w:num w:numId="12">
    <w:abstractNumId w:val="33"/>
  </w:num>
  <w:num w:numId="13">
    <w:abstractNumId w:val="50"/>
  </w:num>
  <w:num w:numId="14">
    <w:abstractNumId w:val="14"/>
  </w:num>
  <w:num w:numId="15">
    <w:abstractNumId w:val="21"/>
  </w:num>
  <w:num w:numId="16">
    <w:abstractNumId w:val="35"/>
  </w:num>
  <w:num w:numId="17">
    <w:abstractNumId w:val="46"/>
  </w:num>
  <w:num w:numId="18">
    <w:abstractNumId w:val="32"/>
  </w:num>
  <w:num w:numId="19">
    <w:abstractNumId w:val="5"/>
  </w:num>
  <w:num w:numId="20">
    <w:abstractNumId w:val="27"/>
  </w:num>
  <w:num w:numId="21">
    <w:abstractNumId w:val="9"/>
  </w:num>
  <w:num w:numId="22">
    <w:abstractNumId w:val="47"/>
  </w:num>
  <w:num w:numId="23">
    <w:abstractNumId w:val="36"/>
  </w:num>
  <w:num w:numId="24">
    <w:abstractNumId w:val="1"/>
  </w:num>
  <w:num w:numId="25">
    <w:abstractNumId w:val="18"/>
  </w:num>
  <w:num w:numId="26">
    <w:abstractNumId w:val="26"/>
  </w:num>
  <w:num w:numId="27">
    <w:abstractNumId w:val="20"/>
  </w:num>
  <w:num w:numId="28">
    <w:abstractNumId w:val="28"/>
  </w:num>
  <w:num w:numId="29">
    <w:abstractNumId w:val="23"/>
  </w:num>
  <w:num w:numId="30">
    <w:abstractNumId w:val="25"/>
  </w:num>
  <w:num w:numId="31">
    <w:abstractNumId w:val="10"/>
  </w:num>
  <w:num w:numId="32">
    <w:abstractNumId w:val="37"/>
  </w:num>
  <w:num w:numId="33">
    <w:abstractNumId w:val="3"/>
  </w:num>
  <w:num w:numId="34">
    <w:abstractNumId w:val="42"/>
  </w:num>
  <w:num w:numId="35">
    <w:abstractNumId w:val="40"/>
  </w:num>
  <w:num w:numId="36">
    <w:abstractNumId w:val="54"/>
  </w:num>
  <w:num w:numId="37">
    <w:abstractNumId w:val="13"/>
  </w:num>
  <w:num w:numId="38">
    <w:abstractNumId w:val="41"/>
  </w:num>
  <w:num w:numId="39">
    <w:abstractNumId w:val="16"/>
  </w:num>
  <w:num w:numId="40">
    <w:abstractNumId w:val="49"/>
  </w:num>
  <w:num w:numId="41">
    <w:abstractNumId w:val="11"/>
  </w:num>
  <w:num w:numId="42">
    <w:abstractNumId w:val="4"/>
  </w:num>
  <w:num w:numId="43">
    <w:abstractNumId w:val="38"/>
  </w:num>
  <w:num w:numId="44">
    <w:abstractNumId w:val="15"/>
  </w:num>
  <w:num w:numId="45">
    <w:abstractNumId w:val="29"/>
  </w:num>
  <w:num w:numId="46">
    <w:abstractNumId w:val="6"/>
  </w:num>
  <w:num w:numId="47">
    <w:abstractNumId w:val="51"/>
  </w:num>
  <w:num w:numId="48">
    <w:abstractNumId w:val="2"/>
  </w:num>
  <w:num w:numId="49">
    <w:abstractNumId w:val="48"/>
  </w:num>
  <w:num w:numId="5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19"/>
  </w:num>
  <w:num w:numId="53">
    <w:abstractNumId w:val="52"/>
  </w:num>
  <w:num w:numId="54">
    <w:abstractNumId w:val="45"/>
  </w:num>
  <w:num w:numId="55">
    <w:abstractNumId w:val="31"/>
  </w:num>
  <w:num w:numId="56">
    <w:abstractNumId w:val="53"/>
  </w:num>
  <w:num w:numId="57">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1505"/>
    <w:rsid w:val="000219E7"/>
    <w:rsid w:val="0002453B"/>
    <w:rsid w:val="000248EC"/>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423B"/>
    <w:rsid w:val="0004479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81E"/>
    <w:rsid w:val="000D697A"/>
    <w:rsid w:val="000D6D80"/>
    <w:rsid w:val="000D6ED5"/>
    <w:rsid w:val="000D7357"/>
    <w:rsid w:val="000D73DC"/>
    <w:rsid w:val="000D7458"/>
    <w:rsid w:val="000D76F0"/>
    <w:rsid w:val="000D7BAA"/>
    <w:rsid w:val="000D7BD0"/>
    <w:rsid w:val="000E04CF"/>
    <w:rsid w:val="000E0EB6"/>
    <w:rsid w:val="000E1A16"/>
    <w:rsid w:val="000E1EC0"/>
    <w:rsid w:val="000E1F9C"/>
    <w:rsid w:val="000E242A"/>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2E7"/>
    <w:rsid w:val="00122489"/>
    <w:rsid w:val="00123186"/>
    <w:rsid w:val="001234DA"/>
    <w:rsid w:val="00123842"/>
    <w:rsid w:val="00123BB9"/>
    <w:rsid w:val="00124405"/>
    <w:rsid w:val="00124533"/>
    <w:rsid w:val="00125966"/>
    <w:rsid w:val="0012644E"/>
    <w:rsid w:val="001265F6"/>
    <w:rsid w:val="0012694D"/>
    <w:rsid w:val="00126C3B"/>
    <w:rsid w:val="00126DDF"/>
    <w:rsid w:val="0012708C"/>
    <w:rsid w:val="00127505"/>
    <w:rsid w:val="0012750E"/>
    <w:rsid w:val="00127695"/>
    <w:rsid w:val="00130182"/>
    <w:rsid w:val="0013019E"/>
    <w:rsid w:val="00130335"/>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2059"/>
    <w:rsid w:val="0017240C"/>
    <w:rsid w:val="00172458"/>
    <w:rsid w:val="00173712"/>
    <w:rsid w:val="001742D2"/>
    <w:rsid w:val="00174323"/>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413"/>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6313"/>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D7B57"/>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023"/>
    <w:rsid w:val="003941A5"/>
    <w:rsid w:val="0039430F"/>
    <w:rsid w:val="00394715"/>
    <w:rsid w:val="00394955"/>
    <w:rsid w:val="003956DB"/>
    <w:rsid w:val="003957DA"/>
    <w:rsid w:val="00395ECF"/>
    <w:rsid w:val="00396904"/>
    <w:rsid w:val="003973B3"/>
    <w:rsid w:val="00397A7E"/>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2C56"/>
    <w:rsid w:val="003F380B"/>
    <w:rsid w:val="003F4287"/>
    <w:rsid w:val="003F4781"/>
    <w:rsid w:val="003F4C49"/>
    <w:rsid w:val="003F4E04"/>
    <w:rsid w:val="003F5C15"/>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576"/>
    <w:rsid w:val="00455700"/>
    <w:rsid w:val="004559D5"/>
    <w:rsid w:val="004565DA"/>
    <w:rsid w:val="00456BE8"/>
    <w:rsid w:val="00456DC4"/>
    <w:rsid w:val="00456F7A"/>
    <w:rsid w:val="00457F87"/>
    <w:rsid w:val="004602FE"/>
    <w:rsid w:val="004606AA"/>
    <w:rsid w:val="004613EB"/>
    <w:rsid w:val="004632F1"/>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4BD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2E31"/>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2BED"/>
    <w:rsid w:val="00563F5B"/>
    <w:rsid w:val="00564892"/>
    <w:rsid w:val="00564A57"/>
    <w:rsid w:val="0056531C"/>
    <w:rsid w:val="00565AE0"/>
    <w:rsid w:val="00565E71"/>
    <w:rsid w:val="005660A8"/>
    <w:rsid w:val="0056643A"/>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339D"/>
    <w:rsid w:val="005F3898"/>
    <w:rsid w:val="005F5A0B"/>
    <w:rsid w:val="005F5AB0"/>
    <w:rsid w:val="005F5D2C"/>
    <w:rsid w:val="005F603A"/>
    <w:rsid w:val="005F75C7"/>
    <w:rsid w:val="005F77E4"/>
    <w:rsid w:val="0060233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2A"/>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FE6"/>
    <w:rsid w:val="006B61EC"/>
    <w:rsid w:val="006B693E"/>
    <w:rsid w:val="006B6D37"/>
    <w:rsid w:val="006B7B3E"/>
    <w:rsid w:val="006C017E"/>
    <w:rsid w:val="006C03AF"/>
    <w:rsid w:val="006C0844"/>
    <w:rsid w:val="006C0E8E"/>
    <w:rsid w:val="006C1992"/>
    <w:rsid w:val="006C23F3"/>
    <w:rsid w:val="006C2CD0"/>
    <w:rsid w:val="006C2E74"/>
    <w:rsid w:val="006C3D06"/>
    <w:rsid w:val="006C4081"/>
    <w:rsid w:val="006C4512"/>
    <w:rsid w:val="006C4F61"/>
    <w:rsid w:val="006C523C"/>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57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429"/>
    <w:rsid w:val="00744619"/>
    <w:rsid w:val="007449E7"/>
    <w:rsid w:val="00744B6E"/>
    <w:rsid w:val="00745FBC"/>
    <w:rsid w:val="00746DA3"/>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2BF"/>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65B"/>
    <w:rsid w:val="008149C9"/>
    <w:rsid w:val="008154B6"/>
    <w:rsid w:val="00815D50"/>
    <w:rsid w:val="00816712"/>
    <w:rsid w:val="00816F24"/>
    <w:rsid w:val="00817904"/>
    <w:rsid w:val="0081798A"/>
    <w:rsid w:val="00817C82"/>
    <w:rsid w:val="00820046"/>
    <w:rsid w:val="00820B02"/>
    <w:rsid w:val="00820C0B"/>
    <w:rsid w:val="00821520"/>
    <w:rsid w:val="00821FFB"/>
    <w:rsid w:val="008223B8"/>
    <w:rsid w:val="00822499"/>
    <w:rsid w:val="0082302D"/>
    <w:rsid w:val="008230F0"/>
    <w:rsid w:val="00823754"/>
    <w:rsid w:val="008238D3"/>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633B"/>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B23"/>
    <w:rsid w:val="008E1AF1"/>
    <w:rsid w:val="008E1CF8"/>
    <w:rsid w:val="008E2A1A"/>
    <w:rsid w:val="008E33E3"/>
    <w:rsid w:val="008E356A"/>
    <w:rsid w:val="008E3B38"/>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0BBA"/>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9AB"/>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5373"/>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67EF6"/>
    <w:rsid w:val="00A7105B"/>
    <w:rsid w:val="00A7106C"/>
    <w:rsid w:val="00A7173D"/>
    <w:rsid w:val="00A71DE7"/>
    <w:rsid w:val="00A73B45"/>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2FC6"/>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8DA"/>
    <w:rsid w:val="00C84C61"/>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896"/>
    <w:rsid w:val="00D37CA6"/>
    <w:rsid w:val="00D40067"/>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55E0"/>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46C7"/>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30670"/>
    <w:rsid w:val="00E3091C"/>
    <w:rsid w:val="00E3103C"/>
    <w:rsid w:val="00E310A5"/>
    <w:rsid w:val="00E31151"/>
    <w:rsid w:val="00E32436"/>
    <w:rsid w:val="00E32538"/>
    <w:rsid w:val="00E32DC7"/>
    <w:rsid w:val="00E33DA0"/>
    <w:rsid w:val="00E35C48"/>
    <w:rsid w:val="00E36080"/>
    <w:rsid w:val="00E36756"/>
    <w:rsid w:val="00E369FA"/>
    <w:rsid w:val="00E4188A"/>
    <w:rsid w:val="00E41DEB"/>
    <w:rsid w:val="00E42D91"/>
    <w:rsid w:val="00E43274"/>
    <w:rsid w:val="00E43348"/>
    <w:rsid w:val="00E44EF3"/>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312B"/>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ADD"/>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64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3DD"/>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6F25BBB"/>
  <w15:docId w15:val="{5FF45563-BDE1-49F7-91D9-09EFF47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sz w:val="24"/>
      <w:szCs w:val="26"/>
      <w:lang w:val="x-none" w:eastAsia="ko-KR"/>
    </w:rPr>
  </w:style>
  <w:style w:type="character" w:customStyle="1" w:styleId="Heading6Char">
    <w:name w:val="Heading 6 Char"/>
    <w:link w:val="Heading6"/>
    <w:rsid w:val="00DF6CCD"/>
    <w:rPr>
      <w:b/>
      <w:bCs/>
      <w:sz w:val="22"/>
      <w:szCs w:val="22"/>
      <w:lang w:val="x-none" w:eastAsia="ko-KR"/>
    </w:rPr>
  </w:style>
  <w:style w:type="character" w:customStyle="1" w:styleId="Heading7Char">
    <w:name w:val="Heading 7 Char"/>
    <w:link w:val="Heading7"/>
    <w:rsid w:val="00DD49C0"/>
    <w:rPr>
      <w:sz w:val="22"/>
      <w:szCs w:val="24"/>
      <w:lang w:val="x-none" w:eastAsia="ko-KR"/>
    </w:rPr>
  </w:style>
  <w:style w:type="character" w:customStyle="1" w:styleId="Heading8Char">
    <w:name w:val="Heading 8 Char"/>
    <w:link w:val="Heading8"/>
    <w:rsid w:val="00DD49C0"/>
    <w:rPr>
      <w:i/>
      <w:iCs/>
      <w:sz w:val="24"/>
      <w:szCs w:val="24"/>
      <w:lang w:val="x-none" w:eastAsia="ko-KR"/>
    </w:rPr>
  </w:style>
  <w:style w:type="character" w:customStyle="1" w:styleId="Heading9Char">
    <w:name w:val="Heading 9 Char"/>
    <w:link w:val="Heading9"/>
    <w:rsid w:val="006A265F"/>
    <w:rPr>
      <w:rFonts w:ascii="Arial" w:hAnsi="Arial"/>
      <w:sz w:val="22"/>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9"/>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character" w:styleId="UnresolvedMention">
    <w:name w:val="Unresolved Mention"/>
    <w:basedOn w:val="DefaultParagraphFont"/>
    <w:uiPriority w:val="99"/>
    <w:semiHidden/>
    <w:unhideWhenUsed/>
    <w:rsid w:val="00562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vaww1.va.gov/Acronyms/" TargetMode="External"/><Relationship Id="rId25" Type="http://schemas.openxmlformats.org/officeDocument/2006/relationships/header" Target="header6.xml"/><Relationship Id="rId33" Type="http://schemas.openxmlformats.org/officeDocument/2006/relationships/hyperlink" Target="http://vaww1.va.gov/Acronyms/" TargetMode="External"/><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yperlink" Target="http://vaww.oed.wss.va.gov/process/Library/master_glossary/masterglossary.htm" TargetMode="External"/><Relationship Id="rId37" Type="http://schemas.openxmlformats.org/officeDocument/2006/relationships/header" Target="header12.xml"/><Relationship Id="rId40" Type="http://schemas.openxmlformats.org/officeDocument/2006/relationships/header" Target="header1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yperlink" Target="http://www.va.gov/vdl/application.asp?appid=16" TargetMode="External"/><Relationship Id="rId35"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657KNE7CTRDA-1264099300-1990</_dlc_DocId>
    <_dlc_DocIdUrl xmlns="cdd665a5-4d39-4c80-990a-8a3abca4f55f">
      <Url>https://vaww.oed.portal.va.gov/pm/hppmd/HMPE_PMO_Support_Site/HMPE Mental Health/HMPE SHRPE/_layouts/15/DocIdRedir.aspx?ID=657KNE7CTRDA-1264099300-1990</Url>
      <Description>657KNE7CTRDA-1264099300-1990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2.xml><?xml version="1.0" encoding="utf-8"?>
<ds:datastoreItem xmlns:ds="http://schemas.openxmlformats.org/officeDocument/2006/customXml" ds:itemID="{DFB74224-4300-49CC-A438-B4B3113C8D18}">
  <ds:schemaRefs>
    <ds:schemaRef ds:uri="http://purl.org/dc/terms/"/>
    <ds:schemaRef ds:uri="cdd665a5-4d39-4c80-990a-8a3abca4f55f"/>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4.xml><?xml version="1.0" encoding="utf-8"?>
<ds:datastoreItem xmlns:ds="http://schemas.openxmlformats.org/officeDocument/2006/customXml" ds:itemID="{E01E718D-798A-42B4-9D82-30EE62852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6920B3-1620-4D8D-BC89-5E87D1AA37E5}">
  <ds:schemaRefs>
    <ds:schemaRef ds:uri="http://schemas.microsoft.com/sharepoint/events"/>
  </ds:schemaRefs>
</ds:datastoreItem>
</file>

<file path=customXml/itemProps6.xml><?xml version="1.0" encoding="utf-8"?>
<ds:datastoreItem xmlns:ds="http://schemas.openxmlformats.org/officeDocument/2006/customXml" ds:itemID="{941FE43F-5ED5-4B60-AEC5-B513BE20D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1</TotalTime>
  <Pages>285</Pages>
  <Words>49907</Words>
  <Characters>311091</Characters>
  <Application>Microsoft Office Word</Application>
  <DocSecurity>4</DocSecurity>
  <Lines>2592</Lines>
  <Paragraphs>720</Paragraphs>
  <ScaleCrop>false</ScaleCrop>
  <HeadingPairs>
    <vt:vector size="2" baseType="variant">
      <vt:variant>
        <vt:lpstr>Title</vt:lpstr>
      </vt:variant>
      <vt:variant>
        <vt:i4>1</vt:i4>
      </vt:variant>
    </vt:vector>
  </HeadingPairs>
  <TitlesOfParts>
    <vt:vector size="1" baseType="lpstr">
      <vt:lpstr>PIMS ADT Technical Manual</vt:lpstr>
    </vt:vector>
  </TitlesOfParts>
  <Company>Dept. of Veterans Affairs</Company>
  <LinksUpToDate>false</LinksUpToDate>
  <CharactersWithSpaces>360278</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ADT Technical Manual</dc:title>
  <dc:subject>PIMS ADT Technical Manual</dc:subject>
  <dc:creator>Department of Veterans Affairs</dc:creator>
  <cp:lastModifiedBy>Burger, Diane (Leidos)</cp:lastModifiedBy>
  <cp:revision>2</cp:revision>
  <cp:lastPrinted>2018-09-25T21:59:00Z</cp:lastPrinted>
  <dcterms:created xsi:type="dcterms:W3CDTF">2018-09-27T15:49:00Z</dcterms:created>
  <dcterms:modified xsi:type="dcterms:W3CDTF">2018-09-27T15:49:00Z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395e8e65-56ed-432a-8ebc-3318b6a502c0</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0x0101008B87395626E0D244A9310998F47B75F9</vt:lpwstr>
  </property>
</Properties>
</file>